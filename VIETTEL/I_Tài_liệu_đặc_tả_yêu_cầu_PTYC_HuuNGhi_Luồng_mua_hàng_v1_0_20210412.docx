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F58C" w14:textId="77777777" w:rsidR="00B541F4" w:rsidRPr="00133457" w:rsidRDefault="00B541F4" w:rsidP="00B541F4">
      <w:pPr>
        <w:widowControl/>
        <w:spacing w:before="0"/>
        <w:ind w:left="0"/>
        <w:jc w:val="center"/>
        <w:rPr>
          <w:snapToGrid/>
          <w:szCs w:val="28"/>
          <w:lang w:val="en-AU"/>
        </w:rPr>
      </w:pPr>
      <w:r>
        <w:rPr>
          <w:noProof/>
          <w:snapToGrid/>
          <w:szCs w:val="28"/>
        </w:rPr>
        <w:drawing>
          <wp:inline distT="0" distB="0" distL="0" distR="0" wp14:anchorId="60436A65" wp14:editId="15559FA7">
            <wp:extent cx="14287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14:paraId="5AECC510" w14:textId="77777777" w:rsidR="00B541F4" w:rsidRPr="00133457" w:rsidRDefault="00B541F4" w:rsidP="00B541F4">
      <w:pPr>
        <w:keepNext/>
        <w:spacing w:before="60" w:after="60"/>
        <w:ind w:left="720"/>
        <w:jc w:val="center"/>
        <w:outlineLvl w:val="6"/>
        <w:rPr>
          <w:b/>
          <w:sz w:val="28"/>
          <w:szCs w:val="28"/>
        </w:rPr>
      </w:pPr>
      <w:r w:rsidRPr="00133457">
        <w:rPr>
          <w:b/>
          <w:sz w:val="28"/>
          <w:szCs w:val="28"/>
        </w:rPr>
        <w:t>TẬP ĐOÀN VIỄN THÔNG QUÂN ĐỘI</w:t>
      </w:r>
    </w:p>
    <w:p w14:paraId="4850E269" w14:textId="77777777" w:rsidR="00B541F4" w:rsidRPr="00133457" w:rsidRDefault="00B541F4" w:rsidP="00B541F4"/>
    <w:p w14:paraId="620AA9B0" w14:textId="77777777" w:rsidR="00B541F4" w:rsidRPr="00133457" w:rsidRDefault="00B541F4" w:rsidP="00B541F4">
      <w:pPr>
        <w:ind w:left="0"/>
        <w:jc w:val="center"/>
        <w:rPr>
          <w:szCs w:val="24"/>
        </w:rPr>
      </w:pPr>
    </w:p>
    <w:p w14:paraId="4E1CB315" w14:textId="77777777" w:rsidR="00B541F4" w:rsidRPr="00133457" w:rsidRDefault="00B541F4" w:rsidP="00B541F4">
      <w:pPr>
        <w:pStyle w:val="NormalTB"/>
        <w:rPr>
          <w:rFonts w:ascii="Times New Roman" w:hAnsi="Times New Roman"/>
          <w:sz w:val="24"/>
          <w:szCs w:val="24"/>
        </w:rPr>
      </w:pPr>
    </w:p>
    <w:p w14:paraId="3E0F06EB" w14:textId="77777777" w:rsidR="00B541F4" w:rsidRPr="00133457" w:rsidRDefault="00B541F4" w:rsidP="00B541F4">
      <w:pPr>
        <w:ind w:left="0"/>
        <w:jc w:val="center"/>
        <w:rPr>
          <w:szCs w:val="24"/>
        </w:rPr>
      </w:pPr>
    </w:p>
    <w:p w14:paraId="61893A7D" w14:textId="77777777" w:rsidR="00B541F4" w:rsidRPr="00133457" w:rsidRDefault="00B541F4" w:rsidP="00B541F4">
      <w:pPr>
        <w:tabs>
          <w:tab w:val="left" w:pos="6698"/>
        </w:tabs>
        <w:ind w:left="0"/>
        <w:rPr>
          <w:szCs w:val="24"/>
        </w:rPr>
      </w:pPr>
      <w:r w:rsidRPr="00133457">
        <w:rPr>
          <w:szCs w:val="24"/>
        </w:rPr>
        <w:tab/>
      </w:r>
    </w:p>
    <w:p w14:paraId="48F7EAE1" w14:textId="298C3D2C" w:rsidR="00B541F4" w:rsidRPr="004D5FF7" w:rsidRDefault="00130CDD" w:rsidP="001273DA">
      <w:pPr>
        <w:spacing w:before="0" w:after="120" w:line="312" w:lineRule="auto"/>
        <w:ind w:left="0"/>
        <w:jc w:val="center"/>
        <w:rPr>
          <w:b/>
          <w:sz w:val="32"/>
          <w:szCs w:val="24"/>
        </w:rPr>
      </w:pPr>
      <w:r>
        <w:rPr>
          <w:b/>
          <w:sz w:val="32"/>
          <w:szCs w:val="24"/>
        </w:rPr>
        <w:t>HỆ THỐNG QUẢN LÝ BÁN HÀNG DMS.ONE</w:t>
      </w:r>
    </w:p>
    <w:p w14:paraId="69FAA389" w14:textId="77777777" w:rsidR="00B541F4" w:rsidRDefault="00B541F4" w:rsidP="00B541F4">
      <w:pPr>
        <w:spacing w:before="60" w:after="60"/>
        <w:ind w:left="0"/>
        <w:jc w:val="center"/>
        <w:rPr>
          <w:b/>
          <w:bCs/>
          <w:sz w:val="40"/>
          <w:szCs w:val="40"/>
        </w:rPr>
      </w:pPr>
    </w:p>
    <w:p w14:paraId="4F60AAE4" w14:textId="77777777" w:rsidR="00B541F4" w:rsidRPr="00264368" w:rsidRDefault="00B541F4" w:rsidP="00B541F4">
      <w:pPr>
        <w:spacing w:before="60" w:after="60"/>
        <w:ind w:left="0"/>
        <w:jc w:val="center"/>
        <w:rPr>
          <w:b/>
          <w:bCs/>
          <w:sz w:val="52"/>
          <w:szCs w:val="52"/>
        </w:rPr>
      </w:pPr>
      <w:r w:rsidRPr="00264368">
        <w:rPr>
          <w:b/>
          <w:bCs/>
          <w:sz w:val="52"/>
          <w:szCs w:val="52"/>
        </w:rPr>
        <w:t xml:space="preserve">TÀI LIỆU PHÂN TÍCH YÊU CẦU </w:t>
      </w:r>
    </w:p>
    <w:p w14:paraId="4A88CACA" w14:textId="77777777" w:rsidR="00B541F4" w:rsidRPr="004D5FF7" w:rsidRDefault="00B541F4" w:rsidP="00B541F4">
      <w:pPr>
        <w:spacing w:before="60" w:after="60"/>
        <w:ind w:left="0"/>
        <w:jc w:val="center"/>
        <w:rPr>
          <w:b/>
          <w:bCs/>
          <w:sz w:val="40"/>
          <w:szCs w:val="40"/>
        </w:rPr>
      </w:pPr>
    </w:p>
    <w:p w14:paraId="7CD878AD" w14:textId="77777777" w:rsidR="00B541F4" w:rsidRPr="004D5FF7" w:rsidRDefault="00B541F4" w:rsidP="00B541F4">
      <w:pPr>
        <w:ind w:left="1440"/>
        <w:rPr>
          <w:b/>
          <w:szCs w:val="24"/>
        </w:rPr>
      </w:pPr>
    </w:p>
    <w:p w14:paraId="179A8820" w14:textId="77777777" w:rsidR="00B541F4" w:rsidRPr="004D5FF7" w:rsidRDefault="00B541F4" w:rsidP="00B541F4">
      <w:pPr>
        <w:ind w:left="1440"/>
        <w:rPr>
          <w:b/>
          <w:szCs w:val="24"/>
        </w:rPr>
      </w:pPr>
    </w:p>
    <w:p w14:paraId="1E64F018" w14:textId="77777777" w:rsidR="00B541F4" w:rsidRPr="004D5FF7" w:rsidRDefault="00B541F4" w:rsidP="00B541F4">
      <w:pPr>
        <w:ind w:left="1440"/>
        <w:rPr>
          <w:b/>
          <w:szCs w:val="24"/>
        </w:rPr>
      </w:pPr>
    </w:p>
    <w:p w14:paraId="215B929A" w14:textId="7D595BEB" w:rsidR="00B541F4" w:rsidRPr="00C80856" w:rsidRDefault="00B541F4" w:rsidP="00B541F4">
      <w:pPr>
        <w:widowControl/>
        <w:spacing w:before="0"/>
        <w:ind w:left="0"/>
        <w:jc w:val="center"/>
        <w:rPr>
          <w:b/>
          <w:snapToGrid/>
          <w:szCs w:val="24"/>
          <w:lang w:val="fr-FR"/>
        </w:rPr>
      </w:pPr>
      <w:r>
        <w:rPr>
          <w:b/>
          <w:snapToGrid/>
          <w:szCs w:val="24"/>
          <w:lang w:val="fr-FR"/>
        </w:rPr>
        <w:t xml:space="preserve">Mã hiệu dự án: </w:t>
      </w:r>
    </w:p>
    <w:p w14:paraId="5113D52B" w14:textId="573AF3C7" w:rsidR="00B541F4" w:rsidRPr="00C80856" w:rsidRDefault="00B541F4" w:rsidP="00B541F4">
      <w:pPr>
        <w:widowControl/>
        <w:spacing w:before="0"/>
        <w:ind w:left="0"/>
        <w:jc w:val="center"/>
        <w:rPr>
          <w:b/>
          <w:snapToGrid/>
          <w:szCs w:val="24"/>
          <w:lang w:val="fr-FR"/>
        </w:rPr>
      </w:pPr>
      <w:r w:rsidRPr="00C80856">
        <w:rPr>
          <w:b/>
          <w:snapToGrid/>
          <w:szCs w:val="24"/>
          <w:lang w:val="fr-FR"/>
        </w:rPr>
        <w:t xml:space="preserve">Mã hiệu tài liệu: </w:t>
      </w:r>
    </w:p>
    <w:p w14:paraId="00E5A772" w14:textId="77777777" w:rsidR="00B541F4" w:rsidRPr="00C80856" w:rsidRDefault="00B541F4" w:rsidP="00B541F4">
      <w:pPr>
        <w:ind w:left="0"/>
        <w:jc w:val="center"/>
        <w:rPr>
          <w:b/>
          <w:szCs w:val="24"/>
          <w:lang w:val="fr-FR"/>
        </w:rPr>
      </w:pPr>
    </w:p>
    <w:p w14:paraId="05556535" w14:textId="77777777" w:rsidR="00B541F4" w:rsidRPr="00C80856" w:rsidRDefault="00B541F4" w:rsidP="00B541F4">
      <w:pPr>
        <w:ind w:left="0"/>
        <w:jc w:val="center"/>
        <w:rPr>
          <w:b/>
          <w:szCs w:val="24"/>
          <w:lang w:val="fr-FR"/>
        </w:rPr>
      </w:pPr>
    </w:p>
    <w:p w14:paraId="38185CDA" w14:textId="77777777" w:rsidR="00B541F4" w:rsidRPr="00C80856" w:rsidRDefault="00B541F4" w:rsidP="00B541F4">
      <w:pPr>
        <w:ind w:left="0"/>
        <w:jc w:val="center"/>
        <w:rPr>
          <w:b/>
          <w:szCs w:val="24"/>
          <w:lang w:val="fr-FR"/>
        </w:rPr>
      </w:pPr>
    </w:p>
    <w:p w14:paraId="19AED7D2" w14:textId="40BA9910" w:rsidR="00B541F4" w:rsidRPr="00C80856" w:rsidRDefault="00267779" w:rsidP="00B541F4">
      <w:pPr>
        <w:jc w:val="center"/>
        <w:rPr>
          <w:bCs/>
          <w:snapToGrid/>
          <w:sz w:val="28"/>
          <w:szCs w:val="32"/>
          <w:lang w:val="fr-FR"/>
        </w:rPr>
      </w:pPr>
      <w:r>
        <w:rPr>
          <w:b/>
          <w:szCs w:val="24"/>
          <w:lang w:val="fr-FR"/>
        </w:rPr>
        <w:t>Hà Nội.  04/2021</w:t>
      </w:r>
      <w:r w:rsidR="00B541F4" w:rsidRPr="00C80856">
        <w:rPr>
          <w:b/>
          <w:szCs w:val="24"/>
          <w:lang w:val="fr-FR"/>
        </w:rPr>
        <w:br w:type="page"/>
      </w:r>
      <w:r w:rsidR="00B541F4" w:rsidRPr="00C80856">
        <w:rPr>
          <w:b/>
          <w:bCs/>
          <w:snapToGrid/>
          <w:sz w:val="28"/>
          <w:szCs w:val="32"/>
          <w:lang w:val="fr-FR"/>
        </w:rPr>
        <w:lastRenderedPageBreak/>
        <w:t>BẢNG GHI NHẬN THAY ĐỔI</w:t>
      </w:r>
    </w:p>
    <w:p w14:paraId="639A457D" w14:textId="77777777" w:rsidR="00B541F4" w:rsidRPr="00C80856" w:rsidRDefault="00B541F4" w:rsidP="00B541F4">
      <w:pPr>
        <w:widowControl/>
        <w:ind w:left="0" w:hanging="360"/>
        <w:rPr>
          <w:b/>
          <w:snapToGrid/>
          <w:szCs w:val="28"/>
          <w:lang w:val="fr-FR"/>
        </w:rPr>
      </w:pPr>
    </w:p>
    <w:p w14:paraId="3068C113" w14:textId="77777777" w:rsidR="00B541F4" w:rsidRPr="00C80856" w:rsidRDefault="00B541F4" w:rsidP="00B541F4">
      <w:pPr>
        <w:widowControl/>
        <w:spacing w:before="0"/>
        <w:ind w:left="0" w:firstLine="720"/>
        <w:rPr>
          <w:snapToGrid/>
          <w:szCs w:val="28"/>
          <w:lang w:val="fr-FR"/>
        </w:rPr>
      </w:pPr>
      <w:r w:rsidRPr="00C80856">
        <w:rPr>
          <w:snapToGrid/>
          <w:szCs w:val="28"/>
          <w:lang w:val="fr-FR"/>
        </w:rPr>
        <w:t>*A – Tạo mới, M – Sửa đổi, D – Xóa bỏ</w:t>
      </w:r>
    </w:p>
    <w:tbl>
      <w:tblPr>
        <w:tblW w:w="1012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91"/>
        <w:gridCol w:w="1134"/>
        <w:gridCol w:w="1276"/>
        <w:gridCol w:w="1276"/>
        <w:gridCol w:w="1559"/>
        <w:gridCol w:w="2551"/>
        <w:gridCol w:w="1134"/>
      </w:tblGrid>
      <w:tr w:rsidR="00B541F4" w:rsidRPr="00133457" w14:paraId="65B7C416" w14:textId="77777777" w:rsidTr="00493C84">
        <w:tc>
          <w:tcPr>
            <w:tcW w:w="1191" w:type="dxa"/>
            <w:shd w:val="clear" w:color="auto" w:fill="C6D9F1" w:themeFill="text2" w:themeFillTint="33"/>
            <w:vAlign w:val="center"/>
          </w:tcPr>
          <w:p w14:paraId="3DC3C8A0" w14:textId="77777777" w:rsidR="00B541F4" w:rsidRPr="00133457" w:rsidRDefault="00B541F4" w:rsidP="00493C84">
            <w:pPr>
              <w:spacing w:before="60" w:after="60"/>
              <w:ind w:left="0"/>
              <w:jc w:val="center"/>
              <w:rPr>
                <w:b/>
                <w:snapToGrid/>
                <w:szCs w:val="24"/>
              </w:rPr>
            </w:pPr>
            <w:r w:rsidRPr="00133457">
              <w:rPr>
                <w:b/>
                <w:snapToGrid/>
                <w:szCs w:val="24"/>
              </w:rPr>
              <w:t>Ngày</w:t>
            </w:r>
          </w:p>
          <w:p w14:paraId="1AF469FC" w14:textId="77777777" w:rsidR="00B541F4" w:rsidRPr="00133457" w:rsidRDefault="00B541F4" w:rsidP="00493C84">
            <w:pPr>
              <w:spacing w:before="60" w:after="60"/>
              <w:ind w:left="0"/>
              <w:jc w:val="center"/>
              <w:rPr>
                <w:b/>
                <w:snapToGrid/>
                <w:szCs w:val="24"/>
              </w:rPr>
            </w:pPr>
            <w:r w:rsidRPr="00133457">
              <w:rPr>
                <w:b/>
                <w:snapToGrid/>
                <w:szCs w:val="24"/>
              </w:rPr>
              <w:t>thay đổi</w:t>
            </w:r>
          </w:p>
        </w:tc>
        <w:tc>
          <w:tcPr>
            <w:tcW w:w="1134" w:type="dxa"/>
            <w:shd w:val="clear" w:color="auto" w:fill="C6D9F1" w:themeFill="text2" w:themeFillTint="33"/>
            <w:vAlign w:val="center"/>
          </w:tcPr>
          <w:p w14:paraId="2D92A371" w14:textId="77777777" w:rsidR="00B541F4" w:rsidRPr="00133457" w:rsidRDefault="00B541F4" w:rsidP="00493C84">
            <w:pPr>
              <w:spacing w:before="60" w:after="60"/>
              <w:ind w:left="0"/>
              <w:jc w:val="center"/>
              <w:rPr>
                <w:b/>
                <w:szCs w:val="24"/>
              </w:rPr>
            </w:pPr>
            <w:r w:rsidRPr="00133457">
              <w:rPr>
                <w:b/>
                <w:szCs w:val="24"/>
              </w:rPr>
              <w:t>Vị trí</w:t>
            </w:r>
          </w:p>
          <w:p w14:paraId="6D94F70C" w14:textId="77777777" w:rsidR="00B541F4" w:rsidRPr="00133457" w:rsidRDefault="00B541F4" w:rsidP="00493C84">
            <w:pPr>
              <w:spacing w:before="60" w:after="60"/>
              <w:ind w:left="0"/>
              <w:jc w:val="center"/>
              <w:rPr>
                <w:b/>
                <w:szCs w:val="24"/>
              </w:rPr>
            </w:pPr>
            <w:r w:rsidRPr="00133457">
              <w:rPr>
                <w:b/>
                <w:szCs w:val="24"/>
              </w:rPr>
              <w:t>thay đổi</w:t>
            </w:r>
          </w:p>
        </w:tc>
        <w:tc>
          <w:tcPr>
            <w:tcW w:w="1276" w:type="dxa"/>
            <w:shd w:val="clear" w:color="auto" w:fill="C6D9F1" w:themeFill="text2" w:themeFillTint="33"/>
            <w:vAlign w:val="center"/>
          </w:tcPr>
          <w:p w14:paraId="06D66EC4" w14:textId="77777777" w:rsidR="00B541F4" w:rsidRPr="00133457" w:rsidRDefault="00B541F4" w:rsidP="00493C84">
            <w:pPr>
              <w:spacing w:before="60" w:after="60"/>
              <w:ind w:left="0"/>
              <w:jc w:val="center"/>
              <w:rPr>
                <w:b/>
                <w:snapToGrid/>
                <w:szCs w:val="24"/>
              </w:rPr>
            </w:pPr>
            <w:r w:rsidRPr="00133457">
              <w:rPr>
                <w:b/>
                <w:snapToGrid/>
                <w:szCs w:val="24"/>
              </w:rPr>
              <w:t>A*</w:t>
            </w:r>
          </w:p>
          <w:p w14:paraId="6B63FBCA" w14:textId="77777777" w:rsidR="00B541F4" w:rsidRPr="00133457" w:rsidRDefault="00B541F4" w:rsidP="00493C84">
            <w:pPr>
              <w:spacing w:before="60" w:after="60"/>
              <w:ind w:left="0"/>
              <w:jc w:val="center"/>
              <w:rPr>
                <w:b/>
                <w:snapToGrid/>
                <w:szCs w:val="24"/>
              </w:rPr>
            </w:pPr>
            <w:r w:rsidRPr="00133457">
              <w:rPr>
                <w:b/>
                <w:snapToGrid/>
                <w:szCs w:val="24"/>
              </w:rPr>
              <w:t>M, D</w:t>
            </w:r>
          </w:p>
        </w:tc>
        <w:tc>
          <w:tcPr>
            <w:tcW w:w="1276" w:type="dxa"/>
            <w:shd w:val="clear" w:color="auto" w:fill="C6D9F1" w:themeFill="text2" w:themeFillTint="33"/>
            <w:vAlign w:val="center"/>
          </w:tcPr>
          <w:p w14:paraId="75BF6320" w14:textId="77777777" w:rsidR="00B541F4" w:rsidRPr="00133457" w:rsidRDefault="00B541F4" w:rsidP="00493C84">
            <w:pPr>
              <w:spacing w:before="60" w:after="60"/>
              <w:ind w:left="0"/>
              <w:jc w:val="center"/>
              <w:rPr>
                <w:b/>
                <w:snapToGrid/>
                <w:szCs w:val="24"/>
              </w:rPr>
            </w:pPr>
            <w:r w:rsidRPr="00133457">
              <w:rPr>
                <w:b/>
                <w:snapToGrid/>
                <w:szCs w:val="24"/>
              </w:rPr>
              <w:t>Nguồn gốc</w:t>
            </w:r>
          </w:p>
        </w:tc>
        <w:tc>
          <w:tcPr>
            <w:tcW w:w="1559" w:type="dxa"/>
            <w:shd w:val="clear" w:color="auto" w:fill="C6D9F1" w:themeFill="text2" w:themeFillTint="33"/>
            <w:vAlign w:val="center"/>
          </w:tcPr>
          <w:p w14:paraId="4A4AAE72" w14:textId="77777777" w:rsidR="00B541F4" w:rsidRPr="00133457" w:rsidRDefault="00B541F4" w:rsidP="00493C84">
            <w:pPr>
              <w:spacing w:before="60" w:after="60"/>
              <w:ind w:left="0"/>
              <w:jc w:val="center"/>
              <w:rPr>
                <w:b/>
                <w:snapToGrid/>
                <w:szCs w:val="24"/>
              </w:rPr>
            </w:pPr>
            <w:r w:rsidRPr="00133457">
              <w:rPr>
                <w:b/>
                <w:snapToGrid/>
                <w:szCs w:val="24"/>
              </w:rPr>
              <w:t>Phiên</w:t>
            </w:r>
          </w:p>
          <w:p w14:paraId="2E1333F1" w14:textId="77777777" w:rsidR="00B541F4" w:rsidRPr="00133457" w:rsidRDefault="00B541F4" w:rsidP="00493C84">
            <w:pPr>
              <w:spacing w:before="60" w:after="60"/>
              <w:ind w:left="0"/>
              <w:jc w:val="center"/>
              <w:rPr>
                <w:b/>
                <w:snapToGrid/>
                <w:szCs w:val="24"/>
              </w:rPr>
            </w:pPr>
            <w:r w:rsidRPr="00133457">
              <w:rPr>
                <w:b/>
                <w:snapToGrid/>
                <w:szCs w:val="24"/>
              </w:rPr>
              <w:t>bản cũ</w:t>
            </w:r>
          </w:p>
        </w:tc>
        <w:tc>
          <w:tcPr>
            <w:tcW w:w="2551" w:type="dxa"/>
            <w:shd w:val="clear" w:color="auto" w:fill="C6D9F1" w:themeFill="text2" w:themeFillTint="33"/>
            <w:vAlign w:val="center"/>
          </w:tcPr>
          <w:p w14:paraId="31BC66F0" w14:textId="77777777" w:rsidR="00B541F4" w:rsidRPr="00133457" w:rsidRDefault="00B541F4" w:rsidP="00493C84">
            <w:pPr>
              <w:spacing w:before="60" w:after="60"/>
              <w:ind w:left="0"/>
              <w:jc w:val="center"/>
              <w:rPr>
                <w:b/>
                <w:snapToGrid/>
                <w:szCs w:val="24"/>
              </w:rPr>
            </w:pPr>
            <w:r w:rsidRPr="00133457">
              <w:rPr>
                <w:b/>
                <w:snapToGrid/>
                <w:szCs w:val="24"/>
              </w:rPr>
              <w:t>Mô tả thay đổi</w:t>
            </w:r>
          </w:p>
        </w:tc>
        <w:tc>
          <w:tcPr>
            <w:tcW w:w="1134" w:type="dxa"/>
            <w:shd w:val="clear" w:color="auto" w:fill="C6D9F1" w:themeFill="text2" w:themeFillTint="33"/>
            <w:vAlign w:val="center"/>
          </w:tcPr>
          <w:p w14:paraId="23C5DC7B" w14:textId="77777777" w:rsidR="00B541F4" w:rsidRPr="00133457" w:rsidRDefault="00B541F4" w:rsidP="00493C84">
            <w:pPr>
              <w:spacing w:before="60" w:after="60"/>
              <w:ind w:left="0"/>
              <w:jc w:val="center"/>
              <w:rPr>
                <w:b/>
                <w:snapToGrid/>
                <w:szCs w:val="24"/>
              </w:rPr>
            </w:pPr>
            <w:r w:rsidRPr="00133457">
              <w:rPr>
                <w:b/>
                <w:snapToGrid/>
                <w:szCs w:val="24"/>
              </w:rPr>
              <w:t>Phiên</w:t>
            </w:r>
          </w:p>
          <w:p w14:paraId="78A8259C" w14:textId="77777777" w:rsidR="00B541F4" w:rsidRPr="00133457" w:rsidRDefault="00B541F4" w:rsidP="00493C84">
            <w:pPr>
              <w:spacing w:before="60" w:after="60"/>
              <w:ind w:left="0"/>
              <w:jc w:val="center"/>
              <w:rPr>
                <w:b/>
                <w:snapToGrid/>
                <w:szCs w:val="24"/>
              </w:rPr>
            </w:pPr>
            <w:r w:rsidRPr="00133457">
              <w:rPr>
                <w:b/>
                <w:snapToGrid/>
                <w:szCs w:val="24"/>
              </w:rPr>
              <w:t>bản mới</w:t>
            </w:r>
          </w:p>
        </w:tc>
      </w:tr>
      <w:tr w:rsidR="00B541F4" w:rsidRPr="00133457" w14:paraId="5EE5446C" w14:textId="77777777" w:rsidTr="00493C84">
        <w:tc>
          <w:tcPr>
            <w:tcW w:w="1191" w:type="dxa"/>
            <w:vAlign w:val="center"/>
          </w:tcPr>
          <w:p w14:paraId="55EA67EB" w14:textId="77777777" w:rsidR="00B541F4" w:rsidRPr="00264368" w:rsidRDefault="00B541F4" w:rsidP="00493C84">
            <w:pPr>
              <w:pStyle w:val="Bang"/>
              <w:jc w:val="center"/>
              <w:rPr>
                <w:sz w:val="24"/>
                <w:szCs w:val="24"/>
              </w:rPr>
            </w:pPr>
          </w:p>
        </w:tc>
        <w:tc>
          <w:tcPr>
            <w:tcW w:w="1134" w:type="dxa"/>
            <w:vAlign w:val="center"/>
          </w:tcPr>
          <w:p w14:paraId="1CA179BD" w14:textId="77777777" w:rsidR="00B541F4" w:rsidRPr="00264368" w:rsidRDefault="00B541F4" w:rsidP="00493C84">
            <w:pPr>
              <w:pStyle w:val="Bang"/>
              <w:jc w:val="center"/>
              <w:rPr>
                <w:sz w:val="24"/>
                <w:szCs w:val="24"/>
              </w:rPr>
            </w:pPr>
          </w:p>
        </w:tc>
        <w:tc>
          <w:tcPr>
            <w:tcW w:w="1276" w:type="dxa"/>
            <w:vAlign w:val="center"/>
          </w:tcPr>
          <w:p w14:paraId="79C8198E" w14:textId="77777777" w:rsidR="00B541F4" w:rsidRPr="00264368" w:rsidRDefault="00B541F4" w:rsidP="00493C84">
            <w:pPr>
              <w:pStyle w:val="Bang"/>
              <w:jc w:val="center"/>
              <w:rPr>
                <w:sz w:val="24"/>
                <w:szCs w:val="24"/>
              </w:rPr>
            </w:pPr>
            <w:r w:rsidRPr="00264368">
              <w:rPr>
                <w:sz w:val="24"/>
                <w:szCs w:val="24"/>
              </w:rPr>
              <w:t>A</w:t>
            </w:r>
          </w:p>
        </w:tc>
        <w:tc>
          <w:tcPr>
            <w:tcW w:w="1276" w:type="dxa"/>
            <w:vAlign w:val="center"/>
          </w:tcPr>
          <w:p w14:paraId="0C894AE2" w14:textId="77777777" w:rsidR="00B541F4" w:rsidRPr="00264368" w:rsidRDefault="00B541F4" w:rsidP="00493C84">
            <w:pPr>
              <w:pStyle w:val="Bang"/>
              <w:jc w:val="center"/>
              <w:rPr>
                <w:sz w:val="24"/>
                <w:szCs w:val="24"/>
              </w:rPr>
            </w:pPr>
          </w:p>
        </w:tc>
        <w:tc>
          <w:tcPr>
            <w:tcW w:w="1559" w:type="dxa"/>
            <w:vAlign w:val="center"/>
          </w:tcPr>
          <w:p w14:paraId="0A0A81F8" w14:textId="77777777" w:rsidR="00B541F4" w:rsidRPr="00264368" w:rsidRDefault="00B541F4" w:rsidP="00493C84">
            <w:pPr>
              <w:pStyle w:val="Bang"/>
              <w:jc w:val="center"/>
              <w:rPr>
                <w:sz w:val="24"/>
                <w:szCs w:val="24"/>
                <w:lang w:val="de-DE"/>
              </w:rPr>
            </w:pPr>
          </w:p>
        </w:tc>
        <w:tc>
          <w:tcPr>
            <w:tcW w:w="2551" w:type="dxa"/>
            <w:vAlign w:val="center"/>
          </w:tcPr>
          <w:p w14:paraId="5028AD9B" w14:textId="77777777" w:rsidR="00B541F4" w:rsidRPr="00264368" w:rsidRDefault="00B541F4" w:rsidP="00493C84">
            <w:pPr>
              <w:spacing w:before="60" w:after="60"/>
              <w:ind w:left="0"/>
              <w:jc w:val="center"/>
              <w:rPr>
                <w:snapToGrid/>
                <w:szCs w:val="24"/>
              </w:rPr>
            </w:pPr>
          </w:p>
        </w:tc>
        <w:tc>
          <w:tcPr>
            <w:tcW w:w="1134" w:type="dxa"/>
            <w:vAlign w:val="center"/>
          </w:tcPr>
          <w:p w14:paraId="4398FB16" w14:textId="77777777" w:rsidR="00B541F4" w:rsidRPr="00264368" w:rsidRDefault="00B541F4" w:rsidP="00493C84">
            <w:pPr>
              <w:spacing w:before="60" w:after="60"/>
              <w:ind w:left="0"/>
              <w:jc w:val="center"/>
              <w:rPr>
                <w:snapToGrid/>
                <w:szCs w:val="24"/>
              </w:rPr>
            </w:pPr>
            <w:r w:rsidRPr="00264368">
              <w:rPr>
                <w:snapToGrid/>
                <w:szCs w:val="24"/>
              </w:rPr>
              <w:t>1.0</w:t>
            </w:r>
          </w:p>
        </w:tc>
      </w:tr>
      <w:tr w:rsidR="00B541F4" w:rsidRPr="00133457" w14:paraId="0D730067" w14:textId="77777777" w:rsidTr="00493C84">
        <w:tc>
          <w:tcPr>
            <w:tcW w:w="1191" w:type="dxa"/>
            <w:vAlign w:val="center"/>
          </w:tcPr>
          <w:p w14:paraId="1C7EBD60" w14:textId="77777777" w:rsidR="00B541F4" w:rsidRPr="00264368" w:rsidRDefault="00B541F4" w:rsidP="00493C84">
            <w:pPr>
              <w:spacing w:before="60" w:after="60"/>
              <w:ind w:left="0"/>
              <w:jc w:val="center"/>
              <w:rPr>
                <w:snapToGrid/>
                <w:szCs w:val="24"/>
              </w:rPr>
            </w:pPr>
          </w:p>
        </w:tc>
        <w:tc>
          <w:tcPr>
            <w:tcW w:w="1134" w:type="dxa"/>
            <w:vAlign w:val="center"/>
          </w:tcPr>
          <w:p w14:paraId="4533D30F" w14:textId="77777777" w:rsidR="00B541F4" w:rsidRPr="00264368" w:rsidRDefault="00B541F4" w:rsidP="00493C84">
            <w:pPr>
              <w:spacing w:before="60" w:after="60"/>
              <w:ind w:left="0"/>
              <w:jc w:val="center"/>
              <w:rPr>
                <w:snapToGrid/>
                <w:szCs w:val="24"/>
              </w:rPr>
            </w:pPr>
          </w:p>
        </w:tc>
        <w:tc>
          <w:tcPr>
            <w:tcW w:w="1276" w:type="dxa"/>
            <w:vAlign w:val="center"/>
          </w:tcPr>
          <w:p w14:paraId="7034AF5A" w14:textId="77777777" w:rsidR="00B541F4" w:rsidRPr="00264368" w:rsidRDefault="00B541F4" w:rsidP="00493C84">
            <w:pPr>
              <w:spacing w:before="60" w:after="60"/>
              <w:ind w:left="0"/>
              <w:jc w:val="center"/>
              <w:rPr>
                <w:snapToGrid/>
                <w:szCs w:val="24"/>
              </w:rPr>
            </w:pPr>
          </w:p>
        </w:tc>
        <w:tc>
          <w:tcPr>
            <w:tcW w:w="1276" w:type="dxa"/>
            <w:vAlign w:val="center"/>
          </w:tcPr>
          <w:p w14:paraId="303805C9" w14:textId="77777777" w:rsidR="00B541F4" w:rsidRPr="00264368" w:rsidRDefault="00B541F4" w:rsidP="00493C84">
            <w:pPr>
              <w:pStyle w:val="Bang"/>
              <w:jc w:val="center"/>
              <w:rPr>
                <w:sz w:val="24"/>
                <w:szCs w:val="24"/>
              </w:rPr>
            </w:pPr>
          </w:p>
        </w:tc>
        <w:tc>
          <w:tcPr>
            <w:tcW w:w="1559" w:type="dxa"/>
            <w:vAlign w:val="center"/>
          </w:tcPr>
          <w:p w14:paraId="7042ADAF" w14:textId="77777777" w:rsidR="00B541F4" w:rsidRPr="00264368" w:rsidRDefault="00B541F4" w:rsidP="00493C84">
            <w:pPr>
              <w:spacing w:before="60" w:after="60"/>
              <w:ind w:left="0"/>
              <w:jc w:val="center"/>
              <w:rPr>
                <w:snapToGrid/>
                <w:szCs w:val="24"/>
              </w:rPr>
            </w:pPr>
          </w:p>
        </w:tc>
        <w:tc>
          <w:tcPr>
            <w:tcW w:w="2551" w:type="dxa"/>
            <w:vAlign w:val="center"/>
          </w:tcPr>
          <w:p w14:paraId="490DFF38" w14:textId="77777777" w:rsidR="00B541F4" w:rsidRPr="00264368" w:rsidRDefault="00B541F4" w:rsidP="00493C84">
            <w:pPr>
              <w:spacing w:before="60" w:after="60"/>
              <w:ind w:left="0"/>
              <w:jc w:val="center"/>
              <w:rPr>
                <w:snapToGrid/>
                <w:szCs w:val="24"/>
              </w:rPr>
            </w:pPr>
          </w:p>
        </w:tc>
        <w:tc>
          <w:tcPr>
            <w:tcW w:w="1134" w:type="dxa"/>
            <w:vAlign w:val="center"/>
          </w:tcPr>
          <w:p w14:paraId="3904EFDF" w14:textId="77777777" w:rsidR="00B541F4" w:rsidRPr="00264368" w:rsidRDefault="00B541F4" w:rsidP="00493C84">
            <w:pPr>
              <w:spacing w:before="60" w:after="60"/>
              <w:ind w:left="0"/>
              <w:jc w:val="center"/>
              <w:rPr>
                <w:snapToGrid/>
                <w:szCs w:val="24"/>
              </w:rPr>
            </w:pPr>
          </w:p>
        </w:tc>
      </w:tr>
      <w:tr w:rsidR="00B541F4" w:rsidRPr="00133457" w14:paraId="66C1BDCE" w14:textId="77777777" w:rsidTr="00493C84">
        <w:tc>
          <w:tcPr>
            <w:tcW w:w="1191" w:type="dxa"/>
            <w:vAlign w:val="center"/>
          </w:tcPr>
          <w:p w14:paraId="0FE32059" w14:textId="77777777" w:rsidR="00B541F4" w:rsidRPr="00264368" w:rsidRDefault="00B541F4" w:rsidP="00493C84">
            <w:pPr>
              <w:spacing w:before="60" w:after="60"/>
              <w:ind w:left="0"/>
              <w:jc w:val="center"/>
              <w:rPr>
                <w:snapToGrid/>
                <w:szCs w:val="24"/>
              </w:rPr>
            </w:pPr>
          </w:p>
        </w:tc>
        <w:tc>
          <w:tcPr>
            <w:tcW w:w="1134" w:type="dxa"/>
            <w:vAlign w:val="center"/>
          </w:tcPr>
          <w:p w14:paraId="175CC143" w14:textId="77777777" w:rsidR="00B541F4" w:rsidRPr="00264368" w:rsidRDefault="00B541F4" w:rsidP="00493C84">
            <w:pPr>
              <w:spacing w:before="60" w:after="60"/>
              <w:ind w:left="0"/>
              <w:jc w:val="center"/>
              <w:rPr>
                <w:snapToGrid/>
                <w:szCs w:val="24"/>
              </w:rPr>
            </w:pPr>
          </w:p>
        </w:tc>
        <w:tc>
          <w:tcPr>
            <w:tcW w:w="1276" w:type="dxa"/>
            <w:vAlign w:val="center"/>
          </w:tcPr>
          <w:p w14:paraId="5C6EF364" w14:textId="77777777" w:rsidR="00B541F4" w:rsidRPr="00264368" w:rsidRDefault="00B541F4" w:rsidP="00493C84">
            <w:pPr>
              <w:spacing w:before="60" w:after="60"/>
              <w:ind w:left="0"/>
              <w:jc w:val="center"/>
              <w:rPr>
                <w:snapToGrid/>
                <w:szCs w:val="24"/>
              </w:rPr>
            </w:pPr>
          </w:p>
        </w:tc>
        <w:tc>
          <w:tcPr>
            <w:tcW w:w="1276" w:type="dxa"/>
            <w:vAlign w:val="center"/>
          </w:tcPr>
          <w:p w14:paraId="277C2B2E" w14:textId="77777777" w:rsidR="00B541F4" w:rsidRPr="00264368" w:rsidRDefault="00B541F4" w:rsidP="00493C84">
            <w:pPr>
              <w:spacing w:before="60" w:after="60"/>
              <w:ind w:left="0"/>
              <w:jc w:val="center"/>
              <w:rPr>
                <w:snapToGrid/>
                <w:szCs w:val="24"/>
              </w:rPr>
            </w:pPr>
          </w:p>
        </w:tc>
        <w:tc>
          <w:tcPr>
            <w:tcW w:w="1559" w:type="dxa"/>
            <w:vAlign w:val="center"/>
          </w:tcPr>
          <w:p w14:paraId="6191541B" w14:textId="77777777" w:rsidR="00B541F4" w:rsidRPr="00264368" w:rsidRDefault="00B541F4" w:rsidP="00493C84">
            <w:pPr>
              <w:spacing w:before="60" w:after="60"/>
              <w:ind w:left="0"/>
              <w:jc w:val="center"/>
              <w:rPr>
                <w:snapToGrid/>
                <w:szCs w:val="24"/>
              </w:rPr>
            </w:pPr>
          </w:p>
        </w:tc>
        <w:tc>
          <w:tcPr>
            <w:tcW w:w="2551" w:type="dxa"/>
            <w:vAlign w:val="center"/>
          </w:tcPr>
          <w:p w14:paraId="1F548C31" w14:textId="77777777" w:rsidR="00B541F4" w:rsidRPr="00264368" w:rsidRDefault="00B541F4" w:rsidP="00493C84">
            <w:pPr>
              <w:spacing w:before="60" w:after="60"/>
              <w:ind w:left="0"/>
              <w:jc w:val="center"/>
              <w:rPr>
                <w:snapToGrid/>
                <w:szCs w:val="24"/>
              </w:rPr>
            </w:pPr>
          </w:p>
        </w:tc>
        <w:tc>
          <w:tcPr>
            <w:tcW w:w="1134" w:type="dxa"/>
            <w:vAlign w:val="center"/>
          </w:tcPr>
          <w:p w14:paraId="0992FB5C" w14:textId="77777777" w:rsidR="00B541F4" w:rsidRPr="00264368" w:rsidRDefault="00B541F4" w:rsidP="00493C84">
            <w:pPr>
              <w:spacing w:before="60" w:after="60"/>
              <w:ind w:left="0"/>
              <w:jc w:val="center"/>
              <w:rPr>
                <w:snapToGrid/>
                <w:szCs w:val="24"/>
              </w:rPr>
            </w:pPr>
          </w:p>
        </w:tc>
      </w:tr>
      <w:tr w:rsidR="00B541F4" w:rsidRPr="00133457" w14:paraId="529279C1" w14:textId="77777777" w:rsidTr="00493C84">
        <w:tc>
          <w:tcPr>
            <w:tcW w:w="1191" w:type="dxa"/>
            <w:vAlign w:val="center"/>
          </w:tcPr>
          <w:p w14:paraId="319B6952" w14:textId="77777777" w:rsidR="00B541F4" w:rsidRPr="00264368" w:rsidRDefault="00B541F4" w:rsidP="00493C84">
            <w:pPr>
              <w:spacing w:before="60" w:after="60"/>
              <w:ind w:left="0"/>
              <w:jc w:val="center"/>
              <w:rPr>
                <w:snapToGrid/>
                <w:szCs w:val="24"/>
              </w:rPr>
            </w:pPr>
          </w:p>
        </w:tc>
        <w:tc>
          <w:tcPr>
            <w:tcW w:w="1134" w:type="dxa"/>
            <w:vAlign w:val="center"/>
          </w:tcPr>
          <w:p w14:paraId="32242E54" w14:textId="77777777" w:rsidR="00B541F4" w:rsidRPr="00264368" w:rsidRDefault="00B541F4" w:rsidP="00493C84">
            <w:pPr>
              <w:spacing w:before="60" w:after="60"/>
              <w:ind w:left="0"/>
              <w:jc w:val="center"/>
              <w:rPr>
                <w:snapToGrid/>
                <w:szCs w:val="24"/>
              </w:rPr>
            </w:pPr>
          </w:p>
        </w:tc>
        <w:tc>
          <w:tcPr>
            <w:tcW w:w="1276" w:type="dxa"/>
            <w:vAlign w:val="center"/>
          </w:tcPr>
          <w:p w14:paraId="3112278E" w14:textId="77777777" w:rsidR="00B541F4" w:rsidRPr="00264368" w:rsidRDefault="00B541F4" w:rsidP="00493C84">
            <w:pPr>
              <w:spacing w:before="60" w:after="60"/>
              <w:ind w:left="0"/>
              <w:jc w:val="center"/>
              <w:rPr>
                <w:snapToGrid/>
                <w:szCs w:val="24"/>
              </w:rPr>
            </w:pPr>
          </w:p>
        </w:tc>
        <w:tc>
          <w:tcPr>
            <w:tcW w:w="1276" w:type="dxa"/>
            <w:vAlign w:val="center"/>
          </w:tcPr>
          <w:p w14:paraId="208440AA" w14:textId="77777777" w:rsidR="00B541F4" w:rsidRPr="00264368" w:rsidRDefault="00B541F4" w:rsidP="00493C84">
            <w:pPr>
              <w:spacing w:before="60" w:after="60"/>
              <w:ind w:left="0"/>
              <w:jc w:val="center"/>
              <w:rPr>
                <w:snapToGrid/>
                <w:szCs w:val="24"/>
              </w:rPr>
            </w:pPr>
          </w:p>
        </w:tc>
        <w:tc>
          <w:tcPr>
            <w:tcW w:w="1559" w:type="dxa"/>
            <w:vAlign w:val="center"/>
          </w:tcPr>
          <w:p w14:paraId="0CB17794" w14:textId="77777777" w:rsidR="00B541F4" w:rsidRPr="00264368" w:rsidRDefault="00B541F4" w:rsidP="00493C84">
            <w:pPr>
              <w:spacing w:before="60" w:after="60"/>
              <w:ind w:left="0"/>
              <w:jc w:val="center"/>
              <w:rPr>
                <w:snapToGrid/>
                <w:szCs w:val="24"/>
              </w:rPr>
            </w:pPr>
          </w:p>
        </w:tc>
        <w:tc>
          <w:tcPr>
            <w:tcW w:w="2551" w:type="dxa"/>
            <w:vAlign w:val="center"/>
          </w:tcPr>
          <w:p w14:paraId="0F4516A0" w14:textId="77777777" w:rsidR="00B541F4" w:rsidRPr="00264368" w:rsidRDefault="00B541F4" w:rsidP="00493C84">
            <w:pPr>
              <w:spacing w:before="60" w:after="60"/>
              <w:ind w:left="0"/>
              <w:jc w:val="center"/>
              <w:rPr>
                <w:snapToGrid/>
                <w:szCs w:val="24"/>
              </w:rPr>
            </w:pPr>
          </w:p>
        </w:tc>
        <w:tc>
          <w:tcPr>
            <w:tcW w:w="1134" w:type="dxa"/>
            <w:vAlign w:val="center"/>
          </w:tcPr>
          <w:p w14:paraId="6881B1E4" w14:textId="77777777" w:rsidR="00B541F4" w:rsidRPr="00264368" w:rsidRDefault="00B541F4" w:rsidP="00493C84">
            <w:pPr>
              <w:spacing w:before="60" w:after="60"/>
              <w:ind w:left="0"/>
              <w:jc w:val="center"/>
              <w:rPr>
                <w:snapToGrid/>
                <w:szCs w:val="24"/>
              </w:rPr>
            </w:pPr>
          </w:p>
        </w:tc>
      </w:tr>
      <w:tr w:rsidR="00B541F4" w:rsidRPr="00133457" w14:paraId="5E828E31" w14:textId="77777777" w:rsidTr="00493C84">
        <w:tc>
          <w:tcPr>
            <w:tcW w:w="1191" w:type="dxa"/>
            <w:vAlign w:val="center"/>
          </w:tcPr>
          <w:p w14:paraId="5855B99A" w14:textId="77777777" w:rsidR="00B541F4" w:rsidRPr="00264368" w:rsidRDefault="00B541F4" w:rsidP="00493C84">
            <w:pPr>
              <w:spacing w:before="60" w:after="60"/>
              <w:ind w:left="0"/>
              <w:jc w:val="center"/>
              <w:rPr>
                <w:snapToGrid/>
                <w:szCs w:val="24"/>
              </w:rPr>
            </w:pPr>
          </w:p>
        </w:tc>
        <w:tc>
          <w:tcPr>
            <w:tcW w:w="1134" w:type="dxa"/>
            <w:vAlign w:val="center"/>
          </w:tcPr>
          <w:p w14:paraId="6BBE36A3" w14:textId="77777777" w:rsidR="00B541F4" w:rsidRPr="00264368" w:rsidRDefault="00B541F4" w:rsidP="00493C84">
            <w:pPr>
              <w:spacing w:before="60" w:after="60"/>
              <w:ind w:left="0"/>
              <w:jc w:val="center"/>
              <w:rPr>
                <w:snapToGrid/>
                <w:szCs w:val="24"/>
              </w:rPr>
            </w:pPr>
          </w:p>
        </w:tc>
        <w:tc>
          <w:tcPr>
            <w:tcW w:w="1276" w:type="dxa"/>
            <w:vAlign w:val="center"/>
          </w:tcPr>
          <w:p w14:paraId="7B43086B" w14:textId="77777777" w:rsidR="00B541F4" w:rsidRPr="00264368" w:rsidRDefault="00B541F4" w:rsidP="00493C84">
            <w:pPr>
              <w:spacing w:before="60" w:after="60"/>
              <w:ind w:left="0"/>
              <w:jc w:val="center"/>
              <w:rPr>
                <w:snapToGrid/>
                <w:szCs w:val="24"/>
              </w:rPr>
            </w:pPr>
          </w:p>
        </w:tc>
        <w:tc>
          <w:tcPr>
            <w:tcW w:w="1276" w:type="dxa"/>
            <w:vAlign w:val="center"/>
          </w:tcPr>
          <w:p w14:paraId="55A6DECA" w14:textId="77777777" w:rsidR="00B541F4" w:rsidRPr="00264368" w:rsidRDefault="00B541F4" w:rsidP="00493C84">
            <w:pPr>
              <w:spacing w:before="60" w:after="60"/>
              <w:ind w:left="0"/>
              <w:jc w:val="center"/>
              <w:rPr>
                <w:snapToGrid/>
                <w:szCs w:val="24"/>
              </w:rPr>
            </w:pPr>
          </w:p>
        </w:tc>
        <w:tc>
          <w:tcPr>
            <w:tcW w:w="1559" w:type="dxa"/>
            <w:vAlign w:val="center"/>
          </w:tcPr>
          <w:p w14:paraId="7DBDD734" w14:textId="77777777" w:rsidR="00B541F4" w:rsidRPr="00264368" w:rsidRDefault="00B541F4" w:rsidP="00493C84">
            <w:pPr>
              <w:spacing w:before="60" w:after="60"/>
              <w:ind w:left="0"/>
              <w:jc w:val="center"/>
              <w:rPr>
                <w:snapToGrid/>
                <w:szCs w:val="24"/>
              </w:rPr>
            </w:pPr>
          </w:p>
        </w:tc>
        <w:tc>
          <w:tcPr>
            <w:tcW w:w="2551" w:type="dxa"/>
            <w:vAlign w:val="center"/>
          </w:tcPr>
          <w:p w14:paraId="76F5CE56" w14:textId="77777777" w:rsidR="00B541F4" w:rsidRPr="00264368" w:rsidRDefault="00B541F4" w:rsidP="00493C84">
            <w:pPr>
              <w:spacing w:before="60" w:after="60"/>
              <w:ind w:left="0"/>
              <w:jc w:val="center"/>
              <w:rPr>
                <w:snapToGrid/>
                <w:szCs w:val="24"/>
              </w:rPr>
            </w:pPr>
          </w:p>
        </w:tc>
        <w:tc>
          <w:tcPr>
            <w:tcW w:w="1134" w:type="dxa"/>
            <w:vAlign w:val="center"/>
          </w:tcPr>
          <w:p w14:paraId="4EF9C189" w14:textId="77777777" w:rsidR="00B541F4" w:rsidRPr="00264368" w:rsidRDefault="00B541F4" w:rsidP="00493C84">
            <w:pPr>
              <w:spacing w:before="60" w:after="60"/>
              <w:ind w:left="0"/>
              <w:jc w:val="center"/>
              <w:rPr>
                <w:snapToGrid/>
                <w:szCs w:val="24"/>
              </w:rPr>
            </w:pPr>
          </w:p>
        </w:tc>
      </w:tr>
      <w:tr w:rsidR="00B541F4" w:rsidRPr="00133457" w14:paraId="1E397494" w14:textId="77777777" w:rsidTr="00493C84">
        <w:tc>
          <w:tcPr>
            <w:tcW w:w="1191" w:type="dxa"/>
            <w:vAlign w:val="center"/>
          </w:tcPr>
          <w:p w14:paraId="5195DD71" w14:textId="77777777" w:rsidR="00B541F4" w:rsidRPr="00264368" w:rsidRDefault="00B541F4" w:rsidP="00493C84">
            <w:pPr>
              <w:spacing w:before="60" w:after="60"/>
              <w:ind w:left="0"/>
              <w:jc w:val="center"/>
              <w:rPr>
                <w:snapToGrid/>
                <w:szCs w:val="24"/>
              </w:rPr>
            </w:pPr>
          </w:p>
        </w:tc>
        <w:tc>
          <w:tcPr>
            <w:tcW w:w="1134" w:type="dxa"/>
            <w:vAlign w:val="center"/>
          </w:tcPr>
          <w:p w14:paraId="7D5D2A9D" w14:textId="77777777" w:rsidR="00B541F4" w:rsidRPr="00264368" w:rsidRDefault="00B541F4" w:rsidP="00493C84">
            <w:pPr>
              <w:spacing w:before="60" w:after="60"/>
              <w:ind w:left="0"/>
              <w:jc w:val="center"/>
              <w:rPr>
                <w:snapToGrid/>
                <w:szCs w:val="24"/>
              </w:rPr>
            </w:pPr>
          </w:p>
        </w:tc>
        <w:tc>
          <w:tcPr>
            <w:tcW w:w="1276" w:type="dxa"/>
            <w:vAlign w:val="center"/>
          </w:tcPr>
          <w:p w14:paraId="7A38BED2" w14:textId="77777777" w:rsidR="00B541F4" w:rsidRPr="00264368" w:rsidRDefault="00B541F4" w:rsidP="00493C84">
            <w:pPr>
              <w:spacing w:before="60" w:after="60"/>
              <w:ind w:left="0"/>
              <w:jc w:val="center"/>
              <w:rPr>
                <w:snapToGrid/>
                <w:szCs w:val="24"/>
              </w:rPr>
            </w:pPr>
          </w:p>
        </w:tc>
        <w:tc>
          <w:tcPr>
            <w:tcW w:w="1276" w:type="dxa"/>
            <w:vAlign w:val="center"/>
          </w:tcPr>
          <w:p w14:paraId="6DFD6CCE" w14:textId="77777777" w:rsidR="00B541F4" w:rsidRPr="00264368" w:rsidRDefault="00B541F4" w:rsidP="00493C84">
            <w:pPr>
              <w:spacing w:before="60" w:after="60"/>
              <w:ind w:left="0"/>
              <w:jc w:val="center"/>
              <w:rPr>
                <w:snapToGrid/>
                <w:szCs w:val="24"/>
              </w:rPr>
            </w:pPr>
          </w:p>
        </w:tc>
        <w:tc>
          <w:tcPr>
            <w:tcW w:w="1559" w:type="dxa"/>
            <w:vAlign w:val="center"/>
          </w:tcPr>
          <w:p w14:paraId="2E44180B" w14:textId="77777777" w:rsidR="00B541F4" w:rsidRPr="00264368" w:rsidRDefault="00B541F4" w:rsidP="00493C84">
            <w:pPr>
              <w:spacing w:before="60" w:after="60"/>
              <w:ind w:left="0"/>
              <w:jc w:val="center"/>
              <w:rPr>
                <w:snapToGrid/>
                <w:szCs w:val="24"/>
              </w:rPr>
            </w:pPr>
          </w:p>
        </w:tc>
        <w:tc>
          <w:tcPr>
            <w:tcW w:w="2551" w:type="dxa"/>
            <w:vAlign w:val="center"/>
          </w:tcPr>
          <w:p w14:paraId="055B258E" w14:textId="77777777" w:rsidR="00B541F4" w:rsidRPr="00264368" w:rsidRDefault="00B541F4" w:rsidP="00493C84">
            <w:pPr>
              <w:spacing w:before="60" w:after="60"/>
              <w:ind w:left="0"/>
              <w:jc w:val="center"/>
              <w:rPr>
                <w:snapToGrid/>
                <w:szCs w:val="24"/>
              </w:rPr>
            </w:pPr>
          </w:p>
        </w:tc>
        <w:tc>
          <w:tcPr>
            <w:tcW w:w="1134" w:type="dxa"/>
            <w:vAlign w:val="center"/>
          </w:tcPr>
          <w:p w14:paraId="14BC7DF9" w14:textId="77777777" w:rsidR="00B541F4" w:rsidRPr="00264368" w:rsidRDefault="00B541F4" w:rsidP="00493C84">
            <w:pPr>
              <w:spacing w:before="60" w:after="60"/>
              <w:ind w:left="0"/>
              <w:jc w:val="center"/>
              <w:rPr>
                <w:snapToGrid/>
                <w:szCs w:val="24"/>
              </w:rPr>
            </w:pPr>
          </w:p>
        </w:tc>
      </w:tr>
    </w:tbl>
    <w:p w14:paraId="1D3A114F" w14:textId="77777777" w:rsidR="00B541F4" w:rsidRPr="00133457" w:rsidRDefault="00B541F4" w:rsidP="00B541F4">
      <w:pPr>
        <w:widowControl/>
        <w:spacing w:before="0"/>
        <w:ind w:left="0"/>
        <w:jc w:val="center"/>
        <w:rPr>
          <w:b/>
          <w:bCs/>
          <w:snapToGrid/>
          <w:sz w:val="28"/>
          <w:szCs w:val="32"/>
          <w:lang w:val="en-AU"/>
        </w:rPr>
      </w:pPr>
    </w:p>
    <w:p w14:paraId="57B6B85F" w14:textId="77777777" w:rsidR="00B541F4" w:rsidRPr="00133457" w:rsidRDefault="00B541F4" w:rsidP="00B541F4">
      <w:pPr>
        <w:pStyle w:val="Footer"/>
        <w:tabs>
          <w:tab w:val="clear" w:pos="4320"/>
          <w:tab w:val="clear" w:pos="8640"/>
        </w:tabs>
        <w:rPr>
          <w:szCs w:val="24"/>
        </w:rPr>
      </w:pPr>
    </w:p>
    <w:p w14:paraId="17CC08F4" w14:textId="77777777" w:rsidR="00B541F4" w:rsidRPr="00133457" w:rsidRDefault="00B541F4" w:rsidP="00B541F4">
      <w:pPr>
        <w:widowControl/>
        <w:spacing w:before="0"/>
        <w:ind w:left="0"/>
        <w:jc w:val="center"/>
        <w:rPr>
          <w:b/>
          <w:bCs/>
          <w:snapToGrid/>
          <w:sz w:val="28"/>
          <w:szCs w:val="32"/>
          <w:lang w:val="en-AU"/>
        </w:rPr>
      </w:pPr>
      <w:r w:rsidRPr="00133457">
        <w:rPr>
          <w:b/>
          <w:bCs/>
          <w:snapToGrid/>
          <w:sz w:val="28"/>
          <w:szCs w:val="32"/>
          <w:lang w:val="en-AU"/>
        </w:rPr>
        <w:br w:type="page"/>
      </w:r>
      <w:r w:rsidRPr="00133457">
        <w:rPr>
          <w:b/>
          <w:bCs/>
          <w:snapToGrid/>
          <w:sz w:val="28"/>
          <w:szCs w:val="32"/>
          <w:lang w:val="en-AU"/>
        </w:rPr>
        <w:lastRenderedPageBreak/>
        <w:t>TRANG KÝ</w:t>
      </w:r>
    </w:p>
    <w:p w14:paraId="09803676"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p>
    <w:p w14:paraId="16B5FABA" w14:textId="74759169"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lập:</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5E606B57"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Pr>
          <w:snapToGrid/>
          <w:szCs w:val="24"/>
          <w:lang w:val="en-AU"/>
        </w:rPr>
        <w:tab/>
        <w:t>&lt;Nhân viên</w:t>
      </w:r>
      <w:r w:rsidRPr="00133457">
        <w:rPr>
          <w:snapToGrid/>
          <w:szCs w:val="24"/>
          <w:lang w:val="en-AU"/>
        </w:rPr>
        <w:t xml:space="preserve"> Giải pháp&gt;</w:t>
      </w:r>
      <w:r w:rsidRPr="00133457">
        <w:rPr>
          <w:snapToGrid/>
          <w:szCs w:val="24"/>
          <w:lang w:val="en-AU"/>
        </w:rPr>
        <w:tab/>
      </w:r>
    </w:p>
    <w:p w14:paraId="3402C42B"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p>
    <w:p w14:paraId="692C7E1C" w14:textId="042D086F"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6AEEE5DD" w14:textId="77777777"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Pr>
          <w:snapToGrid/>
          <w:szCs w:val="24"/>
          <w:lang w:val="en-AU"/>
        </w:rPr>
        <w:t>Quản trị dự án</w:t>
      </w:r>
      <w:r w:rsidRPr="00133457">
        <w:rPr>
          <w:snapToGrid/>
          <w:szCs w:val="24"/>
          <w:lang w:val="en-AU"/>
        </w:rPr>
        <w:t>&gt;</w:t>
      </w:r>
      <w:r w:rsidRPr="00133457">
        <w:rPr>
          <w:snapToGrid/>
          <w:szCs w:val="24"/>
          <w:lang w:val="en-AU"/>
        </w:rPr>
        <w:tab/>
      </w:r>
    </w:p>
    <w:p w14:paraId="69F54C7D" w14:textId="77777777" w:rsidR="00B541F4" w:rsidRPr="00133457" w:rsidRDefault="00B541F4" w:rsidP="00B541F4">
      <w:pPr>
        <w:widowControl/>
        <w:tabs>
          <w:tab w:val="left" w:pos="2160"/>
          <w:tab w:val="left" w:pos="5840"/>
        </w:tabs>
        <w:spacing w:before="0"/>
        <w:ind w:left="0"/>
        <w:rPr>
          <w:snapToGrid/>
          <w:szCs w:val="24"/>
          <w:lang w:val="en-AU"/>
        </w:rPr>
      </w:pPr>
    </w:p>
    <w:p w14:paraId="02844556"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27649344" w14:textId="07CBE22B"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Pr="00030519">
        <w:rPr>
          <w:snapToGrid/>
          <w:szCs w:val="24"/>
          <w:lang w:val="en-AU"/>
        </w:rPr>
        <w:t xml:space="preserve"> </w:t>
      </w:r>
      <w:r w:rsidRPr="00133457">
        <w:rPr>
          <w:snapToGrid/>
          <w:szCs w:val="24"/>
          <w:lang w:val="en-AU"/>
        </w:rPr>
        <w:t>&gt;</w:t>
      </w:r>
    </w:p>
    <w:p w14:paraId="587252D3" w14:textId="77777777" w:rsidR="00B541F4" w:rsidRPr="00133457" w:rsidRDefault="00B541F4" w:rsidP="00B541F4">
      <w:pPr>
        <w:widowControl/>
        <w:tabs>
          <w:tab w:val="left" w:pos="2160"/>
          <w:tab w:val="left" w:pos="5840"/>
        </w:tabs>
        <w:spacing w:before="0"/>
        <w:ind w:left="0"/>
        <w:rPr>
          <w:snapToGrid/>
          <w:szCs w:val="24"/>
          <w:lang w:val="en-AU"/>
        </w:rPr>
      </w:pPr>
    </w:p>
    <w:p w14:paraId="34E03F32"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19E53323" w14:textId="7FE4E322"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00AF57D3" w:rsidRPr="00133457">
        <w:rPr>
          <w:snapToGrid/>
          <w:szCs w:val="24"/>
          <w:lang w:val="en-AU"/>
        </w:rPr>
        <w:t xml:space="preserve"> </w:t>
      </w:r>
      <w:r w:rsidRPr="00133457">
        <w:rPr>
          <w:snapToGrid/>
          <w:szCs w:val="24"/>
          <w:lang w:val="en-AU"/>
        </w:rPr>
        <w:t>&gt;</w:t>
      </w:r>
    </w:p>
    <w:p w14:paraId="08E7949E" w14:textId="77777777" w:rsidR="00B541F4" w:rsidRPr="00133457" w:rsidRDefault="00B541F4" w:rsidP="00B541F4">
      <w:pPr>
        <w:widowControl/>
        <w:tabs>
          <w:tab w:val="left" w:pos="2160"/>
          <w:tab w:val="left" w:pos="5840"/>
        </w:tabs>
        <w:spacing w:before="0"/>
        <w:ind w:left="0"/>
        <w:rPr>
          <w:snapToGrid/>
          <w:szCs w:val="24"/>
          <w:lang w:val="en-AU"/>
        </w:rPr>
      </w:pPr>
    </w:p>
    <w:p w14:paraId="373D2F24"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xem xét: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41464554" w14:textId="041A0CF2" w:rsidR="00B541F4" w:rsidRPr="00133457" w:rsidRDefault="00B541F4" w:rsidP="00B541F4">
      <w:pPr>
        <w:widowControl/>
        <w:tabs>
          <w:tab w:val="left" w:pos="2160"/>
          <w:tab w:val="left" w:pos="5840"/>
        </w:tabs>
        <w:spacing w:before="0"/>
        <w:ind w:left="0"/>
        <w:rPr>
          <w:snapToGrid/>
          <w:szCs w:val="24"/>
          <w:lang w:val="en-AU"/>
        </w:rPr>
      </w:pPr>
      <w:r w:rsidRPr="00133457">
        <w:rPr>
          <w:snapToGrid/>
          <w:szCs w:val="24"/>
          <w:lang w:val="en-AU"/>
        </w:rPr>
        <w:tab/>
        <w:t>&lt;</w:t>
      </w:r>
      <w:r w:rsidR="00AF57D3">
        <w:rPr>
          <w:snapToGrid/>
          <w:szCs w:val="24"/>
          <w:lang w:val="en-AU"/>
        </w:rPr>
        <w:t xml:space="preserve"> </w:t>
      </w:r>
      <w:r w:rsidRPr="00133457">
        <w:rPr>
          <w:snapToGrid/>
          <w:szCs w:val="24"/>
          <w:lang w:val="en-AU"/>
        </w:rPr>
        <w:t>&gt;</w:t>
      </w:r>
    </w:p>
    <w:p w14:paraId="3FDE8BC5" w14:textId="77777777" w:rsidR="00B541F4" w:rsidRPr="00133457" w:rsidRDefault="00B541F4" w:rsidP="00B541F4">
      <w:pPr>
        <w:widowControl/>
        <w:tabs>
          <w:tab w:val="left" w:pos="2160"/>
          <w:tab w:val="left" w:pos="5840"/>
        </w:tabs>
        <w:spacing w:before="0"/>
        <w:ind w:left="0"/>
        <w:rPr>
          <w:snapToGrid/>
          <w:szCs w:val="24"/>
          <w:lang w:val="en-AU"/>
        </w:rPr>
      </w:pPr>
    </w:p>
    <w:p w14:paraId="57A4DFC1"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phê duyệt: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6B28CB1F" w14:textId="69A4FFF4" w:rsidR="00B541F4" w:rsidRPr="00133457" w:rsidRDefault="00B541F4" w:rsidP="00B541F4">
      <w:pPr>
        <w:tabs>
          <w:tab w:val="left" w:pos="2160"/>
          <w:tab w:val="right" w:pos="5040"/>
          <w:tab w:val="left" w:pos="5760"/>
          <w:tab w:val="right" w:pos="8640"/>
        </w:tabs>
        <w:ind w:left="0"/>
        <w:rPr>
          <w:szCs w:val="24"/>
        </w:rPr>
      </w:pPr>
      <w:r w:rsidRPr="00133457">
        <w:rPr>
          <w:snapToGrid/>
          <w:szCs w:val="24"/>
          <w:lang w:val="en-AU"/>
        </w:rPr>
        <w:tab/>
        <w:t>&lt; &gt;</w:t>
      </w:r>
    </w:p>
    <w:p w14:paraId="17056691" w14:textId="77777777" w:rsidR="00B541F4" w:rsidRPr="00133457" w:rsidRDefault="00B541F4" w:rsidP="00B541F4">
      <w:pPr>
        <w:tabs>
          <w:tab w:val="left" w:pos="2160"/>
          <w:tab w:val="left" w:pos="5840"/>
        </w:tabs>
        <w:ind w:left="0"/>
        <w:rPr>
          <w:szCs w:val="24"/>
        </w:rPr>
      </w:pPr>
      <w:r w:rsidRPr="00133457">
        <w:rPr>
          <w:szCs w:val="24"/>
        </w:rPr>
        <w:tab/>
      </w:r>
    </w:p>
    <w:p w14:paraId="453C775B" w14:textId="77777777" w:rsidR="00B541F4" w:rsidRPr="00133457" w:rsidRDefault="00B541F4" w:rsidP="00B541F4">
      <w:pPr>
        <w:widowControl/>
        <w:tabs>
          <w:tab w:val="left" w:pos="2160"/>
          <w:tab w:val="right" w:pos="5040"/>
          <w:tab w:val="left" w:pos="5760"/>
          <w:tab w:val="right" w:pos="8640"/>
        </w:tabs>
        <w:spacing w:before="0"/>
        <w:ind w:left="0"/>
        <w:rPr>
          <w:snapToGrid/>
          <w:szCs w:val="24"/>
          <w:lang w:val="en-AU"/>
        </w:rPr>
      </w:pPr>
      <w:r w:rsidRPr="00133457">
        <w:rPr>
          <w:snapToGrid/>
          <w:szCs w:val="24"/>
          <w:lang w:val="en-AU"/>
        </w:rPr>
        <w:t>Người phê duyệt:</w:t>
      </w:r>
      <w:r w:rsidRPr="00133457">
        <w:rPr>
          <w:snapToGrid/>
          <w:szCs w:val="24"/>
          <w:lang w:val="en-AU"/>
        </w:rPr>
        <w:tab/>
      </w:r>
      <w:r w:rsidRPr="00133457">
        <w:rPr>
          <w:snapToGrid/>
          <w:szCs w:val="24"/>
          <w:u w:val="single"/>
          <w:lang w:val="en-AU"/>
        </w:rPr>
        <w:tab/>
      </w:r>
      <w:r w:rsidRPr="00133457">
        <w:rPr>
          <w:snapToGrid/>
          <w:szCs w:val="24"/>
          <w:lang w:val="en-AU"/>
        </w:rPr>
        <w:tab/>
        <w:t>&lt;Ngày&gt;</w:t>
      </w:r>
      <w:r w:rsidRPr="00133457">
        <w:rPr>
          <w:snapToGrid/>
          <w:szCs w:val="24"/>
          <w:u w:val="single"/>
          <w:lang w:val="en-AU"/>
        </w:rPr>
        <w:tab/>
      </w:r>
    </w:p>
    <w:p w14:paraId="3BBBBE1E" w14:textId="0D43581E" w:rsidR="00B541F4" w:rsidRPr="00133457" w:rsidRDefault="00B541F4" w:rsidP="00B541F4">
      <w:pPr>
        <w:tabs>
          <w:tab w:val="left" w:pos="2160"/>
          <w:tab w:val="right" w:pos="5040"/>
          <w:tab w:val="left" w:pos="5760"/>
          <w:tab w:val="right" w:pos="8640"/>
        </w:tabs>
        <w:ind w:left="0"/>
        <w:rPr>
          <w:snapToGrid/>
          <w:szCs w:val="24"/>
          <w:lang w:val="en-AU"/>
        </w:rPr>
      </w:pPr>
      <w:r w:rsidRPr="00133457">
        <w:rPr>
          <w:snapToGrid/>
          <w:szCs w:val="24"/>
          <w:lang w:val="en-AU"/>
        </w:rPr>
        <w:tab/>
        <w:t>&lt; &gt;</w:t>
      </w:r>
    </w:p>
    <w:p w14:paraId="2C79597E" w14:textId="77777777" w:rsidR="00B541F4" w:rsidRPr="00133457" w:rsidRDefault="00B541F4" w:rsidP="00B541F4">
      <w:pPr>
        <w:tabs>
          <w:tab w:val="left" w:pos="2160"/>
          <w:tab w:val="right" w:pos="5040"/>
          <w:tab w:val="left" w:pos="5760"/>
          <w:tab w:val="right" w:pos="8640"/>
        </w:tabs>
        <w:ind w:left="0"/>
        <w:rPr>
          <w:szCs w:val="24"/>
        </w:rPr>
      </w:pPr>
    </w:p>
    <w:p w14:paraId="466B1362" w14:textId="77777777" w:rsidR="00B541F4" w:rsidRPr="00133457" w:rsidRDefault="00B541F4" w:rsidP="00B541F4"/>
    <w:p w14:paraId="14D383ED" w14:textId="77777777" w:rsidR="00B541F4" w:rsidRPr="00133457" w:rsidRDefault="00B541F4" w:rsidP="00B541F4">
      <w:pPr>
        <w:pStyle w:val="NormalH"/>
        <w:ind w:left="0"/>
        <w:jc w:val="center"/>
        <w:rPr>
          <w:rFonts w:ascii="Times New Roman" w:hAnsi="Times New Roman"/>
          <w:b/>
          <w:sz w:val="28"/>
          <w:szCs w:val="28"/>
        </w:rPr>
      </w:pPr>
      <w:r w:rsidRPr="00133457">
        <w:rPr>
          <w:rFonts w:ascii="Times New Roman" w:hAnsi="Times New Roman"/>
          <w:b/>
          <w:sz w:val="28"/>
          <w:szCs w:val="28"/>
        </w:rPr>
        <w:lastRenderedPageBreak/>
        <w:t>MỤC LỤC</w:t>
      </w:r>
    </w:p>
    <w:bookmarkStart w:id="0" w:name="_Toc452446886"/>
    <w:p w14:paraId="767E8546" w14:textId="77777777" w:rsidR="00FF6E88" w:rsidRDefault="00B541F4">
      <w:pPr>
        <w:pStyle w:val="TOC1"/>
        <w:rPr>
          <w:rFonts w:asciiTheme="minorHAnsi" w:eastAsiaTheme="minorEastAsia" w:hAnsiTheme="minorHAnsi" w:cstheme="minorBidi"/>
          <w:b w:val="0"/>
          <w:snapToGrid/>
          <w:sz w:val="22"/>
          <w:szCs w:val="22"/>
        </w:rPr>
      </w:pPr>
      <w:r w:rsidRPr="00133457">
        <w:rPr>
          <w:sz w:val="28"/>
          <w:szCs w:val="28"/>
        </w:rPr>
        <w:fldChar w:fldCharType="begin"/>
      </w:r>
      <w:r w:rsidRPr="00133457">
        <w:rPr>
          <w:sz w:val="28"/>
          <w:szCs w:val="28"/>
        </w:rPr>
        <w:instrText xml:space="preserve"> TOC \o "1-3" \h \z </w:instrText>
      </w:r>
      <w:r w:rsidRPr="00133457">
        <w:rPr>
          <w:sz w:val="28"/>
          <w:szCs w:val="28"/>
        </w:rPr>
        <w:fldChar w:fldCharType="separate"/>
      </w:r>
      <w:hyperlink w:anchor="_Toc68786338" w:history="1">
        <w:r w:rsidR="00FF6E88" w:rsidRPr="00187839">
          <w:rPr>
            <w:rStyle w:val="Hyperlink"/>
          </w:rPr>
          <w:t>1</w:t>
        </w:r>
        <w:r w:rsidR="00FF6E88">
          <w:rPr>
            <w:rFonts w:asciiTheme="minorHAnsi" w:eastAsiaTheme="minorEastAsia" w:hAnsiTheme="minorHAnsi" w:cstheme="minorBidi"/>
            <w:b w:val="0"/>
            <w:snapToGrid/>
            <w:sz w:val="22"/>
            <w:szCs w:val="22"/>
          </w:rPr>
          <w:tab/>
        </w:r>
        <w:r w:rsidR="00FF6E88" w:rsidRPr="00187839">
          <w:rPr>
            <w:rStyle w:val="Hyperlink"/>
          </w:rPr>
          <w:t>GIỚI THIỆU</w:t>
        </w:r>
        <w:r w:rsidR="00FF6E88">
          <w:rPr>
            <w:webHidden/>
          </w:rPr>
          <w:tab/>
        </w:r>
        <w:r w:rsidR="00FF6E88">
          <w:rPr>
            <w:webHidden/>
          </w:rPr>
          <w:fldChar w:fldCharType="begin"/>
        </w:r>
        <w:r w:rsidR="00FF6E88">
          <w:rPr>
            <w:webHidden/>
          </w:rPr>
          <w:instrText xml:space="preserve"> PAGEREF _Toc68786338 \h </w:instrText>
        </w:r>
        <w:r w:rsidR="00FF6E88">
          <w:rPr>
            <w:webHidden/>
          </w:rPr>
        </w:r>
        <w:r w:rsidR="00FF6E88">
          <w:rPr>
            <w:webHidden/>
          </w:rPr>
          <w:fldChar w:fldCharType="separate"/>
        </w:r>
        <w:r w:rsidR="00FF6E88">
          <w:rPr>
            <w:webHidden/>
          </w:rPr>
          <w:t>1</w:t>
        </w:r>
        <w:r w:rsidR="00FF6E88">
          <w:rPr>
            <w:webHidden/>
          </w:rPr>
          <w:fldChar w:fldCharType="end"/>
        </w:r>
      </w:hyperlink>
    </w:p>
    <w:p w14:paraId="6ECBB754" w14:textId="77777777" w:rsidR="00FF6E88" w:rsidRDefault="00F70AD4">
      <w:pPr>
        <w:pStyle w:val="TOC2"/>
        <w:rPr>
          <w:rFonts w:asciiTheme="minorHAnsi" w:eastAsiaTheme="minorEastAsia" w:hAnsiTheme="minorHAnsi" w:cstheme="minorBidi"/>
          <w:snapToGrid/>
          <w:sz w:val="22"/>
          <w:szCs w:val="22"/>
        </w:rPr>
      </w:pPr>
      <w:hyperlink w:anchor="_Toc68786339" w:history="1">
        <w:r w:rsidR="00FF6E88" w:rsidRPr="00187839">
          <w:rPr>
            <w:rStyle w:val="Hyperlink"/>
          </w:rPr>
          <w:t>1.1</w:t>
        </w:r>
        <w:r w:rsidR="00FF6E88">
          <w:rPr>
            <w:rFonts w:asciiTheme="minorHAnsi" w:eastAsiaTheme="minorEastAsia" w:hAnsiTheme="minorHAnsi" w:cstheme="minorBidi"/>
            <w:snapToGrid/>
            <w:sz w:val="22"/>
            <w:szCs w:val="22"/>
          </w:rPr>
          <w:tab/>
        </w:r>
        <w:r w:rsidR="00FF6E88" w:rsidRPr="00187839">
          <w:rPr>
            <w:rStyle w:val="Hyperlink"/>
          </w:rPr>
          <w:t>Mục đích tài liệu</w:t>
        </w:r>
        <w:r w:rsidR="00FF6E88">
          <w:rPr>
            <w:webHidden/>
          </w:rPr>
          <w:tab/>
        </w:r>
        <w:r w:rsidR="00FF6E88">
          <w:rPr>
            <w:webHidden/>
          </w:rPr>
          <w:fldChar w:fldCharType="begin"/>
        </w:r>
        <w:r w:rsidR="00FF6E88">
          <w:rPr>
            <w:webHidden/>
          </w:rPr>
          <w:instrText xml:space="preserve"> PAGEREF _Toc68786339 \h </w:instrText>
        </w:r>
        <w:r w:rsidR="00FF6E88">
          <w:rPr>
            <w:webHidden/>
          </w:rPr>
        </w:r>
        <w:r w:rsidR="00FF6E88">
          <w:rPr>
            <w:webHidden/>
          </w:rPr>
          <w:fldChar w:fldCharType="separate"/>
        </w:r>
        <w:r w:rsidR="00FF6E88">
          <w:rPr>
            <w:webHidden/>
          </w:rPr>
          <w:t>1</w:t>
        </w:r>
        <w:r w:rsidR="00FF6E88">
          <w:rPr>
            <w:webHidden/>
          </w:rPr>
          <w:fldChar w:fldCharType="end"/>
        </w:r>
      </w:hyperlink>
    </w:p>
    <w:p w14:paraId="1844F6BF" w14:textId="77777777" w:rsidR="00FF6E88" w:rsidRDefault="00F70AD4">
      <w:pPr>
        <w:pStyle w:val="TOC2"/>
        <w:rPr>
          <w:rFonts w:asciiTheme="minorHAnsi" w:eastAsiaTheme="minorEastAsia" w:hAnsiTheme="minorHAnsi" w:cstheme="minorBidi"/>
          <w:snapToGrid/>
          <w:sz w:val="22"/>
          <w:szCs w:val="22"/>
        </w:rPr>
      </w:pPr>
      <w:hyperlink w:anchor="_Toc68786340" w:history="1">
        <w:r w:rsidR="00FF6E88" w:rsidRPr="00187839">
          <w:rPr>
            <w:rStyle w:val="Hyperlink"/>
          </w:rPr>
          <w:t>1.2</w:t>
        </w:r>
        <w:r w:rsidR="00FF6E88">
          <w:rPr>
            <w:rFonts w:asciiTheme="minorHAnsi" w:eastAsiaTheme="minorEastAsia" w:hAnsiTheme="minorHAnsi" w:cstheme="minorBidi"/>
            <w:snapToGrid/>
            <w:sz w:val="22"/>
            <w:szCs w:val="22"/>
          </w:rPr>
          <w:tab/>
        </w:r>
        <w:r w:rsidR="00FF6E88" w:rsidRPr="00187839">
          <w:rPr>
            <w:rStyle w:val="Hyperlink"/>
          </w:rPr>
          <w:t>Phạm vi tài liệu</w:t>
        </w:r>
        <w:r w:rsidR="00FF6E88">
          <w:rPr>
            <w:webHidden/>
          </w:rPr>
          <w:tab/>
        </w:r>
        <w:r w:rsidR="00FF6E88">
          <w:rPr>
            <w:webHidden/>
          </w:rPr>
          <w:fldChar w:fldCharType="begin"/>
        </w:r>
        <w:r w:rsidR="00FF6E88">
          <w:rPr>
            <w:webHidden/>
          </w:rPr>
          <w:instrText xml:space="preserve"> PAGEREF _Toc68786340 \h </w:instrText>
        </w:r>
        <w:r w:rsidR="00FF6E88">
          <w:rPr>
            <w:webHidden/>
          </w:rPr>
        </w:r>
        <w:r w:rsidR="00FF6E88">
          <w:rPr>
            <w:webHidden/>
          </w:rPr>
          <w:fldChar w:fldCharType="separate"/>
        </w:r>
        <w:r w:rsidR="00FF6E88">
          <w:rPr>
            <w:webHidden/>
          </w:rPr>
          <w:t>1</w:t>
        </w:r>
        <w:r w:rsidR="00FF6E88">
          <w:rPr>
            <w:webHidden/>
          </w:rPr>
          <w:fldChar w:fldCharType="end"/>
        </w:r>
      </w:hyperlink>
    </w:p>
    <w:p w14:paraId="28BAC026" w14:textId="77777777" w:rsidR="00FF6E88" w:rsidRDefault="00F70AD4">
      <w:pPr>
        <w:pStyle w:val="TOC2"/>
        <w:rPr>
          <w:rFonts w:asciiTheme="minorHAnsi" w:eastAsiaTheme="minorEastAsia" w:hAnsiTheme="minorHAnsi" w:cstheme="minorBidi"/>
          <w:snapToGrid/>
          <w:sz w:val="22"/>
          <w:szCs w:val="22"/>
        </w:rPr>
      </w:pPr>
      <w:hyperlink w:anchor="_Toc68786341" w:history="1">
        <w:r w:rsidR="00FF6E88" w:rsidRPr="00187839">
          <w:rPr>
            <w:rStyle w:val="Hyperlink"/>
          </w:rPr>
          <w:t>1.3</w:t>
        </w:r>
        <w:r w:rsidR="00FF6E88">
          <w:rPr>
            <w:rFonts w:asciiTheme="minorHAnsi" w:eastAsiaTheme="minorEastAsia" w:hAnsiTheme="minorHAnsi" w:cstheme="minorBidi"/>
            <w:snapToGrid/>
            <w:sz w:val="22"/>
            <w:szCs w:val="22"/>
          </w:rPr>
          <w:tab/>
        </w:r>
        <w:r w:rsidR="00FF6E88" w:rsidRPr="00187839">
          <w:rPr>
            <w:rStyle w:val="Hyperlink"/>
          </w:rPr>
          <w:t>Định nghĩa thuật ngữ và các từ viết tắt</w:t>
        </w:r>
        <w:r w:rsidR="00FF6E88">
          <w:rPr>
            <w:webHidden/>
          </w:rPr>
          <w:tab/>
        </w:r>
        <w:r w:rsidR="00FF6E88">
          <w:rPr>
            <w:webHidden/>
          </w:rPr>
          <w:fldChar w:fldCharType="begin"/>
        </w:r>
        <w:r w:rsidR="00FF6E88">
          <w:rPr>
            <w:webHidden/>
          </w:rPr>
          <w:instrText xml:space="preserve"> PAGEREF _Toc68786341 \h </w:instrText>
        </w:r>
        <w:r w:rsidR="00FF6E88">
          <w:rPr>
            <w:webHidden/>
          </w:rPr>
        </w:r>
        <w:r w:rsidR="00FF6E88">
          <w:rPr>
            <w:webHidden/>
          </w:rPr>
          <w:fldChar w:fldCharType="separate"/>
        </w:r>
        <w:r w:rsidR="00FF6E88">
          <w:rPr>
            <w:webHidden/>
          </w:rPr>
          <w:t>1</w:t>
        </w:r>
        <w:r w:rsidR="00FF6E88">
          <w:rPr>
            <w:webHidden/>
          </w:rPr>
          <w:fldChar w:fldCharType="end"/>
        </w:r>
      </w:hyperlink>
    </w:p>
    <w:p w14:paraId="1F6A4594" w14:textId="77777777" w:rsidR="00FF6E88" w:rsidRDefault="00F70AD4">
      <w:pPr>
        <w:pStyle w:val="TOC2"/>
        <w:rPr>
          <w:rFonts w:asciiTheme="minorHAnsi" w:eastAsiaTheme="minorEastAsia" w:hAnsiTheme="minorHAnsi" w:cstheme="minorBidi"/>
          <w:snapToGrid/>
          <w:sz w:val="22"/>
          <w:szCs w:val="22"/>
        </w:rPr>
      </w:pPr>
      <w:hyperlink w:anchor="_Toc68786342" w:history="1">
        <w:r w:rsidR="00FF6E88" w:rsidRPr="00187839">
          <w:rPr>
            <w:rStyle w:val="Hyperlink"/>
          </w:rPr>
          <w:t>1.4</w:t>
        </w:r>
        <w:r w:rsidR="00FF6E88">
          <w:rPr>
            <w:rFonts w:asciiTheme="minorHAnsi" w:eastAsiaTheme="minorEastAsia" w:hAnsiTheme="minorHAnsi" w:cstheme="minorBidi"/>
            <w:snapToGrid/>
            <w:sz w:val="22"/>
            <w:szCs w:val="22"/>
          </w:rPr>
          <w:tab/>
        </w:r>
        <w:r w:rsidR="00FF6E88" w:rsidRPr="00187839">
          <w:rPr>
            <w:rStyle w:val="Hyperlink"/>
          </w:rPr>
          <w:t>Ý nghĩa các hình trên hình vẽ</w:t>
        </w:r>
        <w:r w:rsidR="00FF6E88">
          <w:rPr>
            <w:webHidden/>
          </w:rPr>
          <w:tab/>
        </w:r>
        <w:r w:rsidR="00FF6E88">
          <w:rPr>
            <w:webHidden/>
          </w:rPr>
          <w:fldChar w:fldCharType="begin"/>
        </w:r>
        <w:r w:rsidR="00FF6E88">
          <w:rPr>
            <w:webHidden/>
          </w:rPr>
          <w:instrText xml:space="preserve"> PAGEREF _Toc68786342 \h </w:instrText>
        </w:r>
        <w:r w:rsidR="00FF6E88">
          <w:rPr>
            <w:webHidden/>
          </w:rPr>
        </w:r>
        <w:r w:rsidR="00FF6E88">
          <w:rPr>
            <w:webHidden/>
          </w:rPr>
          <w:fldChar w:fldCharType="separate"/>
        </w:r>
        <w:r w:rsidR="00FF6E88">
          <w:rPr>
            <w:webHidden/>
          </w:rPr>
          <w:t>1</w:t>
        </w:r>
        <w:r w:rsidR="00FF6E88">
          <w:rPr>
            <w:webHidden/>
          </w:rPr>
          <w:fldChar w:fldCharType="end"/>
        </w:r>
      </w:hyperlink>
    </w:p>
    <w:p w14:paraId="4AFBF517" w14:textId="77777777" w:rsidR="00FF6E88" w:rsidRDefault="00F70AD4">
      <w:pPr>
        <w:pStyle w:val="TOC2"/>
        <w:rPr>
          <w:rFonts w:asciiTheme="minorHAnsi" w:eastAsiaTheme="minorEastAsia" w:hAnsiTheme="minorHAnsi" w:cstheme="minorBidi"/>
          <w:snapToGrid/>
          <w:sz w:val="22"/>
          <w:szCs w:val="22"/>
        </w:rPr>
      </w:pPr>
      <w:hyperlink w:anchor="_Toc68786343" w:history="1">
        <w:r w:rsidR="00FF6E88" w:rsidRPr="00187839">
          <w:rPr>
            <w:rStyle w:val="Hyperlink"/>
          </w:rPr>
          <w:t>1.5</w:t>
        </w:r>
        <w:r w:rsidR="00FF6E88">
          <w:rPr>
            <w:rFonts w:asciiTheme="minorHAnsi" w:eastAsiaTheme="minorEastAsia" w:hAnsiTheme="minorHAnsi" w:cstheme="minorBidi"/>
            <w:snapToGrid/>
            <w:sz w:val="22"/>
            <w:szCs w:val="22"/>
          </w:rPr>
          <w:tab/>
        </w:r>
        <w:r w:rsidR="00FF6E88" w:rsidRPr="00187839">
          <w:rPr>
            <w:rStyle w:val="Hyperlink"/>
          </w:rPr>
          <w:t>Tài liệu tham khảo</w:t>
        </w:r>
        <w:r w:rsidR="00FF6E88">
          <w:rPr>
            <w:webHidden/>
          </w:rPr>
          <w:tab/>
        </w:r>
        <w:r w:rsidR="00FF6E88">
          <w:rPr>
            <w:webHidden/>
          </w:rPr>
          <w:fldChar w:fldCharType="begin"/>
        </w:r>
        <w:r w:rsidR="00FF6E88">
          <w:rPr>
            <w:webHidden/>
          </w:rPr>
          <w:instrText xml:space="preserve"> PAGEREF _Toc68786343 \h </w:instrText>
        </w:r>
        <w:r w:rsidR="00FF6E88">
          <w:rPr>
            <w:webHidden/>
          </w:rPr>
        </w:r>
        <w:r w:rsidR="00FF6E88">
          <w:rPr>
            <w:webHidden/>
          </w:rPr>
          <w:fldChar w:fldCharType="separate"/>
        </w:r>
        <w:r w:rsidR="00FF6E88">
          <w:rPr>
            <w:webHidden/>
          </w:rPr>
          <w:t>1</w:t>
        </w:r>
        <w:r w:rsidR="00FF6E88">
          <w:rPr>
            <w:webHidden/>
          </w:rPr>
          <w:fldChar w:fldCharType="end"/>
        </w:r>
      </w:hyperlink>
    </w:p>
    <w:p w14:paraId="3EF64148" w14:textId="77777777" w:rsidR="00FF6E88" w:rsidRDefault="00F70AD4">
      <w:pPr>
        <w:pStyle w:val="TOC2"/>
        <w:rPr>
          <w:rFonts w:asciiTheme="minorHAnsi" w:eastAsiaTheme="minorEastAsia" w:hAnsiTheme="minorHAnsi" w:cstheme="minorBidi"/>
          <w:snapToGrid/>
          <w:sz w:val="22"/>
          <w:szCs w:val="22"/>
        </w:rPr>
      </w:pPr>
      <w:hyperlink w:anchor="_Toc68786344" w:history="1">
        <w:r w:rsidR="00FF6E88" w:rsidRPr="00187839">
          <w:rPr>
            <w:rStyle w:val="Hyperlink"/>
          </w:rPr>
          <w:t>1.6</w:t>
        </w:r>
        <w:r w:rsidR="00FF6E88">
          <w:rPr>
            <w:rFonts w:asciiTheme="minorHAnsi" w:eastAsiaTheme="minorEastAsia" w:hAnsiTheme="minorHAnsi" w:cstheme="minorBidi"/>
            <w:snapToGrid/>
            <w:sz w:val="22"/>
            <w:szCs w:val="22"/>
          </w:rPr>
          <w:tab/>
        </w:r>
        <w:r w:rsidR="00FF6E88" w:rsidRPr="00187839">
          <w:rPr>
            <w:rStyle w:val="Hyperlink"/>
          </w:rPr>
          <w:t>Mô tả tài liệu</w:t>
        </w:r>
        <w:r w:rsidR="00FF6E88">
          <w:rPr>
            <w:webHidden/>
          </w:rPr>
          <w:tab/>
        </w:r>
        <w:r w:rsidR="00FF6E88">
          <w:rPr>
            <w:webHidden/>
          </w:rPr>
          <w:fldChar w:fldCharType="begin"/>
        </w:r>
        <w:r w:rsidR="00FF6E88">
          <w:rPr>
            <w:webHidden/>
          </w:rPr>
          <w:instrText xml:space="preserve"> PAGEREF _Toc68786344 \h </w:instrText>
        </w:r>
        <w:r w:rsidR="00FF6E88">
          <w:rPr>
            <w:webHidden/>
          </w:rPr>
        </w:r>
        <w:r w:rsidR="00FF6E88">
          <w:rPr>
            <w:webHidden/>
          </w:rPr>
          <w:fldChar w:fldCharType="separate"/>
        </w:r>
        <w:r w:rsidR="00FF6E88">
          <w:rPr>
            <w:webHidden/>
          </w:rPr>
          <w:t>1</w:t>
        </w:r>
        <w:r w:rsidR="00FF6E88">
          <w:rPr>
            <w:webHidden/>
          </w:rPr>
          <w:fldChar w:fldCharType="end"/>
        </w:r>
      </w:hyperlink>
    </w:p>
    <w:p w14:paraId="08333D67" w14:textId="77777777" w:rsidR="00FF6E88" w:rsidRDefault="00F70AD4">
      <w:pPr>
        <w:pStyle w:val="TOC1"/>
        <w:rPr>
          <w:rFonts w:asciiTheme="minorHAnsi" w:eastAsiaTheme="minorEastAsia" w:hAnsiTheme="minorHAnsi" w:cstheme="minorBidi"/>
          <w:b w:val="0"/>
          <w:snapToGrid/>
          <w:sz w:val="22"/>
          <w:szCs w:val="22"/>
        </w:rPr>
      </w:pPr>
      <w:hyperlink w:anchor="_Toc68786345" w:history="1">
        <w:r w:rsidR="00FF6E88" w:rsidRPr="00187839">
          <w:rPr>
            <w:rStyle w:val="Hyperlink"/>
          </w:rPr>
          <w:t>2</w:t>
        </w:r>
        <w:r w:rsidR="00FF6E88">
          <w:rPr>
            <w:rFonts w:asciiTheme="minorHAnsi" w:eastAsiaTheme="minorEastAsia" w:hAnsiTheme="minorHAnsi" w:cstheme="minorBidi"/>
            <w:b w:val="0"/>
            <w:snapToGrid/>
            <w:sz w:val="22"/>
            <w:szCs w:val="22"/>
          </w:rPr>
          <w:tab/>
        </w:r>
        <w:r w:rsidR="00FF6E88" w:rsidRPr="00187839">
          <w:rPr>
            <w:rStyle w:val="Hyperlink"/>
          </w:rPr>
          <w:t>TỔNG QUAN VỀ HỆ THỐNG</w:t>
        </w:r>
        <w:r w:rsidR="00FF6E88">
          <w:rPr>
            <w:webHidden/>
          </w:rPr>
          <w:tab/>
        </w:r>
        <w:r w:rsidR="00FF6E88">
          <w:rPr>
            <w:webHidden/>
          </w:rPr>
          <w:fldChar w:fldCharType="begin"/>
        </w:r>
        <w:r w:rsidR="00FF6E88">
          <w:rPr>
            <w:webHidden/>
          </w:rPr>
          <w:instrText xml:space="preserve"> PAGEREF _Toc68786345 \h </w:instrText>
        </w:r>
        <w:r w:rsidR="00FF6E88">
          <w:rPr>
            <w:webHidden/>
          </w:rPr>
        </w:r>
        <w:r w:rsidR="00FF6E88">
          <w:rPr>
            <w:webHidden/>
          </w:rPr>
          <w:fldChar w:fldCharType="separate"/>
        </w:r>
        <w:r w:rsidR="00FF6E88">
          <w:rPr>
            <w:webHidden/>
          </w:rPr>
          <w:t>1</w:t>
        </w:r>
        <w:r w:rsidR="00FF6E88">
          <w:rPr>
            <w:webHidden/>
          </w:rPr>
          <w:fldChar w:fldCharType="end"/>
        </w:r>
      </w:hyperlink>
    </w:p>
    <w:p w14:paraId="30C74E84" w14:textId="77777777" w:rsidR="00FF6E88" w:rsidRDefault="00F70AD4">
      <w:pPr>
        <w:pStyle w:val="TOC2"/>
        <w:rPr>
          <w:rFonts w:asciiTheme="minorHAnsi" w:eastAsiaTheme="minorEastAsia" w:hAnsiTheme="minorHAnsi" w:cstheme="minorBidi"/>
          <w:snapToGrid/>
          <w:sz w:val="22"/>
          <w:szCs w:val="22"/>
        </w:rPr>
      </w:pPr>
      <w:hyperlink w:anchor="_Toc68786346" w:history="1">
        <w:r w:rsidR="00FF6E88" w:rsidRPr="00187839">
          <w:rPr>
            <w:rStyle w:val="Hyperlink"/>
          </w:rPr>
          <w:t>2.1</w:t>
        </w:r>
        <w:r w:rsidR="00FF6E88">
          <w:rPr>
            <w:rFonts w:asciiTheme="minorHAnsi" w:eastAsiaTheme="minorEastAsia" w:hAnsiTheme="minorHAnsi" w:cstheme="minorBidi"/>
            <w:snapToGrid/>
            <w:sz w:val="22"/>
            <w:szCs w:val="22"/>
          </w:rPr>
          <w:tab/>
        </w:r>
        <w:r w:rsidR="00FF6E88" w:rsidRPr="00187839">
          <w:rPr>
            <w:rStyle w:val="Hyperlink"/>
          </w:rPr>
          <w:t>Phát biểu bài toán</w:t>
        </w:r>
        <w:r w:rsidR="00FF6E88">
          <w:rPr>
            <w:webHidden/>
          </w:rPr>
          <w:tab/>
        </w:r>
        <w:r w:rsidR="00FF6E88">
          <w:rPr>
            <w:webHidden/>
          </w:rPr>
          <w:fldChar w:fldCharType="begin"/>
        </w:r>
        <w:r w:rsidR="00FF6E88">
          <w:rPr>
            <w:webHidden/>
          </w:rPr>
          <w:instrText xml:space="preserve"> PAGEREF _Toc68786346 \h </w:instrText>
        </w:r>
        <w:r w:rsidR="00FF6E88">
          <w:rPr>
            <w:webHidden/>
          </w:rPr>
        </w:r>
        <w:r w:rsidR="00FF6E88">
          <w:rPr>
            <w:webHidden/>
          </w:rPr>
          <w:fldChar w:fldCharType="separate"/>
        </w:r>
        <w:r w:rsidR="00FF6E88">
          <w:rPr>
            <w:webHidden/>
          </w:rPr>
          <w:t>1</w:t>
        </w:r>
        <w:r w:rsidR="00FF6E88">
          <w:rPr>
            <w:webHidden/>
          </w:rPr>
          <w:fldChar w:fldCharType="end"/>
        </w:r>
      </w:hyperlink>
    </w:p>
    <w:p w14:paraId="691BFD56" w14:textId="77777777" w:rsidR="00FF6E88" w:rsidRDefault="00F70AD4">
      <w:pPr>
        <w:pStyle w:val="TOC2"/>
        <w:rPr>
          <w:rFonts w:asciiTheme="minorHAnsi" w:eastAsiaTheme="minorEastAsia" w:hAnsiTheme="minorHAnsi" w:cstheme="minorBidi"/>
          <w:snapToGrid/>
          <w:sz w:val="22"/>
          <w:szCs w:val="22"/>
        </w:rPr>
      </w:pPr>
      <w:hyperlink w:anchor="_Toc68786347" w:history="1">
        <w:r w:rsidR="00FF6E88" w:rsidRPr="00187839">
          <w:rPr>
            <w:rStyle w:val="Hyperlink"/>
          </w:rPr>
          <w:t>2.2</w:t>
        </w:r>
        <w:r w:rsidR="00FF6E88">
          <w:rPr>
            <w:rFonts w:asciiTheme="minorHAnsi" w:eastAsiaTheme="minorEastAsia" w:hAnsiTheme="minorHAnsi" w:cstheme="minorBidi"/>
            <w:snapToGrid/>
            <w:sz w:val="22"/>
            <w:szCs w:val="22"/>
          </w:rPr>
          <w:tab/>
        </w:r>
        <w:r w:rsidR="00FF6E88" w:rsidRPr="00187839">
          <w:rPr>
            <w:rStyle w:val="Hyperlink"/>
          </w:rPr>
          <w:t>Mục tiêu hệ thống</w:t>
        </w:r>
        <w:r w:rsidR="00FF6E88">
          <w:rPr>
            <w:webHidden/>
          </w:rPr>
          <w:tab/>
        </w:r>
        <w:r w:rsidR="00FF6E88">
          <w:rPr>
            <w:webHidden/>
          </w:rPr>
          <w:fldChar w:fldCharType="begin"/>
        </w:r>
        <w:r w:rsidR="00FF6E88">
          <w:rPr>
            <w:webHidden/>
          </w:rPr>
          <w:instrText xml:space="preserve"> PAGEREF _Toc68786347 \h </w:instrText>
        </w:r>
        <w:r w:rsidR="00FF6E88">
          <w:rPr>
            <w:webHidden/>
          </w:rPr>
        </w:r>
        <w:r w:rsidR="00FF6E88">
          <w:rPr>
            <w:webHidden/>
          </w:rPr>
          <w:fldChar w:fldCharType="separate"/>
        </w:r>
        <w:r w:rsidR="00FF6E88">
          <w:rPr>
            <w:webHidden/>
          </w:rPr>
          <w:t>1</w:t>
        </w:r>
        <w:r w:rsidR="00FF6E88">
          <w:rPr>
            <w:webHidden/>
          </w:rPr>
          <w:fldChar w:fldCharType="end"/>
        </w:r>
      </w:hyperlink>
    </w:p>
    <w:p w14:paraId="71D2AED8" w14:textId="77777777" w:rsidR="00FF6E88" w:rsidRDefault="00F70AD4">
      <w:pPr>
        <w:pStyle w:val="TOC2"/>
        <w:rPr>
          <w:rFonts w:asciiTheme="minorHAnsi" w:eastAsiaTheme="minorEastAsia" w:hAnsiTheme="minorHAnsi" w:cstheme="minorBidi"/>
          <w:snapToGrid/>
          <w:sz w:val="22"/>
          <w:szCs w:val="22"/>
        </w:rPr>
      </w:pPr>
      <w:hyperlink w:anchor="_Toc68786348" w:history="1">
        <w:r w:rsidR="00FF6E88" w:rsidRPr="00187839">
          <w:rPr>
            <w:rStyle w:val="Hyperlink"/>
          </w:rPr>
          <w:t>2.3</w:t>
        </w:r>
        <w:r w:rsidR="00FF6E88">
          <w:rPr>
            <w:rFonts w:asciiTheme="minorHAnsi" w:eastAsiaTheme="minorEastAsia" w:hAnsiTheme="minorHAnsi" w:cstheme="minorBidi"/>
            <w:snapToGrid/>
            <w:sz w:val="22"/>
            <w:szCs w:val="22"/>
          </w:rPr>
          <w:tab/>
        </w:r>
        <w:r w:rsidR="00FF6E88" w:rsidRPr="00187839">
          <w:rPr>
            <w:rStyle w:val="Hyperlink"/>
          </w:rPr>
          <w:t>Phạm vi hệ thống</w:t>
        </w:r>
        <w:r w:rsidR="00FF6E88">
          <w:rPr>
            <w:webHidden/>
          </w:rPr>
          <w:tab/>
        </w:r>
        <w:r w:rsidR="00FF6E88">
          <w:rPr>
            <w:webHidden/>
          </w:rPr>
          <w:fldChar w:fldCharType="begin"/>
        </w:r>
        <w:r w:rsidR="00FF6E88">
          <w:rPr>
            <w:webHidden/>
          </w:rPr>
          <w:instrText xml:space="preserve"> PAGEREF _Toc68786348 \h </w:instrText>
        </w:r>
        <w:r w:rsidR="00FF6E88">
          <w:rPr>
            <w:webHidden/>
          </w:rPr>
        </w:r>
        <w:r w:rsidR="00FF6E88">
          <w:rPr>
            <w:webHidden/>
          </w:rPr>
          <w:fldChar w:fldCharType="separate"/>
        </w:r>
        <w:r w:rsidR="00FF6E88">
          <w:rPr>
            <w:webHidden/>
          </w:rPr>
          <w:t>1</w:t>
        </w:r>
        <w:r w:rsidR="00FF6E88">
          <w:rPr>
            <w:webHidden/>
          </w:rPr>
          <w:fldChar w:fldCharType="end"/>
        </w:r>
      </w:hyperlink>
    </w:p>
    <w:p w14:paraId="3A8A962C" w14:textId="77777777" w:rsidR="00FF6E88" w:rsidRDefault="00F70AD4">
      <w:pPr>
        <w:pStyle w:val="TOC3"/>
        <w:rPr>
          <w:rFonts w:asciiTheme="minorHAnsi" w:eastAsiaTheme="minorEastAsia" w:hAnsiTheme="minorHAnsi" w:cstheme="minorBidi"/>
          <w:i w:val="0"/>
          <w:snapToGrid/>
          <w:sz w:val="22"/>
          <w:szCs w:val="22"/>
        </w:rPr>
      </w:pPr>
      <w:hyperlink w:anchor="_Toc68786349" w:history="1">
        <w:r w:rsidR="00FF6E88" w:rsidRPr="00187839">
          <w:rPr>
            <w:rStyle w:val="Hyperlink"/>
          </w:rPr>
          <w:t>2.3.1</w:t>
        </w:r>
        <w:r w:rsidR="00FF6E88">
          <w:rPr>
            <w:rFonts w:asciiTheme="minorHAnsi" w:eastAsiaTheme="minorEastAsia" w:hAnsiTheme="minorHAnsi" w:cstheme="minorBidi"/>
            <w:i w:val="0"/>
            <w:snapToGrid/>
            <w:sz w:val="22"/>
            <w:szCs w:val="22"/>
          </w:rPr>
          <w:tab/>
        </w:r>
        <w:r w:rsidR="00FF6E88" w:rsidRPr="00187839">
          <w:rPr>
            <w:rStyle w:val="Hyperlink"/>
          </w:rPr>
          <w:t>Danh sách nhóm người sử dụng hệ thống</w:t>
        </w:r>
        <w:r w:rsidR="00FF6E88">
          <w:rPr>
            <w:webHidden/>
          </w:rPr>
          <w:tab/>
        </w:r>
        <w:r w:rsidR="00FF6E88">
          <w:rPr>
            <w:webHidden/>
          </w:rPr>
          <w:fldChar w:fldCharType="begin"/>
        </w:r>
        <w:r w:rsidR="00FF6E88">
          <w:rPr>
            <w:webHidden/>
          </w:rPr>
          <w:instrText xml:space="preserve"> PAGEREF _Toc68786349 \h </w:instrText>
        </w:r>
        <w:r w:rsidR="00FF6E88">
          <w:rPr>
            <w:webHidden/>
          </w:rPr>
        </w:r>
        <w:r w:rsidR="00FF6E88">
          <w:rPr>
            <w:webHidden/>
          </w:rPr>
          <w:fldChar w:fldCharType="separate"/>
        </w:r>
        <w:r w:rsidR="00FF6E88">
          <w:rPr>
            <w:webHidden/>
          </w:rPr>
          <w:t>1</w:t>
        </w:r>
        <w:r w:rsidR="00FF6E88">
          <w:rPr>
            <w:webHidden/>
          </w:rPr>
          <w:fldChar w:fldCharType="end"/>
        </w:r>
      </w:hyperlink>
    </w:p>
    <w:p w14:paraId="71AFD9A4" w14:textId="77777777" w:rsidR="00FF6E88" w:rsidRDefault="00F70AD4">
      <w:pPr>
        <w:pStyle w:val="TOC3"/>
        <w:rPr>
          <w:rFonts w:asciiTheme="minorHAnsi" w:eastAsiaTheme="minorEastAsia" w:hAnsiTheme="minorHAnsi" w:cstheme="minorBidi"/>
          <w:i w:val="0"/>
          <w:snapToGrid/>
          <w:sz w:val="22"/>
          <w:szCs w:val="22"/>
        </w:rPr>
      </w:pPr>
      <w:hyperlink w:anchor="_Toc68786350" w:history="1">
        <w:r w:rsidR="00FF6E88" w:rsidRPr="00187839">
          <w:rPr>
            <w:rStyle w:val="Hyperlink"/>
          </w:rPr>
          <w:t>2.3.2</w:t>
        </w:r>
        <w:r w:rsidR="00FF6E88">
          <w:rPr>
            <w:rFonts w:asciiTheme="minorHAnsi" w:eastAsiaTheme="minorEastAsia" w:hAnsiTheme="minorHAnsi" w:cstheme="minorBidi"/>
            <w:i w:val="0"/>
            <w:snapToGrid/>
            <w:sz w:val="22"/>
            <w:szCs w:val="22"/>
          </w:rPr>
          <w:tab/>
        </w:r>
        <w:r w:rsidR="00FF6E88" w:rsidRPr="00187839">
          <w:rPr>
            <w:rStyle w:val="Hyperlink"/>
          </w:rPr>
          <w:t>Mô hình tổng thể hệ thống</w:t>
        </w:r>
        <w:r w:rsidR="00FF6E88">
          <w:rPr>
            <w:webHidden/>
          </w:rPr>
          <w:tab/>
        </w:r>
        <w:r w:rsidR="00FF6E88">
          <w:rPr>
            <w:webHidden/>
          </w:rPr>
          <w:fldChar w:fldCharType="begin"/>
        </w:r>
        <w:r w:rsidR="00FF6E88">
          <w:rPr>
            <w:webHidden/>
          </w:rPr>
          <w:instrText xml:space="preserve"> PAGEREF _Toc68786350 \h </w:instrText>
        </w:r>
        <w:r w:rsidR="00FF6E88">
          <w:rPr>
            <w:webHidden/>
          </w:rPr>
        </w:r>
        <w:r w:rsidR="00FF6E88">
          <w:rPr>
            <w:webHidden/>
          </w:rPr>
          <w:fldChar w:fldCharType="separate"/>
        </w:r>
        <w:r w:rsidR="00FF6E88">
          <w:rPr>
            <w:webHidden/>
          </w:rPr>
          <w:t>1</w:t>
        </w:r>
        <w:r w:rsidR="00FF6E88">
          <w:rPr>
            <w:webHidden/>
          </w:rPr>
          <w:fldChar w:fldCharType="end"/>
        </w:r>
      </w:hyperlink>
    </w:p>
    <w:p w14:paraId="023D699C" w14:textId="77777777" w:rsidR="00FF6E88" w:rsidRDefault="00F70AD4">
      <w:pPr>
        <w:pStyle w:val="TOC1"/>
        <w:rPr>
          <w:rFonts w:asciiTheme="minorHAnsi" w:eastAsiaTheme="minorEastAsia" w:hAnsiTheme="minorHAnsi" w:cstheme="minorBidi"/>
          <w:b w:val="0"/>
          <w:snapToGrid/>
          <w:sz w:val="22"/>
          <w:szCs w:val="22"/>
        </w:rPr>
      </w:pPr>
      <w:hyperlink w:anchor="_Toc68786351" w:history="1">
        <w:r w:rsidR="00FF6E88" w:rsidRPr="00187839">
          <w:rPr>
            <w:rStyle w:val="Hyperlink"/>
          </w:rPr>
          <w:t>3</w:t>
        </w:r>
        <w:r w:rsidR="00FF6E88">
          <w:rPr>
            <w:rFonts w:asciiTheme="minorHAnsi" w:eastAsiaTheme="minorEastAsia" w:hAnsiTheme="minorHAnsi" w:cstheme="minorBidi"/>
            <w:b w:val="0"/>
            <w:snapToGrid/>
            <w:sz w:val="22"/>
            <w:szCs w:val="22"/>
          </w:rPr>
          <w:tab/>
        </w:r>
        <w:r w:rsidR="00FF6E88" w:rsidRPr="00187839">
          <w:rPr>
            <w:rStyle w:val="Hyperlink"/>
          </w:rPr>
          <w:t>THỐNG NHẤT YÊU CẦU CHỨC NĂNG/NGHIỆP VỤ</w:t>
        </w:r>
        <w:r w:rsidR="00FF6E88">
          <w:rPr>
            <w:webHidden/>
          </w:rPr>
          <w:tab/>
        </w:r>
        <w:r w:rsidR="00FF6E88">
          <w:rPr>
            <w:webHidden/>
          </w:rPr>
          <w:fldChar w:fldCharType="begin"/>
        </w:r>
        <w:r w:rsidR="00FF6E88">
          <w:rPr>
            <w:webHidden/>
          </w:rPr>
          <w:instrText xml:space="preserve"> PAGEREF _Toc68786351 \h </w:instrText>
        </w:r>
        <w:r w:rsidR="00FF6E88">
          <w:rPr>
            <w:webHidden/>
          </w:rPr>
        </w:r>
        <w:r w:rsidR="00FF6E88">
          <w:rPr>
            <w:webHidden/>
          </w:rPr>
          <w:fldChar w:fldCharType="separate"/>
        </w:r>
        <w:r w:rsidR="00FF6E88">
          <w:rPr>
            <w:webHidden/>
          </w:rPr>
          <w:t>1</w:t>
        </w:r>
        <w:r w:rsidR="00FF6E88">
          <w:rPr>
            <w:webHidden/>
          </w:rPr>
          <w:fldChar w:fldCharType="end"/>
        </w:r>
      </w:hyperlink>
    </w:p>
    <w:p w14:paraId="0909310F" w14:textId="77777777" w:rsidR="00FF6E88" w:rsidRDefault="00F70AD4">
      <w:pPr>
        <w:pStyle w:val="TOC2"/>
        <w:rPr>
          <w:rFonts w:asciiTheme="minorHAnsi" w:eastAsiaTheme="minorEastAsia" w:hAnsiTheme="minorHAnsi" w:cstheme="minorBidi"/>
          <w:snapToGrid/>
          <w:sz w:val="22"/>
          <w:szCs w:val="22"/>
        </w:rPr>
      </w:pPr>
      <w:hyperlink w:anchor="_Toc68786352" w:history="1">
        <w:r w:rsidR="00FF6E88" w:rsidRPr="00187839">
          <w:rPr>
            <w:rStyle w:val="Hyperlink"/>
          </w:rPr>
          <w:t>3.1</w:t>
        </w:r>
        <w:r w:rsidR="00FF6E88">
          <w:rPr>
            <w:rFonts w:asciiTheme="minorHAnsi" w:eastAsiaTheme="minorEastAsia" w:hAnsiTheme="minorHAnsi" w:cstheme="minorBidi"/>
            <w:snapToGrid/>
            <w:sz w:val="22"/>
            <w:szCs w:val="22"/>
          </w:rPr>
          <w:tab/>
        </w:r>
        <w:r w:rsidR="00FF6E88" w:rsidRPr="00187839">
          <w:rPr>
            <w:rStyle w:val="Hyperlink"/>
          </w:rPr>
          <w:t>Quy trình nhập hàng\trả hàng giữa NPP với NCC</w:t>
        </w:r>
        <w:r w:rsidR="00FF6E88">
          <w:rPr>
            <w:webHidden/>
          </w:rPr>
          <w:tab/>
        </w:r>
        <w:r w:rsidR="00FF6E88">
          <w:rPr>
            <w:webHidden/>
          </w:rPr>
          <w:fldChar w:fldCharType="begin"/>
        </w:r>
        <w:r w:rsidR="00FF6E88">
          <w:rPr>
            <w:webHidden/>
          </w:rPr>
          <w:instrText xml:space="preserve"> PAGEREF _Toc68786352 \h </w:instrText>
        </w:r>
        <w:r w:rsidR="00FF6E88">
          <w:rPr>
            <w:webHidden/>
          </w:rPr>
        </w:r>
        <w:r w:rsidR="00FF6E88">
          <w:rPr>
            <w:webHidden/>
          </w:rPr>
          <w:fldChar w:fldCharType="separate"/>
        </w:r>
        <w:r w:rsidR="00FF6E88">
          <w:rPr>
            <w:webHidden/>
          </w:rPr>
          <w:t>1</w:t>
        </w:r>
        <w:r w:rsidR="00FF6E88">
          <w:rPr>
            <w:webHidden/>
          </w:rPr>
          <w:fldChar w:fldCharType="end"/>
        </w:r>
      </w:hyperlink>
    </w:p>
    <w:p w14:paraId="40ABC672" w14:textId="77777777" w:rsidR="00FF6E88" w:rsidRDefault="00F70AD4">
      <w:pPr>
        <w:pStyle w:val="TOC3"/>
        <w:rPr>
          <w:rFonts w:asciiTheme="minorHAnsi" w:eastAsiaTheme="minorEastAsia" w:hAnsiTheme="minorHAnsi" w:cstheme="minorBidi"/>
          <w:i w:val="0"/>
          <w:snapToGrid/>
          <w:sz w:val="22"/>
          <w:szCs w:val="22"/>
        </w:rPr>
      </w:pPr>
      <w:hyperlink w:anchor="_Toc68786353" w:history="1">
        <w:r w:rsidR="00FF6E88" w:rsidRPr="00187839">
          <w:rPr>
            <w:rStyle w:val="Hyperlink"/>
          </w:rPr>
          <w:t>3.1.1</w:t>
        </w:r>
        <w:r w:rsidR="00FF6E88">
          <w:rPr>
            <w:rFonts w:asciiTheme="minorHAnsi" w:eastAsiaTheme="minorEastAsia" w:hAnsiTheme="minorHAnsi" w:cstheme="minorBidi"/>
            <w:i w:val="0"/>
            <w:snapToGrid/>
            <w:sz w:val="22"/>
            <w:szCs w:val="22"/>
          </w:rPr>
          <w:tab/>
        </w:r>
        <w:r w:rsidR="00FF6E88" w:rsidRPr="00187839">
          <w:rPr>
            <w:rStyle w:val="Hyperlink"/>
          </w:rPr>
          <w:t>Quy trình nghiệp vụ</w:t>
        </w:r>
        <w:r w:rsidR="00FF6E88">
          <w:rPr>
            <w:webHidden/>
          </w:rPr>
          <w:tab/>
        </w:r>
        <w:r w:rsidR="00FF6E88">
          <w:rPr>
            <w:webHidden/>
          </w:rPr>
          <w:fldChar w:fldCharType="begin"/>
        </w:r>
        <w:r w:rsidR="00FF6E88">
          <w:rPr>
            <w:webHidden/>
          </w:rPr>
          <w:instrText xml:space="preserve"> PAGEREF _Toc68786353 \h </w:instrText>
        </w:r>
        <w:r w:rsidR="00FF6E88">
          <w:rPr>
            <w:webHidden/>
          </w:rPr>
        </w:r>
        <w:r w:rsidR="00FF6E88">
          <w:rPr>
            <w:webHidden/>
          </w:rPr>
          <w:fldChar w:fldCharType="separate"/>
        </w:r>
        <w:r w:rsidR="00FF6E88">
          <w:rPr>
            <w:webHidden/>
          </w:rPr>
          <w:t>1</w:t>
        </w:r>
        <w:r w:rsidR="00FF6E88">
          <w:rPr>
            <w:webHidden/>
          </w:rPr>
          <w:fldChar w:fldCharType="end"/>
        </w:r>
      </w:hyperlink>
    </w:p>
    <w:p w14:paraId="18E8E484" w14:textId="77777777" w:rsidR="00FF6E88" w:rsidRDefault="00F70AD4">
      <w:pPr>
        <w:pStyle w:val="TOC3"/>
        <w:rPr>
          <w:rFonts w:asciiTheme="minorHAnsi" w:eastAsiaTheme="minorEastAsia" w:hAnsiTheme="minorHAnsi" w:cstheme="minorBidi"/>
          <w:i w:val="0"/>
          <w:snapToGrid/>
          <w:sz w:val="22"/>
          <w:szCs w:val="22"/>
        </w:rPr>
      </w:pPr>
      <w:hyperlink w:anchor="_Toc68786354" w:history="1">
        <w:r w:rsidR="00FF6E88" w:rsidRPr="00187839">
          <w:rPr>
            <w:rStyle w:val="Hyperlink"/>
          </w:rPr>
          <w:t>3.1.2</w:t>
        </w:r>
        <w:r w:rsidR="00FF6E88">
          <w:rPr>
            <w:rFonts w:asciiTheme="minorHAnsi" w:eastAsiaTheme="minorEastAsia" w:hAnsiTheme="minorHAnsi" w:cstheme="minorBidi"/>
            <w:i w:val="0"/>
            <w:snapToGrid/>
            <w:sz w:val="22"/>
            <w:szCs w:val="22"/>
          </w:rPr>
          <w:tab/>
        </w:r>
        <w:r w:rsidR="00FF6E88" w:rsidRPr="00187839">
          <w:rPr>
            <w:rStyle w:val="Hyperlink"/>
          </w:rPr>
          <w:t>Yêu cầu chi tiết chức năng</w:t>
        </w:r>
        <w:r w:rsidR="00FF6E88">
          <w:rPr>
            <w:webHidden/>
          </w:rPr>
          <w:tab/>
        </w:r>
        <w:r w:rsidR="00FF6E88">
          <w:rPr>
            <w:webHidden/>
          </w:rPr>
          <w:fldChar w:fldCharType="begin"/>
        </w:r>
        <w:r w:rsidR="00FF6E88">
          <w:rPr>
            <w:webHidden/>
          </w:rPr>
          <w:instrText xml:space="preserve"> PAGEREF _Toc68786354 \h </w:instrText>
        </w:r>
        <w:r w:rsidR="00FF6E88">
          <w:rPr>
            <w:webHidden/>
          </w:rPr>
        </w:r>
        <w:r w:rsidR="00FF6E88">
          <w:rPr>
            <w:webHidden/>
          </w:rPr>
          <w:fldChar w:fldCharType="separate"/>
        </w:r>
        <w:r w:rsidR="00FF6E88">
          <w:rPr>
            <w:webHidden/>
          </w:rPr>
          <w:t>1</w:t>
        </w:r>
        <w:r w:rsidR="00FF6E88">
          <w:rPr>
            <w:webHidden/>
          </w:rPr>
          <w:fldChar w:fldCharType="end"/>
        </w:r>
      </w:hyperlink>
    </w:p>
    <w:p w14:paraId="029403AB" w14:textId="77777777" w:rsidR="00B541F4" w:rsidRPr="00133457" w:rsidRDefault="00B541F4" w:rsidP="00B541F4">
      <w:pPr>
        <w:pStyle w:val="TOC4"/>
        <w:rPr>
          <w:i w:val="0"/>
          <w:szCs w:val="24"/>
        </w:rPr>
      </w:pPr>
      <w:r w:rsidRPr="00133457">
        <w:rPr>
          <w:sz w:val="28"/>
          <w:szCs w:val="28"/>
        </w:rPr>
        <w:fldChar w:fldCharType="end"/>
      </w:r>
    </w:p>
    <w:p w14:paraId="035D741E" w14:textId="77777777" w:rsidR="00B541F4" w:rsidRPr="00133457" w:rsidRDefault="00B541F4" w:rsidP="00B541F4">
      <w:pPr>
        <w:ind w:left="0"/>
      </w:pPr>
      <w:bookmarkStart w:id="1" w:name="_Toc72062201"/>
      <w:bookmarkEnd w:id="0"/>
      <w:r w:rsidRPr="00133457">
        <w:br w:type="page"/>
      </w:r>
    </w:p>
    <w:p w14:paraId="333C50D5" w14:textId="77777777" w:rsidR="00B541F4" w:rsidRPr="00133457" w:rsidRDefault="00B541F4" w:rsidP="00B541F4">
      <w:pPr>
        <w:pStyle w:val="Heading1"/>
        <w:spacing w:before="120" w:after="120" w:line="240" w:lineRule="auto"/>
        <w:rPr>
          <w:szCs w:val="24"/>
        </w:rPr>
      </w:pPr>
      <w:bookmarkStart w:id="2" w:name="_Toc68786338"/>
      <w:r w:rsidRPr="00133457">
        <w:rPr>
          <w:szCs w:val="24"/>
        </w:rPr>
        <w:lastRenderedPageBreak/>
        <w:t>GIỚI THIỆU</w:t>
      </w:r>
      <w:bookmarkEnd w:id="1"/>
      <w:bookmarkEnd w:id="2"/>
    </w:p>
    <w:p w14:paraId="2BF5D31D" w14:textId="77777777" w:rsidR="00B541F4" w:rsidRPr="00133457" w:rsidRDefault="00B541F4" w:rsidP="00B541F4">
      <w:pPr>
        <w:pStyle w:val="Heading2"/>
        <w:spacing w:line="240" w:lineRule="auto"/>
        <w:rPr>
          <w:rFonts w:ascii="Times New Roman" w:hAnsi="Times New Roman"/>
          <w:szCs w:val="24"/>
        </w:rPr>
      </w:pPr>
      <w:bookmarkStart w:id="3" w:name="_Toc66964156"/>
      <w:bookmarkStart w:id="4" w:name="_Toc72062202"/>
      <w:bookmarkStart w:id="5" w:name="_Toc68786339"/>
      <w:r w:rsidRPr="00133457">
        <w:rPr>
          <w:rFonts w:ascii="Times New Roman" w:hAnsi="Times New Roman"/>
          <w:szCs w:val="24"/>
        </w:rPr>
        <w:t>Mục đích tài liệu</w:t>
      </w:r>
      <w:bookmarkEnd w:id="3"/>
      <w:bookmarkEnd w:id="4"/>
      <w:bookmarkEnd w:id="5"/>
    </w:p>
    <w:p w14:paraId="10B0BEAA" w14:textId="639CC0DD" w:rsidR="00B541F4" w:rsidRPr="00133457" w:rsidRDefault="00B541F4" w:rsidP="00B541F4">
      <w:pPr>
        <w:spacing w:line="240" w:lineRule="auto"/>
        <w:jc w:val="both"/>
        <w:rPr>
          <w:szCs w:val="24"/>
        </w:rPr>
      </w:pPr>
      <w:bookmarkStart w:id="6" w:name="_Toc66964157"/>
      <w:bookmarkStart w:id="7" w:name="_Toc72062203"/>
      <w:r w:rsidRPr="00133457">
        <w:rPr>
          <w:szCs w:val="24"/>
        </w:rPr>
        <w:t xml:space="preserve">Tài liệu nhằm mô tả các qui trình nghiệp vụ của người sử dụng, các yêu cầu của người sử dụng với các tính năng </w:t>
      </w:r>
      <w:r w:rsidR="00AF57D3">
        <w:rPr>
          <w:szCs w:val="24"/>
        </w:rPr>
        <w:t xml:space="preserve">trên hệ thống </w:t>
      </w:r>
      <w:r w:rsidR="004E7991">
        <w:rPr>
          <w:szCs w:val="24"/>
        </w:rPr>
        <w:t>DMS.ONE</w:t>
      </w:r>
      <w:r w:rsidRPr="00133457">
        <w:rPr>
          <w:szCs w:val="24"/>
        </w:rPr>
        <w:t>. Tài liệu là cơ sở để xây dựng ứng dụng, đánh giá mức độ hoàn thiện của ứng dụng. Tài liệu sẽ được khách hàng, đội phát triển, và đội test sử dụng trong quá trình phát triển của sản phẩm.</w:t>
      </w:r>
    </w:p>
    <w:p w14:paraId="678F47A6" w14:textId="77777777" w:rsidR="00B541F4" w:rsidRPr="00133457" w:rsidRDefault="00B541F4" w:rsidP="00B541F4">
      <w:pPr>
        <w:pStyle w:val="Heading2"/>
        <w:spacing w:line="240" w:lineRule="auto"/>
        <w:rPr>
          <w:rFonts w:ascii="Times New Roman" w:hAnsi="Times New Roman"/>
          <w:szCs w:val="24"/>
        </w:rPr>
      </w:pPr>
      <w:bookmarkStart w:id="8" w:name="_Toc68786340"/>
      <w:r w:rsidRPr="00133457">
        <w:rPr>
          <w:rFonts w:ascii="Times New Roman" w:hAnsi="Times New Roman"/>
          <w:szCs w:val="24"/>
        </w:rPr>
        <w:t>Phạm vi tài liệu</w:t>
      </w:r>
      <w:bookmarkEnd w:id="6"/>
      <w:bookmarkEnd w:id="7"/>
      <w:bookmarkEnd w:id="8"/>
    </w:p>
    <w:p w14:paraId="7EBCA339" w14:textId="77777777" w:rsidR="00B541F4" w:rsidRPr="00133457" w:rsidRDefault="00B541F4" w:rsidP="00B541F4">
      <w:pPr>
        <w:spacing w:line="240" w:lineRule="auto"/>
        <w:jc w:val="both"/>
        <w:rPr>
          <w:szCs w:val="24"/>
        </w:rPr>
      </w:pPr>
      <w:bookmarkStart w:id="9" w:name="_Toc40023090"/>
      <w:bookmarkStart w:id="10" w:name="_Toc40545062"/>
      <w:bookmarkStart w:id="11" w:name="_Toc43256392"/>
      <w:bookmarkStart w:id="12" w:name="_Toc47768301"/>
      <w:bookmarkStart w:id="13" w:name="_Toc48041132"/>
      <w:bookmarkStart w:id="14" w:name="_Toc66964158"/>
      <w:bookmarkStart w:id="15" w:name="_Toc72062204"/>
      <w:r w:rsidRPr="00133457">
        <w:rPr>
          <w:szCs w:val="24"/>
        </w:rPr>
        <w:t>Tài liệu này được dùng để:</w:t>
      </w:r>
    </w:p>
    <w:p w14:paraId="25CECA3A" w14:textId="77777777" w:rsidR="00B541F4" w:rsidRPr="00133457" w:rsidRDefault="00B541F4" w:rsidP="00B541F4">
      <w:pPr>
        <w:numPr>
          <w:ilvl w:val="0"/>
          <w:numId w:val="14"/>
        </w:numPr>
        <w:spacing w:line="240" w:lineRule="auto"/>
        <w:jc w:val="both"/>
        <w:rPr>
          <w:szCs w:val="24"/>
        </w:rPr>
      </w:pPr>
      <w:r w:rsidRPr="00133457">
        <w:rPr>
          <w:szCs w:val="24"/>
        </w:rPr>
        <w:t>Mô tả các yêu cầu xây dựng hệ thống</w:t>
      </w:r>
    </w:p>
    <w:p w14:paraId="0930EB1D" w14:textId="77777777" w:rsidR="00B541F4" w:rsidRPr="00133457" w:rsidRDefault="00B541F4" w:rsidP="00B541F4">
      <w:pPr>
        <w:numPr>
          <w:ilvl w:val="0"/>
          <w:numId w:val="14"/>
        </w:numPr>
        <w:spacing w:line="240" w:lineRule="auto"/>
        <w:jc w:val="both"/>
        <w:rPr>
          <w:szCs w:val="24"/>
        </w:rPr>
      </w:pPr>
      <w:r w:rsidRPr="00133457">
        <w:rPr>
          <w:szCs w:val="24"/>
        </w:rPr>
        <w:t>Kiểm tr</w:t>
      </w:r>
      <w:r>
        <w:rPr>
          <w:szCs w:val="24"/>
        </w:rPr>
        <w:t>a hệ thống</w:t>
      </w:r>
      <w:r w:rsidRPr="00133457">
        <w:rPr>
          <w:szCs w:val="24"/>
        </w:rPr>
        <w:t xml:space="preserve">: Xác định các kịch bản kiểm tra hệ thống, nghiệm thu hệ thống </w:t>
      </w:r>
    </w:p>
    <w:p w14:paraId="34B87B6C" w14:textId="77777777" w:rsidR="00B541F4" w:rsidRPr="00133457" w:rsidRDefault="00B541F4" w:rsidP="00B541F4">
      <w:pPr>
        <w:pStyle w:val="Heading2"/>
        <w:spacing w:line="240" w:lineRule="auto"/>
        <w:rPr>
          <w:rFonts w:ascii="Times New Roman" w:hAnsi="Times New Roman"/>
        </w:rPr>
      </w:pPr>
      <w:bookmarkStart w:id="16" w:name="_Toc68786341"/>
      <w:r w:rsidRPr="00133457">
        <w:rPr>
          <w:rFonts w:ascii="Times New Roman" w:hAnsi="Times New Roman"/>
          <w:szCs w:val="24"/>
        </w:rPr>
        <w:t>Định nghĩa thuật ngữ và các từ viết tắt</w:t>
      </w:r>
      <w:bookmarkEnd w:id="9"/>
      <w:bookmarkEnd w:id="10"/>
      <w:bookmarkEnd w:id="11"/>
      <w:bookmarkEnd w:id="12"/>
      <w:bookmarkEnd w:id="13"/>
      <w:bookmarkEnd w:id="14"/>
      <w:bookmarkEnd w:id="15"/>
      <w:bookmarkEnd w:id="16"/>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4343"/>
        <w:gridCol w:w="1710"/>
      </w:tblGrid>
      <w:tr w:rsidR="00B541F4" w:rsidRPr="00133457" w14:paraId="336A1EF5" w14:textId="77777777" w:rsidTr="00316F38">
        <w:trPr>
          <w:tblHeader/>
          <w:jc w:val="center"/>
        </w:trPr>
        <w:tc>
          <w:tcPr>
            <w:tcW w:w="2695" w:type="dxa"/>
            <w:shd w:val="clear" w:color="auto" w:fill="C6D9F1" w:themeFill="text2" w:themeFillTint="33"/>
          </w:tcPr>
          <w:p w14:paraId="2463A771" w14:textId="77777777" w:rsidR="00B541F4" w:rsidRPr="00264368" w:rsidRDefault="00B541F4" w:rsidP="00493C84">
            <w:pPr>
              <w:pStyle w:val="Bang"/>
              <w:spacing w:line="240" w:lineRule="auto"/>
              <w:jc w:val="center"/>
              <w:rPr>
                <w:b/>
                <w:sz w:val="24"/>
                <w:szCs w:val="24"/>
              </w:rPr>
            </w:pPr>
            <w:r w:rsidRPr="00264368">
              <w:rPr>
                <w:b/>
                <w:sz w:val="24"/>
                <w:szCs w:val="24"/>
              </w:rPr>
              <w:t>Thuật ngữ</w:t>
            </w:r>
          </w:p>
        </w:tc>
        <w:tc>
          <w:tcPr>
            <w:tcW w:w="4343" w:type="dxa"/>
            <w:shd w:val="clear" w:color="auto" w:fill="C6D9F1" w:themeFill="text2" w:themeFillTint="33"/>
          </w:tcPr>
          <w:p w14:paraId="1E1B5F49" w14:textId="77777777" w:rsidR="00B541F4" w:rsidRPr="00264368" w:rsidRDefault="00B541F4" w:rsidP="00493C84">
            <w:pPr>
              <w:pStyle w:val="Bang"/>
              <w:spacing w:line="240" w:lineRule="auto"/>
              <w:jc w:val="center"/>
              <w:rPr>
                <w:b/>
                <w:sz w:val="24"/>
                <w:szCs w:val="24"/>
              </w:rPr>
            </w:pPr>
            <w:r w:rsidRPr="00264368">
              <w:rPr>
                <w:b/>
                <w:sz w:val="24"/>
                <w:szCs w:val="24"/>
              </w:rPr>
              <w:t>Định nghĩa</w:t>
            </w:r>
          </w:p>
        </w:tc>
        <w:tc>
          <w:tcPr>
            <w:tcW w:w="1710" w:type="dxa"/>
            <w:shd w:val="clear" w:color="auto" w:fill="C6D9F1" w:themeFill="text2" w:themeFillTint="33"/>
          </w:tcPr>
          <w:p w14:paraId="1B234711" w14:textId="77777777" w:rsidR="00B541F4" w:rsidRPr="00264368" w:rsidRDefault="00B541F4" w:rsidP="00493C84">
            <w:pPr>
              <w:pStyle w:val="Bang"/>
              <w:spacing w:line="240" w:lineRule="auto"/>
              <w:jc w:val="center"/>
              <w:rPr>
                <w:b/>
                <w:sz w:val="24"/>
                <w:szCs w:val="24"/>
              </w:rPr>
            </w:pPr>
            <w:r w:rsidRPr="00264368">
              <w:rPr>
                <w:b/>
                <w:sz w:val="24"/>
                <w:szCs w:val="24"/>
              </w:rPr>
              <w:t>Ghi chú</w:t>
            </w:r>
          </w:p>
        </w:tc>
      </w:tr>
      <w:tr w:rsidR="00B541F4" w:rsidRPr="00133457" w14:paraId="18D42F1D" w14:textId="77777777" w:rsidTr="00316F38">
        <w:trPr>
          <w:jc w:val="center"/>
        </w:trPr>
        <w:tc>
          <w:tcPr>
            <w:tcW w:w="2695" w:type="dxa"/>
          </w:tcPr>
          <w:p w14:paraId="0932774C" w14:textId="77777777" w:rsidR="00B541F4" w:rsidRPr="00133457" w:rsidRDefault="00B541F4" w:rsidP="00493C84">
            <w:pPr>
              <w:pStyle w:val="Bang"/>
              <w:spacing w:line="240" w:lineRule="auto"/>
              <w:rPr>
                <w:sz w:val="24"/>
                <w:szCs w:val="24"/>
              </w:rPr>
            </w:pPr>
            <w:r w:rsidRPr="00133457">
              <w:rPr>
                <w:sz w:val="24"/>
                <w:szCs w:val="24"/>
              </w:rPr>
              <w:t>NVBH</w:t>
            </w:r>
          </w:p>
        </w:tc>
        <w:tc>
          <w:tcPr>
            <w:tcW w:w="4343" w:type="dxa"/>
          </w:tcPr>
          <w:p w14:paraId="70174D5D" w14:textId="77777777" w:rsidR="00B541F4" w:rsidRPr="00133457" w:rsidRDefault="00B541F4" w:rsidP="00493C84">
            <w:pPr>
              <w:pStyle w:val="Bang"/>
              <w:spacing w:line="240" w:lineRule="auto"/>
              <w:rPr>
                <w:sz w:val="24"/>
                <w:szCs w:val="24"/>
              </w:rPr>
            </w:pPr>
            <w:r w:rsidRPr="00133457">
              <w:rPr>
                <w:sz w:val="24"/>
                <w:szCs w:val="24"/>
              </w:rPr>
              <w:t>Nhân viên bán hàng</w:t>
            </w:r>
          </w:p>
        </w:tc>
        <w:tc>
          <w:tcPr>
            <w:tcW w:w="1710" w:type="dxa"/>
          </w:tcPr>
          <w:p w14:paraId="48FFCFD0" w14:textId="77777777" w:rsidR="00B541F4" w:rsidRPr="00133457" w:rsidRDefault="00B541F4" w:rsidP="00493C84">
            <w:pPr>
              <w:pStyle w:val="Bang"/>
              <w:spacing w:line="240" w:lineRule="auto"/>
              <w:rPr>
                <w:sz w:val="24"/>
                <w:szCs w:val="24"/>
              </w:rPr>
            </w:pPr>
          </w:p>
        </w:tc>
      </w:tr>
      <w:tr w:rsidR="00B541F4" w:rsidRPr="00133457" w14:paraId="7ABF7A07" w14:textId="77777777" w:rsidTr="00316F38">
        <w:trPr>
          <w:jc w:val="center"/>
        </w:trPr>
        <w:tc>
          <w:tcPr>
            <w:tcW w:w="2695" w:type="dxa"/>
          </w:tcPr>
          <w:p w14:paraId="1F202921" w14:textId="621B8196" w:rsidR="00B541F4" w:rsidRPr="00133457" w:rsidRDefault="00B541F4" w:rsidP="00316F38">
            <w:pPr>
              <w:pStyle w:val="Bang"/>
              <w:spacing w:line="240" w:lineRule="auto"/>
              <w:rPr>
                <w:sz w:val="24"/>
                <w:szCs w:val="24"/>
              </w:rPr>
            </w:pPr>
            <w:r>
              <w:rPr>
                <w:sz w:val="24"/>
                <w:szCs w:val="24"/>
              </w:rPr>
              <w:t xml:space="preserve">NVGS, </w:t>
            </w:r>
            <w:r w:rsidR="00316F38">
              <w:rPr>
                <w:sz w:val="24"/>
                <w:szCs w:val="24"/>
              </w:rPr>
              <w:t>GSBH, GSNPP</w:t>
            </w:r>
          </w:p>
        </w:tc>
        <w:tc>
          <w:tcPr>
            <w:tcW w:w="4343" w:type="dxa"/>
          </w:tcPr>
          <w:p w14:paraId="2FD6964E" w14:textId="77777777" w:rsidR="00B541F4" w:rsidRPr="00133457" w:rsidRDefault="00B541F4" w:rsidP="00493C84">
            <w:pPr>
              <w:pStyle w:val="Bang"/>
              <w:spacing w:line="240" w:lineRule="auto"/>
              <w:rPr>
                <w:sz w:val="24"/>
                <w:szCs w:val="24"/>
              </w:rPr>
            </w:pPr>
            <w:r>
              <w:rPr>
                <w:sz w:val="24"/>
                <w:szCs w:val="24"/>
              </w:rPr>
              <w:t>Nhân viên giám sát bán hàng</w:t>
            </w:r>
          </w:p>
        </w:tc>
        <w:tc>
          <w:tcPr>
            <w:tcW w:w="1710" w:type="dxa"/>
          </w:tcPr>
          <w:p w14:paraId="5650F478" w14:textId="77777777" w:rsidR="00B541F4" w:rsidRPr="00133457" w:rsidRDefault="00B541F4" w:rsidP="00493C84">
            <w:pPr>
              <w:pStyle w:val="Bang"/>
              <w:spacing w:line="240" w:lineRule="auto"/>
              <w:rPr>
                <w:sz w:val="24"/>
                <w:szCs w:val="24"/>
              </w:rPr>
            </w:pPr>
          </w:p>
        </w:tc>
      </w:tr>
      <w:tr w:rsidR="00B541F4" w:rsidRPr="00133457" w14:paraId="3F75AA0D" w14:textId="77777777" w:rsidTr="00316F38">
        <w:trPr>
          <w:jc w:val="center"/>
        </w:trPr>
        <w:tc>
          <w:tcPr>
            <w:tcW w:w="2695" w:type="dxa"/>
          </w:tcPr>
          <w:p w14:paraId="1EB967F7" w14:textId="77777777" w:rsidR="00B541F4" w:rsidRDefault="00B541F4" w:rsidP="00493C84">
            <w:pPr>
              <w:pStyle w:val="Bang"/>
              <w:spacing w:line="240" w:lineRule="auto"/>
              <w:rPr>
                <w:sz w:val="24"/>
                <w:szCs w:val="24"/>
              </w:rPr>
            </w:pPr>
            <w:r>
              <w:rPr>
                <w:sz w:val="24"/>
                <w:szCs w:val="24"/>
              </w:rPr>
              <w:t>NVTT</w:t>
            </w:r>
          </w:p>
        </w:tc>
        <w:tc>
          <w:tcPr>
            <w:tcW w:w="4343" w:type="dxa"/>
          </w:tcPr>
          <w:p w14:paraId="49D6274D" w14:textId="77777777" w:rsidR="00B541F4" w:rsidRDefault="00B541F4" w:rsidP="00493C84">
            <w:pPr>
              <w:pStyle w:val="Bang"/>
              <w:spacing w:line="240" w:lineRule="auto"/>
              <w:rPr>
                <w:sz w:val="24"/>
                <w:szCs w:val="24"/>
              </w:rPr>
            </w:pPr>
            <w:r>
              <w:rPr>
                <w:sz w:val="24"/>
                <w:szCs w:val="24"/>
              </w:rPr>
              <w:t>Nhân viên thu tiền</w:t>
            </w:r>
          </w:p>
        </w:tc>
        <w:tc>
          <w:tcPr>
            <w:tcW w:w="1710" w:type="dxa"/>
          </w:tcPr>
          <w:p w14:paraId="37AE9422" w14:textId="77777777" w:rsidR="00B541F4" w:rsidRPr="00133457" w:rsidRDefault="00B541F4" w:rsidP="00493C84">
            <w:pPr>
              <w:pStyle w:val="Bang"/>
              <w:spacing w:line="240" w:lineRule="auto"/>
              <w:rPr>
                <w:sz w:val="24"/>
                <w:szCs w:val="24"/>
              </w:rPr>
            </w:pPr>
          </w:p>
        </w:tc>
      </w:tr>
      <w:tr w:rsidR="00B541F4" w:rsidRPr="00133457" w14:paraId="109379ED" w14:textId="77777777" w:rsidTr="00316F38">
        <w:trPr>
          <w:jc w:val="center"/>
        </w:trPr>
        <w:tc>
          <w:tcPr>
            <w:tcW w:w="2695" w:type="dxa"/>
          </w:tcPr>
          <w:p w14:paraId="20099C6D" w14:textId="77777777" w:rsidR="00B541F4" w:rsidRDefault="00B541F4" w:rsidP="00493C84">
            <w:pPr>
              <w:pStyle w:val="Bang"/>
              <w:spacing w:line="240" w:lineRule="auto"/>
              <w:rPr>
                <w:sz w:val="24"/>
                <w:szCs w:val="24"/>
              </w:rPr>
            </w:pPr>
            <w:r>
              <w:rPr>
                <w:sz w:val="24"/>
                <w:szCs w:val="24"/>
              </w:rPr>
              <w:t>NVGH</w:t>
            </w:r>
          </w:p>
        </w:tc>
        <w:tc>
          <w:tcPr>
            <w:tcW w:w="4343" w:type="dxa"/>
          </w:tcPr>
          <w:p w14:paraId="2BC2C410" w14:textId="77777777" w:rsidR="00B541F4" w:rsidRDefault="00B541F4" w:rsidP="00493C84">
            <w:pPr>
              <w:pStyle w:val="Bang"/>
              <w:spacing w:line="240" w:lineRule="auto"/>
              <w:rPr>
                <w:sz w:val="24"/>
                <w:szCs w:val="24"/>
              </w:rPr>
            </w:pPr>
            <w:r>
              <w:rPr>
                <w:sz w:val="24"/>
                <w:szCs w:val="24"/>
              </w:rPr>
              <w:t>Nhân viên giao hàng</w:t>
            </w:r>
          </w:p>
        </w:tc>
        <w:tc>
          <w:tcPr>
            <w:tcW w:w="1710" w:type="dxa"/>
          </w:tcPr>
          <w:p w14:paraId="69E851B5" w14:textId="77777777" w:rsidR="00B541F4" w:rsidRPr="00133457" w:rsidRDefault="00B541F4" w:rsidP="00493C84">
            <w:pPr>
              <w:pStyle w:val="Bang"/>
              <w:spacing w:line="240" w:lineRule="auto"/>
              <w:rPr>
                <w:sz w:val="24"/>
                <w:szCs w:val="24"/>
              </w:rPr>
            </w:pPr>
          </w:p>
        </w:tc>
      </w:tr>
      <w:tr w:rsidR="00B541F4" w:rsidRPr="00133457" w14:paraId="040B45FF" w14:textId="77777777" w:rsidTr="00316F38">
        <w:trPr>
          <w:jc w:val="center"/>
        </w:trPr>
        <w:tc>
          <w:tcPr>
            <w:tcW w:w="2695" w:type="dxa"/>
          </w:tcPr>
          <w:p w14:paraId="04B94587" w14:textId="77777777" w:rsidR="00B541F4" w:rsidRDefault="00B541F4" w:rsidP="00493C84">
            <w:pPr>
              <w:pStyle w:val="Bang"/>
              <w:spacing w:line="240" w:lineRule="auto"/>
              <w:rPr>
                <w:sz w:val="24"/>
                <w:szCs w:val="24"/>
              </w:rPr>
            </w:pPr>
            <w:r>
              <w:rPr>
                <w:sz w:val="24"/>
                <w:szCs w:val="24"/>
              </w:rPr>
              <w:t>KTNPP</w:t>
            </w:r>
          </w:p>
        </w:tc>
        <w:tc>
          <w:tcPr>
            <w:tcW w:w="4343" w:type="dxa"/>
          </w:tcPr>
          <w:p w14:paraId="52AD0A02" w14:textId="77777777" w:rsidR="00B541F4" w:rsidRDefault="00B541F4" w:rsidP="00493C84">
            <w:pPr>
              <w:pStyle w:val="Bang"/>
              <w:spacing w:line="240" w:lineRule="auto"/>
              <w:rPr>
                <w:sz w:val="24"/>
                <w:szCs w:val="24"/>
              </w:rPr>
            </w:pPr>
            <w:r>
              <w:rPr>
                <w:sz w:val="24"/>
                <w:szCs w:val="24"/>
              </w:rPr>
              <w:t>Kế toán Nhà phân phối</w:t>
            </w:r>
          </w:p>
        </w:tc>
        <w:tc>
          <w:tcPr>
            <w:tcW w:w="1710" w:type="dxa"/>
          </w:tcPr>
          <w:p w14:paraId="5365D0E2" w14:textId="77777777" w:rsidR="00B541F4" w:rsidRPr="00133457" w:rsidRDefault="00B541F4" w:rsidP="00493C84">
            <w:pPr>
              <w:pStyle w:val="Bang"/>
              <w:spacing w:line="240" w:lineRule="auto"/>
              <w:rPr>
                <w:sz w:val="24"/>
                <w:szCs w:val="24"/>
              </w:rPr>
            </w:pPr>
          </w:p>
        </w:tc>
      </w:tr>
      <w:tr w:rsidR="00B541F4" w:rsidRPr="00133457" w14:paraId="59C621DB" w14:textId="77777777" w:rsidTr="00316F38">
        <w:trPr>
          <w:jc w:val="center"/>
        </w:trPr>
        <w:tc>
          <w:tcPr>
            <w:tcW w:w="2695" w:type="dxa"/>
          </w:tcPr>
          <w:p w14:paraId="3F88FD96" w14:textId="77777777" w:rsidR="00B541F4" w:rsidRDefault="00B541F4" w:rsidP="00493C84">
            <w:pPr>
              <w:pStyle w:val="Bang"/>
              <w:spacing w:line="240" w:lineRule="auto"/>
              <w:rPr>
                <w:sz w:val="24"/>
                <w:szCs w:val="24"/>
              </w:rPr>
            </w:pPr>
            <w:r>
              <w:rPr>
                <w:sz w:val="24"/>
                <w:szCs w:val="24"/>
              </w:rPr>
              <w:t>SKU</w:t>
            </w:r>
          </w:p>
        </w:tc>
        <w:tc>
          <w:tcPr>
            <w:tcW w:w="4343" w:type="dxa"/>
          </w:tcPr>
          <w:p w14:paraId="057534F1" w14:textId="77777777" w:rsidR="00B541F4" w:rsidRDefault="00B541F4" w:rsidP="00493C84">
            <w:pPr>
              <w:pStyle w:val="Bang"/>
              <w:spacing w:line="240" w:lineRule="auto"/>
              <w:rPr>
                <w:sz w:val="24"/>
                <w:szCs w:val="24"/>
              </w:rPr>
            </w:pPr>
            <w:r>
              <w:rPr>
                <w:sz w:val="24"/>
                <w:szCs w:val="24"/>
              </w:rPr>
              <w:t>Sản phẩm</w:t>
            </w:r>
          </w:p>
        </w:tc>
        <w:tc>
          <w:tcPr>
            <w:tcW w:w="1710" w:type="dxa"/>
          </w:tcPr>
          <w:p w14:paraId="7C7CC608" w14:textId="77777777" w:rsidR="00B541F4" w:rsidRPr="00133457" w:rsidRDefault="00B541F4" w:rsidP="00493C84">
            <w:pPr>
              <w:pStyle w:val="Bang"/>
              <w:spacing w:line="240" w:lineRule="auto"/>
              <w:rPr>
                <w:sz w:val="24"/>
                <w:szCs w:val="24"/>
              </w:rPr>
            </w:pPr>
          </w:p>
        </w:tc>
      </w:tr>
      <w:tr w:rsidR="00B541F4" w:rsidRPr="00133457" w14:paraId="397C5473" w14:textId="77777777" w:rsidTr="00316F38">
        <w:trPr>
          <w:jc w:val="center"/>
        </w:trPr>
        <w:tc>
          <w:tcPr>
            <w:tcW w:w="2695" w:type="dxa"/>
          </w:tcPr>
          <w:p w14:paraId="210DBFA1" w14:textId="77777777" w:rsidR="00B541F4" w:rsidRPr="00133457" w:rsidRDefault="00B541F4" w:rsidP="00493C84">
            <w:pPr>
              <w:pStyle w:val="Bang"/>
              <w:spacing w:line="240" w:lineRule="auto"/>
              <w:rPr>
                <w:sz w:val="24"/>
                <w:szCs w:val="24"/>
              </w:rPr>
            </w:pPr>
            <w:r w:rsidRPr="00133457">
              <w:rPr>
                <w:sz w:val="24"/>
                <w:szCs w:val="24"/>
              </w:rPr>
              <w:t>NPP</w:t>
            </w:r>
          </w:p>
        </w:tc>
        <w:tc>
          <w:tcPr>
            <w:tcW w:w="4343" w:type="dxa"/>
          </w:tcPr>
          <w:p w14:paraId="277D3AA3" w14:textId="77777777" w:rsidR="00B541F4" w:rsidRPr="00133457" w:rsidRDefault="00B541F4" w:rsidP="00493C84">
            <w:pPr>
              <w:pStyle w:val="Bang"/>
              <w:spacing w:line="240" w:lineRule="auto"/>
              <w:rPr>
                <w:sz w:val="24"/>
                <w:szCs w:val="24"/>
              </w:rPr>
            </w:pPr>
            <w:r w:rsidRPr="00133457">
              <w:rPr>
                <w:sz w:val="24"/>
                <w:szCs w:val="24"/>
              </w:rPr>
              <w:t>Nhà phân phối</w:t>
            </w:r>
          </w:p>
        </w:tc>
        <w:tc>
          <w:tcPr>
            <w:tcW w:w="1710" w:type="dxa"/>
          </w:tcPr>
          <w:p w14:paraId="0A3F4D12" w14:textId="77777777" w:rsidR="00B541F4" w:rsidRPr="00133457" w:rsidRDefault="00B541F4" w:rsidP="00493C84">
            <w:pPr>
              <w:pStyle w:val="Bang"/>
              <w:spacing w:line="240" w:lineRule="auto"/>
              <w:rPr>
                <w:sz w:val="24"/>
                <w:szCs w:val="24"/>
              </w:rPr>
            </w:pPr>
          </w:p>
        </w:tc>
      </w:tr>
      <w:tr w:rsidR="00B541F4" w:rsidRPr="00133457" w14:paraId="1EA75473" w14:textId="77777777" w:rsidTr="00316F38">
        <w:trPr>
          <w:jc w:val="center"/>
        </w:trPr>
        <w:tc>
          <w:tcPr>
            <w:tcW w:w="2695" w:type="dxa"/>
          </w:tcPr>
          <w:p w14:paraId="23AC01E7" w14:textId="77777777" w:rsidR="00B541F4" w:rsidRPr="00133457" w:rsidRDefault="00B541F4" w:rsidP="00493C84">
            <w:pPr>
              <w:pStyle w:val="Bang"/>
              <w:spacing w:line="240" w:lineRule="auto"/>
              <w:rPr>
                <w:sz w:val="24"/>
                <w:szCs w:val="24"/>
              </w:rPr>
            </w:pPr>
            <w:r w:rsidRPr="00133457">
              <w:rPr>
                <w:sz w:val="24"/>
                <w:szCs w:val="24"/>
              </w:rPr>
              <w:t>TBBH</w:t>
            </w:r>
          </w:p>
        </w:tc>
        <w:tc>
          <w:tcPr>
            <w:tcW w:w="4343" w:type="dxa"/>
          </w:tcPr>
          <w:p w14:paraId="18D1B9DC" w14:textId="77777777" w:rsidR="00B541F4" w:rsidRPr="00133457" w:rsidRDefault="00B541F4" w:rsidP="00493C84">
            <w:pPr>
              <w:pStyle w:val="Bang"/>
              <w:spacing w:line="240" w:lineRule="auto"/>
              <w:rPr>
                <w:sz w:val="24"/>
                <w:szCs w:val="24"/>
              </w:rPr>
            </w:pPr>
            <w:r w:rsidRPr="00133457">
              <w:rPr>
                <w:sz w:val="24"/>
                <w:szCs w:val="24"/>
              </w:rPr>
              <w:t>Thiết bị bán hàng</w:t>
            </w:r>
          </w:p>
        </w:tc>
        <w:tc>
          <w:tcPr>
            <w:tcW w:w="1710" w:type="dxa"/>
          </w:tcPr>
          <w:p w14:paraId="40D3F694" w14:textId="77777777" w:rsidR="00B541F4" w:rsidRPr="00133457" w:rsidRDefault="00B541F4" w:rsidP="00493C84">
            <w:pPr>
              <w:pStyle w:val="Bang"/>
              <w:spacing w:line="240" w:lineRule="auto"/>
              <w:rPr>
                <w:sz w:val="24"/>
                <w:szCs w:val="24"/>
              </w:rPr>
            </w:pPr>
          </w:p>
        </w:tc>
      </w:tr>
      <w:tr w:rsidR="00B541F4" w:rsidRPr="00133457" w14:paraId="1BDEF7BE" w14:textId="77777777" w:rsidTr="00316F38">
        <w:trPr>
          <w:jc w:val="center"/>
        </w:trPr>
        <w:tc>
          <w:tcPr>
            <w:tcW w:w="2695" w:type="dxa"/>
          </w:tcPr>
          <w:p w14:paraId="145F7A99" w14:textId="77777777" w:rsidR="00B541F4" w:rsidRPr="00133457" w:rsidRDefault="00B541F4" w:rsidP="00493C84">
            <w:pPr>
              <w:pStyle w:val="Bang"/>
              <w:spacing w:line="240" w:lineRule="auto"/>
              <w:rPr>
                <w:sz w:val="24"/>
                <w:szCs w:val="24"/>
              </w:rPr>
            </w:pPr>
            <w:r w:rsidRPr="00133457">
              <w:rPr>
                <w:sz w:val="24"/>
                <w:szCs w:val="24"/>
              </w:rPr>
              <w:t>KH</w:t>
            </w:r>
          </w:p>
        </w:tc>
        <w:tc>
          <w:tcPr>
            <w:tcW w:w="4343" w:type="dxa"/>
          </w:tcPr>
          <w:p w14:paraId="2DEF099D" w14:textId="77777777" w:rsidR="00B541F4" w:rsidRPr="00133457" w:rsidRDefault="00B541F4" w:rsidP="00493C84">
            <w:pPr>
              <w:pStyle w:val="Bang"/>
              <w:spacing w:line="240" w:lineRule="auto"/>
              <w:rPr>
                <w:sz w:val="24"/>
                <w:szCs w:val="24"/>
              </w:rPr>
            </w:pPr>
            <w:r w:rsidRPr="00133457">
              <w:rPr>
                <w:sz w:val="24"/>
                <w:szCs w:val="24"/>
              </w:rPr>
              <w:t>Khách hàng</w:t>
            </w:r>
          </w:p>
        </w:tc>
        <w:tc>
          <w:tcPr>
            <w:tcW w:w="1710" w:type="dxa"/>
          </w:tcPr>
          <w:p w14:paraId="46509132" w14:textId="77777777" w:rsidR="00B541F4" w:rsidRPr="00133457" w:rsidRDefault="00B541F4" w:rsidP="00493C84">
            <w:pPr>
              <w:pStyle w:val="Bang"/>
              <w:spacing w:line="240" w:lineRule="auto"/>
              <w:rPr>
                <w:sz w:val="24"/>
                <w:szCs w:val="24"/>
              </w:rPr>
            </w:pPr>
          </w:p>
        </w:tc>
      </w:tr>
      <w:tr w:rsidR="00B541F4" w:rsidRPr="00133457" w14:paraId="3FD5E334" w14:textId="77777777" w:rsidTr="00316F38">
        <w:trPr>
          <w:jc w:val="center"/>
        </w:trPr>
        <w:tc>
          <w:tcPr>
            <w:tcW w:w="2695" w:type="dxa"/>
          </w:tcPr>
          <w:p w14:paraId="53D2FFED" w14:textId="77777777" w:rsidR="00B541F4" w:rsidRPr="00133457" w:rsidRDefault="00B541F4" w:rsidP="00493C84">
            <w:pPr>
              <w:pStyle w:val="Bang"/>
              <w:spacing w:line="240" w:lineRule="auto"/>
              <w:rPr>
                <w:sz w:val="24"/>
                <w:szCs w:val="24"/>
              </w:rPr>
            </w:pPr>
            <w:r>
              <w:rPr>
                <w:sz w:val="24"/>
                <w:szCs w:val="24"/>
              </w:rPr>
              <w:t>HTBH</w:t>
            </w:r>
          </w:p>
        </w:tc>
        <w:tc>
          <w:tcPr>
            <w:tcW w:w="4343" w:type="dxa"/>
          </w:tcPr>
          <w:p w14:paraId="60B10103" w14:textId="77777777" w:rsidR="00B541F4" w:rsidRPr="00133457" w:rsidRDefault="00B541F4" w:rsidP="00493C84">
            <w:pPr>
              <w:pStyle w:val="Bang"/>
              <w:spacing w:line="240" w:lineRule="auto"/>
              <w:rPr>
                <w:sz w:val="24"/>
                <w:szCs w:val="24"/>
              </w:rPr>
            </w:pPr>
            <w:r>
              <w:rPr>
                <w:sz w:val="24"/>
                <w:szCs w:val="24"/>
              </w:rPr>
              <w:t>Hỗ trợ bán hàng</w:t>
            </w:r>
          </w:p>
        </w:tc>
        <w:tc>
          <w:tcPr>
            <w:tcW w:w="1710" w:type="dxa"/>
          </w:tcPr>
          <w:p w14:paraId="0180A8BC" w14:textId="77777777" w:rsidR="00B541F4" w:rsidRPr="00133457" w:rsidRDefault="00B541F4" w:rsidP="00493C84">
            <w:pPr>
              <w:pStyle w:val="Bang"/>
              <w:spacing w:line="240" w:lineRule="auto"/>
              <w:rPr>
                <w:sz w:val="24"/>
                <w:szCs w:val="24"/>
              </w:rPr>
            </w:pPr>
          </w:p>
        </w:tc>
      </w:tr>
      <w:tr w:rsidR="00B541F4" w:rsidRPr="00133457" w14:paraId="0DB9291D" w14:textId="77777777" w:rsidTr="00316F38">
        <w:trPr>
          <w:jc w:val="center"/>
        </w:trPr>
        <w:tc>
          <w:tcPr>
            <w:tcW w:w="2695" w:type="dxa"/>
          </w:tcPr>
          <w:p w14:paraId="0B7A107F" w14:textId="77777777" w:rsidR="00B541F4" w:rsidRPr="00133457" w:rsidRDefault="00B541F4" w:rsidP="00493C84">
            <w:pPr>
              <w:pStyle w:val="Bang"/>
              <w:spacing w:line="240" w:lineRule="auto"/>
              <w:rPr>
                <w:sz w:val="24"/>
                <w:szCs w:val="24"/>
              </w:rPr>
            </w:pPr>
            <w:r>
              <w:rPr>
                <w:sz w:val="24"/>
                <w:szCs w:val="24"/>
              </w:rPr>
              <w:t>CTTT</w:t>
            </w:r>
          </w:p>
        </w:tc>
        <w:tc>
          <w:tcPr>
            <w:tcW w:w="4343" w:type="dxa"/>
          </w:tcPr>
          <w:p w14:paraId="64D78577" w14:textId="77777777" w:rsidR="00B541F4" w:rsidRPr="00133457" w:rsidRDefault="00B541F4" w:rsidP="00493C84">
            <w:pPr>
              <w:pStyle w:val="Bang"/>
              <w:spacing w:line="240" w:lineRule="auto"/>
              <w:rPr>
                <w:sz w:val="24"/>
                <w:szCs w:val="24"/>
              </w:rPr>
            </w:pPr>
            <w:r>
              <w:rPr>
                <w:sz w:val="24"/>
                <w:szCs w:val="24"/>
              </w:rPr>
              <w:t>Chương trình trọng tâm</w:t>
            </w:r>
          </w:p>
        </w:tc>
        <w:tc>
          <w:tcPr>
            <w:tcW w:w="1710" w:type="dxa"/>
          </w:tcPr>
          <w:p w14:paraId="3B282250" w14:textId="77777777" w:rsidR="00B541F4" w:rsidRPr="00133457" w:rsidRDefault="00B541F4" w:rsidP="00493C84">
            <w:pPr>
              <w:pStyle w:val="Bang"/>
              <w:spacing w:line="240" w:lineRule="auto"/>
              <w:rPr>
                <w:sz w:val="24"/>
                <w:szCs w:val="24"/>
              </w:rPr>
            </w:pPr>
          </w:p>
        </w:tc>
      </w:tr>
      <w:tr w:rsidR="00B541F4" w:rsidRPr="00133457" w14:paraId="5E3AADE9" w14:textId="77777777" w:rsidTr="00316F38">
        <w:trPr>
          <w:jc w:val="center"/>
        </w:trPr>
        <w:tc>
          <w:tcPr>
            <w:tcW w:w="2695" w:type="dxa"/>
          </w:tcPr>
          <w:p w14:paraId="136AED0B" w14:textId="77777777" w:rsidR="00B541F4" w:rsidRDefault="00B541F4" w:rsidP="00493C84">
            <w:pPr>
              <w:pStyle w:val="Bang"/>
              <w:spacing w:line="240" w:lineRule="auto"/>
              <w:rPr>
                <w:sz w:val="24"/>
                <w:szCs w:val="24"/>
              </w:rPr>
            </w:pPr>
            <w:r>
              <w:rPr>
                <w:sz w:val="24"/>
                <w:szCs w:val="24"/>
              </w:rPr>
              <w:t>MHTT</w:t>
            </w:r>
          </w:p>
        </w:tc>
        <w:tc>
          <w:tcPr>
            <w:tcW w:w="4343" w:type="dxa"/>
          </w:tcPr>
          <w:p w14:paraId="0814789F" w14:textId="77777777" w:rsidR="00B541F4" w:rsidRDefault="00B541F4" w:rsidP="00493C84">
            <w:pPr>
              <w:pStyle w:val="Bang"/>
              <w:spacing w:line="240" w:lineRule="auto"/>
              <w:rPr>
                <w:sz w:val="24"/>
                <w:szCs w:val="24"/>
              </w:rPr>
            </w:pPr>
            <w:r>
              <w:rPr>
                <w:sz w:val="24"/>
                <w:szCs w:val="24"/>
              </w:rPr>
              <w:t>Mặt hàng trọng tâm</w:t>
            </w:r>
          </w:p>
        </w:tc>
        <w:tc>
          <w:tcPr>
            <w:tcW w:w="1710" w:type="dxa"/>
          </w:tcPr>
          <w:p w14:paraId="14641307" w14:textId="77777777" w:rsidR="00B541F4" w:rsidRPr="00133457" w:rsidRDefault="00B541F4" w:rsidP="00493C84">
            <w:pPr>
              <w:pStyle w:val="Bang"/>
              <w:spacing w:line="240" w:lineRule="auto"/>
              <w:rPr>
                <w:sz w:val="24"/>
                <w:szCs w:val="24"/>
              </w:rPr>
            </w:pPr>
          </w:p>
        </w:tc>
      </w:tr>
      <w:tr w:rsidR="00B541F4" w:rsidRPr="00133457" w14:paraId="645712BA" w14:textId="77777777" w:rsidTr="00316F38">
        <w:trPr>
          <w:jc w:val="center"/>
        </w:trPr>
        <w:tc>
          <w:tcPr>
            <w:tcW w:w="2695" w:type="dxa"/>
          </w:tcPr>
          <w:p w14:paraId="0C2EB098" w14:textId="77777777" w:rsidR="00B541F4" w:rsidRDefault="00B541F4" w:rsidP="00493C84">
            <w:pPr>
              <w:pStyle w:val="Bang"/>
              <w:spacing w:line="240" w:lineRule="auto"/>
              <w:rPr>
                <w:sz w:val="24"/>
                <w:szCs w:val="24"/>
              </w:rPr>
            </w:pPr>
            <w:r w:rsidRPr="00AF57D3">
              <w:rPr>
                <w:sz w:val="24"/>
                <w:szCs w:val="24"/>
              </w:rPr>
              <w:t xml:space="preserve">CTHTTM </w:t>
            </w:r>
          </w:p>
        </w:tc>
        <w:tc>
          <w:tcPr>
            <w:tcW w:w="4343" w:type="dxa"/>
          </w:tcPr>
          <w:p w14:paraId="76396EBD" w14:textId="77777777" w:rsidR="00B541F4" w:rsidRDefault="00B541F4" w:rsidP="00493C84">
            <w:pPr>
              <w:pStyle w:val="Bang"/>
              <w:spacing w:line="240" w:lineRule="auto"/>
              <w:rPr>
                <w:sz w:val="24"/>
                <w:szCs w:val="24"/>
              </w:rPr>
            </w:pPr>
            <w:r>
              <w:rPr>
                <w:sz w:val="24"/>
                <w:szCs w:val="24"/>
              </w:rPr>
              <w:t>Chương trình hỗ trợ thương mại</w:t>
            </w:r>
          </w:p>
        </w:tc>
        <w:tc>
          <w:tcPr>
            <w:tcW w:w="1710" w:type="dxa"/>
          </w:tcPr>
          <w:p w14:paraId="145A395B" w14:textId="77777777" w:rsidR="00B541F4" w:rsidRPr="00133457" w:rsidRDefault="00B541F4" w:rsidP="00493C84">
            <w:pPr>
              <w:pStyle w:val="Bang"/>
              <w:spacing w:line="240" w:lineRule="auto"/>
              <w:rPr>
                <w:sz w:val="24"/>
                <w:szCs w:val="24"/>
              </w:rPr>
            </w:pPr>
          </w:p>
        </w:tc>
      </w:tr>
      <w:tr w:rsidR="00B541F4" w:rsidRPr="00133457" w14:paraId="1AFC7BD8" w14:textId="77777777" w:rsidTr="00316F38">
        <w:trPr>
          <w:jc w:val="center"/>
        </w:trPr>
        <w:tc>
          <w:tcPr>
            <w:tcW w:w="2695" w:type="dxa"/>
          </w:tcPr>
          <w:p w14:paraId="7B764C06" w14:textId="77777777" w:rsidR="00B541F4" w:rsidRDefault="00B541F4" w:rsidP="00493C84">
            <w:pPr>
              <w:pStyle w:val="Bang"/>
              <w:spacing w:line="240" w:lineRule="auto"/>
              <w:rPr>
                <w:sz w:val="24"/>
                <w:szCs w:val="24"/>
              </w:rPr>
            </w:pPr>
            <w:r>
              <w:rPr>
                <w:sz w:val="24"/>
                <w:szCs w:val="24"/>
              </w:rPr>
              <w:t>DTTT</w:t>
            </w:r>
          </w:p>
        </w:tc>
        <w:tc>
          <w:tcPr>
            <w:tcW w:w="4343" w:type="dxa"/>
          </w:tcPr>
          <w:p w14:paraId="044F75F3" w14:textId="7CBB232C" w:rsidR="00B541F4" w:rsidRDefault="00B541F4" w:rsidP="00AF57D3">
            <w:pPr>
              <w:pStyle w:val="Bang"/>
              <w:spacing w:line="240" w:lineRule="auto"/>
              <w:rPr>
                <w:sz w:val="24"/>
                <w:szCs w:val="24"/>
              </w:rPr>
            </w:pPr>
            <w:r>
              <w:rPr>
                <w:sz w:val="24"/>
                <w:szCs w:val="24"/>
              </w:rPr>
              <w:t>D</w:t>
            </w:r>
            <w:r w:rsidR="00AF57D3">
              <w:rPr>
                <w:sz w:val="24"/>
                <w:szCs w:val="24"/>
              </w:rPr>
              <w:t>ự</w:t>
            </w:r>
            <w:r>
              <w:rPr>
                <w:sz w:val="24"/>
                <w:szCs w:val="24"/>
              </w:rPr>
              <w:t xml:space="preserve"> trữ thực tế</w:t>
            </w:r>
          </w:p>
        </w:tc>
        <w:tc>
          <w:tcPr>
            <w:tcW w:w="1710" w:type="dxa"/>
          </w:tcPr>
          <w:p w14:paraId="776C90D0" w14:textId="77777777" w:rsidR="00B541F4" w:rsidRPr="00133457" w:rsidRDefault="00B541F4" w:rsidP="00493C84">
            <w:pPr>
              <w:pStyle w:val="Bang"/>
              <w:spacing w:line="240" w:lineRule="auto"/>
              <w:rPr>
                <w:sz w:val="24"/>
                <w:szCs w:val="24"/>
              </w:rPr>
            </w:pPr>
          </w:p>
        </w:tc>
      </w:tr>
      <w:tr w:rsidR="00B541F4" w:rsidRPr="00133457" w14:paraId="7F620D14" w14:textId="77777777" w:rsidTr="00316F38">
        <w:trPr>
          <w:jc w:val="center"/>
        </w:trPr>
        <w:tc>
          <w:tcPr>
            <w:tcW w:w="2695" w:type="dxa"/>
          </w:tcPr>
          <w:p w14:paraId="6327BFBE" w14:textId="77777777" w:rsidR="00B541F4" w:rsidRDefault="00B541F4" w:rsidP="00493C84">
            <w:pPr>
              <w:pStyle w:val="Bang"/>
              <w:spacing w:line="240" w:lineRule="auto"/>
              <w:rPr>
                <w:sz w:val="24"/>
                <w:szCs w:val="24"/>
              </w:rPr>
            </w:pPr>
          </w:p>
        </w:tc>
        <w:tc>
          <w:tcPr>
            <w:tcW w:w="4343" w:type="dxa"/>
          </w:tcPr>
          <w:p w14:paraId="06F3D7A9" w14:textId="77777777" w:rsidR="00B541F4" w:rsidRDefault="00B541F4" w:rsidP="00493C84">
            <w:pPr>
              <w:pStyle w:val="Bang"/>
              <w:spacing w:line="240" w:lineRule="auto"/>
              <w:rPr>
                <w:sz w:val="24"/>
                <w:szCs w:val="24"/>
              </w:rPr>
            </w:pPr>
          </w:p>
        </w:tc>
        <w:tc>
          <w:tcPr>
            <w:tcW w:w="1710" w:type="dxa"/>
          </w:tcPr>
          <w:p w14:paraId="53A516A1" w14:textId="77777777" w:rsidR="00B541F4" w:rsidRPr="00133457" w:rsidRDefault="00B541F4" w:rsidP="00493C84">
            <w:pPr>
              <w:pStyle w:val="Bang"/>
              <w:spacing w:line="240" w:lineRule="auto"/>
              <w:rPr>
                <w:sz w:val="24"/>
                <w:szCs w:val="24"/>
              </w:rPr>
            </w:pPr>
          </w:p>
        </w:tc>
      </w:tr>
      <w:tr w:rsidR="00B541F4" w:rsidRPr="00133457" w14:paraId="390C2A53" w14:textId="77777777" w:rsidTr="00316F38">
        <w:trPr>
          <w:jc w:val="center"/>
        </w:trPr>
        <w:tc>
          <w:tcPr>
            <w:tcW w:w="2695" w:type="dxa"/>
            <w:shd w:val="pct10" w:color="000000" w:fill="FFFFFF"/>
          </w:tcPr>
          <w:p w14:paraId="6F9CBC5D" w14:textId="77777777" w:rsidR="00B541F4" w:rsidRPr="00133457" w:rsidRDefault="00B541F4" w:rsidP="00493C84">
            <w:pPr>
              <w:widowControl/>
              <w:spacing w:before="0" w:line="240" w:lineRule="auto"/>
              <w:ind w:left="0"/>
              <w:rPr>
                <w:szCs w:val="24"/>
              </w:rPr>
            </w:pPr>
          </w:p>
        </w:tc>
        <w:tc>
          <w:tcPr>
            <w:tcW w:w="4343" w:type="dxa"/>
            <w:shd w:val="pct10" w:color="000000" w:fill="FFFFFF"/>
          </w:tcPr>
          <w:p w14:paraId="6AF31E9D" w14:textId="77777777" w:rsidR="00B541F4" w:rsidRPr="00133457" w:rsidRDefault="00B541F4" w:rsidP="00493C84">
            <w:pPr>
              <w:pStyle w:val="Bang"/>
              <w:spacing w:line="240" w:lineRule="auto"/>
              <w:rPr>
                <w:sz w:val="24"/>
                <w:szCs w:val="24"/>
              </w:rPr>
            </w:pPr>
          </w:p>
        </w:tc>
        <w:tc>
          <w:tcPr>
            <w:tcW w:w="1710" w:type="dxa"/>
            <w:shd w:val="pct10" w:color="000000" w:fill="FFFFFF"/>
          </w:tcPr>
          <w:p w14:paraId="0BEA5D5B" w14:textId="77777777" w:rsidR="00B541F4" w:rsidRPr="00133457" w:rsidRDefault="00B541F4" w:rsidP="00493C84">
            <w:pPr>
              <w:pStyle w:val="Bang"/>
              <w:spacing w:line="240" w:lineRule="auto"/>
              <w:rPr>
                <w:sz w:val="24"/>
                <w:szCs w:val="24"/>
              </w:rPr>
            </w:pPr>
          </w:p>
        </w:tc>
      </w:tr>
    </w:tbl>
    <w:p w14:paraId="22C089D2" w14:textId="77777777" w:rsidR="00B541F4" w:rsidRPr="00133457" w:rsidRDefault="00B541F4" w:rsidP="00A51C65">
      <w:pPr>
        <w:pStyle w:val="NormalIndent"/>
      </w:pPr>
      <w:r w:rsidRPr="00133457">
        <w:t xml:space="preserve">Bảng </w:t>
      </w:r>
      <w:r w:rsidRPr="00133457">
        <w:fldChar w:fldCharType="begin"/>
      </w:r>
      <w:r w:rsidRPr="00133457">
        <w:instrText xml:space="preserve"> AUTONUMLGL \e </w:instrText>
      </w:r>
      <w:r w:rsidRPr="00133457">
        <w:fldChar w:fldCharType="end"/>
      </w:r>
      <w:r w:rsidRPr="00133457">
        <w:t>: Thuật ngữ và định nghĩa</w:t>
      </w:r>
    </w:p>
    <w:p w14:paraId="4F7404B2" w14:textId="679CE32C" w:rsidR="00B541F4" w:rsidRPr="00133457" w:rsidRDefault="00B541F4" w:rsidP="00B541F4">
      <w:pPr>
        <w:pStyle w:val="Heading2"/>
        <w:spacing w:line="240" w:lineRule="auto"/>
        <w:rPr>
          <w:rFonts w:ascii="Times New Roman" w:hAnsi="Times New Roman"/>
        </w:rPr>
      </w:pPr>
      <w:bookmarkStart w:id="17" w:name="_Toc68786342"/>
      <w:r w:rsidRPr="00133457">
        <w:rPr>
          <w:rFonts w:ascii="Times New Roman" w:hAnsi="Times New Roman"/>
        </w:rPr>
        <w:t xml:space="preserve">Ý </w:t>
      </w:r>
      <w:r w:rsidRPr="00133457">
        <w:rPr>
          <w:rFonts w:ascii="Times New Roman" w:hAnsi="Times New Roman"/>
          <w:szCs w:val="24"/>
        </w:rPr>
        <w:t>nghĩa</w:t>
      </w:r>
      <w:r w:rsidRPr="00133457">
        <w:rPr>
          <w:rFonts w:ascii="Times New Roman" w:hAnsi="Times New Roman"/>
        </w:rPr>
        <w:t xml:space="preserve"> </w:t>
      </w:r>
      <w:r w:rsidRPr="00133457">
        <w:rPr>
          <w:rFonts w:ascii="Times New Roman" w:hAnsi="Times New Roman"/>
          <w:szCs w:val="24"/>
        </w:rPr>
        <w:t>các</w:t>
      </w:r>
      <w:r w:rsidRPr="00133457">
        <w:rPr>
          <w:rFonts w:ascii="Times New Roman" w:hAnsi="Times New Roman"/>
        </w:rPr>
        <w:t xml:space="preserve"> hình trên hình vẽ</w:t>
      </w:r>
      <w:bookmarkEnd w:id="17"/>
    </w:p>
    <w:tbl>
      <w:tblPr>
        <w:tblW w:w="874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710"/>
      </w:tblGrid>
      <w:tr w:rsidR="00B541F4" w:rsidRPr="00133457" w14:paraId="617A82DD" w14:textId="77777777" w:rsidTr="00493C84">
        <w:trPr>
          <w:tblHeader/>
          <w:jc w:val="center"/>
        </w:trPr>
        <w:tc>
          <w:tcPr>
            <w:tcW w:w="2378" w:type="dxa"/>
            <w:shd w:val="pct5" w:color="auto" w:fill="FFFFFF"/>
          </w:tcPr>
          <w:p w14:paraId="30E4FE7A" w14:textId="77777777" w:rsidR="00B541F4" w:rsidRPr="00133457" w:rsidRDefault="00B541F4" w:rsidP="00493C84">
            <w:pPr>
              <w:pStyle w:val="Bang"/>
              <w:spacing w:line="240" w:lineRule="auto"/>
              <w:jc w:val="center"/>
              <w:rPr>
                <w:sz w:val="24"/>
                <w:szCs w:val="24"/>
              </w:rPr>
            </w:pPr>
            <w:r w:rsidRPr="00133457">
              <w:rPr>
                <w:sz w:val="24"/>
                <w:szCs w:val="24"/>
              </w:rPr>
              <w:t>Ký hiệu</w:t>
            </w:r>
          </w:p>
        </w:tc>
        <w:tc>
          <w:tcPr>
            <w:tcW w:w="4660" w:type="dxa"/>
            <w:shd w:val="pct5" w:color="auto" w:fill="FFFFFF"/>
          </w:tcPr>
          <w:p w14:paraId="5C0351AE" w14:textId="77777777" w:rsidR="00B541F4" w:rsidRPr="00133457" w:rsidRDefault="00B541F4" w:rsidP="00493C84">
            <w:pPr>
              <w:pStyle w:val="Bang"/>
              <w:spacing w:line="240" w:lineRule="auto"/>
              <w:jc w:val="center"/>
              <w:rPr>
                <w:sz w:val="24"/>
                <w:szCs w:val="24"/>
              </w:rPr>
            </w:pPr>
            <w:r w:rsidRPr="00133457">
              <w:rPr>
                <w:sz w:val="24"/>
                <w:szCs w:val="24"/>
              </w:rPr>
              <w:t>Diễn giải</w:t>
            </w:r>
          </w:p>
        </w:tc>
        <w:tc>
          <w:tcPr>
            <w:tcW w:w="1710" w:type="dxa"/>
            <w:shd w:val="pct5" w:color="auto" w:fill="FFFFFF"/>
          </w:tcPr>
          <w:p w14:paraId="0661655E" w14:textId="77777777" w:rsidR="00B541F4" w:rsidRPr="00133457" w:rsidRDefault="00B541F4" w:rsidP="00493C84">
            <w:pPr>
              <w:pStyle w:val="Bang"/>
              <w:spacing w:line="240" w:lineRule="auto"/>
              <w:jc w:val="center"/>
              <w:rPr>
                <w:sz w:val="24"/>
                <w:szCs w:val="24"/>
              </w:rPr>
            </w:pPr>
            <w:r w:rsidRPr="00133457">
              <w:rPr>
                <w:sz w:val="24"/>
                <w:szCs w:val="24"/>
              </w:rPr>
              <w:t>Ghi chú</w:t>
            </w:r>
          </w:p>
        </w:tc>
      </w:tr>
      <w:tr w:rsidR="00B541F4" w:rsidRPr="00133457" w14:paraId="79C555E9" w14:textId="77777777" w:rsidTr="00493C84">
        <w:trPr>
          <w:jc w:val="center"/>
        </w:trPr>
        <w:tc>
          <w:tcPr>
            <w:tcW w:w="2378" w:type="dxa"/>
          </w:tcPr>
          <w:p w14:paraId="33FB4F92" w14:textId="77777777" w:rsidR="00B541F4" w:rsidRPr="00133457" w:rsidRDefault="00B541F4" w:rsidP="00493C84">
            <w:pPr>
              <w:pStyle w:val="Bang"/>
              <w:spacing w:line="240" w:lineRule="auto"/>
              <w:jc w:val="center"/>
            </w:pPr>
            <w:r>
              <w:object w:dxaOrig="1502" w:dyaOrig="651" w14:anchorId="5D23C1A5">
                <v:shape id="_x0000_i1025" type="#_x0000_t75" style="width:79.5pt;height:28.5pt" o:ole="">
                  <v:imagedata r:id="rId9" o:title=""/>
                </v:shape>
                <o:OLEObject Type="Embed" ProgID="Visio.Drawing.11" ShapeID="_x0000_i1025" DrawAspect="Content" ObjectID="_1679753969" r:id="rId10"/>
              </w:object>
            </w:r>
          </w:p>
        </w:tc>
        <w:tc>
          <w:tcPr>
            <w:tcW w:w="4660" w:type="dxa"/>
          </w:tcPr>
          <w:p w14:paraId="4B287479" w14:textId="77777777" w:rsidR="00B541F4" w:rsidRPr="00133457" w:rsidRDefault="00B541F4" w:rsidP="00493C84">
            <w:pPr>
              <w:pStyle w:val="Bang"/>
              <w:spacing w:line="240" w:lineRule="auto"/>
              <w:rPr>
                <w:sz w:val="24"/>
                <w:szCs w:val="24"/>
              </w:rPr>
            </w:pPr>
            <w:r w:rsidRPr="00133457">
              <w:rPr>
                <w:sz w:val="24"/>
                <w:szCs w:val="24"/>
              </w:rPr>
              <w:t>Bắt đầu quy trình</w:t>
            </w:r>
          </w:p>
        </w:tc>
        <w:tc>
          <w:tcPr>
            <w:tcW w:w="1710" w:type="dxa"/>
          </w:tcPr>
          <w:p w14:paraId="6A091707" w14:textId="77777777" w:rsidR="00B541F4" w:rsidRPr="00133457" w:rsidRDefault="00B541F4" w:rsidP="00493C84">
            <w:pPr>
              <w:pStyle w:val="Bang"/>
              <w:spacing w:line="240" w:lineRule="auto"/>
              <w:rPr>
                <w:sz w:val="24"/>
                <w:szCs w:val="24"/>
              </w:rPr>
            </w:pPr>
          </w:p>
        </w:tc>
      </w:tr>
      <w:tr w:rsidR="00B541F4" w:rsidRPr="00133457" w14:paraId="0D13A0D0" w14:textId="77777777" w:rsidTr="00493C84">
        <w:trPr>
          <w:jc w:val="center"/>
        </w:trPr>
        <w:tc>
          <w:tcPr>
            <w:tcW w:w="2378" w:type="dxa"/>
          </w:tcPr>
          <w:p w14:paraId="227DBAD7" w14:textId="77777777" w:rsidR="00B541F4" w:rsidRPr="00133457" w:rsidRDefault="00B541F4" w:rsidP="00493C84">
            <w:pPr>
              <w:pStyle w:val="Bang"/>
              <w:spacing w:line="240" w:lineRule="auto"/>
              <w:jc w:val="center"/>
            </w:pPr>
            <w:r>
              <w:object w:dxaOrig="1502" w:dyaOrig="651" w14:anchorId="3FC8B32E">
                <v:shape id="_x0000_i1026" type="#_x0000_t75" style="width:79.5pt;height:28.5pt" o:ole="">
                  <v:imagedata r:id="rId11" o:title=""/>
                </v:shape>
                <o:OLEObject Type="Embed" ProgID="Visio.Drawing.11" ShapeID="_x0000_i1026" DrawAspect="Content" ObjectID="_1679753970" r:id="rId12"/>
              </w:object>
            </w:r>
          </w:p>
        </w:tc>
        <w:tc>
          <w:tcPr>
            <w:tcW w:w="4660" w:type="dxa"/>
          </w:tcPr>
          <w:p w14:paraId="4C7592DC" w14:textId="77777777" w:rsidR="00B541F4" w:rsidRPr="00133457" w:rsidRDefault="00B541F4" w:rsidP="00493C84">
            <w:pPr>
              <w:pStyle w:val="Bang"/>
              <w:spacing w:line="240" w:lineRule="auto"/>
              <w:rPr>
                <w:sz w:val="24"/>
                <w:szCs w:val="24"/>
              </w:rPr>
            </w:pPr>
            <w:r w:rsidRPr="00133457">
              <w:rPr>
                <w:sz w:val="24"/>
                <w:szCs w:val="24"/>
              </w:rPr>
              <w:t>Kết thúc quy trình</w:t>
            </w:r>
          </w:p>
        </w:tc>
        <w:tc>
          <w:tcPr>
            <w:tcW w:w="1710" w:type="dxa"/>
          </w:tcPr>
          <w:p w14:paraId="558FEA12" w14:textId="77777777" w:rsidR="00B541F4" w:rsidRPr="00133457" w:rsidRDefault="00B541F4" w:rsidP="00493C84">
            <w:pPr>
              <w:pStyle w:val="Bang"/>
              <w:spacing w:line="240" w:lineRule="auto"/>
              <w:rPr>
                <w:sz w:val="24"/>
                <w:szCs w:val="24"/>
              </w:rPr>
            </w:pPr>
          </w:p>
        </w:tc>
      </w:tr>
      <w:tr w:rsidR="00B541F4" w:rsidRPr="00133457" w14:paraId="1EC387AA" w14:textId="77777777" w:rsidTr="00493C84">
        <w:trPr>
          <w:jc w:val="center"/>
        </w:trPr>
        <w:tc>
          <w:tcPr>
            <w:tcW w:w="2378" w:type="dxa"/>
          </w:tcPr>
          <w:p w14:paraId="450D1119" w14:textId="77777777" w:rsidR="00B541F4" w:rsidRPr="00133457" w:rsidRDefault="00B541F4" w:rsidP="00493C84">
            <w:pPr>
              <w:pStyle w:val="Bang"/>
              <w:spacing w:line="240" w:lineRule="auto"/>
              <w:jc w:val="center"/>
              <w:rPr>
                <w:sz w:val="24"/>
                <w:szCs w:val="24"/>
              </w:rPr>
            </w:pPr>
            <w:r w:rsidRPr="00133457">
              <w:object w:dxaOrig="1472" w:dyaOrig="905" w14:anchorId="118EB631">
                <v:shape id="_x0000_i1027" type="#_x0000_t75" style="width:43.5pt;height:28.5pt" o:ole="">
                  <v:imagedata r:id="rId13" o:title=""/>
                </v:shape>
                <o:OLEObject Type="Embed" ProgID="Visio.Drawing.11" ShapeID="_x0000_i1027" DrawAspect="Content" ObjectID="_1679753971" r:id="rId14"/>
              </w:object>
            </w:r>
          </w:p>
        </w:tc>
        <w:tc>
          <w:tcPr>
            <w:tcW w:w="4660" w:type="dxa"/>
          </w:tcPr>
          <w:p w14:paraId="2155B524" w14:textId="77777777" w:rsidR="00B541F4" w:rsidRPr="00133457" w:rsidRDefault="00B541F4" w:rsidP="00493C84">
            <w:pPr>
              <w:pStyle w:val="Bang"/>
              <w:spacing w:line="240" w:lineRule="auto"/>
              <w:rPr>
                <w:sz w:val="24"/>
                <w:szCs w:val="24"/>
              </w:rPr>
            </w:pPr>
            <w:r w:rsidRPr="00133457">
              <w:rPr>
                <w:sz w:val="24"/>
                <w:szCs w:val="24"/>
              </w:rPr>
              <w:t>Tài liệu, chứng từ</w:t>
            </w:r>
          </w:p>
        </w:tc>
        <w:tc>
          <w:tcPr>
            <w:tcW w:w="1710" w:type="dxa"/>
          </w:tcPr>
          <w:p w14:paraId="7012DD5F" w14:textId="77777777" w:rsidR="00B541F4" w:rsidRPr="00133457" w:rsidRDefault="00B541F4" w:rsidP="00493C84">
            <w:pPr>
              <w:pStyle w:val="Bang"/>
              <w:spacing w:line="240" w:lineRule="auto"/>
              <w:rPr>
                <w:sz w:val="24"/>
                <w:szCs w:val="24"/>
              </w:rPr>
            </w:pPr>
          </w:p>
        </w:tc>
      </w:tr>
      <w:tr w:rsidR="00B541F4" w:rsidRPr="00133457" w14:paraId="52C349E5" w14:textId="77777777" w:rsidTr="00493C84">
        <w:trPr>
          <w:jc w:val="center"/>
        </w:trPr>
        <w:tc>
          <w:tcPr>
            <w:tcW w:w="2378" w:type="dxa"/>
          </w:tcPr>
          <w:p w14:paraId="4E384BDD" w14:textId="77777777" w:rsidR="00B541F4" w:rsidRPr="00133457" w:rsidRDefault="00B541F4" w:rsidP="00493C84">
            <w:pPr>
              <w:pStyle w:val="Bang"/>
              <w:spacing w:line="240" w:lineRule="auto"/>
              <w:jc w:val="center"/>
              <w:rPr>
                <w:sz w:val="24"/>
                <w:szCs w:val="24"/>
              </w:rPr>
            </w:pPr>
            <w:r w:rsidRPr="00133457">
              <w:object w:dxaOrig="1472" w:dyaOrig="905" w14:anchorId="2AF03E68">
                <v:shape id="_x0000_i1028" type="#_x0000_t75" style="width:43.5pt;height:28.5pt" o:ole="">
                  <v:imagedata r:id="rId15" o:title=""/>
                </v:shape>
                <o:OLEObject Type="Embed" ProgID="Visio.Drawing.11" ShapeID="_x0000_i1028" DrawAspect="Content" ObjectID="_1679753972" r:id="rId16"/>
              </w:object>
            </w:r>
          </w:p>
        </w:tc>
        <w:tc>
          <w:tcPr>
            <w:tcW w:w="4660" w:type="dxa"/>
          </w:tcPr>
          <w:p w14:paraId="60C34595" w14:textId="77777777" w:rsidR="00B541F4" w:rsidRPr="00133457" w:rsidRDefault="00B541F4" w:rsidP="00493C84">
            <w:pPr>
              <w:pStyle w:val="Bang"/>
              <w:spacing w:line="240" w:lineRule="auto"/>
              <w:rPr>
                <w:sz w:val="24"/>
                <w:szCs w:val="24"/>
              </w:rPr>
            </w:pPr>
            <w:r w:rsidRPr="00133457">
              <w:rPr>
                <w:sz w:val="24"/>
                <w:szCs w:val="24"/>
              </w:rPr>
              <w:t>Quy trình xử lý</w:t>
            </w:r>
          </w:p>
        </w:tc>
        <w:tc>
          <w:tcPr>
            <w:tcW w:w="1710" w:type="dxa"/>
          </w:tcPr>
          <w:p w14:paraId="3E515F56" w14:textId="77777777" w:rsidR="00B541F4" w:rsidRPr="00133457" w:rsidRDefault="00B541F4" w:rsidP="00493C84">
            <w:pPr>
              <w:pStyle w:val="Bang"/>
              <w:spacing w:line="240" w:lineRule="auto"/>
              <w:rPr>
                <w:sz w:val="24"/>
                <w:szCs w:val="24"/>
              </w:rPr>
            </w:pPr>
          </w:p>
        </w:tc>
      </w:tr>
      <w:tr w:rsidR="00B541F4" w:rsidRPr="00133457" w14:paraId="29F2482F" w14:textId="77777777" w:rsidTr="00493C84">
        <w:trPr>
          <w:jc w:val="center"/>
        </w:trPr>
        <w:tc>
          <w:tcPr>
            <w:tcW w:w="2378" w:type="dxa"/>
          </w:tcPr>
          <w:p w14:paraId="28F6C65C" w14:textId="77777777" w:rsidR="00B541F4" w:rsidRPr="00133457" w:rsidRDefault="00B541F4" w:rsidP="00493C84">
            <w:pPr>
              <w:pStyle w:val="Bang"/>
              <w:spacing w:line="240" w:lineRule="auto"/>
              <w:jc w:val="center"/>
              <w:rPr>
                <w:sz w:val="24"/>
                <w:szCs w:val="24"/>
              </w:rPr>
            </w:pPr>
            <w:r w:rsidRPr="00133457">
              <w:object w:dxaOrig="1472" w:dyaOrig="905" w14:anchorId="5D96F5FE">
                <v:shape id="_x0000_i1029" type="#_x0000_t75" style="width:43.5pt;height:21.75pt" o:ole="">
                  <v:imagedata r:id="rId17" o:title=""/>
                </v:shape>
                <o:OLEObject Type="Embed" ProgID="Visio.Drawing.11" ShapeID="_x0000_i1029" DrawAspect="Content" ObjectID="_1679753973" r:id="rId18"/>
              </w:object>
            </w:r>
          </w:p>
        </w:tc>
        <w:tc>
          <w:tcPr>
            <w:tcW w:w="4660" w:type="dxa"/>
          </w:tcPr>
          <w:p w14:paraId="1E248E0B" w14:textId="77777777" w:rsidR="00B541F4" w:rsidRPr="00133457" w:rsidRDefault="00B541F4" w:rsidP="00493C84">
            <w:pPr>
              <w:pStyle w:val="Bang"/>
              <w:spacing w:line="240" w:lineRule="auto"/>
              <w:rPr>
                <w:sz w:val="24"/>
                <w:szCs w:val="24"/>
              </w:rPr>
            </w:pPr>
            <w:r w:rsidRPr="00133457">
              <w:rPr>
                <w:sz w:val="24"/>
                <w:szCs w:val="24"/>
              </w:rPr>
              <w:t>Quy trình xử lý bằng tay</w:t>
            </w:r>
          </w:p>
        </w:tc>
        <w:tc>
          <w:tcPr>
            <w:tcW w:w="1710" w:type="dxa"/>
          </w:tcPr>
          <w:p w14:paraId="7B69EE92" w14:textId="77777777" w:rsidR="00B541F4" w:rsidRPr="00133457" w:rsidRDefault="00B541F4" w:rsidP="00493C84">
            <w:pPr>
              <w:pStyle w:val="Bang"/>
              <w:spacing w:line="240" w:lineRule="auto"/>
              <w:rPr>
                <w:sz w:val="24"/>
                <w:szCs w:val="24"/>
              </w:rPr>
            </w:pPr>
          </w:p>
        </w:tc>
      </w:tr>
      <w:tr w:rsidR="00B541F4" w:rsidRPr="00133457" w14:paraId="0957018E" w14:textId="77777777" w:rsidTr="00493C84">
        <w:trPr>
          <w:jc w:val="center"/>
        </w:trPr>
        <w:tc>
          <w:tcPr>
            <w:tcW w:w="2378" w:type="dxa"/>
            <w:tcBorders>
              <w:bottom w:val="dotted" w:sz="4" w:space="0" w:color="auto"/>
            </w:tcBorders>
          </w:tcPr>
          <w:p w14:paraId="4EC7F157" w14:textId="77777777" w:rsidR="00B541F4" w:rsidRPr="00133457" w:rsidRDefault="00B541F4" w:rsidP="00493C84">
            <w:pPr>
              <w:pStyle w:val="Bang"/>
              <w:spacing w:line="240" w:lineRule="auto"/>
              <w:jc w:val="center"/>
              <w:rPr>
                <w:sz w:val="24"/>
                <w:szCs w:val="24"/>
              </w:rPr>
            </w:pPr>
            <w:r w:rsidRPr="00133457">
              <w:object w:dxaOrig="1472" w:dyaOrig="905" w14:anchorId="036805CA">
                <v:shape id="_x0000_i1030" type="#_x0000_t75" style="width:43.5pt;height:28.5pt" o:ole="">
                  <v:imagedata r:id="rId19" o:title=""/>
                </v:shape>
                <o:OLEObject Type="Embed" ProgID="Visio.Drawing.11" ShapeID="_x0000_i1030" DrawAspect="Content" ObjectID="_1679753974" r:id="rId20"/>
              </w:object>
            </w:r>
          </w:p>
        </w:tc>
        <w:tc>
          <w:tcPr>
            <w:tcW w:w="4660" w:type="dxa"/>
            <w:tcBorders>
              <w:bottom w:val="dotted" w:sz="4" w:space="0" w:color="auto"/>
            </w:tcBorders>
          </w:tcPr>
          <w:p w14:paraId="67826E45" w14:textId="77777777" w:rsidR="00B541F4" w:rsidRPr="00133457" w:rsidRDefault="00B541F4" w:rsidP="00493C84">
            <w:pPr>
              <w:pStyle w:val="Bang"/>
              <w:spacing w:line="240" w:lineRule="auto"/>
              <w:rPr>
                <w:sz w:val="24"/>
                <w:szCs w:val="24"/>
              </w:rPr>
            </w:pPr>
            <w:r w:rsidRPr="00133457">
              <w:rPr>
                <w:sz w:val="24"/>
                <w:szCs w:val="24"/>
              </w:rPr>
              <w:t>Kiểm tra điều kiện</w:t>
            </w:r>
          </w:p>
        </w:tc>
        <w:tc>
          <w:tcPr>
            <w:tcW w:w="1710" w:type="dxa"/>
            <w:tcBorders>
              <w:bottom w:val="dotted" w:sz="4" w:space="0" w:color="auto"/>
            </w:tcBorders>
          </w:tcPr>
          <w:p w14:paraId="11CD3AD7" w14:textId="77777777" w:rsidR="00B541F4" w:rsidRPr="00133457" w:rsidRDefault="00B541F4" w:rsidP="00493C84">
            <w:pPr>
              <w:pStyle w:val="Bang"/>
              <w:spacing w:line="240" w:lineRule="auto"/>
              <w:rPr>
                <w:sz w:val="24"/>
                <w:szCs w:val="24"/>
              </w:rPr>
            </w:pPr>
          </w:p>
        </w:tc>
      </w:tr>
      <w:tr w:rsidR="00B541F4" w:rsidRPr="00133457" w14:paraId="14CCDEE7" w14:textId="77777777" w:rsidTr="00493C84">
        <w:trPr>
          <w:jc w:val="center"/>
        </w:trPr>
        <w:tc>
          <w:tcPr>
            <w:tcW w:w="2378" w:type="dxa"/>
            <w:tcBorders>
              <w:bottom w:val="dotted" w:sz="4" w:space="0" w:color="auto"/>
            </w:tcBorders>
          </w:tcPr>
          <w:p w14:paraId="69E367F2" w14:textId="77777777" w:rsidR="00B541F4" w:rsidRPr="00133457" w:rsidRDefault="00B541F4" w:rsidP="00493C84">
            <w:pPr>
              <w:pStyle w:val="Bang"/>
              <w:spacing w:line="240" w:lineRule="auto"/>
              <w:jc w:val="center"/>
            </w:pPr>
            <w:r w:rsidRPr="00133457">
              <w:object w:dxaOrig="1472" w:dyaOrig="905" w14:anchorId="48B2DB2B">
                <v:shape id="_x0000_i1031" type="#_x0000_t75" style="width:1in;height:43.5pt" o:ole="">
                  <v:imagedata r:id="rId21" o:title=""/>
                </v:shape>
                <o:OLEObject Type="Embed" ProgID="Visio.Drawing.11" ShapeID="_x0000_i1031" DrawAspect="Content" ObjectID="_1679753975" r:id="rId22"/>
              </w:object>
            </w:r>
          </w:p>
        </w:tc>
        <w:tc>
          <w:tcPr>
            <w:tcW w:w="4660" w:type="dxa"/>
            <w:tcBorders>
              <w:bottom w:val="dotted" w:sz="4" w:space="0" w:color="auto"/>
            </w:tcBorders>
          </w:tcPr>
          <w:p w14:paraId="54179411" w14:textId="77777777" w:rsidR="00B541F4" w:rsidRPr="00133457" w:rsidRDefault="00B541F4" w:rsidP="00493C84">
            <w:pPr>
              <w:pStyle w:val="Bang"/>
              <w:spacing w:line="240" w:lineRule="auto"/>
              <w:rPr>
                <w:sz w:val="24"/>
                <w:szCs w:val="24"/>
              </w:rPr>
            </w:pPr>
            <w:r w:rsidRPr="00133457">
              <w:rPr>
                <w:sz w:val="24"/>
                <w:szCs w:val="24"/>
              </w:rPr>
              <w:t>Tham chiếu đến quy trình khác</w:t>
            </w:r>
          </w:p>
        </w:tc>
        <w:tc>
          <w:tcPr>
            <w:tcW w:w="1710" w:type="dxa"/>
            <w:tcBorders>
              <w:bottom w:val="dotted" w:sz="4" w:space="0" w:color="auto"/>
            </w:tcBorders>
          </w:tcPr>
          <w:p w14:paraId="27983242" w14:textId="77777777" w:rsidR="00B541F4" w:rsidRPr="00133457" w:rsidRDefault="00B541F4" w:rsidP="00493C84">
            <w:pPr>
              <w:pStyle w:val="Bang"/>
              <w:spacing w:line="240" w:lineRule="auto"/>
              <w:rPr>
                <w:sz w:val="24"/>
                <w:szCs w:val="24"/>
              </w:rPr>
            </w:pPr>
          </w:p>
        </w:tc>
      </w:tr>
      <w:tr w:rsidR="00B541F4" w:rsidRPr="00133457" w14:paraId="72BE8A6A" w14:textId="77777777" w:rsidTr="00493C84">
        <w:trPr>
          <w:jc w:val="center"/>
        </w:trPr>
        <w:tc>
          <w:tcPr>
            <w:tcW w:w="2378" w:type="dxa"/>
            <w:shd w:val="pct10" w:color="000000" w:fill="FFFFFF"/>
          </w:tcPr>
          <w:p w14:paraId="128FFDFE" w14:textId="77777777" w:rsidR="00B541F4" w:rsidRPr="00133457" w:rsidRDefault="00B541F4" w:rsidP="00493C84">
            <w:pPr>
              <w:widowControl/>
              <w:spacing w:before="0" w:line="240" w:lineRule="auto"/>
              <w:ind w:left="0"/>
              <w:rPr>
                <w:szCs w:val="24"/>
              </w:rPr>
            </w:pPr>
          </w:p>
        </w:tc>
        <w:tc>
          <w:tcPr>
            <w:tcW w:w="4660" w:type="dxa"/>
            <w:shd w:val="pct10" w:color="000000" w:fill="FFFFFF"/>
          </w:tcPr>
          <w:p w14:paraId="390FA3FC" w14:textId="77777777" w:rsidR="00B541F4" w:rsidRPr="00133457" w:rsidRDefault="00B541F4" w:rsidP="00493C84">
            <w:pPr>
              <w:pStyle w:val="Bang"/>
              <w:spacing w:line="240" w:lineRule="auto"/>
              <w:rPr>
                <w:sz w:val="24"/>
                <w:szCs w:val="24"/>
              </w:rPr>
            </w:pPr>
          </w:p>
        </w:tc>
        <w:tc>
          <w:tcPr>
            <w:tcW w:w="1710" w:type="dxa"/>
            <w:shd w:val="pct10" w:color="000000" w:fill="FFFFFF"/>
          </w:tcPr>
          <w:p w14:paraId="2812C28E" w14:textId="77777777" w:rsidR="00B541F4" w:rsidRPr="00133457" w:rsidRDefault="00B541F4" w:rsidP="00493C84">
            <w:pPr>
              <w:pStyle w:val="Bang"/>
              <w:spacing w:line="240" w:lineRule="auto"/>
              <w:rPr>
                <w:sz w:val="24"/>
                <w:szCs w:val="24"/>
              </w:rPr>
            </w:pPr>
          </w:p>
        </w:tc>
      </w:tr>
    </w:tbl>
    <w:p w14:paraId="12D0F3A1" w14:textId="77CA501F" w:rsidR="00B541F4" w:rsidRPr="00133457" w:rsidRDefault="005E5A05" w:rsidP="00A51C65">
      <w:pPr>
        <w:pStyle w:val="NormalIndent"/>
      </w:pPr>
      <w:r>
        <w:t>Bảng 2 – Ý nghĩa các hình vẽ quy trình</w:t>
      </w:r>
    </w:p>
    <w:p w14:paraId="751F2959" w14:textId="2F6A2BF0" w:rsidR="00B541F4" w:rsidRPr="00133457" w:rsidRDefault="00B541F4" w:rsidP="00B541F4">
      <w:pPr>
        <w:pStyle w:val="Heading2"/>
        <w:spacing w:line="240" w:lineRule="auto"/>
        <w:rPr>
          <w:rFonts w:ascii="Times New Roman" w:hAnsi="Times New Roman"/>
          <w:szCs w:val="24"/>
        </w:rPr>
      </w:pPr>
      <w:bookmarkStart w:id="18" w:name="_Toc68786343"/>
      <w:r w:rsidRPr="00133457">
        <w:rPr>
          <w:rFonts w:ascii="Times New Roman" w:hAnsi="Times New Roman"/>
          <w:szCs w:val="24"/>
        </w:rPr>
        <w:t>Tài liệu tham khảo</w:t>
      </w:r>
      <w:bookmarkEnd w:id="18"/>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30"/>
        <w:gridCol w:w="2340"/>
        <w:gridCol w:w="2340"/>
        <w:gridCol w:w="1710"/>
      </w:tblGrid>
      <w:tr w:rsidR="00B541F4" w:rsidRPr="00133457" w14:paraId="01221E1E" w14:textId="77777777" w:rsidTr="00493C84">
        <w:trPr>
          <w:jc w:val="center"/>
        </w:trPr>
        <w:tc>
          <w:tcPr>
            <w:tcW w:w="2430" w:type="dxa"/>
            <w:shd w:val="pct10" w:color="auto" w:fill="auto"/>
          </w:tcPr>
          <w:p w14:paraId="47822E92"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Tên tài liệu</w:t>
            </w:r>
          </w:p>
        </w:tc>
        <w:tc>
          <w:tcPr>
            <w:tcW w:w="2340" w:type="dxa"/>
            <w:shd w:val="pct10" w:color="auto" w:fill="auto"/>
          </w:tcPr>
          <w:p w14:paraId="68417EF6"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Ngày phát hành</w:t>
            </w:r>
          </w:p>
        </w:tc>
        <w:tc>
          <w:tcPr>
            <w:tcW w:w="2340" w:type="dxa"/>
            <w:shd w:val="pct10" w:color="auto" w:fill="auto"/>
          </w:tcPr>
          <w:p w14:paraId="33B0A119"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Nguồn</w:t>
            </w:r>
          </w:p>
        </w:tc>
        <w:tc>
          <w:tcPr>
            <w:tcW w:w="1710" w:type="dxa"/>
            <w:shd w:val="pct10" w:color="auto" w:fill="auto"/>
          </w:tcPr>
          <w:p w14:paraId="1A210DFB" w14:textId="77777777" w:rsidR="00B541F4" w:rsidRPr="00133457" w:rsidRDefault="00B541F4" w:rsidP="00493C84">
            <w:pPr>
              <w:pStyle w:val="BodyTextIndent"/>
              <w:spacing w:line="240" w:lineRule="auto"/>
              <w:ind w:left="0"/>
              <w:jc w:val="center"/>
              <w:rPr>
                <w:rFonts w:ascii="Times New Roman" w:hAnsi="Times New Roman"/>
                <w:szCs w:val="24"/>
              </w:rPr>
            </w:pPr>
            <w:r w:rsidRPr="00133457">
              <w:rPr>
                <w:rFonts w:ascii="Times New Roman" w:hAnsi="Times New Roman"/>
                <w:szCs w:val="24"/>
              </w:rPr>
              <w:t>Ghi chú</w:t>
            </w:r>
          </w:p>
        </w:tc>
      </w:tr>
      <w:tr w:rsidR="00B541F4" w:rsidRPr="00133457" w14:paraId="371F29F2" w14:textId="77777777" w:rsidTr="00493C84">
        <w:trPr>
          <w:jc w:val="center"/>
        </w:trPr>
        <w:tc>
          <w:tcPr>
            <w:tcW w:w="2430" w:type="dxa"/>
          </w:tcPr>
          <w:p w14:paraId="14EA26C3"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tcPr>
          <w:p w14:paraId="75DDD3B7"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tcPr>
          <w:p w14:paraId="5A1006C2" w14:textId="77777777" w:rsidR="00B541F4" w:rsidRPr="00133457" w:rsidRDefault="00B541F4" w:rsidP="00493C84">
            <w:pPr>
              <w:pStyle w:val="BodyTextIndent"/>
              <w:spacing w:line="240" w:lineRule="auto"/>
              <w:ind w:left="0"/>
              <w:rPr>
                <w:rFonts w:ascii="Times New Roman" w:hAnsi="Times New Roman"/>
                <w:szCs w:val="24"/>
              </w:rPr>
            </w:pPr>
          </w:p>
        </w:tc>
        <w:tc>
          <w:tcPr>
            <w:tcW w:w="1710" w:type="dxa"/>
          </w:tcPr>
          <w:p w14:paraId="33E018AB" w14:textId="77777777" w:rsidR="00B541F4" w:rsidRPr="00133457" w:rsidRDefault="00B541F4" w:rsidP="00493C84">
            <w:pPr>
              <w:pStyle w:val="BodyTextIndent"/>
              <w:spacing w:line="240" w:lineRule="auto"/>
              <w:ind w:left="0"/>
              <w:rPr>
                <w:rFonts w:ascii="Times New Roman" w:hAnsi="Times New Roman"/>
                <w:szCs w:val="24"/>
              </w:rPr>
            </w:pPr>
          </w:p>
        </w:tc>
      </w:tr>
      <w:tr w:rsidR="00B541F4" w:rsidRPr="00133457" w14:paraId="7663E6C1" w14:textId="77777777" w:rsidTr="00493C84">
        <w:trPr>
          <w:jc w:val="center"/>
        </w:trPr>
        <w:tc>
          <w:tcPr>
            <w:tcW w:w="2430" w:type="dxa"/>
            <w:shd w:val="pct10" w:color="auto" w:fill="auto"/>
          </w:tcPr>
          <w:p w14:paraId="4198E9E1"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shd w:val="pct10" w:color="auto" w:fill="auto"/>
          </w:tcPr>
          <w:p w14:paraId="225122B9" w14:textId="77777777" w:rsidR="00B541F4" w:rsidRPr="00133457" w:rsidRDefault="00B541F4" w:rsidP="00493C84">
            <w:pPr>
              <w:pStyle w:val="BodyTextIndent"/>
              <w:spacing w:line="240" w:lineRule="auto"/>
              <w:ind w:left="0"/>
              <w:rPr>
                <w:rFonts w:ascii="Times New Roman" w:hAnsi="Times New Roman"/>
                <w:szCs w:val="24"/>
              </w:rPr>
            </w:pPr>
          </w:p>
        </w:tc>
        <w:tc>
          <w:tcPr>
            <w:tcW w:w="2340" w:type="dxa"/>
            <w:shd w:val="pct10" w:color="auto" w:fill="auto"/>
          </w:tcPr>
          <w:p w14:paraId="1DADDFB6" w14:textId="77777777" w:rsidR="00B541F4" w:rsidRPr="00133457" w:rsidRDefault="00B541F4" w:rsidP="00493C84">
            <w:pPr>
              <w:pStyle w:val="BodyTextIndent"/>
              <w:spacing w:line="240" w:lineRule="auto"/>
              <w:ind w:left="0"/>
              <w:rPr>
                <w:rFonts w:ascii="Times New Roman" w:hAnsi="Times New Roman"/>
                <w:szCs w:val="24"/>
              </w:rPr>
            </w:pPr>
          </w:p>
        </w:tc>
        <w:tc>
          <w:tcPr>
            <w:tcW w:w="1710" w:type="dxa"/>
            <w:shd w:val="pct10" w:color="auto" w:fill="auto"/>
          </w:tcPr>
          <w:p w14:paraId="326C0E0D" w14:textId="77777777" w:rsidR="00B541F4" w:rsidRPr="00133457" w:rsidRDefault="00B541F4" w:rsidP="00493C84">
            <w:pPr>
              <w:pStyle w:val="BodyTextIndent"/>
              <w:spacing w:line="240" w:lineRule="auto"/>
              <w:ind w:left="0"/>
              <w:rPr>
                <w:rFonts w:ascii="Times New Roman" w:hAnsi="Times New Roman"/>
                <w:szCs w:val="24"/>
              </w:rPr>
            </w:pPr>
          </w:p>
        </w:tc>
      </w:tr>
    </w:tbl>
    <w:p w14:paraId="719878BD" w14:textId="77777777" w:rsidR="00B541F4" w:rsidRPr="00133457" w:rsidRDefault="00B541F4" w:rsidP="00B541F4">
      <w:pPr>
        <w:pStyle w:val="Heading2"/>
        <w:spacing w:line="240" w:lineRule="auto"/>
        <w:rPr>
          <w:rFonts w:ascii="Times New Roman" w:hAnsi="Times New Roman"/>
          <w:szCs w:val="24"/>
        </w:rPr>
      </w:pPr>
      <w:bookmarkStart w:id="19" w:name="_Toc68786344"/>
      <w:r w:rsidRPr="00133457">
        <w:rPr>
          <w:rFonts w:ascii="Times New Roman" w:hAnsi="Times New Roman"/>
          <w:szCs w:val="24"/>
        </w:rPr>
        <w:t>Mô tả tài liệu</w:t>
      </w:r>
      <w:bookmarkEnd w:id="19"/>
    </w:p>
    <w:p w14:paraId="015CE9F8" w14:textId="77777777" w:rsidR="00B541F4" w:rsidRPr="00133457" w:rsidRDefault="00B541F4" w:rsidP="00B541F4">
      <w:pPr>
        <w:spacing w:line="240" w:lineRule="auto"/>
        <w:jc w:val="both"/>
        <w:rPr>
          <w:szCs w:val="24"/>
          <w:lang w:val="it-IT"/>
        </w:rPr>
      </w:pPr>
      <w:bookmarkStart w:id="20" w:name="_Toc72062206"/>
      <w:r w:rsidRPr="00133457">
        <w:rPr>
          <w:szCs w:val="24"/>
          <w:lang w:val="it-IT"/>
        </w:rPr>
        <w:t xml:space="preserve">Tài </w:t>
      </w:r>
      <w:r w:rsidRPr="00133457">
        <w:rPr>
          <w:szCs w:val="24"/>
        </w:rPr>
        <w:t>liệu chia làm 6</w:t>
      </w:r>
      <w:r w:rsidRPr="00133457">
        <w:rPr>
          <w:szCs w:val="24"/>
          <w:lang w:val="it-IT"/>
        </w:rPr>
        <w:t xml:space="preserve"> phần:</w:t>
      </w:r>
    </w:p>
    <w:p w14:paraId="64887395" w14:textId="77777777" w:rsidR="00B541F4" w:rsidRPr="00133457" w:rsidRDefault="00B541F4" w:rsidP="00201E82">
      <w:pPr>
        <w:numPr>
          <w:ilvl w:val="1"/>
          <w:numId w:val="15"/>
        </w:numPr>
        <w:tabs>
          <w:tab w:val="clear" w:pos="2007"/>
        </w:tabs>
        <w:spacing w:line="240" w:lineRule="auto"/>
        <w:jc w:val="both"/>
        <w:rPr>
          <w:szCs w:val="24"/>
        </w:rPr>
      </w:pPr>
      <w:r w:rsidRPr="00133457">
        <w:rPr>
          <w:szCs w:val="24"/>
        </w:rPr>
        <w:t>Phần 1: Giới thiệu</w:t>
      </w:r>
    </w:p>
    <w:p w14:paraId="61C70693" w14:textId="77777777" w:rsidR="00B541F4" w:rsidRPr="00133457" w:rsidRDefault="00B541F4" w:rsidP="00201E82">
      <w:pPr>
        <w:numPr>
          <w:ilvl w:val="1"/>
          <w:numId w:val="15"/>
        </w:numPr>
        <w:tabs>
          <w:tab w:val="clear" w:pos="2007"/>
        </w:tabs>
        <w:spacing w:line="240" w:lineRule="auto"/>
        <w:jc w:val="both"/>
        <w:rPr>
          <w:szCs w:val="24"/>
        </w:rPr>
      </w:pPr>
      <w:r w:rsidRPr="00133457">
        <w:rPr>
          <w:szCs w:val="24"/>
        </w:rPr>
        <w:t>Phần 2: Tổng quan về hệ thống</w:t>
      </w:r>
    </w:p>
    <w:p w14:paraId="2B542CD7" w14:textId="77777777" w:rsidR="00B541F4" w:rsidRPr="00133457" w:rsidRDefault="00B541F4" w:rsidP="00B541F4">
      <w:pPr>
        <w:numPr>
          <w:ilvl w:val="1"/>
          <w:numId w:val="15"/>
        </w:numPr>
        <w:spacing w:line="240" w:lineRule="auto"/>
        <w:jc w:val="both"/>
        <w:rPr>
          <w:szCs w:val="24"/>
        </w:rPr>
      </w:pPr>
      <w:r w:rsidRPr="00133457">
        <w:rPr>
          <w:szCs w:val="24"/>
        </w:rPr>
        <w:t>Phần 3: Các quy trình nghiệp vụ</w:t>
      </w:r>
    </w:p>
    <w:p w14:paraId="5748FC1C" w14:textId="77777777" w:rsidR="00B541F4" w:rsidRPr="00133457" w:rsidRDefault="00B541F4" w:rsidP="00B541F4">
      <w:pPr>
        <w:numPr>
          <w:ilvl w:val="1"/>
          <w:numId w:val="15"/>
        </w:numPr>
        <w:spacing w:line="240" w:lineRule="auto"/>
        <w:jc w:val="both"/>
        <w:rPr>
          <w:szCs w:val="24"/>
        </w:rPr>
      </w:pPr>
      <w:r w:rsidRPr="00133457">
        <w:rPr>
          <w:szCs w:val="24"/>
        </w:rPr>
        <w:t>Phần 4: Các yêu cầu chức năng</w:t>
      </w:r>
    </w:p>
    <w:p w14:paraId="25FCAD5E" w14:textId="77777777" w:rsidR="00B541F4" w:rsidRPr="00133457" w:rsidRDefault="00B541F4" w:rsidP="00B541F4">
      <w:pPr>
        <w:numPr>
          <w:ilvl w:val="1"/>
          <w:numId w:val="15"/>
        </w:numPr>
        <w:spacing w:line="240" w:lineRule="auto"/>
        <w:jc w:val="both"/>
        <w:rPr>
          <w:szCs w:val="24"/>
        </w:rPr>
      </w:pPr>
      <w:r w:rsidRPr="00133457">
        <w:rPr>
          <w:szCs w:val="24"/>
        </w:rPr>
        <w:t>Phần 5: Các yêu cầu khác</w:t>
      </w:r>
    </w:p>
    <w:p w14:paraId="6993B7E7" w14:textId="77777777" w:rsidR="00B541F4" w:rsidRPr="00133457" w:rsidRDefault="00B541F4" w:rsidP="00B541F4">
      <w:pPr>
        <w:numPr>
          <w:ilvl w:val="1"/>
          <w:numId w:val="15"/>
        </w:numPr>
        <w:spacing w:line="240" w:lineRule="auto"/>
        <w:jc w:val="both"/>
        <w:rPr>
          <w:sz w:val="22"/>
          <w:szCs w:val="22"/>
        </w:rPr>
      </w:pPr>
      <w:r w:rsidRPr="00133457">
        <w:rPr>
          <w:szCs w:val="24"/>
        </w:rPr>
        <w:t>Phần 6: Tiêu chuẩn nghiệm thu hệ thống</w:t>
      </w:r>
    </w:p>
    <w:p w14:paraId="63030111" w14:textId="77777777" w:rsidR="00B541F4" w:rsidRPr="00133457" w:rsidRDefault="00B541F4" w:rsidP="00B541F4">
      <w:pPr>
        <w:pStyle w:val="Heading1"/>
        <w:spacing w:before="120" w:after="120" w:line="240" w:lineRule="auto"/>
        <w:rPr>
          <w:szCs w:val="24"/>
        </w:rPr>
      </w:pPr>
      <w:bookmarkStart w:id="21" w:name="_Toc68786345"/>
      <w:r w:rsidRPr="00133457">
        <w:rPr>
          <w:szCs w:val="24"/>
        </w:rPr>
        <w:t>TỔNG QUAN VỀ HỆ THỐNG</w:t>
      </w:r>
      <w:bookmarkEnd w:id="20"/>
      <w:bookmarkEnd w:id="21"/>
    </w:p>
    <w:p w14:paraId="054CD573" w14:textId="77777777" w:rsidR="00B541F4" w:rsidRPr="00133457" w:rsidRDefault="00B541F4" w:rsidP="00B541F4">
      <w:pPr>
        <w:pStyle w:val="Heading2"/>
        <w:spacing w:line="240" w:lineRule="auto"/>
        <w:jc w:val="both"/>
        <w:rPr>
          <w:rFonts w:ascii="Times New Roman" w:hAnsi="Times New Roman"/>
          <w:szCs w:val="24"/>
        </w:rPr>
      </w:pPr>
      <w:bookmarkStart w:id="22" w:name="_Toc72062207"/>
      <w:bookmarkStart w:id="23" w:name="_Toc68786346"/>
      <w:r w:rsidRPr="00133457">
        <w:rPr>
          <w:rFonts w:ascii="Times New Roman" w:hAnsi="Times New Roman"/>
          <w:szCs w:val="24"/>
        </w:rPr>
        <w:t>Phát biểu bài toán</w:t>
      </w:r>
      <w:bookmarkStart w:id="24" w:name="_Toc72062208"/>
      <w:bookmarkEnd w:id="22"/>
      <w:bookmarkEnd w:id="23"/>
    </w:p>
    <w:p w14:paraId="00A93CA3" w14:textId="3C689BE1" w:rsidR="00B541F4" w:rsidRDefault="00B541F4" w:rsidP="00201E82">
      <w:pPr>
        <w:spacing w:line="240" w:lineRule="auto"/>
        <w:ind w:left="576"/>
        <w:jc w:val="both"/>
      </w:pPr>
      <w:r>
        <w:t>Hệ thống được xây dựng nh</w:t>
      </w:r>
      <w:r w:rsidR="000455FC">
        <w:t>ằm hỗ trợ quá trình bán hàng của công ty</w:t>
      </w:r>
      <w:r>
        <w:t xml:space="preserve">, tập trung dữ liệu và trực tuyến (realtime) đến các kênh bán hàng trực tiếp. Ngoài ra hệ thống hỗ trợ giám sát nhân viên bán hàng, quản lý nhân viên tại NPP, khách hàng; hỗ trợ quản lý </w:t>
      </w:r>
      <w:r w:rsidR="00413667">
        <w:t>t</w:t>
      </w:r>
      <w:r w:rsidR="000455FC">
        <w:t>ài sản và lập kế hoạch tiêu thụ.</w:t>
      </w:r>
    </w:p>
    <w:p w14:paraId="05D51B47" w14:textId="56376974" w:rsidR="00B541F4" w:rsidRPr="00ED19E0" w:rsidRDefault="00201E82" w:rsidP="00201E82">
      <w:pPr>
        <w:spacing w:line="240" w:lineRule="auto"/>
        <w:ind w:left="576"/>
        <w:jc w:val="both"/>
      </w:pPr>
      <w:r>
        <w:rPr>
          <w:highlight w:val="yellow"/>
        </w:rPr>
        <w:t xml:space="preserve">&lt;MTYC về cấu trúc hệ thống </w:t>
      </w:r>
      <w:r w:rsidRPr="00201E82">
        <w:rPr>
          <w:highlight w:val="yellow"/>
        </w:rPr>
        <w:t>của doanh nghiệp&gt;</w:t>
      </w:r>
    </w:p>
    <w:p w14:paraId="5B84219F" w14:textId="77777777" w:rsidR="00B541F4" w:rsidRPr="00ED19E0" w:rsidRDefault="00B541F4" w:rsidP="00B541F4">
      <w:pPr>
        <w:pStyle w:val="Heading2"/>
        <w:spacing w:line="240" w:lineRule="auto"/>
        <w:jc w:val="both"/>
        <w:rPr>
          <w:rFonts w:ascii="Times New Roman" w:hAnsi="Times New Roman"/>
          <w:szCs w:val="24"/>
        </w:rPr>
      </w:pPr>
      <w:bookmarkStart w:id="25" w:name="_Toc68786347"/>
      <w:r w:rsidRPr="00ED19E0">
        <w:rPr>
          <w:rFonts w:ascii="Times New Roman" w:hAnsi="Times New Roman"/>
          <w:szCs w:val="24"/>
        </w:rPr>
        <w:lastRenderedPageBreak/>
        <w:t>Mục tiêu hệ thống</w:t>
      </w:r>
      <w:bookmarkEnd w:id="24"/>
      <w:bookmarkEnd w:id="25"/>
    </w:p>
    <w:p w14:paraId="770ABEC1" w14:textId="2510D4C6" w:rsidR="00B541F4" w:rsidRPr="00133457" w:rsidRDefault="00B541F4" w:rsidP="00B541F4">
      <w:pPr>
        <w:spacing w:line="240" w:lineRule="auto"/>
        <w:ind w:left="0" w:firstLine="576"/>
        <w:jc w:val="both"/>
        <w:rPr>
          <w:szCs w:val="24"/>
        </w:rPr>
      </w:pPr>
      <w:r w:rsidRPr="00133457">
        <w:rPr>
          <w:szCs w:val="24"/>
        </w:rPr>
        <w:t>Hệ thống cần đáp ứng các yêu cầu sau:</w:t>
      </w:r>
    </w:p>
    <w:p w14:paraId="7244E4D3" w14:textId="77777777" w:rsidR="00B541F4" w:rsidRPr="00133457" w:rsidRDefault="00B541F4" w:rsidP="00B541F4">
      <w:pPr>
        <w:widowControl/>
        <w:numPr>
          <w:ilvl w:val="0"/>
          <w:numId w:val="16"/>
        </w:numPr>
        <w:spacing w:before="0" w:after="200" w:line="240" w:lineRule="auto"/>
        <w:jc w:val="both"/>
        <w:rPr>
          <w:szCs w:val="24"/>
        </w:rPr>
      </w:pPr>
      <w:r w:rsidRPr="00133457">
        <w:rPr>
          <w:szCs w:val="24"/>
        </w:rPr>
        <w:t>Quản lý tập trung và trực tuyến dữ liệu, nghiệp vụ</w:t>
      </w:r>
      <w:r>
        <w:rPr>
          <w:szCs w:val="24"/>
        </w:rPr>
        <w:t>. C</w:t>
      </w:r>
      <w:r w:rsidRPr="00133457">
        <w:rPr>
          <w:szCs w:val="24"/>
        </w:rPr>
        <w:t xml:space="preserve">ó thể kiểm soát doanh số và kết quả nghiệp vụ tức thì. </w:t>
      </w:r>
    </w:p>
    <w:p w14:paraId="580B7673" w14:textId="77777777" w:rsidR="00B541F4" w:rsidRPr="00133457" w:rsidRDefault="00B541F4" w:rsidP="00B541F4">
      <w:pPr>
        <w:widowControl/>
        <w:numPr>
          <w:ilvl w:val="0"/>
          <w:numId w:val="16"/>
        </w:numPr>
        <w:spacing w:before="0" w:after="200" w:line="240" w:lineRule="auto"/>
        <w:jc w:val="both"/>
        <w:rPr>
          <w:szCs w:val="24"/>
        </w:rPr>
      </w:pPr>
      <w:r w:rsidRPr="00133457">
        <w:rPr>
          <w:szCs w:val="24"/>
        </w:rPr>
        <w:t>Bổ sung các</w:t>
      </w:r>
      <w:r>
        <w:rPr>
          <w:szCs w:val="24"/>
        </w:rPr>
        <w:t xml:space="preserve"> chức năng </w:t>
      </w:r>
      <w:r w:rsidRPr="00133457">
        <w:rPr>
          <w:szCs w:val="24"/>
        </w:rPr>
        <w:t>hỗ trợ</w:t>
      </w:r>
      <w:r>
        <w:rPr>
          <w:szCs w:val="24"/>
        </w:rPr>
        <w:t xml:space="preserve"> nghiệp vụ bán hàng cho NVBH. Bổ sung nghiệp vụ</w:t>
      </w:r>
      <w:r w:rsidRPr="00133457">
        <w:rPr>
          <w:szCs w:val="24"/>
        </w:rPr>
        <w:t xml:space="preserve"> giám sát hoạt động, thực hiện lộ trình của NVBH, giám sát vị trí hiện tại và theo dõi lộ trình thực tế so với kế hoạch. Cung cấp công cụ cho NVGS có thể bám sát hoạt động doanh số của NVBH.</w:t>
      </w:r>
    </w:p>
    <w:p w14:paraId="4ACC0719" w14:textId="635CD2F4" w:rsidR="00B541F4" w:rsidRPr="00133457" w:rsidRDefault="00B541F4" w:rsidP="00B541F4">
      <w:pPr>
        <w:widowControl/>
        <w:numPr>
          <w:ilvl w:val="0"/>
          <w:numId w:val="16"/>
        </w:numPr>
        <w:spacing w:before="0" w:after="200" w:line="240" w:lineRule="auto"/>
        <w:jc w:val="both"/>
        <w:rPr>
          <w:szCs w:val="24"/>
        </w:rPr>
      </w:pPr>
      <w:r w:rsidRPr="00133457">
        <w:rPr>
          <w:szCs w:val="24"/>
        </w:rPr>
        <w:t xml:space="preserve">Bổ sung các nghiệp vụ mới hỗ trợ cho hoạt động tại </w:t>
      </w:r>
      <w:r w:rsidR="003D127E">
        <w:rPr>
          <w:szCs w:val="24"/>
        </w:rPr>
        <w:t>công ty</w:t>
      </w:r>
      <w:r>
        <w:rPr>
          <w:szCs w:val="24"/>
        </w:rPr>
        <w:t xml:space="preserve"> như quản lý thiết bị…</w:t>
      </w:r>
    </w:p>
    <w:p w14:paraId="10392473" w14:textId="77777777" w:rsidR="00B541F4" w:rsidRPr="00133457" w:rsidRDefault="00B541F4" w:rsidP="00B541F4">
      <w:pPr>
        <w:pStyle w:val="Heading2"/>
        <w:spacing w:line="240" w:lineRule="auto"/>
        <w:jc w:val="both"/>
        <w:rPr>
          <w:rFonts w:ascii="Times New Roman" w:hAnsi="Times New Roman"/>
          <w:szCs w:val="24"/>
        </w:rPr>
      </w:pPr>
      <w:bookmarkStart w:id="26" w:name="_Toc68786348"/>
      <w:bookmarkStart w:id="27" w:name="_Toc72062209"/>
      <w:r w:rsidRPr="00133457">
        <w:rPr>
          <w:rFonts w:ascii="Times New Roman" w:hAnsi="Times New Roman"/>
          <w:szCs w:val="24"/>
        </w:rPr>
        <w:t>Phạm vi hệ thống</w:t>
      </w:r>
      <w:bookmarkEnd w:id="26"/>
    </w:p>
    <w:p w14:paraId="7B38057F" w14:textId="77777777" w:rsidR="00B541F4" w:rsidRPr="00133457" w:rsidRDefault="00B541F4" w:rsidP="00B541F4">
      <w:pPr>
        <w:pStyle w:val="Heading3"/>
        <w:spacing w:line="240" w:lineRule="auto"/>
        <w:rPr>
          <w:rFonts w:ascii="Times New Roman" w:hAnsi="Times New Roman"/>
          <w:i w:val="0"/>
          <w:szCs w:val="24"/>
        </w:rPr>
      </w:pPr>
      <w:bookmarkStart w:id="28" w:name="_Toc68786349"/>
      <w:r w:rsidRPr="00133457">
        <w:rPr>
          <w:rFonts w:ascii="Times New Roman" w:hAnsi="Times New Roman"/>
          <w:i w:val="0"/>
          <w:szCs w:val="24"/>
        </w:rPr>
        <w:t>Danh sách nhóm người sử dụng hệ thống</w:t>
      </w:r>
      <w:bookmarkEnd w:id="28"/>
    </w:p>
    <w:p w14:paraId="2F37E268" w14:textId="77777777" w:rsidR="00B541F4" w:rsidRPr="00133457" w:rsidRDefault="00B541F4" w:rsidP="00B541F4">
      <w:pPr>
        <w:spacing w:line="240" w:lineRule="auto"/>
        <w:ind w:left="0" w:firstLine="720"/>
        <w:jc w:val="both"/>
      </w:pPr>
      <w:r w:rsidRPr="00133457">
        <w:t>Các đối tượng sẽ sử dụng hệ thống:</w:t>
      </w:r>
    </w:p>
    <w:p w14:paraId="0DF580A2" w14:textId="39C8DF66" w:rsidR="00B541F4" w:rsidRPr="00133457" w:rsidRDefault="00B541F4" w:rsidP="00B541F4">
      <w:pPr>
        <w:numPr>
          <w:ilvl w:val="0"/>
          <w:numId w:val="16"/>
        </w:numPr>
        <w:spacing w:line="240" w:lineRule="auto"/>
        <w:jc w:val="both"/>
      </w:pPr>
      <w:r w:rsidRPr="00133457">
        <w:t xml:space="preserve">Nhân viên bán hàng sử dụng Tablet để </w:t>
      </w:r>
      <w:r w:rsidR="003D127E">
        <w:t>thao tác nghiệp vụ.</w:t>
      </w:r>
    </w:p>
    <w:p w14:paraId="1E5479F4" w14:textId="1D7FA845" w:rsidR="00B541F4" w:rsidRPr="00133457" w:rsidRDefault="00B541F4" w:rsidP="00B541F4">
      <w:pPr>
        <w:numPr>
          <w:ilvl w:val="0"/>
          <w:numId w:val="16"/>
        </w:numPr>
        <w:spacing w:line="240" w:lineRule="auto"/>
        <w:jc w:val="both"/>
      </w:pPr>
      <w:r w:rsidRPr="00133457">
        <w:t xml:space="preserve">Nhân viên </w:t>
      </w:r>
      <w:r>
        <w:t>GSBH</w:t>
      </w:r>
      <w:r w:rsidRPr="00133457">
        <w:t xml:space="preserve"> sử dụng Tablet, máy tính để giám sát NVBH, thao tác nghiệp </w:t>
      </w:r>
      <w:r w:rsidR="003D127E">
        <w:t>vụ.</w:t>
      </w:r>
    </w:p>
    <w:p w14:paraId="29D75AD6" w14:textId="0DDC5127" w:rsidR="00B541F4" w:rsidRPr="00133457" w:rsidRDefault="00B541F4" w:rsidP="00B541F4">
      <w:pPr>
        <w:numPr>
          <w:ilvl w:val="0"/>
          <w:numId w:val="16"/>
        </w:numPr>
        <w:spacing w:line="240" w:lineRule="auto"/>
        <w:jc w:val="both"/>
      </w:pPr>
      <w:r w:rsidRPr="00133457">
        <w:t xml:space="preserve">Nhân viên tác nghiệp kinh doanh vùng, miền, quản lý tại </w:t>
      </w:r>
      <w:r w:rsidR="003D127E">
        <w:t>công ty.</w:t>
      </w:r>
    </w:p>
    <w:p w14:paraId="45C48B60" w14:textId="4C5B5CEF" w:rsidR="00B541F4" w:rsidRPr="00ED19E0" w:rsidRDefault="00B541F4" w:rsidP="00B541F4">
      <w:pPr>
        <w:numPr>
          <w:ilvl w:val="0"/>
          <w:numId w:val="16"/>
        </w:numPr>
        <w:spacing w:line="240" w:lineRule="auto"/>
        <w:jc w:val="both"/>
      </w:pPr>
      <w:r w:rsidRPr="00ED19E0">
        <w:t>Nhân</w:t>
      </w:r>
      <w:r w:rsidR="003D127E">
        <w:t xml:space="preserve"> viên kế toán tại Nhà phân phối.</w:t>
      </w:r>
    </w:p>
    <w:p w14:paraId="2023AE3B" w14:textId="77777777" w:rsidR="00B541F4" w:rsidRDefault="00B541F4" w:rsidP="00B541F4">
      <w:pPr>
        <w:pStyle w:val="Heading3"/>
        <w:spacing w:line="240" w:lineRule="auto"/>
        <w:rPr>
          <w:rFonts w:ascii="Times New Roman" w:hAnsi="Times New Roman"/>
          <w:i w:val="0"/>
          <w:szCs w:val="24"/>
        </w:rPr>
      </w:pPr>
      <w:bookmarkStart w:id="29" w:name="_Toc68786350"/>
      <w:r w:rsidRPr="00133457">
        <w:rPr>
          <w:rFonts w:ascii="Times New Roman" w:hAnsi="Times New Roman"/>
          <w:i w:val="0"/>
          <w:szCs w:val="24"/>
        </w:rPr>
        <w:t>Mô hình tổng thể hệ thống</w:t>
      </w:r>
      <w:bookmarkEnd w:id="29"/>
    </w:p>
    <w:p w14:paraId="13DFC46F" w14:textId="77777777" w:rsidR="00B541F4" w:rsidRPr="005F4DF7" w:rsidRDefault="00B541F4" w:rsidP="00B541F4"/>
    <w:p w14:paraId="0A7F963E" w14:textId="57875169" w:rsidR="00B541F4" w:rsidRPr="00133457" w:rsidRDefault="003D127E" w:rsidP="004C5CA1">
      <w:pPr>
        <w:pStyle w:val="NormalIndent"/>
        <w:jc w:val="center"/>
      </w:pPr>
      <w:r w:rsidRPr="00133457">
        <w:object w:dxaOrig="9406" w:dyaOrig="6668" w14:anchorId="51EA035A">
          <v:shape id="_x0000_i1032" type="#_x0000_t75" style="width:382.5pt;height:267.75pt" o:ole="">
            <v:imagedata r:id="rId23" o:title=""/>
          </v:shape>
          <o:OLEObject Type="Embed" ProgID="Visio.Drawing.11" ShapeID="_x0000_i1032" DrawAspect="Content" ObjectID="_1679753976" r:id="rId24"/>
        </w:object>
      </w:r>
    </w:p>
    <w:p w14:paraId="5BB379AD" w14:textId="77777777" w:rsidR="00B541F4" w:rsidRPr="00133457" w:rsidRDefault="00B541F4" w:rsidP="00B541F4">
      <w:pPr>
        <w:pStyle w:val="Caption"/>
        <w:numPr>
          <w:ilvl w:val="0"/>
          <w:numId w:val="9"/>
        </w:numPr>
        <w:spacing w:line="240" w:lineRule="auto"/>
        <w:jc w:val="center"/>
        <w:rPr>
          <w:rFonts w:ascii="Times New Roman" w:hAnsi="Times New Roman"/>
          <w:bCs/>
          <w:snapToGrid/>
          <w:szCs w:val="24"/>
        </w:rPr>
      </w:pPr>
      <w:r w:rsidRPr="00133457">
        <w:rPr>
          <w:rFonts w:ascii="Times New Roman" w:hAnsi="Times New Roman"/>
          <w:bCs/>
          <w:snapToGrid/>
          <w:szCs w:val="24"/>
        </w:rPr>
        <w:t>Sơ đồ tổng thể hệ thống</w:t>
      </w:r>
    </w:p>
    <w:p w14:paraId="0F4FC1AF" w14:textId="1699318A" w:rsidR="00B541F4" w:rsidRDefault="00B541F4" w:rsidP="00B541F4">
      <w:pPr>
        <w:pStyle w:val="Heading1"/>
        <w:spacing w:before="120" w:after="120"/>
        <w:rPr>
          <w:szCs w:val="24"/>
        </w:rPr>
      </w:pPr>
      <w:bookmarkStart w:id="30" w:name="_Toc337114634"/>
      <w:bookmarkStart w:id="31" w:name="_Toc68786351"/>
      <w:bookmarkEnd w:id="27"/>
      <w:r>
        <w:rPr>
          <w:szCs w:val="24"/>
        </w:rPr>
        <w:lastRenderedPageBreak/>
        <w:t>THỐNG NHẤT YÊU CẦU CHỨC NĂNG/NGHIỆP VỤ</w:t>
      </w:r>
      <w:bookmarkEnd w:id="30"/>
      <w:bookmarkEnd w:id="31"/>
    </w:p>
    <w:p w14:paraId="01C61644" w14:textId="30622A54" w:rsidR="00B541F4" w:rsidRPr="00B713BF" w:rsidRDefault="00B541F4" w:rsidP="00B541F4">
      <w:pPr>
        <w:pStyle w:val="Heading2"/>
        <w:rPr>
          <w:rFonts w:ascii="Times New Roman" w:hAnsi="Times New Roman"/>
          <w:szCs w:val="24"/>
        </w:rPr>
      </w:pPr>
      <w:bookmarkStart w:id="32" w:name="_Toc68786352"/>
      <w:r>
        <w:rPr>
          <w:rFonts w:ascii="Times New Roman" w:hAnsi="Times New Roman"/>
          <w:szCs w:val="24"/>
        </w:rPr>
        <w:t>Quy trình nhập hàng\trả hàng giữa NPP với NCC</w:t>
      </w:r>
      <w:bookmarkEnd w:id="32"/>
    </w:p>
    <w:p w14:paraId="2750F151" w14:textId="77777777" w:rsidR="00B541F4" w:rsidRDefault="00B541F4" w:rsidP="00B541F4">
      <w:pPr>
        <w:pStyle w:val="Heading3"/>
        <w:rPr>
          <w:rFonts w:ascii="Times New Roman" w:hAnsi="Times New Roman"/>
          <w:szCs w:val="24"/>
        </w:rPr>
      </w:pPr>
      <w:bookmarkStart w:id="33" w:name="_Toc68786353"/>
      <w:bookmarkStart w:id="34" w:name="_Toc337114636"/>
      <w:r>
        <w:rPr>
          <w:rFonts w:ascii="Times New Roman" w:hAnsi="Times New Roman"/>
          <w:szCs w:val="24"/>
        </w:rPr>
        <w:t>Q</w:t>
      </w:r>
      <w:r w:rsidRPr="00B713BF">
        <w:rPr>
          <w:rFonts w:ascii="Times New Roman" w:hAnsi="Times New Roman"/>
          <w:szCs w:val="24"/>
        </w:rPr>
        <w:t>uy trình nghiệp vụ</w:t>
      </w:r>
      <w:bookmarkEnd w:id="33"/>
      <w:r>
        <w:rPr>
          <w:rFonts w:ascii="Times New Roman" w:hAnsi="Times New Roman"/>
          <w:szCs w:val="24"/>
        </w:rPr>
        <w:t xml:space="preserve"> </w:t>
      </w:r>
      <w:bookmarkEnd w:id="34"/>
    </w:p>
    <w:p w14:paraId="67467642" w14:textId="31F9C1AB" w:rsidR="0061268A" w:rsidRDefault="00B541F4" w:rsidP="00B541F4">
      <w:pPr>
        <w:pStyle w:val="Heading4"/>
        <w:tabs>
          <w:tab w:val="clear" w:pos="864"/>
        </w:tabs>
        <w:ind w:left="54" w:hanging="54"/>
      </w:pPr>
      <w:r>
        <w:t>Luồng quy trình</w:t>
      </w:r>
    </w:p>
    <w:p w14:paraId="614D8EBB" w14:textId="2C0FCF5E" w:rsidR="007943BF" w:rsidRDefault="00F6769A" w:rsidP="007943BF">
      <w:r>
        <w:rPr>
          <w:noProof/>
          <w:snapToGrid/>
        </w:rPr>
        <w:drawing>
          <wp:anchor distT="0" distB="0" distL="114300" distR="114300" simplePos="0" relativeHeight="251680768" behindDoc="0" locked="0" layoutInCell="1" allowOverlap="1" wp14:anchorId="4A4BC36B" wp14:editId="22D6446D">
            <wp:simplePos x="0" y="0"/>
            <wp:positionH relativeFrom="page">
              <wp:align>left</wp:align>
            </wp:positionH>
            <wp:positionV relativeFrom="paragraph">
              <wp:posOffset>52892325</wp:posOffset>
            </wp:positionV>
            <wp:extent cx="7306336" cy="6581775"/>
            <wp:effectExtent l="0" t="0" r="889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313413" cy="6588150"/>
                    </a:xfrm>
                    <a:prstGeom prst="rect">
                      <a:avLst/>
                    </a:prstGeom>
                  </pic:spPr>
                </pic:pic>
              </a:graphicData>
            </a:graphic>
            <wp14:sizeRelH relativeFrom="margin">
              <wp14:pctWidth>0</wp14:pctWidth>
            </wp14:sizeRelH>
            <wp14:sizeRelV relativeFrom="margin">
              <wp14:pctHeight>0</wp14:pctHeight>
            </wp14:sizeRelV>
          </wp:anchor>
        </w:drawing>
      </w:r>
    </w:p>
    <w:p w14:paraId="77697505" w14:textId="26FED9A1" w:rsidR="007943BF" w:rsidRDefault="007943BF" w:rsidP="007943BF"/>
    <w:p w14:paraId="58CD2F72" w14:textId="7615594D" w:rsidR="00F6769A" w:rsidRDefault="00F6769A" w:rsidP="007943BF"/>
    <w:p w14:paraId="52A22086" w14:textId="77777777" w:rsidR="00F6769A" w:rsidRDefault="00F6769A" w:rsidP="007943BF"/>
    <w:p w14:paraId="30C6950A" w14:textId="77777777" w:rsidR="00F6769A" w:rsidRDefault="00F6769A" w:rsidP="007943BF"/>
    <w:p w14:paraId="4D506ABD" w14:textId="77777777" w:rsidR="00F6769A" w:rsidRDefault="00F6769A" w:rsidP="007943BF"/>
    <w:p w14:paraId="211BA0CA" w14:textId="77777777" w:rsidR="00F6769A" w:rsidRDefault="00F6769A" w:rsidP="007943BF"/>
    <w:p w14:paraId="3BF42DD7" w14:textId="77777777" w:rsidR="00F6769A" w:rsidRDefault="00F6769A" w:rsidP="007943BF"/>
    <w:p w14:paraId="218F5D62" w14:textId="77777777" w:rsidR="00F6769A" w:rsidRDefault="00F6769A" w:rsidP="007943BF"/>
    <w:p w14:paraId="13FE4EFF" w14:textId="77777777" w:rsidR="00F6769A" w:rsidRDefault="00F6769A" w:rsidP="007943BF"/>
    <w:p w14:paraId="1E2950AD" w14:textId="77777777" w:rsidR="00F6769A" w:rsidRDefault="00F6769A" w:rsidP="007943BF"/>
    <w:p w14:paraId="3208ADA1" w14:textId="77777777" w:rsidR="00F6769A" w:rsidRDefault="00F6769A" w:rsidP="007943BF"/>
    <w:p w14:paraId="11F9B67C" w14:textId="77777777" w:rsidR="00F6769A" w:rsidRDefault="00F6769A" w:rsidP="007943BF"/>
    <w:p w14:paraId="33DA60FB" w14:textId="77777777" w:rsidR="00F6769A" w:rsidRDefault="00F6769A" w:rsidP="007943BF"/>
    <w:p w14:paraId="5BC73DEC" w14:textId="77777777" w:rsidR="00F6769A" w:rsidRDefault="00F6769A" w:rsidP="007943BF"/>
    <w:p w14:paraId="059F5E2E" w14:textId="77777777" w:rsidR="00F6769A" w:rsidRDefault="00F6769A" w:rsidP="007943BF"/>
    <w:p w14:paraId="4DECBD36" w14:textId="77777777" w:rsidR="00F6769A" w:rsidRDefault="00F6769A" w:rsidP="007943BF"/>
    <w:p w14:paraId="0E23AACB" w14:textId="77777777" w:rsidR="00F6769A" w:rsidRDefault="00F6769A" w:rsidP="007943BF"/>
    <w:p w14:paraId="095BEFFD" w14:textId="77777777" w:rsidR="00F6769A" w:rsidRDefault="00F6769A" w:rsidP="007943BF"/>
    <w:p w14:paraId="27125FE7" w14:textId="77777777" w:rsidR="00F6769A" w:rsidRDefault="00F6769A" w:rsidP="007943BF"/>
    <w:p w14:paraId="06F5F418" w14:textId="77777777" w:rsidR="00F6769A" w:rsidRDefault="00F6769A" w:rsidP="007943BF"/>
    <w:p w14:paraId="24A1E1A9" w14:textId="77777777" w:rsidR="00F6769A" w:rsidRDefault="00F6769A" w:rsidP="007943BF"/>
    <w:p w14:paraId="23BB3FE6" w14:textId="23446938" w:rsidR="007943BF" w:rsidRDefault="007943BF" w:rsidP="007943BF"/>
    <w:p w14:paraId="618F106D" w14:textId="77777777" w:rsidR="007943BF" w:rsidRDefault="007943BF" w:rsidP="007943BF"/>
    <w:p w14:paraId="48761671" w14:textId="4823848A" w:rsidR="007943BF" w:rsidRDefault="007943BF" w:rsidP="007943BF">
      <w:r>
        <w:rPr>
          <w:noProof/>
          <w:snapToGrid/>
        </w:rPr>
        <w:lastRenderedPageBreak/>
        <w:drawing>
          <wp:anchor distT="0" distB="0" distL="114300" distR="114300" simplePos="0" relativeHeight="251657216" behindDoc="0" locked="0" layoutInCell="1" allowOverlap="1" wp14:anchorId="6CC55464" wp14:editId="21C74E53">
            <wp:simplePos x="514350" y="1143000"/>
            <wp:positionH relativeFrom="column">
              <wp:align>left</wp:align>
            </wp:positionH>
            <wp:positionV relativeFrom="paragraph">
              <wp:posOffset>60178950</wp:posOffset>
            </wp:positionV>
            <wp:extent cx="7315200" cy="3287776"/>
            <wp:effectExtent l="0" t="0" r="0" b="8255"/>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345481" cy="3301386"/>
                    </a:xfrm>
                    <a:prstGeom prst="rect">
                      <a:avLst/>
                    </a:prstGeom>
                  </pic:spPr>
                </pic:pic>
              </a:graphicData>
            </a:graphic>
            <wp14:sizeRelH relativeFrom="margin">
              <wp14:pctWidth>0</wp14:pctWidth>
            </wp14:sizeRelH>
            <wp14:sizeRelV relativeFrom="margin">
              <wp14:pctHeight>0</wp14:pctHeight>
            </wp14:sizeRelV>
          </wp:anchor>
        </w:drawing>
      </w:r>
    </w:p>
    <w:p w14:paraId="7547B5A7" w14:textId="77777777" w:rsidR="007943BF" w:rsidRDefault="007943BF" w:rsidP="007943BF"/>
    <w:p w14:paraId="5B10C83E" w14:textId="77777777" w:rsidR="007943BF" w:rsidRDefault="007943BF" w:rsidP="007943BF"/>
    <w:p w14:paraId="2DDEE70A" w14:textId="77777777" w:rsidR="007943BF" w:rsidRDefault="007943BF" w:rsidP="007943BF"/>
    <w:p w14:paraId="5B522F6A" w14:textId="77777777" w:rsidR="007943BF" w:rsidRDefault="007943BF" w:rsidP="007943BF"/>
    <w:p w14:paraId="7AF1EBF7" w14:textId="77777777" w:rsidR="007943BF" w:rsidRDefault="007943BF" w:rsidP="007943BF"/>
    <w:p w14:paraId="2DF6699A" w14:textId="77777777" w:rsidR="007943BF" w:rsidRDefault="007943BF" w:rsidP="007943BF"/>
    <w:p w14:paraId="613E10FC" w14:textId="77777777" w:rsidR="007943BF" w:rsidRDefault="007943BF" w:rsidP="007943BF"/>
    <w:p w14:paraId="251E7DCC" w14:textId="77777777" w:rsidR="007943BF" w:rsidRDefault="007943BF" w:rsidP="007943BF"/>
    <w:p w14:paraId="1DCCC451" w14:textId="77777777" w:rsidR="007943BF" w:rsidRDefault="007943BF" w:rsidP="007943BF"/>
    <w:p w14:paraId="53941CA9" w14:textId="77777777" w:rsidR="007943BF" w:rsidRDefault="007943BF" w:rsidP="007943BF"/>
    <w:p w14:paraId="6A786539" w14:textId="77777777" w:rsidR="00B541F4" w:rsidRPr="00B713BF" w:rsidRDefault="00B541F4" w:rsidP="00B541F4">
      <w:pPr>
        <w:pStyle w:val="Heading4"/>
      </w:pPr>
      <w:r w:rsidRPr="00B713BF">
        <w:t>Mô tả các bước trong quy trình</w:t>
      </w:r>
    </w:p>
    <w:p w14:paraId="27D01AF1" w14:textId="77777777" w:rsidR="00B541F4" w:rsidRDefault="00B541F4" w:rsidP="00A51C65">
      <w:pPr>
        <w:pStyle w:val="NormalIndent"/>
        <w:numPr>
          <w:ilvl w:val="0"/>
          <w:numId w:val="17"/>
        </w:numPr>
      </w:pPr>
      <w:r>
        <w:t>Mô tả quy trình mua hàng</w:t>
      </w:r>
    </w:p>
    <w:tbl>
      <w:tblPr>
        <w:tblStyle w:val="TableGrid"/>
        <w:tblW w:w="10861" w:type="dxa"/>
        <w:tblInd w:w="288" w:type="dxa"/>
        <w:tblLayout w:type="fixed"/>
        <w:tblLook w:val="04A0" w:firstRow="1" w:lastRow="0" w:firstColumn="1" w:lastColumn="0" w:noHBand="0" w:noVBand="1"/>
      </w:tblPr>
      <w:tblGrid>
        <w:gridCol w:w="701"/>
        <w:gridCol w:w="3245"/>
        <w:gridCol w:w="1702"/>
        <w:gridCol w:w="1702"/>
        <w:gridCol w:w="3511"/>
      </w:tblGrid>
      <w:tr w:rsidR="00B541F4" w14:paraId="03853E3F" w14:textId="77777777" w:rsidTr="00F6769A">
        <w:trPr>
          <w:trHeight w:val="969"/>
        </w:trPr>
        <w:tc>
          <w:tcPr>
            <w:tcW w:w="701" w:type="dxa"/>
          </w:tcPr>
          <w:p w14:paraId="75A66438" w14:textId="77777777" w:rsidR="00B541F4" w:rsidRPr="00C76052" w:rsidRDefault="00B541F4" w:rsidP="00A51C65">
            <w:pPr>
              <w:pStyle w:val="NormalIndent"/>
            </w:pPr>
            <w:r w:rsidRPr="00C76052">
              <w:t>TT</w:t>
            </w:r>
          </w:p>
        </w:tc>
        <w:tc>
          <w:tcPr>
            <w:tcW w:w="3245" w:type="dxa"/>
          </w:tcPr>
          <w:p w14:paraId="0B5F9BED" w14:textId="77777777" w:rsidR="00B541F4" w:rsidRPr="00C76052" w:rsidRDefault="00B541F4" w:rsidP="00A51C65">
            <w:pPr>
              <w:pStyle w:val="NormalIndent"/>
            </w:pPr>
            <w:r w:rsidRPr="00C76052">
              <w:t>NỘI DUNG CÔNG VIỆC</w:t>
            </w:r>
          </w:p>
        </w:tc>
        <w:tc>
          <w:tcPr>
            <w:tcW w:w="1702" w:type="dxa"/>
          </w:tcPr>
          <w:p w14:paraId="6DED9602" w14:textId="77777777" w:rsidR="00B541F4" w:rsidRPr="00C76052" w:rsidRDefault="00B541F4" w:rsidP="00A51C65">
            <w:pPr>
              <w:pStyle w:val="NormalIndent"/>
            </w:pPr>
            <w:r w:rsidRPr="00C76052">
              <w:t>NGƯỜI THỰC HIỆN</w:t>
            </w:r>
          </w:p>
        </w:tc>
        <w:tc>
          <w:tcPr>
            <w:tcW w:w="1702" w:type="dxa"/>
          </w:tcPr>
          <w:p w14:paraId="4EA0AC6F" w14:textId="77777777" w:rsidR="00B541F4" w:rsidRPr="00C76052" w:rsidRDefault="00B541F4" w:rsidP="00A51C65">
            <w:pPr>
              <w:pStyle w:val="NormalIndent"/>
            </w:pPr>
            <w:r w:rsidRPr="00C76052">
              <w:t>HỒ SƠ/ DỮ LIỆU CẦN</w:t>
            </w:r>
          </w:p>
        </w:tc>
        <w:tc>
          <w:tcPr>
            <w:tcW w:w="3511" w:type="dxa"/>
          </w:tcPr>
          <w:p w14:paraId="0503F2C6" w14:textId="77777777" w:rsidR="00B541F4" w:rsidRPr="00C76052" w:rsidRDefault="00B541F4" w:rsidP="00A51C65">
            <w:pPr>
              <w:pStyle w:val="NormalIndent"/>
            </w:pPr>
            <w:r w:rsidRPr="00C76052">
              <w:t>MÔ TẢ</w:t>
            </w:r>
          </w:p>
        </w:tc>
      </w:tr>
      <w:tr w:rsidR="00B541F4" w14:paraId="107C8F5D" w14:textId="77777777" w:rsidTr="00F6769A">
        <w:trPr>
          <w:trHeight w:val="969"/>
        </w:trPr>
        <w:tc>
          <w:tcPr>
            <w:tcW w:w="701" w:type="dxa"/>
          </w:tcPr>
          <w:p w14:paraId="29B19FB9" w14:textId="77777777" w:rsidR="00B541F4" w:rsidRDefault="00B541F4" w:rsidP="00A51C65">
            <w:pPr>
              <w:pStyle w:val="NormalIndent"/>
            </w:pPr>
            <w:r>
              <w:lastRenderedPageBreak/>
              <w:t>1</w:t>
            </w:r>
          </w:p>
        </w:tc>
        <w:tc>
          <w:tcPr>
            <w:tcW w:w="3245" w:type="dxa"/>
          </w:tcPr>
          <w:p w14:paraId="7E6E3C6A" w14:textId="2018CD5F" w:rsidR="00B541F4" w:rsidRDefault="00B541F4" w:rsidP="00EE1BC7">
            <w:pPr>
              <w:pStyle w:val="NormalIndent"/>
              <w:numPr>
                <w:ilvl w:val="0"/>
                <w:numId w:val="250"/>
              </w:numPr>
            </w:pPr>
            <w:r>
              <w:t>Kế toán tạo PO</w:t>
            </w:r>
          </w:p>
        </w:tc>
        <w:tc>
          <w:tcPr>
            <w:tcW w:w="1702" w:type="dxa"/>
          </w:tcPr>
          <w:p w14:paraId="6610BA9F" w14:textId="77777777" w:rsidR="00B541F4" w:rsidRDefault="00B541F4" w:rsidP="00A51C65">
            <w:pPr>
              <w:pStyle w:val="NormalIndent"/>
            </w:pPr>
            <w:r>
              <w:t>Kế toán NPP</w:t>
            </w:r>
          </w:p>
        </w:tc>
        <w:tc>
          <w:tcPr>
            <w:tcW w:w="1702" w:type="dxa"/>
          </w:tcPr>
          <w:p w14:paraId="2AD45961" w14:textId="08292AB0" w:rsidR="00B541F4" w:rsidRDefault="00C76052" w:rsidP="00A51C65">
            <w:pPr>
              <w:pStyle w:val="NormalIndent"/>
            </w:pPr>
            <w:r>
              <w:t>Đơn đặt hàng (PO)</w:t>
            </w:r>
          </w:p>
        </w:tc>
        <w:tc>
          <w:tcPr>
            <w:tcW w:w="3511" w:type="dxa"/>
          </w:tcPr>
          <w:p w14:paraId="4DF3792D" w14:textId="3A0549AF" w:rsidR="00B541F4" w:rsidRDefault="00B541F4" w:rsidP="00A51C65">
            <w:pPr>
              <w:pStyle w:val="NormalIndent"/>
            </w:pPr>
            <w:r>
              <w:t xml:space="preserve">Kế toán NPP tạo </w:t>
            </w:r>
            <w:r w:rsidR="00C76052">
              <w:t>PO để yêu cầu hàng lên công ty.</w:t>
            </w:r>
          </w:p>
        </w:tc>
      </w:tr>
      <w:tr w:rsidR="00C76052" w14:paraId="7499143C" w14:textId="77777777" w:rsidTr="00F6769A">
        <w:trPr>
          <w:trHeight w:val="1396"/>
        </w:trPr>
        <w:tc>
          <w:tcPr>
            <w:tcW w:w="701" w:type="dxa"/>
          </w:tcPr>
          <w:p w14:paraId="61816465" w14:textId="44EED833" w:rsidR="00C76052" w:rsidRDefault="00C76052" w:rsidP="00A51C65">
            <w:pPr>
              <w:pStyle w:val="NormalIndent"/>
            </w:pPr>
            <w:r>
              <w:t>2</w:t>
            </w:r>
          </w:p>
        </w:tc>
        <w:tc>
          <w:tcPr>
            <w:tcW w:w="3245" w:type="dxa"/>
          </w:tcPr>
          <w:p w14:paraId="3BF56968" w14:textId="1F2AA389" w:rsidR="00C76052" w:rsidRDefault="00C76052" w:rsidP="00EE1BC7">
            <w:pPr>
              <w:pStyle w:val="NormalIndent"/>
              <w:numPr>
                <w:ilvl w:val="0"/>
                <w:numId w:val="250"/>
              </w:numPr>
            </w:pPr>
            <w:r>
              <w:t>GSNPP kiểm tra đơn hàng</w:t>
            </w:r>
          </w:p>
        </w:tc>
        <w:tc>
          <w:tcPr>
            <w:tcW w:w="1702" w:type="dxa"/>
          </w:tcPr>
          <w:p w14:paraId="50D99824" w14:textId="2C9EF329" w:rsidR="00C76052" w:rsidRDefault="00C76052" w:rsidP="00A51C65">
            <w:pPr>
              <w:pStyle w:val="NormalIndent"/>
            </w:pPr>
            <w:r>
              <w:t>GSNPP</w:t>
            </w:r>
          </w:p>
        </w:tc>
        <w:tc>
          <w:tcPr>
            <w:tcW w:w="1702" w:type="dxa"/>
          </w:tcPr>
          <w:p w14:paraId="46AE835B" w14:textId="781212A2" w:rsidR="00C76052" w:rsidRDefault="00C76052" w:rsidP="00A51C65">
            <w:pPr>
              <w:pStyle w:val="NormalIndent"/>
            </w:pPr>
            <w:r>
              <w:t>Đơn đặt hàng</w:t>
            </w:r>
          </w:p>
        </w:tc>
        <w:tc>
          <w:tcPr>
            <w:tcW w:w="3511" w:type="dxa"/>
          </w:tcPr>
          <w:p w14:paraId="2FF21193" w14:textId="7C5DD15D" w:rsidR="00C76052" w:rsidRDefault="00C76052" w:rsidP="00A51C65">
            <w:pPr>
              <w:pStyle w:val="NormalIndent"/>
            </w:pPr>
            <w:r>
              <w:t>Giám sát kiểm tra đơn hàng và quyết định Gửi hoặc Hủy đơn hàng đã tạo.</w:t>
            </w:r>
          </w:p>
        </w:tc>
      </w:tr>
      <w:tr w:rsidR="00B541F4" w14:paraId="07B84280" w14:textId="77777777" w:rsidTr="00F6769A">
        <w:trPr>
          <w:trHeight w:val="1396"/>
        </w:trPr>
        <w:tc>
          <w:tcPr>
            <w:tcW w:w="701" w:type="dxa"/>
          </w:tcPr>
          <w:p w14:paraId="1594985D" w14:textId="4BAEDC3D" w:rsidR="00B541F4" w:rsidRDefault="00C76052" w:rsidP="00A51C65">
            <w:pPr>
              <w:pStyle w:val="NormalIndent"/>
            </w:pPr>
            <w:r>
              <w:t>3</w:t>
            </w:r>
          </w:p>
        </w:tc>
        <w:tc>
          <w:tcPr>
            <w:tcW w:w="3245" w:type="dxa"/>
          </w:tcPr>
          <w:p w14:paraId="00A5D665" w14:textId="77777777" w:rsidR="00B541F4" w:rsidRDefault="00B541F4" w:rsidP="00EE1BC7">
            <w:pPr>
              <w:pStyle w:val="NormalIndent"/>
              <w:numPr>
                <w:ilvl w:val="0"/>
                <w:numId w:val="250"/>
              </w:numPr>
            </w:pPr>
            <w:r>
              <w:t>Tạo SO theo sản phẩm</w:t>
            </w:r>
          </w:p>
        </w:tc>
        <w:tc>
          <w:tcPr>
            <w:tcW w:w="1702" w:type="dxa"/>
          </w:tcPr>
          <w:p w14:paraId="751E936A" w14:textId="61320814" w:rsidR="00B541F4" w:rsidRDefault="00080D8F" w:rsidP="00A51C65">
            <w:pPr>
              <w:pStyle w:val="NormalIndent"/>
            </w:pPr>
            <w:bookmarkStart w:id="35" w:name="OLE_LINK5"/>
            <w:bookmarkStart w:id="36" w:name="OLE_LINK6"/>
            <w:r>
              <w:t>HTTM Công ty</w:t>
            </w:r>
            <w:bookmarkEnd w:id="35"/>
            <w:bookmarkEnd w:id="36"/>
          </w:p>
        </w:tc>
        <w:tc>
          <w:tcPr>
            <w:tcW w:w="1702" w:type="dxa"/>
          </w:tcPr>
          <w:p w14:paraId="310A4897" w14:textId="77777777" w:rsidR="00B541F4" w:rsidRDefault="00B541F4" w:rsidP="00A51C65">
            <w:pPr>
              <w:pStyle w:val="NormalIndent"/>
            </w:pPr>
            <w:r>
              <w:t>Đơn bán hàng (SO)</w:t>
            </w:r>
          </w:p>
        </w:tc>
        <w:tc>
          <w:tcPr>
            <w:tcW w:w="3511" w:type="dxa"/>
          </w:tcPr>
          <w:p w14:paraId="728F8A44" w14:textId="77777777" w:rsidR="00B541F4" w:rsidRDefault="00B541F4" w:rsidP="00A51C65">
            <w:pPr>
              <w:pStyle w:val="NormalIndent"/>
            </w:pPr>
            <w:r>
              <w:t>Hỗ trợ thương mại dựa vào PO  được đồng bộ về ERP tạo SO gửi NPP</w:t>
            </w:r>
          </w:p>
        </w:tc>
      </w:tr>
      <w:tr w:rsidR="00B541F4" w14:paraId="57F73F26" w14:textId="77777777" w:rsidTr="00F6769A">
        <w:trPr>
          <w:trHeight w:val="969"/>
        </w:trPr>
        <w:tc>
          <w:tcPr>
            <w:tcW w:w="701" w:type="dxa"/>
          </w:tcPr>
          <w:p w14:paraId="42DBDC47" w14:textId="5673B065" w:rsidR="00B541F4" w:rsidRDefault="00080D8F" w:rsidP="00A51C65">
            <w:pPr>
              <w:pStyle w:val="NormalIndent"/>
            </w:pPr>
            <w:r>
              <w:t>4</w:t>
            </w:r>
          </w:p>
        </w:tc>
        <w:tc>
          <w:tcPr>
            <w:tcW w:w="3245" w:type="dxa"/>
          </w:tcPr>
          <w:p w14:paraId="079E56FB" w14:textId="77777777" w:rsidR="00B541F4" w:rsidRDefault="00B541F4" w:rsidP="00EE1BC7">
            <w:pPr>
              <w:pStyle w:val="NormalIndent"/>
              <w:numPr>
                <w:ilvl w:val="0"/>
                <w:numId w:val="250"/>
              </w:numPr>
            </w:pPr>
            <w:r>
              <w:t>Tạo đơn ASN theo sản phẩm</w:t>
            </w:r>
          </w:p>
        </w:tc>
        <w:tc>
          <w:tcPr>
            <w:tcW w:w="1702" w:type="dxa"/>
          </w:tcPr>
          <w:p w14:paraId="607B7DB9" w14:textId="17D5E62B" w:rsidR="00B541F4" w:rsidRDefault="007A0D88" w:rsidP="00A51C65">
            <w:pPr>
              <w:pStyle w:val="NormalIndent"/>
            </w:pPr>
            <w:bookmarkStart w:id="37" w:name="OLE_LINK16"/>
            <w:bookmarkStart w:id="38" w:name="OLE_LINK17"/>
            <w:r>
              <w:t>HTTM Công ty</w:t>
            </w:r>
            <w:bookmarkEnd w:id="37"/>
            <w:bookmarkEnd w:id="38"/>
          </w:p>
        </w:tc>
        <w:tc>
          <w:tcPr>
            <w:tcW w:w="1702" w:type="dxa"/>
          </w:tcPr>
          <w:p w14:paraId="7C93184A" w14:textId="77777777" w:rsidR="00B541F4" w:rsidRDefault="00B541F4" w:rsidP="00A51C65">
            <w:pPr>
              <w:pStyle w:val="NormalIndent"/>
            </w:pPr>
            <w:r>
              <w:t>Đơn giao hàng ASN</w:t>
            </w:r>
          </w:p>
        </w:tc>
        <w:tc>
          <w:tcPr>
            <w:tcW w:w="3511" w:type="dxa"/>
          </w:tcPr>
          <w:p w14:paraId="3217D947" w14:textId="77777777" w:rsidR="00B541F4" w:rsidRDefault="00B541F4" w:rsidP="00A51C65">
            <w:pPr>
              <w:pStyle w:val="NormalIndent"/>
            </w:pPr>
            <w:r>
              <w:t>Hỗ trợ thương mại tạo đơn ASN gửi NPP</w:t>
            </w:r>
          </w:p>
        </w:tc>
      </w:tr>
      <w:tr w:rsidR="00B541F4" w14:paraId="3B3491E8" w14:textId="77777777" w:rsidTr="00F6769A">
        <w:trPr>
          <w:trHeight w:val="969"/>
        </w:trPr>
        <w:tc>
          <w:tcPr>
            <w:tcW w:w="701" w:type="dxa"/>
          </w:tcPr>
          <w:p w14:paraId="433E8426" w14:textId="635F0987" w:rsidR="00B541F4" w:rsidRDefault="007A0D88" w:rsidP="00A51C65">
            <w:pPr>
              <w:pStyle w:val="NormalIndent"/>
            </w:pPr>
            <w:r>
              <w:t>5</w:t>
            </w:r>
          </w:p>
        </w:tc>
        <w:tc>
          <w:tcPr>
            <w:tcW w:w="3245" w:type="dxa"/>
          </w:tcPr>
          <w:p w14:paraId="50607C7F" w14:textId="77777777" w:rsidR="00B541F4" w:rsidRPr="00A9448D" w:rsidRDefault="00B541F4" w:rsidP="00EE1BC7">
            <w:pPr>
              <w:pStyle w:val="NormalIndent"/>
              <w:numPr>
                <w:ilvl w:val="0"/>
                <w:numId w:val="250"/>
              </w:numPr>
            </w:pPr>
            <w:r>
              <w:t>Đồng bộ SO, ASN về NPP</w:t>
            </w:r>
          </w:p>
        </w:tc>
        <w:tc>
          <w:tcPr>
            <w:tcW w:w="1702" w:type="dxa"/>
          </w:tcPr>
          <w:p w14:paraId="2094F40C" w14:textId="3C6C018D" w:rsidR="00B541F4" w:rsidRDefault="007A0D88" w:rsidP="00A51C65">
            <w:pPr>
              <w:pStyle w:val="NormalIndent"/>
            </w:pPr>
            <w:r>
              <w:t>Hệ thống tự động</w:t>
            </w:r>
          </w:p>
        </w:tc>
        <w:tc>
          <w:tcPr>
            <w:tcW w:w="1702" w:type="dxa"/>
          </w:tcPr>
          <w:p w14:paraId="0D633705" w14:textId="77777777" w:rsidR="00B541F4" w:rsidRDefault="00B541F4" w:rsidP="00A51C65">
            <w:pPr>
              <w:pStyle w:val="NormalIndent"/>
            </w:pPr>
            <w:r>
              <w:t>Đơn SO, ASN</w:t>
            </w:r>
          </w:p>
        </w:tc>
        <w:tc>
          <w:tcPr>
            <w:tcW w:w="3511" w:type="dxa"/>
          </w:tcPr>
          <w:p w14:paraId="3242794F" w14:textId="75EE508E" w:rsidR="00FF6E88" w:rsidRDefault="007A0D88" w:rsidP="00FF6E88">
            <w:pPr>
              <w:pStyle w:val="NormalIndent"/>
            </w:pPr>
            <w:r>
              <w:t xml:space="preserve">Tự động đồng bộ SO, ASN từ ERP của công ty về </w:t>
            </w:r>
            <w:r w:rsidR="00FF6E88">
              <w:t>DMS</w:t>
            </w:r>
          </w:p>
        </w:tc>
      </w:tr>
      <w:tr w:rsidR="00B541F4" w14:paraId="07ED353F" w14:textId="77777777" w:rsidTr="00F6769A">
        <w:trPr>
          <w:trHeight w:val="2366"/>
        </w:trPr>
        <w:tc>
          <w:tcPr>
            <w:tcW w:w="701" w:type="dxa"/>
          </w:tcPr>
          <w:p w14:paraId="6ACE52B0" w14:textId="6D581169" w:rsidR="00B541F4" w:rsidRDefault="007A0D88" w:rsidP="00A51C65">
            <w:pPr>
              <w:pStyle w:val="NormalIndent"/>
            </w:pPr>
            <w:r>
              <w:t>6</w:t>
            </w:r>
          </w:p>
        </w:tc>
        <w:tc>
          <w:tcPr>
            <w:tcW w:w="3245" w:type="dxa"/>
          </w:tcPr>
          <w:p w14:paraId="084708E0" w14:textId="1F647D80" w:rsidR="00B541F4" w:rsidRDefault="007A0D88" w:rsidP="00EE1BC7">
            <w:pPr>
              <w:pStyle w:val="NormalIndent"/>
              <w:numPr>
                <w:ilvl w:val="0"/>
                <w:numId w:val="250"/>
              </w:numPr>
            </w:pPr>
            <w:r>
              <w:t>Hệ thống</w:t>
            </w:r>
            <w:r w:rsidR="00B541F4">
              <w:t xml:space="preserve"> kiểm tra SO, ASN</w:t>
            </w:r>
          </w:p>
        </w:tc>
        <w:tc>
          <w:tcPr>
            <w:tcW w:w="1702" w:type="dxa"/>
          </w:tcPr>
          <w:p w14:paraId="282C323F" w14:textId="65592F5E" w:rsidR="00B541F4" w:rsidRDefault="007A0D88" w:rsidP="00A51C65">
            <w:pPr>
              <w:pStyle w:val="NormalIndent"/>
            </w:pPr>
            <w:r>
              <w:t>Hệ thống tự động</w:t>
            </w:r>
          </w:p>
        </w:tc>
        <w:tc>
          <w:tcPr>
            <w:tcW w:w="1702" w:type="dxa"/>
          </w:tcPr>
          <w:p w14:paraId="42906F8E" w14:textId="77777777" w:rsidR="00B541F4" w:rsidRDefault="00B541F4" w:rsidP="00A51C65">
            <w:pPr>
              <w:pStyle w:val="NormalIndent"/>
            </w:pPr>
            <w:r>
              <w:t>Đơn SO, ASN</w:t>
            </w:r>
          </w:p>
        </w:tc>
        <w:tc>
          <w:tcPr>
            <w:tcW w:w="3511" w:type="dxa"/>
          </w:tcPr>
          <w:p w14:paraId="3A147E2B" w14:textId="68A45B1C" w:rsidR="00B541F4" w:rsidRDefault="007A0D88" w:rsidP="00A51C65">
            <w:pPr>
              <w:pStyle w:val="NormalIndent"/>
            </w:pPr>
            <w:r>
              <w:t>Hệ thống tự động kiểm tra thông tin đồng bộ về từ ERP.</w:t>
            </w:r>
          </w:p>
          <w:p w14:paraId="3F38FA75" w14:textId="7968BA59" w:rsidR="00B541F4" w:rsidRDefault="00B541F4" w:rsidP="00A51C65">
            <w:pPr>
              <w:pStyle w:val="NormalIndent"/>
            </w:pPr>
            <w:r>
              <w:t xml:space="preserve">Thông tin sai gửi trả phản hồi về </w:t>
            </w:r>
            <w:r w:rsidR="007A0D88">
              <w:t>thư mục lỗi trong FTP server và qua email đến công ty.</w:t>
            </w:r>
          </w:p>
        </w:tc>
      </w:tr>
      <w:tr w:rsidR="00B541F4" w14:paraId="4335A6B1" w14:textId="77777777" w:rsidTr="00F6769A">
        <w:trPr>
          <w:trHeight w:val="969"/>
        </w:trPr>
        <w:tc>
          <w:tcPr>
            <w:tcW w:w="701" w:type="dxa"/>
          </w:tcPr>
          <w:p w14:paraId="32206417" w14:textId="6AC57FA0" w:rsidR="00B541F4" w:rsidRDefault="007A0D88" w:rsidP="00A51C65">
            <w:pPr>
              <w:pStyle w:val="NormalIndent"/>
            </w:pPr>
            <w:r>
              <w:t>7</w:t>
            </w:r>
          </w:p>
        </w:tc>
        <w:tc>
          <w:tcPr>
            <w:tcW w:w="3245" w:type="dxa"/>
          </w:tcPr>
          <w:p w14:paraId="1FAC94A8" w14:textId="77777777" w:rsidR="00B541F4" w:rsidRDefault="00B541F4" w:rsidP="00EE1BC7">
            <w:pPr>
              <w:pStyle w:val="NormalIndent"/>
              <w:numPr>
                <w:ilvl w:val="0"/>
                <w:numId w:val="250"/>
              </w:numPr>
            </w:pPr>
            <w:r>
              <w:t>Nhập ASN theo sản phẩm</w:t>
            </w:r>
          </w:p>
        </w:tc>
        <w:tc>
          <w:tcPr>
            <w:tcW w:w="1702" w:type="dxa"/>
          </w:tcPr>
          <w:p w14:paraId="3ACFC3C1" w14:textId="77777777" w:rsidR="00B541F4" w:rsidRDefault="00B541F4" w:rsidP="00A51C65">
            <w:pPr>
              <w:pStyle w:val="NormalIndent"/>
            </w:pPr>
            <w:r>
              <w:t>Kế toán NPP</w:t>
            </w:r>
          </w:p>
        </w:tc>
        <w:tc>
          <w:tcPr>
            <w:tcW w:w="1702" w:type="dxa"/>
          </w:tcPr>
          <w:p w14:paraId="4F958AF8" w14:textId="77777777" w:rsidR="00B541F4" w:rsidRDefault="00B541F4" w:rsidP="00A51C65">
            <w:pPr>
              <w:pStyle w:val="NormalIndent"/>
            </w:pPr>
            <w:r>
              <w:t>Đơn ASN</w:t>
            </w:r>
          </w:p>
        </w:tc>
        <w:tc>
          <w:tcPr>
            <w:tcW w:w="3511" w:type="dxa"/>
          </w:tcPr>
          <w:p w14:paraId="37012D5A" w14:textId="77777777" w:rsidR="00B541F4" w:rsidRDefault="00B541F4" w:rsidP="00A51C65">
            <w:pPr>
              <w:pStyle w:val="NormalIndent"/>
            </w:pPr>
            <w:r>
              <w:t xml:space="preserve">Nhập hàng vào hệ thống. </w:t>
            </w:r>
          </w:p>
        </w:tc>
      </w:tr>
      <w:tr w:rsidR="00B541F4" w14:paraId="00993A9B" w14:textId="77777777" w:rsidTr="00F6769A">
        <w:trPr>
          <w:trHeight w:val="969"/>
        </w:trPr>
        <w:tc>
          <w:tcPr>
            <w:tcW w:w="701" w:type="dxa"/>
          </w:tcPr>
          <w:p w14:paraId="7C48BBB3" w14:textId="3FDACDAA" w:rsidR="00B541F4" w:rsidRDefault="007A0D88" w:rsidP="00A51C65">
            <w:pPr>
              <w:pStyle w:val="NormalIndent"/>
            </w:pPr>
            <w:r>
              <w:t>8</w:t>
            </w:r>
          </w:p>
        </w:tc>
        <w:tc>
          <w:tcPr>
            <w:tcW w:w="3245" w:type="dxa"/>
          </w:tcPr>
          <w:p w14:paraId="0D55B558" w14:textId="77777777" w:rsidR="00B541F4" w:rsidRDefault="00B541F4" w:rsidP="00EE1BC7">
            <w:pPr>
              <w:pStyle w:val="NormalIndent"/>
              <w:numPr>
                <w:ilvl w:val="0"/>
                <w:numId w:val="250"/>
              </w:numPr>
            </w:pPr>
            <w:r>
              <w:t>Duyệt nhập hàng</w:t>
            </w:r>
          </w:p>
        </w:tc>
        <w:tc>
          <w:tcPr>
            <w:tcW w:w="1702" w:type="dxa"/>
          </w:tcPr>
          <w:p w14:paraId="2C1AB96D" w14:textId="77777777" w:rsidR="00B541F4" w:rsidRDefault="00B541F4" w:rsidP="00A51C65">
            <w:pPr>
              <w:pStyle w:val="NormalIndent"/>
            </w:pPr>
            <w:r>
              <w:t>Kế toán NPP</w:t>
            </w:r>
          </w:p>
        </w:tc>
        <w:tc>
          <w:tcPr>
            <w:tcW w:w="1702" w:type="dxa"/>
          </w:tcPr>
          <w:p w14:paraId="184856E1" w14:textId="56F22F7D" w:rsidR="00B541F4" w:rsidRDefault="007A0D88" w:rsidP="00A51C65">
            <w:pPr>
              <w:pStyle w:val="NormalIndent"/>
            </w:pPr>
            <w:r>
              <w:t>Đơn ASN</w:t>
            </w:r>
          </w:p>
        </w:tc>
        <w:tc>
          <w:tcPr>
            <w:tcW w:w="3511" w:type="dxa"/>
          </w:tcPr>
          <w:p w14:paraId="2A39A5C5" w14:textId="77777777" w:rsidR="00B541F4" w:rsidRDefault="00B541F4" w:rsidP="00A51C65">
            <w:pPr>
              <w:pStyle w:val="NormalIndent"/>
            </w:pPr>
            <w:r>
              <w:t>Kiểm tra chi tiết thông tin đơn ASN</w:t>
            </w:r>
          </w:p>
        </w:tc>
      </w:tr>
      <w:tr w:rsidR="00B541F4" w14:paraId="43D40C9E" w14:textId="77777777" w:rsidTr="00F6769A">
        <w:trPr>
          <w:trHeight w:val="969"/>
        </w:trPr>
        <w:tc>
          <w:tcPr>
            <w:tcW w:w="701" w:type="dxa"/>
          </w:tcPr>
          <w:p w14:paraId="1169FD17" w14:textId="7EA9E26E" w:rsidR="00B541F4" w:rsidRDefault="007A0D88" w:rsidP="00A51C65">
            <w:pPr>
              <w:pStyle w:val="NormalIndent"/>
            </w:pPr>
            <w:r>
              <w:t>9</w:t>
            </w:r>
          </w:p>
        </w:tc>
        <w:tc>
          <w:tcPr>
            <w:tcW w:w="3245" w:type="dxa"/>
          </w:tcPr>
          <w:p w14:paraId="2A1F185A" w14:textId="77777777" w:rsidR="00B541F4" w:rsidRDefault="00B541F4" w:rsidP="00EE1BC7">
            <w:pPr>
              <w:pStyle w:val="NormalIndent"/>
              <w:numPr>
                <w:ilvl w:val="0"/>
                <w:numId w:val="250"/>
              </w:numPr>
            </w:pPr>
            <w:r>
              <w:t>Hủy ASN</w:t>
            </w:r>
          </w:p>
        </w:tc>
        <w:tc>
          <w:tcPr>
            <w:tcW w:w="1702" w:type="dxa"/>
          </w:tcPr>
          <w:p w14:paraId="05F5EE22" w14:textId="317FC6DE" w:rsidR="00B541F4" w:rsidRDefault="00A12AB9" w:rsidP="00A51C65">
            <w:pPr>
              <w:pStyle w:val="NormalIndent"/>
            </w:pPr>
            <w:r>
              <w:t>HTTM Công ty</w:t>
            </w:r>
          </w:p>
        </w:tc>
        <w:tc>
          <w:tcPr>
            <w:tcW w:w="1702" w:type="dxa"/>
          </w:tcPr>
          <w:p w14:paraId="46BD3760" w14:textId="77777777" w:rsidR="00B541F4" w:rsidRDefault="00B541F4" w:rsidP="00A51C65">
            <w:pPr>
              <w:pStyle w:val="NormalIndent"/>
            </w:pPr>
            <w:r>
              <w:t>Hủy đơn ASN</w:t>
            </w:r>
          </w:p>
        </w:tc>
        <w:tc>
          <w:tcPr>
            <w:tcW w:w="3511" w:type="dxa"/>
          </w:tcPr>
          <w:p w14:paraId="640235BA" w14:textId="3F32812D" w:rsidR="00B541F4" w:rsidRDefault="00A12AB9" w:rsidP="00A51C65">
            <w:pPr>
              <w:pStyle w:val="NormalIndent"/>
            </w:pPr>
            <w:r>
              <w:t>Đồng bộ trạng thái đã huỷ ASN về DMS</w:t>
            </w:r>
          </w:p>
        </w:tc>
      </w:tr>
      <w:tr w:rsidR="00B541F4" w14:paraId="203B321C" w14:textId="77777777" w:rsidTr="00F6769A">
        <w:trPr>
          <w:trHeight w:val="969"/>
        </w:trPr>
        <w:tc>
          <w:tcPr>
            <w:tcW w:w="701" w:type="dxa"/>
          </w:tcPr>
          <w:p w14:paraId="38F4E064" w14:textId="77777777" w:rsidR="00B541F4" w:rsidRDefault="00B541F4" w:rsidP="00A51C65">
            <w:pPr>
              <w:pStyle w:val="NormalIndent"/>
            </w:pPr>
            <w:r>
              <w:t>9</w:t>
            </w:r>
          </w:p>
        </w:tc>
        <w:tc>
          <w:tcPr>
            <w:tcW w:w="3245" w:type="dxa"/>
          </w:tcPr>
          <w:p w14:paraId="255131C0" w14:textId="77777777" w:rsidR="00B541F4" w:rsidRDefault="00B541F4" w:rsidP="00EE1BC7">
            <w:pPr>
              <w:pStyle w:val="NormalIndent"/>
              <w:numPr>
                <w:ilvl w:val="0"/>
                <w:numId w:val="250"/>
              </w:numPr>
            </w:pPr>
            <w:r>
              <w:t>Tăng kho theo sản phẩm</w:t>
            </w:r>
          </w:p>
        </w:tc>
        <w:tc>
          <w:tcPr>
            <w:tcW w:w="1702" w:type="dxa"/>
          </w:tcPr>
          <w:p w14:paraId="36EE48ED" w14:textId="7F27D2B0" w:rsidR="00B541F4" w:rsidRDefault="00B541F4" w:rsidP="00A51C65">
            <w:pPr>
              <w:pStyle w:val="NormalIndent"/>
            </w:pPr>
            <w:r>
              <w:t xml:space="preserve">Hệ thống </w:t>
            </w:r>
            <w:r w:rsidR="00A12AB9">
              <w:t>DMS.One</w:t>
            </w:r>
          </w:p>
        </w:tc>
        <w:tc>
          <w:tcPr>
            <w:tcW w:w="1702" w:type="dxa"/>
          </w:tcPr>
          <w:p w14:paraId="6E706C15" w14:textId="77777777" w:rsidR="00B541F4" w:rsidRDefault="00B541F4" w:rsidP="00A51C65">
            <w:pPr>
              <w:pStyle w:val="NormalIndent"/>
            </w:pPr>
            <w:r>
              <w:t>Duyệt nhập hàng</w:t>
            </w:r>
          </w:p>
        </w:tc>
        <w:tc>
          <w:tcPr>
            <w:tcW w:w="3511" w:type="dxa"/>
          </w:tcPr>
          <w:p w14:paraId="69EF6679" w14:textId="77777777" w:rsidR="00B541F4" w:rsidRDefault="00B541F4" w:rsidP="00A51C65">
            <w:pPr>
              <w:pStyle w:val="NormalIndent"/>
            </w:pPr>
            <w:r>
              <w:t>Duyệt nhập hàng: Hệ thống tăng tồn kho theo sản phẩm.</w:t>
            </w:r>
          </w:p>
        </w:tc>
      </w:tr>
      <w:tr w:rsidR="00B541F4" w14:paraId="1A249045" w14:textId="77777777" w:rsidTr="00F6769A">
        <w:trPr>
          <w:trHeight w:val="1396"/>
        </w:trPr>
        <w:tc>
          <w:tcPr>
            <w:tcW w:w="701" w:type="dxa"/>
          </w:tcPr>
          <w:p w14:paraId="19FE2335" w14:textId="77777777" w:rsidR="00B541F4" w:rsidRDefault="00B541F4" w:rsidP="00A51C65">
            <w:pPr>
              <w:pStyle w:val="NormalIndent"/>
            </w:pPr>
            <w:r>
              <w:t>10</w:t>
            </w:r>
          </w:p>
        </w:tc>
        <w:tc>
          <w:tcPr>
            <w:tcW w:w="3245" w:type="dxa"/>
          </w:tcPr>
          <w:p w14:paraId="45996339" w14:textId="77777777" w:rsidR="00B541F4" w:rsidRDefault="00B541F4" w:rsidP="00EE1BC7">
            <w:pPr>
              <w:pStyle w:val="NormalIndent"/>
              <w:numPr>
                <w:ilvl w:val="0"/>
                <w:numId w:val="250"/>
              </w:numPr>
            </w:pPr>
            <w:r>
              <w:t>Tăng công nợ nhà phân phối</w:t>
            </w:r>
          </w:p>
        </w:tc>
        <w:tc>
          <w:tcPr>
            <w:tcW w:w="1702" w:type="dxa"/>
          </w:tcPr>
          <w:p w14:paraId="288059AD" w14:textId="3D102041" w:rsidR="00B541F4" w:rsidRDefault="00B541F4" w:rsidP="00A51C65">
            <w:pPr>
              <w:pStyle w:val="NormalIndent"/>
            </w:pPr>
            <w:r>
              <w:t xml:space="preserve">Hê thống </w:t>
            </w:r>
            <w:r w:rsidR="00A12AB9">
              <w:t>DMS.One</w:t>
            </w:r>
          </w:p>
        </w:tc>
        <w:tc>
          <w:tcPr>
            <w:tcW w:w="1702" w:type="dxa"/>
          </w:tcPr>
          <w:p w14:paraId="5EFCFEC3" w14:textId="77777777" w:rsidR="00B541F4" w:rsidRDefault="00B541F4" w:rsidP="00A51C65">
            <w:pPr>
              <w:pStyle w:val="NormalIndent"/>
            </w:pPr>
          </w:p>
        </w:tc>
        <w:tc>
          <w:tcPr>
            <w:tcW w:w="3511" w:type="dxa"/>
          </w:tcPr>
          <w:p w14:paraId="2AC67288" w14:textId="77777777" w:rsidR="00B541F4" w:rsidRDefault="00B541F4" w:rsidP="00A51C65">
            <w:pPr>
              <w:pStyle w:val="NormalIndent"/>
            </w:pPr>
            <w:r>
              <w:t>Hệ thống tăng công nợ nhà phân phối tương ứng với giá trị đơn hàng nhập.</w:t>
            </w:r>
          </w:p>
        </w:tc>
      </w:tr>
    </w:tbl>
    <w:p w14:paraId="07BF57C6" w14:textId="77777777" w:rsidR="00B541F4" w:rsidRDefault="00B541F4" w:rsidP="005F6CD6">
      <w:pPr>
        <w:ind w:left="0"/>
      </w:pPr>
    </w:p>
    <w:p w14:paraId="5296FCF4" w14:textId="77777777" w:rsidR="00B541F4" w:rsidRDefault="00B541F4" w:rsidP="00A51C65">
      <w:pPr>
        <w:pStyle w:val="NormalIndent"/>
        <w:numPr>
          <w:ilvl w:val="0"/>
          <w:numId w:val="17"/>
        </w:numPr>
      </w:pPr>
      <w:r>
        <w:lastRenderedPageBreak/>
        <w:t>Mô tả quy trình trả hàng</w:t>
      </w:r>
    </w:p>
    <w:tbl>
      <w:tblPr>
        <w:tblStyle w:val="TableGrid"/>
        <w:tblW w:w="10637" w:type="dxa"/>
        <w:tblInd w:w="288" w:type="dxa"/>
        <w:tblLayout w:type="fixed"/>
        <w:tblLook w:val="04A0" w:firstRow="1" w:lastRow="0" w:firstColumn="1" w:lastColumn="0" w:noHBand="0" w:noVBand="1"/>
      </w:tblPr>
      <w:tblGrid>
        <w:gridCol w:w="677"/>
        <w:gridCol w:w="2537"/>
        <w:gridCol w:w="1890"/>
        <w:gridCol w:w="2073"/>
        <w:gridCol w:w="3460"/>
      </w:tblGrid>
      <w:tr w:rsidR="00B541F4" w14:paraId="38CF81A7" w14:textId="77777777" w:rsidTr="00F6769A">
        <w:trPr>
          <w:trHeight w:val="819"/>
        </w:trPr>
        <w:tc>
          <w:tcPr>
            <w:tcW w:w="677" w:type="dxa"/>
          </w:tcPr>
          <w:p w14:paraId="0572F50F" w14:textId="77777777" w:rsidR="00B541F4" w:rsidRPr="007A0D88" w:rsidRDefault="00B541F4" w:rsidP="00A51C65">
            <w:pPr>
              <w:pStyle w:val="NormalIndent"/>
            </w:pPr>
            <w:r w:rsidRPr="007A0D88">
              <w:t>TT</w:t>
            </w:r>
          </w:p>
        </w:tc>
        <w:tc>
          <w:tcPr>
            <w:tcW w:w="2537" w:type="dxa"/>
          </w:tcPr>
          <w:p w14:paraId="263000D1" w14:textId="77777777" w:rsidR="00B541F4" w:rsidRPr="007A0D88" w:rsidRDefault="00B541F4" w:rsidP="00A51C65">
            <w:pPr>
              <w:pStyle w:val="NormalIndent"/>
            </w:pPr>
            <w:r w:rsidRPr="007A0D88">
              <w:t>TÊN BƯỚC</w:t>
            </w:r>
          </w:p>
        </w:tc>
        <w:tc>
          <w:tcPr>
            <w:tcW w:w="1890" w:type="dxa"/>
          </w:tcPr>
          <w:p w14:paraId="1A9C0687" w14:textId="77777777" w:rsidR="00B541F4" w:rsidRPr="007A0D88" w:rsidRDefault="00B541F4" w:rsidP="00A51C65">
            <w:pPr>
              <w:pStyle w:val="NormalIndent"/>
            </w:pPr>
            <w:r w:rsidRPr="007A0D88">
              <w:t>NGƯỜI THỰC HIỆN</w:t>
            </w:r>
          </w:p>
        </w:tc>
        <w:tc>
          <w:tcPr>
            <w:tcW w:w="2073" w:type="dxa"/>
          </w:tcPr>
          <w:p w14:paraId="6EB33026" w14:textId="77777777" w:rsidR="00B541F4" w:rsidRPr="007A0D88" w:rsidRDefault="00B541F4" w:rsidP="00A51C65">
            <w:pPr>
              <w:pStyle w:val="NormalIndent"/>
            </w:pPr>
            <w:r w:rsidRPr="007A0D88">
              <w:t>HỒ SƠ/ DỮ LIỆU CẦN</w:t>
            </w:r>
          </w:p>
        </w:tc>
        <w:tc>
          <w:tcPr>
            <w:tcW w:w="3460" w:type="dxa"/>
          </w:tcPr>
          <w:p w14:paraId="6B4B0A1A" w14:textId="77777777" w:rsidR="00B541F4" w:rsidRPr="007A0D88" w:rsidRDefault="00B541F4" w:rsidP="00A51C65">
            <w:pPr>
              <w:pStyle w:val="NormalIndent"/>
            </w:pPr>
            <w:r w:rsidRPr="007A0D88">
              <w:t>MÔ TẢ</w:t>
            </w:r>
          </w:p>
        </w:tc>
      </w:tr>
      <w:tr w:rsidR="00B541F4" w14:paraId="69765E01" w14:textId="77777777" w:rsidTr="00F6769A">
        <w:trPr>
          <w:trHeight w:val="819"/>
        </w:trPr>
        <w:tc>
          <w:tcPr>
            <w:tcW w:w="677" w:type="dxa"/>
          </w:tcPr>
          <w:p w14:paraId="0BADC767" w14:textId="77777777" w:rsidR="00B541F4" w:rsidRDefault="00B541F4" w:rsidP="00A51C65">
            <w:pPr>
              <w:pStyle w:val="NormalIndent"/>
            </w:pPr>
            <w:r>
              <w:t>1</w:t>
            </w:r>
          </w:p>
        </w:tc>
        <w:tc>
          <w:tcPr>
            <w:tcW w:w="2537" w:type="dxa"/>
          </w:tcPr>
          <w:p w14:paraId="24C764D4" w14:textId="77777777" w:rsidR="00B541F4" w:rsidRDefault="00B541F4" w:rsidP="00A51C65">
            <w:pPr>
              <w:pStyle w:val="NormalIndent"/>
              <w:numPr>
                <w:ilvl w:val="0"/>
                <w:numId w:val="29"/>
              </w:numPr>
            </w:pPr>
            <w:r>
              <w:rPr>
                <w:noProof/>
                <w:snapToGrid/>
              </w:rPr>
              <w:t>Lập đơn trả hàng cho NCC</w:t>
            </w:r>
          </w:p>
        </w:tc>
        <w:tc>
          <w:tcPr>
            <w:tcW w:w="1890" w:type="dxa"/>
          </w:tcPr>
          <w:p w14:paraId="1073EB84" w14:textId="77777777" w:rsidR="00B541F4" w:rsidRDefault="00B541F4" w:rsidP="00A51C65">
            <w:pPr>
              <w:pStyle w:val="NormalIndent"/>
            </w:pPr>
            <w:r>
              <w:t>Kế toán NPP</w:t>
            </w:r>
          </w:p>
        </w:tc>
        <w:tc>
          <w:tcPr>
            <w:tcW w:w="2073" w:type="dxa"/>
          </w:tcPr>
          <w:p w14:paraId="4A1ED9E7" w14:textId="3A432AAF" w:rsidR="00B541F4" w:rsidRDefault="00A12AB9" w:rsidP="00A12AB9">
            <w:pPr>
              <w:pStyle w:val="NormalIndent"/>
            </w:pPr>
            <w:r>
              <w:t>Nhập số thông báo</w:t>
            </w:r>
          </w:p>
        </w:tc>
        <w:tc>
          <w:tcPr>
            <w:tcW w:w="3460" w:type="dxa"/>
          </w:tcPr>
          <w:p w14:paraId="1C9A608A" w14:textId="749E4337" w:rsidR="00B541F4" w:rsidRDefault="00B541F4" w:rsidP="00A12AB9">
            <w:pPr>
              <w:pStyle w:val="NormalIndent"/>
            </w:pPr>
            <w:r>
              <w:t xml:space="preserve">Kế toán NPP lập đơn trả hàng dựa trên </w:t>
            </w:r>
            <w:r w:rsidR="00A12AB9">
              <w:t>thông báo của NCC</w:t>
            </w:r>
          </w:p>
        </w:tc>
      </w:tr>
      <w:tr w:rsidR="00B541F4" w14:paraId="2B72AB05" w14:textId="77777777" w:rsidTr="00F6769A">
        <w:trPr>
          <w:trHeight w:val="1541"/>
        </w:trPr>
        <w:tc>
          <w:tcPr>
            <w:tcW w:w="677" w:type="dxa"/>
          </w:tcPr>
          <w:p w14:paraId="7D013E53" w14:textId="77777777" w:rsidR="00B541F4" w:rsidRDefault="00B541F4" w:rsidP="00A51C65">
            <w:pPr>
              <w:pStyle w:val="NormalIndent"/>
            </w:pPr>
            <w:r>
              <w:t>2</w:t>
            </w:r>
          </w:p>
        </w:tc>
        <w:tc>
          <w:tcPr>
            <w:tcW w:w="2537" w:type="dxa"/>
          </w:tcPr>
          <w:p w14:paraId="33C100EC" w14:textId="77777777" w:rsidR="00B541F4" w:rsidRDefault="00B541F4" w:rsidP="00A51C65">
            <w:pPr>
              <w:pStyle w:val="NormalIndent"/>
              <w:numPr>
                <w:ilvl w:val="0"/>
                <w:numId w:val="29"/>
              </w:numPr>
            </w:pPr>
            <w:r>
              <w:t>Kiểm tra đơn trả hàng</w:t>
            </w:r>
          </w:p>
        </w:tc>
        <w:tc>
          <w:tcPr>
            <w:tcW w:w="1890" w:type="dxa"/>
          </w:tcPr>
          <w:p w14:paraId="0E4D2080" w14:textId="77777777" w:rsidR="00B541F4" w:rsidRDefault="00B541F4" w:rsidP="00A51C65">
            <w:pPr>
              <w:pStyle w:val="NormalIndent"/>
            </w:pPr>
            <w:r>
              <w:t>GSNPP</w:t>
            </w:r>
          </w:p>
        </w:tc>
        <w:tc>
          <w:tcPr>
            <w:tcW w:w="2073" w:type="dxa"/>
          </w:tcPr>
          <w:p w14:paraId="3FE47BE8" w14:textId="77777777" w:rsidR="00B541F4" w:rsidRDefault="00B541F4" w:rsidP="00A51C65">
            <w:pPr>
              <w:pStyle w:val="NormalIndent"/>
            </w:pPr>
            <w:r>
              <w:t>Đơn trả hàng</w:t>
            </w:r>
          </w:p>
        </w:tc>
        <w:tc>
          <w:tcPr>
            <w:tcW w:w="3460" w:type="dxa"/>
          </w:tcPr>
          <w:p w14:paraId="3B724FF8" w14:textId="77777777" w:rsidR="00B541F4" w:rsidRDefault="00B541F4" w:rsidP="00A51C65">
            <w:pPr>
              <w:pStyle w:val="NormalIndent"/>
            </w:pPr>
            <w:r>
              <w:t>GSNPP kiểm tra đơn trả hàng hợp lệ hay không. Nếu hợp lệ chuyển lên cho TNKD duyệt. Nếu không hợp lệ thì hủy.</w:t>
            </w:r>
          </w:p>
        </w:tc>
      </w:tr>
      <w:tr w:rsidR="00B541F4" w14:paraId="2AF0BD07" w14:textId="77777777" w:rsidTr="00F6769A">
        <w:trPr>
          <w:trHeight w:val="819"/>
        </w:trPr>
        <w:tc>
          <w:tcPr>
            <w:tcW w:w="677" w:type="dxa"/>
          </w:tcPr>
          <w:p w14:paraId="6917B50F" w14:textId="77777777" w:rsidR="00B541F4" w:rsidRDefault="00B541F4" w:rsidP="00A51C65">
            <w:pPr>
              <w:pStyle w:val="NormalIndent"/>
            </w:pPr>
            <w:r>
              <w:t>3</w:t>
            </w:r>
          </w:p>
        </w:tc>
        <w:tc>
          <w:tcPr>
            <w:tcW w:w="2537" w:type="dxa"/>
          </w:tcPr>
          <w:p w14:paraId="4D89DCE9" w14:textId="77777777" w:rsidR="00B541F4" w:rsidRDefault="00B541F4" w:rsidP="00A51C65">
            <w:pPr>
              <w:pStyle w:val="NormalIndent"/>
              <w:numPr>
                <w:ilvl w:val="0"/>
                <w:numId w:val="29"/>
              </w:numPr>
            </w:pPr>
            <w:r>
              <w:t>Hủy</w:t>
            </w:r>
          </w:p>
        </w:tc>
        <w:tc>
          <w:tcPr>
            <w:tcW w:w="1890" w:type="dxa"/>
          </w:tcPr>
          <w:p w14:paraId="3CECB607" w14:textId="77777777" w:rsidR="00B541F4" w:rsidRDefault="00B541F4" w:rsidP="00A51C65">
            <w:pPr>
              <w:pStyle w:val="NormalIndent"/>
            </w:pPr>
            <w:r>
              <w:t>GSNPP</w:t>
            </w:r>
          </w:p>
        </w:tc>
        <w:tc>
          <w:tcPr>
            <w:tcW w:w="2073" w:type="dxa"/>
          </w:tcPr>
          <w:p w14:paraId="60100D26" w14:textId="0E50D238" w:rsidR="00B541F4" w:rsidRDefault="007A0D88" w:rsidP="00A51C65">
            <w:pPr>
              <w:pStyle w:val="NormalIndent"/>
            </w:pPr>
            <w:r>
              <w:t>Đơn trả hàng</w:t>
            </w:r>
          </w:p>
        </w:tc>
        <w:tc>
          <w:tcPr>
            <w:tcW w:w="3460" w:type="dxa"/>
          </w:tcPr>
          <w:p w14:paraId="62D54624" w14:textId="77777777" w:rsidR="00B541F4" w:rsidRDefault="00B541F4" w:rsidP="00A51C65">
            <w:pPr>
              <w:pStyle w:val="NormalIndent"/>
            </w:pPr>
            <w:r>
              <w:t>Đơn trả hàng không hợp lệ thì tiến hành hủy.</w:t>
            </w:r>
          </w:p>
        </w:tc>
      </w:tr>
      <w:tr w:rsidR="00B541F4" w14:paraId="509DBD4C" w14:textId="77777777" w:rsidTr="00F6769A">
        <w:trPr>
          <w:trHeight w:val="1541"/>
        </w:trPr>
        <w:tc>
          <w:tcPr>
            <w:tcW w:w="677" w:type="dxa"/>
          </w:tcPr>
          <w:p w14:paraId="7090893C" w14:textId="77777777" w:rsidR="00B541F4" w:rsidRDefault="00B541F4" w:rsidP="00A51C65">
            <w:pPr>
              <w:pStyle w:val="NormalIndent"/>
            </w:pPr>
            <w:r>
              <w:t>4</w:t>
            </w:r>
          </w:p>
        </w:tc>
        <w:tc>
          <w:tcPr>
            <w:tcW w:w="2537" w:type="dxa"/>
          </w:tcPr>
          <w:p w14:paraId="73EDBEE0" w14:textId="77777777" w:rsidR="00B541F4" w:rsidRDefault="00B541F4" w:rsidP="00A51C65">
            <w:pPr>
              <w:pStyle w:val="NormalIndent"/>
              <w:numPr>
                <w:ilvl w:val="0"/>
                <w:numId w:val="29"/>
              </w:numPr>
            </w:pPr>
            <w:r>
              <w:t>Kiểm tra đơn trả hàng</w:t>
            </w:r>
          </w:p>
        </w:tc>
        <w:tc>
          <w:tcPr>
            <w:tcW w:w="1890" w:type="dxa"/>
          </w:tcPr>
          <w:p w14:paraId="02C08FCA" w14:textId="77777777" w:rsidR="00B541F4" w:rsidRDefault="00B541F4" w:rsidP="00A51C65">
            <w:pPr>
              <w:pStyle w:val="NormalIndent"/>
            </w:pPr>
            <w:r>
              <w:t>TNKD</w:t>
            </w:r>
          </w:p>
        </w:tc>
        <w:tc>
          <w:tcPr>
            <w:tcW w:w="2073" w:type="dxa"/>
          </w:tcPr>
          <w:p w14:paraId="3058E7F7" w14:textId="77777777" w:rsidR="00B541F4" w:rsidRDefault="00B541F4" w:rsidP="00A51C65">
            <w:pPr>
              <w:pStyle w:val="NormalIndent"/>
            </w:pPr>
            <w:r>
              <w:t>Đơn trả hàng</w:t>
            </w:r>
          </w:p>
        </w:tc>
        <w:tc>
          <w:tcPr>
            <w:tcW w:w="3460" w:type="dxa"/>
          </w:tcPr>
          <w:p w14:paraId="5DC7AF52" w14:textId="77777777" w:rsidR="00B541F4" w:rsidRDefault="00B541F4" w:rsidP="00A51C65">
            <w:pPr>
              <w:pStyle w:val="NormalIndent"/>
            </w:pPr>
            <w:r>
              <w:t>TNKD kiểm tra đơn trả hàng hợp lệ hay không. Nếu hợp lệ thì duyệt. Nếu không hợp lệ thì từ chối.</w:t>
            </w:r>
          </w:p>
        </w:tc>
      </w:tr>
      <w:tr w:rsidR="00B541F4" w14:paraId="27787BCB" w14:textId="77777777" w:rsidTr="00F6769A">
        <w:trPr>
          <w:trHeight w:val="1181"/>
        </w:trPr>
        <w:tc>
          <w:tcPr>
            <w:tcW w:w="677" w:type="dxa"/>
          </w:tcPr>
          <w:p w14:paraId="4E73E4A6" w14:textId="77777777" w:rsidR="00B541F4" w:rsidRDefault="00B541F4" w:rsidP="00A51C65">
            <w:pPr>
              <w:pStyle w:val="NormalIndent"/>
            </w:pPr>
            <w:r>
              <w:t>5</w:t>
            </w:r>
          </w:p>
        </w:tc>
        <w:tc>
          <w:tcPr>
            <w:tcW w:w="2537" w:type="dxa"/>
          </w:tcPr>
          <w:p w14:paraId="4F179E8D" w14:textId="77777777" w:rsidR="00B541F4" w:rsidRDefault="00B541F4" w:rsidP="00A51C65">
            <w:pPr>
              <w:pStyle w:val="NormalIndent"/>
              <w:numPr>
                <w:ilvl w:val="0"/>
                <w:numId w:val="29"/>
              </w:numPr>
            </w:pPr>
            <w:r>
              <w:t>Từ chối</w:t>
            </w:r>
          </w:p>
        </w:tc>
        <w:tc>
          <w:tcPr>
            <w:tcW w:w="1890" w:type="dxa"/>
          </w:tcPr>
          <w:p w14:paraId="582A76CA" w14:textId="77777777" w:rsidR="00B541F4" w:rsidRDefault="00B541F4" w:rsidP="00A51C65">
            <w:pPr>
              <w:pStyle w:val="NormalIndent"/>
            </w:pPr>
            <w:bookmarkStart w:id="39" w:name="OLE_LINK18"/>
            <w:bookmarkStart w:id="40" w:name="OLE_LINK19"/>
            <w:r>
              <w:t>TNKD</w:t>
            </w:r>
            <w:bookmarkEnd w:id="39"/>
            <w:bookmarkEnd w:id="40"/>
          </w:p>
        </w:tc>
        <w:tc>
          <w:tcPr>
            <w:tcW w:w="2073" w:type="dxa"/>
          </w:tcPr>
          <w:p w14:paraId="701C0EFA" w14:textId="67A541F5" w:rsidR="00B541F4" w:rsidRDefault="007A0D88" w:rsidP="00A51C65">
            <w:pPr>
              <w:pStyle w:val="NormalIndent"/>
            </w:pPr>
            <w:r>
              <w:t>Đơn trả hàng</w:t>
            </w:r>
          </w:p>
        </w:tc>
        <w:tc>
          <w:tcPr>
            <w:tcW w:w="3460" w:type="dxa"/>
          </w:tcPr>
          <w:p w14:paraId="7F7786BA" w14:textId="7E2C7BF6" w:rsidR="00B541F4" w:rsidRDefault="00B541F4" w:rsidP="00A12AB9">
            <w:pPr>
              <w:pStyle w:val="NormalIndent"/>
            </w:pPr>
            <w:r>
              <w:t>Đơn trả hàng không hợp lệ thì tiến hành từ chối.</w:t>
            </w:r>
            <w:r w:rsidR="00A12AB9">
              <w:t xml:space="preserve"> Đồng bộ trạng thái Từ chối về DMS</w:t>
            </w:r>
          </w:p>
        </w:tc>
      </w:tr>
      <w:tr w:rsidR="00B541F4" w14:paraId="4E99DE6B" w14:textId="77777777" w:rsidTr="00F6769A">
        <w:trPr>
          <w:trHeight w:val="1181"/>
        </w:trPr>
        <w:tc>
          <w:tcPr>
            <w:tcW w:w="677" w:type="dxa"/>
          </w:tcPr>
          <w:p w14:paraId="5431D5B7" w14:textId="77777777" w:rsidR="00B541F4" w:rsidRDefault="00B541F4" w:rsidP="00A51C65">
            <w:pPr>
              <w:pStyle w:val="NormalIndent"/>
            </w:pPr>
            <w:r>
              <w:t>6</w:t>
            </w:r>
          </w:p>
        </w:tc>
        <w:tc>
          <w:tcPr>
            <w:tcW w:w="2537" w:type="dxa"/>
          </w:tcPr>
          <w:p w14:paraId="16E0A573" w14:textId="6DFAB753" w:rsidR="00B541F4" w:rsidRDefault="00A12AB9" w:rsidP="00A51C65">
            <w:pPr>
              <w:pStyle w:val="NormalIndent"/>
              <w:numPr>
                <w:ilvl w:val="0"/>
                <w:numId w:val="29"/>
              </w:numPr>
            </w:pPr>
            <w:r>
              <w:t>Duyệt đơn trả</w:t>
            </w:r>
          </w:p>
        </w:tc>
        <w:tc>
          <w:tcPr>
            <w:tcW w:w="1890" w:type="dxa"/>
          </w:tcPr>
          <w:p w14:paraId="4337E9B2" w14:textId="576D168D" w:rsidR="00B541F4" w:rsidRDefault="00A12AB9" w:rsidP="00A51C65">
            <w:pPr>
              <w:pStyle w:val="NormalIndent"/>
            </w:pPr>
            <w:r>
              <w:t>TNKD</w:t>
            </w:r>
          </w:p>
        </w:tc>
        <w:tc>
          <w:tcPr>
            <w:tcW w:w="2073" w:type="dxa"/>
          </w:tcPr>
          <w:p w14:paraId="530D1EFD" w14:textId="77777777" w:rsidR="00B541F4" w:rsidRDefault="00B541F4" w:rsidP="00A51C65">
            <w:pPr>
              <w:pStyle w:val="NormalIndent"/>
            </w:pPr>
            <w:r>
              <w:t>Đơn trả hàng</w:t>
            </w:r>
          </w:p>
        </w:tc>
        <w:tc>
          <w:tcPr>
            <w:tcW w:w="3460" w:type="dxa"/>
          </w:tcPr>
          <w:p w14:paraId="396ABB22" w14:textId="2CE20942" w:rsidR="00B541F4" w:rsidRDefault="00A12AB9" w:rsidP="00A51C65">
            <w:pPr>
              <w:pStyle w:val="NormalIndent"/>
            </w:pPr>
            <w:r>
              <w:t>Đồng bộ thông tin trả hàng về DMS, tự động trừ kho theo số lượng được trả</w:t>
            </w:r>
          </w:p>
        </w:tc>
      </w:tr>
      <w:tr w:rsidR="00B541F4" w14:paraId="20471051" w14:textId="77777777" w:rsidTr="00F6769A">
        <w:trPr>
          <w:trHeight w:val="819"/>
        </w:trPr>
        <w:tc>
          <w:tcPr>
            <w:tcW w:w="677" w:type="dxa"/>
          </w:tcPr>
          <w:p w14:paraId="7FF68B41" w14:textId="77777777" w:rsidR="00B541F4" w:rsidRDefault="00B541F4" w:rsidP="00A51C65">
            <w:pPr>
              <w:pStyle w:val="NormalIndent"/>
            </w:pPr>
            <w:r>
              <w:t>7</w:t>
            </w:r>
          </w:p>
        </w:tc>
        <w:tc>
          <w:tcPr>
            <w:tcW w:w="2537" w:type="dxa"/>
          </w:tcPr>
          <w:p w14:paraId="30493B65" w14:textId="77777777" w:rsidR="00B541F4" w:rsidRDefault="00B541F4" w:rsidP="00A51C65">
            <w:pPr>
              <w:pStyle w:val="NormalIndent"/>
              <w:numPr>
                <w:ilvl w:val="0"/>
                <w:numId w:val="29"/>
              </w:numPr>
            </w:pPr>
            <w:r>
              <w:t>Giảm trừ kho SKU theo đơn hàng trả</w:t>
            </w:r>
          </w:p>
        </w:tc>
        <w:tc>
          <w:tcPr>
            <w:tcW w:w="1890" w:type="dxa"/>
          </w:tcPr>
          <w:p w14:paraId="0478520F" w14:textId="77777777" w:rsidR="00B541F4" w:rsidRDefault="00B541F4" w:rsidP="00A51C65">
            <w:pPr>
              <w:pStyle w:val="NormalIndent"/>
            </w:pPr>
            <w:r>
              <w:t xml:space="preserve">Hệ thống </w:t>
            </w:r>
          </w:p>
        </w:tc>
        <w:tc>
          <w:tcPr>
            <w:tcW w:w="2073" w:type="dxa"/>
          </w:tcPr>
          <w:p w14:paraId="16F0BE0D" w14:textId="77777777" w:rsidR="00B541F4" w:rsidRDefault="00B541F4" w:rsidP="00A51C65">
            <w:pPr>
              <w:pStyle w:val="NormalIndent"/>
            </w:pPr>
          </w:p>
        </w:tc>
        <w:tc>
          <w:tcPr>
            <w:tcW w:w="3460" w:type="dxa"/>
          </w:tcPr>
          <w:p w14:paraId="2CB7BFD5" w14:textId="3330BD24" w:rsidR="00B541F4" w:rsidRDefault="00B541F4" w:rsidP="00A51C65">
            <w:pPr>
              <w:pStyle w:val="NormalIndent"/>
            </w:pPr>
            <w:r>
              <w:t>Giả</w:t>
            </w:r>
            <w:r w:rsidR="007A0D88">
              <w:t>m trừ kho đáp ứng và thực tế.</w:t>
            </w:r>
          </w:p>
        </w:tc>
      </w:tr>
      <w:tr w:rsidR="00B541F4" w14:paraId="49B00471" w14:textId="77777777" w:rsidTr="00F6769A">
        <w:trPr>
          <w:trHeight w:val="1181"/>
        </w:trPr>
        <w:tc>
          <w:tcPr>
            <w:tcW w:w="677" w:type="dxa"/>
          </w:tcPr>
          <w:p w14:paraId="6149C745" w14:textId="77777777" w:rsidR="00B541F4" w:rsidRDefault="00B541F4" w:rsidP="00A51C65">
            <w:pPr>
              <w:pStyle w:val="NormalIndent"/>
            </w:pPr>
            <w:r>
              <w:t>8</w:t>
            </w:r>
          </w:p>
        </w:tc>
        <w:tc>
          <w:tcPr>
            <w:tcW w:w="2537" w:type="dxa"/>
          </w:tcPr>
          <w:p w14:paraId="666E85B8" w14:textId="77777777" w:rsidR="00B541F4" w:rsidRDefault="00B541F4" w:rsidP="00A51C65">
            <w:pPr>
              <w:pStyle w:val="NormalIndent"/>
              <w:numPr>
                <w:ilvl w:val="0"/>
                <w:numId w:val="29"/>
              </w:numPr>
            </w:pPr>
            <w:r>
              <w:t>Ghi nhận nợ NCC với NPP</w:t>
            </w:r>
          </w:p>
        </w:tc>
        <w:tc>
          <w:tcPr>
            <w:tcW w:w="1890" w:type="dxa"/>
          </w:tcPr>
          <w:p w14:paraId="390CD403" w14:textId="77777777" w:rsidR="00B541F4" w:rsidRDefault="00B541F4" w:rsidP="00A51C65">
            <w:pPr>
              <w:pStyle w:val="NormalIndent"/>
            </w:pPr>
            <w:r>
              <w:t>Hệ thống</w:t>
            </w:r>
          </w:p>
        </w:tc>
        <w:tc>
          <w:tcPr>
            <w:tcW w:w="2073" w:type="dxa"/>
          </w:tcPr>
          <w:p w14:paraId="3C2E4DB5" w14:textId="77777777" w:rsidR="00B541F4" w:rsidRDefault="00B541F4" w:rsidP="00A51C65">
            <w:pPr>
              <w:pStyle w:val="NormalIndent"/>
            </w:pPr>
          </w:p>
        </w:tc>
        <w:tc>
          <w:tcPr>
            <w:tcW w:w="3460" w:type="dxa"/>
          </w:tcPr>
          <w:p w14:paraId="5767F1B1" w14:textId="77777777" w:rsidR="00B541F4" w:rsidRDefault="00B541F4" w:rsidP="00A51C65">
            <w:pPr>
              <w:pStyle w:val="NormalIndent"/>
            </w:pPr>
            <w:r>
              <w:t>Ghi nhận NCC nợ NPP 1 lượng bằng giá trị hàng trả trừ đi chiết khấu (nếu có).</w:t>
            </w:r>
          </w:p>
        </w:tc>
      </w:tr>
    </w:tbl>
    <w:p w14:paraId="00A74789" w14:textId="5CA5824B" w:rsidR="00B541F4" w:rsidRPr="00F61AF8" w:rsidRDefault="00B541F4" w:rsidP="00B541F4">
      <w:pPr>
        <w:ind w:left="0"/>
      </w:pPr>
    </w:p>
    <w:p w14:paraId="5E426C5D" w14:textId="23C36971" w:rsidR="00B541F4" w:rsidRPr="00423B0D" w:rsidRDefault="00B541F4" w:rsidP="00B541F4">
      <w:pPr>
        <w:pStyle w:val="Heading3"/>
        <w:rPr>
          <w:rFonts w:ascii="Times New Roman" w:hAnsi="Times New Roman"/>
          <w:szCs w:val="24"/>
        </w:rPr>
      </w:pPr>
      <w:bookmarkStart w:id="41" w:name="_Toc68786354"/>
      <w:bookmarkStart w:id="42" w:name="_Toc337114637"/>
      <w:r>
        <w:rPr>
          <w:rFonts w:ascii="Times New Roman" w:hAnsi="Times New Roman"/>
          <w:szCs w:val="24"/>
        </w:rPr>
        <w:lastRenderedPageBreak/>
        <w:t>Yêu cầu chi tiết chức năng</w:t>
      </w:r>
      <w:bookmarkEnd w:id="41"/>
      <w:r>
        <w:rPr>
          <w:rFonts w:ascii="Times New Roman" w:hAnsi="Times New Roman"/>
          <w:szCs w:val="24"/>
        </w:rPr>
        <w:t xml:space="preserve"> </w:t>
      </w:r>
      <w:bookmarkEnd w:id="42"/>
    </w:p>
    <w:p w14:paraId="35441459" w14:textId="78D28776" w:rsidR="00B541F4" w:rsidRDefault="00B541F4" w:rsidP="00B541F4">
      <w:pPr>
        <w:pStyle w:val="Heading4"/>
        <w:rPr>
          <w:rFonts w:ascii="Times New Roman" w:hAnsi="Times New Roman"/>
        </w:rPr>
      </w:pPr>
      <w:r w:rsidRPr="00AC4D0C">
        <w:rPr>
          <w:rFonts w:ascii="Times New Roman" w:hAnsi="Times New Roman"/>
        </w:rPr>
        <w:t>Mô hình phân rã chức năng</w:t>
      </w:r>
    </w:p>
    <w:p w14:paraId="0FCD735A" w14:textId="2CD345A1" w:rsidR="00B541F4" w:rsidRDefault="00B541F4" w:rsidP="00B541F4"/>
    <w:p w14:paraId="46CE519E" w14:textId="402308C8" w:rsidR="00FF67C5" w:rsidRDefault="005F6EAF" w:rsidP="00B541F4">
      <w:r>
        <w:rPr>
          <w:noProof/>
          <w:snapToGrid/>
        </w:rPr>
        <mc:AlternateContent>
          <mc:Choice Requires="wpg">
            <w:drawing>
              <wp:anchor distT="0" distB="0" distL="114300" distR="114300" simplePos="0" relativeHeight="251677696" behindDoc="0" locked="0" layoutInCell="1" allowOverlap="1" wp14:anchorId="2E62BB1A" wp14:editId="6ADFAFE5">
                <wp:simplePos x="0" y="0"/>
                <wp:positionH relativeFrom="margin">
                  <wp:posOffset>399414</wp:posOffset>
                </wp:positionH>
                <wp:positionV relativeFrom="paragraph">
                  <wp:posOffset>82550</wp:posOffset>
                </wp:positionV>
                <wp:extent cx="6124575" cy="2057400"/>
                <wp:effectExtent l="0" t="0" r="28575" b="19050"/>
                <wp:wrapNone/>
                <wp:docPr id="146" name="Group 146"/>
                <wp:cNvGraphicFramePr/>
                <a:graphic xmlns:a="http://schemas.openxmlformats.org/drawingml/2006/main">
                  <a:graphicData uri="http://schemas.microsoft.com/office/word/2010/wordprocessingGroup">
                    <wpg:wgp>
                      <wpg:cNvGrpSpPr/>
                      <wpg:grpSpPr>
                        <a:xfrm>
                          <a:off x="0" y="0"/>
                          <a:ext cx="6124575" cy="2057400"/>
                          <a:chOff x="0" y="0"/>
                          <a:chExt cx="8210550" cy="2276475"/>
                        </a:xfrm>
                      </wpg:grpSpPr>
                      <wps:wsp>
                        <wps:cNvPr id="40" name="Flowchart: Process 40"/>
                        <wps:cNvSpPr/>
                        <wps:spPr>
                          <a:xfrm>
                            <a:off x="0" y="1485900"/>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569C694" w14:textId="61CDA2F3" w:rsidR="00F70AD4" w:rsidRDefault="00F70AD4" w:rsidP="00FF67C5">
                              <w:pPr>
                                <w:ind w:left="0"/>
                                <w:jc w:val="center"/>
                              </w:pPr>
                              <w:r>
                                <w:t>Tạo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2238375" y="14763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EBB0EAF" w14:textId="1025509B" w:rsidR="00F70AD4" w:rsidRDefault="00F70AD4" w:rsidP="00FF67C5">
                              <w:pPr>
                                <w:ind w:left="0"/>
                                <w:jc w:val="center"/>
                              </w:pPr>
                              <w:r>
                                <w:t>Quản lý đơn đặt/trả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4381500" y="14763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2F769C7" w14:textId="35A660D7" w:rsidR="00F70AD4" w:rsidRDefault="00F70AD4" w:rsidP="00FF67C5">
                              <w:pPr>
                                <w:ind w:left="0"/>
                                <w:jc w:val="center"/>
                              </w:pPr>
                              <w:r>
                                <w:t>Theo dõi luồng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Process 57"/>
                        <wps:cNvSpPr/>
                        <wps:spPr>
                          <a:xfrm>
                            <a:off x="6457950" y="1438275"/>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F355F02" w14:textId="504F5788" w:rsidR="00F70AD4" w:rsidRDefault="00F70AD4" w:rsidP="00FF67C5">
                              <w:pPr>
                                <w:ind w:left="0"/>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Process 58"/>
                        <wps:cNvSpPr/>
                        <wps:spPr>
                          <a:xfrm>
                            <a:off x="3238500" y="0"/>
                            <a:ext cx="1752600" cy="7905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23EBF4A" w14:textId="74C140D1" w:rsidR="00F70AD4" w:rsidRDefault="00F70AD4" w:rsidP="00FF67C5">
                              <w:pPr>
                                <w:ind w:left="0"/>
                                <w:jc w:val="center"/>
                              </w:pPr>
                              <w:r>
                                <w:t>Phân hệ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Elbow Connector 86"/>
                        <wps:cNvCnPr/>
                        <wps:spPr>
                          <a:xfrm>
                            <a:off x="4181475" y="800100"/>
                            <a:ext cx="38100" cy="29527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9" name="Elbow Connector 89"/>
                        <wps:cNvCnPr/>
                        <wps:spPr>
                          <a:xfrm flipH="1">
                            <a:off x="828675" y="1095375"/>
                            <a:ext cx="3381375" cy="381000"/>
                          </a:xfrm>
                          <a:prstGeom prst="bentConnector3">
                            <a:avLst>
                              <a:gd name="adj1" fmla="val 10014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3124200" y="11049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5305425" y="110490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wps:spPr>
                          <a:xfrm>
                            <a:off x="4200525" y="1104900"/>
                            <a:ext cx="3200400" cy="3333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62BB1A" id="Group 146" o:spid="_x0000_s1026" style="position:absolute;left:0;text-align:left;margin-left:31.45pt;margin-top:6.5pt;width:482.25pt;height:162pt;z-index:251677696;mso-position-horizontal-relative:margin;mso-width-relative:margin;mso-height-relative:margin" coordsize="82105,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">
                <v:shapetype id="_x0000_t109" coordsize="21600,21600" o:spt="109" path="m,l,21600r21600,l21600,xe">
                  <v:stroke joinstyle="miter"/>
                  <v:path gradientshapeok="t" o:connecttype="rect"/>
                </v:shapetype>
                <v:shape id="Flowchart: Process 40" o:spid="_x0000_s1027" type="#_x0000_t109" style="position:absolute;top:14859;width:1752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VJcAA&#10;AADbAAAADwAAAGRycy9kb3ducmV2LnhtbERPz2vCMBS+C/sfwhvspqlOZFajOKGwXUTbeX80z6au&#10;eSlNVrv/3hwEjx/f7/V2sI3oqfO1YwXTSQKCuHS65krBT5GNP0D4gKyxcUwK/snDdvMyWmOq3Y1P&#10;1OehEjGEfYoKTAhtKqUvDVn0E9cSR+7iOoshwq6SusNbDLeNnCXJQlqsOTYYbGlvqPzN/6yC5HBt&#10;zZmPn9/Tvlnm70V2XO4ypd5eh90KRKAhPMUP95dWMI/r45f4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RVJcAAAADbAAAADwAAAAAAAAAAAAAAAACYAgAAZHJzL2Rvd25y&#10;ZXYueG1sUEsFBgAAAAAEAAQA9QAAAIUDAAAAAA==&#10;" fillcolor="white [3201]" strokecolor="#4f81bd [3204]" strokeweight="2pt">
                  <v:textbox>
                    <w:txbxContent>
                      <w:p w14:paraId="3569C694" w14:textId="61CDA2F3" w:rsidR="00F70AD4" w:rsidRDefault="00F70AD4" w:rsidP="00FF67C5">
                        <w:pPr>
                          <w:ind w:left="0"/>
                          <w:jc w:val="center"/>
                        </w:pPr>
                        <w:r>
                          <w:t>Tạo đơn hàng</w:t>
                        </w:r>
                      </w:p>
                    </w:txbxContent>
                  </v:textbox>
                </v:shape>
                <v:shape id="Flowchart: Process 46" o:spid="_x0000_s1028" type="#_x0000_t109" style="position:absolute;left:22383;top:14763;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oysMA&#10;AADbAAAADwAAAGRycy9kb3ducmV2LnhtbESPQWvCQBSE7wX/w/KE3nRjLaLRVbQQaC9Fo94f2Wc2&#10;mn0bsmtM/323IPQ4zMw3zGrT21p01PrKsYLJOAFBXDhdcangdMxGcxA+IGusHZOCH/KwWQ9eVphq&#10;9+ADdXkoRYSwT1GBCaFJpfSFIYt+7Bri6F1cazFE2ZZSt/iIcFvLtySZSYsVxwWDDX0YKm753SpI&#10;vq+NOfN+9zXp6kU+PWb7xTZT6nXYb5cgAvXhP/xsf2oF7z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FoysMAAADbAAAADwAAAAAAAAAAAAAAAACYAgAAZHJzL2Rv&#10;d25yZXYueG1sUEsFBgAAAAAEAAQA9QAAAIgDAAAAAA==&#10;" fillcolor="white [3201]" strokecolor="#4f81bd [3204]" strokeweight="2pt">
                  <v:textbox>
                    <w:txbxContent>
                      <w:p w14:paraId="4EBB0EAF" w14:textId="1025509B" w:rsidR="00F70AD4" w:rsidRDefault="00F70AD4" w:rsidP="00FF67C5">
                        <w:pPr>
                          <w:ind w:left="0"/>
                          <w:jc w:val="center"/>
                        </w:pPr>
                        <w:r>
                          <w:t>Quản lý đơn đặt/trả hàng</w:t>
                        </w:r>
                      </w:p>
                    </w:txbxContent>
                  </v:textbox>
                </v:shape>
                <v:shape id="Flowchart: Process 47" o:spid="_x0000_s1029" type="#_x0000_t109" style="position:absolute;left:43815;top:14763;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3NUcQA&#10;AADbAAAADwAAAGRycy9kb3ducmV2LnhtbESPQWvCQBSE7wX/w/KE3upGK22NrqJCoF6KTer9kX3N&#10;pmbfhuw2xn/vFgoeh5n5hlltBtuInjpfO1YwnSQgiEuna64UfBXZ0xsIH5A1No5JwZU8bNajhxWm&#10;2l34k/o8VCJC2KeowITQplL60pBFP3EtcfS+XWcxRNlVUnd4iXDbyFmSvEiLNccFgy3tDZXn/Ncq&#10;SD5+WnPi4+4w7ZtF/lxkx8U2U+pxPGyXIAIN4R7+b79rBfNX+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zVHEAAAA2wAAAA8AAAAAAAAAAAAAAAAAmAIAAGRycy9k&#10;b3ducmV2LnhtbFBLBQYAAAAABAAEAPUAAACJAwAAAAA=&#10;" fillcolor="white [3201]" strokecolor="#4f81bd [3204]" strokeweight="2pt">
                  <v:textbox>
                    <w:txbxContent>
                      <w:p w14:paraId="02F769C7" w14:textId="35A660D7" w:rsidR="00F70AD4" w:rsidRDefault="00F70AD4" w:rsidP="00FF67C5">
                        <w:pPr>
                          <w:ind w:left="0"/>
                          <w:jc w:val="center"/>
                        </w:pPr>
                        <w:r>
                          <w:t>Theo dõi luồng mua hàng</w:t>
                        </w:r>
                      </w:p>
                    </w:txbxContent>
                  </v:textbox>
                </v:shape>
                <v:shape id="Flowchart: Process 57" o:spid="_x0000_s1030" type="#_x0000_t109" style="position:absolute;left:64579;top:14382;width:1752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bjMQA&#10;AADbAAAADwAAAGRycy9kb3ducmV2LnhtbESPQWvCQBSE7wX/w/KE3upGi22NrqJCoF6KTer9kX3N&#10;pmbfhuw2xn/vFgoeh5n5hlltBtuInjpfO1YwnSQgiEuna64UfBXZ0xsIH5A1No5JwZU8bNajhxWm&#10;2l34k/o8VCJC2KeowITQplL60pBFP3EtcfS+XWcxRNlVUnd4iXDbyFmSvEiLNccFgy3tDZXn/Ncq&#10;SD5+WnPi4+4w7ZtF/lxkx8U2U+pxPGyXIAIN4R7+b79rBfNX+Ps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kW4zEAAAA2wAAAA8AAAAAAAAAAAAAAAAAmAIAAGRycy9k&#10;b3ducmV2LnhtbFBLBQYAAAAABAAEAPUAAACJAwAAAAA=&#10;" fillcolor="white [3201]" strokecolor="#4f81bd [3204]" strokeweight="2pt">
                  <v:textbox>
                    <w:txbxContent>
                      <w:p w14:paraId="3F355F02" w14:textId="504F5788" w:rsidR="00F70AD4" w:rsidRDefault="00F70AD4" w:rsidP="00FF67C5">
                        <w:pPr>
                          <w:ind w:left="0"/>
                          <w:jc w:val="center"/>
                        </w:pPr>
                        <w:r>
                          <w:t>Nhập hàng</w:t>
                        </w:r>
                      </w:p>
                    </w:txbxContent>
                  </v:textbox>
                </v:shape>
                <v:shape id="Flowchart: Process 58" o:spid="_x0000_s1031" type="#_x0000_t109" style="position:absolute;left:32385;width:1752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P/sAA&#10;AADbAAAADwAAAGRycy9kb3ducmV2LnhtbERPz2vCMBS+C/sfwhvspqkOZVajOKGwXUTbeX80z6au&#10;eSlNVrv/3hwEjx/f7/V2sI3oqfO1YwXTSQKCuHS65krBT5GNP0D4gKyxcUwK/snDdvMyWmOq3Y1P&#10;1OehEjGEfYoKTAhtKqUvDVn0E9cSR+7iOoshwq6SusNbDLeNnCXJQlqsOTYYbGlvqPzN/6yC5HBt&#10;zZmPn9/Tvlnm70V2XO4ypd5eh90KRKAhPMUP95dWMI9j45f4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vP/sAAAADbAAAADwAAAAAAAAAAAAAAAACYAgAAZHJzL2Rvd25y&#10;ZXYueG1sUEsFBgAAAAAEAAQA9QAAAIUDAAAAAA==&#10;" fillcolor="white [3201]" strokecolor="#4f81bd [3204]" strokeweight="2pt">
                  <v:textbox>
                    <w:txbxContent>
                      <w:p w14:paraId="123EBF4A" w14:textId="74C140D1" w:rsidR="00F70AD4" w:rsidRDefault="00F70AD4" w:rsidP="00FF67C5">
                        <w:pPr>
                          <w:ind w:left="0"/>
                          <w:jc w:val="center"/>
                        </w:pPr>
                        <w:r>
                          <w:t>Phân hệ mua hàng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6" o:spid="_x0000_s1032" type="#_x0000_t34" style="position:absolute;left:41814;top:8001;width:381;height:29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hRKMQAAADbAAAADwAAAGRycy9kb3ducmV2LnhtbESP3YrCMBSE7xd8h3AEb0RTvShaTYsI&#10;4iIrrD8PcGiObbU5KU1Wq0+/ERb2cpiZb5hl1pla3Kl1lWUFk3EEgji3uuJCwfm0Gc1AOI+ssbZM&#10;Cp7kIEt7H0tMtH3wge5HX4gAYZeggtL7JpHS5SUZdGPbEAfvYluDPsi2kLrFR4CbWk6jKJYGKw4L&#10;JTa0Lim/HX+MAjn53g6j1y4enq7dyzSb+dc63is16HerBQhPnf8P/7U/tYJZDO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FEoxAAAANsAAAAPAAAAAAAAAAAA&#10;AAAAAKECAABkcnMvZG93bnJldi54bWxQSwUGAAAAAAQABAD5AAAAkgMAAAAA&#10;" strokecolor="#4579b8 [3044]"/>
                <v:shape id="Elbow Connector 89" o:spid="_x0000_s1033" type="#_x0000_t34" style="position:absolute;left:8286;top:10953;width:33814;height:38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BMBMIAAADbAAAADwAAAGRycy9kb3ducmV2LnhtbESPT4vCMBTE78J+h/AWvNl09yBajcUt&#10;KxRv/sHd46N5tsXmpTSp1m9vBMHjMDO/YZbpYBpxpc7VlhV8RTEI4sLqmksFx8NmMgPhPLLGxjIp&#10;uJODdPUxWmKi7Y13dN37UgQIuwQVVN63iZSuqMigi2xLHLyz7Qz6ILtS6g5vAW4a+R3HU2mw5rBQ&#10;YUtZRcVl3xsFueb4b/rz35yywcp++9u7Q94rNf4c1gsQngb/Dr/auVYwm8PzS/g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BMBMIAAADbAAAADwAAAAAAAAAAAAAA&#10;AAChAgAAZHJzL2Rvd25yZXYueG1sUEsFBgAAAAAEAAQA+QAAAJADAAAAAA==&#10;" adj="21630" strokecolor="#4579b8 [3044]">
                  <v:stroke endarrow="block"/>
                </v:shape>
                <v:shapetype id="_x0000_t32" coordsize="21600,21600" o:spt="32" o:oned="t" path="m,l21600,21600e" filled="f">
                  <v:path arrowok="t" fillok="f" o:connecttype="none"/>
                  <o:lock v:ext="edit" shapetype="t"/>
                </v:shapetype>
                <v:shape id="Straight Arrow Connector 140" o:spid="_x0000_s1034" type="#_x0000_t32" style="position:absolute;left:31242;top:1104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3ysYAAADcAAAADwAAAGRycy9kb3ducmV2LnhtbESPzWvCQBDF74X+D8sIXopu6ldLdJUi&#10;iF+9VFvwOGTHJDQ7G7Krxv++cxB6m+G9ee83s0XrKnWlJpSeDbz2E1DEmbcl5wa+j6veO6gQkS1W&#10;nsnAnQIs5s9PM0ytv/EXXQ8xVxLCIUUDRYx1qnXICnIY+r4mFu3sG4dR1ibXtsGbhLtKD5Jkoh2W&#10;LA0F1rQsKPs9XJyB5fBt9/OyHa0n+Mlxz4PNdrw7GdPttB9TUJHa+G9+XG+s4I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qd8rGAAAA3AAAAA8AAAAAAAAA&#10;AAAAAAAAoQIAAGRycy9kb3ducmV2LnhtbFBLBQYAAAAABAAEAPkAAACUAwAAAAA=&#10;" strokecolor="#4579b8 [3044]">
                  <v:stroke endarrow="block"/>
                </v:shape>
                <v:shape id="Straight Arrow Connector 144" o:spid="_x0000_s1035" type="#_x0000_t32" style="position:absolute;left:53054;top:11049;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xycMAAADcAAAADwAAAGRycy9kb3ducmV2LnhtbERPTWvCQBC9F/wPywhepG600Up0FRGk&#10;ar3UKngcsmMSzM6G7Krx37sFobd5vM+ZzhtTihvVrrCsoN+LQBCnVhecKTj8rt7HIJxH1lhaJgUP&#10;cjCftd6mmGh75x+67X0mQgi7BBXk3leJlC7NyaDr2Yo4cGdbG/QB1pnUNd5DuCnlIIpG0mDBoSHH&#10;ipY5pZf91ShYfnxuj91N/DXCHftvHqw3w+1JqU67WUxAeGr8v/jlXuswP47h75lwgZ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RccnDAAAA3AAAAA8AAAAAAAAAAAAA&#10;AAAAoQIAAGRycy9kb3ducmV2LnhtbFBLBQYAAAAABAAEAPkAAACRAwAAAAA=&#10;" strokecolor="#4579b8 [3044]">
                  <v:stroke endarrow="block"/>
                </v:shape>
                <v:shape id="Elbow Connector 145" o:spid="_x0000_s1036" type="#_x0000_t34" style="position:absolute;left:42005;top:11049;width:32004;height:33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cS8EAAADcAAAADwAAAGRycy9kb3ducmV2LnhtbERPy6rCMBDdX/AfwghuLpqqV5FqFPEB&#10;Lq4LreB2aMa22ExKE7X+vREEd3M4z5ktGlOKO9WusKyg34tAEKdWF5wpOCXb7gSE88gaS8uk4EkO&#10;FvPWzwxjbR98oPvRZyKEsItRQe59FUvp0pwMup6tiAN3sbVBH2CdSV3jI4SbUg6iaCwNFhwacqxo&#10;lVN6Pd6Mgv15m1AajdbLal0My0Re/38PG6U67WY5BeGp8V/xx73TYf7fCN7PhAv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vJxLwQAAANwAAAAPAAAAAAAAAAAAAAAA&#10;AKECAABkcnMvZG93bnJldi54bWxQSwUGAAAAAAQABAD5AAAAjwMAAAAA&#10;" adj="21600" strokecolor="#4579b8 [3044]">
                  <v:stroke endarrow="block"/>
                </v:shape>
                <w10:wrap anchorx="margin"/>
              </v:group>
            </w:pict>
          </mc:Fallback>
        </mc:AlternateContent>
      </w:r>
    </w:p>
    <w:p w14:paraId="741DE819" w14:textId="107CB939" w:rsidR="00FF67C5" w:rsidRDefault="00FF67C5" w:rsidP="00B541F4"/>
    <w:p w14:paraId="3A5DEEC9" w14:textId="77777777" w:rsidR="00FF67C5" w:rsidRPr="008E6750" w:rsidRDefault="00FF67C5" w:rsidP="00B541F4"/>
    <w:p w14:paraId="75292F64" w14:textId="77777777" w:rsidR="00236C2F" w:rsidRDefault="00236C2F" w:rsidP="00236C2F"/>
    <w:p w14:paraId="480BF575" w14:textId="77777777" w:rsidR="00236C2F" w:rsidRDefault="00236C2F" w:rsidP="00236C2F"/>
    <w:p w14:paraId="0DD45329" w14:textId="77777777" w:rsidR="00236C2F" w:rsidRDefault="00236C2F" w:rsidP="00236C2F"/>
    <w:p w14:paraId="4A2D2C96" w14:textId="77777777" w:rsidR="00236C2F" w:rsidRDefault="00236C2F" w:rsidP="00236C2F"/>
    <w:p w14:paraId="25871494" w14:textId="77777777" w:rsidR="00236C2F" w:rsidRDefault="00236C2F" w:rsidP="00236C2F"/>
    <w:p w14:paraId="57CEEF14" w14:textId="1E075130" w:rsidR="00B541F4" w:rsidRPr="00AC4D0C" w:rsidRDefault="00B541F4" w:rsidP="00B541F4">
      <w:pPr>
        <w:pStyle w:val="Heading4"/>
        <w:rPr>
          <w:rFonts w:ascii="Times New Roman" w:hAnsi="Times New Roman"/>
        </w:rPr>
      </w:pPr>
      <w:r>
        <w:rPr>
          <w:rFonts w:ascii="Times New Roman" w:hAnsi="Times New Roman"/>
        </w:rPr>
        <w:t xml:space="preserve">Quản lý đơn </w:t>
      </w:r>
      <w:r w:rsidR="00F459AD">
        <w:rPr>
          <w:rFonts w:ascii="Times New Roman" w:hAnsi="Times New Roman"/>
        </w:rPr>
        <w:t>đặt/trả hàng (</w:t>
      </w:r>
      <w:r>
        <w:rPr>
          <w:rFonts w:ascii="Times New Roman" w:hAnsi="Times New Roman"/>
        </w:rPr>
        <w:t>PO</w:t>
      </w:r>
      <w:r w:rsidR="00F459AD">
        <w:rPr>
          <w:rFonts w:ascii="Times New Roman" w:hAnsi="Times New Roman"/>
        </w:rPr>
        <w:t>)</w:t>
      </w:r>
    </w:p>
    <w:tbl>
      <w:tblPr>
        <w:tblW w:w="492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58"/>
        <w:gridCol w:w="8759"/>
      </w:tblGrid>
      <w:tr w:rsidR="00B541F4" w:rsidRPr="00854195" w14:paraId="23649990" w14:textId="77777777" w:rsidTr="00F6769A">
        <w:trPr>
          <w:trHeight w:val="182"/>
          <w:jc w:val="center"/>
        </w:trPr>
        <w:tc>
          <w:tcPr>
            <w:tcW w:w="796" w:type="pct"/>
            <w:tcBorders>
              <w:top w:val="single" w:sz="18" w:space="0" w:color="808080"/>
              <w:left w:val="single" w:sz="18" w:space="0" w:color="808080"/>
            </w:tcBorders>
            <w:shd w:val="clear" w:color="auto" w:fill="F3F3F3"/>
            <w:vAlign w:val="center"/>
          </w:tcPr>
          <w:p w14:paraId="38B6B2A0" w14:textId="77777777" w:rsidR="00B541F4" w:rsidRPr="009900B3" w:rsidRDefault="00B541F4" w:rsidP="00493C84">
            <w:pPr>
              <w:ind w:left="142"/>
              <w:rPr>
                <w:szCs w:val="22"/>
              </w:rPr>
            </w:pPr>
            <w:r w:rsidRPr="009900B3">
              <w:rPr>
                <w:b/>
                <w:szCs w:val="22"/>
              </w:rPr>
              <w:t>Tên chức năng</w:t>
            </w:r>
          </w:p>
        </w:tc>
        <w:tc>
          <w:tcPr>
            <w:tcW w:w="4204" w:type="pct"/>
            <w:tcBorders>
              <w:top w:val="single" w:sz="18" w:space="0" w:color="808080"/>
              <w:right w:val="single" w:sz="18" w:space="0" w:color="808080"/>
            </w:tcBorders>
            <w:vAlign w:val="center"/>
          </w:tcPr>
          <w:p w14:paraId="53EF6E3A" w14:textId="2D00864F" w:rsidR="00B541F4" w:rsidRPr="00854195" w:rsidRDefault="00B541F4" w:rsidP="00493C84">
            <w:pPr>
              <w:pStyle w:val="BodyText"/>
              <w:ind w:left="0"/>
              <w:rPr>
                <w:color w:val="984806"/>
                <w:sz w:val="22"/>
                <w:szCs w:val="22"/>
                <w:lang w:eastAsia="ar-SA"/>
              </w:rPr>
            </w:pPr>
            <w:r w:rsidRPr="00854195">
              <w:rPr>
                <w:color w:val="984806"/>
                <w:sz w:val="22"/>
                <w:szCs w:val="22"/>
                <w:lang w:eastAsia="ar-SA"/>
              </w:rPr>
              <w:t xml:space="preserve">Quản lý đơn </w:t>
            </w:r>
            <w:r w:rsidR="00F459AD">
              <w:rPr>
                <w:color w:val="984806"/>
                <w:sz w:val="22"/>
                <w:szCs w:val="22"/>
                <w:lang w:eastAsia="ar-SA"/>
              </w:rPr>
              <w:t xml:space="preserve">đặt/trả </w:t>
            </w:r>
            <w:r w:rsidRPr="00854195">
              <w:rPr>
                <w:color w:val="984806"/>
                <w:sz w:val="22"/>
                <w:szCs w:val="22"/>
                <w:lang w:eastAsia="ar-SA"/>
              </w:rPr>
              <w:t xml:space="preserve">hàng </w:t>
            </w:r>
            <w:r w:rsidR="00F459AD">
              <w:rPr>
                <w:color w:val="984806"/>
                <w:sz w:val="22"/>
                <w:szCs w:val="22"/>
                <w:lang w:eastAsia="ar-SA"/>
              </w:rPr>
              <w:t>(</w:t>
            </w:r>
            <w:r w:rsidRPr="00854195">
              <w:rPr>
                <w:color w:val="984806"/>
                <w:sz w:val="22"/>
                <w:szCs w:val="22"/>
                <w:lang w:eastAsia="ar-SA"/>
              </w:rPr>
              <w:t>PO</w:t>
            </w:r>
            <w:r w:rsidR="00F459AD">
              <w:rPr>
                <w:color w:val="984806"/>
                <w:sz w:val="22"/>
                <w:szCs w:val="22"/>
                <w:lang w:eastAsia="ar-SA"/>
              </w:rPr>
              <w:t>)</w:t>
            </w:r>
          </w:p>
        </w:tc>
      </w:tr>
      <w:tr w:rsidR="00B541F4" w:rsidRPr="009900B3" w14:paraId="74F7DADC" w14:textId="77777777" w:rsidTr="00F6769A">
        <w:trPr>
          <w:trHeight w:val="182"/>
          <w:jc w:val="center"/>
        </w:trPr>
        <w:tc>
          <w:tcPr>
            <w:tcW w:w="796" w:type="pct"/>
            <w:tcBorders>
              <w:left w:val="single" w:sz="18" w:space="0" w:color="808080"/>
            </w:tcBorders>
            <w:shd w:val="clear" w:color="auto" w:fill="F3F3F3"/>
            <w:vAlign w:val="center"/>
          </w:tcPr>
          <w:p w14:paraId="6563F1C4" w14:textId="77777777" w:rsidR="00B541F4" w:rsidRPr="009900B3" w:rsidRDefault="00B541F4" w:rsidP="00493C84">
            <w:pPr>
              <w:ind w:left="142"/>
              <w:rPr>
                <w:b/>
                <w:szCs w:val="22"/>
              </w:rPr>
            </w:pPr>
            <w:r w:rsidRPr="009900B3">
              <w:rPr>
                <w:b/>
                <w:szCs w:val="22"/>
              </w:rPr>
              <w:t>Mô tả</w:t>
            </w:r>
          </w:p>
        </w:tc>
        <w:tc>
          <w:tcPr>
            <w:tcW w:w="4204" w:type="pct"/>
            <w:tcBorders>
              <w:right w:val="single" w:sz="18" w:space="0" w:color="808080"/>
            </w:tcBorders>
            <w:vAlign w:val="center"/>
          </w:tcPr>
          <w:p w14:paraId="463EDED8" w14:textId="1273FE93" w:rsidR="00B541F4" w:rsidRPr="00C90378" w:rsidRDefault="00B541F4" w:rsidP="00F459AD">
            <w:pPr>
              <w:pStyle w:val="BodyText"/>
              <w:ind w:left="0"/>
              <w:rPr>
                <w:color w:val="984806"/>
                <w:sz w:val="22"/>
                <w:szCs w:val="22"/>
                <w:lang w:eastAsia="ar-SA"/>
              </w:rPr>
            </w:pPr>
            <w:r w:rsidRPr="00C90378">
              <w:rPr>
                <w:color w:val="984806"/>
                <w:sz w:val="22"/>
                <w:szCs w:val="22"/>
                <w:lang w:eastAsia="ar-SA"/>
              </w:rPr>
              <w:t xml:space="preserve">Chức năng này cho </w:t>
            </w:r>
            <w:r w:rsidR="00F459AD">
              <w:rPr>
                <w:color w:val="984806"/>
                <w:sz w:val="22"/>
                <w:szCs w:val="22"/>
                <w:lang w:eastAsia="ar-SA"/>
              </w:rPr>
              <w:t>phép lập đơn đặt hàng từ NPP lên công ty, hoặc lập đơn trả hàng từ NPP về công ty.</w:t>
            </w:r>
          </w:p>
        </w:tc>
      </w:tr>
      <w:tr w:rsidR="00B541F4" w:rsidRPr="009900B3" w14:paraId="1C18E1D2" w14:textId="77777777" w:rsidTr="00F6769A">
        <w:trPr>
          <w:trHeight w:val="253"/>
          <w:jc w:val="center"/>
        </w:trPr>
        <w:tc>
          <w:tcPr>
            <w:tcW w:w="796" w:type="pct"/>
            <w:tcBorders>
              <w:left w:val="single" w:sz="18" w:space="0" w:color="808080"/>
            </w:tcBorders>
            <w:shd w:val="clear" w:color="auto" w:fill="F3F3F3"/>
            <w:vAlign w:val="center"/>
          </w:tcPr>
          <w:p w14:paraId="63941451" w14:textId="1A7184EB" w:rsidR="00B541F4" w:rsidRPr="009900B3" w:rsidRDefault="00FF253B" w:rsidP="00493C84">
            <w:pPr>
              <w:ind w:left="142"/>
              <w:rPr>
                <w:b/>
                <w:szCs w:val="22"/>
              </w:rPr>
            </w:pPr>
            <w:r>
              <w:rPr>
                <w:b/>
                <w:szCs w:val="22"/>
              </w:rPr>
              <w:t xml:space="preserve">Tác </w:t>
            </w:r>
            <w:r w:rsidR="00B541F4" w:rsidRPr="009900B3">
              <w:rPr>
                <w:b/>
                <w:szCs w:val="22"/>
              </w:rPr>
              <w:t>nhân</w:t>
            </w:r>
          </w:p>
        </w:tc>
        <w:tc>
          <w:tcPr>
            <w:tcW w:w="4204" w:type="pct"/>
            <w:tcBorders>
              <w:right w:val="single" w:sz="18" w:space="0" w:color="808080"/>
            </w:tcBorders>
            <w:vAlign w:val="center"/>
          </w:tcPr>
          <w:p w14:paraId="42DC64EE" w14:textId="77777777" w:rsidR="00B541F4" w:rsidRPr="009900B3" w:rsidRDefault="00B541F4" w:rsidP="00493C84">
            <w:pPr>
              <w:ind w:left="0"/>
              <w:rPr>
                <w:szCs w:val="22"/>
              </w:rPr>
            </w:pPr>
            <w:r w:rsidRPr="009900B3">
              <w:rPr>
                <w:color w:val="984806"/>
                <w:szCs w:val="22"/>
              </w:rPr>
              <w:t>- Người sử dụng</w:t>
            </w:r>
            <w:r>
              <w:rPr>
                <w:color w:val="984806"/>
                <w:szCs w:val="22"/>
              </w:rPr>
              <w:t xml:space="preserve"> KT NPP/GSNPP/TNKD</w:t>
            </w:r>
          </w:p>
        </w:tc>
      </w:tr>
      <w:tr w:rsidR="00B541F4" w:rsidRPr="009900B3" w14:paraId="418EC3E3" w14:textId="77777777" w:rsidTr="00F6769A">
        <w:trPr>
          <w:trHeight w:val="452"/>
          <w:jc w:val="center"/>
        </w:trPr>
        <w:tc>
          <w:tcPr>
            <w:tcW w:w="796" w:type="pct"/>
            <w:tcBorders>
              <w:left w:val="single" w:sz="18" w:space="0" w:color="808080"/>
            </w:tcBorders>
            <w:shd w:val="clear" w:color="auto" w:fill="F3F3F3"/>
            <w:vAlign w:val="center"/>
          </w:tcPr>
          <w:p w14:paraId="019BE339" w14:textId="77777777" w:rsidR="00B541F4" w:rsidRPr="009900B3" w:rsidRDefault="00B541F4" w:rsidP="00493C84">
            <w:pPr>
              <w:ind w:left="142"/>
              <w:rPr>
                <w:b/>
                <w:szCs w:val="22"/>
              </w:rPr>
            </w:pPr>
            <w:r w:rsidRPr="009900B3">
              <w:rPr>
                <w:b/>
                <w:szCs w:val="22"/>
              </w:rPr>
              <w:t xml:space="preserve">Điều kiện trước </w:t>
            </w:r>
          </w:p>
        </w:tc>
        <w:tc>
          <w:tcPr>
            <w:tcW w:w="4204" w:type="pct"/>
            <w:tcBorders>
              <w:right w:val="single" w:sz="18" w:space="0" w:color="808080"/>
            </w:tcBorders>
            <w:vAlign w:val="center"/>
          </w:tcPr>
          <w:p w14:paraId="5468C272" w14:textId="77777777" w:rsidR="00B541F4" w:rsidRPr="00C90378" w:rsidRDefault="00B541F4" w:rsidP="00493C84">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51F866DB" w14:textId="77777777" w:rsidR="00B541F4" w:rsidRPr="00C90378" w:rsidRDefault="00B541F4" w:rsidP="00493C84">
            <w:pPr>
              <w:pStyle w:val="BodyText"/>
              <w:ind w:left="0"/>
              <w:rPr>
                <w:sz w:val="22"/>
                <w:szCs w:val="22"/>
              </w:rPr>
            </w:pPr>
            <w:r w:rsidRPr="00C90378">
              <w:rPr>
                <w:color w:val="984806"/>
                <w:sz w:val="22"/>
                <w:szCs w:val="22"/>
                <w:lang w:eastAsia="ar-SA"/>
              </w:rPr>
              <w:t>- Có quyền vào chức năng</w:t>
            </w:r>
          </w:p>
        </w:tc>
      </w:tr>
      <w:tr w:rsidR="00B541F4" w:rsidRPr="009900B3" w14:paraId="039C66FC" w14:textId="77777777" w:rsidTr="00F6769A">
        <w:trPr>
          <w:trHeight w:val="340"/>
          <w:jc w:val="center"/>
        </w:trPr>
        <w:tc>
          <w:tcPr>
            <w:tcW w:w="796" w:type="pct"/>
            <w:tcBorders>
              <w:left w:val="single" w:sz="18" w:space="0" w:color="808080"/>
              <w:bottom w:val="single" w:sz="8" w:space="0" w:color="808080"/>
            </w:tcBorders>
            <w:shd w:val="clear" w:color="auto" w:fill="F3F3F3"/>
            <w:vAlign w:val="center"/>
          </w:tcPr>
          <w:p w14:paraId="1CFDBDA0" w14:textId="77777777" w:rsidR="00B541F4" w:rsidRPr="009900B3" w:rsidRDefault="00B541F4" w:rsidP="00493C84">
            <w:pPr>
              <w:ind w:left="142"/>
              <w:rPr>
                <w:b/>
                <w:szCs w:val="22"/>
              </w:rPr>
            </w:pPr>
            <w:r w:rsidRPr="009900B3">
              <w:rPr>
                <w:b/>
                <w:szCs w:val="22"/>
              </w:rPr>
              <w:t>Điều kiện sau</w:t>
            </w:r>
          </w:p>
        </w:tc>
        <w:tc>
          <w:tcPr>
            <w:tcW w:w="4204" w:type="pct"/>
            <w:tcBorders>
              <w:bottom w:val="single" w:sz="8" w:space="0" w:color="808080"/>
              <w:right w:val="single" w:sz="18" w:space="0" w:color="808080"/>
            </w:tcBorders>
            <w:vAlign w:val="center"/>
          </w:tcPr>
          <w:p w14:paraId="4D6054A7" w14:textId="32BB6E5D" w:rsidR="00B541F4" w:rsidRPr="00C90378" w:rsidRDefault="00B541F4" w:rsidP="00F459AD">
            <w:pPr>
              <w:pStyle w:val="BodyText"/>
              <w:ind w:left="0"/>
              <w:rPr>
                <w:sz w:val="22"/>
                <w:szCs w:val="22"/>
                <w:lang w:eastAsia="ar-SA"/>
              </w:rPr>
            </w:pPr>
            <w:r>
              <w:rPr>
                <w:color w:val="984806"/>
                <w:sz w:val="22"/>
                <w:szCs w:val="22"/>
                <w:lang w:eastAsia="ar-SA"/>
              </w:rPr>
              <w:t>-</w:t>
            </w:r>
            <w:r w:rsidR="00F459AD">
              <w:rPr>
                <w:color w:val="984806"/>
                <w:sz w:val="22"/>
                <w:szCs w:val="22"/>
                <w:lang w:eastAsia="ar-SA"/>
              </w:rPr>
              <w:t xml:space="preserve"> </w:t>
            </w:r>
            <w:r>
              <w:rPr>
                <w:color w:val="984806"/>
                <w:sz w:val="22"/>
                <w:szCs w:val="22"/>
                <w:lang w:eastAsia="ar-SA"/>
              </w:rPr>
              <w:t xml:space="preserve">Tạo ra các đơn đặt hàng </w:t>
            </w:r>
            <w:r w:rsidR="00F459AD">
              <w:rPr>
                <w:color w:val="984806"/>
                <w:sz w:val="22"/>
                <w:szCs w:val="22"/>
                <w:lang w:eastAsia="ar-SA"/>
              </w:rPr>
              <w:t>(tay)</w:t>
            </w:r>
            <w:r>
              <w:rPr>
                <w:color w:val="984806"/>
                <w:sz w:val="22"/>
                <w:szCs w:val="22"/>
                <w:lang w:eastAsia="ar-SA"/>
              </w:rPr>
              <w:t xml:space="preserve"> </w:t>
            </w:r>
          </w:p>
        </w:tc>
      </w:tr>
      <w:tr w:rsidR="00B541F4" w:rsidRPr="009900B3" w14:paraId="72BD18D4" w14:textId="77777777" w:rsidTr="00F6769A">
        <w:trPr>
          <w:trHeight w:val="182"/>
          <w:jc w:val="center"/>
        </w:trPr>
        <w:tc>
          <w:tcPr>
            <w:tcW w:w="796" w:type="pct"/>
            <w:tcBorders>
              <w:left w:val="single" w:sz="18" w:space="0" w:color="808080"/>
              <w:bottom w:val="single" w:sz="4" w:space="0" w:color="808080"/>
            </w:tcBorders>
            <w:shd w:val="clear" w:color="auto" w:fill="F3F3F3"/>
            <w:vAlign w:val="center"/>
          </w:tcPr>
          <w:p w14:paraId="22277CA2" w14:textId="77777777" w:rsidR="00B541F4" w:rsidRPr="009900B3" w:rsidRDefault="00B541F4" w:rsidP="00493C84">
            <w:pPr>
              <w:ind w:left="142"/>
              <w:rPr>
                <w:b/>
                <w:szCs w:val="22"/>
              </w:rPr>
            </w:pPr>
            <w:r w:rsidRPr="009900B3">
              <w:rPr>
                <w:b/>
                <w:szCs w:val="22"/>
              </w:rPr>
              <w:t>Ngoại lệ</w:t>
            </w:r>
          </w:p>
        </w:tc>
        <w:tc>
          <w:tcPr>
            <w:tcW w:w="4204" w:type="pct"/>
            <w:tcBorders>
              <w:bottom w:val="single" w:sz="4" w:space="0" w:color="808080"/>
              <w:right w:val="single" w:sz="18" w:space="0" w:color="808080"/>
            </w:tcBorders>
            <w:vAlign w:val="center"/>
          </w:tcPr>
          <w:p w14:paraId="5FE51756" w14:textId="77777777" w:rsidR="00B541F4" w:rsidRPr="00C90378" w:rsidRDefault="00B541F4" w:rsidP="00493C84">
            <w:pPr>
              <w:pStyle w:val="BodyText"/>
              <w:ind w:left="0"/>
              <w:rPr>
                <w:sz w:val="22"/>
                <w:szCs w:val="22"/>
                <w:lang w:eastAsia="ar-SA"/>
              </w:rPr>
            </w:pPr>
            <w:r>
              <w:rPr>
                <w:sz w:val="22"/>
                <w:szCs w:val="22"/>
                <w:lang w:eastAsia="ar-SA"/>
              </w:rPr>
              <w:t>-N/A</w:t>
            </w:r>
          </w:p>
        </w:tc>
      </w:tr>
      <w:tr w:rsidR="00B541F4" w:rsidRPr="009900B3" w14:paraId="44F93E0A" w14:textId="77777777" w:rsidTr="00F6769A">
        <w:trPr>
          <w:trHeight w:val="182"/>
          <w:jc w:val="center"/>
        </w:trPr>
        <w:tc>
          <w:tcPr>
            <w:tcW w:w="796" w:type="pct"/>
            <w:tcBorders>
              <w:left w:val="single" w:sz="18" w:space="0" w:color="808080"/>
              <w:bottom w:val="single" w:sz="18" w:space="0" w:color="808080"/>
            </w:tcBorders>
            <w:shd w:val="clear" w:color="auto" w:fill="F3F3F3"/>
            <w:vAlign w:val="center"/>
          </w:tcPr>
          <w:p w14:paraId="5B6E6E02" w14:textId="77777777" w:rsidR="00B541F4" w:rsidRPr="009900B3" w:rsidRDefault="00B541F4" w:rsidP="00493C84">
            <w:pPr>
              <w:ind w:left="142"/>
              <w:rPr>
                <w:b/>
                <w:szCs w:val="22"/>
              </w:rPr>
            </w:pPr>
            <w:r w:rsidRPr="009900B3">
              <w:rPr>
                <w:b/>
                <w:szCs w:val="22"/>
              </w:rPr>
              <w:t>Các yêu cầu đặc biệt</w:t>
            </w:r>
          </w:p>
        </w:tc>
        <w:tc>
          <w:tcPr>
            <w:tcW w:w="4204" w:type="pct"/>
            <w:tcBorders>
              <w:bottom w:val="single" w:sz="18" w:space="0" w:color="808080"/>
              <w:right w:val="single" w:sz="18" w:space="0" w:color="808080"/>
            </w:tcBorders>
            <w:vAlign w:val="center"/>
          </w:tcPr>
          <w:p w14:paraId="367F1945" w14:textId="77777777" w:rsidR="00B541F4" w:rsidRPr="00C90378" w:rsidRDefault="00B541F4" w:rsidP="00493C84">
            <w:pPr>
              <w:pStyle w:val="BodyText"/>
              <w:ind w:left="0"/>
              <w:rPr>
                <w:sz w:val="22"/>
                <w:szCs w:val="22"/>
              </w:rPr>
            </w:pPr>
            <w:r>
              <w:rPr>
                <w:sz w:val="22"/>
                <w:szCs w:val="22"/>
                <w:lang w:eastAsia="ar-SA"/>
              </w:rPr>
              <w:t>-N/A</w:t>
            </w:r>
          </w:p>
        </w:tc>
      </w:tr>
    </w:tbl>
    <w:p w14:paraId="28CDD489" w14:textId="77777777" w:rsidR="00B541F4" w:rsidRDefault="00B541F4" w:rsidP="00B541F4">
      <w:pPr>
        <w:pStyle w:val="Heading5"/>
        <w:spacing w:line="240" w:lineRule="auto"/>
        <w:rPr>
          <w:lang w:eastAsia="ar-SA"/>
        </w:rPr>
      </w:pPr>
      <w:r>
        <w:rPr>
          <w:lang w:eastAsia="ar-SA"/>
        </w:rPr>
        <w:lastRenderedPageBreak/>
        <w:t>Màn hình chức năng</w:t>
      </w:r>
    </w:p>
    <w:p w14:paraId="7B5F4982" w14:textId="4DCD5B20" w:rsidR="00B541F4" w:rsidRDefault="00EC7D85" w:rsidP="00B541F4">
      <w:pPr>
        <w:ind w:left="0"/>
        <w:rPr>
          <w:lang w:eastAsia="ar-SA"/>
        </w:rPr>
      </w:pPr>
      <w:r>
        <w:rPr>
          <w:noProof/>
        </w:rPr>
        <w:drawing>
          <wp:inline distT="0" distB="0" distL="0" distR="0" wp14:anchorId="17B7642F" wp14:editId="6CCC9484">
            <wp:extent cx="6744970" cy="2967079"/>
            <wp:effectExtent l="0" t="0" r="0" b="5080"/>
            <wp:docPr id="8" name="Picture 8" descr="C:\Users\ChungPTH\AppData\Local\Temp\SNAGHTML29a07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ungPTH\AppData\Local\Temp\SNAGHTML29a07548.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744970" cy="2967079"/>
                    </a:xfrm>
                    <a:prstGeom prst="rect">
                      <a:avLst/>
                    </a:prstGeom>
                    <a:noFill/>
                    <a:ln>
                      <a:noFill/>
                    </a:ln>
                  </pic:spPr>
                </pic:pic>
              </a:graphicData>
            </a:graphic>
          </wp:inline>
        </w:drawing>
      </w:r>
    </w:p>
    <w:p w14:paraId="2F123BDD" w14:textId="55A8AD10" w:rsidR="00AA78BA" w:rsidRDefault="00AA78BA" w:rsidP="00B541F4">
      <w:pPr>
        <w:ind w:left="0"/>
        <w:rPr>
          <w:lang w:eastAsia="ar-SA"/>
        </w:rPr>
      </w:pPr>
      <w:r>
        <w:rPr>
          <w:noProof/>
          <w:snapToGrid/>
        </w:rPr>
        <w:drawing>
          <wp:inline distT="0" distB="0" distL="0" distR="0" wp14:anchorId="430422EB" wp14:editId="07305ED2">
            <wp:extent cx="6864110" cy="2551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38331" cy="2579074"/>
                    </a:xfrm>
                    <a:prstGeom prst="rect">
                      <a:avLst/>
                    </a:prstGeom>
                  </pic:spPr>
                </pic:pic>
              </a:graphicData>
            </a:graphic>
          </wp:inline>
        </w:drawing>
      </w:r>
    </w:p>
    <w:p w14:paraId="698F6AF1" w14:textId="77777777" w:rsidR="00AA78BA" w:rsidRDefault="00AA78BA" w:rsidP="00B541F4">
      <w:pPr>
        <w:ind w:left="0"/>
        <w:rPr>
          <w:lang w:eastAsia="ar-SA"/>
        </w:rPr>
      </w:pPr>
    </w:p>
    <w:p w14:paraId="503860FC" w14:textId="551F88A1" w:rsidR="00AA78BA" w:rsidRDefault="00A46C25" w:rsidP="00B541F4">
      <w:pPr>
        <w:ind w:left="0"/>
        <w:rPr>
          <w:lang w:eastAsia="ar-SA"/>
        </w:rPr>
      </w:pPr>
      <w:r>
        <w:rPr>
          <w:noProof/>
          <w:snapToGrid/>
        </w:rPr>
        <w:drawing>
          <wp:inline distT="0" distB="0" distL="0" distR="0" wp14:anchorId="35C966D3" wp14:editId="61298500">
            <wp:extent cx="6853631" cy="199267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914114" cy="2010255"/>
                    </a:xfrm>
                    <a:prstGeom prst="rect">
                      <a:avLst/>
                    </a:prstGeom>
                  </pic:spPr>
                </pic:pic>
              </a:graphicData>
            </a:graphic>
          </wp:inline>
        </w:drawing>
      </w:r>
    </w:p>
    <w:p w14:paraId="718E5446" w14:textId="77777777" w:rsidR="00AA78BA" w:rsidRDefault="00AA78BA" w:rsidP="00B541F4">
      <w:pPr>
        <w:ind w:left="0"/>
        <w:rPr>
          <w:lang w:eastAsia="ar-SA"/>
        </w:rPr>
      </w:pPr>
    </w:p>
    <w:p w14:paraId="7C43F724" w14:textId="77777777" w:rsidR="00AA78BA" w:rsidRDefault="00AA78BA" w:rsidP="00B541F4">
      <w:pPr>
        <w:ind w:left="0"/>
        <w:rPr>
          <w:lang w:eastAsia="ar-SA"/>
        </w:rPr>
      </w:pPr>
    </w:p>
    <w:p w14:paraId="566D07B4" w14:textId="77777777" w:rsidR="00AA78BA" w:rsidRDefault="00AA78BA" w:rsidP="00B541F4">
      <w:pPr>
        <w:ind w:left="0"/>
        <w:rPr>
          <w:lang w:eastAsia="ar-SA"/>
        </w:rPr>
      </w:pPr>
    </w:p>
    <w:p w14:paraId="2FCD6653" w14:textId="77777777" w:rsidR="00AA78BA" w:rsidRDefault="00AA78BA" w:rsidP="00B541F4">
      <w:pPr>
        <w:ind w:left="0"/>
        <w:rPr>
          <w:lang w:eastAsia="ar-SA"/>
        </w:rPr>
      </w:pPr>
    </w:p>
    <w:p w14:paraId="01397B7C" w14:textId="77777777" w:rsidR="00B541F4" w:rsidRPr="0048452F" w:rsidRDefault="00B541F4" w:rsidP="00B541F4">
      <w:pPr>
        <w:pStyle w:val="Heading5"/>
        <w:spacing w:line="240" w:lineRule="auto"/>
        <w:rPr>
          <w:lang w:eastAsia="ar-SA"/>
        </w:rPr>
      </w:pPr>
      <w:r w:rsidRPr="0048452F">
        <w:rPr>
          <w:lang w:eastAsia="ar-SA"/>
        </w:rPr>
        <w:t>Mô tả dòng sự kiện chính (Basic Flow)</w:t>
      </w:r>
    </w:p>
    <w:p w14:paraId="1542F5BA" w14:textId="77777777" w:rsidR="00B541F4" w:rsidRPr="0048452F" w:rsidRDefault="00B541F4" w:rsidP="00B541F4">
      <w:pPr>
        <w:pStyle w:val="InfoBlue"/>
        <w:spacing w:after="0"/>
        <w:ind w:left="0"/>
        <w:rPr>
          <w:rFonts w:ascii="Times New Roman" w:hAnsi="Times New Roman" w:cs="Times New Roman"/>
          <w:i/>
          <w:sz w:val="24"/>
          <w:szCs w:val="24"/>
        </w:rPr>
      </w:pPr>
    </w:p>
    <w:tbl>
      <w:tblPr>
        <w:tblW w:w="10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69"/>
        <w:gridCol w:w="4639"/>
        <w:gridCol w:w="1522"/>
      </w:tblGrid>
      <w:tr w:rsidR="00B541F4" w:rsidRPr="0048452F" w14:paraId="317D0A65" w14:textId="77777777" w:rsidTr="00320B79">
        <w:trPr>
          <w:trHeight w:val="495"/>
        </w:trPr>
        <w:tc>
          <w:tcPr>
            <w:tcW w:w="4569" w:type="dxa"/>
            <w:shd w:val="pct5" w:color="auto" w:fill="auto"/>
          </w:tcPr>
          <w:p w14:paraId="44D9A475" w14:textId="77777777" w:rsidR="00B541F4" w:rsidRPr="0048452F" w:rsidRDefault="00B541F4" w:rsidP="00493C84">
            <w:pPr>
              <w:ind w:left="0"/>
              <w:jc w:val="center"/>
              <w:rPr>
                <w:b/>
                <w:szCs w:val="24"/>
              </w:rPr>
            </w:pPr>
            <w:r w:rsidRPr="0048452F">
              <w:rPr>
                <w:b/>
                <w:szCs w:val="24"/>
              </w:rPr>
              <w:t>Hành động của tác nhân</w:t>
            </w:r>
          </w:p>
        </w:tc>
        <w:tc>
          <w:tcPr>
            <w:tcW w:w="4639" w:type="dxa"/>
            <w:shd w:val="pct5" w:color="auto" w:fill="auto"/>
          </w:tcPr>
          <w:p w14:paraId="6C86F135" w14:textId="77777777" w:rsidR="00B541F4" w:rsidRPr="0048452F" w:rsidRDefault="00B541F4" w:rsidP="00493C84">
            <w:pPr>
              <w:ind w:left="0"/>
              <w:jc w:val="center"/>
              <w:rPr>
                <w:b/>
                <w:szCs w:val="24"/>
              </w:rPr>
            </w:pPr>
            <w:r w:rsidRPr="0048452F">
              <w:rPr>
                <w:b/>
                <w:szCs w:val="24"/>
              </w:rPr>
              <w:t>Phản ứng của hệ thống</w:t>
            </w:r>
          </w:p>
        </w:tc>
        <w:tc>
          <w:tcPr>
            <w:tcW w:w="1522" w:type="dxa"/>
            <w:shd w:val="pct5" w:color="auto" w:fill="auto"/>
          </w:tcPr>
          <w:p w14:paraId="0FE0788A" w14:textId="77777777" w:rsidR="00B541F4" w:rsidRPr="0048452F" w:rsidRDefault="00B541F4" w:rsidP="00493C84">
            <w:pPr>
              <w:ind w:left="0"/>
              <w:jc w:val="center"/>
              <w:rPr>
                <w:b/>
                <w:szCs w:val="24"/>
              </w:rPr>
            </w:pPr>
            <w:r w:rsidRPr="0048452F">
              <w:rPr>
                <w:b/>
                <w:szCs w:val="24"/>
              </w:rPr>
              <w:t>Dữ liệu liên quan (C/R/U/D)</w:t>
            </w:r>
          </w:p>
        </w:tc>
      </w:tr>
      <w:tr w:rsidR="00B541F4" w:rsidRPr="0048452F" w14:paraId="04182BBB" w14:textId="77777777" w:rsidTr="00320B79">
        <w:trPr>
          <w:trHeight w:val="134"/>
        </w:trPr>
        <w:tc>
          <w:tcPr>
            <w:tcW w:w="4569" w:type="dxa"/>
          </w:tcPr>
          <w:p w14:paraId="25048A60" w14:textId="77777777" w:rsidR="00B541F4" w:rsidRPr="001F64AF" w:rsidRDefault="00B541F4" w:rsidP="00493C84">
            <w:pPr>
              <w:pStyle w:val="Sothutu-1so"/>
              <w:numPr>
                <w:ilvl w:val="0"/>
                <w:numId w:val="18"/>
              </w:numPr>
              <w:rPr>
                <w:szCs w:val="24"/>
              </w:rPr>
            </w:pPr>
            <w:r w:rsidRPr="001F64AF">
              <w:rPr>
                <w:szCs w:val="24"/>
              </w:rPr>
              <w:t>KTNPP yêu cầu tạo đơn mua hàng tay</w:t>
            </w:r>
          </w:p>
          <w:p w14:paraId="3A3D5BDE" w14:textId="77777777" w:rsidR="00B541F4" w:rsidRPr="001F64AF" w:rsidRDefault="00B541F4" w:rsidP="00493C84">
            <w:pPr>
              <w:pStyle w:val="Sothutu-1so"/>
              <w:numPr>
                <w:ilvl w:val="0"/>
                <w:numId w:val="0"/>
              </w:numPr>
              <w:ind w:left="360" w:hanging="360"/>
              <w:rPr>
                <w:szCs w:val="24"/>
              </w:rPr>
            </w:pPr>
          </w:p>
        </w:tc>
        <w:tc>
          <w:tcPr>
            <w:tcW w:w="4639" w:type="dxa"/>
          </w:tcPr>
          <w:p w14:paraId="5EFA2911" w14:textId="7BFCA319" w:rsidR="00B541F4" w:rsidRDefault="00B541F4" w:rsidP="00493C84">
            <w:pPr>
              <w:pStyle w:val="Sothutu-1so"/>
              <w:numPr>
                <w:ilvl w:val="0"/>
                <w:numId w:val="18"/>
              </w:numPr>
              <w:rPr>
                <w:szCs w:val="24"/>
              </w:rPr>
            </w:pPr>
            <w:r w:rsidRPr="001F64AF">
              <w:rPr>
                <w:szCs w:val="24"/>
              </w:rPr>
              <w:t xml:space="preserve">Hệ thống mở màn hình </w:t>
            </w:r>
            <w:r w:rsidR="00F03C18">
              <w:rPr>
                <w:szCs w:val="24"/>
              </w:rPr>
              <w:t>Lập PO</w:t>
            </w:r>
            <w:r w:rsidRPr="001F64AF">
              <w:rPr>
                <w:szCs w:val="24"/>
              </w:rPr>
              <w:t>:</w:t>
            </w:r>
          </w:p>
          <w:p w14:paraId="2609EE32" w14:textId="23CBC558" w:rsidR="00F03C18" w:rsidRPr="001F64AF" w:rsidRDefault="00F03C18" w:rsidP="00F03C18">
            <w:pPr>
              <w:pStyle w:val="Sothutu-1so"/>
              <w:numPr>
                <w:ilvl w:val="0"/>
                <w:numId w:val="0"/>
              </w:numPr>
              <w:ind w:left="360"/>
              <w:rPr>
                <w:szCs w:val="24"/>
              </w:rPr>
            </w:pPr>
            <w:r>
              <w:rPr>
                <w:szCs w:val="24"/>
              </w:rPr>
              <w:t>Đơn vị Mặc định là đơn vị NPP. Cho phép nhập các thông tin sau:</w:t>
            </w:r>
          </w:p>
          <w:p w14:paraId="3E064DB6" w14:textId="32BB33F5" w:rsidR="00B541F4" w:rsidRDefault="00B541F4" w:rsidP="00493C84">
            <w:pPr>
              <w:pStyle w:val="Sothutu-1so"/>
              <w:numPr>
                <w:ilvl w:val="0"/>
                <w:numId w:val="20"/>
              </w:numPr>
              <w:rPr>
                <w:szCs w:val="24"/>
              </w:rPr>
            </w:pPr>
            <w:bookmarkStart w:id="43" w:name="OLE_LINK1"/>
            <w:bookmarkStart w:id="44" w:name="OLE_LINK2"/>
            <w:r w:rsidRPr="001F64AF">
              <w:rPr>
                <w:szCs w:val="24"/>
              </w:rPr>
              <w:t>Kho</w:t>
            </w:r>
            <w:r w:rsidR="00F03C18">
              <w:rPr>
                <w:szCs w:val="24"/>
              </w:rPr>
              <w:t>: Cho chọn kho NPP</w:t>
            </w:r>
          </w:p>
          <w:p w14:paraId="52C51525" w14:textId="7751C37E" w:rsidR="00F03C18" w:rsidRPr="001F64AF" w:rsidRDefault="00F03C18" w:rsidP="00493C84">
            <w:pPr>
              <w:pStyle w:val="Sothutu-1so"/>
              <w:numPr>
                <w:ilvl w:val="0"/>
                <w:numId w:val="20"/>
              </w:numPr>
              <w:rPr>
                <w:szCs w:val="24"/>
              </w:rPr>
            </w:pPr>
            <w:r>
              <w:rPr>
                <w:szCs w:val="24"/>
              </w:rPr>
              <w:t>Loại đơn: Chọn Đặt hàng.</w:t>
            </w:r>
          </w:p>
          <w:p w14:paraId="12E02579" w14:textId="257CAA05" w:rsidR="00B541F4" w:rsidRPr="001F64AF" w:rsidRDefault="00B541F4" w:rsidP="00493C84">
            <w:pPr>
              <w:pStyle w:val="Sothutu-1so"/>
              <w:numPr>
                <w:ilvl w:val="0"/>
                <w:numId w:val="20"/>
              </w:numPr>
              <w:rPr>
                <w:szCs w:val="24"/>
              </w:rPr>
            </w:pPr>
            <w:r w:rsidRPr="001F64AF">
              <w:rPr>
                <w:szCs w:val="24"/>
              </w:rPr>
              <w:t>Ngày yêu cầu giao hàng</w:t>
            </w:r>
            <w:r w:rsidR="00F03C18">
              <w:rPr>
                <w:szCs w:val="24"/>
              </w:rPr>
              <w:t>: Mặc định là ngày hiện tại, cho phép sửa thành ngày &gt; ngày hiện tại (Không được sửa nhỏ hơn ngày hiện tại)</w:t>
            </w:r>
          </w:p>
          <w:p w14:paraId="3C0A4B14" w14:textId="0444D09E" w:rsidR="00B541F4" w:rsidRPr="001F64AF" w:rsidRDefault="00B541F4" w:rsidP="00493C84">
            <w:pPr>
              <w:pStyle w:val="Sothutu-1so"/>
              <w:numPr>
                <w:ilvl w:val="0"/>
                <w:numId w:val="20"/>
              </w:numPr>
              <w:rPr>
                <w:szCs w:val="24"/>
              </w:rPr>
            </w:pPr>
            <w:r w:rsidRPr="001F64AF">
              <w:rPr>
                <w:szCs w:val="24"/>
              </w:rPr>
              <w:t>Ghi chú</w:t>
            </w:r>
            <w:r w:rsidR="00F03C18">
              <w:rPr>
                <w:szCs w:val="24"/>
              </w:rPr>
              <w:t>: Cho phép nhập nội dung ghi chú</w:t>
            </w:r>
            <w:r w:rsidR="000B7518">
              <w:rPr>
                <w:szCs w:val="24"/>
              </w:rPr>
              <w:t xml:space="preserve"> cho cả đơn hàng</w:t>
            </w:r>
          </w:p>
          <w:p w14:paraId="71EF19FA" w14:textId="3CEDC9F8" w:rsidR="00B541F4" w:rsidRPr="001F64AF" w:rsidRDefault="00B541F4" w:rsidP="00493C84">
            <w:pPr>
              <w:pStyle w:val="Sothutu-1so"/>
              <w:numPr>
                <w:ilvl w:val="0"/>
                <w:numId w:val="20"/>
              </w:numPr>
              <w:rPr>
                <w:szCs w:val="24"/>
              </w:rPr>
            </w:pPr>
            <w:r w:rsidRPr="001F64AF">
              <w:rPr>
                <w:szCs w:val="24"/>
              </w:rPr>
              <w:t>Sản phẩm</w:t>
            </w:r>
            <w:r w:rsidR="00F03C18">
              <w:rPr>
                <w:szCs w:val="24"/>
              </w:rPr>
              <w:t>: Cho chọn các sản phẩm</w:t>
            </w:r>
            <w:r w:rsidR="000B7518">
              <w:rPr>
                <w:szCs w:val="24"/>
              </w:rPr>
              <w:t xml:space="preserve"> nhà phân phối được phân bổ</w:t>
            </w:r>
          </w:p>
          <w:p w14:paraId="57BB07D9" w14:textId="77777777" w:rsidR="0083280D" w:rsidRDefault="00B541F4" w:rsidP="0083280D">
            <w:pPr>
              <w:pStyle w:val="Sothutu-1so"/>
              <w:numPr>
                <w:ilvl w:val="0"/>
                <w:numId w:val="20"/>
              </w:numPr>
              <w:rPr>
                <w:szCs w:val="24"/>
              </w:rPr>
            </w:pPr>
            <w:r w:rsidRPr="001F64AF">
              <w:rPr>
                <w:szCs w:val="24"/>
              </w:rPr>
              <w:t>Số lượng</w:t>
            </w:r>
            <w:r w:rsidR="0083280D">
              <w:rPr>
                <w:szCs w:val="24"/>
              </w:rPr>
              <w:t>: Nhập số lượng đặt</w:t>
            </w:r>
          </w:p>
          <w:bookmarkEnd w:id="43"/>
          <w:bookmarkEnd w:id="44"/>
          <w:p w14:paraId="7CC4723E" w14:textId="12BD53CE" w:rsidR="0083280D" w:rsidRPr="00307258" w:rsidRDefault="0083280D" w:rsidP="000B7518">
            <w:pPr>
              <w:pStyle w:val="Sothutu-1so"/>
              <w:numPr>
                <w:ilvl w:val="0"/>
                <w:numId w:val="0"/>
              </w:numPr>
              <w:ind w:left="720"/>
              <w:rPr>
                <w:szCs w:val="24"/>
              </w:rPr>
            </w:pPr>
          </w:p>
        </w:tc>
        <w:tc>
          <w:tcPr>
            <w:tcW w:w="1522" w:type="dxa"/>
          </w:tcPr>
          <w:p w14:paraId="4F658124" w14:textId="77777777" w:rsidR="00B541F4" w:rsidRPr="001F64AF" w:rsidRDefault="00B541F4" w:rsidP="00493C84">
            <w:pPr>
              <w:ind w:left="0"/>
              <w:jc w:val="both"/>
              <w:rPr>
                <w:szCs w:val="24"/>
              </w:rPr>
            </w:pPr>
          </w:p>
        </w:tc>
      </w:tr>
      <w:tr w:rsidR="00B541F4" w:rsidRPr="0048452F" w14:paraId="2D3186F9" w14:textId="77777777" w:rsidTr="00320B79">
        <w:trPr>
          <w:trHeight w:val="840"/>
        </w:trPr>
        <w:tc>
          <w:tcPr>
            <w:tcW w:w="4569" w:type="dxa"/>
          </w:tcPr>
          <w:p w14:paraId="2E525CC2" w14:textId="1EF2F277" w:rsidR="00B541F4" w:rsidRPr="001F64AF" w:rsidRDefault="00B541F4" w:rsidP="00493C84">
            <w:pPr>
              <w:pStyle w:val="Sothutu-1so"/>
              <w:numPr>
                <w:ilvl w:val="0"/>
                <w:numId w:val="18"/>
              </w:numPr>
              <w:rPr>
                <w:szCs w:val="24"/>
              </w:rPr>
            </w:pPr>
            <w:r w:rsidRPr="001F64AF">
              <w:rPr>
                <w:szCs w:val="24"/>
              </w:rPr>
              <w:t xml:space="preserve">KTNPP </w:t>
            </w:r>
            <w:r>
              <w:rPr>
                <w:szCs w:val="24"/>
              </w:rPr>
              <w:t>nhấn nút Lưu</w:t>
            </w:r>
          </w:p>
          <w:p w14:paraId="28BD3E51" w14:textId="77777777" w:rsidR="00B541F4" w:rsidRPr="001F64AF" w:rsidRDefault="00B541F4" w:rsidP="00493C84">
            <w:pPr>
              <w:pStyle w:val="Sothutu-1so"/>
              <w:numPr>
                <w:ilvl w:val="0"/>
                <w:numId w:val="0"/>
              </w:numPr>
              <w:jc w:val="left"/>
              <w:rPr>
                <w:szCs w:val="24"/>
              </w:rPr>
            </w:pPr>
          </w:p>
        </w:tc>
        <w:tc>
          <w:tcPr>
            <w:tcW w:w="4639" w:type="dxa"/>
          </w:tcPr>
          <w:p w14:paraId="45D7C8BE" w14:textId="77777777" w:rsidR="00B541F4" w:rsidRDefault="00B541F4" w:rsidP="00493C84">
            <w:pPr>
              <w:pStyle w:val="Sothutu-1so"/>
              <w:numPr>
                <w:ilvl w:val="0"/>
                <w:numId w:val="18"/>
              </w:numPr>
              <w:rPr>
                <w:szCs w:val="24"/>
              </w:rPr>
            </w:pPr>
            <w:r>
              <w:rPr>
                <w:szCs w:val="24"/>
              </w:rPr>
              <w:t>Lưu lại thông tin đơn hàng</w:t>
            </w:r>
          </w:p>
          <w:p w14:paraId="7F0C79F8" w14:textId="78993771" w:rsidR="00771222" w:rsidRPr="001F64AF" w:rsidRDefault="00771222" w:rsidP="00771222">
            <w:pPr>
              <w:pStyle w:val="Sothutu-1so"/>
              <w:numPr>
                <w:ilvl w:val="0"/>
                <w:numId w:val="0"/>
              </w:numPr>
              <w:ind w:left="360"/>
              <w:rPr>
                <w:szCs w:val="24"/>
              </w:rPr>
            </w:pPr>
            <w:r w:rsidRPr="00771222">
              <w:rPr>
                <w:szCs w:val="24"/>
              </w:rPr>
              <w:t>•</w:t>
            </w:r>
            <w:r w:rsidRPr="00771222">
              <w:rPr>
                <w:szCs w:val="24"/>
              </w:rPr>
              <w:tab/>
              <w:t xml:space="preserve">Trạng thái đơn hàng là </w:t>
            </w:r>
            <w:r>
              <w:rPr>
                <w:szCs w:val="24"/>
              </w:rPr>
              <w:t>Chờ gửi</w:t>
            </w:r>
          </w:p>
        </w:tc>
        <w:tc>
          <w:tcPr>
            <w:tcW w:w="1522" w:type="dxa"/>
          </w:tcPr>
          <w:p w14:paraId="1CB0296A" w14:textId="01B39957" w:rsidR="00B541F4" w:rsidRPr="001F64AF" w:rsidRDefault="00B541F4" w:rsidP="00493C84">
            <w:pPr>
              <w:ind w:left="0"/>
              <w:jc w:val="both"/>
              <w:rPr>
                <w:szCs w:val="24"/>
              </w:rPr>
            </w:pPr>
          </w:p>
        </w:tc>
      </w:tr>
      <w:tr w:rsidR="00B541F4" w:rsidRPr="0048452F" w14:paraId="103BB57A" w14:textId="77777777" w:rsidTr="00320B79">
        <w:trPr>
          <w:trHeight w:val="518"/>
        </w:trPr>
        <w:tc>
          <w:tcPr>
            <w:tcW w:w="4569" w:type="dxa"/>
          </w:tcPr>
          <w:p w14:paraId="6013D286" w14:textId="77777777" w:rsidR="00B541F4" w:rsidRPr="0048452F" w:rsidRDefault="00B541F4" w:rsidP="00493C84">
            <w:pPr>
              <w:pStyle w:val="Sothutu-1so"/>
              <w:numPr>
                <w:ilvl w:val="0"/>
                <w:numId w:val="18"/>
              </w:numPr>
              <w:rPr>
                <w:szCs w:val="24"/>
              </w:rPr>
            </w:pPr>
            <w:r w:rsidRPr="001F64AF">
              <w:rPr>
                <w:szCs w:val="24"/>
              </w:rPr>
              <w:t>KTNPP</w:t>
            </w:r>
            <w:r>
              <w:rPr>
                <w:szCs w:val="24"/>
              </w:rPr>
              <w:t xml:space="preserve"> nhấn nút Tạo đơn mới</w:t>
            </w:r>
          </w:p>
        </w:tc>
        <w:tc>
          <w:tcPr>
            <w:tcW w:w="4639" w:type="dxa"/>
          </w:tcPr>
          <w:p w14:paraId="7380573D" w14:textId="77777777" w:rsidR="00B541F4" w:rsidRPr="0048452F" w:rsidRDefault="00B541F4" w:rsidP="00493C84">
            <w:pPr>
              <w:pStyle w:val="Sothutu-1so"/>
              <w:numPr>
                <w:ilvl w:val="0"/>
                <w:numId w:val="18"/>
              </w:numPr>
              <w:rPr>
                <w:szCs w:val="24"/>
              </w:rPr>
            </w:pPr>
            <w:r>
              <w:rPr>
                <w:szCs w:val="24"/>
              </w:rPr>
              <w:t>Tiến hành mở màn hình cho nhập đơn</w:t>
            </w:r>
          </w:p>
        </w:tc>
        <w:tc>
          <w:tcPr>
            <w:tcW w:w="1522" w:type="dxa"/>
          </w:tcPr>
          <w:p w14:paraId="1D9FA2F8" w14:textId="620E4664" w:rsidR="00B541F4" w:rsidRPr="0048452F" w:rsidRDefault="00B541F4" w:rsidP="00493C84">
            <w:pPr>
              <w:ind w:left="0"/>
              <w:jc w:val="both"/>
              <w:rPr>
                <w:szCs w:val="24"/>
              </w:rPr>
            </w:pPr>
          </w:p>
        </w:tc>
      </w:tr>
      <w:tr w:rsidR="00B541F4" w:rsidRPr="0048452F" w14:paraId="19995C90" w14:textId="77777777" w:rsidTr="00320B79">
        <w:trPr>
          <w:trHeight w:val="518"/>
        </w:trPr>
        <w:tc>
          <w:tcPr>
            <w:tcW w:w="4569" w:type="dxa"/>
          </w:tcPr>
          <w:p w14:paraId="5DADB155" w14:textId="77777777" w:rsidR="00B541F4" w:rsidRPr="0048452F" w:rsidRDefault="00B541F4" w:rsidP="00493C84">
            <w:pPr>
              <w:pStyle w:val="Sothutu-1so"/>
              <w:numPr>
                <w:ilvl w:val="0"/>
                <w:numId w:val="18"/>
              </w:numPr>
              <w:rPr>
                <w:szCs w:val="24"/>
              </w:rPr>
            </w:pPr>
            <w:r w:rsidRPr="001F64AF">
              <w:rPr>
                <w:szCs w:val="24"/>
              </w:rPr>
              <w:t xml:space="preserve">KTNPP </w:t>
            </w:r>
            <w:r>
              <w:rPr>
                <w:szCs w:val="24"/>
              </w:rPr>
              <w:t>nhấn nút quay lại</w:t>
            </w:r>
          </w:p>
        </w:tc>
        <w:tc>
          <w:tcPr>
            <w:tcW w:w="4639" w:type="dxa"/>
          </w:tcPr>
          <w:p w14:paraId="6B78E391" w14:textId="77777777" w:rsidR="00B541F4" w:rsidRPr="0048452F" w:rsidRDefault="00B541F4" w:rsidP="00493C84">
            <w:pPr>
              <w:pStyle w:val="Sothutu-1so"/>
              <w:numPr>
                <w:ilvl w:val="0"/>
                <w:numId w:val="18"/>
              </w:numPr>
              <w:rPr>
                <w:szCs w:val="24"/>
              </w:rPr>
            </w:pPr>
            <w:r>
              <w:rPr>
                <w:szCs w:val="24"/>
              </w:rPr>
              <w:t>Quay lại màn hình quản lý đơn</w:t>
            </w:r>
          </w:p>
        </w:tc>
        <w:tc>
          <w:tcPr>
            <w:tcW w:w="1522" w:type="dxa"/>
          </w:tcPr>
          <w:p w14:paraId="17BF1BC7" w14:textId="58AF557A" w:rsidR="00B541F4" w:rsidRPr="0048452F" w:rsidRDefault="00B541F4" w:rsidP="00493C84">
            <w:pPr>
              <w:ind w:left="0"/>
              <w:jc w:val="both"/>
              <w:rPr>
                <w:szCs w:val="24"/>
              </w:rPr>
            </w:pPr>
          </w:p>
        </w:tc>
      </w:tr>
      <w:tr w:rsidR="00B541F4" w:rsidRPr="0048452F" w14:paraId="04159418" w14:textId="77777777" w:rsidTr="00320B79">
        <w:trPr>
          <w:trHeight w:val="3294"/>
        </w:trPr>
        <w:tc>
          <w:tcPr>
            <w:tcW w:w="4569" w:type="dxa"/>
          </w:tcPr>
          <w:p w14:paraId="47736F8C" w14:textId="77777777" w:rsidR="00B541F4" w:rsidRDefault="00B541F4" w:rsidP="00493C84">
            <w:pPr>
              <w:pStyle w:val="Sothutu-1so"/>
              <w:numPr>
                <w:ilvl w:val="0"/>
                <w:numId w:val="18"/>
              </w:numPr>
              <w:rPr>
                <w:szCs w:val="24"/>
              </w:rPr>
            </w:pPr>
            <w:r w:rsidRPr="001F64AF">
              <w:rPr>
                <w:szCs w:val="24"/>
              </w:rPr>
              <w:lastRenderedPageBreak/>
              <w:t>KTNPP</w:t>
            </w:r>
            <w:r>
              <w:rPr>
                <w:szCs w:val="24"/>
              </w:rPr>
              <w:t xml:space="preserve"> yêu cầu tìm kiếm lại các đơn đặt hàng. Nhập các thông tin tìm kiếm tại màn hình quản lý đơn hàng PO gồm:</w:t>
            </w:r>
          </w:p>
          <w:p w14:paraId="328B2C92" w14:textId="77777777" w:rsidR="00B541F4" w:rsidRDefault="00B541F4" w:rsidP="00493C84">
            <w:pPr>
              <w:pStyle w:val="Sothutu-1so"/>
              <w:numPr>
                <w:ilvl w:val="0"/>
                <w:numId w:val="21"/>
              </w:numPr>
              <w:rPr>
                <w:szCs w:val="24"/>
              </w:rPr>
            </w:pPr>
            <w:bookmarkStart w:id="45" w:name="OLE_LINK7"/>
            <w:bookmarkStart w:id="46" w:name="OLE_LINK8"/>
            <w:bookmarkStart w:id="47" w:name="OLE_LINK9"/>
            <w:bookmarkStart w:id="48" w:name="OLE_LINK10"/>
            <w:r>
              <w:rPr>
                <w:szCs w:val="24"/>
              </w:rPr>
              <w:t>Loại đơn</w:t>
            </w:r>
          </w:p>
          <w:bookmarkEnd w:id="45"/>
          <w:bookmarkEnd w:id="46"/>
          <w:p w14:paraId="2039A74C" w14:textId="2074320F" w:rsidR="00B541F4" w:rsidRDefault="00B541F4" w:rsidP="00493C84">
            <w:pPr>
              <w:pStyle w:val="Sothutu-1so"/>
              <w:numPr>
                <w:ilvl w:val="0"/>
                <w:numId w:val="21"/>
              </w:numPr>
              <w:rPr>
                <w:szCs w:val="24"/>
              </w:rPr>
            </w:pPr>
            <w:r>
              <w:rPr>
                <w:szCs w:val="24"/>
              </w:rPr>
              <w:t>Trạng thái</w:t>
            </w:r>
            <w:r w:rsidR="00580491">
              <w:rPr>
                <w:szCs w:val="24"/>
              </w:rPr>
              <w:t>: Tất cả, chờ gửi, huỷ, chờ duyệt, đã duyệt, từ chối đang thực hiện, Đã hoàn thành</w:t>
            </w:r>
          </w:p>
          <w:p w14:paraId="5ED3C24F" w14:textId="77777777" w:rsidR="00B541F4" w:rsidRDefault="00B541F4" w:rsidP="00493C84">
            <w:pPr>
              <w:pStyle w:val="Sothutu-1so"/>
              <w:numPr>
                <w:ilvl w:val="0"/>
                <w:numId w:val="21"/>
              </w:numPr>
              <w:rPr>
                <w:szCs w:val="24"/>
              </w:rPr>
            </w:pPr>
            <w:r>
              <w:rPr>
                <w:szCs w:val="24"/>
              </w:rPr>
              <w:t>Số đơn</w:t>
            </w:r>
          </w:p>
          <w:p w14:paraId="7CD23746" w14:textId="77777777" w:rsidR="00B541F4" w:rsidRDefault="00B541F4" w:rsidP="00493C84">
            <w:pPr>
              <w:pStyle w:val="Sothutu-1so"/>
              <w:numPr>
                <w:ilvl w:val="0"/>
                <w:numId w:val="21"/>
              </w:numPr>
              <w:rPr>
                <w:szCs w:val="24"/>
              </w:rPr>
            </w:pPr>
            <w:r>
              <w:rPr>
                <w:szCs w:val="24"/>
              </w:rPr>
              <w:t>Từ ngày</w:t>
            </w:r>
          </w:p>
          <w:p w14:paraId="279F6BD2" w14:textId="77777777" w:rsidR="00B541F4" w:rsidRPr="0048452F" w:rsidRDefault="00B541F4" w:rsidP="00493C84">
            <w:pPr>
              <w:pStyle w:val="Sothutu-1so"/>
              <w:numPr>
                <w:ilvl w:val="0"/>
                <w:numId w:val="21"/>
              </w:numPr>
              <w:rPr>
                <w:szCs w:val="24"/>
              </w:rPr>
            </w:pPr>
            <w:r>
              <w:rPr>
                <w:szCs w:val="24"/>
              </w:rPr>
              <w:t>Đến ngày</w:t>
            </w:r>
            <w:bookmarkEnd w:id="47"/>
            <w:bookmarkEnd w:id="48"/>
          </w:p>
        </w:tc>
        <w:tc>
          <w:tcPr>
            <w:tcW w:w="4639" w:type="dxa"/>
          </w:tcPr>
          <w:p w14:paraId="29F826A4" w14:textId="77777777" w:rsidR="00B541F4" w:rsidRPr="0048452F" w:rsidRDefault="00B541F4" w:rsidP="00493C84">
            <w:pPr>
              <w:pStyle w:val="Sothutu-1so"/>
              <w:numPr>
                <w:ilvl w:val="0"/>
                <w:numId w:val="18"/>
              </w:numPr>
              <w:rPr>
                <w:szCs w:val="24"/>
              </w:rPr>
            </w:pPr>
            <w:r>
              <w:rPr>
                <w:szCs w:val="24"/>
              </w:rPr>
              <w:t>Hệ thống tìm kiếm các đơn theo điều kiện tìm kiếm</w:t>
            </w:r>
          </w:p>
        </w:tc>
        <w:tc>
          <w:tcPr>
            <w:tcW w:w="1522" w:type="dxa"/>
          </w:tcPr>
          <w:p w14:paraId="2FEF22C4" w14:textId="596F106C" w:rsidR="00B541F4" w:rsidRPr="0048452F" w:rsidRDefault="00B541F4" w:rsidP="00493C84">
            <w:pPr>
              <w:ind w:left="0"/>
              <w:jc w:val="both"/>
              <w:rPr>
                <w:szCs w:val="24"/>
              </w:rPr>
            </w:pPr>
          </w:p>
        </w:tc>
      </w:tr>
      <w:tr w:rsidR="00B541F4" w:rsidRPr="0048452F" w14:paraId="6FC68EFE" w14:textId="77777777" w:rsidTr="00320B79">
        <w:trPr>
          <w:trHeight w:val="1274"/>
        </w:trPr>
        <w:tc>
          <w:tcPr>
            <w:tcW w:w="4569" w:type="dxa"/>
          </w:tcPr>
          <w:p w14:paraId="4ADF1CDB" w14:textId="77777777" w:rsidR="00B541F4" w:rsidRPr="0048452F" w:rsidRDefault="00B541F4" w:rsidP="00493C84">
            <w:pPr>
              <w:pStyle w:val="Sothutu-1so"/>
              <w:numPr>
                <w:ilvl w:val="0"/>
                <w:numId w:val="18"/>
              </w:numPr>
              <w:rPr>
                <w:szCs w:val="24"/>
              </w:rPr>
            </w:pPr>
            <w:r>
              <w:rPr>
                <w:szCs w:val="24"/>
              </w:rPr>
              <w:t>KTNPP chọn 1 đơn đặt hàng ở trạng thái chờ gửi và nhấn nút Hủy</w:t>
            </w:r>
          </w:p>
        </w:tc>
        <w:tc>
          <w:tcPr>
            <w:tcW w:w="4639" w:type="dxa"/>
          </w:tcPr>
          <w:p w14:paraId="302403DC" w14:textId="77777777" w:rsidR="00B541F4" w:rsidRDefault="00B541F4" w:rsidP="00EC688E">
            <w:pPr>
              <w:pStyle w:val="Sothutu-1so"/>
              <w:numPr>
                <w:ilvl w:val="0"/>
                <w:numId w:val="18"/>
              </w:numPr>
              <w:rPr>
                <w:szCs w:val="24"/>
              </w:rPr>
            </w:pPr>
            <w:r>
              <w:rPr>
                <w:szCs w:val="24"/>
              </w:rPr>
              <w:t>Ghi nhận hủy đơn đặt hàng</w:t>
            </w:r>
          </w:p>
          <w:p w14:paraId="2132B6B0" w14:textId="5EF625C1" w:rsidR="00EC688E" w:rsidRDefault="00EC688E" w:rsidP="00EE1BC7">
            <w:pPr>
              <w:pStyle w:val="Sothutu-1so"/>
              <w:numPr>
                <w:ilvl w:val="0"/>
                <w:numId w:val="252"/>
              </w:numPr>
              <w:tabs>
                <w:tab w:val="left" w:pos="720"/>
              </w:tabs>
              <w:rPr>
                <w:szCs w:val="24"/>
              </w:rPr>
            </w:pPr>
            <w:bookmarkStart w:id="49" w:name="OLE_LINK13"/>
            <w:bookmarkStart w:id="50" w:name="OLE_LINK14"/>
            <w:bookmarkStart w:id="51" w:name="OLE_LINK11"/>
            <w:bookmarkStart w:id="52" w:name="OLE_LINK12"/>
            <w:bookmarkStart w:id="53" w:name="OLE_LINK15"/>
            <w:r>
              <w:rPr>
                <w:szCs w:val="24"/>
              </w:rPr>
              <w:t>Trạng thái đơn hàng là Đã huỷ</w:t>
            </w:r>
            <w:bookmarkEnd w:id="49"/>
            <w:bookmarkEnd w:id="50"/>
          </w:p>
          <w:bookmarkEnd w:id="51"/>
          <w:bookmarkEnd w:id="52"/>
          <w:bookmarkEnd w:id="53"/>
          <w:p w14:paraId="6C62E9FA" w14:textId="77777777" w:rsidR="00EC688E" w:rsidRPr="0048452F" w:rsidRDefault="00EC688E" w:rsidP="00EC688E">
            <w:pPr>
              <w:pStyle w:val="Sothutu-1so"/>
              <w:numPr>
                <w:ilvl w:val="0"/>
                <w:numId w:val="0"/>
              </w:numPr>
              <w:ind w:left="360"/>
              <w:rPr>
                <w:szCs w:val="24"/>
              </w:rPr>
            </w:pPr>
          </w:p>
        </w:tc>
        <w:tc>
          <w:tcPr>
            <w:tcW w:w="1522" w:type="dxa"/>
          </w:tcPr>
          <w:p w14:paraId="29B715A8" w14:textId="14D5D6AE" w:rsidR="00B541F4" w:rsidRPr="0048452F" w:rsidRDefault="00B541F4" w:rsidP="00493C84">
            <w:pPr>
              <w:ind w:left="0"/>
              <w:jc w:val="both"/>
              <w:rPr>
                <w:szCs w:val="24"/>
              </w:rPr>
            </w:pPr>
          </w:p>
        </w:tc>
      </w:tr>
      <w:tr w:rsidR="00B541F4" w:rsidRPr="0048452F" w14:paraId="66639A07" w14:textId="77777777" w:rsidTr="00320B79">
        <w:trPr>
          <w:trHeight w:val="3967"/>
        </w:trPr>
        <w:tc>
          <w:tcPr>
            <w:tcW w:w="4569" w:type="dxa"/>
          </w:tcPr>
          <w:p w14:paraId="2F68929F" w14:textId="77777777" w:rsidR="00B541F4" w:rsidRPr="0048452F" w:rsidRDefault="00B541F4" w:rsidP="00493C84">
            <w:pPr>
              <w:pStyle w:val="Sothutu-1so"/>
              <w:numPr>
                <w:ilvl w:val="0"/>
                <w:numId w:val="18"/>
              </w:numPr>
              <w:rPr>
                <w:szCs w:val="24"/>
              </w:rPr>
            </w:pPr>
            <w:r>
              <w:rPr>
                <w:szCs w:val="24"/>
              </w:rPr>
              <w:t>KTNPP chọn 1 đơn đặt hàng ở trạng thái chờ gửi và nhấn nút Gửi</w:t>
            </w:r>
          </w:p>
        </w:tc>
        <w:tc>
          <w:tcPr>
            <w:tcW w:w="4639" w:type="dxa"/>
          </w:tcPr>
          <w:p w14:paraId="7D22D476" w14:textId="77777777" w:rsidR="00B541F4" w:rsidRDefault="00B541F4" w:rsidP="00493C84">
            <w:pPr>
              <w:pStyle w:val="Sothutu-1so"/>
              <w:numPr>
                <w:ilvl w:val="0"/>
                <w:numId w:val="18"/>
              </w:numPr>
              <w:rPr>
                <w:szCs w:val="24"/>
              </w:rPr>
            </w:pPr>
            <w:bookmarkStart w:id="54" w:name="OLE_LINK3"/>
            <w:bookmarkStart w:id="55" w:name="OLE_LINK4"/>
            <w:r>
              <w:rPr>
                <w:szCs w:val="24"/>
              </w:rPr>
              <w:t>Ghi nhận gửi và tiến hành đồng bộ đơn đặt hàng về hệ thống ERP.</w:t>
            </w:r>
            <w:bookmarkEnd w:id="54"/>
            <w:bookmarkEnd w:id="55"/>
          </w:p>
          <w:p w14:paraId="0DFE1F4F" w14:textId="6903E1C7" w:rsidR="00771222" w:rsidRDefault="00771222" w:rsidP="00771222">
            <w:pPr>
              <w:pStyle w:val="Sothutu-1so"/>
              <w:numPr>
                <w:ilvl w:val="0"/>
                <w:numId w:val="0"/>
              </w:numPr>
              <w:ind w:left="360"/>
              <w:rPr>
                <w:szCs w:val="24"/>
              </w:rPr>
            </w:pPr>
            <w:r w:rsidRPr="00771222">
              <w:rPr>
                <w:szCs w:val="24"/>
              </w:rPr>
              <w:t>•</w:t>
            </w:r>
            <w:r w:rsidRPr="00771222">
              <w:rPr>
                <w:szCs w:val="24"/>
              </w:rPr>
              <w:tab/>
              <w:t xml:space="preserve">Trạng thái đơn hàng là </w:t>
            </w:r>
            <w:r>
              <w:rPr>
                <w:szCs w:val="24"/>
              </w:rPr>
              <w:t>Chờ duyệt</w:t>
            </w:r>
          </w:p>
          <w:p w14:paraId="54F98574" w14:textId="789658D2" w:rsidR="00771222" w:rsidRDefault="00771222" w:rsidP="00771222">
            <w:pPr>
              <w:pStyle w:val="Sothutu-1so"/>
              <w:numPr>
                <w:ilvl w:val="0"/>
                <w:numId w:val="20"/>
              </w:numPr>
              <w:rPr>
                <w:szCs w:val="24"/>
              </w:rPr>
            </w:pPr>
            <w:r>
              <w:rPr>
                <w:szCs w:val="24"/>
              </w:rPr>
              <w:t>Sau khi công ty duyệt trên ERP, trạng thái đơn hàng là Đã duyệt</w:t>
            </w:r>
          </w:p>
          <w:p w14:paraId="589C61E8" w14:textId="2781D1F0" w:rsidR="00771222" w:rsidRDefault="00771222" w:rsidP="00771222">
            <w:pPr>
              <w:pStyle w:val="Sothutu-1so"/>
              <w:numPr>
                <w:ilvl w:val="0"/>
                <w:numId w:val="20"/>
              </w:numPr>
              <w:rPr>
                <w:szCs w:val="24"/>
              </w:rPr>
            </w:pPr>
            <w:r>
              <w:rPr>
                <w:szCs w:val="24"/>
              </w:rPr>
              <w:t>Sau khi công ty từ chối duyệt trên ERP, trạng thái đơn hàng là Từ chối</w:t>
            </w:r>
          </w:p>
          <w:p w14:paraId="2ADE1EB3" w14:textId="58C55234" w:rsidR="00EA4F6C" w:rsidRDefault="00580491" w:rsidP="00771222">
            <w:pPr>
              <w:pStyle w:val="Sothutu-1so"/>
              <w:numPr>
                <w:ilvl w:val="0"/>
                <w:numId w:val="20"/>
              </w:numPr>
              <w:rPr>
                <w:szCs w:val="24"/>
              </w:rPr>
            </w:pPr>
            <w:r>
              <w:rPr>
                <w:szCs w:val="24"/>
              </w:rPr>
              <w:t>Sau khi ERP lập lệnh xuất kho, hoá đơn, nhập kho thì trạng thái đơn hàng là đang thực hiện</w:t>
            </w:r>
            <w:r w:rsidR="00EA4F6C">
              <w:rPr>
                <w:szCs w:val="24"/>
              </w:rPr>
              <w:t>.</w:t>
            </w:r>
          </w:p>
          <w:p w14:paraId="24EF6A9C" w14:textId="0AB011A2" w:rsidR="00580491" w:rsidRDefault="00580491" w:rsidP="00771222">
            <w:pPr>
              <w:pStyle w:val="Sothutu-1so"/>
              <w:numPr>
                <w:ilvl w:val="0"/>
                <w:numId w:val="20"/>
              </w:numPr>
              <w:rPr>
                <w:szCs w:val="24"/>
              </w:rPr>
            </w:pPr>
            <w:r>
              <w:rPr>
                <w:szCs w:val="24"/>
              </w:rPr>
              <w:t>Sau khi ERP cập hoàn thành đơn hàng, đồng bộ về DMS trạng thái đã hoàn thành</w:t>
            </w:r>
          </w:p>
          <w:p w14:paraId="59CDAA6A" w14:textId="2DFC9E05" w:rsidR="00771222" w:rsidRPr="0048452F" w:rsidRDefault="00771222" w:rsidP="00771222">
            <w:pPr>
              <w:pStyle w:val="Sothutu-1so"/>
              <w:numPr>
                <w:ilvl w:val="0"/>
                <w:numId w:val="0"/>
              </w:numPr>
              <w:ind w:left="360"/>
              <w:rPr>
                <w:szCs w:val="24"/>
              </w:rPr>
            </w:pPr>
          </w:p>
        </w:tc>
        <w:tc>
          <w:tcPr>
            <w:tcW w:w="1522" w:type="dxa"/>
          </w:tcPr>
          <w:p w14:paraId="420F7761" w14:textId="6A9983B6" w:rsidR="00B541F4" w:rsidRPr="0048452F" w:rsidRDefault="00B541F4" w:rsidP="00493C84">
            <w:pPr>
              <w:ind w:left="0"/>
              <w:jc w:val="both"/>
              <w:rPr>
                <w:szCs w:val="24"/>
              </w:rPr>
            </w:pPr>
          </w:p>
        </w:tc>
      </w:tr>
      <w:tr w:rsidR="00B541F4" w:rsidRPr="0048452F" w14:paraId="1D6D95EC" w14:textId="77777777" w:rsidTr="00320B79">
        <w:trPr>
          <w:trHeight w:val="7387"/>
        </w:trPr>
        <w:tc>
          <w:tcPr>
            <w:tcW w:w="4569" w:type="dxa"/>
          </w:tcPr>
          <w:p w14:paraId="1618FDED" w14:textId="04E4B169" w:rsidR="00B541F4" w:rsidRPr="0048452F" w:rsidRDefault="00B541F4" w:rsidP="00493C84">
            <w:pPr>
              <w:pStyle w:val="Sothutu-1so"/>
              <w:numPr>
                <w:ilvl w:val="0"/>
                <w:numId w:val="18"/>
              </w:numPr>
              <w:rPr>
                <w:szCs w:val="24"/>
              </w:rPr>
            </w:pPr>
            <w:r>
              <w:rPr>
                <w:szCs w:val="24"/>
              </w:rPr>
              <w:lastRenderedPageBreak/>
              <w:t xml:space="preserve">KTNPP yêu cầu lập đơn trả hàng </w:t>
            </w:r>
          </w:p>
        </w:tc>
        <w:tc>
          <w:tcPr>
            <w:tcW w:w="4639" w:type="dxa"/>
          </w:tcPr>
          <w:p w14:paraId="57D2187B" w14:textId="77777777" w:rsidR="00B541F4" w:rsidRPr="001F64AF" w:rsidRDefault="00B541F4" w:rsidP="00493C84">
            <w:pPr>
              <w:pStyle w:val="Sothutu-1so"/>
              <w:numPr>
                <w:ilvl w:val="0"/>
                <w:numId w:val="18"/>
              </w:numPr>
              <w:rPr>
                <w:szCs w:val="24"/>
              </w:rPr>
            </w:pPr>
            <w:r w:rsidRPr="001F64AF">
              <w:rPr>
                <w:szCs w:val="24"/>
              </w:rPr>
              <w:t xml:space="preserve">Hệ thống mở màn hình cho phép nhập thông tin đơn </w:t>
            </w:r>
            <w:r>
              <w:rPr>
                <w:szCs w:val="24"/>
              </w:rPr>
              <w:t xml:space="preserve">trả </w:t>
            </w:r>
            <w:r w:rsidRPr="001F64AF">
              <w:rPr>
                <w:szCs w:val="24"/>
              </w:rPr>
              <w:t>hàng tay gồm:</w:t>
            </w:r>
          </w:p>
          <w:p w14:paraId="1A937E2B" w14:textId="77777777" w:rsidR="00D00735" w:rsidRPr="00D00735" w:rsidRDefault="00D00735" w:rsidP="00D00735">
            <w:pPr>
              <w:pStyle w:val="Sothutu-1so"/>
              <w:numPr>
                <w:ilvl w:val="0"/>
                <w:numId w:val="20"/>
              </w:numPr>
              <w:rPr>
                <w:szCs w:val="24"/>
              </w:rPr>
            </w:pPr>
            <w:r w:rsidRPr="00D00735">
              <w:rPr>
                <w:szCs w:val="24"/>
              </w:rPr>
              <w:t>Kho: Cho chọn kho NPP</w:t>
            </w:r>
          </w:p>
          <w:p w14:paraId="275BED46" w14:textId="661B0C1C" w:rsidR="00D00735" w:rsidRDefault="00D00735" w:rsidP="00D00735">
            <w:pPr>
              <w:pStyle w:val="Sothutu-1so"/>
              <w:numPr>
                <w:ilvl w:val="0"/>
                <w:numId w:val="20"/>
              </w:numPr>
              <w:rPr>
                <w:szCs w:val="24"/>
              </w:rPr>
            </w:pPr>
            <w:r w:rsidRPr="00D00735">
              <w:rPr>
                <w:szCs w:val="24"/>
              </w:rPr>
              <w:t xml:space="preserve">Loại đơn: </w:t>
            </w:r>
            <w:r>
              <w:rPr>
                <w:szCs w:val="24"/>
              </w:rPr>
              <w:t>Chọn Trả hàng</w:t>
            </w:r>
            <w:r w:rsidRPr="00D00735">
              <w:rPr>
                <w:szCs w:val="24"/>
              </w:rPr>
              <w:t>.</w:t>
            </w:r>
          </w:p>
          <w:p w14:paraId="1BD7D479" w14:textId="0021AFB1" w:rsidR="00D00735" w:rsidRPr="00D00735" w:rsidRDefault="00D00735" w:rsidP="00D00735">
            <w:pPr>
              <w:pStyle w:val="Sothutu-1so"/>
              <w:numPr>
                <w:ilvl w:val="0"/>
                <w:numId w:val="20"/>
              </w:numPr>
              <w:rPr>
                <w:szCs w:val="24"/>
              </w:rPr>
            </w:pPr>
            <w:r>
              <w:rPr>
                <w:szCs w:val="24"/>
              </w:rPr>
              <w:t xml:space="preserve">Số thông báo: </w:t>
            </w:r>
            <w:r w:rsidR="000B7518">
              <w:rPr>
                <w:szCs w:val="24"/>
              </w:rPr>
              <w:t>Cho chọn số thông báo (Chỉ hiển thị các thông báo có hiệu lực của NPP)</w:t>
            </w:r>
            <w:r>
              <w:rPr>
                <w:szCs w:val="24"/>
              </w:rPr>
              <w:t>.</w:t>
            </w:r>
          </w:p>
          <w:p w14:paraId="0CAA4C02" w14:textId="77777777" w:rsidR="00D00735" w:rsidRPr="00D00735" w:rsidRDefault="00D00735" w:rsidP="00D00735">
            <w:pPr>
              <w:pStyle w:val="Sothutu-1so"/>
              <w:numPr>
                <w:ilvl w:val="0"/>
                <w:numId w:val="20"/>
              </w:numPr>
              <w:rPr>
                <w:szCs w:val="24"/>
              </w:rPr>
            </w:pPr>
            <w:r w:rsidRPr="00D00735">
              <w:rPr>
                <w:szCs w:val="24"/>
              </w:rPr>
              <w:t>Ngày yêu cầu giao hàng: Mặc định là ngày hiện tại, cho phép sửa thành ngày &gt; ngày hiện tại (Không được sửa nhỏ hơn ngày hiện tại)</w:t>
            </w:r>
          </w:p>
          <w:p w14:paraId="7C329754" w14:textId="77777777" w:rsidR="00D00735" w:rsidRPr="00D00735" w:rsidRDefault="00D00735" w:rsidP="00D00735">
            <w:pPr>
              <w:pStyle w:val="Sothutu-1so"/>
              <w:numPr>
                <w:ilvl w:val="0"/>
                <w:numId w:val="20"/>
              </w:numPr>
              <w:rPr>
                <w:szCs w:val="24"/>
              </w:rPr>
            </w:pPr>
            <w:r w:rsidRPr="00D00735">
              <w:rPr>
                <w:szCs w:val="24"/>
              </w:rPr>
              <w:t>Ghi chú: Cho phép nhập nội dung ghi chú</w:t>
            </w:r>
          </w:p>
          <w:p w14:paraId="3BE470F8" w14:textId="5FDF3B16" w:rsidR="00D00735" w:rsidRPr="00D00735" w:rsidRDefault="00D00735" w:rsidP="00D00735">
            <w:pPr>
              <w:pStyle w:val="Sothutu-1so"/>
              <w:numPr>
                <w:ilvl w:val="0"/>
                <w:numId w:val="20"/>
              </w:numPr>
              <w:rPr>
                <w:szCs w:val="24"/>
              </w:rPr>
            </w:pPr>
            <w:r w:rsidRPr="00D00735">
              <w:rPr>
                <w:szCs w:val="24"/>
              </w:rPr>
              <w:t>Sản phẩm: Cho chọn các sản phẩm</w:t>
            </w:r>
            <w:r w:rsidR="000B7518">
              <w:rPr>
                <w:szCs w:val="24"/>
              </w:rPr>
              <w:t xml:space="preserve"> theo</w:t>
            </w:r>
            <w:r w:rsidR="0011645C">
              <w:rPr>
                <w:szCs w:val="24"/>
              </w:rPr>
              <w:t xml:space="preserve"> số</w:t>
            </w:r>
            <w:r w:rsidR="000B7518">
              <w:rPr>
                <w:szCs w:val="24"/>
              </w:rPr>
              <w:t xml:space="preserve"> thông báo.</w:t>
            </w:r>
          </w:p>
          <w:p w14:paraId="45CEB2E2" w14:textId="01AD8BF9" w:rsidR="00D00735" w:rsidRPr="00D00735" w:rsidRDefault="00D00735" w:rsidP="00D00735">
            <w:pPr>
              <w:pStyle w:val="Sothutu-1so"/>
              <w:numPr>
                <w:ilvl w:val="0"/>
                <w:numId w:val="20"/>
              </w:numPr>
              <w:rPr>
                <w:szCs w:val="24"/>
              </w:rPr>
            </w:pPr>
            <w:r>
              <w:rPr>
                <w:szCs w:val="24"/>
              </w:rPr>
              <w:t>Số lượng trả: Nhập số lượng trả</w:t>
            </w:r>
            <w:r w:rsidR="000B7518">
              <w:rPr>
                <w:szCs w:val="24"/>
              </w:rPr>
              <w:t xml:space="preserve"> (Số lượng trả phải nhỏ hơn số lượng tồn kho)</w:t>
            </w:r>
          </w:p>
          <w:p w14:paraId="36012FDC" w14:textId="11406B39" w:rsidR="00EC688E" w:rsidRPr="0048452F" w:rsidRDefault="00EC688E" w:rsidP="000B7518">
            <w:pPr>
              <w:pStyle w:val="Sothutu-1so"/>
              <w:numPr>
                <w:ilvl w:val="0"/>
                <w:numId w:val="0"/>
              </w:numPr>
              <w:ind w:left="720"/>
              <w:rPr>
                <w:szCs w:val="24"/>
              </w:rPr>
            </w:pPr>
          </w:p>
        </w:tc>
        <w:tc>
          <w:tcPr>
            <w:tcW w:w="1522" w:type="dxa"/>
          </w:tcPr>
          <w:p w14:paraId="6695D732" w14:textId="1E5EC74B" w:rsidR="00B541F4" w:rsidRPr="0048452F" w:rsidRDefault="00B541F4" w:rsidP="00493C84">
            <w:pPr>
              <w:ind w:left="0"/>
              <w:jc w:val="both"/>
              <w:rPr>
                <w:szCs w:val="24"/>
              </w:rPr>
            </w:pPr>
          </w:p>
        </w:tc>
      </w:tr>
      <w:tr w:rsidR="00B541F4" w:rsidRPr="0048452F" w14:paraId="395CA378" w14:textId="77777777" w:rsidTr="00320B79">
        <w:trPr>
          <w:trHeight w:val="518"/>
        </w:trPr>
        <w:tc>
          <w:tcPr>
            <w:tcW w:w="4569" w:type="dxa"/>
          </w:tcPr>
          <w:p w14:paraId="101D42C6" w14:textId="77777777" w:rsidR="00B541F4" w:rsidRPr="0048452F" w:rsidRDefault="00B541F4" w:rsidP="00493C84">
            <w:pPr>
              <w:pStyle w:val="Sothutu-1so"/>
              <w:numPr>
                <w:ilvl w:val="0"/>
                <w:numId w:val="18"/>
              </w:numPr>
              <w:rPr>
                <w:szCs w:val="24"/>
              </w:rPr>
            </w:pPr>
            <w:r>
              <w:rPr>
                <w:szCs w:val="24"/>
              </w:rPr>
              <w:t>KTNPP nhấn nút Lưu</w:t>
            </w:r>
          </w:p>
        </w:tc>
        <w:tc>
          <w:tcPr>
            <w:tcW w:w="4639" w:type="dxa"/>
          </w:tcPr>
          <w:p w14:paraId="4D9756B5" w14:textId="77777777" w:rsidR="00B541F4" w:rsidRPr="0048452F" w:rsidRDefault="00B541F4" w:rsidP="00493C84">
            <w:pPr>
              <w:pStyle w:val="Sothutu-1so"/>
              <w:numPr>
                <w:ilvl w:val="0"/>
                <w:numId w:val="18"/>
              </w:numPr>
              <w:rPr>
                <w:szCs w:val="24"/>
              </w:rPr>
            </w:pPr>
            <w:r>
              <w:rPr>
                <w:szCs w:val="24"/>
              </w:rPr>
              <w:t>Lưu đơn trả.</w:t>
            </w:r>
          </w:p>
        </w:tc>
        <w:tc>
          <w:tcPr>
            <w:tcW w:w="1522" w:type="dxa"/>
          </w:tcPr>
          <w:p w14:paraId="41E6411C" w14:textId="35104A7C" w:rsidR="00B541F4" w:rsidRPr="0048452F" w:rsidRDefault="00B541F4" w:rsidP="00493C84">
            <w:pPr>
              <w:ind w:left="0"/>
              <w:jc w:val="both"/>
              <w:rPr>
                <w:szCs w:val="24"/>
              </w:rPr>
            </w:pPr>
          </w:p>
        </w:tc>
      </w:tr>
      <w:tr w:rsidR="00B541F4" w:rsidRPr="0048452F" w14:paraId="078E880A" w14:textId="77777777" w:rsidTr="00320B79">
        <w:trPr>
          <w:trHeight w:val="2943"/>
        </w:trPr>
        <w:tc>
          <w:tcPr>
            <w:tcW w:w="4569" w:type="dxa"/>
          </w:tcPr>
          <w:p w14:paraId="31F7F355" w14:textId="77777777" w:rsidR="00B541F4" w:rsidRDefault="00B541F4" w:rsidP="00493C84">
            <w:pPr>
              <w:pStyle w:val="Sothutu-1so"/>
              <w:numPr>
                <w:ilvl w:val="0"/>
                <w:numId w:val="18"/>
              </w:numPr>
              <w:rPr>
                <w:szCs w:val="24"/>
              </w:rPr>
            </w:pPr>
            <w:r>
              <w:rPr>
                <w:szCs w:val="24"/>
              </w:rPr>
              <w:t>KTNPP tìm kiếm các đơn trả cần duyệt theo các thông tin:</w:t>
            </w:r>
          </w:p>
          <w:p w14:paraId="103EDB53" w14:textId="77777777" w:rsidR="00B541F4" w:rsidRDefault="00B541F4" w:rsidP="00493C84">
            <w:pPr>
              <w:pStyle w:val="Sothutu-1so"/>
              <w:numPr>
                <w:ilvl w:val="0"/>
                <w:numId w:val="23"/>
              </w:numPr>
              <w:rPr>
                <w:szCs w:val="24"/>
              </w:rPr>
            </w:pPr>
            <w:r>
              <w:rPr>
                <w:szCs w:val="24"/>
              </w:rPr>
              <w:t>Loại đơn</w:t>
            </w:r>
          </w:p>
          <w:p w14:paraId="5670B1A7" w14:textId="77777777" w:rsidR="00B541F4" w:rsidRDefault="00B541F4" w:rsidP="00493C84">
            <w:pPr>
              <w:pStyle w:val="Sothutu-1so"/>
              <w:numPr>
                <w:ilvl w:val="0"/>
                <w:numId w:val="23"/>
              </w:numPr>
              <w:rPr>
                <w:szCs w:val="24"/>
              </w:rPr>
            </w:pPr>
            <w:r>
              <w:rPr>
                <w:szCs w:val="24"/>
              </w:rPr>
              <w:t>Trạng thái</w:t>
            </w:r>
          </w:p>
          <w:p w14:paraId="3C5C3DD8" w14:textId="77777777" w:rsidR="00B541F4" w:rsidRDefault="00B541F4" w:rsidP="00493C84">
            <w:pPr>
              <w:pStyle w:val="Sothutu-1so"/>
              <w:numPr>
                <w:ilvl w:val="0"/>
                <w:numId w:val="23"/>
              </w:numPr>
              <w:rPr>
                <w:szCs w:val="24"/>
              </w:rPr>
            </w:pPr>
            <w:r>
              <w:rPr>
                <w:szCs w:val="24"/>
              </w:rPr>
              <w:t>Số đơn</w:t>
            </w:r>
          </w:p>
          <w:p w14:paraId="39BD49B5" w14:textId="77777777" w:rsidR="00B541F4" w:rsidRDefault="00B541F4" w:rsidP="00493C84">
            <w:pPr>
              <w:pStyle w:val="Sothutu-1so"/>
              <w:numPr>
                <w:ilvl w:val="0"/>
                <w:numId w:val="23"/>
              </w:numPr>
              <w:rPr>
                <w:szCs w:val="24"/>
              </w:rPr>
            </w:pPr>
            <w:r>
              <w:rPr>
                <w:szCs w:val="24"/>
              </w:rPr>
              <w:t>Từ ngày</w:t>
            </w:r>
          </w:p>
          <w:p w14:paraId="2DC16E1C" w14:textId="77777777" w:rsidR="00B541F4" w:rsidRPr="0048452F" w:rsidRDefault="00B541F4" w:rsidP="00493C84">
            <w:pPr>
              <w:pStyle w:val="Sothutu-1so"/>
              <w:numPr>
                <w:ilvl w:val="0"/>
                <w:numId w:val="23"/>
              </w:numPr>
              <w:rPr>
                <w:szCs w:val="24"/>
              </w:rPr>
            </w:pPr>
            <w:r>
              <w:rPr>
                <w:szCs w:val="24"/>
              </w:rPr>
              <w:t>Đến ngày</w:t>
            </w:r>
          </w:p>
        </w:tc>
        <w:tc>
          <w:tcPr>
            <w:tcW w:w="4639" w:type="dxa"/>
          </w:tcPr>
          <w:p w14:paraId="70A9FB57" w14:textId="77777777" w:rsidR="00B541F4" w:rsidRPr="0048452F" w:rsidRDefault="00B541F4" w:rsidP="00493C84">
            <w:pPr>
              <w:pStyle w:val="Sothutu-1so"/>
              <w:numPr>
                <w:ilvl w:val="0"/>
                <w:numId w:val="18"/>
              </w:numPr>
              <w:rPr>
                <w:szCs w:val="24"/>
              </w:rPr>
            </w:pPr>
            <w:r>
              <w:rPr>
                <w:szCs w:val="24"/>
              </w:rPr>
              <w:t>Hệ thống tìm kiếm đơn trả theo điều kiện tìm kiếm.</w:t>
            </w:r>
          </w:p>
        </w:tc>
        <w:tc>
          <w:tcPr>
            <w:tcW w:w="1522" w:type="dxa"/>
          </w:tcPr>
          <w:p w14:paraId="441C2A46" w14:textId="4D064067" w:rsidR="00B541F4" w:rsidRPr="0048452F" w:rsidRDefault="00B541F4" w:rsidP="00493C84">
            <w:pPr>
              <w:ind w:left="0"/>
              <w:jc w:val="both"/>
              <w:rPr>
                <w:szCs w:val="24"/>
              </w:rPr>
            </w:pPr>
          </w:p>
        </w:tc>
      </w:tr>
      <w:tr w:rsidR="00B541F4" w:rsidRPr="0048452F" w14:paraId="7A08CB29" w14:textId="77777777" w:rsidTr="00320B79">
        <w:trPr>
          <w:trHeight w:val="770"/>
        </w:trPr>
        <w:tc>
          <w:tcPr>
            <w:tcW w:w="4569" w:type="dxa"/>
          </w:tcPr>
          <w:p w14:paraId="02059B7D" w14:textId="77777777" w:rsidR="00B541F4" w:rsidRPr="0048452F" w:rsidRDefault="00B541F4" w:rsidP="00493C84">
            <w:pPr>
              <w:pStyle w:val="Sothutu-1so"/>
              <w:numPr>
                <w:ilvl w:val="0"/>
                <w:numId w:val="18"/>
              </w:numPr>
              <w:rPr>
                <w:szCs w:val="24"/>
              </w:rPr>
            </w:pPr>
            <w:r>
              <w:rPr>
                <w:szCs w:val="24"/>
              </w:rPr>
              <w:t>KTNPP nhấn nút Hủy các đơn ở trạng thái chờ gửi</w:t>
            </w:r>
          </w:p>
        </w:tc>
        <w:tc>
          <w:tcPr>
            <w:tcW w:w="4639" w:type="dxa"/>
          </w:tcPr>
          <w:p w14:paraId="2C2AB233" w14:textId="77777777" w:rsidR="00B541F4" w:rsidRPr="0048452F" w:rsidRDefault="00B541F4" w:rsidP="00493C84">
            <w:pPr>
              <w:pStyle w:val="Sothutu-1so"/>
              <w:numPr>
                <w:ilvl w:val="0"/>
                <w:numId w:val="18"/>
              </w:numPr>
              <w:rPr>
                <w:szCs w:val="24"/>
              </w:rPr>
            </w:pPr>
            <w:r>
              <w:rPr>
                <w:szCs w:val="24"/>
              </w:rPr>
              <w:t>Ghi nhận Hủy đơn trả</w:t>
            </w:r>
          </w:p>
        </w:tc>
        <w:tc>
          <w:tcPr>
            <w:tcW w:w="1522" w:type="dxa"/>
          </w:tcPr>
          <w:p w14:paraId="7D03134F" w14:textId="03E18298" w:rsidR="00B541F4" w:rsidRPr="0048452F" w:rsidRDefault="00B541F4" w:rsidP="00493C84">
            <w:pPr>
              <w:ind w:left="0"/>
              <w:jc w:val="both"/>
              <w:rPr>
                <w:szCs w:val="24"/>
              </w:rPr>
            </w:pPr>
          </w:p>
        </w:tc>
      </w:tr>
      <w:tr w:rsidR="00B541F4" w:rsidRPr="0048452F" w14:paraId="21BA9B7E" w14:textId="77777777" w:rsidTr="00320B79">
        <w:trPr>
          <w:trHeight w:val="770"/>
        </w:trPr>
        <w:tc>
          <w:tcPr>
            <w:tcW w:w="4569" w:type="dxa"/>
          </w:tcPr>
          <w:p w14:paraId="3E66E1B3" w14:textId="77777777" w:rsidR="00B541F4" w:rsidRPr="0048452F" w:rsidRDefault="00B541F4" w:rsidP="00493C84">
            <w:pPr>
              <w:pStyle w:val="Sothutu-1so"/>
              <w:numPr>
                <w:ilvl w:val="0"/>
                <w:numId w:val="18"/>
              </w:numPr>
              <w:rPr>
                <w:szCs w:val="24"/>
              </w:rPr>
            </w:pPr>
            <w:r>
              <w:rPr>
                <w:szCs w:val="24"/>
              </w:rPr>
              <w:t>KTNPP nhấn nút Gửi các đơn ở trạng thái chờ gửi</w:t>
            </w:r>
          </w:p>
        </w:tc>
        <w:tc>
          <w:tcPr>
            <w:tcW w:w="4639" w:type="dxa"/>
          </w:tcPr>
          <w:p w14:paraId="0BED68F9" w14:textId="77C33BAD" w:rsidR="00B541F4" w:rsidRPr="0048452F" w:rsidRDefault="0068374C" w:rsidP="00493C84">
            <w:pPr>
              <w:pStyle w:val="Sothutu-1so"/>
              <w:numPr>
                <w:ilvl w:val="0"/>
                <w:numId w:val="18"/>
              </w:numPr>
              <w:rPr>
                <w:szCs w:val="24"/>
              </w:rPr>
            </w:pPr>
            <w:r>
              <w:rPr>
                <w:snapToGrid w:val="0"/>
                <w:szCs w:val="24"/>
              </w:rPr>
              <w:t xml:space="preserve">Ghi nhận </w:t>
            </w:r>
            <w:r w:rsidR="00017072">
              <w:rPr>
                <w:snapToGrid w:val="0"/>
                <w:szCs w:val="24"/>
              </w:rPr>
              <w:t>gửi và tiến hành đồng bộ đơn trả</w:t>
            </w:r>
            <w:r>
              <w:rPr>
                <w:snapToGrid w:val="0"/>
                <w:szCs w:val="24"/>
              </w:rPr>
              <w:t xml:space="preserve"> hàng về hệ thống ERP.</w:t>
            </w:r>
          </w:p>
        </w:tc>
        <w:tc>
          <w:tcPr>
            <w:tcW w:w="1522" w:type="dxa"/>
          </w:tcPr>
          <w:p w14:paraId="2DE0BCE0" w14:textId="7D5BA628" w:rsidR="00B541F4" w:rsidRPr="0048452F" w:rsidRDefault="00B541F4" w:rsidP="00493C84">
            <w:pPr>
              <w:ind w:left="0"/>
              <w:jc w:val="both"/>
              <w:rPr>
                <w:szCs w:val="24"/>
              </w:rPr>
            </w:pPr>
          </w:p>
        </w:tc>
      </w:tr>
      <w:tr w:rsidR="00B541F4" w:rsidRPr="0048452F" w14:paraId="30D56190" w14:textId="77777777" w:rsidTr="00320B79">
        <w:trPr>
          <w:trHeight w:val="770"/>
        </w:trPr>
        <w:tc>
          <w:tcPr>
            <w:tcW w:w="4569" w:type="dxa"/>
          </w:tcPr>
          <w:p w14:paraId="75972C0A" w14:textId="1AE10E90" w:rsidR="00B541F4" w:rsidRPr="0048452F" w:rsidRDefault="00017072" w:rsidP="00017072">
            <w:pPr>
              <w:pStyle w:val="Sothutu-1so"/>
              <w:numPr>
                <w:ilvl w:val="0"/>
                <w:numId w:val="18"/>
              </w:numPr>
              <w:rPr>
                <w:szCs w:val="24"/>
              </w:rPr>
            </w:pPr>
            <w:r>
              <w:rPr>
                <w:szCs w:val="24"/>
              </w:rPr>
              <w:t>ERP duyệt đơn trả hàng</w:t>
            </w:r>
          </w:p>
        </w:tc>
        <w:tc>
          <w:tcPr>
            <w:tcW w:w="4639" w:type="dxa"/>
          </w:tcPr>
          <w:p w14:paraId="43817D42" w14:textId="60B6D2FF" w:rsidR="00017072" w:rsidRPr="00017072" w:rsidRDefault="000B7518" w:rsidP="000B7518">
            <w:pPr>
              <w:pStyle w:val="Sothutu-1so"/>
              <w:numPr>
                <w:ilvl w:val="0"/>
                <w:numId w:val="18"/>
              </w:numPr>
              <w:rPr>
                <w:szCs w:val="24"/>
              </w:rPr>
            </w:pPr>
            <w:r>
              <w:rPr>
                <w:szCs w:val="24"/>
              </w:rPr>
              <w:t xml:space="preserve">Đồng bộ trạng thái đã duyệt trên </w:t>
            </w:r>
            <w:r w:rsidR="00017072">
              <w:rPr>
                <w:szCs w:val="24"/>
              </w:rPr>
              <w:t>ERP duyệt</w:t>
            </w:r>
            <w:r>
              <w:rPr>
                <w:szCs w:val="24"/>
              </w:rPr>
              <w:t xml:space="preserve"> về DMS</w:t>
            </w:r>
          </w:p>
        </w:tc>
        <w:tc>
          <w:tcPr>
            <w:tcW w:w="1522" w:type="dxa"/>
          </w:tcPr>
          <w:p w14:paraId="59AF301B" w14:textId="77777777" w:rsidR="00B541F4" w:rsidRPr="0048452F" w:rsidRDefault="00B541F4" w:rsidP="00493C84">
            <w:pPr>
              <w:ind w:left="0"/>
              <w:jc w:val="both"/>
              <w:rPr>
                <w:szCs w:val="24"/>
              </w:rPr>
            </w:pPr>
          </w:p>
        </w:tc>
      </w:tr>
      <w:tr w:rsidR="000B7518" w:rsidRPr="0048452F" w14:paraId="24C128CB" w14:textId="77777777" w:rsidTr="00320B79">
        <w:trPr>
          <w:trHeight w:val="518"/>
        </w:trPr>
        <w:tc>
          <w:tcPr>
            <w:tcW w:w="4569" w:type="dxa"/>
          </w:tcPr>
          <w:p w14:paraId="619FC7F2" w14:textId="69E41333" w:rsidR="000B7518" w:rsidRDefault="000B7518" w:rsidP="008215D5">
            <w:pPr>
              <w:pStyle w:val="Sothutu-1so"/>
              <w:numPr>
                <w:ilvl w:val="0"/>
                <w:numId w:val="18"/>
              </w:numPr>
              <w:rPr>
                <w:szCs w:val="24"/>
              </w:rPr>
            </w:pPr>
            <w:r>
              <w:rPr>
                <w:szCs w:val="24"/>
              </w:rPr>
              <w:lastRenderedPageBreak/>
              <w:t xml:space="preserve">KTNPP </w:t>
            </w:r>
            <w:r w:rsidR="008215D5">
              <w:rPr>
                <w:szCs w:val="24"/>
              </w:rPr>
              <w:t>lập lệnh trả hàng</w:t>
            </w:r>
          </w:p>
        </w:tc>
        <w:tc>
          <w:tcPr>
            <w:tcW w:w="4639" w:type="dxa"/>
          </w:tcPr>
          <w:p w14:paraId="49C67424" w14:textId="3858696B" w:rsidR="000B7518" w:rsidRDefault="008215D5" w:rsidP="000B7518">
            <w:pPr>
              <w:pStyle w:val="Sothutu-1so"/>
              <w:numPr>
                <w:ilvl w:val="0"/>
                <w:numId w:val="18"/>
              </w:numPr>
              <w:rPr>
                <w:szCs w:val="24"/>
              </w:rPr>
            </w:pPr>
            <w:r>
              <w:rPr>
                <w:szCs w:val="24"/>
              </w:rPr>
              <w:t>Hệ thống trừ kho NPP</w:t>
            </w:r>
          </w:p>
        </w:tc>
        <w:tc>
          <w:tcPr>
            <w:tcW w:w="1522" w:type="dxa"/>
          </w:tcPr>
          <w:p w14:paraId="5D627220" w14:textId="77777777" w:rsidR="000B7518" w:rsidRPr="0048452F" w:rsidRDefault="000B7518" w:rsidP="00493C84">
            <w:pPr>
              <w:ind w:left="0"/>
              <w:jc w:val="both"/>
              <w:rPr>
                <w:szCs w:val="24"/>
              </w:rPr>
            </w:pPr>
          </w:p>
        </w:tc>
      </w:tr>
    </w:tbl>
    <w:p w14:paraId="1AFF6A49" w14:textId="77777777" w:rsidR="00B541F4" w:rsidRPr="0048452F" w:rsidRDefault="00B541F4" w:rsidP="00B541F4">
      <w:pPr>
        <w:pStyle w:val="Heading5"/>
        <w:spacing w:line="240" w:lineRule="auto"/>
        <w:rPr>
          <w:lang w:eastAsia="ar-SA"/>
        </w:rPr>
      </w:pPr>
      <w:r w:rsidRPr="0048452F">
        <w:rPr>
          <w:lang w:eastAsia="ar-SA"/>
        </w:rPr>
        <w:t>Mô tả dòng sự kiện phụ (Alternative Flow)</w:t>
      </w:r>
    </w:p>
    <w:p w14:paraId="539D3E32" w14:textId="77777777" w:rsidR="00B541F4" w:rsidRPr="0048452F" w:rsidRDefault="00B541F4" w:rsidP="00B541F4">
      <w:pPr>
        <w:pStyle w:val="InfoBlue"/>
        <w:spacing w:after="0"/>
        <w:ind w:left="0"/>
        <w:rPr>
          <w:rFonts w:ascii="Times New Roman" w:hAnsi="Times New Roman" w:cs="Times New Roman"/>
          <w:i/>
          <w:sz w:val="24"/>
          <w:szCs w:val="24"/>
        </w:rPr>
      </w:pPr>
    </w:p>
    <w:tbl>
      <w:tblPr>
        <w:tblW w:w="1067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926"/>
        <w:gridCol w:w="4104"/>
        <w:gridCol w:w="1641"/>
      </w:tblGrid>
      <w:tr w:rsidR="00B541F4" w:rsidRPr="0048452F" w14:paraId="2239A925" w14:textId="77777777" w:rsidTr="00320B79">
        <w:trPr>
          <w:trHeight w:val="505"/>
        </w:trPr>
        <w:tc>
          <w:tcPr>
            <w:tcW w:w="4926" w:type="dxa"/>
            <w:shd w:val="pct5" w:color="auto" w:fill="auto"/>
          </w:tcPr>
          <w:p w14:paraId="5267EF89" w14:textId="77777777" w:rsidR="00B541F4" w:rsidRPr="0048452F" w:rsidRDefault="00B541F4" w:rsidP="00493C84">
            <w:pPr>
              <w:ind w:left="0"/>
              <w:jc w:val="center"/>
              <w:rPr>
                <w:b/>
                <w:szCs w:val="24"/>
              </w:rPr>
            </w:pPr>
            <w:r w:rsidRPr="0048452F">
              <w:rPr>
                <w:b/>
                <w:szCs w:val="24"/>
              </w:rPr>
              <w:t>Hành động của tác nhân</w:t>
            </w:r>
          </w:p>
        </w:tc>
        <w:tc>
          <w:tcPr>
            <w:tcW w:w="4104" w:type="dxa"/>
            <w:shd w:val="pct5" w:color="auto" w:fill="auto"/>
          </w:tcPr>
          <w:p w14:paraId="785D3FC5" w14:textId="77777777" w:rsidR="00B541F4" w:rsidRPr="0048452F" w:rsidRDefault="00B541F4" w:rsidP="00493C84">
            <w:pPr>
              <w:ind w:left="0"/>
              <w:jc w:val="center"/>
              <w:rPr>
                <w:b/>
                <w:szCs w:val="24"/>
              </w:rPr>
            </w:pPr>
            <w:r w:rsidRPr="0048452F">
              <w:rPr>
                <w:b/>
                <w:szCs w:val="24"/>
              </w:rPr>
              <w:t>Phản ứng của hệ thống</w:t>
            </w:r>
          </w:p>
        </w:tc>
        <w:tc>
          <w:tcPr>
            <w:tcW w:w="1641" w:type="dxa"/>
            <w:shd w:val="pct5" w:color="auto" w:fill="auto"/>
          </w:tcPr>
          <w:p w14:paraId="2C646313" w14:textId="77777777" w:rsidR="00B541F4" w:rsidRPr="0048452F" w:rsidRDefault="00B541F4" w:rsidP="00493C84">
            <w:pPr>
              <w:ind w:left="0"/>
              <w:jc w:val="center"/>
              <w:rPr>
                <w:b/>
                <w:szCs w:val="24"/>
              </w:rPr>
            </w:pPr>
            <w:r w:rsidRPr="0048452F">
              <w:rPr>
                <w:b/>
                <w:szCs w:val="24"/>
              </w:rPr>
              <w:t>Dữ liệu liên quan (C/R/U/D)</w:t>
            </w:r>
          </w:p>
        </w:tc>
      </w:tr>
      <w:tr w:rsidR="00B541F4" w:rsidRPr="0048452F" w14:paraId="766C99DC" w14:textId="77777777" w:rsidTr="00320B79">
        <w:trPr>
          <w:trHeight w:val="529"/>
        </w:trPr>
        <w:tc>
          <w:tcPr>
            <w:tcW w:w="4926" w:type="dxa"/>
          </w:tcPr>
          <w:p w14:paraId="191AB0BC" w14:textId="77777777" w:rsidR="00B541F4" w:rsidRPr="0048452F" w:rsidRDefault="00B541F4" w:rsidP="00493C84">
            <w:pPr>
              <w:pStyle w:val="Sothutu-1so"/>
              <w:numPr>
                <w:ilvl w:val="0"/>
                <w:numId w:val="19"/>
              </w:numPr>
              <w:rPr>
                <w:szCs w:val="24"/>
              </w:rPr>
            </w:pPr>
          </w:p>
        </w:tc>
        <w:tc>
          <w:tcPr>
            <w:tcW w:w="4104" w:type="dxa"/>
          </w:tcPr>
          <w:p w14:paraId="2FFAC9EE" w14:textId="77777777" w:rsidR="00B541F4" w:rsidRPr="0048452F" w:rsidRDefault="00B541F4" w:rsidP="00493C84">
            <w:pPr>
              <w:pStyle w:val="Sothutu-1so"/>
              <w:numPr>
                <w:ilvl w:val="0"/>
                <w:numId w:val="19"/>
              </w:numPr>
              <w:rPr>
                <w:szCs w:val="24"/>
              </w:rPr>
            </w:pPr>
          </w:p>
        </w:tc>
        <w:tc>
          <w:tcPr>
            <w:tcW w:w="1641" w:type="dxa"/>
          </w:tcPr>
          <w:p w14:paraId="43217AB0" w14:textId="77777777" w:rsidR="00B541F4" w:rsidRPr="0048452F" w:rsidRDefault="00B541F4" w:rsidP="00493C84">
            <w:pPr>
              <w:ind w:left="0"/>
              <w:jc w:val="both"/>
              <w:rPr>
                <w:szCs w:val="24"/>
              </w:rPr>
            </w:pPr>
          </w:p>
        </w:tc>
      </w:tr>
      <w:tr w:rsidR="00B541F4" w:rsidRPr="0048452F" w14:paraId="3A3A7A51" w14:textId="77777777" w:rsidTr="00320B79">
        <w:trPr>
          <w:trHeight w:val="529"/>
        </w:trPr>
        <w:tc>
          <w:tcPr>
            <w:tcW w:w="4926" w:type="dxa"/>
          </w:tcPr>
          <w:p w14:paraId="3F578AA7" w14:textId="77777777" w:rsidR="00B541F4" w:rsidRPr="0048452F" w:rsidRDefault="00B541F4" w:rsidP="00493C84">
            <w:pPr>
              <w:pStyle w:val="Sothutu-1so"/>
              <w:numPr>
                <w:ilvl w:val="0"/>
                <w:numId w:val="19"/>
              </w:numPr>
              <w:rPr>
                <w:szCs w:val="24"/>
              </w:rPr>
            </w:pPr>
          </w:p>
        </w:tc>
        <w:tc>
          <w:tcPr>
            <w:tcW w:w="4104" w:type="dxa"/>
          </w:tcPr>
          <w:p w14:paraId="1C6EFAB8" w14:textId="77777777" w:rsidR="00B541F4" w:rsidRPr="0048452F" w:rsidRDefault="00B541F4" w:rsidP="00493C84">
            <w:pPr>
              <w:pStyle w:val="Sothutu-1so"/>
              <w:numPr>
                <w:ilvl w:val="0"/>
                <w:numId w:val="19"/>
              </w:numPr>
              <w:rPr>
                <w:szCs w:val="24"/>
              </w:rPr>
            </w:pPr>
          </w:p>
        </w:tc>
        <w:tc>
          <w:tcPr>
            <w:tcW w:w="1641" w:type="dxa"/>
          </w:tcPr>
          <w:p w14:paraId="68951459" w14:textId="77777777" w:rsidR="00B541F4" w:rsidRPr="0048452F" w:rsidRDefault="00B541F4" w:rsidP="00493C84">
            <w:pPr>
              <w:ind w:left="0"/>
              <w:jc w:val="both"/>
              <w:rPr>
                <w:szCs w:val="24"/>
              </w:rPr>
            </w:pPr>
          </w:p>
        </w:tc>
      </w:tr>
      <w:tr w:rsidR="00B541F4" w:rsidRPr="0048452F" w14:paraId="09D2B6C0" w14:textId="77777777" w:rsidTr="00320B79">
        <w:trPr>
          <w:trHeight w:val="529"/>
        </w:trPr>
        <w:tc>
          <w:tcPr>
            <w:tcW w:w="4926" w:type="dxa"/>
          </w:tcPr>
          <w:p w14:paraId="7073430D" w14:textId="77777777" w:rsidR="00B541F4" w:rsidRPr="0048452F" w:rsidRDefault="00B541F4" w:rsidP="00493C84">
            <w:pPr>
              <w:pStyle w:val="Sothutu-1so"/>
              <w:numPr>
                <w:ilvl w:val="0"/>
                <w:numId w:val="19"/>
              </w:numPr>
              <w:rPr>
                <w:szCs w:val="24"/>
              </w:rPr>
            </w:pPr>
          </w:p>
        </w:tc>
        <w:tc>
          <w:tcPr>
            <w:tcW w:w="4104" w:type="dxa"/>
          </w:tcPr>
          <w:p w14:paraId="10E02A75" w14:textId="77777777" w:rsidR="00B541F4" w:rsidRPr="0048452F" w:rsidRDefault="00B541F4" w:rsidP="00493C84">
            <w:pPr>
              <w:pStyle w:val="Sothutu-1so"/>
              <w:numPr>
                <w:ilvl w:val="0"/>
                <w:numId w:val="19"/>
              </w:numPr>
              <w:rPr>
                <w:szCs w:val="24"/>
              </w:rPr>
            </w:pPr>
          </w:p>
        </w:tc>
        <w:tc>
          <w:tcPr>
            <w:tcW w:w="1641" w:type="dxa"/>
          </w:tcPr>
          <w:p w14:paraId="02C9912A" w14:textId="77777777" w:rsidR="00B541F4" w:rsidRPr="0048452F" w:rsidRDefault="00B541F4" w:rsidP="00493C84">
            <w:pPr>
              <w:ind w:left="0"/>
              <w:jc w:val="both"/>
              <w:rPr>
                <w:szCs w:val="24"/>
              </w:rPr>
            </w:pPr>
          </w:p>
        </w:tc>
      </w:tr>
      <w:tr w:rsidR="00B541F4" w:rsidRPr="0048452F" w14:paraId="5CF0CD8A" w14:textId="77777777" w:rsidTr="00320B79">
        <w:trPr>
          <w:trHeight w:val="529"/>
        </w:trPr>
        <w:tc>
          <w:tcPr>
            <w:tcW w:w="4926" w:type="dxa"/>
            <w:shd w:val="pct10" w:color="auto" w:fill="auto"/>
          </w:tcPr>
          <w:p w14:paraId="73B9A9F5" w14:textId="77777777" w:rsidR="00B541F4" w:rsidRPr="0048452F" w:rsidRDefault="00B541F4" w:rsidP="00493C84">
            <w:pPr>
              <w:jc w:val="both"/>
              <w:rPr>
                <w:szCs w:val="24"/>
                <w:lang w:val="pt-BR"/>
              </w:rPr>
            </w:pPr>
          </w:p>
        </w:tc>
        <w:tc>
          <w:tcPr>
            <w:tcW w:w="4104" w:type="dxa"/>
            <w:shd w:val="pct10" w:color="auto" w:fill="auto"/>
          </w:tcPr>
          <w:p w14:paraId="34BA1468" w14:textId="77777777" w:rsidR="00B541F4" w:rsidRPr="0048452F" w:rsidRDefault="00B541F4" w:rsidP="00493C84">
            <w:pPr>
              <w:jc w:val="both"/>
              <w:rPr>
                <w:szCs w:val="24"/>
                <w:lang w:val="pt-BR"/>
              </w:rPr>
            </w:pPr>
          </w:p>
        </w:tc>
        <w:tc>
          <w:tcPr>
            <w:tcW w:w="1641" w:type="dxa"/>
            <w:shd w:val="pct10" w:color="auto" w:fill="auto"/>
          </w:tcPr>
          <w:p w14:paraId="61ADA070" w14:textId="77777777" w:rsidR="00B541F4" w:rsidRPr="0048452F" w:rsidRDefault="00B541F4" w:rsidP="00493C84">
            <w:pPr>
              <w:jc w:val="both"/>
              <w:rPr>
                <w:szCs w:val="24"/>
                <w:lang w:val="pt-BR"/>
              </w:rPr>
            </w:pPr>
          </w:p>
        </w:tc>
      </w:tr>
    </w:tbl>
    <w:p w14:paraId="1D0A13B5" w14:textId="77777777" w:rsidR="00B541F4" w:rsidRDefault="00B541F4" w:rsidP="00B541F4">
      <w:pPr>
        <w:pStyle w:val="InfoBlue"/>
        <w:spacing w:after="0"/>
        <w:ind w:left="0"/>
        <w:rPr>
          <w:rFonts w:ascii="Times New Roman" w:hAnsi="Times New Roman" w:cs="Times New Roman"/>
          <w:i/>
          <w:sz w:val="24"/>
          <w:szCs w:val="24"/>
        </w:rPr>
      </w:pPr>
    </w:p>
    <w:p w14:paraId="26A2C1CD" w14:textId="59BBED12" w:rsidR="00B541F4" w:rsidRPr="00AC4D0C" w:rsidRDefault="00017072" w:rsidP="00B541F4">
      <w:pPr>
        <w:pStyle w:val="Heading4"/>
        <w:rPr>
          <w:rFonts w:ascii="Times New Roman" w:hAnsi="Times New Roman"/>
        </w:rPr>
      </w:pPr>
      <w:r>
        <w:rPr>
          <w:rFonts w:ascii="Times New Roman" w:hAnsi="Times New Roman"/>
        </w:rPr>
        <w:t>Nhập hàng</w:t>
      </w:r>
      <w:r w:rsidR="00F70AD4">
        <w:rPr>
          <w:rFonts w:ascii="Times New Roman" w:hAnsi="Times New Roman"/>
        </w:rPr>
        <w:t>/Trả hàng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266"/>
        <w:gridCol w:w="7003"/>
      </w:tblGrid>
      <w:tr w:rsidR="00B541F4" w:rsidRPr="00854195" w14:paraId="48959B3B" w14:textId="77777777" w:rsidTr="00493C84">
        <w:trPr>
          <w:trHeight w:val="284"/>
          <w:jc w:val="center"/>
        </w:trPr>
        <w:tc>
          <w:tcPr>
            <w:tcW w:w="1590" w:type="pct"/>
            <w:tcBorders>
              <w:top w:val="single" w:sz="18" w:space="0" w:color="808080"/>
              <w:left w:val="single" w:sz="18" w:space="0" w:color="808080"/>
            </w:tcBorders>
            <w:shd w:val="clear" w:color="auto" w:fill="F3F3F3"/>
            <w:vAlign w:val="center"/>
          </w:tcPr>
          <w:p w14:paraId="4CF18E0B" w14:textId="77777777" w:rsidR="00B541F4" w:rsidRPr="009900B3" w:rsidRDefault="00B541F4" w:rsidP="00493C84">
            <w:pPr>
              <w:ind w:left="142"/>
              <w:rPr>
                <w:szCs w:val="22"/>
              </w:rPr>
            </w:pPr>
            <w:r w:rsidRPr="009900B3">
              <w:rPr>
                <w:b/>
                <w:szCs w:val="22"/>
              </w:rPr>
              <w:t>Tên chức năng</w:t>
            </w:r>
          </w:p>
        </w:tc>
        <w:tc>
          <w:tcPr>
            <w:tcW w:w="3410" w:type="pct"/>
            <w:tcBorders>
              <w:top w:val="single" w:sz="18" w:space="0" w:color="808080"/>
              <w:right w:val="single" w:sz="18" w:space="0" w:color="808080"/>
            </w:tcBorders>
            <w:vAlign w:val="center"/>
          </w:tcPr>
          <w:p w14:paraId="69E31B27" w14:textId="3B2E10FA" w:rsidR="00B541F4" w:rsidRPr="00854195" w:rsidRDefault="00017072" w:rsidP="00493C84">
            <w:pPr>
              <w:pStyle w:val="BodyText"/>
              <w:ind w:left="0"/>
              <w:rPr>
                <w:color w:val="984806"/>
                <w:sz w:val="22"/>
                <w:szCs w:val="22"/>
                <w:lang w:eastAsia="ar-SA"/>
              </w:rPr>
            </w:pPr>
            <w:r>
              <w:rPr>
                <w:color w:val="984806"/>
                <w:sz w:val="22"/>
                <w:szCs w:val="22"/>
                <w:lang w:eastAsia="ar-SA"/>
              </w:rPr>
              <w:t>Nhập</w:t>
            </w:r>
            <w:r w:rsidR="00B541F4">
              <w:rPr>
                <w:color w:val="984806"/>
                <w:sz w:val="22"/>
                <w:szCs w:val="22"/>
                <w:lang w:eastAsia="ar-SA"/>
              </w:rPr>
              <w:t xml:space="preserve"> hàng</w:t>
            </w:r>
            <w:r w:rsidR="00F70AD4">
              <w:rPr>
                <w:color w:val="984806"/>
                <w:sz w:val="22"/>
                <w:szCs w:val="22"/>
                <w:lang w:eastAsia="ar-SA"/>
              </w:rPr>
              <w:t>/Trả hàng</w:t>
            </w:r>
          </w:p>
        </w:tc>
      </w:tr>
      <w:tr w:rsidR="00B541F4" w:rsidRPr="009900B3" w14:paraId="7CDDF79B" w14:textId="77777777" w:rsidTr="00493C84">
        <w:trPr>
          <w:trHeight w:val="284"/>
          <w:jc w:val="center"/>
        </w:trPr>
        <w:tc>
          <w:tcPr>
            <w:tcW w:w="1590" w:type="pct"/>
            <w:tcBorders>
              <w:left w:val="single" w:sz="18" w:space="0" w:color="808080"/>
            </w:tcBorders>
            <w:shd w:val="clear" w:color="auto" w:fill="F3F3F3"/>
            <w:vAlign w:val="center"/>
          </w:tcPr>
          <w:p w14:paraId="2E710E23" w14:textId="77777777" w:rsidR="00B541F4" w:rsidRPr="009900B3" w:rsidRDefault="00B541F4" w:rsidP="00493C84">
            <w:pPr>
              <w:ind w:left="142"/>
              <w:rPr>
                <w:b/>
                <w:szCs w:val="22"/>
              </w:rPr>
            </w:pPr>
            <w:r w:rsidRPr="009900B3">
              <w:rPr>
                <w:b/>
                <w:szCs w:val="22"/>
              </w:rPr>
              <w:t>Mô tả</w:t>
            </w:r>
          </w:p>
        </w:tc>
        <w:tc>
          <w:tcPr>
            <w:tcW w:w="3410" w:type="pct"/>
            <w:tcBorders>
              <w:right w:val="single" w:sz="18" w:space="0" w:color="808080"/>
            </w:tcBorders>
            <w:vAlign w:val="center"/>
          </w:tcPr>
          <w:p w14:paraId="4238172D" w14:textId="42F233AF" w:rsidR="00B541F4" w:rsidRPr="00C90378" w:rsidRDefault="00B541F4" w:rsidP="00017072">
            <w:pPr>
              <w:pStyle w:val="BodyText"/>
              <w:ind w:left="0"/>
              <w:rPr>
                <w:color w:val="984806"/>
                <w:sz w:val="22"/>
                <w:szCs w:val="22"/>
                <w:lang w:eastAsia="ar-SA"/>
              </w:rPr>
            </w:pPr>
            <w:r>
              <w:rPr>
                <w:color w:val="984806"/>
                <w:sz w:val="22"/>
                <w:szCs w:val="22"/>
                <w:lang w:eastAsia="ar-SA"/>
              </w:rPr>
              <w:t>Chức năng cho phép nhập hàng theo đơn ASN.</w:t>
            </w:r>
          </w:p>
        </w:tc>
      </w:tr>
      <w:tr w:rsidR="00B541F4" w:rsidRPr="009900B3" w14:paraId="1FA9D760" w14:textId="77777777" w:rsidTr="00493C84">
        <w:trPr>
          <w:trHeight w:val="395"/>
          <w:jc w:val="center"/>
        </w:trPr>
        <w:tc>
          <w:tcPr>
            <w:tcW w:w="1590" w:type="pct"/>
            <w:tcBorders>
              <w:left w:val="single" w:sz="18" w:space="0" w:color="808080"/>
            </w:tcBorders>
            <w:shd w:val="clear" w:color="auto" w:fill="F3F3F3"/>
            <w:vAlign w:val="center"/>
          </w:tcPr>
          <w:p w14:paraId="6A70E27A" w14:textId="3649F935" w:rsidR="00B541F4" w:rsidRPr="009900B3" w:rsidRDefault="00FF253B" w:rsidP="00493C84">
            <w:pPr>
              <w:ind w:left="142"/>
              <w:rPr>
                <w:b/>
                <w:szCs w:val="22"/>
              </w:rPr>
            </w:pPr>
            <w:r>
              <w:rPr>
                <w:b/>
                <w:szCs w:val="22"/>
              </w:rPr>
              <w:t xml:space="preserve">Tác </w:t>
            </w:r>
            <w:r w:rsidR="00B541F4" w:rsidRPr="009900B3">
              <w:rPr>
                <w:b/>
                <w:szCs w:val="22"/>
              </w:rPr>
              <w:t>nhân</w:t>
            </w:r>
          </w:p>
        </w:tc>
        <w:tc>
          <w:tcPr>
            <w:tcW w:w="3410" w:type="pct"/>
            <w:tcBorders>
              <w:right w:val="single" w:sz="18" w:space="0" w:color="808080"/>
            </w:tcBorders>
            <w:vAlign w:val="center"/>
          </w:tcPr>
          <w:p w14:paraId="07AD5530" w14:textId="77777777" w:rsidR="00B541F4" w:rsidRPr="009900B3" w:rsidRDefault="00B541F4" w:rsidP="00493C84">
            <w:pPr>
              <w:ind w:left="0"/>
              <w:rPr>
                <w:szCs w:val="22"/>
              </w:rPr>
            </w:pPr>
            <w:r w:rsidRPr="009900B3">
              <w:rPr>
                <w:color w:val="984806"/>
                <w:szCs w:val="22"/>
              </w:rPr>
              <w:t>- Người sử dụng</w:t>
            </w:r>
            <w:r>
              <w:rPr>
                <w:color w:val="984806"/>
                <w:szCs w:val="22"/>
              </w:rPr>
              <w:t xml:space="preserve"> KT NPP.</w:t>
            </w:r>
          </w:p>
        </w:tc>
      </w:tr>
      <w:tr w:rsidR="00B541F4" w:rsidRPr="009900B3" w14:paraId="73340DB6" w14:textId="77777777" w:rsidTr="00493C84">
        <w:trPr>
          <w:trHeight w:val="1547"/>
          <w:jc w:val="center"/>
        </w:trPr>
        <w:tc>
          <w:tcPr>
            <w:tcW w:w="1590" w:type="pct"/>
            <w:tcBorders>
              <w:left w:val="single" w:sz="18" w:space="0" w:color="808080"/>
            </w:tcBorders>
            <w:shd w:val="clear" w:color="auto" w:fill="F3F3F3"/>
            <w:vAlign w:val="center"/>
          </w:tcPr>
          <w:p w14:paraId="51B8358C" w14:textId="77777777" w:rsidR="00B541F4" w:rsidRPr="009900B3" w:rsidRDefault="00B541F4" w:rsidP="00493C84">
            <w:pPr>
              <w:ind w:left="142"/>
              <w:rPr>
                <w:b/>
                <w:szCs w:val="22"/>
              </w:rPr>
            </w:pPr>
            <w:r w:rsidRPr="009900B3">
              <w:rPr>
                <w:b/>
                <w:szCs w:val="22"/>
              </w:rPr>
              <w:t xml:space="preserve">Điều kiện trước </w:t>
            </w:r>
          </w:p>
        </w:tc>
        <w:tc>
          <w:tcPr>
            <w:tcW w:w="3410" w:type="pct"/>
            <w:tcBorders>
              <w:right w:val="single" w:sz="18" w:space="0" w:color="808080"/>
            </w:tcBorders>
            <w:vAlign w:val="center"/>
          </w:tcPr>
          <w:p w14:paraId="22EB1421" w14:textId="77777777" w:rsidR="00B541F4" w:rsidRPr="00C90378" w:rsidRDefault="00B541F4" w:rsidP="00493C84">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2F6FE86B" w14:textId="77777777" w:rsidR="00B541F4" w:rsidRPr="00C90378" w:rsidRDefault="00B541F4" w:rsidP="00493C84">
            <w:pPr>
              <w:pStyle w:val="BodyText"/>
              <w:ind w:left="0"/>
              <w:rPr>
                <w:sz w:val="22"/>
                <w:szCs w:val="22"/>
              </w:rPr>
            </w:pPr>
            <w:r w:rsidRPr="00C90378">
              <w:rPr>
                <w:color w:val="984806"/>
                <w:sz w:val="22"/>
                <w:szCs w:val="22"/>
                <w:lang w:eastAsia="ar-SA"/>
              </w:rPr>
              <w:t>- Có quyền vào chức năng</w:t>
            </w:r>
          </w:p>
        </w:tc>
      </w:tr>
      <w:tr w:rsidR="00B541F4" w:rsidRPr="009900B3" w14:paraId="55FB3D5F" w14:textId="77777777" w:rsidTr="00493C84">
        <w:trPr>
          <w:trHeight w:val="530"/>
          <w:jc w:val="center"/>
        </w:trPr>
        <w:tc>
          <w:tcPr>
            <w:tcW w:w="1590" w:type="pct"/>
            <w:tcBorders>
              <w:left w:val="single" w:sz="18" w:space="0" w:color="808080"/>
              <w:bottom w:val="single" w:sz="8" w:space="0" w:color="808080"/>
            </w:tcBorders>
            <w:shd w:val="clear" w:color="auto" w:fill="F3F3F3"/>
            <w:vAlign w:val="center"/>
          </w:tcPr>
          <w:p w14:paraId="2EFEEBD7" w14:textId="77777777" w:rsidR="00B541F4" w:rsidRPr="009900B3" w:rsidRDefault="00B541F4" w:rsidP="00493C84">
            <w:pPr>
              <w:ind w:left="142"/>
              <w:rPr>
                <w:b/>
                <w:szCs w:val="22"/>
              </w:rPr>
            </w:pPr>
            <w:r w:rsidRPr="009900B3">
              <w:rPr>
                <w:b/>
                <w:szCs w:val="22"/>
              </w:rPr>
              <w:t>Điều kiện sau</w:t>
            </w:r>
          </w:p>
        </w:tc>
        <w:tc>
          <w:tcPr>
            <w:tcW w:w="3410" w:type="pct"/>
            <w:tcBorders>
              <w:bottom w:val="single" w:sz="8" w:space="0" w:color="808080"/>
              <w:right w:val="single" w:sz="18" w:space="0" w:color="808080"/>
            </w:tcBorders>
            <w:vAlign w:val="center"/>
          </w:tcPr>
          <w:p w14:paraId="714E1126" w14:textId="77777777" w:rsidR="00B541F4" w:rsidRDefault="00B541F4" w:rsidP="00017072">
            <w:pPr>
              <w:pStyle w:val="BodyText"/>
              <w:ind w:left="0"/>
              <w:rPr>
                <w:color w:val="984806"/>
                <w:sz w:val="22"/>
                <w:szCs w:val="22"/>
                <w:lang w:eastAsia="ar-SA"/>
              </w:rPr>
            </w:pPr>
            <w:r>
              <w:rPr>
                <w:color w:val="984806"/>
                <w:sz w:val="22"/>
                <w:szCs w:val="22"/>
                <w:lang w:eastAsia="ar-SA"/>
              </w:rPr>
              <w:t>-Nhập hàng: tăng tồn kho hệ thống. Tăng nợ NPP với NCC</w:t>
            </w:r>
          </w:p>
          <w:p w14:paraId="1737E28F" w14:textId="443F1280" w:rsidR="00F70AD4" w:rsidRPr="00017072" w:rsidRDefault="00F70AD4" w:rsidP="00017072">
            <w:pPr>
              <w:pStyle w:val="BodyText"/>
              <w:ind w:left="0"/>
              <w:rPr>
                <w:color w:val="984806"/>
                <w:sz w:val="22"/>
                <w:szCs w:val="22"/>
                <w:lang w:eastAsia="ar-SA"/>
              </w:rPr>
            </w:pPr>
            <w:r>
              <w:rPr>
                <w:color w:val="984806"/>
                <w:sz w:val="22"/>
                <w:szCs w:val="22"/>
                <w:lang w:eastAsia="ar-SA"/>
              </w:rPr>
              <w:t>-Trả hàng: Giảm tồn kho.</w:t>
            </w:r>
          </w:p>
        </w:tc>
      </w:tr>
      <w:tr w:rsidR="00B541F4" w:rsidRPr="009900B3" w14:paraId="3719B200" w14:textId="77777777" w:rsidTr="00493C84">
        <w:trPr>
          <w:trHeight w:val="284"/>
          <w:jc w:val="center"/>
        </w:trPr>
        <w:tc>
          <w:tcPr>
            <w:tcW w:w="1590" w:type="pct"/>
            <w:tcBorders>
              <w:left w:val="single" w:sz="18" w:space="0" w:color="808080"/>
              <w:bottom w:val="single" w:sz="4" w:space="0" w:color="808080"/>
            </w:tcBorders>
            <w:shd w:val="clear" w:color="auto" w:fill="F3F3F3"/>
            <w:vAlign w:val="center"/>
          </w:tcPr>
          <w:p w14:paraId="226E52E9" w14:textId="77777777" w:rsidR="00B541F4" w:rsidRPr="009900B3" w:rsidRDefault="00B541F4" w:rsidP="00493C84">
            <w:pPr>
              <w:ind w:left="142"/>
              <w:rPr>
                <w:b/>
                <w:szCs w:val="22"/>
              </w:rPr>
            </w:pPr>
            <w:r w:rsidRPr="009900B3">
              <w:rPr>
                <w:b/>
                <w:szCs w:val="22"/>
              </w:rPr>
              <w:t>Ngoại lệ</w:t>
            </w:r>
          </w:p>
        </w:tc>
        <w:tc>
          <w:tcPr>
            <w:tcW w:w="3410" w:type="pct"/>
            <w:tcBorders>
              <w:bottom w:val="single" w:sz="4" w:space="0" w:color="808080"/>
              <w:right w:val="single" w:sz="18" w:space="0" w:color="808080"/>
            </w:tcBorders>
            <w:vAlign w:val="center"/>
          </w:tcPr>
          <w:p w14:paraId="7D6F6F9C" w14:textId="77777777" w:rsidR="00B541F4" w:rsidRPr="00C90378" w:rsidRDefault="00B541F4" w:rsidP="00493C84">
            <w:pPr>
              <w:pStyle w:val="BodyText"/>
              <w:ind w:left="0"/>
              <w:rPr>
                <w:sz w:val="22"/>
                <w:szCs w:val="22"/>
                <w:lang w:eastAsia="ar-SA"/>
              </w:rPr>
            </w:pPr>
            <w:r>
              <w:rPr>
                <w:sz w:val="22"/>
                <w:szCs w:val="22"/>
                <w:lang w:eastAsia="ar-SA"/>
              </w:rPr>
              <w:t>-N/A</w:t>
            </w:r>
          </w:p>
        </w:tc>
      </w:tr>
      <w:tr w:rsidR="00B541F4" w:rsidRPr="009900B3" w14:paraId="49EDBDD6" w14:textId="77777777" w:rsidTr="00493C84">
        <w:trPr>
          <w:trHeight w:val="284"/>
          <w:jc w:val="center"/>
        </w:trPr>
        <w:tc>
          <w:tcPr>
            <w:tcW w:w="1590" w:type="pct"/>
            <w:tcBorders>
              <w:left w:val="single" w:sz="18" w:space="0" w:color="808080"/>
              <w:bottom w:val="single" w:sz="18" w:space="0" w:color="808080"/>
            </w:tcBorders>
            <w:shd w:val="clear" w:color="auto" w:fill="F3F3F3"/>
            <w:vAlign w:val="center"/>
          </w:tcPr>
          <w:p w14:paraId="6FCE8D6D" w14:textId="77777777" w:rsidR="00B541F4" w:rsidRPr="009900B3" w:rsidRDefault="00B541F4" w:rsidP="00493C84">
            <w:pPr>
              <w:ind w:left="142"/>
              <w:rPr>
                <w:b/>
                <w:szCs w:val="22"/>
              </w:rPr>
            </w:pPr>
            <w:r w:rsidRPr="009900B3">
              <w:rPr>
                <w:b/>
                <w:szCs w:val="22"/>
              </w:rPr>
              <w:t>Các yêu cầu đặc biệt</w:t>
            </w:r>
          </w:p>
        </w:tc>
        <w:tc>
          <w:tcPr>
            <w:tcW w:w="3410" w:type="pct"/>
            <w:tcBorders>
              <w:bottom w:val="single" w:sz="18" w:space="0" w:color="808080"/>
              <w:right w:val="single" w:sz="18" w:space="0" w:color="808080"/>
            </w:tcBorders>
            <w:vAlign w:val="center"/>
          </w:tcPr>
          <w:p w14:paraId="62149039" w14:textId="77777777" w:rsidR="00B541F4" w:rsidRPr="00C90378" w:rsidRDefault="00B541F4" w:rsidP="00493C84">
            <w:pPr>
              <w:pStyle w:val="BodyText"/>
              <w:ind w:left="0"/>
              <w:rPr>
                <w:sz w:val="22"/>
                <w:szCs w:val="22"/>
              </w:rPr>
            </w:pPr>
            <w:r>
              <w:rPr>
                <w:sz w:val="22"/>
                <w:szCs w:val="22"/>
                <w:lang w:eastAsia="ar-SA"/>
              </w:rPr>
              <w:t>-N/A</w:t>
            </w:r>
          </w:p>
        </w:tc>
      </w:tr>
    </w:tbl>
    <w:p w14:paraId="4098A07F" w14:textId="02A1BBE4" w:rsidR="00B541F4" w:rsidRDefault="00B541F4" w:rsidP="00B541F4">
      <w:pPr>
        <w:pStyle w:val="Heading5"/>
        <w:spacing w:line="240" w:lineRule="auto"/>
        <w:rPr>
          <w:lang w:eastAsia="ar-SA"/>
        </w:rPr>
      </w:pPr>
      <w:r>
        <w:rPr>
          <w:lang w:eastAsia="ar-SA"/>
        </w:rPr>
        <w:lastRenderedPageBreak/>
        <w:t>Màn hình chức năng</w:t>
      </w:r>
    </w:p>
    <w:p w14:paraId="27C02CEE" w14:textId="694FC9F7" w:rsidR="00320B79" w:rsidRDefault="006452AD" w:rsidP="00320B79">
      <w:pPr>
        <w:rPr>
          <w:lang w:eastAsia="ar-SA"/>
        </w:rPr>
      </w:pPr>
      <w:r>
        <w:rPr>
          <w:noProof/>
        </w:rPr>
        <w:drawing>
          <wp:anchor distT="0" distB="0" distL="114300" distR="114300" simplePos="0" relativeHeight="251683840" behindDoc="0" locked="0" layoutInCell="1" allowOverlap="1" wp14:anchorId="6A33FBBB" wp14:editId="4B1A4042">
            <wp:simplePos x="0" y="0"/>
            <wp:positionH relativeFrom="column">
              <wp:posOffset>-162560</wp:posOffset>
            </wp:positionH>
            <wp:positionV relativeFrom="paragraph">
              <wp:posOffset>2084070</wp:posOffset>
            </wp:positionV>
            <wp:extent cx="6744970" cy="1693545"/>
            <wp:effectExtent l="0" t="0" r="0" b="1905"/>
            <wp:wrapSquare wrapText="bothSides"/>
            <wp:docPr id="13" name="Picture 13" descr="C:\Users\ChungPTH\AppData\Local\Temp\SNAGHTML393ec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ungPTH\AppData\Local\Temp\SNAGHTML393ecfa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44970" cy="1693545"/>
                    </a:xfrm>
                    <a:prstGeom prst="rect">
                      <a:avLst/>
                    </a:prstGeom>
                    <a:noFill/>
                    <a:ln>
                      <a:noFill/>
                    </a:ln>
                  </pic:spPr>
                </pic:pic>
              </a:graphicData>
            </a:graphic>
          </wp:anchor>
        </w:drawing>
      </w:r>
      <w:r w:rsidR="00320B79">
        <w:rPr>
          <w:noProof/>
          <w:snapToGrid/>
        </w:rPr>
        <w:drawing>
          <wp:anchor distT="0" distB="0" distL="114300" distR="114300" simplePos="0" relativeHeight="251679744" behindDoc="0" locked="0" layoutInCell="1" allowOverlap="1" wp14:anchorId="4E5FB7FC" wp14:editId="12EEAA5C">
            <wp:simplePos x="0" y="0"/>
            <wp:positionH relativeFrom="column">
              <wp:posOffset>-212090</wp:posOffset>
            </wp:positionH>
            <wp:positionV relativeFrom="paragraph">
              <wp:posOffset>319405</wp:posOffset>
            </wp:positionV>
            <wp:extent cx="6744970" cy="15982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744970" cy="1598295"/>
                    </a:xfrm>
                    <a:prstGeom prst="rect">
                      <a:avLst/>
                    </a:prstGeom>
                  </pic:spPr>
                </pic:pic>
              </a:graphicData>
            </a:graphic>
          </wp:anchor>
        </w:drawing>
      </w:r>
    </w:p>
    <w:p w14:paraId="12886448" w14:textId="05A077CB" w:rsidR="00320B79" w:rsidRDefault="006452AD" w:rsidP="00F70AD4">
      <w:pPr>
        <w:ind w:left="0"/>
        <w:rPr>
          <w:lang w:eastAsia="ar-SA"/>
        </w:rPr>
      </w:pPr>
      <w:r>
        <w:rPr>
          <w:noProof/>
          <w:snapToGrid/>
        </w:rPr>
        <w:drawing>
          <wp:anchor distT="0" distB="0" distL="114300" distR="114300" simplePos="0" relativeHeight="251684864" behindDoc="0" locked="0" layoutInCell="1" allowOverlap="1" wp14:anchorId="458BC2DE" wp14:editId="5E7EE707">
            <wp:simplePos x="0" y="0"/>
            <wp:positionH relativeFrom="page">
              <wp:align>center</wp:align>
            </wp:positionH>
            <wp:positionV relativeFrom="paragraph">
              <wp:posOffset>3840480</wp:posOffset>
            </wp:positionV>
            <wp:extent cx="6744970" cy="18497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744970" cy="1849755"/>
                    </a:xfrm>
                    <a:prstGeom prst="rect">
                      <a:avLst/>
                    </a:prstGeom>
                  </pic:spPr>
                </pic:pic>
              </a:graphicData>
            </a:graphic>
          </wp:anchor>
        </w:drawing>
      </w:r>
    </w:p>
    <w:p w14:paraId="17166600" w14:textId="4C020C58" w:rsidR="00320B79" w:rsidRDefault="00320B79" w:rsidP="00320B79">
      <w:pPr>
        <w:rPr>
          <w:lang w:eastAsia="ar-SA"/>
        </w:rPr>
      </w:pPr>
    </w:p>
    <w:p w14:paraId="7539FB7A" w14:textId="234EDB89" w:rsidR="00B541F4" w:rsidRPr="0048452F" w:rsidRDefault="00B541F4" w:rsidP="00B541F4">
      <w:pPr>
        <w:pStyle w:val="Heading5"/>
        <w:spacing w:line="240" w:lineRule="auto"/>
        <w:rPr>
          <w:lang w:eastAsia="ar-SA"/>
        </w:rPr>
      </w:pPr>
      <w:r w:rsidRPr="0048452F">
        <w:rPr>
          <w:lang w:eastAsia="ar-SA"/>
        </w:rPr>
        <w:t>Mô tả dòng sự kiện chính (Basic Flow)</w:t>
      </w:r>
    </w:p>
    <w:p w14:paraId="6A012C9C" w14:textId="77777777" w:rsidR="006452AD" w:rsidRDefault="006452AD" w:rsidP="006452AD">
      <w:pPr>
        <w:pStyle w:val="BodyText"/>
        <w:ind w:left="0"/>
        <w:rPr>
          <w:lang w:eastAsia="ar-SA"/>
        </w:rPr>
      </w:pPr>
    </w:p>
    <w:p w14:paraId="4571ED41" w14:textId="77777777" w:rsidR="006452AD" w:rsidRDefault="006452AD" w:rsidP="006452AD">
      <w:pPr>
        <w:pStyle w:val="BodyText"/>
        <w:ind w:left="0"/>
        <w:rPr>
          <w:lang w:eastAsia="ar-SA"/>
        </w:rPr>
      </w:pPr>
    </w:p>
    <w:p w14:paraId="3EA7BE2A" w14:textId="77777777" w:rsidR="006452AD" w:rsidRDefault="006452AD" w:rsidP="006452AD">
      <w:pPr>
        <w:pStyle w:val="BodyText"/>
        <w:ind w:left="0"/>
        <w:rPr>
          <w:lang w:eastAsia="ar-SA"/>
        </w:rPr>
      </w:pPr>
    </w:p>
    <w:p w14:paraId="44372C25" w14:textId="77777777" w:rsidR="006452AD" w:rsidRDefault="006452AD" w:rsidP="006452AD">
      <w:pPr>
        <w:pStyle w:val="BodyText"/>
        <w:ind w:left="0"/>
        <w:rPr>
          <w:lang w:eastAsia="ar-SA"/>
        </w:rPr>
      </w:pPr>
    </w:p>
    <w:tbl>
      <w:tblPr>
        <w:tblpPr w:leftFromText="180" w:rightFromText="180" w:vertAnchor="text" w:horzAnchor="margin" w:tblpXSpec="center" w:tblpY="-71"/>
        <w:tblW w:w="113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826"/>
        <w:gridCol w:w="5083"/>
        <w:gridCol w:w="1426"/>
      </w:tblGrid>
      <w:tr w:rsidR="006452AD" w:rsidRPr="0048452F" w14:paraId="443CE89A" w14:textId="77777777" w:rsidTr="006452AD">
        <w:trPr>
          <w:trHeight w:val="480"/>
        </w:trPr>
        <w:tc>
          <w:tcPr>
            <w:tcW w:w="4826" w:type="dxa"/>
            <w:shd w:val="pct5" w:color="auto" w:fill="auto"/>
          </w:tcPr>
          <w:p w14:paraId="60802571" w14:textId="77777777" w:rsidR="006452AD" w:rsidRPr="0048452F" w:rsidRDefault="006452AD" w:rsidP="006452AD">
            <w:pPr>
              <w:ind w:left="0"/>
              <w:jc w:val="center"/>
              <w:rPr>
                <w:b/>
                <w:szCs w:val="24"/>
              </w:rPr>
            </w:pPr>
            <w:r w:rsidRPr="0048452F">
              <w:rPr>
                <w:b/>
                <w:szCs w:val="24"/>
              </w:rPr>
              <w:lastRenderedPageBreak/>
              <w:t>Hành động của tác nhân</w:t>
            </w:r>
          </w:p>
        </w:tc>
        <w:tc>
          <w:tcPr>
            <w:tcW w:w="5083" w:type="dxa"/>
            <w:shd w:val="pct5" w:color="auto" w:fill="auto"/>
          </w:tcPr>
          <w:p w14:paraId="2F294EA5" w14:textId="77777777" w:rsidR="006452AD" w:rsidRPr="0048452F" w:rsidRDefault="006452AD" w:rsidP="006452AD">
            <w:pPr>
              <w:ind w:left="0"/>
              <w:jc w:val="center"/>
              <w:rPr>
                <w:b/>
                <w:szCs w:val="24"/>
              </w:rPr>
            </w:pPr>
            <w:r w:rsidRPr="0048452F">
              <w:rPr>
                <w:b/>
                <w:szCs w:val="24"/>
              </w:rPr>
              <w:t>Phản ứng của hệ thống</w:t>
            </w:r>
          </w:p>
        </w:tc>
        <w:tc>
          <w:tcPr>
            <w:tcW w:w="1426" w:type="dxa"/>
            <w:shd w:val="pct5" w:color="auto" w:fill="auto"/>
          </w:tcPr>
          <w:p w14:paraId="5EBAEDAD" w14:textId="77777777" w:rsidR="006452AD" w:rsidRPr="0048452F" w:rsidRDefault="006452AD" w:rsidP="006452AD">
            <w:pPr>
              <w:ind w:left="0"/>
              <w:jc w:val="center"/>
              <w:rPr>
                <w:b/>
                <w:szCs w:val="24"/>
              </w:rPr>
            </w:pPr>
            <w:r w:rsidRPr="0048452F">
              <w:rPr>
                <w:b/>
                <w:szCs w:val="24"/>
              </w:rPr>
              <w:t>Dữ liệu liên quan (C/R/U/D)</w:t>
            </w:r>
          </w:p>
        </w:tc>
      </w:tr>
      <w:tr w:rsidR="006452AD" w:rsidRPr="0048452F" w14:paraId="0F91C98F" w14:textId="77777777" w:rsidTr="006452AD">
        <w:trPr>
          <w:trHeight w:val="3700"/>
        </w:trPr>
        <w:tc>
          <w:tcPr>
            <w:tcW w:w="4826" w:type="dxa"/>
          </w:tcPr>
          <w:p w14:paraId="6FB44538" w14:textId="77777777" w:rsidR="006452AD" w:rsidRDefault="006452AD" w:rsidP="006452AD">
            <w:pPr>
              <w:pStyle w:val="Sothutu-1so"/>
              <w:numPr>
                <w:ilvl w:val="0"/>
                <w:numId w:val="22"/>
              </w:numPr>
              <w:rPr>
                <w:szCs w:val="24"/>
              </w:rPr>
            </w:pPr>
            <w:r>
              <w:rPr>
                <w:szCs w:val="24"/>
              </w:rPr>
              <w:t>KTNPP yêu cầu tìm kiếm đơn nhập hàng gồm các thông tin:</w:t>
            </w:r>
          </w:p>
          <w:p w14:paraId="71D0570C" w14:textId="77777777" w:rsidR="006452AD" w:rsidRDefault="006452AD" w:rsidP="006452AD">
            <w:pPr>
              <w:pStyle w:val="Sothutu-1so"/>
              <w:numPr>
                <w:ilvl w:val="0"/>
                <w:numId w:val="24"/>
              </w:numPr>
              <w:rPr>
                <w:szCs w:val="24"/>
              </w:rPr>
            </w:pPr>
            <w:r>
              <w:rPr>
                <w:szCs w:val="24"/>
              </w:rPr>
              <w:t>Trạng thái: Chưa nhập, Đã nhập</w:t>
            </w:r>
          </w:p>
          <w:p w14:paraId="60A8622A" w14:textId="77777777" w:rsidR="006452AD" w:rsidRDefault="006452AD" w:rsidP="006452AD">
            <w:pPr>
              <w:pStyle w:val="Sothutu-1so"/>
              <w:numPr>
                <w:ilvl w:val="0"/>
                <w:numId w:val="24"/>
              </w:numPr>
              <w:rPr>
                <w:szCs w:val="24"/>
              </w:rPr>
            </w:pPr>
            <w:r>
              <w:rPr>
                <w:szCs w:val="24"/>
              </w:rPr>
              <w:t>Từ ngày</w:t>
            </w:r>
          </w:p>
          <w:p w14:paraId="36CADA5F" w14:textId="77777777" w:rsidR="006452AD" w:rsidRDefault="006452AD" w:rsidP="006452AD">
            <w:pPr>
              <w:pStyle w:val="Sothutu-1so"/>
              <w:numPr>
                <w:ilvl w:val="0"/>
                <w:numId w:val="24"/>
              </w:numPr>
              <w:rPr>
                <w:szCs w:val="24"/>
              </w:rPr>
            </w:pPr>
            <w:r>
              <w:rPr>
                <w:szCs w:val="24"/>
              </w:rPr>
              <w:t>Số đơn hàng PO</w:t>
            </w:r>
          </w:p>
          <w:p w14:paraId="1F2844AE" w14:textId="77777777" w:rsidR="006452AD" w:rsidRDefault="006452AD" w:rsidP="006452AD">
            <w:pPr>
              <w:pStyle w:val="Sothutu-1so"/>
              <w:numPr>
                <w:ilvl w:val="0"/>
                <w:numId w:val="24"/>
              </w:numPr>
              <w:rPr>
                <w:szCs w:val="24"/>
              </w:rPr>
            </w:pPr>
            <w:r>
              <w:rPr>
                <w:szCs w:val="24"/>
              </w:rPr>
              <w:t>Số đơn hàng SO</w:t>
            </w:r>
          </w:p>
          <w:p w14:paraId="66DF9CB4" w14:textId="77777777" w:rsidR="006452AD" w:rsidRDefault="006452AD" w:rsidP="006452AD">
            <w:pPr>
              <w:pStyle w:val="Sothutu-1so"/>
              <w:numPr>
                <w:ilvl w:val="0"/>
                <w:numId w:val="24"/>
              </w:numPr>
              <w:rPr>
                <w:szCs w:val="24"/>
              </w:rPr>
            </w:pPr>
            <w:r>
              <w:rPr>
                <w:szCs w:val="24"/>
              </w:rPr>
              <w:t>Số DO.</w:t>
            </w:r>
          </w:p>
          <w:p w14:paraId="2B8B88E6" w14:textId="77777777" w:rsidR="006452AD" w:rsidRDefault="006452AD" w:rsidP="006452AD">
            <w:pPr>
              <w:pStyle w:val="Sothutu-1so"/>
              <w:numPr>
                <w:ilvl w:val="0"/>
                <w:numId w:val="24"/>
              </w:numPr>
              <w:rPr>
                <w:szCs w:val="24"/>
              </w:rPr>
            </w:pPr>
            <w:r>
              <w:rPr>
                <w:szCs w:val="24"/>
              </w:rPr>
              <w:t>Số hoá đơn</w:t>
            </w:r>
          </w:p>
          <w:p w14:paraId="230F9B6D" w14:textId="77777777" w:rsidR="006452AD" w:rsidRDefault="006452AD" w:rsidP="006452AD">
            <w:pPr>
              <w:pStyle w:val="Sothutu-1so"/>
              <w:numPr>
                <w:ilvl w:val="0"/>
                <w:numId w:val="24"/>
              </w:numPr>
              <w:rPr>
                <w:szCs w:val="24"/>
              </w:rPr>
            </w:pPr>
            <w:r>
              <w:rPr>
                <w:szCs w:val="24"/>
              </w:rPr>
              <w:t>Ngày tạo tạo từ ngày, đến ngày</w:t>
            </w:r>
          </w:p>
          <w:p w14:paraId="28CA5D18" w14:textId="77777777" w:rsidR="006452AD" w:rsidRPr="00541ECA" w:rsidRDefault="006452AD" w:rsidP="006452AD">
            <w:pPr>
              <w:pStyle w:val="Sothutu-1so"/>
              <w:numPr>
                <w:ilvl w:val="0"/>
                <w:numId w:val="24"/>
              </w:numPr>
              <w:rPr>
                <w:szCs w:val="24"/>
              </w:rPr>
            </w:pPr>
            <w:r>
              <w:rPr>
                <w:szCs w:val="24"/>
              </w:rPr>
              <w:t>Ngày giao từ ngày đến ngày (Là ngày giao hàng ERP cập nhật)</w:t>
            </w:r>
          </w:p>
        </w:tc>
        <w:tc>
          <w:tcPr>
            <w:tcW w:w="5083" w:type="dxa"/>
          </w:tcPr>
          <w:p w14:paraId="766239E8" w14:textId="77777777" w:rsidR="006452AD" w:rsidRPr="001F64AF" w:rsidRDefault="006452AD" w:rsidP="006452AD">
            <w:pPr>
              <w:pStyle w:val="Sothutu-1so"/>
              <w:numPr>
                <w:ilvl w:val="0"/>
                <w:numId w:val="22"/>
              </w:numPr>
              <w:rPr>
                <w:szCs w:val="24"/>
              </w:rPr>
            </w:pPr>
            <w:r w:rsidRPr="001F64AF">
              <w:rPr>
                <w:szCs w:val="24"/>
              </w:rPr>
              <w:t xml:space="preserve">Hệ thống </w:t>
            </w:r>
            <w:r>
              <w:rPr>
                <w:szCs w:val="24"/>
              </w:rPr>
              <w:t>tìm kiếm đơn nhập hàng theo điều kiện tìm kiếm nhập vào.</w:t>
            </w:r>
          </w:p>
        </w:tc>
        <w:tc>
          <w:tcPr>
            <w:tcW w:w="1426" w:type="dxa"/>
          </w:tcPr>
          <w:p w14:paraId="31547178" w14:textId="77777777" w:rsidR="006452AD" w:rsidRPr="001F64AF" w:rsidRDefault="006452AD" w:rsidP="006452AD">
            <w:pPr>
              <w:ind w:left="0"/>
              <w:jc w:val="both"/>
              <w:rPr>
                <w:szCs w:val="24"/>
              </w:rPr>
            </w:pPr>
          </w:p>
        </w:tc>
      </w:tr>
      <w:tr w:rsidR="006452AD" w:rsidRPr="0048452F" w14:paraId="4BF3BF0A" w14:textId="77777777" w:rsidTr="006452AD">
        <w:trPr>
          <w:trHeight w:val="1251"/>
        </w:trPr>
        <w:tc>
          <w:tcPr>
            <w:tcW w:w="4826" w:type="dxa"/>
          </w:tcPr>
          <w:p w14:paraId="66EE38EE" w14:textId="77777777" w:rsidR="006452AD" w:rsidRPr="001F64AF" w:rsidRDefault="006452AD" w:rsidP="006452AD">
            <w:pPr>
              <w:pStyle w:val="Sothutu-1so"/>
              <w:numPr>
                <w:ilvl w:val="0"/>
                <w:numId w:val="22"/>
              </w:numPr>
              <w:rPr>
                <w:szCs w:val="24"/>
              </w:rPr>
            </w:pPr>
            <w:r>
              <w:rPr>
                <w:szCs w:val="24"/>
              </w:rPr>
              <w:t>KTNPP nhấn nút nhập hàng (đối với đơn hàng chưa nhập)</w:t>
            </w:r>
          </w:p>
          <w:p w14:paraId="5C0AF553" w14:textId="77777777" w:rsidR="006452AD" w:rsidRPr="001F64AF" w:rsidRDefault="006452AD" w:rsidP="006452AD">
            <w:pPr>
              <w:pStyle w:val="Sothutu-1so"/>
              <w:numPr>
                <w:ilvl w:val="0"/>
                <w:numId w:val="0"/>
              </w:numPr>
              <w:jc w:val="left"/>
              <w:rPr>
                <w:szCs w:val="24"/>
              </w:rPr>
            </w:pPr>
          </w:p>
        </w:tc>
        <w:tc>
          <w:tcPr>
            <w:tcW w:w="5083" w:type="dxa"/>
          </w:tcPr>
          <w:p w14:paraId="2B725C74" w14:textId="77777777" w:rsidR="006452AD" w:rsidRDefault="006452AD" w:rsidP="006452AD">
            <w:pPr>
              <w:pStyle w:val="Sothutu-1so"/>
              <w:numPr>
                <w:ilvl w:val="0"/>
                <w:numId w:val="22"/>
              </w:numPr>
              <w:rPr>
                <w:szCs w:val="24"/>
              </w:rPr>
            </w:pPr>
            <w:r>
              <w:rPr>
                <w:szCs w:val="24"/>
              </w:rPr>
              <w:t>Hệ thống cho nhập các thông tin:</w:t>
            </w:r>
          </w:p>
          <w:p w14:paraId="5D5185D0" w14:textId="77777777" w:rsidR="006452AD" w:rsidRDefault="006452AD" w:rsidP="006452AD">
            <w:pPr>
              <w:pStyle w:val="Sothutu-1so"/>
              <w:numPr>
                <w:ilvl w:val="0"/>
                <w:numId w:val="25"/>
              </w:numPr>
              <w:rPr>
                <w:szCs w:val="24"/>
              </w:rPr>
            </w:pPr>
            <w:r>
              <w:rPr>
                <w:szCs w:val="24"/>
              </w:rPr>
              <w:t>Số chứng từ : Cho phép thay đổi số chứng từ khi số chứng từ thực tế không khớp.</w:t>
            </w:r>
          </w:p>
          <w:p w14:paraId="1B8754D5" w14:textId="77777777" w:rsidR="006452AD" w:rsidRPr="00CE72DD" w:rsidRDefault="006452AD" w:rsidP="006452AD">
            <w:pPr>
              <w:pStyle w:val="Sothutu-1so"/>
              <w:numPr>
                <w:ilvl w:val="0"/>
                <w:numId w:val="25"/>
              </w:numPr>
              <w:rPr>
                <w:szCs w:val="24"/>
              </w:rPr>
            </w:pPr>
            <w:r>
              <w:rPr>
                <w:szCs w:val="24"/>
              </w:rPr>
              <w:t>Số lượng thực trả = số lượng xuất và không cho nhập</w:t>
            </w:r>
          </w:p>
        </w:tc>
        <w:tc>
          <w:tcPr>
            <w:tcW w:w="1426" w:type="dxa"/>
          </w:tcPr>
          <w:p w14:paraId="31CE21CF" w14:textId="77777777" w:rsidR="006452AD" w:rsidRPr="001F64AF" w:rsidRDefault="006452AD" w:rsidP="006452AD">
            <w:pPr>
              <w:ind w:left="0"/>
              <w:jc w:val="both"/>
              <w:rPr>
                <w:szCs w:val="24"/>
              </w:rPr>
            </w:pPr>
          </w:p>
        </w:tc>
      </w:tr>
      <w:tr w:rsidR="006452AD" w:rsidRPr="0048452F" w14:paraId="310D6510" w14:textId="77777777" w:rsidTr="006452AD">
        <w:trPr>
          <w:trHeight w:val="748"/>
        </w:trPr>
        <w:tc>
          <w:tcPr>
            <w:tcW w:w="4826" w:type="dxa"/>
          </w:tcPr>
          <w:p w14:paraId="60F4CF5A" w14:textId="77777777" w:rsidR="006452AD" w:rsidRPr="0048452F" w:rsidRDefault="006452AD" w:rsidP="006452AD">
            <w:pPr>
              <w:pStyle w:val="Sothutu-1so"/>
              <w:numPr>
                <w:ilvl w:val="0"/>
                <w:numId w:val="22"/>
              </w:numPr>
              <w:rPr>
                <w:szCs w:val="24"/>
              </w:rPr>
            </w:pPr>
            <w:r w:rsidRPr="001F64AF">
              <w:rPr>
                <w:szCs w:val="24"/>
              </w:rPr>
              <w:t xml:space="preserve">KTNPP </w:t>
            </w:r>
            <w:r>
              <w:rPr>
                <w:szCs w:val="24"/>
              </w:rPr>
              <w:t xml:space="preserve"> nhấn nút Nhập hàng</w:t>
            </w:r>
          </w:p>
        </w:tc>
        <w:tc>
          <w:tcPr>
            <w:tcW w:w="5083" w:type="dxa"/>
          </w:tcPr>
          <w:p w14:paraId="13A56DF2" w14:textId="77777777" w:rsidR="006452AD" w:rsidRDefault="006452AD" w:rsidP="006452AD">
            <w:pPr>
              <w:pStyle w:val="Sothutu-1so"/>
              <w:numPr>
                <w:ilvl w:val="0"/>
                <w:numId w:val="22"/>
              </w:numPr>
              <w:rPr>
                <w:szCs w:val="24"/>
              </w:rPr>
            </w:pPr>
            <w:r>
              <w:rPr>
                <w:szCs w:val="24"/>
              </w:rPr>
              <w:t>Hệ thống ghi nhận nhập hàng, tăng tồn kho kho nhập và ghi nhận nợ.</w:t>
            </w:r>
          </w:p>
          <w:p w14:paraId="2AC39F0A" w14:textId="24B3FDEE" w:rsidR="006452AD" w:rsidRPr="0048452F" w:rsidRDefault="006452AD" w:rsidP="006452AD">
            <w:pPr>
              <w:pStyle w:val="Sothutu-1so"/>
              <w:numPr>
                <w:ilvl w:val="0"/>
                <w:numId w:val="25"/>
              </w:numPr>
              <w:rPr>
                <w:szCs w:val="24"/>
              </w:rPr>
            </w:pPr>
            <w:r>
              <w:rPr>
                <w:szCs w:val="24"/>
              </w:rPr>
              <w:t>Nút nhập hàng bị ẩn đi</w:t>
            </w:r>
          </w:p>
        </w:tc>
        <w:tc>
          <w:tcPr>
            <w:tcW w:w="1426" w:type="dxa"/>
          </w:tcPr>
          <w:p w14:paraId="2DB91954" w14:textId="77777777" w:rsidR="006452AD" w:rsidRPr="0048452F" w:rsidRDefault="006452AD" w:rsidP="006452AD">
            <w:pPr>
              <w:ind w:left="0"/>
              <w:jc w:val="both"/>
              <w:rPr>
                <w:szCs w:val="24"/>
              </w:rPr>
            </w:pPr>
          </w:p>
        </w:tc>
      </w:tr>
      <w:tr w:rsidR="006452AD" w:rsidRPr="0048452F" w14:paraId="79DBA95A" w14:textId="77777777" w:rsidTr="006452AD">
        <w:trPr>
          <w:trHeight w:val="748"/>
        </w:trPr>
        <w:tc>
          <w:tcPr>
            <w:tcW w:w="4826" w:type="dxa"/>
          </w:tcPr>
          <w:p w14:paraId="69EADD78" w14:textId="77777777" w:rsidR="006452AD" w:rsidRDefault="006452AD" w:rsidP="006452AD">
            <w:pPr>
              <w:pStyle w:val="Sothutu-1so"/>
              <w:numPr>
                <w:ilvl w:val="0"/>
                <w:numId w:val="22"/>
              </w:numPr>
              <w:rPr>
                <w:szCs w:val="24"/>
              </w:rPr>
            </w:pPr>
            <w:r>
              <w:rPr>
                <w:szCs w:val="24"/>
              </w:rPr>
              <w:t>KTNPP yêu cầu tìm kiếm đơn trả hàng gồm các thông tin:</w:t>
            </w:r>
          </w:p>
          <w:p w14:paraId="723F2972" w14:textId="77777777" w:rsidR="006452AD" w:rsidRDefault="006452AD" w:rsidP="006452AD">
            <w:pPr>
              <w:pStyle w:val="Sothutu-1so"/>
              <w:numPr>
                <w:ilvl w:val="0"/>
                <w:numId w:val="24"/>
              </w:numPr>
              <w:rPr>
                <w:szCs w:val="24"/>
              </w:rPr>
            </w:pPr>
            <w:r>
              <w:rPr>
                <w:szCs w:val="24"/>
              </w:rPr>
              <w:t>Trạng thái: Chưa trả</w:t>
            </w:r>
          </w:p>
          <w:p w14:paraId="7C25E6FB" w14:textId="77777777" w:rsidR="006452AD" w:rsidRDefault="006452AD" w:rsidP="006452AD">
            <w:pPr>
              <w:pStyle w:val="Sothutu-1so"/>
              <w:numPr>
                <w:ilvl w:val="0"/>
                <w:numId w:val="24"/>
              </w:numPr>
              <w:rPr>
                <w:szCs w:val="24"/>
              </w:rPr>
            </w:pPr>
            <w:r>
              <w:rPr>
                <w:szCs w:val="24"/>
              </w:rPr>
              <w:t>Từ ngày</w:t>
            </w:r>
          </w:p>
          <w:p w14:paraId="551B3307" w14:textId="77777777" w:rsidR="006452AD" w:rsidRDefault="006452AD" w:rsidP="006452AD">
            <w:pPr>
              <w:pStyle w:val="Sothutu-1so"/>
              <w:numPr>
                <w:ilvl w:val="0"/>
                <w:numId w:val="24"/>
              </w:numPr>
              <w:rPr>
                <w:szCs w:val="24"/>
              </w:rPr>
            </w:pPr>
            <w:r>
              <w:rPr>
                <w:szCs w:val="24"/>
              </w:rPr>
              <w:t>Số đơn hàng PO</w:t>
            </w:r>
          </w:p>
          <w:p w14:paraId="0F817986" w14:textId="77777777" w:rsidR="006452AD" w:rsidRDefault="006452AD" w:rsidP="006452AD">
            <w:pPr>
              <w:pStyle w:val="Sothutu-1so"/>
              <w:numPr>
                <w:ilvl w:val="0"/>
                <w:numId w:val="24"/>
              </w:numPr>
              <w:rPr>
                <w:szCs w:val="24"/>
              </w:rPr>
            </w:pPr>
            <w:r>
              <w:rPr>
                <w:szCs w:val="24"/>
              </w:rPr>
              <w:t>Số đơn hàng SO</w:t>
            </w:r>
          </w:p>
          <w:p w14:paraId="751FC552" w14:textId="77777777" w:rsidR="006452AD" w:rsidRDefault="006452AD" w:rsidP="006452AD">
            <w:pPr>
              <w:pStyle w:val="Sothutu-1so"/>
              <w:numPr>
                <w:ilvl w:val="0"/>
                <w:numId w:val="24"/>
              </w:numPr>
              <w:rPr>
                <w:szCs w:val="24"/>
              </w:rPr>
            </w:pPr>
            <w:r>
              <w:rPr>
                <w:szCs w:val="24"/>
              </w:rPr>
              <w:t>Số DO.</w:t>
            </w:r>
          </w:p>
          <w:p w14:paraId="5EE1CB1B" w14:textId="77777777" w:rsidR="006452AD" w:rsidRDefault="006452AD" w:rsidP="006452AD">
            <w:pPr>
              <w:pStyle w:val="Sothutu-1so"/>
              <w:numPr>
                <w:ilvl w:val="0"/>
                <w:numId w:val="24"/>
              </w:numPr>
              <w:rPr>
                <w:szCs w:val="24"/>
              </w:rPr>
            </w:pPr>
            <w:r>
              <w:rPr>
                <w:szCs w:val="24"/>
              </w:rPr>
              <w:t>Số hoá đơn</w:t>
            </w:r>
          </w:p>
          <w:p w14:paraId="1739AF71" w14:textId="77777777" w:rsidR="006452AD" w:rsidRDefault="006452AD" w:rsidP="006452AD">
            <w:pPr>
              <w:pStyle w:val="Sothutu-1so"/>
              <w:numPr>
                <w:ilvl w:val="0"/>
                <w:numId w:val="24"/>
              </w:numPr>
              <w:rPr>
                <w:szCs w:val="24"/>
              </w:rPr>
            </w:pPr>
            <w:r>
              <w:rPr>
                <w:szCs w:val="24"/>
              </w:rPr>
              <w:t>Ngày tạo tạo từ ngày, đến ngày</w:t>
            </w:r>
          </w:p>
          <w:p w14:paraId="1B0C335B" w14:textId="77777777" w:rsidR="006452AD" w:rsidRPr="001F64AF" w:rsidRDefault="006452AD" w:rsidP="006452AD">
            <w:pPr>
              <w:pStyle w:val="Sothutu-1so"/>
              <w:numPr>
                <w:ilvl w:val="0"/>
                <w:numId w:val="22"/>
              </w:numPr>
              <w:rPr>
                <w:szCs w:val="24"/>
              </w:rPr>
            </w:pPr>
            <w:r>
              <w:rPr>
                <w:szCs w:val="24"/>
              </w:rPr>
              <w:lastRenderedPageBreak/>
              <w:t>Ngày giao từ ngày đến ngày (Là ngày giao hàng ERP cập nhật)</w:t>
            </w:r>
          </w:p>
        </w:tc>
        <w:tc>
          <w:tcPr>
            <w:tcW w:w="5083" w:type="dxa"/>
          </w:tcPr>
          <w:p w14:paraId="3E1AF177" w14:textId="77777777" w:rsidR="006452AD" w:rsidRDefault="006452AD" w:rsidP="006452AD">
            <w:pPr>
              <w:pStyle w:val="Sothutu-1so"/>
              <w:numPr>
                <w:ilvl w:val="0"/>
                <w:numId w:val="22"/>
              </w:numPr>
              <w:rPr>
                <w:szCs w:val="24"/>
              </w:rPr>
            </w:pPr>
            <w:r w:rsidRPr="001F64AF">
              <w:rPr>
                <w:szCs w:val="24"/>
              </w:rPr>
              <w:lastRenderedPageBreak/>
              <w:t xml:space="preserve">Hệ thống </w:t>
            </w:r>
            <w:r>
              <w:rPr>
                <w:szCs w:val="24"/>
              </w:rPr>
              <w:t>tìm kiếm đơn trả hàng theo điều kiện tìm kiếm nhập vào.</w:t>
            </w:r>
          </w:p>
        </w:tc>
        <w:tc>
          <w:tcPr>
            <w:tcW w:w="1426" w:type="dxa"/>
          </w:tcPr>
          <w:p w14:paraId="2AAE400B" w14:textId="77777777" w:rsidR="006452AD" w:rsidRPr="0048452F" w:rsidRDefault="006452AD" w:rsidP="006452AD">
            <w:pPr>
              <w:ind w:left="0"/>
              <w:jc w:val="both"/>
              <w:rPr>
                <w:szCs w:val="24"/>
              </w:rPr>
            </w:pPr>
          </w:p>
        </w:tc>
      </w:tr>
      <w:tr w:rsidR="006452AD" w:rsidRPr="0048452F" w14:paraId="7B38AC35" w14:textId="77777777" w:rsidTr="006452AD">
        <w:trPr>
          <w:trHeight w:val="748"/>
        </w:trPr>
        <w:tc>
          <w:tcPr>
            <w:tcW w:w="4826" w:type="dxa"/>
          </w:tcPr>
          <w:p w14:paraId="7AFCED35" w14:textId="77777777" w:rsidR="006452AD" w:rsidRPr="001F64AF" w:rsidRDefault="006452AD" w:rsidP="006452AD">
            <w:pPr>
              <w:pStyle w:val="Sothutu-1so"/>
              <w:numPr>
                <w:ilvl w:val="0"/>
                <w:numId w:val="22"/>
              </w:numPr>
              <w:rPr>
                <w:szCs w:val="24"/>
              </w:rPr>
            </w:pPr>
            <w:r>
              <w:rPr>
                <w:szCs w:val="24"/>
              </w:rPr>
              <w:lastRenderedPageBreak/>
              <w:t>KTNPP nhấn nút trả hàng (đối với đơn hàng chưa trả)</w:t>
            </w:r>
          </w:p>
          <w:p w14:paraId="542512D9" w14:textId="77777777" w:rsidR="006452AD" w:rsidRDefault="006452AD" w:rsidP="006452AD">
            <w:pPr>
              <w:pStyle w:val="Sothutu-1so"/>
              <w:numPr>
                <w:ilvl w:val="0"/>
                <w:numId w:val="0"/>
              </w:numPr>
              <w:ind w:left="360"/>
              <w:rPr>
                <w:szCs w:val="24"/>
              </w:rPr>
            </w:pPr>
          </w:p>
        </w:tc>
        <w:tc>
          <w:tcPr>
            <w:tcW w:w="5083" w:type="dxa"/>
          </w:tcPr>
          <w:p w14:paraId="2D50EDC5" w14:textId="77777777" w:rsidR="006452AD" w:rsidRDefault="006452AD" w:rsidP="006452AD">
            <w:pPr>
              <w:pStyle w:val="Sothutu-1so"/>
              <w:numPr>
                <w:ilvl w:val="0"/>
                <w:numId w:val="22"/>
              </w:numPr>
              <w:rPr>
                <w:szCs w:val="24"/>
              </w:rPr>
            </w:pPr>
            <w:r>
              <w:rPr>
                <w:szCs w:val="24"/>
              </w:rPr>
              <w:t>Hệ thống cho nhập các thông tin:</w:t>
            </w:r>
          </w:p>
          <w:p w14:paraId="14BE575D" w14:textId="77777777" w:rsidR="006452AD" w:rsidRDefault="006452AD" w:rsidP="006452AD">
            <w:pPr>
              <w:pStyle w:val="Sothutu-1so"/>
              <w:numPr>
                <w:ilvl w:val="0"/>
                <w:numId w:val="25"/>
              </w:numPr>
              <w:rPr>
                <w:szCs w:val="24"/>
              </w:rPr>
            </w:pPr>
            <w:r>
              <w:rPr>
                <w:szCs w:val="24"/>
              </w:rPr>
              <w:t>Số chứng từ : Cho phép thay đổi số chứng từ khi số chứng từ thực tế không khớp.</w:t>
            </w:r>
          </w:p>
          <w:p w14:paraId="652A587C" w14:textId="77777777" w:rsidR="006452AD" w:rsidRPr="001F64AF" w:rsidRDefault="006452AD" w:rsidP="006452AD">
            <w:pPr>
              <w:pStyle w:val="Sothutu-1so"/>
              <w:numPr>
                <w:ilvl w:val="0"/>
                <w:numId w:val="22"/>
              </w:numPr>
              <w:rPr>
                <w:szCs w:val="24"/>
              </w:rPr>
            </w:pPr>
            <w:r>
              <w:rPr>
                <w:szCs w:val="24"/>
              </w:rPr>
              <w:t>Số lượng thực trả cho phép nhập số lượng &gt; số lượng trả đã duyệt</w:t>
            </w:r>
          </w:p>
        </w:tc>
        <w:tc>
          <w:tcPr>
            <w:tcW w:w="1426" w:type="dxa"/>
          </w:tcPr>
          <w:p w14:paraId="249174C0" w14:textId="77777777" w:rsidR="006452AD" w:rsidRPr="0048452F" w:rsidRDefault="006452AD" w:rsidP="006452AD">
            <w:pPr>
              <w:ind w:left="0"/>
              <w:jc w:val="both"/>
              <w:rPr>
                <w:szCs w:val="24"/>
              </w:rPr>
            </w:pPr>
          </w:p>
        </w:tc>
      </w:tr>
      <w:tr w:rsidR="006452AD" w:rsidRPr="0048452F" w14:paraId="322AC123" w14:textId="77777777" w:rsidTr="006452AD">
        <w:trPr>
          <w:trHeight w:val="748"/>
        </w:trPr>
        <w:tc>
          <w:tcPr>
            <w:tcW w:w="4826" w:type="dxa"/>
          </w:tcPr>
          <w:p w14:paraId="483371E0" w14:textId="77777777" w:rsidR="006452AD" w:rsidRDefault="006452AD" w:rsidP="006452AD">
            <w:pPr>
              <w:pStyle w:val="Sothutu-1so"/>
              <w:numPr>
                <w:ilvl w:val="0"/>
                <w:numId w:val="22"/>
              </w:numPr>
              <w:rPr>
                <w:szCs w:val="24"/>
              </w:rPr>
            </w:pPr>
            <w:r w:rsidRPr="001F64AF">
              <w:rPr>
                <w:szCs w:val="24"/>
              </w:rPr>
              <w:t xml:space="preserve">KTNPP </w:t>
            </w:r>
            <w:r>
              <w:rPr>
                <w:szCs w:val="24"/>
              </w:rPr>
              <w:t xml:space="preserve"> nhấn nút trả hàng</w:t>
            </w:r>
          </w:p>
        </w:tc>
        <w:tc>
          <w:tcPr>
            <w:tcW w:w="5083" w:type="dxa"/>
          </w:tcPr>
          <w:p w14:paraId="78A48BB1" w14:textId="77777777" w:rsidR="006452AD" w:rsidRDefault="006452AD" w:rsidP="006452AD">
            <w:pPr>
              <w:pStyle w:val="Sothutu-1so"/>
              <w:numPr>
                <w:ilvl w:val="0"/>
                <w:numId w:val="22"/>
              </w:numPr>
              <w:rPr>
                <w:szCs w:val="24"/>
              </w:rPr>
            </w:pPr>
            <w:r>
              <w:rPr>
                <w:szCs w:val="24"/>
              </w:rPr>
              <w:t>Hệ thống ghi nhận trả hàng, giảm tồn kho kho.</w:t>
            </w:r>
          </w:p>
          <w:p w14:paraId="5B900607" w14:textId="795B3303" w:rsidR="006452AD" w:rsidRDefault="006452AD" w:rsidP="006452AD">
            <w:pPr>
              <w:pStyle w:val="Sothutu-1so"/>
              <w:numPr>
                <w:ilvl w:val="0"/>
                <w:numId w:val="0"/>
              </w:numPr>
              <w:ind w:left="360"/>
              <w:rPr>
                <w:szCs w:val="24"/>
              </w:rPr>
            </w:pPr>
            <w:r>
              <w:rPr>
                <w:szCs w:val="24"/>
              </w:rPr>
              <w:t xml:space="preserve">Nút </w:t>
            </w:r>
            <w:r>
              <w:rPr>
                <w:szCs w:val="24"/>
              </w:rPr>
              <w:t>trả</w:t>
            </w:r>
            <w:r>
              <w:rPr>
                <w:szCs w:val="24"/>
              </w:rPr>
              <w:t xml:space="preserve"> hàng bị ẩn đi</w:t>
            </w:r>
          </w:p>
        </w:tc>
        <w:tc>
          <w:tcPr>
            <w:tcW w:w="1426" w:type="dxa"/>
          </w:tcPr>
          <w:p w14:paraId="3F4416C8" w14:textId="77777777" w:rsidR="006452AD" w:rsidRPr="0048452F" w:rsidRDefault="006452AD" w:rsidP="006452AD">
            <w:pPr>
              <w:ind w:left="0"/>
              <w:jc w:val="both"/>
              <w:rPr>
                <w:szCs w:val="24"/>
              </w:rPr>
            </w:pPr>
          </w:p>
        </w:tc>
      </w:tr>
    </w:tbl>
    <w:p w14:paraId="4A195B9A" w14:textId="77777777" w:rsidR="006452AD" w:rsidRDefault="006452AD" w:rsidP="00B541F4">
      <w:pPr>
        <w:pStyle w:val="BodyText"/>
        <w:rPr>
          <w:lang w:eastAsia="ar-SA"/>
        </w:rPr>
      </w:pPr>
    </w:p>
    <w:p w14:paraId="49DBF13F" w14:textId="77777777" w:rsidR="006452AD" w:rsidRDefault="006452AD" w:rsidP="00B541F4">
      <w:pPr>
        <w:pStyle w:val="BodyText"/>
        <w:rPr>
          <w:lang w:eastAsia="ar-SA"/>
        </w:rPr>
      </w:pPr>
    </w:p>
    <w:p w14:paraId="15C2D09C" w14:textId="77777777" w:rsidR="006452AD" w:rsidRDefault="006452AD" w:rsidP="00B541F4">
      <w:pPr>
        <w:pStyle w:val="BodyText"/>
        <w:rPr>
          <w:lang w:eastAsia="ar-SA"/>
        </w:rPr>
      </w:pPr>
    </w:p>
    <w:p w14:paraId="6DC9B887" w14:textId="77777777" w:rsidR="006452AD" w:rsidRDefault="006452AD" w:rsidP="00B541F4">
      <w:pPr>
        <w:pStyle w:val="BodyText"/>
        <w:rPr>
          <w:lang w:eastAsia="ar-SA"/>
        </w:rPr>
      </w:pPr>
    </w:p>
    <w:p w14:paraId="34DF2FD7" w14:textId="15C784B5" w:rsidR="00B7774E" w:rsidRPr="00AC4D0C" w:rsidRDefault="00B7774E" w:rsidP="00B7774E">
      <w:pPr>
        <w:pStyle w:val="Heading4"/>
        <w:rPr>
          <w:rFonts w:ascii="Times New Roman" w:hAnsi="Times New Roman"/>
        </w:rPr>
      </w:pPr>
      <w:r>
        <w:rPr>
          <w:rFonts w:ascii="Times New Roman" w:hAnsi="Times New Roman"/>
        </w:rPr>
        <w:lastRenderedPageBreak/>
        <w:t>Theo dõi luồng mua hàng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266"/>
        <w:gridCol w:w="7003"/>
      </w:tblGrid>
      <w:tr w:rsidR="00B7774E" w:rsidRPr="00854195" w14:paraId="617231E9" w14:textId="77777777" w:rsidTr="00267779">
        <w:trPr>
          <w:trHeight w:val="284"/>
          <w:jc w:val="center"/>
        </w:trPr>
        <w:tc>
          <w:tcPr>
            <w:tcW w:w="1590" w:type="pct"/>
            <w:tcBorders>
              <w:top w:val="single" w:sz="18" w:space="0" w:color="808080"/>
              <w:left w:val="single" w:sz="18" w:space="0" w:color="808080"/>
            </w:tcBorders>
            <w:shd w:val="clear" w:color="auto" w:fill="F3F3F3"/>
            <w:vAlign w:val="center"/>
          </w:tcPr>
          <w:p w14:paraId="713B217F" w14:textId="77777777" w:rsidR="00B7774E" w:rsidRPr="009900B3" w:rsidRDefault="00B7774E" w:rsidP="00267779">
            <w:pPr>
              <w:ind w:left="142"/>
              <w:rPr>
                <w:szCs w:val="22"/>
              </w:rPr>
            </w:pPr>
            <w:r w:rsidRPr="009900B3">
              <w:rPr>
                <w:b/>
                <w:szCs w:val="22"/>
              </w:rPr>
              <w:t>Tên chức năng</w:t>
            </w:r>
          </w:p>
        </w:tc>
        <w:tc>
          <w:tcPr>
            <w:tcW w:w="3410" w:type="pct"/>
            <w:tcBorders>
              <w:top w:val="single" w:sz="18" w:space="0" w:color="808080"/>
              <w:right w:val="single" w:sz="18" w:space="0" w:color="808080"/>
            </w:tcBorders>
            <w:vAlign w:val="center"/>
          </w:tcPr>
          <w:p w14:paraId="0480EF8A" w14:textId="0E42F3EE" w:rsidR="00B7774E" w:rsidRPr="00854195" w:rsidRDefault="00B7774E" w:rsidP="00267779">
            <w:pPr>
              <w:pStyle w:val="BodyText"/>
              <w:ind w:left="0"/>
              <w:rPr>
                <w:color w:val="984806"/>
                <w:sz w:val="22"/>
                <w:szCs w:val="22"/>
                <w:lang w:eastAsia="ar-SA"/>
              </w:rPr>
            </w:pPr>
            <w:r>
              <w:rPr>
                <w:color w:val="984806"/>
                <w:sz w:val="22"/>
                <w:szCs w:val="22"/>
                <w:lang w:eastAsia="ar-SA"/>
              </w:rPr>
              <w:t>Theo dõi luồng mua hàng</w:t>
            </w:r>
          </w:p>
        </w:tc>
      </w:tr>
      <w:tr w:rsidR="00B7774E" w:rsidRPr="009900B3" w14:paraId="2C5ADB6D" w14:textId="77777777" w:rsidTr="00267779">
        <w:trPr>
          <w:trHeight w:val="284"/>
          <w:jc w:val="center"/>
        </w:trPr>
        <w:tc>
          <w:tcPr>
            <w:tcW w:w="1590" w:type="pct"/>
            <w:tcBorders>
              <w:left w:val="single" w:sz="18" w:space="0" w:color="808080"/>
            </w:tcBorders>
            <w:shd w:val="clear" w:color="auto" w:fill="F3F3F3"/>
            <w:vAlign w:val="center"/>
          </w:tcPr>
          <w:p w14:paraId="74F19AFF" w14:textId="77777777" w:rsidR="00B7774E" w:rsidRPr="009900B3" w:rsidRDefault="00B7774E" w:rsidP="00267779">
            <w:pPr>
              <w:ind w:left="142"/>
              <w:rPr>
                <w:b/>
                <w:szCs w:val="22"/>
              </w:rPr>
            </w:pPr>
            <w:r w:rsidRPr="009900B3">
              <w:rPr>
                <w:b/>
                <w:szCs w:val="22"/>
              </w:rPr>
              <w:t>Mô tả</w:t>
            </w:r>
          </w:p>
        </w:tc>
        <w:tc>
          <w:tcPr>
            <w:tcW w:w="3410" w:type="pct"/>
            <w:tcBorders>
              <w:right w:val="single" w:sz="18" w:space="0" w:color="808080"/>
            </w:tcBorders>
            <w:vAlign w:val="center"/>
          </w:tcPr>
          <w:p w14:paraId="73D4234B" w14:textId="6CBE5540" w:rsidR="00B7774E" w:rsidRPr="00C90378" w:rsidRDefault="00B7774E" w:rsidP="00B7774E">
            <w:pPr>
              <w:pStyle w:val="BodyText"/>
              <w:ind w:left="0"/>
              <w:rPr>
                <w:color w:val="984806"/>
                <w:sz w:val="22"/>
                <w:szCs w:val="22"/>
                <w:lang w:eastAsia="ar-SA"/>
              </w:rPr>
            </w:pPr>
            <w:r>
              <w:rPr>
                <w:color w:val="984806"/>
                <w:sz w:val="22"/>
                <w:szCs w:val="22"/>
                <w:lang w:eastAsia="ar-SA"/>
              </w:rPr>
              <w:t>Cho phép tìm kiếm, xem thông tin luồng mua hàng</w:t>
            </w:r>
          </w:p>
        </w:tc>
      </w:tr>
      <w:tr w:rsidR="00B7774E" w:rsidRPr="009900B3" w14:paraId="426CA003" w14:textId="77777777" w:rsidTr="00267779">
        <w:trPr>
          <w:trHeight w:val="395"/>
          <w:jc w:val="center"/>
        </w:trPr>
        <w:tc>
          <w:tcPr>
            <w:tcW w:w="1590" w:type="pct"/>
            <w:tcBorders>
              <w:left w:val="single" w:sz="18" w:space="0" w:color="808080"/>
            </w:tcBorders>
            <w:shd w:val="clear" w:color="auto" w:fill="F3F3F3"/>
            <w:vAlign w:val="center"/>
          </w:tcPr>
          <w:p w14:paraId="34A09CB8" w14:textId="77777777" w:rsidR="00B7774E" w:rsidRPr="009900B3" w:rsidRDefault="00B7774E" w:rsidP="00267779">
            <w:pPr>
              <w:ind w:left="142"/>
              <w:rPr>
                <w:b/>
                <w:szCs w:val="22"/>
              </w:rPr>
            </w:pPr>
            <w:r>
              <w:rPr>
                <w:b/>
                <w:szCs w:val="22"/>
              </w:rPr>
              <w:t xml:space="preserve">Tác </w:t>
            </w:r>
            <w:r w:rsidRPr="009900B3">
              <w:rPr>
                <w:b/>
                <w:szCs w:val="22"/>
              </w:rPr>
              <w:t>nhân</w:t>
            </w:r>
          </w:p>
        </w:tc>
        <w:tc>
          <w:tcPr>
            <w:tcW w:w="3410" w:type="pct"/>
            <w:tcBorders>
              <w:right w:val="single" w:sz="18" w:space="0" w:color="808080"/>
            </w:tcBorders>
            <w:vAlign w:val="center"/>
          </w:tcPr>
          <w:p w14:paraId="10A91A8F" w14:textId="7E88B048" w:rsidR="00B7774E" w:rsidRPr="009900B3" w:rsidRDefault="00B7774E" w:rsidP="00267779">
            <w:pPr>
              <w:ind w:left="0"/>
              <w:rPr>
                <w:szCs w:val="22"/>
              </w:rPr>
            </w:pPr>
            <w:r w:rsidRPr="009900B3">
              <w:rPr>
                <w:color w:val="984806"/>
                <w:szCs w:val="22"/>
              </w:rPr>
              <w:t>- Người sử dụng</w:t>
            </w:r>
            <w:r>
              <w:rPr>
                <w:color w:val="984806"/>
                <w:szCs w:val="22"/>
              </w:rPr>
              <w:t xml:space="preserve"> KTNPP</w:t>
            </w:r>
            <w:r w:rsidR="00B46D41">
              <w:rPr>
                <w:color w:val="984806"/>
                <w:szCs w:val="22"/>
              </w:rPr>
              <w:t>/ Admin NCC</w:t>
            </w:r>
          </w:p>
        </w:tc>
      </w:tr>
      <w:tr w:rsidR="00B7774E" w:rsidRPr="009900B3" w14:paraId="3FF6DBAD" w14:textId="77777777" w:rsidTr="00267779">
        <w:trPr>
          <w:trHeight w:val="767"/>
          <w:jc w:val="center"/>
        </w:trPr>
        <w:tc>
          <w:tcPr>
            <w:tcW w:w="1590" w:type="pct"/>
            <w:tcBorders>
              <w:left w:val="single" w:sz="18" w:space="0" w:color="808080"/>
            </w:tcBorders>
            <w:shd w:val="clear" w:color="auto" w:fill="F3F3F3"/>
            <w:vAlign w:val="center"/>
          </w:tcPr>
          <w:p w14:paraId="5C43788B" w14:textId="77777777" w:rsidR="00B7774E" w:rsidRPr="009900B3" w:rsidRDefault="00B7774E" w:rsidP="00267779">
            <w:pPr>
              <w:ind w:left="142"/>
              <w:rPr>
                <w:b/>
                <w:szCs w:val="22"/>
              </w:rPr>
            </w:pPr>
            <w:r w:rsidRPr="009900B3">
              <w:rPr>
                <w:b/>
                <w:szCs w:val="22"/>
              </w:rPr>
              <w:t xml:space="preserve">Điều kiện trước </w:t>
            </w:r>
          </w:p>
        </w:tc>
        <w:tc>
          <w:tcPr>
            <w:tcW w:w="3410" w:type="pct"/>
            <w:tcBorders>
              <w:right w:val="single" w:sz="18" w:space="0" w:color="808080"/>
            </w:tcBorders>
            <w:vAlign w:val="center"/>
          </w:tcPr>
          <w:p w14:paraId="23744417" w14:textId="77777777" w:rsidR="00B7774E" w:rsidRPr="00C90378" w:rsidRDefault="00B7774E" w:rsidP="00267779">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3E64E6CB" w14:textId="77777777" w:rsidR="00B7774E" w:rsidRPr="00C90378" w:rsidRDefault="00B7774E" w:rsidP="00267779">
            <w:pPr>
              <w:pStyle w:val="BodyText"/>
              <w:ind w:left="0"/>
              <w:rPr>
                <w:sz w:val="22"/>
                <w:szCs w:val="22"/>
              </w:rPr>
            </w:pPr>
            <w:r w:rsidRPr="00C90378">
              <w:rPr>
                <w:color w:val="984806"/>
                <w:sz w:val="22"/>
                <w:szCs w:val="22"/>
                <w:lang w:eastAsia="ar-SA"/>
              </w:rPr>
              <w:t>- Có quyền vào chức năng</w:t>
            </w:r>
          </w:p>
        </w:tc>
      </w:tr>
      <w:tr w:rsidR="00B7774E" w:rsidRPr="009900B3" w14:paraId="3C206381" w14:textId="77777777" w:rsidTr="00267779">
        <w:trPr>
          <w:trHeight w:val="530"/>
          <w:jc w:val="center"/>
        </w:trPr>
        <w:tc>
          <w:tcPr>
            <w:tcW w:w="1590" w:type="pct"/>
            <w:tcBorders>
              <w:left w:val="single" w:sz="18" w:space="0" w:color="808080"/>
              <w:bottom w:val="single" w:sz="8" w:space="0" w:color="808080"/>
            </w:tcBorders>
            <w:shd w:val="clear" w:color="auto" w:fill="F3F3F3"/>
            <w:vAlign w:val="center"/>
          </w:tcPr>
          <w:p w14:paraId="7C566532" w14:textId="77777777" w:rsidR="00B7774E" w:rsidRPr="009900B3" w:rsidRDefault="00B7774E" w:rsidP="00267779">
            <w:pPr>
              <w:ind w:left="142"/>
              <w:rPr>
                <w:b/>
                <w:szCs w:val="22"/>
              </w:rPr>
            </w:pPr>
            <w:r w:rsidRPr="009900B3">
              <w:rPr>
                <w:b/>
                <w:szCs w:val="22"/>
              </w:rPr>
              <w:t>Điều kiện sau</w:t>
            </w:r>
          </w:p>
        </w:tc>
        <w:tc>
          <w:tcPr>
            <w:tcW w:w="3410" w:type="pct"/>
            <w:tcBorders>
              <w:bottom w:val="single" w:sz="8" w:space="0" w:color="808080"/>
              <w:right w:val="single" w:sz="18" w:space="0" w:color="808080"/>
            </w:tcBorders>
            <w:vAlign w:val="center"/>
          </w:tcPr>
          <w:p w14:paraId="197517D7" w14:textId="21934032" w:rsidR="00B7774E" w:rsidRPr="00C90378" w:rsidRDefault="00B7774E" w:rsidP="00073A1E">
            <w:pPr>
              <w:pStyle w:val="BodyText"/>
              <w:ind w:left="0"/>
              <w:rPr>
                <w:sz w:val="22"/>
                <w:szCs w:val="22"/>
                <w:lang w:eastAsia="ar-SA"/>
              </w:rPr>
            </w:pPr>
            <w:r>
              <w:rPr>
                <w:color w:val="984806"/>
                <w:sz w:val="22"/>
                <w:szCs w:val="22"/>
                <w:lang w:eastAsia="ar-SA"/>
              </w:rPr>
              <w:t xml:space="preserve">-Danh sách </w:t>
            </w:r>
            <w:r w:rsidR="00073A1E">
              <w:rPr>
                <w:color w:val="984806"/>
                <w:sz w:val="22"/>
                <w:szCs w:val="22"/>
                <w:lang w:eastAsia="ar-SA"/>
              </w:rPr>
              <w:t>đơn hàng</w:t>
            </w:r>
            <w:r>
              <w:rPr>
                <w:color w:val="984806"/>
                <w:sz w:val="22"/>
                <w:szCs w:val="22"/>
                <w:lang w:eastAsia="ar-SA"/>
              </w:rPr>
              <w:t xml:space="preserve"> tìm được.</w:t>
            </w:r>
          </w:p>
        </w:tc>
      </w:tr>
      <w:tr w:rsidR="00B7774E" w:rsidRPr="009900B3" w14:paraId="5BD2F2C7" w14:textId="77777777" w:rsidTr="00267779">
        <w:trPr>
          <w:trHeight w:val="284"/>
          <w:jc w:val="center"/>
        </w:trPr>
        <w:tc>
          <w:tcPr>
            <w:tcW w:w="1590" w:type="pct"/>
            <w:tcBorders>
              <w:left w:val="single" w:sz="18" w:space="0" w:color="808080"/>
              <w:bottom w:val="single" w:sz="4" w:space="0" w:color="808080"/>
            </w:tcBorders>
            <w:shd w:val="clear" w:color="auto" w:fill="F3F3F3"/>
            <w:vAlign w:val="center"/>
          </w:tcPr>
          <w:p w14:paraId="419621E2" w14:textId="77777777" w:rsidR="00B7774E" w:rsidRPr="009900B3" w:rsidRDefault="00B7774E" w:rsidP="00267779">
            <w:pPr>
              <w:ind w:left="142"/>
              <w:rPr>
                <w:b/>
                <w:szCs w:val="22"/>
              </w:rPr>
            </w:pPr>
            <w:r w:rsidRPr="009900B3">
              <w:rPr>
                <w:b/>
                <w:szCs w:val="22"/>
              </w:rPr>
              <w:t>Ngoại lệ</w:t>
            </w:r>
          </w:p>
        </w:tc>
        <w:tc>
          <w:tcPr>
            <w:tcW w:w="3410" w:type="pct"/>
            <w:tcBorders>
              <w:bottom w:val="single" w:sz="4" w:space="0" w:color="808080"/>
              <w:right w:val="single" w:sz="18" w:space="0" w:color="808080"/>
            </w:tcBorders>
            <w:vAlign w:val="center"/>
          </w:tcPr>
          <w:p w14:paraId="379EA2A9" w14:textId="77777777" w:rsidR="00B7774E" w:rsidRPr="00C90378" w:rsidRDefault="00B7774E" w:rsidP="00267779">
            <w:pPr>
              <w:pStyle w:val="BodyText"/>
              <w:ind w:left="0"/>
              <w:rPr>
                <w:sz w:val="22"/>
                <w:szCs w:val="22"/>
                <w:lang w:eastAsia="ar-SA"/>
              </w:rPr>
            </w:pPr>
            <w:r>
              <w:rPr>
                <w:sz w:val="22"/>
                <w:szCs w:val="22"/>
                <w:lang w:eastAsia="ar-SA"/>
              </w:rPr>
              <w:t>-N/A</w:t>
            </w:r>
          </w:p>
        </w:tc>
      </w:tr>
      <w:tr w:rsidR="00B7774E" w:rsidRPr="009900B3" w14:paraId="4105B86B" w14:textId="77777777" w:rsidTr="00267779">
        <w:trPr>
          <w:trHeight w:val="284"/>
          <w:jc w:val="center"/>
        </w:trPr>
        <w:tc>
          <w:tcPr>
            <w:tcW w:w="1590" w:type="pct"/>
            <w:tcBorders>
              <w:left w:val="single" w:sz="18" w:space="0" w:color="808080"/>
              <w:bottom w:val="single" w:sz="18" w:space="0" w:color="808080"/>
            </w:tcBorders>
            <w:shd w:val="clear" w:color="auto" w:fill="F3F3F3"/>
            <w:vAlign w:val="center"/>
          </w:tcPr>
          <w:p w14:paraId="46B89DC6" w14:textId="77777777" w:rsidR="00B7774E" w:rsidRPr="009900B3" w:rsidRDefault="00B7774E" w:rsidP="00267779">
            <w:pPr>
              <w:ind w:left="142"/>
              <w:rPr>
                <w:b/>
                <w:szCs w:val="22"/>
              </w:rPr>
            </w:pPr>
            <w:r w:rsidRPr="009900B3">
              <w:rPr>
                <w:b/>
                <w:szCs w:val="22"/>
              </w:rPr>
              <w:t>Các yêu cầu đặc biệt</w:t>
            </w:r>
          </w:p>
        </w:tc>
        <w:tc>
          <w:tcPr>
            <w:tcW w:w="3410" w:type="pct"/>
            <w:tcBorders>
              <w:bottom w:val="single" w:sz="18" w:space="0" w:color="808080"/>
              <w:right w:val="single" w:sz="18" w:space="0" w:color="808080"/>
            </w:tcBorders>
            <w:vAlign w:val="center"/>
          </w:tcPr>
          <w:p w14:paraId="33899AD5" w14:textId="77777777" w:rsidR="00B7774E" w:rsidRPr="00C90378" w:rsidRDefault="00B7774E" w:rsidP="00267779">
            <w:pPr>
              <w:pStyle w:val="BodyText"/>
              <w:ind w:left="0"/>
              <w:rPr>
                <w:sz w:val="22"/>
                <w:szCs w:val="22"/>
              </w:rPr>
            </w:pPr>
            <w:r>
              <w:rPr>
                <w:sz w:val="22"/>
                <w:szCs w:val="22"/>
                <w:lang w:eastAsia="ar-SA"/>
              </w:rPr>
              <w:t>-N/A</w:t>
            </w:r>
          </w:p>
        </w:tc>
      </w:tr>
    </w:tbl>
    <w:p w14:paraId="1380AEF3" w14:textId="77777777" w:rsidR="00B7774E" w:rsidRDefault="00B7774E" w:rsidP="00B7774E">
      <w:pPr>
        <w:pStyle w:val="Heading5"/>
        <w:spacing w:line="240" w:lineRule="auto"/>
        <w:rPr>
          <w:lang w:eastAsia="ar-SA"/>
        </w:rPr>
      </w:pPr>
      <w:r>
        <w:rPr>
          <w:lang w:eastAsia="ar-SA"/>
        </w:rPr>
        <w:t>Màn hình chức năng</w:t>
      </w:r>
    </w:p>
    <w:p w14:paraId="4AC45E18" w14:textId="7621D0D2" w:rsidR="00B7774E" w:rsidRDefault="006F24A2" w:rsidP="00B7774E">
      <w:pPr>
        <w:ind w:left="0"/>
        <w:rPr>
          <w:lang w:eastAsia="ar-SA"/>
        </w:rPr>
      </w:pPr>
      <w:r>
        <w:rPr>
          <w:noProof/>
          <w:snapToGrid/>
        </w:rPr>
        <w:drawing>
          <wp:inline distT="0" distB="0" distL="0" distR="0" wp14:anchorId="0A5510BD" wp14:editId="4153CA5C">
            <wp:extent cx="674497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44970" cy="1746250"/>
                    </a:xfrm>
                    <a:prstGeom prst="rect">
                      <a:avLst/>
                    </a:prstGeom>
                  </pic:spPr>
                </pic:pic>
              </a:graphicData>
            </a:graphic>
          </wp:inline>
        </w:drawing>
      </w:r>
    </w:p>
    <w:p w14:paraId="4681A455" w14:textId="49595612" w:rsidR="00D77FC9" w:rsidRPr="00376B35" w:rsidRDefault="009E3E34" w:rsidP="00B7774E">
      <w:pPr>
        <w:ind w:left="0"/>
        <w:rPr>
          <w:lang w:eastAsia="ar-SA"/>
        </w:rPr>
      </w:pPr>
      <w:r>
        <w:rPr>
          <w:noProof/>
        </w:rPr>
        <w:lastRenderedPageBreak/>
        <w:drawing>
          <wp:inline distT="0" distB="0" distL="0" distR="0" wp14:anchorId="1DA351DE" wp14:editId="3985435B">
            <wp:extent cx="6643261" cy="1121327"/>
            <wp:effectExtent l="0" t="0" r="5715" b="3175"/>
            <wp:docPr id="9" name="Picture 9" descr="C:\Users\ChungPTH\AppData\Local\Temp\SNAGHTML29bcd1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ngPTH\AppData\Local\Temp\SNAGHTML29bcd12b.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63463" cy="1158495"/>
                    </a:xfrm>
                    <a:prstGeom prst="rect">
                      <a:avLst/>
                    </a:prstGeom>
                    <a:noFill/>
                    <a:ln>
                      <a:noFill/>
                    </a:ln>
                  </pic:spPr>
                </pic:pic>
              </a:graphicData>
            </a:graphic>
          </wp:inline>
        </w:drawing>
      </w:r>
    </w:p>
    <w:p w14:paraId="6A5A92F0" w14:textId="77777777" w:rsidR="00B7774E" w:rsidRPr="0048452F" w:rsidRDefault="00B7774E" w:rsidP="00B7774E">
      <w:pPr>
        <w:pStyle w:val="Heading5"/>
        <w:spacing w:line="240" w:lineRule="auto"/>
        <w:rPr>
          <w:lang w:eastAsia="ar-SA"/>
        </w:rPr>
      </w:pPr>
      <w:r w:rsidRPr="0048452F">
        <w:rPr>
          <w:lang w:eastAsia="ar-SA"/>
        </w:rPr>
        <w:t>Mô tả dòng sự kiện chính (Basic Flow)</w:t>
      </w:r>
    </w:p>
    <w:p w14:paraId="2FC3E152" w14:textId="77777777" w:rsidR="00B7774E" w:rsidRPr="0048452F" w:rsidRDefault="00B7774E" w:rsidP="00B7774E">
      <w:pPr>
        <w:pStyle w:val="InfoBlue"/>
        <w:spacing w:after="0"/>
        <w:ind w:left="0"/>
        <w:rPr>
          <w:rFonts w:ascii="Times New Roman" w:hAnsi="Times New Roman" w:cs="Times New Roman"/>
          <w:i/>
          <w:sz w:val="24"/>
          <w:szCs w:val="24"/>
        </w:rPr>
      </w:pPr>
    </w:p>
    <w:tbl>
      <w:tblPr>
        <w:tblW w:w="1041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320"/>
        <w:gridCol w:w="4820"/>
        <w:gridCol w:w="1277"/>
      </w:tblGrid>
      <w:tr w:rsidR="00B7774E" w:rsidRPr="0048452F" w14:paraId="25809B69" w14:textId="77777777" w:rsidTr="006810C3">
        <w:trPr>
          <w:trHeight w:val="530"/>
        </w:trPr>
        <w:tc>
          <w:tcPr>
            <w:tcW w:w="4320" w:type="dxa"/>
            <w:shd w:val="pct5" w:color="auto" w:fill="auto"/>
          </w:tcPr>
          <w:p w14:paraId="08A7E25B" w14:textId="77777777" w:rsidR="00B7774E" w:rsidRPr="0048452F" w:rsidRDefault="00B7774E" w:rsidP="00267779">
            <w:pPr>
              <w:ind w:left="0"/>
              <w:jc w:val="center"/>
              <w:rPr>
                <w:b/>
                <w:szCs w:val="24"/>
              </w:rPr>
            </w:pPr>
            <w:r w:rsidRPr="0048452F">
              <w:rPr>
                <w:b/>
                <w:szCs w:val="24"/>
              </w:rPr>
              <w:t>Hành động của tác nhân</w:t>
            </w:r>
          </w:p>
        </w:tc>
        <w:tc>
          <w:tcPr>
            <w:tcW w:w="4820" w:type="dxa"/>
            <w:shd w:val="pct5" w:color="auto" w:fill="auto"/>
          </w:tcPr>
          <w:p w14:paraId="2BA36F30" w14:textId="77777777" w:rsidR="00B7774E" w:rsidRPr="0048452F" w:rsidRDefault="00B7774E" w:rsidP="00267779">
            <w:pPr>
              <w:ind w:left="0"/>
              <w:jc w:val="center"/>
              <w:rPr>
                <w:b/>
                <w:szCs w:val="24"/>
              </w:rPr>
            </w:pPr>
            <w:r w:rsidRPr="0048452F">
              <w:rPr>
                <w:b/>
                <w:szCs w:val="24"/>
              </w:rPr>
              <w:t>Phản ứng của hệ thống</w:t>
            </w:r>
          </w:p>
        </w:tc>
        <w:tc>
          <w:tcPr>
            <w:tcW w:w="1277" w:type="dxa"/>
            <w:shd w:val="pct5" w:color="auto" w:fill="auto"/>
          </w:tcPr>
          <w:p w14:paraId="37ED4BC5" w14:textId="77777777" w:rsidR="00B7774E" w:rsidRPr="0048452F" w:rsidRDefault="00B7774E" w:rsidP="00267779">
            <w:pPr>
              <w:ind w:left="0"/>
              <w:jc w:val="center"/>
              <w:rPr>
                <w:b/>
                <w:szCs w:val="24"/>
              </w:rPr>
            </w:pPr>
            <w:r w:rsidRPr="0048452F">
              <w:rPr>
                <w:b/>
                <w:szCs w:val="24"/>
              </w:rPr>
              <w:t>Dữ liệu liên quan (C/R/U/D)</w:t>
            </w:r>
          </w:p>
        </w:tc>
      </w:tr>
      <w:tr w:rsidR="00B7774E" w:rsidRPr="0048452F" w14:paraId="79B2FBD8" w14:textId="77777777" w:rsidTr="006810C3">
        <w:tc>
          <w:tcPr>
            <w:tcW w:w="4320" w:type="dxa"/>
          </w:tcPr>
          <w:p w14:paraId="51D6D2A0" w14:textId="2F1388EA" w:rsidR="00B7774E" w:rsidRDefault="00B7774E" w:rsidP="00267779">
            <w:pPr>
              <w:pStyle w:val="Sothutu-1so"/>
              <w:numPr>
                <w:ilvl w:val="0"/>
                <w:numId w:val="28"/>
              </w:numPr>
              <w:rPr>
                <w:szCs w:val="24"/>
              </w:rPr>
            </w:pPr>
            <w:r>
              <w:rPr>
                <w:szCs w:val="24"/>
              </w:rPr>
              <w:t>KTNPP</w:t>
            </w:r>
            <w:r w:rsidR="00DF3697">
              <w:rPr>
                <w:szCs w:val="24"/>
              </w:rPr>
              <w:t>/Admin NCC</w:t>
            </w:r>
            <w:r>
              <w:rPr>
                <w:szCs w:val="24"/>
              </w:rPr>
              <w:t xml:space="preserve"> yêu cầu tìm kiếm đơn </w:t>
            </w:r>
            <w:r w:rsidR="008C6BB8">
              <w:rPr>
                <w:szCs w:val="24"/>
              </w:rPr>
              <w:t xml:space="preserve">hàng </w:t>
            </w:r>
            <w:r>
              <w:rPr>
                <w:szCs w:val="24"/>
              </w:rPr>
              <w:t>cần xem thông tin, gồm các thông tin sau tìm kiếm sau:</w:t>
            </w:r>
          </w:p>
          <w:p w14:paraId="1B783E05" w14:textId="463DD468" w:rsidR="00DF3697" w:rsidRDefault="00DF3697" w:rsidP="00DF3697">
            <w:pPr>
              <w:pStyle w:val="Sothutu-1so"/>
              <w:numPr>
                <w:ilvl w:val="0"/>
                <w:numId w:val="27"/>
              </w:numPr>
              <w:rPr>
                <w:szCs w:val="24"/>
              </w:rPr>
            </w:pPr>
            <w:r>
              <w:rPr>
                <w:szCs w:val="24"/>
              </w:rPr>
              <w:t>Đơn vị: Nếu KTNPP thì chỉ hiển thị đơn vị NPP/ Admin NCC thì được chọn tất cả các đơn vị</w:t>
            </w:r>
          </w:p>
          <w:p w14:paraId="395B28E7" w14:textId="49549CAA" w:rsidR="00B7774E" w:rsidRDefault="008C6BB8" w:rsidP="00267779">
            <w:pPr>
              <w:pStyle w:val="Sothutu-1so"/>
              <w:numPr>
                <w:ilvl w:val="0"/>
                <w:numId w:val="27"/>
              </w:numPr>
              <w:rPr>
                <w:szCs w:val="24"/>
              </w:rPr>
            </w:pPr>
            <w:r>
              <w:rPr>
                <w:szCs w:val="24"/>
              </w:rPr>
              <w:t>Số PO</w:t>
            </w:r>
          </w:p>
          <w:p w14:paraId="61F2C636" w14:textId="530F119C" w:rsidR="00437CCF" w:rsidRDefault="00437CCF" w:rsidP="00267779">
            <w:pPr>
              <w:pStyle w:val="Sothutu-1so"/>
              <w:numPr>
                <w:ilvl w:val="0"/>
                <w:numId w:val="27"/>
              </w:numPr>
              <w:rPr>
                <w:szCs w:val="24"/>
              </w:rPr>
            </w:pPr>
            <w:r>
              <w:rPr>
                <w:szCs w:val="24"/>
              </w:rPr>
              <w:t>Số SO</w:t>
            </w:r>
          </w:p>
          <w:p w14:paraId="04237F58" w14:textId="218139A4" w:rsidR="00437CCF" w:rsidRDefault="00437CCF" w:rsidP="00267779">
            <w:pPr>
              <w:pStyle w:val="Sothutu-1so"/>
              <w:numPr>
                <w:ilvl w:val="0"/>
                <w:numId w:val="27"/>
              </w:numPr>
              <w:rPr>
                <w:szCs w:val="24"/>
              </w:rPr>
            </w:pPr>
            <w:r>
              <w:rPr>
                <w:szCs w:val="24"/>
              </w:rPr>
              <w:t>Số hoá đơn</w:t>
            </w:r>
          </w:p>
          <w:p w14:paraId="4E0B0AC3" w14:textId="1B2BCD0B" w:rsidR="008C6BB8" w:rsidRDefault="008C6BB8" w:rsidP="00267779">
            <w:pPr>
              <w:pStyle w:val="Sothutu-1so"/>
              <w:numPr>
                <w:ilvl w:val="0"/>
                <w:numId w:val="27"/>
              </w:numPr>
              <w:rPr>
                <w:szCs w:val="24"/>
              </w:rPr>
            </w:pPr>
            <w:r>
              <w:rPr>
                <w:szCs w:val="24"/>
              </w:rPr>
              <w:t>Loại đơn</w:t>
            </w:r>
            <w:r w:rsidR="00437CCF">
              <w:rPr>
                <w:szCs w:val="24"/>
              </w:rPr>
              <w:t>: Tất cả, Đặt hàng, trả hàng</w:t>
            </w:r>
          </w:p>
          <w:p w14:paraId="4C78871A" w14:textId="77777777" w:rsidR="00B7774E" w:rsidRDefault="00B7774E" w:rsidP="00267779">
            <w:pPr>
              <w:pStyle w:val="Sothutu-1so"/>
              <w:numPr>
                <w:ilvl w:val="0"/>
                <w:numId w:val="27"/>
              </w:numPr>
              <w:rPr>
                <w:szCs w:val="24"/>
              </w:rPr>
            </w:pPr>
            <w:r>
              <w:rPr>
                <w:szCs w:val="24"/>
              </w:rPr>
              <w:t>Trạng thái</w:t>
            </w:r>
          </w:p>
          <w:p w14:paraId="46E3DA18" w14:textId="77777777" w:rsidR="00B7774E" w:rsidRDefault="00B7774E" w:rsidP="00267779">
            <w:pPr>
              <w:pStyle w:val="Sothutu-1so"/>
              <w:numPr>
                <w:ilvl w:val="0"/>
                <w:numId w:val="27"/>
              </w:numPr>
              <w:rPr>
                <w:szCs w:val="24"/>
              </w:rPr>
            </w:pPr>
            <w:r>
              <w:rPr>
                <w:szCs w:val="24"/>
              </w:rPr>
              <w:t>Ngày tạo từ</w:t>
            </w:r>
          </w:p>
          <w:p w14:paraId="2E32A8E8" w14:textId="77777777" w:rsidR="00B7774E" w:rsidRPr="00541ECA" w:rsidRDefault="00B7774E" w:rsidP="00267779">
            <w:pPr>
              <w:pStyle w:val="Sothutu-1so"/>
              <w:numPr>
                <w:ilvl w:val="0"/>
                <w:numId w:val="27"/>
              </w:numPr>
              <w:rPr>
                <w:szCs w:val="24"/>
              </w:rPr>
            </w:pPr>
            <w:r>
              <w:rPr>
                <w:szCs w:val="24"/>
              </w:rPr>
              <w:t>Đến</w:t>
            </w:r>
          </w:p>
        </w:tc>
        <w:tc>
          <w:tcPr>
            <w:tcW w:w="4820" w:type="dxa"/>
          </w:tcPr>
          <w:p w14:paraId="3E47661D" w14:textId="77777777" w:rsidR="00B7774E" w:rsidRDefault="00B7774E" w:rsidP="00073A1E">
            <w:pPr>
              <w:pStyle w:val="Sothutu-1so"/>
              <w:numPr>
                <w:ilvl w:val="0"/>
                <w:numId w:val="28"/>
              </w:numPr>
              <w:rPr>
                <w:szCs w:val="24"/>
              </w:rPr>
            </w:pPr>
            <w:r w:rsidRPr="001F64AF">
              <w:rPr>
                <w:szCs w:val="24"/>
              </w:rPr>
              <w:t xml:space="preserve">Hệ thống </w:t>
            </w:r>
            <w:r>
              <w:rPr>
                <w:szCs w:val="24"/>
              </w:rPr>
              <w:t xml:space="preserve">tìm kiếm đơn </w:t>
            </w:r>
            <w:r w:rsidR="00073A1E">
              <w:rPr>
                <w:szCs w:val="24"/>
              </w:rPr>
              <w:t>hàng</w:t>
            </w:r>
            <w:r>
              <w:rPr>
                <w:szCs w:val="24"/>
              </w:rPr>
              <w:t xml:space="preserve"> theo điều kiện tìm kiếm.</w:t>
            </w:r>
          </w:p>
          <w:p w14:paraId="68868C1E" w14:textId="4B224575" w:rsidR="006810C3" w:rsidRPr="001F64AF" w:rsidRDefault="006810C3" w:rsidP="006810C3">
            <w:pPr>
              <w:pStyle w:val="Sothutu-1so"/>
              <w:numPr>
                <w:ilvl w:val="0"/>
                <w:numId w:val="0"/>
              </w:numPr>
              <w:ind w:left="360"/>
              <w:rPr>
                <w:szCs w:val="24"/>
              </w:rPr>
            </w:pPr>
            <w:bookmarkStart w:id="56" w:name="_GoBack"/>
            <w:bookmarkEnd w:id="56"/>
          </w:p>
        </w:tc>
        <w:tc>
          <w:tcPr>
            <w:tcW w:w="1277" w:type="dxa"/>
          </w:tcPr>
          <w:p w14:paraId="0CBA51D0" w14:textId="77777777" w:rsidR="00B7774E" w:rsidRPr="001F64AF" w:rsidRDefault="00B7774E" w:rsidP="00267779">
            <w:pPr>
              <w:ind w:left="0"/>
              <w:jc w:val="both"/>
              <w:rPr>
                <w:szCs w:val="24"/>
              </w:rPr>
            </w:pPr>
            <w:r>
              <w:rPr>
                <w:szCs w:val="24"/>
              </w:rPr>
              <w:t>R</w:t>
            </w:r>
          </w:p>
          <w:p w14:paraId="62E15627" w14:textId="77777777" w:rsidR="00B7774E" w:rsidRPr="001F64AF" w:rsidRDefault="00B7774E" w:rsidP="00267779">
            <w:pPr>
              <w:ind w:left="0"/>
              <w:jc w:val="both"/>
              <w:rPr>
                <w:szCs w:val="24"/>
              </w:rPr>
            </w:pPr>
          </w:p>
        </w:tc>
      </w:tr>
      <w:tr w:rsidR="00B7774E" w:rsidRPr="0048452F" w14:paraId="427FFAA2" w14:textId="77777777" w:rsidTr="006810C3">
        <w:tc>
          <w:tcPr>
            <w:tcW w:w="4320" w:type="dxa"/>
          </w:tcPr>
          <w:p w14:paraId="627479F7" w14:textId="77777777" w:rsidR="00B7774E" w:rsidRPr="001F64AF" w:rsidRDefault="00B7774E" w:rsidP="00267779">
            <w:pPr>
              <w:pStyle w:val="Sothutu-1so"/>
              <w:numPr>
                <w:ilvl w:val="0"/>
                <w:numId w:val="28"/>
              </w:numPr>
              <w:rPr>
                <w:szCs w:val="24"/>
              </w:rPr>
            </w:pPr>
            <w:r>
              <w:rPr>
                <w:szCs w:val="24"/>
              </w:rPr>
              <w:t>Người dùng nhấn icon xem chi tiết</w:t>
            </w:r>
          </w:p>
        </w:tc>
        <w:tc>
          <w:tcPr>
            <w:tcW w:w="4820" w:type="dxa"/>
          </w:tcPr>
          <w:p w14:paraId="2977D32C" w14:textId="4A19B68E" w:rsidR="00B7774E" w:rsidRPr="001F64AF" w:rsidRDefault="00B7774E" w:rsidP="008C6BB8">
            <w:pPr>
              <w:pStyle w:val="Sothutu-1so"/>
              <w:numPr>
                <w:ilvl w:val="0"/>
                <w:numId w:val="28"/>
              </w:numPr>
              <w:rPr>
                <w:szCs w:val="24"/>
              </w:rPr>
            </w:pPr>
            <w:r>
              <w:rPr>
                <w:szCs w:val="24"/>
              </w:rPr>
              <w:t xml:space="preserve">Hệ thống hiển thị chi tiết đơn </w:t>
            </w:r>
            <w:r w:rsidR="008C6BB8">
              <w:rPr>
                <w:szCs w:val="24"/>
              </w:rPr>
              <w:t>hàng.</w:t>
            </w:r>
          </w:p>
        </w:tc>
        <w:tc>
          <w:tcPr>
            <w:tcW w:w="1277" w:type="dxa"/>
          </w:tcPr>
          <w:p w14:paraId="74ECFBAC" w14:textId="77777777" w:rsidR="00B7774E" w:rsidRPr="001F64AF" w:rsidRDefault="00B7774E" w:rsidP="00267779">
            <w:pPr>
              <w:ind w:left="0"/>
              <w:jc w:val="both"/>
              <w:rPr>
                <w:szCs w:val="24"/>
              </w:rPr>
            </w:pPr>
            <w:r>
              <w:rPr>
                <w:szCs w:val="24"/>
              </w:rPr>
              <w:t>R</w:t>
            </w:r>
          </w:p>
        </w:tc>
      </w:tr>
    </w:tbl>
    <w:p w14:paraId="2DB4DDE2" w14:textId="7C31CD86" w:rsidR="00E4041A" w:rsidRPr="00B713BF" w:rsidRDefault="00E4041A" w:rsidP="00E4041A">
      <w:pPr>
        <w:pStyle w:val="Heading2"/>
        <w:rPr>
          <w:rFonts w:ascii="Times New Roman" w:hAnsi="Times New Roman"/>
          <w:szCs w:val="24"/>
        </w:rPr>
      </w:pPr>
      <w:r>
        <w:rPr>
          <w:rFonts w:ascii="Times New Roman" w:hAnsi="Times New Roman"/>
          <w:szCs w:val="24"/>
        </w:rPr>
        <w:t>Đồng bộ luồng mua hàng</w:t>
      </w:r>
    </w:p>
    <w:p w14:paraId="0EB0F69B" w14:textId="77777777" w:rsidR="00E4041A" w:rsidRDefault="00E4041A" w:rsidP="00E4041A">
      <w:pPr>
        <w:pStyle w:val="Heading3"/>
        <w:rPr>
          <w:rFonts w:ascii="Times New Roman" w:hAnsi="Times New Roman"/>
          <w:szCs w:val="24"/>
        </w:rPr>
      </w:pPr>
      <w:r>
        <w:rPr>
          <w:rFonts w:ascii="Times New Roman" w:hAnsi="Times New Roman"/>
          <w:szCs w:val="24"/>
        </w:rPr>
        <w:t>Q</w:t>
      </w:r>
      <w:r w:rsidRPr="00B713BF">
        <w:rPr>
          <w:rFonts w:ascii="Times New Roman" w:hAnsi="Times New Roman"/>
          <w:szCs w:val="24"/>
        </w:rPr>
        <w:t>uy trình nghiệp vụ</w:t>
      </w:r>
      <w:r>
        <w:rPr>
          <w:rFonts w:ascii="Times New Roman" w:hAnsi="Times New Roman"/>
          <w:szCs w:val="24"/>
        </w:rPr>
        <w:t xml:space="preserve"> </w:t>
      </w:r>
    </w:p>
    <w:p w14:paraId="35F14112" w14:textId="77777777" w:rsidR="00E4041A" w:rsidRDefault="00E4041A" w:rsidP="00E4041A">
      <w:pPr>
        <w:pStyle w:val="Heading4"/>
        <w:tabs>
          <w:tab w:val="clear" w:pos="864"/>
        </w:tabs>
        <w:ind w:left="54" w:hanging="54"/>
      </w:pPr>
      <w:r>
        <w:t>Luồng quy trình</w:t>
      </w:r>
    </w:p>
    <w:p w14:paraId="2C65C09F" w14:textId="4A4C0CD4" w:rsidR="00D755EA" w:rsidRPr="00D755EA" w:rsidRDefault="00D755EA" w:rsidP="00D755EA">
      <w:r>
        <w:t>N/A</w:t>
      </w:r>
    </w:p>
    <w:p w14:paraId="27AFD478" w14:textId="77777777" w:rsidR="00E4041A" w:rsidRPr="00B713BF" w:rsidRDefault="00E4041A" w:rsidP="00E4041A">
      <w:pPr>
        <w:pStyle w:val="Heading4"/>
      </w:pPr>
      <w:r w:rsidRPr="00B713BF">
        <w:lastRenderedPageBreak/>
        <w:t>Mô tả các bước trong quy trình</w:t>
      </w:r>
    </w:p>
    <w:p w14:paraId="1F76BE63" w14:textId="5E44E9BE" w:rsidR="00E4041A" w:rsidRDefault="00E4041A" w:rsidP="00E4041A">
      <w:pPr>
        <w:pStyle w:val="NormalIndent"/>
        <w:numPr>
          <w:ilvl w:val="0"/>
          <w:numId w:val="17"/>
        </w:numPr>
      </w:pPr>
      <w:r>
        <w:t>Mô tả quy trình đồng bộ luồng mua hàng</w:t>
      </w:r>
    </w:p>
    <w:tbl>
      <w:tblPr>
        <w:tblStyle w:val="TableGrid"/>
        <w:tblW w:w="10415" w:type="dxa"/>
        <w:tblInd w:w="288" w:type="dxa"/>
        <w:tblLayout w:type="fixed"/>
        <w:tblLook w:val="04A0" w:firstRow="1" w:lastRow="0" w:firstColumn="1" w:lastColumn="0" w:noHBand="0" w:noVBand="1"/>
      </w:tblPr>
      <w:tblGrid>
        <w:gridCol w:w="672"/>
        <w:gridCol w:w="3112"/>
        <w:gridCol w:w="1632"/>
        <w:gridCol w:w="1632"/>
        <w:gridCol w:w="3367"/>
      </w:tblGrid>
      <w:tr w:rsidR="00E4041A" w14:paraId="29807C54" w14:textId="77777777" w:rsidTr="00E4041A">
        <w:trPr>
          <w:trHeight w:val="964"/>
        </w:trPr>
        <w:tc>
          <w:tcPr>
            <w:tcW w:w="672" w:type="dxa"/>
          </w:tcPr>
          <w:p w14:paraId="297297AF" w14:textId="77777777" w:rsidR="00E4041A" w:rsidRPr="00C76052" w:rsidRDefault="00E4041A" w:rsidP="00E4041A">
            <w:pPr>
              <w:pStyle w:val="NormalIndent"/>
            </w:pPr>
            <w:r w:rsidRPr="00C76052">
              <w:t>TT</w:t>
            </w:r>
          </w:p>
        </w:tc>
        <w:tc>
          <w:tcPr>
            <w:tcW w:w="3112" w:type="dxa"/>
          </w:tcPr>
          <w:p w14:paraId="2C31E580" w14:textId="77777777" w:rsidR="00E4041A" w:rsidRPr="00C76052" w:rsidRDefault="00E4041A" w:rsidP="00E4041A">
            <w:pPr>
              <w:pStyle w:val="NormalIndent"/>
            </w:pPr>
            <w:r w:rsidRPr="00C76052">
              <w:t>NỘI DUNG CÔNG VIỆC</w:t>
            </w:r>
          </w:p>
        </w:tc>
        <w:tc>
          <w:tcPr>
            <w:tcW w:w="1632" w:type="dxa"/>
          </w:tcPr>
          <w:p w14:paraId="113E1993" w14:textId="77777777" w:rsidR="00E4041A" w:rsidRPr="00C76052" w:rsidRDefault="00E4041A" w:rsidP="00E4041A">
            <w:pPr>
              <w:pStyle w:val="NormalIndent"/>
            </w:pPr>
            <w:r w:rsidRPr="00C76052">
              <w:t>NGƯỜI THỰC HIỆN</w:t>
            </w:r>
          </w:p>
        </w:tc>
        <w:tc>
          <w:tcPr>
            <w:tcW w:w="1632" w:type="dxa"/>
          </w:tcPr>
          <w:p w14:paraId="1667C71D" w14:textId="77777777" w:rsidR="00E4041A" w:rsidRPr="00C76052" w:rsidRDefault="00E4041A" w:rsidP="00E4041A">
            <w:pPr>
              <w:pStyle w:val="NormalIndent"/>
            </w:pPr>
            <w:r w:rsidRPr="00C76052">
              <w:t>HỒ SƠ/ DỮ LIỆU CẦN</w:t>
            </w:r>
          </w:p>
        </w:tc>
        <w:tc>
          <w:tcPr>
            <w:tcW w:w="3367" w:type="dxa"/>
          </w:tcPr>
          <w:p w14:paraId="264E6B8B" w14:textId="77777777" w:rsidR="00E4041A" w:rsidRPr="00C76052" w:rsidRDefault="00E4041A" w:rsidP="00E4041A">
            <w:pPr>
              <w:pStyle w:val="NormalIndent"/>
            </w:pPr>
            <w:r w:rsidRPr="00C76052">
              <w:t>MÔ TẢ</w:t>
            </w:r>
          </w:p>
        </w:tc>
      </w:tr>
      <w:tr w:rsidR="00E4041A" w14:paraId="7E7E5294" w14:textId="77777777" w:rsidTr="00E4041A">
        <w:trPr>
          <w:trHeight w:val="964"/>
        </w:trPr>
        <w:tc>
          <w:tcPr>
            <w:tcW w:w="672" w:type="dxa"/>
          </w:tcPr>
          <w:p w14:paraId="412E6B45" w14:textId="77777777" w:rsidR="00E4041A" w:rsidRDefault="00E4041A" w:rsidP="00E4041A">
            <w:pPr>
              <w:pStyle w:val="NormalIndent"/>
            </w:pPr>
            <w:r>
              <w:t>1</w:t>
            </w:r>
          </w:p>
        </w:tc>
        <w:tc>
          <w:tcPr>
            <w:tcW w:w="3112" w:type="dxa"/>
          </w:tcPr>
          <w:p w14:paraId="2CD61E38" w14:textId="61AF3E41" w:rsidR="00E4041A" w:rsidRDefault="00E4041A" w:rsidP="00E4041A">
            <w:pPr>
              <w:pStyle w:val="NormalIndent"/>
              <w:numPr>
                <w:ilvl w:val="0"/>
                <w:numId w:val="253"/>
              </w:numPr>
            </w:pPr>
            <w:r>
              <w:t>System Admin đồng bộ bằng  tay luồng mua hàng</w:t>
            </w:r>
          </w:p>
        </w:tc>
        <w:tc>
          <w:tcPr>
            <w:tcW w:w="1632" w:type="dxa"/>
          </w:tcPr>
          <w:p w14:paraId="2D521041" w14:textId="41337233" w:rsidR="00E4041A" w:rsidRDefault="00E4041A" w:rsidP="00E4041A">
            <w:pPr>
              <w:pStyle w:val="NormalIndent"/>
            </w:pPr>
            <w:r>
              <w:t>Systemadmin</w:t>
            </w:r>
          </w:p>
        </w:tc>
        <w:tc>
          <w:tcPr>
            <w:tcW w:w="1632" w:type="dxa"/>
          </w:tcPr>
          <w:p w14:paraId="40465326" w14:textId="09D6B1B2" w:rsidR="00E4041A" w:rsidRDefault="00E4041A" w:rsidP="00E4041A">
            <w:pPr>
              <w:pStyle w:val="NormalIndent"/>
            </w:pPr>
            <w:r>
              <w:t>Đồng bộ</w:t>
            </w:r>
          </w:p>
        </w:tc>
        <w:tc>
          <w:tcPr>
            <w:tcW w:w="3367" w:type="dxa"/>
          </w:tcPr>
          <w:p w14:paraId="64F0A1DC" w14:textId="5E8242E7" w:rsidR="00E4041A" w:rsidRDefault="00E4041A" w:rsidP="00E4041A">
            <w:pPr>
              <w:pStyle w:val="NormalIndent"/>
            </w:pPr>
            <w:r>
              <w:t>Systemadmin đồng bộ băng tay luôn mua hàng</w:t>
            </w:r>
          </w:p>
        </w:tc>
      </w:tr>
    </w:tbl>
    <w:p w14:paraId="3CD39062" w14:textId="77777777" w:rsidR="00E4041A" w:rsidRPr="00F61AF8" w:rsidRDefault="00E4041A" w:rsidP="00E4041A">
      <w:pPr>
        <w:ind w:left="0"/>
      </w:pPr>
    </w:p>
    <w:p w14:paraId="1B56CEF4" w14:textId="77777777" w:rsidR="00E4041A" w:rsidRPr="00423B0D" w:rsidRDefault="00E4041A" w:rsidP="00E4041A">
      <w:pPr>
        <w:pStyle w:val="Heading3"/>
        <w:rPr>
          <w:rFonts w:ascii="Times New Roman" w:hAnsi="Times New Roman"/>
          <w:szCs w:val="24"/>
        </w:rPr>
      </w:pPr>
      <w:r>
        <w:rPr>
          <w:rFonts w:ascii="Times New Roman" w:hAnsi="Times New Roman"/>
          <w:szCs w:val="24"/>
        </w:rPr>
        <w:t xml:space="preserve">Yêu cầu chi tiết chức năng </w:t>
      </w:r>
    </w:p>
    <w:p w14:paraId="6C4E27D3" w14:textId="77777777" w:rsidR="00E4041A" w:rsidRDefault="00E4041A" w:rsidP="00E4041A">
      <w:pPr>
        <w:pStyle w:val="Heading4"/>
        <w:rPr>
          <w:rFonts w:ascii="Times New Roman" w:hAnsi="Times New Roman"/>
        </w:rPr>
      </w:pPr>
      <w:r w:rsidRPr="00AC4D0C">
        <w:rPr>
          <w:rFonts w:ascii="Times New Roman" w:hAnsi="Times New Roman"/>
        </w:rPr>
        <w:t>Mô hình phân rã chức năng</w:t>
      </w:r>
    </w:p>
    <w:p w14:paraId="0D5ACAE8" w14:textId="77777777" w:rsidR="00E4041A" w:rsidRDefault="00E4041A" w:rsidP="00E4041A"/>
    <w:p w14:paraId="6F26E67E" w14:textId="39CDFF71" w:rsidR="00E4041A" w:rsidRDefault="00E4041A" w:rsidP="00E4041A">
      <w:r>
        <w:t>N/A</w:t>
      </w:r>
    </w:p>
    <w:p w14:paraId="7D58010F" w14:textId="1CC86397" w:rsidR="00E4041A" w:rsidRPr="00AC4D0C" w:rsidRDefault="00E4041A" w:rsidP="00E4041A">
      <w:pPr>
        <w:pStyle w:val="Heading4"/>
        <w:rPr>
          <w:rFonts w:ascii="Times New Roman" w:hAnsi="Times New Roman"/>
        </w:rPr>
      </w:pPr>
      <w:r>
        <w:rPr>
          <w:rFonts w:ascii="Times New Roman" w:hAnsi="Times New Roman"/>
        </w:rPr>
        <w:t>Quản lý đồng bộ luồng mua hàng</w:t>
      </w:r>
    </w:p>
    <w:tbl>
      <w:tblPr>
        <w:tblW w:w="492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58"/>
        <w:gridCol w:w="8759"/>
      </w:tblGrid>
      <w:tr w:rsidR="00E4041A" w:rsidRPr="00854195" w14:paraId="64AC1253" w14:textId="77777777" w:rsidTr="00E4041A">
        <w:trPr>
          <w:trHeight w:val="182"/>
          <w:jc w:val="center"/>
        </w:trPr>
        <w:tc>
          <w:tcPr>
            <w:tcW w:w="796" w:type="pct"/>
            <w:tcBorders>
              <w:top w:val="single" w:sz="18" w:space="0" w:color="808080"/>
              <w:left w:val="single" w:sz="18" w:space="0" w:color="808080"/>
            </w:tcBorders>
            <w:shd w:val="clear" w:color="auto" w:fill="F3F3F3"/>
            <w:vAlign w:val="center"/>
          </w:tcPr>
          <w:p w14:paraId="342DA139" w14:textId="77777777" w:rsidR="00E4041A" w:rsidRPr="009900B3" w:rsidRDefault="00E4041A" w:rsidP="00E4041A">
            <w:pPr>
              <w:ind w:left="142"/>
              <w:rPr>
                <w:szCs w:val="22"/>
              </w:rPr>
            </w:pPr>
            <w:r w:rsidRPr="009900B3">
              <w:rPr>
                <w:b/>
                <w:szCs w:val="22"/>
              </w:rPr>
              <w:t>Tên chức năng</w:t>
            </w:r>
          </w:p>
        </w:tc>
        <w:tc>
          <w:tcPr>
            <w:tcW w:w="4204" w:type="pct"/>
            <w:tcBorders>
              <w:top w:val="single" w:sz="18" w:space="0" w:color="808080"/>
              <w:right w:val="single" w:sz="18" w:space="0" w:color="808080"/>
            </w:tcBorders>
            <w:vAlign w:val="center"/>
          </w:tcPr>
          <w:p w14:paraId="558EDC73" w14:textId="2BB1D23A" w:rsidR="00E4041A" w:rsidRPr="00854195" w:rsidRDefault="00E4041A" w:rsidP="00E4041A">
            <w:pPr>
              <w:pStyle w:val="BodyText"/>
              <w:ind w:left="0"/>
              <w:rPr>
                <w:color w:val="984806"/>
                <w:sz w:val="22"/>
                <w:szCs w:val="22"/>
                <w:lang w:eastAsia="ar-SA"/>
              </w:rPr>
            </w:pPr>
            <w:r>
              <w:rPr>
                <w:color w:val="984806"/>
                <w:sz w:val="22"/>
                <w:szCs w:val="22"/>
                <w:lang w:eastAsia="ar-SA"/>
              </w:rPr>
              <w:t>Đồng bộ</w:t>
            </w:r>
          </w:p>
        </w:tc>
      </w:tr>
      <w:tr w:rsidR="00E4041A" w:rsidRPr="009900B3" w14:paraId="4B8090E7" w14:textId="77777777" w:rsidTr="00E4041A">
        <w:trPr>
          <w:trHeight w:val="182"/>
          <w:jc w:val="center"/>
        </w:trPr>
        <w:tc>
          <w:tcPr>
            <w:tcW w:w="796" w:type="pct"/>
            <w:tcBorders>
              <w:left w:val="single" w:sz="18" w:space="0" w:color="808080"/>
            </w:tcBorders>
            <w:shd w:val="clear" w:color="auto" w:fill="F3F3F3"/>
            <w:vAlign w:val="center"/>
          </w:tcPr>
          <w:p w14:paraId="3847DF3B" w14:textId="77777777" w:rsidR="00E4041A" w:rsidRPr="009900B3" w:rsidRDefault="00E4041A" w:rsidP="00E4041A">
            <w:pPr>
              <w:ind w:left="142"/>
              <w:rPr>
                <w:b/>
                <w:szCs w:val="22"/>
              </w:rPr>
            </w:pPr>
            <w:r w:rsidRPr="009900B3">
              <w:rPr>
                <w:b/>
                <w:szCs w:val="22"/>
              </w:rPr>
              <w:t>Mô tả</w:t>
            </w:r>
          </w:p>
        </w:tc>
        <w:tc>
          <w:tcPr>
            <w:tcW w:w="4204" w:type="pct"/>
            <w:tcBorders>
              <w:right w:val="single" w:sz="18" w:space="0" w:color="808080"/>
            </w:tcBorders>
            <w:vAlign w:val="center"/>
          </w:tcPr>
          <w:p w14:paraId="384BB58C" w14:textId="275486CA" w:rsidR="00E4041A" w:rsidRPr="00C90378" w:rsidRDefault="00E4041A" w:rsidP="00E4041A">
            <w:pPr>
              <w:pStyle w:val="BodyText"/>
              <w:ind w:left="0"/>
              <w:rPr>
                <w:color w:val="984806"/>
                <w:sz w:val="22"/>
                <w:szCs w:val="22"/>
                <w:lang w:eastAsia="ar-SA"/>
              </w:rPr>
            </w:pPr>
            <w:r w:rsidRPr="00C90378">
              <w:rPr>
                <w:color w:val="984806"/>
                <w:sz w:val="22"/>
                <w:szCs w:val="22"/>
                <w:lang w:eastAsia="ar-SA"/>
              </w:rPr>
              <w:t xml:space="preserve">Chức năng này cho </w:t>
            </w:r>
            <w:r>
              <w:rPr>
                <w:color w:val="984806"/>
                <w:sz w:val="22"/>
                <w:szCs w:val="22"/>
                <w:lang w:eastAsia="ar-SA"/>
              </w:rPr>
              <w:t>phép đồng bộ bằng tay luồng mua hàng</w:t>
            </w:r>
          </w:p>
        </w:tc>
      </w:tr>
      <w:tr w:rsidR="00E4041A" w:rsidRPr="009900B3" w14:paraId="3818F31F" w14:textId="77777777" w:rsidTr="00E4041A">
        <w:trPr>
          <w:trHeight w:val="253"/>
          <w:jc w:val="center"/>
        </w:trPr>
        <w:tc>
          <w:tcPr>
            <w:tcW w:w="796" w:type="pct"/>
            <w:tcBorders>
              <w:left w:val="single" w:sz="18" w:space="0" w:color="808080"/>
            </w:tcBorders>
            <w:shd w:val="clear" w:color="auto" w:fill="F3F3F3"/>
            <w:vAlign w:val="center"/>
          </w:tcPr>
          <w:p w14:paraId="1E43CDFA" w14:textId="77777777" w:rsidR="00E4041A" w:rsidRPr="009900B3" w:rsidRDefault="00E4041A" w:rsidP="00E4041A">
            <w:pPr>
              <w:ind w:left="142"/>
              <w:rPr>
                <w:b/>
                <w:szCs w:val="22"/>
              </w:rPr>
            </w:pPr>
            <w:r>
              <w:rPr>
                <w:b/>
                <w:szCs w:val="22"/>
              </w:rPr>
              <w:t xml:space="preserve">Tác </w:t>
            </w:r>
            <w:r w:rsidRPr="009900B3">
              <w:rPr>
                <w:b/>
                <w:szCs w:val="22"/>
              </w:rPr>
              <w:t>nhân</w:t>
            </w:r>
          </w:p>
        </w:tc>
        <w:tc>
          <w:tcPr>
            <w:tcW w:w="4204" w:type="pct"/>
            <w:tcBorders>
              <w:right w:val="single" w:sz="18" w:space="0" w:color="808080"/>
            </w:tcBorders>
            <w:vAlign w:val="center"/>
          </w:tcPr>
          <w:p w14:paraId="2A41C46A" w14:textId="73D0C3F6" w:rsidR="00E4041A" w:rsidRPr="009900B3" w:rsidRDefault="00E4041A" w:rsidP="00E4041A">
            <w:pPr>
              <w:ind w:left="0"/>
              <w:rPr>
                <w:szCs w:val="22"/>
              </w:rPr>
            </w:pPr>
            <w:r w:rsidRPr="009900B3">
              <w:rPr>
                <w:color w:val="984806"/>
                <w:szCs w:val="22"/>
              </w:rPr>
              <w:t>- Người sử dụng</w:t>
            </w:r>
            <w:r>
              <w:rPr>
                <w:color w:val="984806"/>
                <w:szCs w:val="22"/>
              </w:rPr>
              <w:t xml:space="preserve"> System Admin</w:t>
            </w:r>
          </w:p>
        </w:tc>
      </w:tr>
      <w:tr w:rsidR="00E4041A" w:rsidRPr="009900B3" w14:paraId="7A437702" w14:textId="77777777" w:rsidTr="00E4041A">
        <w:trPr>
          <w:trHeight w:val="452"/>
          <w:jc w:val="center"/>
        </w:trPr>
        <w:tc>
          <w:tcPr>
            <w:tcW w:w="796" w:type="pct"/>
            <w:tcBorders>
              <w:left w:val="single" w:sz="18" w:space="0" w:color="808080"/>
            </w:tcBorders>
            <w:shd w:val="clear" w:color="auto" w:fill="F3F3F3"/>
            <w:vAlign w:val="center"/>
          </w:tcPr>
          <w:p w14:paraId="3033B338" w14:textId="77777777" w:rsidR="00E4041A" w:rsidRPr="009900B3" w:rsidRDefault="00E4041A" w:rsidP="00E4041A">
            <w:pPr>
              <w:ind w:left="142"/>
              <w:rPr>
                <w:b/>
                <w:szCs w:val="22"/>
              </w:rPr>
            </w:pPr>
            <w:r w:rsidRPr="009900B3">
              <w:rPr>
                <w:b/>
                <w:szCs w:val="22"/>
              </w:rPr>
              <w:t xml:space="preserve">Điều kiện trước </w:t>
            </w:r>
          </w:p>
        </w:tc>
        <w:tc>
          <w:tcPr>
            <w:tcW w:w="4204" w:type="pct"/>
            <w:tcBorders>
              <w:right w:val="single" w:sz="18" w:space="0" w:color="808080"/>
            </w:tcBorders>
            <w:vAlign w:val="center"/>
          </w:tcPr>
          <w:p w14:paraId="4A6F45B5" w14:textId="77777777" w:rsidR="00E4041A" w:rsidRPr="00C90378" w:rsidRDefault="00E4041A" w:rsidP="00E4041A">
            <w:pPr>
              <w:pStyle w:val="BodyText"/>
              <w:ind w:left="0"/>
              <w:rPr>
                <w:color w:val="984806"/>
                <w:sz w:val="22"/>
                <w:szCs w:val="22"/>
                <w:lang w:eastAsia="ar-SA"/>
              </w:rPr>
            </w:pPr>
            <w:r w:rsidRPr="00C90378">
              <w:rPr>
                <w:color w:val="984806"/>
                <w:sz w:val="22"/>
                <w:szCs w:val="22"/>
                <w:lang w:eastAsia="ar-SA"/>
              </w:rPr>
              <w:t>- Người sử dụng đăng nhập vào hệ thống</w:t>
            </w:r>
          </w:p>
          <w:p w14:paraId="29D20CD8" w14:textId="77777777" w:rsidR="00E4041A" w:rsidRPr="00C90378" w:rsidRDefault="00E4041A" w:rsidP="00E4041A">
            <w:pPr>
              <w:pStyle w:val="BodyText"/>
              <w:ind w:left="0"/>
              <w:rPr>
                <w:sz w:val="22"/>
                <w:szCs w:val="22"/>
              </w:rPr>
            </w:pPr>
            <w:r w:rsidRPr="00C90378">
              <w:rPr>
                <w:color w:val="984806"/>
                <w:sz w:val="22"/>
                <w:szCs w:val="22"/>
                <w:lang w:eastAsia="ar-SA"/>
              </w:rPr>
              <w:t>- Có quyền vào chức năng</w:t>
            </w:r>
          </w:p>
        </w:tc>
      </w:tr>
      <w:tr w:rsidR="00E4041A" w:rsidRPr="009900B3" w14:paraId="6CEE39BB" w14:textId="77777777" w:rsidTr="00E4041A">
        <w:trPr>
          <w:trHeight w:val="340"/>
          <w:jc w:val="center"/>
        </w:trPr>
        <w:tc>
          <w:tcPr>
            <w:tcW w:w="796" w:type="pct"/>
            <w:tcBorders>
              <w:left w:val="single" w:sz="18" w:space="0" w:color="808080"/>
              <w:bottom w:val="single" w:sz="8" w:space="0" w:color="808080"/>
            </w:tcBorders>
            <w:shd w:val="clear" w:color="auto" w:fill="F3F3F3"/>
            <w:vAlign w:val="center"/>
          </w:tcPr>
          <w:p w14:paraId="09397EF1" w14:textId="77777777" w:rsidR="00E4041A" w:rsidRPr="009900B3" w:rsidRDefault="00E4041A" w:rsidP="00E4041A">
            <w:pPr>
              <w:ind w:left="142"/>
              <w:rPr>
                <w:b/>
                <w:szCs w:val="22"/>
              </w:rPr>
            </w:pPr>
            <w:r w:rsidRPr="009900B3">
              <w:rPr>
                <w:b/>
                <w:szCs w:val="22"/>
              </w:rPr>
              <w:t>Điều kiện sau</w:t>
            </w:r>
          </w:p>
        </w:tc>
        <w:tc>
          <w:tcPr>
            <w:tcW w:w="4204" w:type="pct"/>
            <w:tcBorders>
              <w:bottom w:val="single" w:sz="8" w:space="0" w:color="808080"/>
              <w:right w:val="single" w:sz="18" w:space="0" w:color="808080"/>
            </w:tcBorders>
            <w:vAlign w:val="center"/>
          </w:tcPr>
          <w:p w14:paraId="7DC796B9" w14:textId="0EA2B328" w:rsidR="00E4041A" w:rsidRPr="00C90378" w:rsidRDefault="00E4041A" w:rsidP="00E4041A">
            <w:pPr>
              <w:pStyle w:val="BodyText"/>
              <w:ind w:left="0"/>
              <w:rPr>
                <w:sz w:val="22"/>
                <w:szCs w:val="22"/>
                <w:lang w:eastAsia="ar-SA"/>
              </w:rPr>
            </w:pPr>
            <w:r>
              <w:rPr>
                <w:color w:val="984806"/>
                <w:sz w:val="22"/>
                <w:szCs w:val="22"/>
                <w:lang w:eastAsia="ar-SA"/>
              </w:rPr>
              <w:t xml:space="preserve">- Đồng bộ được thông tin đơn hàng. </w:t>
            </w:r>
          </w:p>
        </w:tc>
      </w:tr>
      <w:tr w:rsidR="00E4041A" w:rsidRPr="009900B3" w14:paraId="6C76C296" w14:textId="77777777" w:rsidTr="00E4041A">
        <w:trPr>
          <w:trHeight w:val="182"/>
          <w:jc w:val="center"/>
        </w:trPr>
        <w:tc>
          <w:tcPr>
            <w:tcW w:w="796" w:type="pct"/>
            <w:tcBorders>
              <w:left w:val="single" w:sz="18" w:space="0" w:color="808080"/>
              <w:bottom w:val="single" w:sz="4" w:space="0" w:color="808080"/>
            </w:tcBorders>
            <w:shd w:val="clear" w:color="auto" w:fill="F3F3F3"/>
            <w:vAlign w:val="center"/>
          </w:tcPr>
          <w:p w14:paraId="0A29A4F6" w14:textId="77777777" w:rsidR="00E4041A" w:rsidRPr="009900B3" w:rsidRDefault="00E4041A" w:rsidP="00E4041A">
            <w:pPr>
              <w:ind w:left="142"/>
              <w:rPr>
                <w:b/>
                <w:szCs w:val="22"/>
              </w:rPr>
            </w:pPr>
            <w:r w:rsidRPr="009900B3">
              <w:rPr>
                <w:b/>
                <w:szCs w:val="22"/>
              </w:rPr>
              <w:t>Ngoại lệ</w:t>
            </w:r>
          </w:p>
        </w:tc>
        <w:tc>
          <w:tcPr>
            <w:tcW w:w="4204" w:type="pct"/>
            <w:tcBorders>
              <w:bottom w:val="single" w:sz="4" w:space="0" w:color="808080"/>
              <w:right w:val="single" w:sz="18" w:space="0" w:color="808080"/>
            </w:tcBorders>
            <w:vAlign w:val="center"/>
          </w:tcPr>
          <w:p w14:paraId="7AAA25BD" w14:textId="77777777" w:rsidR="00E4041A" w:rsidRPr="00C90378" w:rsidRDefault="00E4041A" w:rsidP="00E4041A">
            <w:pPr>
              <w:pStyle w:val="BodyText"/>
              <w:ind w:left="0"/>
              <w:rPr>
                <w:sz w:val="22"/>
                <w:szCs w:val="22"/>
                <w:lang w:eastAsia="ar-SA"/>
              </w:rPr>
            </w:pPr>
            <w:r>
              <w:rPr>
                <w:sz w:val="22"/>
                <w:szCs w:val="22"/>
                <w:lang w:eastAsia="ar-SA"/>
              </w:rPr>
              <w:t>-N/A</w:t>
            </w:r>
          </w:p>
        </w:tc>
      </w:tr>
      <w:tr w:rsidR="00E4041A" w:rsidRPr="009900B3" w14:paraId="2D29171F" w14:textId="77777777" w:rsidTr="00E4041A">
        <w:trPr>
          <w:trHeight w:val="182"/>
          <w:jc w:val="center"/>
        </w:trPr>
        <w:tc>
          <w:tcPr>
            <w:tcW w:w="796" w:type="pct"/>
            <w:tcBorders>
              <w:left w:val="single" w:sz="18" w:space="0" w:color="808080"/>
              <w:bottom w:val="single" w:sz="18" w:space="0" w:color="808080"/>
            </w:tcBorders>
            <w:shd w:val="clear" w:color="auto" w:fill="F3F3F3"/>
            <w:vAlign w:val="center"/>
          </w:tcPr>
          <w:p w14:paraId="2313E94F" w14:textId="77777777" w:rsidR="00E4041A" w:rsidRPr="009900B3" w:rsidRDefault="00E4041A" w:rsidP="00E4041A">
            <w:pPr>
              <w:ind w:left="142"/>
              <w:rPr>
                <w:b/>
                <w:szCs w:val="22"/>
              </w:rPr>
            </w:pPr>
            <w:r w:rsidRPr="009900B3">
              <w:rPr>
                <w:b/>
                <w:szCs w:val="22"/>
              </w:rPr>
              <w:t>Các yêu cầu đặc biệt</w:t>
            </w:r>
          </w:p>
        </w:tc>
        <w:tc>
          <w:tcPr>
            <w:tcW w:w="4204" w:type="pct"/>
            <w:tcBorders>
              <w:bottom w:val="single" w:sz="18" w:space="0" w:color="808080"/>
              <w:right w:val="single" w:sz="18" w:space="0" w:color="808080"/>
            </w:tcBorders>
            <w:vAlign w:val="center"/>
          </w:tcPr>
          <w:p w14:paraId="4DEA3611" w14:textId="77777777" w:rsidR="00E4041A" w:rsidRPr="00C90378" w:rsidRDefault="00E4041A" w:rsidP="00E4041A">
            <w:pPr>
              <w:pStyle w:val="BodyText"/>
              <w:ind w:left="0"/>
              <w:rPr>
                <w:sz w:val="22"/>
                <w:szCs w:val="22"/>
              </w:rPr>
            </w:pPr>
            <w:r>
              <w:rPr>
                <w:sz w:val="22"/>
                <w:szCs w:val="22"/>
                <w:lang w:eastAsia="ar-SA"/>
              </w:rPr>
              <w:t>-N/A</w:t>
            </w:r>
          </w:p>
        </w:tc>
      </w:tr>
    </w:tbl>
    <w:p w14:paraId="1C68DE26" w14:textId="77777777" w:rsidR="00E4041A" w:rsidRDefault="00E4041A" w:rsidP="00E4041A">
      <w:pPr>
        <w:pStyle w:val="Heading5"/>
        <w:spacing w:line="240" w:lineRule="auto"/>
        <w:rPr>
          <w:lang w:eastAsia="ar-SA"/>
        </w:rPr>
      </w:pPr>
      <w:r>
        <w:rPr>
          <w:lang w:eastAsia="ar-SA"/>
        </w:rPr>
        <w:t>Màn hình chức năng</w:t>
      </w:r>
    </w:p>
    <w:p w14:paraId="7E1F2221" w14:textId="12BFAF45" w:rsidR="00E4041A" w:rsidRDefault="00E4041A" w:rsidP="00E4041A">
      <w:pPr>
        <w:ind w:left="0"/>
        <w:rPr>
          <w:lang w:eastAsia="ar-SA"/>
        </w:rPr>
      </w:pPr>
    </w:p>
    <w:p w14:paraId="0B6D5363" w14:textId="20025D05" w:rsidR="00E4041A" w:rsidRDefault="00E4041A" w:rsidP="00E4041A">
      <w:pPr>
        <w:ind w:left="0"/>
        <w:rPr>
          <w:lang w:eastAsia="ar-SA"/>
        </w:rPr>
      </w:pPr>
      <w:r>
        <w:rPr>
          <w:noProof/>
          <w:snapToGrid/>
        </w:rPr>
        <w:lastRenderedPageBreak/>
        <w:drawing>
          <wp:inline distT="0" distB="0" distL="0" distR="0" wp14:anchorId="15B74630" wp14:editId="35FDC1A3">
            <wp:extent cx="6744970" cy="1029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744970" cy="1029970"/>
                    </a:xfrm>
                    <a:prstGeom prst="rect">
                      <a:avLst/>
                    </a:prstGeom>
                  </pic:spPr>
                </pic:pic>
              </a:graphicData>
            </a:graphic>
          </wp:inline>
        </w:drawing>
      </w:r>
    </w:p>
    <w:p w14:paraId="7C24B921" w14:textId="77777777" w:rsidR="00E4041A" w:rsidRDefault="00E4041A" w:rsidP="00E4041A">
      <w:pPr>
        <w:ind w:left="0"/>
        <w:rPr>
          <w:lang w:eastAsia="ar-SA"/>
        </w:rPr>
      </w:pPr>
    </w:p>
    <w:p w14:paraId="2421D3F0" w14:textId="77777777" w:rsidR="00E4041A" w:rsidRPr="0048452F" w:rsidRDefault="00E4041A" w:rsidP="00E4041A">
      <w:pPr>
        <w:pStyle w:val="Heading5"/>
        <w:spacing w:line="240" w:lineRule="auto"/>
        <w:rPr>
          <w:lang w:eastAsia="ar-SA"/>
        </w:rPr>
      </w:pPr>
      <w:r w:rsidRPr="0048452F">
        <w:rPr>
          <w:lang w:eastAsia="ar-SA"/>
        </w:rPr>
        <w:t>Mô tả dòng sự kiện chính (Basic Flow)</w:t>
      </w:r>
    </w:p>
    <w:p w14:paraId="40CC6692" w14:textId="77777777" w:rsidR="00E4041A" w:rsidRPr="0048452F" w:rsidRDefault="00E4041A" w:rsidP="00E4041A">
      <w:pPr>
        <w:pStyle w:val="InfoBlue"/>
        <w:spacing w:after="0"/>
        <w:ind w:left="0"/>
        <w:rPr>
          <w:rFonts w:ascii="Times New Roman" w:hAnsi="Times New Roman" w:cs="Times New Roman"/>
          <w:i/>
          <w:sz w:val="24"/>
          <w:szCs w:val="24"/>
        </w:rPr>
      </w:pPr>
    </w:p>
    <w:tbl>
      <w:tblPr>
        <w:tblW w:w="10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69"/>
        <w:gridCol w:w="4639"/>
        <w:gridCol w:w="1522"/>
      </w:tblGrid>
      <w:tr w:rsidR="00E4041A" w:rsidRPr="0048452F" w14:paraId="6F891882" w14:textId="77777777" w:rsidTr="00E4041A">
        <w:trPr>
          <w:trHeight w:val="495"/>
        </w:trPr>
        <w:tc>
          <w:tcPr>
            <w:tcW w:w="4569" w:type="dxa"/>
            <w:shd w:val="pct5" w:color="auto" w:fill="auto"/>
          </w:tcPr>
          <w:p w14:paraId="7C87B458" w14:textId="77777777" w:rsidR="00E4041A" w:rsidRPr="0048452F" w:rsidRDefault="00E4041A" w:rsidP="00E4041A">
            <w:pPr>
              <w:ind w:left="0"/>
              <w:jc w:val="center"/>
              <w:rPr>
                <w:b/>
                <w:szCs w:val="24"/>
              </w:rPr>
            </w:pPr>
            <w:r w:rsidRPr="0048452F">
              <w:rPr>
                <w:b/>
                <w:szCs w:val="24"/>
              </w:rPr>
              <w:t>Hành động của tác nhân</w:t>
            </w:r>
          </w:p>
        </w:tc>
        <w:tc>
          <w:tcPr>
            <w:tcW w:w="4639" w:type="dxa"/>
            <w:shd w:val="pct5" w:color="auto" w:fill="auto"/>
          </w:tcPr>
          <w:p w14:paraId="7D1E94D8" w14:textId="77777777" w:rsidR="00E4041A" w:rsidRPr="0048452F" w:rsidRDefault="00E4041A" w:rsidP="00E4041A">
            <w:pPr>
              <w:ind w:left="0"/>
              <w:jc w:val="center"/>
              <w:rPr>
                <w:b/>
                <w:szCs w:val="24"/>
              </w:rPr>
            </w:pPr>
            <w:r w:rsidRPr="0048452F">
              <w:rPr>
                <w:b/>
                <w:szCs w:val="24"/>
              </w:rPr>
              <w:t>Phản ứng của hệ thống</w:t>
            </w:r>
          </w:p>
        </w:tc>
        <w:tc>
          <w:tcPr>
            <w:tcW w:w="1522" w:type="dxa"/>
            <w:shd w:val="pct5" w:color="auto" w:fill="auto"/>
          </w:tcPr>
          <w:p w14:paraId="19410C7F" w14:textId="77777777" w:rsidR="00E4041A" w:rsidRPr="0048452F" w:rsidRDefault="00E4041A" w:rsidP="00E4041A">
            <w:pPr>
              <w:ind w:left="0"/>
              <w:jc w:val="center"/>
              <w:rPr>
                <w:b/>
                <w:szCs w:val="24"/>
              </w:rPr>
            </w:pPr>
            <w:r w:rsidRPr="0048452F">
              <w:rPr>
                <w:b/>
                <w:szCs w:val="24"/>
              </w:rPr>
              <w:t>Dữ liệu liên quan (C/R/U/D)</w:t>
            </w:r>
          </w:p>
        </w:tc>
      </w:tr>
      <w:tr w:rsidR="00E4041A" w:rsidRPr="0048452F" w14:paraId="4BC37F2F" w14:textId="77777777" w:rsidTr="00E4041A">
        <w:trPr>
          <w:trHeight w:val="134"/>
        </w:trPr>
        <w:tc>
          <w:tcPr>
            <w:tcW w:w="4569" w:type="dxa"/>
          </w:tcPr>
          <w:p w14:paraId="797E3227" w14:textId="2A35BCAE" w:rsidR="00E4041A" w:rsidRDefault="00E4041A" w:rsidP="00E4041A">
            <w:pPr>
              <w:pStyle w:val="Sothutu-1so"/>
              <w:numPr>
                <w:ilvl w:val="0"/>
                <w:numId w:val="254"/>
              </w:numPr>
              <w:rPr>
                <w:szCs w:val="24"/>
              </w:rPr>
            </w:pPr>
            <w:r>
              <w:rPr>
                <w:szCs w:val="24"/>
              </w:rPr>
              <w:t>System Admin vào tính năng đồng bộ</w:t>
            </w:r>
          </w:p>
          <w:p w14:paraId="6A943719" w14:textId="5312BCC2" w:rsidR="00E4041A" w:rsidRPr="001F64AF" w:rsidRDefault="00E4041A" w:rsidP="00E4041A">
            <w:pPr>
              <w:pStyle w:val="Sothutu-1so"/>
              <w:numPr>
                <w:ilvl w:val="0"/>
                <w:numId w:val="0"/>
              </w:numPr>
              <w:ind w:left="720"/>
              <w:rPr>
                <w:szCs w:val="24"/>
              </w:rPr>
            </w:pPr>
          </w:p>
          <w:p w14:paraId="7956F6FA" w14:textId="77777777" w:rsidR="00E4041A" w:rsidRPr="001F64AF" w:rsidRDefault="00E4041A" w:rsidP="00E4041A">
            <w:pPr>
              <w:pStyle w:val="Sothutu-1so"/>
              <w:numPr>
                <w:ilvl w:val="0"/>
                <w:numId w:val="0"/>
              </w:numPr>
              <w:ind w:left="360" w:hanging="360"/>
              <w:rPr>
                <w:szCs w:val="24"/>
              </w:rPr>
            </w:pPr>
          </w:p>
        </w:tc>
        <w:tc>
          <w:tcPr>
            <w:tcW w:w="4639" w:type="dxa"/>
          </w:tcPr>
          <w:p w14:paraId="184DDBEB" w14:textId="78897661" w:rsidR="00E4041A" w:rsidRDefault="00E4041A" w:rsidP="00E4041A">
            <w:pPr>
              <w:pStyle w:val="Sothutu-1so"/>
              <w:numPr>
                <w:ilvl w:val="0"/>
                <w:numId w:val="254"/>
              </w:numPr>
              <w:rPr>
                <w:szCs w:val="24"/>
              </w:rPr>
            </w:pPr>
            <w:r w:rsidRPr="001F64AF">
              <w:rPr>
                <w:szCs w:val="24"/>
              </w:rPr>
              <w:t xml:space="preserve">Hệ thống mở màn hình </w:t>
            </w:r>
            <w:r>
              <w:rPr>
                <w:szCs w:val="24"/>
              </w:rPr>
              <w:t>Đồng bộ</w:t>
            </w:r>
            <w:r w:rsidRPr="001F64AF">
              <w:rPr>
                <w:szCs w:val="24"/>
              </w:rPr>
              <w:t>:</w:t>
            </w:r>
          </w:p>
          <w:p w14:paraId="519C4E79" w14:textId="07B11587" w:rsidR="00E4041A" w:rsidRDefault="00E4041A" w:rsidP="00E4041A">
            <w:pPr>
              <w:pStyle w:val="Sothutu-1so"/>
              <w:numPr>
                <w:ilvl w:val="0"/>
                <w:numId w:val="0"/>
              </w:numPr>
              <w:ind w:left="360"/>
              <w:rPr>
                <w:szCs w:val="24"/>
              </w:rPr>
            </w:pPr>
            <w:r>
              <w:rPr>
                <w:szCs w:val="24"/>
              </w:rPr>
              <w:t xml:space="preserve">Cho phép nhập các thông tin sau để đồng bộ: </w:t>
            </w:r>
          </w:p>
          <w:p w14:paraId="10012A66" w14:textId="1E7593B4" w:rsidR="00E4041A" w:rsidRDefault="00E4041A" w:rsidP="00E4041A">
            <w:pPr>
              <w:pStyle w:val="Sothutu-1so"/>
              <w:numPr>
                <w:ilvl w:val="0"/>
                <w:numId w:val="20"/>
              </w:numPr>
              <w:rPr>
                <w:szCs w:val="24"/>
              </w:rPr>
            </w:pPr>
            <w:r>
              <w:rPr>
                <w:szCs w:val="24"/>
              </w:rPr>
              <w:t>Đơn vị: Cho phép chọn đơn vị cần đồn độ dữ liệu</w:t>
            </w:r>
          </w:p>
          <w:p w14:paraId="17C4516A" w14:textId="68DA5CEA" w:rsidR="00E4041A" w:rsidRPr="001F64AF" w:rsidRDefault="00E4041A" w:rsidP="00E4041A">
            <w:pPr>
              <w:pStyle w:val="Sothutu-1so"/>
              <w:numPr>
                <w:ilvl w:val="0"/>
                <w:numId w:val="20"/>
              </w:numPr>
              <w:rPr>
                <w:szCs w:val="24"/>
              </w:rPr>
            </w:pPr>
            <w:r>
              <w:rPr>
                <w:szCs w:val="24"/>
              </w:rPr>
              <w:t>Loại: Cho phép chọn tất cả các hoặc chọn từng loại để đồng bộ.</w:t>
            </w:r>
          </w:p>
          <w:p w14:paraId="6174187C" w14:textId="1487B497" w:rsidR="00E4041A" w:rsidRPr="001F64AF" w:rsidRDefault="00E4041A" w:rsidP="00E4041A">
            <w:pPr>
              <w:pStyle w:val="Sothutu-1so"/>
              <w:numPr>
                <w:ilvl w:val="0"/>
                <w:numId w:val="20"/>
              </w:numPr>
              <w:rPr>
                <w:szCs w:val="24"/>
              </w:rPr>
            </w:pPr>
            <w:r>
              <w:rPr>
                <w:szCs w:val="24"/>
              </w:rPr>
              <w:t>Thời gian Từ ngày, Đến ngày</w:t>
            </w:r>
          </w:p>
          <w:p w14:paraId="490F9555" w14:textId="77777777" w:rsidR="00E4041A" w:rsidRPr="00307258" w:rsidRDefault="00E4041A" w:rsidP="00E4041A">
            <w:pPr>
              <w:pStyle w:val="Sothutu-1so"/>
              <w:numPr>
                <w:ilvl w:val="0"/>
                <w:numId w:val="0"/>
              </w:numPr>
              <w:ind w:left="720"/>
              <w:rPr>
                <w:szCs w:val="24"/>
              </w:rPr>
            </w:pPr>
          </w:p>
        </w:tc>
        <w:tc>
          <w:tcPr>
            <w:tcW w:w="1522" w:type="dxa"/>
          </w:tcPr>
          <w:p w14:paraId="75E0CA72" w14:textId="77777777" w:rsidR="00E4041A" w:rsidRPr="001F64AF" w:rsidRDefault="00E4041A" w:rsidP="00E4041A">
            <w:pPr>
              <w:ind w:left="0"/>
              <w:jc w:val="both"/>
              <w:rPr>
                <w:szCs w:val="24"/>
              </w:rPr>
            </w:pPr>
          </w:p>
        </w:tc>
      </w:tr>
      <w:tr w:rsidR="00E4041A" w:rsidRPr="0048452F" w14:paraId="6DA6502A" w14:textId="77777777" w:rsidTr="00E4041A">
        <w:trPr>
          <w:trHeight w:val="840"/>
        </w:trPr>
        <w:tc>
          <w:tcPr>
            <w:tcW w:w="4569" w:type="dxa"/>
          </w:tcPr>
          <w:p w14:paraId="25F30D03" w14:textId="50293CEB" w:rsidR="00E4041A" w:rsidRPr="001F64AF" w:rsidRDefault="00E4041A" w:rsidP="00E4041A">
            <w:pPr>
              <w:pStyle w:val="Sothutu-1so"/>
              <w:numPr>
                <w:ilvl w:val="0"/>
                <w:numId w:val="254"/>
              </w:numPr>
              <w:rPr>
                <w:szCs w:val="24"/>
              </w:rPr>
            </w:pPr>
            <w:r>
              <w:rPr>
                <w:szCs w:val="24"/>
              </w:rPr>
              <w:t>Nhấn vào chọn đơn vị</w:t>
            </w:r>
          </w:p>
          <w:p w14:paraId="7846E4E2" w14:textId="77777777" w:rsidR="00E4041A" w:rsidRPr="001F64AF" w:rsidRDefault="00E4041A" w:rsidP="00E4041A">
            <w:pPr>
              <w:pStyle w:val="Sothutu-1so"/>
              <w:numPr>
                <w:ilvl w:val="0"/>
                <w:numId w:val="0"/>
              </w:numPr>
              <w:jc w:val="left"/>
              <w:rPr>
                <w:szCs w:val="24"/>
              </w:rPr>
            </w:pPr>
          </w:p>
        </w:tc>
        <w:tc>
          <w:tcPr>
            <w:tcW w:w="4639" w:type="dxa"/>
          </w:tcPr>
          <w:p w14:paraId="503E8108" w14:textId="662437BA" w:rsidR="00E4041A" w:rsidRPr="001F64AF" w:rsidRDefault="00E4041A" w:rsidP="00E4041A">
            <w:pPr>
              <w:pStyle w:val="Sothutu-1so"/>
              <w:numPr>
                <w:ilvl w:val="0"/>
                <w:numId w:val="254"/>
              </w:numPr>
              <w:rPr>
                <w:szCs w:val="24"/>
              </w:rPr>
            </w:pPr>
            <w:r>
              <w:rPr>
                <w:szCs w:val="24"/>
              </w:rPr>
              <w:t xml:space="preserve">Hệ thống mặc định hiển thị đơn vị Hữu Nghị cho phép chọn các đơn vị con để đồng bộ </w:t>
            </w:r>
          </w:p>
        </w:tc>
        <w:tc>
          <w:tcPr>
            <w:tcW w:w="1522" w:type="dxa"/>
          </w:tcPr>
          <w:p w14:paraId="08E8FFB4" w14:textId="77777777" w:rsidR="00E4041A" w:rsidRPr="001F64AF" w:rsidRDefault="00E4041A" w:rsidP="00E4041A">
            <w:pPr>
              <w:ind w:left="0"/>
              <w:jc w:val="both"/>
              <w:rPr>
                <w:szCs w:val="24"/>
              </w:rPr>
            </w:pPr>
          </w:p>
        </w:tc>
      </w:tr>
      <w:tr w:rsidR="00E4041A" w:rsidRPr="0048452F" w14:paraId="410E0633" w14:textId="77777777" w:rsidTr="00E4041A">
        <w:trPr>
          <w:trHeight w:val="518"/>
        </w:trPr>
        <w:tc>
          <w:tcPr>
            <w:tcW w:w="4569" w:type="dxa"/>
          </w:tcPr>
          <w:p w14:paraId="205E48CE" w14:textId="3B0782B8" w:rsidR="00E4041A" w:rsidRPr="0048452F" w:rsidRDefault="00E4041A" w:rsidP="00E4041A">
            <w:pPr>
              <w:pStyle w:val="Sothutu-1so"/>
              <w:numPr>
                <w:ilvl w:val="0"/>
                <w:numId w:val="254"/>
              </w:numPr>
              <w:rPr>
                <w:szCs w:val="24"/>
              </w:rPr>
            </w:pPr>
            <w:r>
              <w:rPr>
                <w:szCs w:val="24"/>
              </w:rPr>
              <w:t>Nhấn vào Loại</w:t>
            </w:r>
          </w:p>
        </w:tc>
        <w:tc>
          <w:tcPr>
            <w:tcW w:w="4639" w:type="dxa"/>
          </w:tcPr>
          <w:p w14:paraId="749B1B4F" w14:textId="77777777" w:rsidR="00E4041A" w:rsidRDefault="00E4041A" w:rsidP="00E4041A">
            <w:pPr>
              <w:pStyle w:val="Sothutu-1so"/>
              <w:numPr>
                <w:ilvl w:val="0"/>
                <w:numId w:val="254"/>
              </w:numPr>
              <w:rPr>
                <w:szCs w:val="24"/>
              </w:rPr>
            </w:pPr>
            <w:r>
              <w:rPr>
                <w:szCs w:val="24"/>
              </w:rPr>
              <w:t>Hệ thống mặc định hiển thị Loại mặc định là Tất cả, cho phép chọn các loại chi tiết như sau:</w:t>
            </w:r>
          </w:p>
          <w:p w14:paraId="3DA10E07" w14:textId="77777777" w:rsidR="00E4041A" w:rsidRDefault="00A87FCE" w:rsidP="00E4041A">
            <w:pPr>
              <w:pStyle w:val="Sothutu-1so"/>
              <w:numPr>
                <w:ilvl w:val="0"/>
                <w:numId w:val="16"/>
              </w:numPr>
              <w:rPr>
                <w:szCs w:val="24"/>
              </w:rPr>
            </w:pPr>
            <w:r>
              <w:rPr>
                <w:szCs w:val="24"/>
              </w:rPr>
              <w:t>Đẩy đơn hàng sang ERP</w:t>
            </w:r>
          </w:p>
          <w:p w14:paraId="18E97AAA" w14:textId="77777777" w:rsidR="00A87FCE" w:rsidRDefault="00A87FCE" w:rsidP="00E4041A">
            <w:pPr>
              <w:pStyle w:val="Sothutu-1so"/>
              <w:numPr>
                <w:ilvl w:val="0"/>
                <w:numId w:val="16"/>
              </w:numPr>
              <w:rPr>
                <w:szCs w:val="24"/>
              </w:rPr>
            </w:pPr>
            <w:r>
              <w:rPr>
                <w:szCs w:val="24"/>
              </w:rPr>
              <w:t>Lấy thông tin đơn hàng từ ERP về DMS.</w:t>
            </w:r>
          </w:p>
          <w:p w14:paraId="3859EFDB" w14:textId="77777777" w:rsidR="00A87FCE" w:rsidRDefault="00A87FCE" w:rsidP="00E4041A">
            <w:pPr>
              <w:pStyle w:val="Sothutu-1so"/>
              <w:numPr>
                <w:ilvl w:val="0"/>
                <w:numId w:val="16"/>
              </w:numPr>
              <w:rPr>
                <w:szCs w:val="24"/>
              </w:rPr>
            </w:pPr>
            <w:r>
              <w:rPr>
                <w:szCs w:val="24"/>
              </w:rPr>
              <w:t>Lấy thông tin trạng thái đơn hàng từ ERP về DMS</w:t>
            </w:r>
          </w:p>
          <w:p w14:paraId="5B21F693" w14:textId="77777777" w:rsidR="00A87FCE" w:rsidRDefault="00A87FCE" w:rsidP="00E4041A">
            <w:pPr>
              <w:pStyle w:val="Sothutu-1so"/>
              <w:numPr>
                <w:ilvl w:val="0"/>
                <w:numId w:val="16"/>
              </w:numPr>
              <w:rPr>
                <w:szCs w:val="24"/>
              </w:rPr>
            </w:pPr>
            <w:r>
              <w:rPr>
                <w:szCs w:val="24"/>
              </w:rPr>
              <w:t>Lấy thông tin lệnh xuất hàng từ ERP về DMS</w:t>
            </w:r>
          </w:p>
          <w:p w14:paraId="5FEFE7D9" w14:textId="77777777" w:rsidR="00A87FCE" w:rsidRDefault="00A87FCE" w:rsidP="00E4041A">
            <w:pPr>
              <w:pStyle w:val="Sothutu-1so"/>
              <w:numPr>
                <w:ilvl w:val="0"/>
                <w:numId w:val="16"/>
              </w:numPr>
              <w:rPr>
                <w:szCs w:val="24"/>
              </w:rPr>
            </w:pPr>
            <w:r>
              <w:rPr>
                <w:szCs w:val="24"/>
              </w:rPr>
              <w:lastRenderedPageBreak/>
              <w:t>Lấy thông tin hoá đơn từ ERP về DMS</w:t>
            </w:r>
          </w:p>
          <w:p w14:paraId="5C1BCFE4" w14:textId="1867C4A7" w:rsidR="00A87FCE" w:rsidRPr="0048452F" w:rsidRDefault="00A87FCE" w:rsidP="00A87FCE">
            <w:pPr>
              <w:pStyle w:val="Sothutu-1so"/>
              <w:numPr>
                <w:ilvl w:val="0"/>
                <w:numId w:val="0"/>
              </w:numPr>
              <w:ind w:left="1800"/>
              <w:rPr>
                <w:szCs w:val="24"/>
              </w:rPr>
            </w:pPr>
          </w:p>
        </w:tc>
        <w:tc>
          <w:tcPr>
            <w:tcW w:w="1522" w:type="dxa"/>
          </w:tcPr>
          <w:p w14:paraId="32033B7D" w14:textId="77777777" w:rsidR="00E4041A" w:rsidRPr="0048452F" w:rsidRDefault="00E4041A" w:rsidP="00E4041A">
            <w:pPr>
              <w:ind w:left="0"/>
              <w:jc w:val="both"/>
              <w:rPr>
                <w:szCs w:val="24"/>
              </w:rPr>
            </w:pPr>
          </w:p>
        </w:tc>
      </w:tr>
      <w:tr w:rsidR="00E4041A" w:rsidRPr="0048452F" w14:paraId="34D1668B" w14:textId="77777777" w:rsidTr="00E4041A">
        <w:trPr>
          <w:trHeight w:val="518"/>
        </w:trPr>
        <w:tc>
          <w:tcPr>
            <w:tcW w:w="4569" w:type="dxa"/>
          </w:tcPr>
          <w:p w14:paraId="5210998F" w14:textId="7C405AAC" w:rsidR="00E4041A" w:rsidRPr="0048452F" w:rsidRDefault="00A87FCE" w:rsidP="00E4041A">
            <w:pPr>
              <w:pStyle w:val="Sothutu-1so"/>
              <w:numPr>
                <w:ilvl w:val="0"/>
                <w:numId w:val="254"/>
              </w:numPr>
              <w:rPr>
                <w:szCs w:val="24"/>
              </w:rPr>
            </w:pPr>
            <w:r>
              <w:rPr>
                <w:szCs w:val="24"/>
              </w:rPr>
              <w:lastRenderedPageBreak/>
              <w:t>Nhấn vào từ ngày, đến ngày</w:t>
            </w:r>
          </w:p>
        </w:tc>
        <w:tc>
          <w:tcPr>
            <w:tcW w:w="4639" w:type="dxa"/>
          </w:tcPr>
          <w:p w14:paraId="61DFE448" w14:textId="7137E2A5" w:rsidR="00E4041A" w:rsidRPr="0048452F" w:rsidRDefault="00A87FCE" w:rsidP="00E4041A">
            <w:pPr>
              <w:pStyle w:val="Sothutu-1so"/>
              <w:numPr>
                <w:ilvl w:val="0"/>
                <w:numId w:val="254"/>
              </w:numPr>
              <w:rPr>
                <w:szCs w:val="24"/>
              </w:rPr>
            </w:pPr>
            <w:r>
              <w:rPr>
                <w:szCs w:val="24"/>
              </w:rPr>
              <w:t>Chỉ chọn được thời gian trong vòng 30 ngày.</w:t>
            </w:r>
          </w:p>
        </w:tc>
        <w:tc>
          <w:tcPr>
            <w:tcW w:w="1522" w:type="dxa"/>
          </w:tcPr>
          <w:p w14:paraId="6545761F" w14:textId="77777777" w:rsidR="00E4041A" w:rsidRPr="0048452F" w:rsidRDefault="00E4041A" w:rsidP="00E4041A">
            <w:pPr>
              <w:ind w:left="0"/>
              <w:jc w:val="both"/>
              <w:rPr>
                <w:szCs w:val="24"/>
              </w:rPr>
            </w:pPr>
          </w:p>
        </w:tc>
      </w:tr>
      <w:tr w:rsidR="00E4041A" w:rsidRPr="0048452F" w14:paraId="7FF10C85" w14:textId="77777777" w:rsidTr="00E4041A">
        <w:trPr>
          <w:trHeight w:val="3294"/>
        </w:trPr>
        <w:tc>
          <w:tcPr>
            <w:tcW w:w="4569" w:type="dxa"/>
          </w:tcPr>
          <w:p w14:paraId="1AA2EA40" w14:textId="7DC517C2" w:rsidR="00E4041A" w:rsidRPr="0048452F" w:rsidRDefault="00A87FCE" w:rsidP="003E63E3">
            <w:pPr>
              <w:pStyle w:val="Sothutu-1so"/>
              <w:numPr>
                <w:ilvl w:val="0"/>
                <w:numId w:val="254"/>
              </w:numPr>
              <w:rPr>
                <w:szCs w:val="24"/>
              </w:rPr>
            </w:pPr>
            <w:r>
              <w:rPr>
                <w:szCs w:val="24"/>
              </w:rPr>
              <w:t>Nhấn đồng bộ</w:t>
            </w:r>
          </w:p>
        </w:tc>
        <w:tc>
          <w:tcPr>
            <w:tcW w:w="4639" w:type="dxa"/>
          </w:tcPr>
          <w:p w14:paraId="34FE55AA" w14:textId="77777777" w:rsidR="00E4041A" w:rsidRDefault="00E4041A" w:rsidP="00A87FCE">
            <w:pPr>
              <w:pStyle w:val="Sothutu-1so"/>
              <w:numPr>
                <w:ilvl w:val="0"/>
                <w:numId w:val="254"/>
              </w:numPr>
              <w:rPr>
                <w:szCs w:val="24"/>
              </w:rPr>
            </w:pPr>
            <w:r>
              <w:rPr>
                <w:szCs w:val="24"/>
              </w:rPr>
              <w:t xml:space="preserve">Hệ thống </w:t>
            </w:r>
            <w:r w:rsidR="00A87FCE">
              <w:rPr>
                <w:szCs w:val="24"/>
              </w:rPr>
              <w:t>thực hiện đồng bộ và hiển thị thông báo</w:t>
            </w:r>
            <w:r w:rsidR="003E63E3">
              <w:rPr>
                <w:szCs w:val="24"/>
              </w:rPr>
              <w:t>:</w:t>
            </w:r>
          </w:p>
          <w:p w14:paraId="35E3A2CA" w14:textId="77777777" w:rsidR="003E63E3" w:rsidRDefault="003E63E3" w:rsidP="003E63E3">
            <w:pPr>
              <w:pStyle w:val="Sothutu-1so"/>
              <w:numPr>
                <w:ilvl w:val="0"/>
                <w:numId w:val="16"/>
              </w:numPr>
              <w:rPr>
                <w:szCs w:val="24"/>
              </w:rPr>
            </w:pPr>
            <w:r>
              <w:rPr>
                <w:szCs w:val="24"/>
              </w:rPr>
              <w:t>Thất bại: “Đồng bộ thất bại”</w:t>
            </w:r>
          </w:p>
          <w:p w14:paraId="77016B25" w14:textId="458090F6" w:rsidR="003E63E3" w:rsidRPr="0048452F" w:rsidRDefault="003E63E3" w:rsidP="003E63E3">
            <w:pPr>
              <w:pStyle w:val="Sothutu-1so"/>
              <w:numPr>
                <w:ilvl w:val="0"/>
                <w:numId w:val="16"/>
              </w:numPr>
              <w:rPr>
                <w:szCs w:val="24"/>
              </w:rPr>
            </w:pPr>
            <w:r>
              <w:rPr>
                <w:szCs w:val="24"/>
              </w:rPr>
              <w:t>Thành công: “Đồng bộ thành công</w:t>
            </w:r>
          </w:p>
        </w:tc>
        <w:tc>
          <w:tcPr>
            <w:tcW w:w="1522" w:type="dxa"/>
          </w:tcPr>
          <w:p w14:paraId="0C7858BD" w14:textId="77777777" w:rsidR="00E4041A" w:rsidRPr="0048452F" w:rsidRDefault="00E4041A" w:rsidP="00E4041A">
            <w:pPr>
              <w:ind w:left="0"/>
              <w:jc w:val="both"/>
              <w:rPr>
                <w:szCs w:val="24"/>
              </w:rPr>
            </w:pPr>
          </w:p>
        </w:tc>
      </w:tr>
    </w:tbl>
    <w:p w14:paraId="5680A886" w14:textId="535D5112" w:rsidR="00B7774E" w:rsidRDefault="00B7774E" w:rsidP="00B7774E"/>
    <w:sectPr w:rsidR="00B7774E" w:rsidSect="00B53DA5">
      <w:headerReference w:type="default" r:id="rId36"/>
      <w:footerReference w:type="even" r:id="rId37"/>
      <w:footerReference w:type="default" r:id="rId38"/>
      <w:pgSz w:w="11909" w:h="16834" w:code="9"/>
      <w:pgMar w:top="1797" w:right="476" w:bottom="1134" w:left="811" w:header="431" w:footer="431" w:gutter="0"/>
      <w:pgNumType w:start="1"/>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EB62D" w14:textId="77777777" w:rsidR="00E65A79" w:rsidRDefault="00E65A79">
      <w:r>
        <w:separator/>
      </w:r>
    </w:p>
  </w:endnote>
  <w:endnote w:type="continuationSeparator" w:id="0">
    <w:p w14:paraId="536F1D2D" w14:textId="77777777" w:rsidR="00E65A79" w:rsidRDefault="00E6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5" w:usb1="00000000" w:usb2="00000000" w:usb3="00000000" w:csb0="00000003" w:csb1="00000000"/>
  </w:font>
  <w:font w:name=".VnArial">
    <w:altName w:val="Arial"/>
    <w:charset w:val="00"/>
    <w:family w:val="swiss"/>
    <w:pitch w:val="variable"/>
    <w:sig w:usb0="00000001" w:usb1="00000000" w:usb2="00000000" w:usb3="00000000" w:csb0="00000003"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AEEB7" w14:textId="77777777" w:rsidR="00F70AD4" w:rsidRDefault="00F70AD4" w:rsidP="00A71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F4CAB5" w14:textId="77777777" w:rsidR="00F70AD4" w:rsidRDefault="00F70AD4" w:rsidP="000B75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5E43" w14:textId="385BF6EB" w:rsidR="00F70AD4" w:rsidRPr="0094578C" w:rsidRDefault="00F70AD4" w:rsidP="0094578C">
    <w:pPr>
      <w:pStyle w:val="Footer"/>
      <w:tabs>
        <w:tab w:val="clear" w:pos="8640"/>
        <w:tab w:val="right" w:pos="9214"/>
      </w:tabs>
      <w:ind w:right="360"/>
      <w:rPr>
        <w:sz w:val="22"/>
        <w:szCs w:val="22"/>
      </w:rPr>
    </w:pPr>
    <w:r w:rsidRPr="007F100E">
      <w:rPr>
        <w:sz w:val="22"/>
        <w:szCs w:val="22"/>
      </w:rPr>
      <w:t>BM0</w:t>
    </w:r>
    <w:r>
      <w:rPr>
        <w:sz w:val="22"/>
        <w:szCs w:val="22"/>
      </w:rPr>
      <w:t>1</w:t>
    </w:r>
    <w:r w:rsidRPr="007F100E">
      <w:rPr>
        <w:sz w:val="22"/>
        <w:szCs w:val="22"/>
      </w:rPr>
      <w:t>.QT.</w:t>
    </w:r>
    <w:r>
      <w:rPr>
        <w:sz w:val="22"/>
        <w:szCs w:val="22"/>
      </w:rPr>
      <w:t>10</w:t>
    </w:r>
    <w:r w:rsidRPr="007F100E">
      <w:rPr>
        <w:sz w:val="22"/>
        <w:szCs w:val="22"/>
      </w:rPr>
      <w:t>.</w:t>
    </w:r>
    <w:r>
      <w:rPr>
        <w:sz w:val="22"/>
        <w:szCs w:val="22"/>
      </w:rPr>
      <w:t>KTCN</w:t>
    </w:r>
    <w:r w:rsidRPr="007F100E">
      <w:rPr>
        <w:sz w:val="22"/>
        <w:szCs w:val="22"/>
      </w:rPr>
      <w:t>.0</w:t>
    </w:r>
    <w:r>
      <w:rPr>
        <w:sz w:val="22"/>
        <w:szCs w:val="22"/>
      </w:rPr>
      <w:t>9</w:t>
    </w:r>
    <w:r>
      <w:rPr>
        <w:sz w:val="22"/>
        <w:szCs w:val="22"/>
      </w:rPr>
      <w:tab/>
    </w:r>
    <w:r>
      <w:rPr>
        <w:sz w:val="22"/>
        <w:szCs w:val="22"/>
      </w:rPr>
      <w:tab/>
    </w:r>
    <w:r>
      <w:rPr>
        <w:rStyle w:val="PageNumber"/>
      </w:rPr>
      <w:fldChar w:fldCharType="begin"/>
    </w:r>
    <w:r>
      <w:rPr>
        <w:rStyle w:val="PageNumber"/>
      </w:rPr>
      <w:instrText xml:space="preserve"> PAGE </w:instrText>
    </w:r>
    <w:r>
      <w:rPr>
        <w:rStyle w:val="PageNumber"/>
      </w:rPr>
      <w:fldChar w:fldCharType="separate"/>
    </w:r>
    <w:r w:rsidR="00DF3697">
      <w:rPr>
        <w:rStyle w:val="PageNumber"/>
        <w:noProof/>
      </w:rPr>
      <w:t>25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F3697">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8282A" w14:textId="77777777" w:rsidR="00E65A79" w:rsidRDefault="00E65A79">
      <w:r>
        <w:separator/>
      </w:r>
    </w:p>
  </w:footnote>
  <w:footnote w:type="continuationSeparator" w:id="0">
    <w:p w14:paraId="757471F9" w14:textId="77777777" w:rsidR="00E65A79" w:rsidRDefault="00E65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25167" w14:textId="77777777" w:rsidR="00F70AD4" w:rsidRDefault="00F70AD4" w:rsidP="00B7495D">
    <w:pPr>
      <w:pStyle w:val="Header"/>
      <w:pBdr>
        <w:bottom w:val="single" w:sz="4" w:space="1" w:color="auto"/>
      </w:pBdr>
      <w:tabs>
        <w:tab w:val="clear" w:pos="8640"/>
        <w:tab w:val="right" w:pos="9270"/>
      </w:tabs>
      <w:rPr>
        <w:sz w:val="22"/>
        <w:szCs w:val="22"/>
      </w:rPr>
    </w:pPr>
  </w:p>
  <w:p w14:paraId="53C9A46C" w14:textId="1C316FFB" w:rsidR="00F70AD4" w:rsidRPr="0094578C" w:rsidRDefault="00F70AD4" w:rsidP="00B7495D">
    <w:pPr>
      <w:pStyle w:val="Header"/>
      <w:pBdr>
        <w:bottom w:val="single" w:sz="4" w:space="1" w:color="auto"/>
      </w:pBdr>
      <w:tabs>
        <w:tab w:val="clear" w:pos="8640"/>
        <w:tab w:val="right" w:pos="9270"/>
      </w:tabs>
      <w:rPr>
        <w:sz w:val="22"/>
        <w:szCs w:val="22"/>
      </w:rPr>
    </w:pPr>
    <w:r w:rsidRPr="00E177B7">
      <w:rPr>
        <w:b/>
        <w:snapToGrid/>
        <w:szCs w:val="24"/>
      </w:rPr>
      <w:t xml:space="preserve"> </w:t>
    </w:r>
    <w:r>
      <w:rPr>
        <w:b/>
        <w:snapToGrid/>
        <w:szCs w:val="24"/>
      </w:rPr>
      <w:t>DMS.ONE</w:t>
    </w:r>
    <w:r>
      <w:rPr>
        <w:sz w:val="22"/>
        <w:szCs w:val="22"/>
      </w:rPr>
      <w:t xml:space="preserve"> - </w:t>
    </w:r>
    <w:r w:rsidRPr="0094578C">
      <w:rPr>
        <w:sz w:val="22"/>
        <w:szCs w:val="22"/>
      </w:rPr>
      <w:t xml:space="preserve">Tài liệu </w:t>
    </w:r>
    <w:r>
      <w:rPr>
        <w:sz w:val="22"/>
        <w:szCs w:val="22"/>
      </w:rPr>
      <w:t xml:space="preserve">Phân tích </w:t>
    </w:r>
    <w:r w:rsidRPr="0094578C">
      <w:rPr>
        <w:sz w:val="22"/>
        <w:szCs w:val="22"/>
      </w:rPr>
      <w:t>Yêu cầu người sử dụng</w:t>
    </w:r>
    <w:r w:rsidRPr="0094578C">
      <w:rPr>
        <w:sz w:val="22"/>
        <w:szCs w:val="22"/>
      </w:rPr>
      <w:tab/>
      <w:t xml:space="preserve">                           v</w:t>
    </w:r>
    <w:r>
      <w:rPr>
        <w:sz w:val="22"/>
        <w:szCs w:val="22"/>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20"/>
      </v:shape>
    </w:pict>
  </w:numPicBullet>
  <w:abstractNum w:abstractNumId="0">
    <w:nsid w:val="00000003"/>
    <w:multiLevelType w:val="singleLevel"/>
    <w:tmpl w:val="00000003"/>
    <w:name w:val="WW8Num10"/>
    <w:lvl w:ilvl="0">
      <w:start w:val="1"/>
      <w:numFmt w:val="bullet"/>
      <w:lvlText w:val=""/>
      <w:lvlJc w:val="left"/>
      <w:pPr>
        <w:tabs>
          <w:tab w:val="num" w:pos="0"/>
        </w:tabs>
        <w:ind w:left="720" w:hanging="360"/>
      </w:pPr>
      <w:rPr>
        <w:rFonts w:ascii="Wingdings" w:hAnsi="Wingdings" w:cs="Wingdings"/>
      </w:rPr>
    </w:lvl>
  </w:abstractNum>
  <w:abstractNum w:abstractNumId="1">
    <w:nsid w:val="000F6947"/>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04F7ED0"/>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06A0575"/>
    <w:multiLevelType w:val="hybridMultilevel"/>
    <w:tmpl w:val="351E1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0C54038"/>
    <w:multiLevelType w:val="hybridMultilevel"/>
    <w:tmpl w:val="AB546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1985D5A"/>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2384A7D"/>
    <w:multiLevelType w:val="hybridMultilevel"/>
    <w:tmpl w:val="D110E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2396EAA"/>
    <w:multiLevelType w:val="hybridMultilevel"/>
    <w:tmpl w:val="6DE2EEB8"/>
    <w:lvl w:ilvl="0" w:tplc="CE4251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C44D81"/>
    <w:multiLevelType w:val="hybridMultilevel"/>
    <w:tmpl w:val="10641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3DF2E56"/>
    <w:multiLevelType w:val="hybridMultilevel"/>
    <w:tmpl w:val="C25CC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40C7F91"/>
    <w:multiLevelType w:val="hybridMultilevel"/>
    <w:tmpl w:val="725E04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57057B"/>
    <w:multiLevelType w:val="hybridMultilevel"/>
    <w:tmpl w:val="C49C2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56D638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5B649D5"/>
    <w:multiLevelType w:val="hybridMultilevel"/>
    <w:tmpl w:val="70F840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5">
    <w:nsid w:val="06DD78A1"/>
    <w:multiLevelType w:val="hybridMultilevel"/>
    <w:tmpl w:val="24F88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6F75B4E"/>
    <w:multiLevelType w:val="hybridMultilevel"/>
    <w:tmpl w:val="1B06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7075592"/>
    <w:multiLevelType w:val="hybridMultilevel"/>
    <w:tmpl w:val="EF82E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8BD6082"/>
    <w:multiLevelType w:val="hybridMultilevel"/>
    <w:tmpl w:val="626AD710"/>
    <w:lvl w:ilvl="0" w:tplc="50EAB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0">
    <w:nsid w:val="09606B5C"/>
    <w:multiLevelType w:val="hybridMultilevel"/>
    <w:tmpl w:val="D8F6D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963474A"/>
    <w:multiLevelType w:val="hybridMultilevel"/>
    <w:tmpl w:val="4CF85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9FA5A5E"/>
    <w:multiLevelType w:val="hybridMultilevel"/>
    <w:tmpl w:val="910CF990"/>
    <w:lvl w:ilvl="0" w:tplc="6C08C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4E07C1"/>
    <w:multiLevelType w:val="hybridMultilevel"/>
    <w:tmpl w:val="19F2DA6C"/>
    <w:lvl w:ilvl="0" w:tplc="166A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AD53CD7"/>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0AFB711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0AFF043B"/>
    <w:multiLevelType w:val="hybridMultilevel"/>
    <w:tmpl w:val="0B7E1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B502C1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0B666D1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0">
    <w:nsid w:val="0C6A6A37"/>
    <w:multiLevelType w:val="hybridMultilevel"/>
    <w:tmpl w:val="FB209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CC217DB"/>
    <w:multiLevelType w:val="hybridMultilevel"/>
    <w:tmpl w:val="A5FEA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D680CD0"/>
    <w:multiLevelType w:val="hybridMultilevel"/>
    <w:tmpl w:val="6F6265A0"/>
    <w:lvl w:ilvl="0" w:tplc="778CB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D7165D6"/>
    <w:multiLevelType w:val="hybridMultilevel"/>
    <w:tmpl w:val="3D1A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DB207BE"/>
    <w:multiLevelType w:val="hybridMultilevel"/>
    <w:tmpl w:val="97229430"/>
    <w:lvl w:ilvl="0" w:tplc="BF720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E446A3E"/>
    <w:multiLevelType w:val="hybridMultilevel"/>
    <w:tmpl w:val="1D52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9109EB"/>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0EE47B6E"/>
    <w:multiLevelType w:val="hybridMultilevel"/>
    <w:tmpl w:val="C7BAE90A"/>
    <w:lvl w:ilvl="0" w:tplc="E7DA5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0356A95"/>
    <w:multiLevelType w:val="hybridMultilevel"/>
    <w:tmpl w:val="3648F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109E2C8F"/>
    <w:multiLevelType w:val="hybridMultilevel"/>
    <w:tmpl w:val="B9CE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0D45A1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10E841DC"/>
    <w:multiLevelType w:val="hybridMultilevel"/>
    <w:tmpl w:val="A5A07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0F53ED7"/>
    <w:multiLevelType w:val="hybridMultilevel"/>
    <w:tmpl w:val="9C82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1077353"/>
    <w:multiLevelType w:val="hybridMultilevel"/>
    <w:tmpl w:val="0586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1563B67"/>
    <w:multiLevelType w:val="hybridMultilevel"/>
    <w:tmpl w:val="4BB48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214362C"/>
    <w:multiLevelType w:val="hybridMultilevel"/>
    <w:tmpl w:val="D512A034"/>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2531C0E"/>
    <w:multiLevelType w:val="hybridMultilevel"/>
    <w:tmpl w:val="E566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FA3529"/>
    <w:multiLevelType w:val="multilevel"/>
    <w:tmpl w:val="58923AD0"/>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nsid w:val="132C2396"/>
    <w:multiLevelType w:val="hybridMultilevel"/>
    <w:tmpl w:val="9CF2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3AE285F"/>
    <w:multiLevelType w:val="hybridMultilevel"/>
    <w:tmpl w:val="DC928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3BC44B9"/>
    <w:multiLevelType w:val="hybridMultilevel"/>
    <w:tmpl w:val="477CB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13FF46BF"/>
    <w:multiLevelType w:val="hybridMultilevel"/>
    <w:tmpl w:val="9C8C2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5161B51"/>
    <w:multiLevelType w:val="hybridMultilevel"/>
    <w:tmpl w:val="422CE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522726E"/>
    <w:multiLevelType w:val="hybridMultilevel"/>
    <w:tmpl w:val="E416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5673CBC"/>
    <w:multiLevelType w:val="hybridMultilevel"/>
    <w:tmpl w:val="924E3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15FD4E10"/>
    <w:multiLevelType w:val="hybridMultilevel"/>
    <w:tmpl w:val="1A62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67D748A"/>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6F614C8"/>
    <w:multiLevelType w:val="hybridMultilevel"/>
    <w:tmpl w:val="DB84D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73F102C"/>
    <w:multiLevelType w:val="hybridMultilevel"/>
    <w:tmpl w:val="1F56A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188149C2"/>
    <w:multiLevelType w:val="hybridMultilevel"/>
    <w:tmpl w:val="C832D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1">
    <w:nsid w:val="1A1426E9"/>
    <w:multiLevelType w:val="hybridMultilevel"/>
    <w:tmpl w:val="D91C8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ACD5C9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nsid w:val="1B096CC1"/>
    <w:multiLevelType w:val="singleLevel"/>
    <w:tmpl w:val="A2B453D0"/>
    <w:name w:val="52"/>
    <w:lvl w:ilvl="0">
      <w:start w:val="1"/>
      <w:numFmt w:val="decimal"/>
      <w:lvlText w:val="%1."/>
      <w:lvlJc w:val="left"/>
      <w:pPr>
        <w:tabs>
          <w:tab w:val="num" w:pos="360"/>
        </w:tabs>
        <w:ind w:left="216" w:hanging="216"/>
      </w:pPr>
    </w:lvl>
  </w:abstractNum>
  <w:abstractNum w:abstractNumId="64">
    <w:nsid w:val="1B1B14EF"/>
    <w:multiLevelType w:val="hybridMultilevel"/>
    <w:tmpl w:val="75F85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6">
    <w:nsid w:val="1C360345"/>
    <w:multiLevelType w:val="hybridMultilevel"/>
    <w:tmpl w:val="B13E485A"/>
    <w:lvl w:ilvl="0" w:tplc="92BE3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1C5109E8"/>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1D1739C2"/>
    <w:multiLevelType w:val="hybridMultilevel"/>
    <w:tmpl w:val="CA84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nsid w:val="1E20658B"/>
    <w:multiLevelType w:val="hybridMultilevel"/>
    <w:tmpl w:val="D812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2">
    <w:nsid w:val="1F9F3FA2"/>
    <w:multiLevelType w:val="hybridMultilevel"/>
    <w:tmpl w:val="5896010E"/>
    <w:lvl w:ilvl="0" w:tplc="4A74B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FBC1B1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nsid w:val="20063AAD"/>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21AB64C4"/>
    <w:multiLevelType w:val="hybridMultilevel"/>
    <w:tmpl w:val="18945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3B803A0"/>
    <w:multiLevelType w:val="hybridMultilevel"/>
    <w:tmpl w:val="B0505A9C"/>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9">
    <w:nsid w:val="26B82B4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nsid w:val="28631845"/>
    <w:multiLevelType w:val="hybridMultilevel"/>
    <w:tmpl w:val="A1CCB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96A0E54"/>
    <w:multiLevelType w:val="hybridMultilevel"/>
    <w:tmpl w:val="DD5C9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2C1D2202"/>
    <w:multiLevelType w:val="hybridMultilevel"/>
    <w:tmpl w:val="E17E2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C3F36DE"/>
    <w:multiLevelType w:val="hybridMultilevel"/>
    <w:tmpl w:val="20281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C450FE3"/>
    <w:multiLevelType w:val="hybridMultilevel"/>
    <w:tmpl w:val="F0686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CDA6F2F"/>
    <w:multiLevelType w:val="hybridMultilevel"/>
    <w:tmpl w:val="2242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CDC41E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7">
    <w:nsid w:val="2D5F604F"/>
    <w:multiLevelType w:val="hybridMultilevel"/>
    <w:tmpl w:val="4360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D6A75F6"/>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nsid w:val="2D6A7B74"/>
    <w:multiLevelType w:val="hybridMultilevel"/>
    <w:tmpl w:val="BCE65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DC8051E"/>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nsid w:val="2DF83FA2"/>
    <w:multiLevelType w:val="hybridMultilevel"/>
    <w:tmpl w:val="FC305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DFD00F8"/>
    <w:multiLevelType w:val="hybridMultilevel"/>
    <w:tmpl w:val="C0027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E40100D"/>
    <w:multiLevelType w:val="hybridMultilevel"/>
    <w:tmpl w:val="F8905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E5528E2"/>
    <w:multiLevelType w:val="hybridMultilevel"/>
    <w:tmpl w:val="624ED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2E9B1C18"/>
    <w:multiLevelType w:val="hybridMultilevel"/>
    <w:tmpl w:val="D6DC3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2F446D38"/>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nsid w:val="319F6792"/>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nsid w:val="32691B5E"/>
    <w:multiLevelType w:val="hybridMultilevel"/>
    <w:tmpl w:val="3F200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329D69C8"/>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nsid w:val="33271E59"/>
    <w:multiLevelType w:val="hybridMultilevel"/>
    <w:tmpl w:val="E40C3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33324F71"/>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nsid w:val="33D82C90"/>
    <w:multiLevelType w:val="hybridMultilevel"/>
    <w:tmpl w:val="C7BAE90A"/>
    <w:lvl w:ilvl="0" w:tplc="E7DA5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43508A9"/>
    <w:multiLevelType w:val="hybridMultilevel"/>
    <w:tmpl w:val="D9321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343A61F1"/>
    <w:multiLevelType w:val="hybridMultilevel"/>
    <w:tmpl w:val="4202C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48F2095"/>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nsid w:val="34A7370B"/>
    <w:multiLevelType w:val="hybridMultilevel"/>
    <w:tmpl w:val="AAA4C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352453B4"/>
    <w:multiLevelType w:val="hybridMultilevel"/>
    <w:tmpl w:val="3046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6175946"/>
    <w:multiLevelType w:val="hybridMultilevel"/>
    <w:tmpl w:val="2ADE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68971A7"/>
    <w:multiLevelType w:val="hybridMultilevel"/>
    <w:tmpl w:val="5236564E"/>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11">
    <w:nsid w:val="37E46F87"/>
    <w:multiLevelType w:val="hybridMultilevel"/>
    <w:tmpl w:val="BC4C2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80851AB"/>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nsid w:val="3864248D"/>
    <w:multiLevelType w:val="hybridMultilevel"/>
    <w:tmpl w:val="C162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86666A3"/>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8BE151D"/>
    <w:multiLevelType w:val="hybridMultilevel"/>
    <w:tmpl w:val="202208DC"/>
    <w:lvl w:ilvl="0" w:tplc="E43A0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8ED16D4"/>
    <w:multiLevelType w:val="hybridMultilevel"/>
    <w:tmpl w:val="CF4C3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8F84329"/>
    <w:multiLevelType w:val="hybridMultilevel"/>
    <w:tmpl w:val="662AC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945463E"/>
    <w:multiLevelType w:val="hybridMultilevel"/>
    <w:tmpl w:val="1F4E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97573C7"/>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0">
    <w:nsid w:val="3A5752B5"/>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2">
    <w:nsid w:val="3B5D1FF6"/>
    <w:multiLevelType w:val="hybridMultilevel"/>
    <w:tmpl w:val="8A5A0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B60102F"/>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nsid w:val="3BEF7B57"/>
    <w:multiLevelType w:val="hybridMultilevel"/>
    <w:tmpl w:val="FFAC1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C1C411F"/>
    <w:multiLevelType w:val="hybridMultilevel"/>
    <w:tmpl w:val="1F101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3C75124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nsid w:val="3C8E4AAF"/>
    <w:multiLevelType w:val="hybridMultilevel"/>
    <w:tmpl w:val="ADA0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3C913A7C"/>
    <w:multiLevelType w:val="hybridMultilevel"/>
    <w:tmpl w:val="B6B2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AB32BA"/>
    <w:multiLevelType w:val="hybridMultilevel"/>
    <w:tmpl w:val="A370949C"/>
    <w:lvl w:ilvl="0" w:tplc="E24AE3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CB23A0C"/>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32">
    <w:nsid w:val="3D09329E"/>
    <w:multiLevelType w:val="hybridMultilevel"/>
    <w:tmpl w:val="04EE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3D400C96"/>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5">
    <w:nsid w:val="3D6E5982"/>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D703DEC"/>
    <w:multiLevelType w:val="hybridMultilevel"/>
    <w:tmpl w:val="B1802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3EA046FF"/>
    <w:multiLevelType w:val="hybridMultilevel"/>
    <w:tmpl w:val="E1644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3EC55969"/>
    <w:multiLevelType w:val="hybridMultilevel"/>
    <w:tmpl w:val="AACE4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3F061079"/>
    <w:multiLevelType w:val="hybridMultilevel"/>
    <w:tmpl w:val="312A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F8E5CC2"/>
    <w:multiLevelType w:val="hybridMultilevel"/>
    <w:tmpl w:val="708AD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40496006"/>
    <w:multiLevelType w:val="hybridMultilevel"/>
    <w:tmpl w:val="398C3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404C6113"/>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nsid w:val="40E6680A"/>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4">
    <w:nsid w:val="40EA0E25"/>
    <w:multiLevelType w:val="hybridMultilevel"/>
    <w:tmpl w:val="202208DC"/>
    <w:lvl w:ilvl="0" w:tplc="E43A0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28233EE"/>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28825D2"/>
    <w:multiLevelType w:val="hybridMultilevel"/>
    <w:tmpl w:val="06CE7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30256B6"/>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8">
    <w:nsid w:val="439978B3"/>
    <w:multiLevelType w:val="hybridMultilevel"/>
    <w:tmpl w:val="C7AC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3DD315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0">
    <w:nsid w:val="460450C5"/>
    <w:multiLevelType w:val="hybridMultilevel"/>
    <w:tmpl w:val="60086A5E"/>
    <w:lvl w:ilvl="0" w:tplc="AD506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6835060"/>
    <w:multiLevelType w:val="hybridMultilevel"/>
    <w:tmpl w:val="7C3C9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5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5">
    <w:nsid w:val="48465B7F"/>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6">
    <w:nsid w:val="48F46E8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7">
    <w:nsid w:val="49951ECC"/>
    <w:multiLevelType w:val="hybridMultilevel"/>
    <w:tmpl w:val="20A2406C"/>
    <w:lvl w:ilvl="0" w:tplc="784EB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9B02818"/>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9">
    <w:nsid w:val="49EB0654"/>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0">
    <w:nsid w:val="4A526649"/>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AF96699"/>
    <w:multiLevelType w:val="hybridMultilevel"/>
    <w:tmpl w:val="A03A6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4B5B3726"/>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BCC1CD3"/>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4C1F1431"/>
    <w:multiLevelType w:val="hybridMultilevel"/>
    <w:tmpl w:val="066A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CAA63D8"/>
    <w:multiLevelType w:val="hybridMultilevel"/>
    <w:tmpl w:val="D02A5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CAE64ED"/>
    <w:multiLevelType w:val="hybridMultilevel"/>
    <w:tmpl w:val="4F6E8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4CB631FD"/>
    <w:multiLevelType w:val="hybridMultilevel"/>
    <w:tmpl w:val="B3B8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D365730"/>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D404BA7"/>
    <w:multiLevelType w:val="hybridMultilevel"/>
    <w:tmpl w:val="1E702DDC"/>
    <w:lvl w:ilvl="0" w:tplc="CE4251C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nsid w:val="4E5E4048"/>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1">
    <w:nsid w:val="4E63693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nsid w:val="4E820E05"/>
    <w:multiLevelType w:val="hybridMultilevel"/>
    <w:tmpl w:val="15888910"/>
    <w:lvl w:ilvl="0" w:tplc="CE4251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4EEE524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4">
    <w:nsid w:val="4F7E5CDC"/>
    <w:multiLevelType w:val="hybridMultilevel"/>
    <w:tmpl w:val="C1D23AE4"/>
    <w:lvl w:ilvl="0" w:tplc="0BC00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F8900A6"/>
    <w:multiLevelType w:val="hybridMultilevel"/>
    <w:tmpl w:val="1A1C0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4FB16D21"/>
    <w:multiLevelType w:val="hybridMultilevel"/>
    <w:tmpl w:val="BF72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4FC74CC2"/>
    <w:multiLevelType w:val="hybridMultilevel"/>
    <w:tmpl w:val="D1E6D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508D6BD9"/>
    <w:multiLevelType w:val="hybridMultilevel"/>
    <w:tmpl w:val="CF2EBFD8"/>
    <w:lvl w:ilvl="0" w:tplc="5332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52043A37"/>
    <w:multiLevelType w:val="hybridMultilevel"/>
    <w:tmpl w:val="0D9EA956"/>
    <w:lvl w:ilvl="0" w:tplc="06265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523B7347"/>
    <w:multiLevelType w:val="hybridMultilevel"/>
    <w:tmpl w:val="7C2C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52DA351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nsid w:val="52FA7F0A"/>
    <w:multiLevelType w:val="hybridMultilevel"/>
    <w:tmpl w:val="05E0A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3176E97"/>
    <w:multiLevelType w:val="hybridMultilevel"/>
    <w:tmpl w:val="362E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5">
    <w:nsid w:val="536A3F49"/>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6">
    <w:nsid w:val="5456402C"/>
    <w:multiLevelType w:val="hybridMultilevel"/>
    <w:tmpl w:val="1DC0A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54784BCA"/>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8">
    <w:nsid w:val="549349C1"/>
    <w:multiLevelType w:val="hybridMultilevel"/>
    <w:tmpl w:val="13F86776"/>
    <w:lvl w:ilvl="0" w:tplc="C90EB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55AC6D7F"/>
    <w:multiLevelType w:val="hybridMultilevel"/>
    <w:tmpl w:val="E948F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nsid w:val="564555CC"/>
    <w:multiLevelType w:val="hybridMultilevel"/>
    <w:tmpl w:val="980C6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57E126F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2">
    <w:nsid w:val="57E53C4E"/>
    <w:multiLevelType w:val="hybridMultilevel"/>
    <w:tmpl w:val="6628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94C72CB"/>
    <w:multiLevelType w:val="hybridMultilevel"/>
    <w:tmpl w:val="5598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nsid w:val="59A56436"/>
    <w:multiLevelType w:val="hybridMultilevel"/>
    <w:tmpl w:val="837A5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nsid w:val="5B42367B"/>
    <w:multiLevelType w:val="hybridMultilevel"/>
    <w:tmpl w:val="781EA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B4E13C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7">
    <w:nsid w:val="5B8304DA"/>
    <w:multiLevelType w:val="hybridMultilevel"/>
    <w:tmpl w:val="720216A8"/>
    <w:lvl w:ilvl="0" w:tplc="798EB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C410672"/>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9">
    <w:nsid w:val="5CF9786E"/>
    <w:multiLevelType w:val="hybridMultilevel"/>
    <w:tmpl w:val="C020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5E3A19C2"/>
    <w:multiLevelType w:val="hybridMultilevel"/>
    <w:tmpl w:val="C9AC6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2">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03">
    <w:nsid w:val="5FD71406"/>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4">
    <w:nsid w:val="5FFF7C6F"/>
    <w:multiLevelType w:val="hybridMultilevel"/>
    <w:tmpl w:val="F04C3D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5">
    <w:nsid w:val="607822A5"/>
    <w:multiLevelType w:val="hybridMultilevel"/>
    <w:tmpl w:val="A2BA2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61ED0E05"/>
    <w:multiLevelType w:val="hybridMultilevel"/>
    <w:tmpl w:val="F4863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62023F05"/>
    <w:multiLevelType w:val="hybridMultilevel"/>
    <w:tmpl w:val="DDA6AC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8">
    <w:nsid w:val="62D54349"/>
    <w:multiLevelType w:val="hybridMultilevel"/>
    <w:tmpl w:val="2A3C8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63783AAB"/>
    <w:multiLevelType w:val="hybridMultilevel"/>
    <w:tmpl w:val="C4CE8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63F916ED"/>
    <w:multiLevelType w:val="hybridMultilevel"/>
    <w:tmpl w:val="6C00B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649453F8"/>
    <w:multiLevelType w:val="hybridMultilevel"/>
    <w:tmpl w:val="1194D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652877C9"/>
    <w:multiLevelType w:val="hybridMultilevel"/>
    <w:tmpl w:val="19F2DA6C"/>
    <w:lvl w:ilvl="0" w:tplc="166A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652C22FA"/>
    <w:multiLevelType w:val="hybridMultilevel"/>
    <w:tmpl w:val="1FAC7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65EC6DD7"/>
    <w:multiLevelType w:val="hybridMultilevel"/>
    <w:tmpl w:val="2320C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16">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17">
    <w:nsid w:val="679D2DF4"/>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8">
    <w:nsid w:val="6849186B"/>
    <w:multiLevelType w:val="hybridMultilevel"/>
    <w:tmpl w:val="C90698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9">
    <w:nsid w:val="687C36D0"/>
    <w:multiLevelType w:val="hybridMultilevel"/>
    <w:tmpl w:val="289C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68F013DF"/>
    <w:multiLevelType w:val="hybridMultilevel"/>
    <w:tmpl w:val="0CD0C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69DE2537"/>
    <w:multiLevelType w:val="singleLevel"/>
    <w:tmpl w:val="A2B453D0"/>
    <w:name w:val="52222"/>
    <w:lvl w:ilvl="0">
      <w:start w:val="1"/>
      <w:numFmt w:val="decimal"/>
      <w:lvlText w:val="%1."/>
      <w:lvlJc w:val="left"/>
      <w:pPr>
        <w:tabs>
          <w:tab w:val="num" w:pos="360"/>
        </w:tabs>
        <w:ind w:left="216" w:hanging="216"/>
      </w:pPr>
    </w:lvl>
  </w:abstractNum>
  <w:abstractNum w:abstractNumId="222">
    <w:nsid w:val="6AE75F63"/>
    <w:multiLevelType w:val="hybridMultilevel"/>
    <w:tmpl w:val="28349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6B0E3D10"/>
    <w:multiLevelType w:val="hybridMultilevel"/>
    <w:tmpl w:val="BB007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4">
    <w:nsid w:val="6B9A509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5">
    <w:nsid w:val="6CAE2D27"/>
    <w:multiLevelType w:val="singleLevel"/>
    <w:tmpl w:val="A2B453D0"/>
    <w:name w:val="522222"/>
    <w:lvl w:ilvl="0">
      <w:start w:val="1"/>
      <w:numFmt w:val="decimal"/>
      <w:lvlText w:val="%1."/>
      <w:lvlJc w:val="left"/>
      <w:pPr>
        <w:tabs>
          <w:tab w:val="num" w:pos="360"/>
        </w:tabs>
        <w:ind w:left="216" w:hanging="216"/>
      </w:pPr>
    </w:lvl>
  </w:abstractNum>
  <w:abstractNum w:abstractNumId="226">
    <w:nsid w:val="6D13312C"/>
    <w:multiLevelType w:val="hybridMultilevel"/>
    <w:tmpl w:val="5784E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D5A681D"/>
    <w:multiLevelType w:val="hybridMultilevel"/>
    <w:tmpl w:val="FF088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29">
    <w:nsid w:val="6E447CA8"/>
    <w:multiLevelType w:val="hybridMultilevel"/>
    <w:tmpl w:val="2DD83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6EA61956"/>
    <w:multiLevelType w:val="hybridMultilevel"/>
    <w:tmpl w:val="603A1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6EB55A71"/>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2">
    <w:nsid w:val="6EE518E1"/>
    <w:multiLevelType w:val="hybridMultilevel"/>
    <w:tmpl w:val="1A6282D0"/>
    <w:lvl w:ilvl="0" w:tplc="BD701B9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3">
    <w:nsid w:val="6F554E85"/>
    <w:multiLevelType w:val="singleLevel"/>
    <w:tmpl w:val="A2B453D0"/>
    <w:name w:val="5"/>
    <w:lvl w:ilvl="0">
      <w:start w:val="1"/>
      <w:numFmt w:val="decimal"/>
      <w:lvlText w:val="%1."/>
      <w:lvlJc w:val="left"/>
      <w:pPr>
        <w:tabs>
          <w:tab w:val="num" w:pos="360"/>
        </w:tabs>
        <w:ind w:left="216" w:hanging="216"/>
      </w:pPr>
    </w:lvl>
  </w:abstractNum>
  <w:abstractNum w:abstractNumId="234">
    <w:nsid w:val="6F61292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5">
    <w:nsid w:val="6F6133E8"/>
    <w:multiLevelType w:val="hybridMultilevel"/>
    <w:tmpl w:val="1876D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nsid w:val="703A2D81"/>
    <w:multiLevelType w:val="singleLevel"/>
    <w:tmpl w:val="A2B453D0"/>
    <w:name w:val="5222"/>
    <w:lvl w:ilvl="0">
      <w:start w:val="1"/>
      <w:numFmt w:val="decimal"/>
      <w:lvlText w:val="%1."/>
      <w:lvlJc w:val="left"/>
      <w:pPr>
        <w:tabs>
          <w:tab w:val="num" w:pos="360"/>
        </w:tabs>
        <w:ind w:left="216" w:hanging="216"/>
      </w:pPr>
    </w:lvl>
  </w:abstractNum>
  <w:abstractNum w:abstractNumId="237">
    <w:nsid w:val="7117476A"/>
    <w:multiLevelType w:val="hybridMultilevel"/>
    <w:tmpl w:val="D8FAA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8">
    <w:nsid w:val="71BB7563"/>
    <w:multiLevelType w:val="singleLevel"/>
    <w:tmpl w:val="876EF2CC"/>
    <w:lvl w:ilvl="0">
      <w:start w:val="1"/>
      <w:numFmt w:val="decimal"/>
      <w:pStyle w:val="TableTitle"/>
      <w:lvlText w:val="B¶ng %1:"/>
      <w:lvlJc w:val="left"/>
      <w:pPr>
        <w:tabs>
          <w:tab w:val="num" w:pos="1080"/>
        </w:tabs>
      </w:pPr>
    </w:lvl>
  </w:abstractNum>
  <w:abstractNum w:abstractNumId="239">
    <w:nsid w:val="723B0EBA"/>
    <w:multiLevelType w:val="hybridMultilevel"/>
    <w:tmpl w:val="6028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725D2BB3"/>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1">
    <w:nsid w:val="72CB31CD"/>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2">
    <w:nsid w:val="72D35167"/>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3">
    <w:nsid w:val="73195501"/>
    <w:multiLevelType w:val="hybridMultilevel"/>
    <w:tmpl w:val="81340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73B715B1"/>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5">
    <w:nsid w:val="744F52D2"/>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6">
    <w:nsid w:val="74885599"/>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7">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48">
    <w:nsid w:val="763E05D1"/>
    <w:multiLevelType w:val="hybridMultilevel"/>
    <w:tmpl w:val="6DF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670660C"/>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0">
    <w:nsid w:val="76961B75"/>
    <w:multiLevelType w:val="hybridMultilevel"/>
    <w:tmpl w:val="D8EEA95A"/>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1">
    <w:nsid w:val="76A61A5C"/>
    <w:multiLevelType w:val="hybridMultilevel"/>
    <w:tmpl w:val="870A2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nsid w:val="76F56127"/>
    <w:multiLevelType w:val="hybridMultilevel"/>
    <w:tmpl w:val="A1F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7EB3D8D"/>
    <w:multiLevelType w:val="multilevel"/>
    <w:tmpl w:val="3DC2C0C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080" w:hanging="108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800" w:hanging="1440"/>
      </w:pPr>
      <w:rPr>
        <w:rFonts w:ascii="Times New Roman" w:hAnsi="Times New Roman" w:hint="default"/>
      </w:rPr>
    </w:lvl>
    <w:lvl w:ilvl="6">
      <w:start w:val="1"/>
      <w:numFmt w:val="decimal"/>
      <w:isLgl/>
      <w:lvlText w:val="%1.%2.%3.%4.%5.%6.%7"/>
      <w:lvlJc w:val="left"/>
      <w:pPr>
        <w:ind w:left="1800" w:hanging="1440"/>
      </w:pPr>
      <w:rPr>
        <w:rFonts w:ascii="Times New Roman" w:hAnsi="Times New Roman" w:hint="default"/>
      </w:rPr>
    </w:lvl>
    <w:lvl w:ilvl="7">
      <w:start w:val="1"/>
      <w:numFmt w:val="decimal"/>
      <w:isLgl/>
      <w:lvlText w:val="%1.%2.%3.%4.%5.%6.%7.%8"/>
      <w:lvlJc w:val="left"/>
      <w:pPr>
        <w:ind w:left="2160" w:hanging="1800"/>
      </w:pPr>
      <w:rPr>
        <w:rFonts w:ascii="Times New Roman" w:hAnsi="Times New Roman" w:hint="default"/>
      </w:rPr>
    </w:lvl>
    <w:lvl w:ilvl="8">
      <w:start w:val="1"/>
      <w:numFmt w:val="decimal"/>
      <w:isLgl/>
      <w:lvlText w:val="%1.%2.%3.%4.%5.%6.%7.%8.%9"/>
      <w:lvlJc w:val="left"/>
      <w:pPr>
        <w:ind w:left="2160" w:hanging="1800"/>
      </w:pPr>
      <w:rPr>
        <w:rFonts w:ascii="Times New Roman" w:hAnsi="Times New Roman" w:hint="default"/>
      </w:rPr>
    </w:lvl>
  </w:abstractNum>
  <w:abstractNum w:abstractNumId="254">
    <w:nsid w:val="783134FE"/>
    <w:multiLevelType w:val="hybridMultilevel"/>
    <w:tmpl w:val="7424E79E"/>
    <w:lvl w:ilvl="0" w:tplc="B336C2A6">
      <w:start w:val="1"/>
      <w:numFmt w:val="decimal"/>
      <w:lvlText w:val="Hình %1."/>
      <w:lvlJc w:val="left"/>
      <w:pPr>
        <w:tabs>
          <w:tab w:val="num" w:pos="1440"/>
        </w:tabs>
        <w:ind w:left="1080" w:hanging="360"/>
      </w:pPr>
      <w:rPr>
        <w:rFonts w:hint="default"/>
      </w:rPr>
    </w:lvl>
    <w:lvl w:ilvl="1" w:tplc="04090019" w:tentative="1">
      <w:start w:val="1"/>
      <w:numFmt w:val="lowerLetter"/>
      <w:lvlText w:val="%2."/>
      <w:lvlJc w:val="left"/>
      <w:pPr>
        <w:tabs>
          <w:tab w:val="num" w:pos="-432"/>
        </w:tabs>
        <w:ind w:left="-432" w:hanging="360"/>
      </w:pPr>
    </w:lvl>
    <w:lvl w:ilvl="2" w:tplc="0409001B" w:tentative="1">
      <w:start w:val="1"/>
      <w:numFmt w:val="lowerRoman"/>
      <w:lvlText w:val="%3."/>
      <w:lvlJc w:val="right"/>
      <w:pPr>
        <w:tabs>
          <w:tab w:val="num" w:pos="288"/>
        </w:tabs>
        <w:ind w:left="288" w:hanging="180"/>
      </w:pPr>
    </w:lvl>
    <w:lvl w:ilvl="3" w:tplc="0409000F" w:tentative="1">
      <w:start w:val="1"/>
      <w:numFmt w:val="decimal"/>
      <w:lvlText w:val="%4."/>
      <w:lvlJc w:val="left"/>
      <w:pPr>
        <w:tabs>
          <w:tab w:val="num" w:pos="1008"/>
        </w:tabs>
        <w:ind w:left="1008" w:hanging="360"/>
      </w:pPr>
    </w:lvl>
    <w:lvl w:ilvl="4" w:tplc="04090019" w:tentative="1">
      <w:start w:val="1"/>
      <w:numFmt w:val="lowerLetter"/>
      <w:lvlText w:val="%5."/>
      <w:lvlJc w:val="left"/>
      <w:pPr>
        <w:tabs>
          <w:tab w:val="num" w:pos="1728"/>
        </w:tabs>
        <w:ind w:left="1728" w:hanging="360"/>
      </w:pPr>
    </w:lvl>
    <w:lvl w:ilvl="5" w:tplc="0409001B" w:tentative="1">
      <w:start w:val="1"/>
      <w:numFmt w:val="lowerRoman"/>
      <w:lvlText w:val="%6."/>
      <w:lvlJc w:val="right"/>
      <w:pPr>
        <w:tabs>
          <w:tab w:val="num" w:pos="2448"/>
        </w:tabs>
        <w:ind w:left="2448" w:hanging="180"/>
      </w:pPr>
    </w:lvl>
    <w:lvl w:ilvl="6" w:tplc="0409000F" w:tentative="1">
      <w:start w:val="1"/>
      <w:numFmt w:val="decimal"/>
      <w:lvlText w:val="%7."/>
      <w:lvlJc w:val="left"/>
      <w:pPr>
        <w:tabs>
          <w:tab w:val="num" w:pos="3168"/>
        </w:tabs>
        <w:ind w:left="3168" w:hanging="360"/>
      </w:pPr>
    </w:lvl>
    <w:lvl w:ilvl="7" w:tplc="04090019" w:tentative="1">
      <w:start w:val="1"/>
      <w:numFmt w:val="lowerLetter"/>
      <w:lvlText w:val="%8."/>
      <w:lvlJc w:val="left"/>
      <w:pPr>
        <w:tabs>
          <w:tab w:val="num" w:pos="3888"/>
        </w:tabs>
        <w:ind w:left="3888" w:hanging="360"/>
      </w:pPr>
    </w:lvl>
    <w:lvl w:ilvl="8" w:tplc="0409001B" w:tentative="1">
      <w:start w:val="1"/>
      <w:numFmt w:val="lowerRoman"/>
      <w:lvlText w:val="%9."/>
      <w:lvlJc w:val="right"/>
      <w:pPr>
        <w:tabs>
          <w:tab w:val="num" w:pos="4608"/>
        </w:tabs>
        <w:ind w:left="4608" w:hanging="180"/>
      </w:pPr>
    </w:lvl>
  </w:abstractNum>
  <w:abstractNum w:abstractNumId="255">
    <w:nsid w:val="783555EC"/>
    <w:multiLevelType w:val="hybridMultilevel"/>
    <w:tmpl w:val="C626142A"/>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6">
    <w:nsid w:val="788675D9"/>
    <w:multiLevelType w:val="hybridMultilevel"/>
    <w:tmpl w:val="6218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97670E9"/>
    <w:multiLevelType w:val="hybridMultilevel"/>
    <w:tmpl w:val="84E2311C"/>
    <w:lvl w:ilvl="0" w:tplc="CE4251C6">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58">
    <w:nsid w:val="79806B3C"/>
    <w:multiLevelType w:val="hybridMultilevel"/>
    <w:tmpl w:val="7540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7A0906DB"/>
    <w:multiLevelType w:val="hybridMultilevel"/>
    <w:tmpl w:val="75BC4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A247F8D"/>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1">
    <w:nsid w:val="7A92760B"/>
    <w:multiLevelType w:val="hybridMultilevel"/>
    <w:tmpl w:val="D72C7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AD93C17"/>
    <w:multiLevelType w:val="hybridMultilevel"/>
    <w:tmpl w:val="312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7B570D6E"/>
    <w:multiLevelType w:val="hybridMultilevel"/>
    <w:tmpl w:val="3736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265">
    <w:nsid w:val="7C1D4138"/>
    <w:multiLevelType w:val="hybridMultilevel"/>
    <w:tmpl w:val="6262E97A"/>
    <w:lvl w:ilvl="0" w:tplc="CE4251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C49452A"/>
    <w:multiLevelType w:val="hybridMultilevel"/>
    <w:tmpl w:val="D7E04CB8"/>
    <w:lvl w:ilvl="0" w:tplc="FFFFFFFF">
      <w:start w:val="1"/>
      <w:numFmt w:val="bullet"/>
      <w:lvlText w:val=""/>
      <w:lvlJc w:val="left"/>
      <w:pPr>
        <w:tabs>
          <w:tab w:val="num" w:pos="1503"/>
        </w:tabs>
        <w:ind w:left="1503" w:hanging="360"/>
      </w:pPr>
      <w:rPr>
        <w:rFonts w:ascii="Symbol" w:hAnsi="Symbol" w:hint="default"/>
        <w:color w:val="auto"/>
      </w:rPr>
    </w:lvl>
    <w:lvl w:ilvl="1" w:tplc="FFFFFFFF">
      <w:start w:val="1"/>
      <w:numFmt w:val="bullet"/>
      <w:lvlText w:val="-"/>
      <w:lvlJc w:val="left"/>
      <w:pPr>
        <w:tabs>
          <w:tab w:val="num" w:pos="2007"/>
        </w:tabs>
        <w:ind w:left="2007" w:hanging="360"/>
      </w:pPr>
      <w:rPr>
        <w:rFonts w:ascii="Times New Roman" w:eastAsia="Times New Roman" w:hAnsi="Times New Roman" w:cs="Times New Roman"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67">
    <w:nsid w:val="7CB91AD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8">
    <w:nsid w:val="7CCF738C"/>
    <w:multiLevelType w:val="hybridMultilevel"/>
    <w:tmpl w:val="0EE2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7DBC5BF3"/>
    <w:multiLevelType w:val="hybridMultilevel"/>
    <w:tmpl w:val="0950C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7E554984"/>
    <w:multiLevelType w:val="hybridMultilevel"/>
    <w:tmpl w:val="E56C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7EEF583E"/>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2">
    <w:nsid w:val="7EF95DBE"/>
    <w:multiLevelType w:val="hybridMultilevel"/>
    <w:tmpl w:val="4FD4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1"/>
  </w:num>
  <w:num w:numId="2">
    <w:abstractNumId w:val="78"/>
  </w:num>
  <w:num w:numId="3">
    <w:abstractNumId w:val="201"/>
  </w:num>
  <w:num w:numId="4">
    <w:abstractNumId w:val="264"/>
  </w:num>
  <w:num w:numId="5">
    <w:abstractNumId w:val="238"/>
  </w:num>
  <w:num w:numId="6">
    <w:abstractNumId w:val="202"/>
  </w:num>
  <w:num w:numId="7">
    <w:abstractNumId w:val="69"/>
  </w:num>
  <w:num w:numId="8">
    <w:abstractNumId w:val="184"/>
  </w:num>
  <w:num w:numId="9">
    <w:abstractNumId w:val="254"/>
  </w:num>
  <w:num w:numId="10">
    <w:abstractNumId w:val="110"/>
  </w:num>
  <w:num w:numId="11">
    <w:abstractNumId w:val="65"/>
  </w:num>
  <w:num w:numId="12">
    <w:abstractNumId w:val="45"/>
  </w:num>
  <w:num w:numId="13">
    <w:abstractNumId w:val="47"/>
  </w:num>
  <w:num w:numId="14">
    <w:abstractNumId w:val="257"/>
  </w:num>
  <w:num w:numId="15">
    <w:abstractNumId w:val="266"/>
  </w:num>
  <w:num w:numId="16">
    <w:abstractNumId w:val="232"/>
  </w:num>
  <w:num w:numId="17">
    <w:abstractNumId w:val="10"/>
  </w:num>
  <w:num w:numId="18">
    <w:abstractNumId w:val="234"/>
  </w:num>
  <w:num w:numId="19">
    <w:abstractNumId w:val="129"/>
  </w:num>
  <w:num w:numId="20">
    <w:abstractNumId w:val="16"/>
  </w:num>
  <w:num w:numId="21">
    <w:abstractNumId w:val="205"/>
  </w:num>
  <w:num w:numId="22">
    <w:abstractNumId w:val="5"/>
  </w:num>
  <w:num w:numId="23">
    <w:abstractNumId w:val="206"/>
  </w:num>
  <w:num w:numId="24">
    <w:abstractNumId w:val="209"/>
  </w:num>
  <w:num w:numId="25">
    <w:abstractNumId w:val="6"/>
  </w:num>
  <w:num w:numId="26">
    <w:abstractNumId w:val="267"/>
  </w:num>
  <w:num w:numId="27">
    <w:abstractNumId w:val="177"/>
  </w:num>
  <w:num w:numId="28">
    <w:abstractNumId w:val="149"/>
  </w:num>
  <w:num w:numId="29">
    <w:abstractNumId w:val="262"/>
  </w:num>
  <w:num w:numId="30">
    <w:abstractNumId w:val="135"/>
  </w:num>
  <w:num w:numId="31">
    <w:abstractNumId w:val="270"/>
  </w:num>
  <w:num w:numId="32">
    <w:abstractNumId w:val="146"/>
  </w:num>
  <w:num w:numId="33">
    <w:abstractNumId w:val="191"/>
  </w:num>
  <w:num w:numId="34">
    <w:abstractNumId w:val="207"/>
  </w:num>
  <w:num w:numId="35">
    <w:abstractNumId w:val="198"/>
  </w:num>
  <w:num w:numId="36">
    <w:abstractNumId w:val="217"/>
  </w:num>
  <w:num w:numId="37">
    <w:abstractNumId w:val="82"/>
  </w:num>
  <w:num w:numId="38">
    <w:abstractNumId w:val="181"/>
  </w:num>
  <w:num w:numId="39">
    <w:abstractNumId w:val="218"/>
  </w:num>
  <w:num w:numId="40">
    <w:abstractNumId w:val="13"/>
  </w:num>
  <w:num w:numId="41">
    <w:abstractNumId w:val="86"/>
  </w:num>
  <w:num w:numId="42">
    <w:abstractNumId w:val="227"/>
  </w:num>
  <w:num w:numId="43">
    <w:abstractNumId w:val="260"/>
  </w:num>
  <w:num w:numId="44">
    <w:abstractNumId w:val="120"/>
  </w:num>
  <w:num w:numId="45">
    <w:abstractNumId w:val="226"/>
  </w:num>
  <w:num w:numId="46">
    <w:abstractNumId w:val="224"/>
  </w:num>
  <w:num w:numId="47">
    <w:abstractNumId w:val="269"/>
  </w:num>
  <w:num w:numId="48">
    <w:abstractNumId w:val="271"/>
  </w:num>
  <w:num w:numId="49">
    <w:abstractNumId w:val="160"/>
  </w:num>
  <w:num w:numId="50">
    <w:abstractNumId w:val="133"/>
  </w:num>
  <w:num w:numId="51">
    <w:abstractNumId w:val="213"/>
  </w:num>
  <w:num w:numId="52">
    <w:abstractNumId w:val="196"/>
  </w:num>
  <w:num w:numId="53">
    <w:abstractNumId w:val="143"/>
  </w:num>
  <w:num w:numId="54">
    <w:abstractNumId w:val="182"/>
  </w:num>
  <w:num w:numId="55">
    <w:abstractNumId w:val="114"/>
  </w:num>
  <w:num w:numId="56">
    <w:abstractNumId w:val="40"/>
  </w:num>
  <w:num w:numId="57">
    <w:abstractNumId w:val="27"/>
  </w:num>
  <w:num w:numId="58">
    <w:abstractNumId w:val="44"/>
  </w:num>
  <w:num w:numId="59">
    <w:abstractNumId w:val="123"/>
  </w:num>
  <w:num w:numId="60">
    <w:abstractNumId w:val="166"/>
  </w:num>
  <w:num w:numId="61">
    <w:abstractNumId w:val="80"/>
  </w:num>
  <w:num w:numId="62">
    <w:abstractNumId w:val="56"/>
  </w:num>
  <w:num w:numId="63">
    <w:abstractNumId w:val="158"/>
  </w:num>
  <w:num w:numId="64">
    <w:abstractNumId w:val="242"/>
  </w:num>
  <w:num w:numId="65">
    <w:abstractNumId w:val="246"/>
  </w:num>
  <w:num w:numId="66">
    <w:abstractNumId w:val="24"/>
  </w:num>
  <w:num w:numId="67">
    <w:abstractNumId w:val="91"/>
  </w:num>
  <w:num w:numId="68">
    <w:abstractNumId w:val="74"/>
  </w:num>
  <w:num w:numId="69">
    <w:abstractNumId w:val="75"/>
  </w:num>
  <w:num w:numId="70">
    <w:abstractNumId w:val="162"/>
  </w:num>
  <w:num w:numId="71">
    <w:abstractNumId w:val="126"/>
  </w:num>
  <w:num w:numId="72">
    <w:abstractNumId w:val="195"/>
  </w:num>
  <w:num w:numId="73">
    <w:abstractNumId w:val="185"/>
  </w:num>
  <w:num w:numId="74">
    <w:abstractNumId w:val="15"/>
  </w:num>
  <w:num w:numId="75">
    <w:abstractNumId w:val="155"/>
  </w:num>
  <w:num w:numId="76">
    <w:abstractNumId w:val="99"/>
  </w:num>
  <w:num w:numId="77">
    <w:abstractNumId w:val="200"/>
  </w:num>
  <w:num w:numId="78">
    <w:abstractNumId w:val="263"/>
  </w:num>
  <w:num w:numId="79">
    <w:abstractNumId w:val="97"/>
  </w:num>
  <w:num w:numId="80">
    <w:abstractNumId w:val="169"/>
  </w:num>
  <w:num w:numId="81">
    <w:abstractNumId w:val="7"/>
  </w:num>
  <w:num w:numId="82">
    <w:abstractNumId w:val="28"/>
  </w:num>
  <w:num w:numId="83">
    <w:abstractNumId w:val="147"/>
  </w:num>
  <w:num w:numId="84">
    <w:abstractNumId w:val="265"/>
  </w:num>
  <w:num w:numId="85">
    <w:abstractNumId w:val="172"/>
  </w:num>
  <w:num w:numId="86">
    <w:abstractNumId w:val="67"/>
  </w:num>
  <w:num w:numId="87">
    <w:abstractNumId w:val="163"/>
  </w:num>
  <w:num w:numId="88">
    <w:abstractNumId w:val="231"/>
  </w:num>
  <w:num w:numId="89">
    <w:abstractNumId w:val="130"/>
  </w:num>
  <w:num w:numId="90">
    <w:abstractNumId w:val="241"/>
  </w:num>
  <w:num w:numId="91">
    <w:abstractNumId w:val="173"/>
  </w:num>
  <w:num w:numId="92">
    <w:abstractNumId w:val="59"/>
  </w:num>
  <w:num w:numId="93">
    <w:abstractNumId w:val="33"/>
  </w:num>
  <w:num w:numId="94">
    <w:abstractNumId w:val="49"/>
  </w:num>
  <w:num w:numId="95">
    <w:abstractNumId w:val="64"/>
  </w:num>
  <w:num w:numId="96">
    <w:abstractNumId w:val="203"/>
  </w:num>
  <w:num w:numId="97">
    <w:abstractNumId w:val="245"/>
  </w:num>
  <w:num w:numId="98">
    <w:abstractNumId w:val="175"/>
  </w:num>
  <w:num w:numId="99">
    <w:abstractNumId w:val="90"/>
  </w:num>
  <w:num w:numId="100">
    <w:abstractNumId w:val="170"/>
  </w:num>
  <w:num w:numId="101">
    <w:abstractNumId w:val="1"/>
  </w:num>
  <w:num w:numId="102">
    <w:abstractNumId w:val="250"/>
  </w:num>
  <w:num w:numId="103">
    <w:abstractNumId w:val="255"/>
  </w:num>
  <w:num w:numId="104">
    <w:abstractNumId w:val="54"/>
  </w:num>
  <w:num w:numId="105">
    <w:abstractNumId w:val="127"/>
  </w:num>
  <w:num w:numId="106">
    <w:abstractNumId w:val="9"/>
  </w:num>
  <w:num w:numId="107">
    <w:abstractNumId w:val="140"/>
  </w:num>
  <w:num w:numId="108">
    <w:abstractNumId w:val="159"/>
  </w:num>
  <w:num w:numId="109">
    <w:abstractNumId w:val="240"/>
  </w:num>
  <w:num w:numId="110">
    <w:abstractNumId w:val="76"/>
  </w:num>
  <w:num w:numId="111">
    <w:abstractNumId w:val="117"/>
  </w:num>
  <w:num w:numId="112">
    <w:abstractNumId w:val="11"/>
  </w:num>
  <w:num w:numId="113">
    <w:abstractNumId w:val="93"/>
  </w:num>
  <w:num w:numId="114">
    <w:abstractNumId w:val="105"/>
  </w:num>
  <w:num w:numId="115">
    <w:abstractNumId w:val="20"/>
  </w:num>
  <w:num w:numId="116">
    <w:abstractNumId w:val="92"/>
  </w:num>
  <w:num w:numId="117">
    <w:abstractNumId w:val="244"/>
  </w:num>
  <w:num w:numId="118">
    <w:abstractNumId w:val="151"/>
  </w:num>
  <w:num w:numId="119">
    <w:abstractNumId w:val="113"/>
  </w:num>
  <w:num w:numId="120">
    <w:abstractNumId w:val="46"/>
  </w:num>
  <w:num w:numId="121">
    <w:abstractNumId w:val="229"/>
  </w:num>
  <w:num w:numId="122">
    <w:abstractNumId w:val="30"/>
  </w:num>
  <w:num w:numId="123">
    <w:abstractNumId w:val="12"/>
  </w:num>
  <w:num w:numId="124">
    <w:abstractNumId w:val="251"/>
  </w:num>
  <w:num w:numId="125">
    <w:abstractNumId w:val="101"/>
  </w:num>
  <w:num w:numId="126">
    <w:abstractNumId w:val="98"/>
  </w:num>
  <w:num w:numId="127">
    <w:abstractNumId w:val="249"/>
  </w:num>
  <w:num w:numId="128">
    <w:abstractNumId w:val="36"/>
  </w:num>
  <w:num w:numId="129">
    <w:abstractNumId w:val="2"/>
  </w:num>
  <w:num w:numId="130">
    <w:abstractNumId w:val="57"/>
  </w:num>
  <w:num w:numId="131">
    <w:abstractNumId w:val="79"/>
  </w:num>
  <w:num w:numId="132">
    <w:abstractNumId w:val="35"/>
  </w:num>
  <w:num w:numId="133">
    <w:abstractNumId w:val="62"/>
  </w:num>
  <w:num w:numId="134">
    <w:abstractNumId w:val="122"/>
  </w:num>
  <w:num w:numId="135">
    <w:abstractNumId w:val="87"/>
  </w:num>
  <w:num w:numId="136">
    <w:abstractNumId w:val="106"/>
  </w:num>
  <w:num w:numId="137">
    <w:abstractNumId w:val="112"/>
  </w:num>
  <w:num w:numId="138">
    <w:abstractNumId w:val="186"/>
  </w:num>
  <w:num w:numId="139">
    <w:abstractNumId w:val="83"/>
  </w:num>
  <w:num w:numId="140">
    <w:abstractNumId w:val="187"/>
  </w:num>
  <w:num w:numId="141">
    <w:abstractNumId w:val="73"/>
  </w:num>
  <w:num w:numId="142">
    <w:abstractNumId w:val="230"/>
  </w:num>
  <w:num w:numId="143">
    <w:abstractNumId w:val="252"/>
  </w:num>
  <w:num w:numId="144">
    <w:abstractNumId w:val="119"/>
  </w:num>
  <w:num w:numId="145">
    <w:abstractNumId w:val="111"/>
  </w:num>
  <w:num w:numId="146">
    <w:abstractNumId w:val="138"/>
  </w:num>
  <w:num w:numId="147">
    <w:abstractNumId w:val="25"/>
  </w:num>
  <w:num w:numId="148">
    <w:abstractNumId w:val="58"/>
  </w:num>
  <w:num w:numId="149">
    <w:abstractNumId w:val="145"/>
  </w:num>
  <w:num w:numId="150">
    <w:abstractNumId w:val="156"/>
  </w:num>
  <w:num w:numId="151">
    <w:abstractNumId w:val="116"/>
  </w:num>
  <w:num w:numId="152">
    <w:abstractNumId w:val="171"/>
  </w:num>
  <w:num w:numId="153">
    <w:abstractNumId w:val="96"/>
  </w:num>
  <w:num w:numId="154">
    <w:abstractNumId w:val="39"/>
  </w:num>
  <w:num w:numId="155">
    <w:abstractNumId w:val="253"/>
  </w:num>
  <w:num w:numId="156">
    <w:abstractNumId w:val="94"/>
  </w:num>
  <w:num w:numId="157">
    <w:abstractNumId w:val="104"/>
  </w:num>
  <w:num w:numId="158">
    <w:abstractNumId w:val="89"/>
  </w:num>
  <w:num w:numId="159">
    <w:abstractNumId w:val="48"/>
  </w:num>
  <w:num w:numId="160">
    <w:abstractNumId w:val="8"/>
  </w:num>
  <w:num w:numId="161">
    <w:abstractNumId w:val="50"/>
  </w:num>
  <w:num w:numId="162">
    <w:abstractNumId w:val="189"/>
  </w:num>
  <w:num w:numId="163">
    <w:abstractNumId w:val="68"/>
  </w:num>
  <w:num w:numId="164">
    <w:abstractNumId w:val="239"/>
  </w:num>
  <w:num w:numId="165">
    <w:abstractNumId w:val="38"/>
  </w:num>
  <w:num w:numId="166">
    <w:abstractNumId w:val="256"/>
  </w:num>
  <w:num w:numId="167">
    <w:abstractNumId w:val="34"/>
  </w:num>
  <w:num w:numId="168">
    <w:abstractNumId w:val="211"/>
  </w:num>
  <w:num w:numId="169">
    <w:abstractNumId w:val="259"/>
  </w:num>
  <w:num w:numId="170">
    <w:abstractNumId w:val="176"/>
  </w:num>
  <w:num w:numId="171">
    <w:abstractNumId w:val="157"/>
  </w:num>
  <w:num w:numId="172">
    <w:abstractNumId w:val="197"/>
  </w:num>
  <w:num w:numId="173">
    <w:abstractNumId w:val="178"/>
  </w:num>
  <w:num w:numId="174">
    <w:abstractNumId w:val="51"/>
  </w:num>
  <w:num w:numId="175">
    <w:abstractNumId w:val="22"/>
  </w:num>
  <w:num w:numId="176">
    <w:abstractNumId w:val="220"/>
  </w:num>
  <w:num w:numId="177">
    <w:abstractNumId w:val="32"/>
  </w:num>
  <w:num w:numId="178">
    <w:abstractNumId w:val="31"/>
  </w:num>
  <w:num w:numId="179">
    <w:abstractNumId w:val="174"/>
  </w:num>
  <w:num w:numId="180">
    <w:abstractNumId w:val="192"/>
  </w:num>
  <w:num w:numId="181">
    <w:abstractNumId w:val="21"/>
  </w:num>
  <w:num w:numId="182">
    <w:abstractNumId w:val="161"/>
  </w:num>
  <w:num w:numId="183">
    <w:abstractNumId w:val="150"/>
  </w:num>
  <w:num w:numId="184">
    <w:abstractNumId w:val="41"/>
  </w:num>
  <w:num w:numId="185">
    <w:abstractNumId w:val="212"/>
  </w:num>
  <w:num w:numId="186">
    <w:abstractNumId w:val="115"/>
  </w:num>
  <w:num w:numId="187">
    <w:abstractNumId w:val="102"/>
  </w:num>
  <w:num w:numId="188">
    <w:abstractNumId w:val="243"/>
  </w:num>
  <w:num w:numId="189">
    <w:abstractNumId w:val="188"/>
  </w:num>
  <w:num w:numId="190">
    <w:abstractNumId w:val="194"/>
  </w:num>
  <w:num w:numId="191">
    <w:abstractNumId w:val="100"/>
  </w:num>
  <w:num w:numId="192">
    <w:abstractNumId w:val="72"/>
  </w:num>
  <w:num w:numId="193">
    <w:abstractNumId w:val="199"/>
  </w:num>
  <w:num w:numId="194">
    <w:abstractNumId w:val="141"/>
  </w:num>
  <w:num w:numId="195">
    <w:abstractNumId w:val="55"/>
  </w:num>
  <w:num w:numId="196">
    <w:abstractNumId w:val="137"/>
  </w:num>
  <w:num w:numId="197">
    <w:abstractNumId w:val="179"/>
  </w:num>
  <w:num w:numId="198">
    <w:abstractNumId w:val="139"/>
  </w:num>
  <w:num w:numId="199">
    <w:abstractNumId w:val="26"/>
  </w:num>
  <w:num w:numId="200">
    <w:abstractNumId w:val="235"/>
  </w:num>
  <w:num w:numId="201">
    <w:abstractNumId w:val="61"/>
  </w:num>
  <w:num w:numId="202">
    <w:abstractNumId w:val="258"/>
  </w:num>
  <w:num w:numId="203">
    <w:abstractNumId w:val="125"/>
  </w:num>
  <w:num w:numId="204">
    <w:abstractNumId w:val="53"/>
  </w:num>
  <w:num w:numId="205">
    <w:abstractNumId w:val="107"/>
  </w:num>
  <w:num w:numId="206">
    <w:abstractNumId w:val="132"/>
  </w:num>
  <w:num w:numId="207">
    <w:abstractNumId w:val="85"/>
  </w:num>
  <w:num w:numId="208">
    <w:abstractNumId w:val="261"/>
  </w:num>
  <w:num w:numId="209">
    <w:abstractNumId w:val="210"/>
  </w:num>
  <w:num w:numId="210">
    <w:abstractNumId w:val="219"/>
  </w:num>
  <w:num w:numId="211">
    <w:abstractNumId w:val="214"/>
  </w:num>
  <w:num w:numId="212">
    <w:abstractNumId w:val="268"/>
  </w:num>
  <w:num w:numId="213">
    <w:abstractNumId w:val="128"/>
  </w:num>
  <w:num w:numId="214">
    <w:abstractNumId w:val="167"/>
  </w:num>
  <w:num w:numId="215">
    <w:abstractNumId w:val="70"/>
  </w:num>
  <w:num w:numId="216">
    <w:abstractNumId w:val="272"/>
  </w:num>
  <w:num w:numId="217">
    <w:abstractNumId w:val="148"/>
  </w:num>
  <w:num w:numId="218">
    <w:abstractNumId w:val="4"/>
  </w:num>
  <w:num w:numId="219">
    <w:abstractNumId w:val="118"/>
  </w:num>
  <w:num w:numId="220">
    <w:abstractNumId w:val="43"/>
  </w:num>
  <w:num w:numId="221">
    <w:abstractNumId w:val="136"/>
  </w:num>
  <w:num w:numId="222">
    <w:abstractNumId w:val="165"/>
  </w:num>
  <w:num w:numId="223">
    <w:abstractNumId w:val="183"/>
  </w:num>
  <w:num w:numId="224">
    <w:abstractNumId w:val="84"/>
  </w:num>
  <w:num w:numId="225">
    <w:abstractNumId w:val="208"/>
  </w:num>
  <w:num w:numId="226">
    <w:abstractNumId w:val="193"/>
  </w:num>
  <w:num w:numId="227">
    <w:abstractNumId w:val="18"/>
  </w:num>
  <w:num w:numId="228">
    <w:abstractNumId w:val="3"/>
  </w:num>
  <w:num w:numId="229">
    <w:abstractNumId w:val="223"/>
  </w:num>
  <w:num w:numId="230">
    <w:abstractNumId w:val="95"/>
  </w:num>
  <w:num w:numId="231">
    <w:abstractNumId w:val="190"/>
  </w:num>
  <w:num w:numId="232">
    <w:abstractNumId w:val="222"/>
  </w:num>
  <w:num w:numId="233">
    <w:abstractNumId w:val="52"/>
  </w:num>
  <w:num w:numId="234">
    <w:abstractNumId w:val="81"/>
  </w:num>
  <w:num w:numId="235">
    <w:abstractNumId w:val="42"/>
  </w:num>
  <w:num w:numId="236">
    <w:abstractNumId w:val="142"/>
  </w:num>
  <w:num w:numId="237">
    <w:abstractNumId w:val="45"/>
    <w:lvlOverride w:ilvl="0">
      <w:startOverride w:val="1"/>
    </w:lvlOverride>
  </w:num>
  <w:num w:numId="238">
    <w:abstractNumId w:val="204"/>
  </w:num>
  <w:num w:numId="239">
    <w:abstractNumId w:val="17"/>
  </w:num>
  <w:num w:numId="240">
    <w:abstractNumId w:val="88"/>
  </w:num>
  <w:num w:numId="241">
    <w:abstractNumId w:val="103"/>
  </w:num>
  <w:num w:numId="242">
    <w:abstractNumId w:val="23"/>
  </w:num>
  <w:num w:numId="243">
    <w:abstractNumId w:val="37"/>
  </w:num>
  <w:num w:numId="244">
    <w:abstractNumId w:val="144"/>
  </w:num>
  <w:num w:numId="245">
    <w:abstractNumId w:val="66"/>
  </w:num>
  <w:num w:numId="246">
    <w:abstractNumId w:val="124"/>
  </w:num>
  <w:num w:numId="247">
    <w:abstractNumId w:val="108"/>
  </w:num>
  <w:num w:numId="248">
    <w:abstractNumId w:val="237"/>
  </w:num>
  <w:num w:numId="249">
    <w:abstractNumId w:val="109"/>
  </w:num>
  <w:num w:numId="250">
    <w:abstractNumId w:val="248"/>
  </w:num>
  <w:num w:numId="251">
    <w:abstractNumId w:val="168"/>
  </w:num>
  <w:num w:numId="252">
    <w:abstractNumId w:val="16"/>
  </w:num>
  <w:num w:numId="253">
    <w:abstractNumId w:val="180"/>
  </w:num>
  <w:num w:numId="254">
    <w:abstractNumId w:val="164"/>
  </w:num>
  <w:num w:numId="255">
    <w:abstractNumId w:val="45"/>
  </w:num>
  <w:num w:numId="256">
    <w:abstractNumId w:val="45"/>
  </w:num>
  <w:numIdMacAtCleanup w:val="2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AU" w:vendorID="64" w:dllVersion="131078" w:nlCheck="1" w:checkStyle="0"/>
  <w:activeWritingStyle w:appName="MSWord" w:lang="fr-F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8D"/>
    <w:rsid w:val="00000B64"/>
    <w:rsid w:val="00000B8F"/>
    <w:rsid w:val="0000204C"/>
    <w:rsid w:val="000027D3"/>
    <w:rsid w:val="0000330E"/>
    <w:rsid w:val="00004DF5"/>
    <w:rsid w:val="0000751E"/>
    <w:rsid w:val="00007DF6"/>
    <w:rsid w:val="0001071B"/>
    <w:rsid w:val="00010A5B"/>
    <w:rsid w:val="00010CD6"/>
    <w:rsid w:val="0001398A"/>
    <w:rsid w:val="0001408A"/>
    <w:rsid w:val="000145AD"/>
    <w:rsid w:val="00014A36"/>
    <w:rsid w:val="00017072"/>
    <w:rsid w:val="00020E36"/>
    <w:rsid w:val="00021449"/>
    <w:rsid w:val="00021FC2"/>
    <w:rsid w:val="00022706"/>
    <w:rsid w:val="00024996"/>
    <w:rsid w:val="00026254"/>
    <w:rsid w:val="00030519"/>
    <w:rsid w:val="0003079D"/>
    <w:rsid w:val="00032325"/>
    <w:rsid w:val="0003423A"/>
    <w:rsid w:val="00034AA6"/>
    <w:rsid w:val="000350CE"/>
    <w:rsid w:val="00035DCD"/>
    <w:rsid w:val="00036FAC"/>
    <w:rsid w:val="000442CD"/>
    <w:rsid w:val="000448C3"/>
    <w:rsid w:val="000455FC"/>
    <w:rsid w:val="0004588D"/>
    <w:rsid w:val="00046B84"/>
    <w:rsid w:val="00047E3A"/>
    <w:rsid w:val="00052F65"/>
    <w:rsid w:val="00053F4E"/>
    <w:rsid w:val="00054377"/>
    <w:rsid w:val="00054D3F"/>
    <w:rsid w:val="0005570D"/>
    <w:rsid w:val="00055900"/>
    <w:rsid w:val="00056472"/>
    <w:rsid w:val="0005674D"/>
    <w:rsid w:val="0005700E"/>
    <w:rsid w:val="000573BD"/>
    <w:rsid w:val="00061176"/>
    <w:rsid w:val="000623A1"/>
    <w:rsid w:val="000654A7"/>
    <w:rsid w:val="000659B6"/>
    <w:rsid w:val="000662AE"/>
    <w:rsid w:val="00067161"/>
    <w:rsid w:val="00072153"/>
    <w:rsid w:val="00072B2A"/>
    <w:rsid w:val="00073A1E"/>
    <w:rsid w:val="00074188"/>
    <w:rsid w:val="00074577"/>
    <w:rsid w:val="00074A0F"/>
    <w:rsid w:val="00076A82"/>
    <w:rsid w:val="00077547"/>
    <w:rsid w:val="00080D8F"/>
    <w:rsid w:val="0008132A"/>
    <w:rsid w:val="00082A46"/>
    <w:rsid w:val="00082FC3"/>
    <w:rsid w:val="00083E65"/>
    <w:rsid w:val="00084B83"/>
    <w:rsid w:val="00085373"/>
    <w:rsid w:val="00086E12"/>
    <w:rsid w:val="00087892"/>
    <w:rsid w:val="00090CC1"/>
    <w:rsid w:val="00090E5A"/>
    <w:rsid w:val="00091379"/>
    <w:rsid w:val="00093298"/>
    <w:rsid w:val="00094AA9"/>
    <w:rsid w:val="000967BC"/>
    <w:rsid w:val="000967D5"/>
    <w:rsid w:val="00097BF4"/>
    <w:rsid w:val="000A0857"/>
    <w:rsid w:val="000A38C3"/>
    <w:rsid w:val="000A4753"/>
    <w:rsid w:val="000A4C40"/>
    <w:rsid w:val="000A4DCD"/>
    <w:rsid w:val="000A511E"/>
    <w:rsid w:val="000A53C5"/>
    <w:rsid w:val="000A64F1"/>
    <w:rsid w:val="000A76AB"/>
    <w:rsid w:val="000B10BA"/>
    <w:rsid w:val="000B27EC"/>
    <w:rsid w:val="000B393C"/>
    <w:rsid w:val="000B6019"/>
    <w:rsid w:val="000B601E"/>
    <w:rsid w:val="000B6775"/>
    <w:rsid w:val="000B727E"/>
    <w:rsid w:val="000B749B"/>
    <w:rsid w:val="000B74E4"/>
    <w:rsid w:val="000B7518"/>
    <w:rsid w:val="000B7535"/>
    <w:rsid w:val="000B7E7B"/>
    <w:rsid w:val="000C0D16"/>
    <w:rsid w:val="000C0DC2"/>
    <w:rsid w:val="000C1494"/>
    <w:rsid w:val="000C1A45"/>
    <w:rsid w:val="000C39FA"/>
    <w:rsid w:val="000C3D6C"/>
    <w:rsid w:val="000C410A"/>
    <w:rsid w:val="000C41C9"/>
    <w:rsid w:val="000C4347"/>
    <w:rsid w:val="000C4562"/>
    <w:rsid w:val="000C532C"/>
    <w:rsid w:val="000C7E2D"/>
    <w:rsid w:val="000D04DB"/>
    <w:rsid w:val="000D15AE"/>
    <w:rsid w:val="000D1A83"/>
    <w:rsid w:val="000D24E2"/>
    <w:rsid w:val="000D2F1A"/>
    <w:rsid w:val="000D2F40"/>
    <w:rsid w:val="000D349A"/>
    <w:rsid w:val="000D3B31"/>
    <w:rsid w:val="000D45DC"/>
    <w:rsid w:val="000D4CEA"/>
    <w:rsid w:val="000D6F79"/>
    <w:rsid w:val="000D746E"/>
    <w:rsid w:val="000E29D4"/>
    <w:rsid w:val="000E3460"/>
    <w:rsid w:val="000E4549"/>
    <w:rsid w:val="000E4BF8"/>
    <w:rsid w:val="000E56A7"/>
    <w:rsid w:val="000E60A9"/>
    <w:rsid w:val="000E767A"/>
    <w:rsid w:val="000F037C"/>
    <w:rsid w:val="000F08DD"/>
    <w:rsid w:val="000F33DC"/>
    <w:rsid w:val="000F7541"/>
    <w:rsid w:val="001005E3"/>
    <w:rsid w:val="0010224B"/>
    <w:rsid w:val="001037F9"/>
    <w:rsid w:val="0010422B"/>
    <w:rsid w:val="00104DE3"/>
    <w:rsid w:val="0010598F"/>
    <w:rsid w:val="00105B31"/>
    <w:rsid w:val="00105C36"/>
    <w:rsid w:val="00106D41"/>
    <w:rsid w:val="001072D4"/>
    <w:rsid w:val="00111771"/>
    <w:rsid w:val="0011338B"/>
    <w:rsid w:val="001151E4"/>
    <w:rsid w:val="0011645C"/>
    <w:rsid w:val="0012058E"/>
    <w:rsid w:val="00120718"/>
    <w:rsid w:val="001207AD"/>
    <w:rsid w:val="00120D82"/>
    <w:rsid w:val="0012142A"/>
    <w:rsid w:val="0012229E"/>
    <w:rsid w:val="00122637"/>
    <w:rsid w:val="00122AC2"/>
    <w:rsid w:val="001231DD"/>
    <w:rsid w:val="001232DE"/>
    <w:rsid w:val="001233BE"/>
    <w:rsid w:val="001234A7"/>
    <w:rsid w:val="001248B2"/>
    <w:rsid w:val="00124BFF"/>
    <w:rsid w:val="00125F8C"/>
    <w:rsid w:val="00126172"/>
    <w:rsid w:val="001273DA"/>
    <w:rsid w:val="00130388"/>
    <w:rsid w:val="00130704"/>
    <w:rsid w:val="0013085D"/>
    <w:rsid w:val="00130CDD"/>
    <w:rsid w:val="00131DFA"/>
    <w:rsid w:val="001322F7"/>
    <w:rsid w:val="001326C0"/>
    <w:rsid w:val="00132979"/>
    <w:rsid w:val="00133516"/>
    <w:rsid w:val="001342BA"/>
    <w:rsid w:val="001354DF"/>
    <w:rsid w:val="001362FB"/>
    <w:rsid w:val="00136512"/>
    <w:rsid w:val="00137D17"/>
    <w:rsid w:val="0014066F"/>
    <w:rsid w:val="00140845"/>
    <w:rsid w:val="00141242"/>
    <w:rsid w:val="001418B4"/>
    <w:rsid w:val="00142439"/>
    <w:rsid w:val="0014250A"/>
    <w:rsid w:val="0014341A"/>
    <w:rsid w:val="00143D22"/>
    <w:rsid w:val="00145B1D"/>
    <w:rsid w:val="00146DE2"/>
    <w:rsid w:val="0015047B"/>
    <w:rsid w:val="00150B86"/>
    <w:rsid w:val="001516B7"/>
    <w:rsid w:val="001517CF"/>
    <w:rsid w:val="00151A06"/>
    <w:rsid w:val="00151C21"/>
    <w:rsid w:val="00152DF7"/>
    <w:rsid w:val="00153276"/>
    <w:rsid w:val="0015387A"/>
    <w:rsid w:val="00156C32"/>
    <w:rsid w:val="0016035B"/>
    <w:rsid w:val="001606FF"/>
    <w:rsid w:val="00162DFB"/>
    <w:rsid w:val="0016320A"/>
    <w:rsid w:val="001639FB"/>
    <w:rsid w:val="00163C02"/>
    <w:rsid w:val="00164CE6"/>
    <w:rsid w:val="0016502F"/>
    <w:rsid w:val="00165031"/>
    <w:rsid w:val="00165BDA"/>
    <w:rsid w:val="0016686F"/>
    <w:rsid w:val="00167117"/>
    <w:rsid w:val="00167475"/>
    <w:rsid w:val="0017080D"/>
    <w:rsid w:val="00172025"/>
    <w:rsid w:val="001727C6"/>
    <w:rsid w:val="00173CD8"/>
    <w:rsid w:val="001740A3"/>
    <w:rsid w:val="001746A0"/>
    <w:rsid w:val="0017613C"/>
    <w:rsid w:val="0018039A"/>
    <w:rsid w:val="0018065D"/>
    <w:rsid w:val="00180A36"/>
    <w:rsid w:val="00183ACE"/>
    <w:rsid w:val="00185E79"/>
    <w:rsid w:val="00190907"/>
    <w:rsid w:val="00190DA2"/>
    <w:rsid w:val="0019680E"/>
    <w:rsid w:val="001A0E3E"/>
    <w:rsid w:val="001A267F"/>
    <w:rsid w:val="001A28A9"/>
    <w:rsid w:val="001A55ED"/>
    <w:rsid w:val="001A7240"/>
    <w:rsid w:val="001B0075"/>
    <w:rsid w:val="001B0746"/>
    <w:rsid w:val="001B1E7F"/>
    <w:rsid w:val="001B2472"/>
    <w:rsid w:val="001B5C5D"/>
    <w:rsid w:val="001C05E5"/>
    <w:rsid w:val="001C0C33"/>
    <w:rsid w:val="001C2774"/>
    <w:rsid w:val="001C2F4E"/>
    <w:rsid w:val="001C5850"/>
    <w:rsid w:val="001C5CDB"/>
    <w:rsid w:val="001C6786"/>
    <w:rsid w:val="001C6A48"/>
    <w:rsid w:val="001C7929"/>
    <w:rsid w:val="001D1F49"/>
    <w:rsid w:val="001D26D0"/>
    <w:rsid w:val="001D3692"/>
    <w:rsid w:val="001D4C6F"/>
    <w:rsid w:val="001D6AA2"/>
    <w:rsid w:val="001D6AA5"/>
    <w:rsid w:val="001D7209"/>
    <w:rsid w:val="001E019E"/>
    <w:rsid w:val="001E1F65"/>
    <w:rsid w:val="001E4862"/>
    <w:rsid w:val="001E4CEB"/>
    <w:rsid w:val="001E5686"/>
    <w:rsid w:val="001E6F6D"/>
    <w:rsid w:val="001E6FC1"/>
    <w:rsid w:val="001F1798"/>
    <w:rsid w:val="001F1864"/>
    <w:rsid w:val="001F219F"/>
    <w:rsid w:val="001F3E83"/>
    <w:rsid w:val="001F47E4"/>
    <w:rsid w:val="001F5BCD"/>
    <w:rsid w:val="001F603A"/>
    <w:rsid w:val="001F64AF"/>
    <w:rsid w:val="001F7BE0"/>
    <w:rsid w:val="001F7D52"/>
    <w:rsid w:val="00201E82"/>
    <w:rsid w:val="0020279D"/>
    <w:rsid w:val="0020458C"/>
    <w:rsid w:val="00204A9D"/>
    <w:rsid w:val="0020540F"/>
    <w:rsid w:val="00205C5B"/>
    <w:rsid w:val="002060C9"/>
    <w:rsid w:val="0020776B"/>
    <w:rsid w:val="00207DBD"/>
    <w:rsid w:val="002102B6"/>
    <w:rsid w:val="00210954"/>
    <w:rsid w:val="00210BC4"/>
    <w:rsid w:val="00210C5D"/>
    <w:rsid w:val="00210D3D"/>
    <w:rsid w:val="00212364"/>
    <w:rsid w:val="002126BD"/>
    <w:rsid w:val="00212A08"/>
    <w:rsid w:val="00212A97"/>
    <w:rsid w:val="002136F2"/>
    <w:rsid w:val="00215113"/>
    <w:rsid w:val="002152AC"/>
    <w:rsid w:val="002154F2"/>
    <w:rsid w:val="0021593F"/>
    <w:rsid w:val="002159ED"/>
    <w:rsid w:val="002166A8"/>
    <w:rsid w:val="00216B69"/>
    <w:rsid w:val="00217737"/>
    <w:rsid w:val="00220AD0"/>
    <w:rsid w:val="00221C6D"/>
    <w:rsid w:val="00222DD3"/>
    <w:rsid w:val="0022310D"/>
    <w:rsid w:val="00223173"/>
    <w:rsid w:val="002233E4"/>
    <w:rsid w:val="00223A26"/>
    <w:rsid w:val="002246F4"/>
    <w:rsid w:val="00224A69"/>
    <w:rsid w:val="00224B8B"/>
    <w:rsid w:val="00225637"/>
    <w:rsid w:val="00225BFD"/>
    <w:rsid w:val="00226693"/>
    <w:rsid w:val="002271D2"/>
    <w:rsid w:val="00227386"/>
    <w:rsid w:val="00232C5C"/>
    <w:rsid w:val="00232F8C"/>
    <w:rsid w:val="00232FD7"/>
    <w:rsid w:val="00233479"/>
    <w:rsid w:val="00234755"/>
    <w:rsid w:val="00235196"/>
    <w:rsid w:val="00236C2F"/>
    <w:rsid w:val="00237560"/>
    <w:rsid w:val="00237F75"/>
    <w:rsid w:val="00241DC1"/>
    <w:rsid w:val="002425E0"/>
    <w:rsid w:val="00242F8E"/>
    <w:rsid w:val="00244FCC"/>
    <w:rsid w:val="0024548B"/>
    <w:rsid w:val="00245BA8"/>
    <w:rsid w:val="0024629E"/>
    <w:rsid w:val="002479EC"/>
    <w:rsid w:val="00250EF1"/>
    <w:rsid w:val="00252B90"/>
    <w:rsid w:val="0025391E"/>
    <w:rsid w:val="00253983"/>
    <w:rsid w:val="00253D7C"/>
    <w:rsid w:val="00256B93"/>
    <w:rsid w:val="00260DCD"/>
    <w:rsid w:val="00261A86"/>
    <w:rsid w:val="00263003"/>
    <w:rsid w:val="00263741"/>
    <w:rsid w:val="002641BC"/>
    <w:rsid w:val="00265E23"/>
    <w:rsid w:val="00267779"/>
    <w:rsid w:val="002714BD"/>
    <w:rsid w:val="002729A2"/>
    <w:rsid w:val="00273D50"/>
    <w:rsid w:val="00275DCC"/>
    <w:rsid w:val="00275F84"/>
    <w:rsid w:val="00276D1A"/>
    <w:rsid w:val="002776A6"/>
    <w:rsid w:val="0027785E"/>
    <w:rsid w:val="002810F5"/>
    <w:rsid w:val="002815CB"/>
    <w:rsid w:val="002819C8"/>
    <w:rsid w:val="00281BFE"/>
    <w:rsid w:val="00281C40"/>
    <w:rsid w:val="00281F4D"/>
    <w:rsid w:val="00282026"/>
    <w:rsid w:val="00282D6D"/>
    <w:rsid w:val="00283CA0"/>
    <w:rsid w:val="00283DC5"/>
    <w:rsid w:val="00283F7E"/>
    <w:rsid w:val="00284913"/>
    <w:rsid w:val="002849A0"/>
    <w:rsid w:val="002859CF"/>
    <w:rsid w:val="00286AED"/>
    <w:rsid w:val="00291B30"/>
    <w:rsid w:val="002921ED"/>
    <w:rsid w:val="002925C3"/>
    <w:rsid w:val="0029462A"/>
    <w:rsid w:val="00295A28"/>
    <w:rsid w:val="00297090"/>
    <w:rsid w:val="002A2FE2"/>
    <w:rsid w:val="002A30C5"/>
    <w:rsid w:val="002A3E75"/>
    <w:rsid w:val="002A464B"/>
    <w:rsid w:val="002A4755"/>
    <w:rsid w:val="002A489E"/>
    <w:rsid w:val="002A618A"/>
    <w:rsid w:val="002B06DA"/>
    <w:rsid w:val="002B2A13"/>
    <w:rsid w:val="002B4DF1"/>
    <w:rsid w:val="002B56F0"/>
    <w:rsid w:val="002B5946"/>
    <w:rsid w:val="002B70CA"/>
    <w:rsid w:val="002B7967"/>
    <w:rsid w:val="002C0C5A"/>
    <w:rsid w:val="002C2032"/>
    <w:rsid w:val="002C310E"/>
    <w:rsid w:val="002C3A59"/>
    <w:rsid w:val="002C4BD3"/>
    <w:rsid w:val="002C4C9C"/>
    <w:rsid w:val="002C50F5"/>
    <w:rsid w:val="002C5306"/>
    <w:rsid w:val="002C6FCB"/>
    <w:rsid w:val="002D434B"/>
    <w:rsid w:val="002D46FB"/>
    <w:rsid w:val="002D4744"/>
    <w:rsid w:val="002D5983"/>
    <w:rsid w:val="002D6282"/>
    <w:rsid w:val="002E0093"/>
    <w:rsid w:val="002E180D"/>
    <w:rsid w:val="002E2416"/>
    <w:rsid w:val="002E334D"/>
    <w:rsid w:val="002E37F0"/>
    <w:rsid w:val="002E4256"/>
    <w:rsid w:val="002E4E02"/>
    <w:rsid w:val="002E5AE1"/>
    <w:rsid w:val="002E6929"/>
    <w:rsid w:val="002E6A54"/>
    <w:rsid w:val="002F00C9"/>
    <w:rsid w:val="002F0EE1"/>
    <w:rsid w:val="002F1131"/>
    <w:rsid w:val="002F3015"/>
    <w:rsid w:val="002F3106"/>
    <w:rsid w:val="002F35F9"/>
    <w:rsid w:val="002F6433"/>
    <w:rsid w:val="002F6689"/>
    <w:rsid w:val="002F7545"/>
    <w:rsid w:val="002F76ED"/>
    <w:rsid w:val="0030174C"/>
    <w:rsid w:val="003031B1"/>
    <w:rsid w:val="003033C3"/>
    <w:rsid w:val="0030429B"/>
    <w:rsid w:val="00304705"/>
    <w:rsid w:val="00304B8C"/>
    <w:rsid w:val="00304ED0"/>
    <w:rsid w:val="00307258"/>
    <w:rsid w:val="00312652"/>
    <w:rsid w:val="0031276A"/>
    <w:rsid w:val="00312EE1"/>
    <w:rsid w:val="003135E6"/>
    <w:rsid w:val="003148CF"/>
    <w:rsid w:val="00314BD2"/>
    <w:rsid w:val="00314E76"/>
    <w:rsid w:val="00316F38"/>
    <w:rsid w:val="00320A83"/>
    <w:rsid w:val="00320B79"/>
    <w:rsid w:val="0032157A"/>
    <w:rsid w:val="003219EC"/>
    <w:rsid w:val="00321E34"/>
    <w:rsid w:val="00322078"/>
    <w:rsid w:val="00323B11"/>
    <w:rsid w:val="00323CFC"/>
    <w:rsid w:val="00324288"/>
    <w:rsid w:val="00324613"/>
    <w:rsid w:val="00324B58"/>
    <w:rsid w:val="00327C06"/>
    <w:rsid w:val="00330202"/>
    <w:rsid w:val="0033034C"/>
    <w:rsid w:val="00331D61"/>
    <w:rsid w:val="00332744"/>
    <w:rsid w:val="00335580"/>
    <w:rsid w:val="00336BBC"/>
    <w:rsid w:val="00342437"/>
    <w:rsid w:val="003429D5"/>
    <w:rsid w:val="00342C0B"/>
    <w:rsid w:val="00345253"/>
    <w:rsid w:val="00345384"/>
    <w:rsid w:val="0034544B"/>
    <w:rsid w:val="00346680"/>
    <w:rsid w:val="00346AF6"/>
    <w:rsid w:val="00346F72"/>
    <w:rsid w:val="003471F1"/>
    <w:rsid w:val="003511DF"/>
    <w:rsid w:val="003524ED"/>
    <w:rsid w:val="0035457E"/>
    <w:rsid w:val="00354721"/>
    <w:rsid w:val="00354CF2"/>
    <w:rsid w:val="00356459"/>
    <w:rsid w:val="003602ED"/>
    <w:rsid w:val="003607B8"/>
    <w:rsid w:val="00361968"/>
    <w:rsid w:val="0036205C"/>
    <w:rsid w:val="003649DE"/>
    <w:rsid w:val="00364CFE"/>
    <w:rsid w:val="00366BB2"/>
    <w:rsid w:val="0036792D"/>
    <w:rsid w:val="00367AF3"/>
    <w:rsid w:val="0037111F"/>
    <w:rsid w:val="00371586"/>
    <w:rsid w:val="00371B7F"/>
    <w:rsid w:val="003724F1"/>
    <w:rsid w:val="00374427"/>
    <w:rsid w:val="003744D3"/>
    <w:rsid w:val="003764AC"/>
    <w:rsid w:val="00376717"/>
    <w:rsid w:val="00376B35"/>
    <w:rsid w:val="003778D3"/>
    <w:rsid w:val="003805FE"/>
    <w:rsid w:val="0038073C"/>
    <w:rsid w:val="00381680"/>
    <w:rsid w:val="00381DB0"/>
    <w:rsid w:val="0038461B"/>
    <w:rsid w:val="003860A8"/>
    <w:rsid w:val="00387285"/>
    <w:rsid w:val="00390139"/>
    <w:rsid w:val="00391656"/>
    <w:rsid w:val="0039222C"/>
    <w:rsid w:val="00394269"/>
    <w:rsid w:val="0039457A"/>
    <w:rsid w:val="0039473B"/>
    <w:rsid w:val="0039584E"/>
    <w:rsid w:val="00395AD1"/>
    <w:rsid w:val="00397618"/>
    <w:rsid w:val="003A4438"/>
    <w:rsid w:val="003B0162"/>
    <w:rsid w:val="003B5E6E"/>
    <w:rsid w:val="003B72E8"/>
    <w:rsid w:val="003B7CD1"/>
    <w:rsid w:val="003C325F"/>
    <w:rsid w:val="003C5777"/>
    <w:rsid w:val="003C606A"/>
    <w:rsid w:val="003C650F"/>
    <w:rsid w:val="003C7810"/>
    <w:rsid w:val="003D0063"/>
    <w:rsid w:val="003D0ABC"/>
    <w:rsid w:val="003D0D81"/>
    <w:rsid w:val="003D127E"/>
    <w:rsid w:val="003D422E"/>
    <w:rsid w:val="003D55A4"/>
    <w:rsid w:val="003D60B8"/>
    <w:rsid w:val="003D6E06"/>
    <w:rsid w:val="003D79C4"/>
    <w:rsid w:val="003E0333"/>
    <w:rsid w:val="003E0383"/>
    <w:rsid w:val="003E1344"/>
    <w:rsid w:val="003E32CD"/>
    <w:rsid w:val="003E48C8"/>
    <w:rsid w:val="003E54CF"/>
    <w:rsid w:val="003E5597"/>
    <w:rsid w:val="003E63E3"/>
    <w:rsid w:val="003E689C"/>
    <w:rsid w:val="003F00A1"/>
    <w:rsid w:val="003F2672"/>
    <w:rsid w:val="003F29EE"/>
    <w:rsid w:val="003F3BAA"/>
    <w:rsid w:val="003F4360"/>
    <w:rsid w:val="003F4CF8"/>
    <w:rsid w:val="003F6223"/>
    <w:rsid w:val="003F677F"/>
    <w:rsid w:val="003F75D6"/>
    <w:rsid w:val="00400694"/>
    <w:rsid w:val="00401D06"/>
    <w:rsid w:val="00402F2D"/>
    <w:rsid w:val="00403345"/>
    <w:rsid w:val="00403E38"/>
    <w:rsid w:val="00404534"/>
    <w:rsid w:val="004048A4"/>
    <w:rsid w:val="004053AB"/>
    <w:rsid w:val="00406CB9"/>
    <w:rsid w:val="00410742"/>
    <w:rsid w:val="00410DEC"/>
    <w:rsid w:val="00411F7D"/>
    <w:rsid w:val="00411FF1"/>
    <w:rsid w:val="004121AC"/>
    <w:rsid w:val="004131A6"/>
    <w:rsid w:val="00413667"/>
    <w:rsid w:val="00413813"/>
    <w:rsid w:val="00413A96"/>
    <w:rsid w:val="00413C7D"/>
    <w:rsid w:val="00413F3E"/>
    <w:rsid w:val="004143D0"/>
    <w:rsid w:val="00414C36"/>
    <w:rsid w:val="00415075"/>
    <w:rsid w:val="0041659B"/>
    <w:rsid w:val="00417023"/>
    <w:rsid w:val="00421969"/>
    <w:rsid w:val="004224AD"/>
    <w:rsid w:val="0042335E"/>
    <w:rsid w:val="0042389F"/>
    <w:rsid w:val="00423AB5"/>
    <w:rsid w:val="00423B0D"/>
    <w:rsid w:val="00423F07"/>
    <w:rsid w:val="0042473B"/>
    <w:rsid w:val="0042484D"/>
    <w:rsid w:val="00426572"/>
    <w:rsid w:val="00427177"/>
    <w:rsid w:val="00427F6A"/>
    <w:rsid w:val="00430007"/>
    <w:rsid w:val="004325A3"/>
    <w:rsid w:val="00434385"/>
    <w:rsid w:val="00435480"/>
    <w:rsid w:val="00435CA0"/>
    <w:rsid w:val="0043743F"/>
    <w:rsid w:val="00437B83"/>
    <w:rsid w:val="00437CCF"/>
    <w:rsid w:val="00440683"/>
    <w:rsid w:val="0044229F"/>
    <w:rsid w:val="00443E82"/>
    <w:rsid w:val="00443EA4"/>
    <w:rsid w:val="00444322"/>
    <w:rsid w:val="00444858"/>
    <w:rsid w:val="004452EA"/>
    <w:rsid w:val="004453A8"/>
    <w:rsid w:val="0044660D"/>
    <w:rsid w:val="00446A69"/>
    <w:rsid w:val="00446C05"/>
    <w:rsid w:val="004472FB"/>
    <w:rsid w:val="00450902"/>
    <w:rsid w:val="004509AE"/>
    <w:rsid w:val="004510ED"/>
    <w:rsid w:val="0045164D"/>
    <w:rsid w:val="00452183"/>
    <w:rsid w:val="00452ACD"/>
    <w:rsid w:val="00452EC5"/>
    <w:rsid w:val="00453355"/>
    <w:rsid w:val="004544CA"/>
    <w:rsid w:val="0045509C"/>
    <w:rsid w:val="0045527A"/>
    <w:rsid w:val="004554C1"/>
    <w:rsid w:val="00455CF7"/>
    <w:rsid w:val="00456776"/>
    <w:rsid w:val="00456C1B"/>
    <w:rsid w:val="00457CD2"/>
    <w:rsid w:val="00457F4A"/>
    <w:rsid w:val="004605F7"/>
    <w:rsid w:val="00460E65"/>
    <w:rsid w:val="00461453"/>
    <w:rsid w:val="00462B04"/>
    <w:rsid w:val="00462FC2"/>
    <w:rsid w:val="004632ED"/>
    <w:rsid w:val="00463A82"/>
    <w:rsid w:val="00463EF1"/>
    <w:rsid w:val="004643E3"/>
    <w:rsid w:val="004647EC"/>
    <w:rsid w:val="00464D5F"/>
    <w:rsid w:val="00464F18"/>
    <w:rsid w:val="004650D3"/>
    <w:rsid w:val="00465FF5"/>
    <w:rsid w:val="004671FA"/>
    <w:rsid w:val="00470983"/>
    <w:rsid w:val="004714C5"/>
    <w:rsid w:val="00473096"/>
    <w:rsid w:val="00480FBC"/>
    <w:rsid w:val="0048157A"/>
    <w:rsid w:val="00482ADF"/>
    <w:rsid w:val="00483051"/>
    <w:rsid w:val="00484906"/>
    <w:rsid w:val="0048536D"/>
    <w:rsid w:val="00485E30"/>
    <w:rsid w:val="00486098"/>
    <w:rsid w:val="0049061D"/>
    <w:rsid w:val="0049112A"/>
    <w:rsid w:val="00492345"/>
    <w:rsid w:val="00492ED4"/>
    <w:rsid w:val="00493773"/>
    <w:rsid w:val="00493A73"/>
    <w:rsid w:val="00493C84"/>
    <w:rsid w:val="00494317"/>
    <w:rsid w:val="00494786"/>
    <w:rsid w:val="00494BBD"/>
    <w:rsid w:val="00495DE2"/>
    <w:rsid w:val="0049662E"/>
    <w:rsid w:val="004A0C6F"/>
    <w:rsid w:val="004A1817"/>
    <w:rsid w:val="004A24D2"/>
    <w:rsid w:val="004A24FA"/>
    <w:rsid w:val="004A2B6E"/>
    <w:rsid w:val="004A34F0"/>
    <w:rsid w:val="004A362A"/>
    <w:rsid w:val="004A39CA"/>
    <w:rsid w:val="004A3EB7"/>
    <w:rsid w:val="004A54FE"/>
    <w:rsid w:val="004A78FA"/>
    <w:rsid w:val="004B0490"/>
    <w:rsid w:val="004B0F3E"/>
    <w:rsid w:val="004B25FF"/>
    <w:rsid w:val="004B30AA"/>
    <w:rsid w:val="004B4B85"/>
    <w:rsid w:val="004B5C78"/>
    <w:rsid w:val="004B5C87"/>
    <w:rsid w:val="004B7DEE"/>
    <w:rsid w:val="004C0531"/>
    <w:rsid w:val="004C33A0"/>
    <w:rsid w:val="004C4DBB"/>
    <w:rsid w:val="004C5246"/>
    <w:rsid w:val="004C5CA1"/>
    <w:rsid w:val="004C65E0"/>
    <w:rsid w:val="004C692F"/>
    <w:rsid w:val="004C7D42"/>
    <w:rsid w:val="004D0588"/>
    <w:rsid w:val="004D0794"/>
    <w:rsid w:val="004D0C27"/>
    <w:rsid w:val="004D19EE"/>
    <w:rsid w:val="004D2B7F"/>
    <w:rsid w:val="004D3876"/>
    <w:rsid w:val="004D3B00"/>
    <w:rsid w:val="004D497E"/>
    <w:rsid w:val="004D5FF7"/>
    <w:rsid w:val="004D6214"/>
    <w:rsid w:val="004D677D"/>
    <w:rsid w:val="004D6F37"/>
    <w:rsid w:val="004D75CF"/>
    <w:rsid w:val="004E016B"/>
    <w:rsid w:val="004E0676"/>
    <w:rsid w:val="004E114D"/>
    <w:rsid w:val="004E1433"/>
    <w:rsid w:val="004E20BF"/>
    <w:rsid w:val="004E24B1"/>
    <w:rsid w:val="004E3456"/>
    <w:rsid w:val="004E4F20"/>
    <w:rsid w:val="004E502C"/>
    <w:rsid w:val="004E5E91"/>
    <w:rsid w:val="004E6DBF"/>
    <w:rsid w:val="004E75EF"/>
    <w:rsid w:val="004E7991"/>
    <w:rsid w:val="004F03B8"/>
    <w:rsid w:val="004F04E4"/>
    <w:rsid w:val="004F1EA8"/>
    <w:rsid w:val="004F2723"/>
    <w:rsid w:val="004F295D"/>
    <w:rsid w:val="004F3FD5"/>
    <w:rsid w:val="005012F9"/>
    <w:rsid w:val="0050303C"/>
    <w:rsid w:val="0050390C"/>
    <w:rsid w:val="00506038"/>
    <w:rsid w:val="00506A7D"/>
    <w:rsid w:val="00510CBD"/>
    <w:rsid w:val="00511F0D"/>
    <w:rsid w:val="00512099"/>
    <w:rsid w:val="00512D68"/>
    <w:rsid w:val="00515E92"/>
    <w:rsid w:val="0051706D"/>
    <w:rsid w:val="005177C3"/>
    <w:rsid w:val="005213E3"/>
    <w:rsid w:val="00527208"/>
    <w:rsid w:val="0052753D"/>
    <w:rsid w:val="00531A59"/>
    <w:rsid w:val="005332C0"/>
    <w:rsid w:val="00533B46"/>
    <w:rsid w:val="005344B4"/>
    <w:rsid w:val="0053609B"/>
    <w:rsid w:val="00537F0D"/>
    <w:rsid w:val="0054022A"/>
    <w:rsid w:val="00540501"/>
    <w:rsid w:val="005408F7"/>
    <w:rsid w:val="00540EA4"/>
    <w:rsid w:val="00541ECA"/>
    <w:rsid w:val="00542066"/>
    <w:rsid w:val="005421E8"/>
    <w:rsid w:val="00542354"/>
    <w:rsid w:val="005426DA"/>
    <w:rsid w:val="00542A73"/>
    <w:rsid w:val="00542E5C"/>
    <w:rsid w:val="00543629"/>
    <w:rsid w:val="00543CE9"/>
    <w:rsid w:val="00544552"/>
    <w:rsid w:val="005465E0"/>
    <w:rsid w:val="00550488"/>
    <w:rsid w:val="00550713"/>
    <w:rsid w:val="00552A26"/>
    <w:rsid w:val="00553829"/>
    <w:rsid w:val="005559A0"/>
    <w:rsid w:val="005579F2"/>
    <w:rsid w:val="0056123E"/>
    <w:rsid w:val="0056156D"/>
    <w:rsid w:val="00564313"/>
    <w:rsid w:val="005653E7"/>
    <w:rsid w:val="00565788"/>
    <w:rsid w:val="0056695A"/>
    <w:rsid w:val="005701A9"/>
    <w:rsid w:val="005706FE"/>
    <w:rsid w:val="00570971"/>
    <w:rsid w:val="00571A64"/>
    <w:rsid w:val="0057256D"/>
    <w:rsid w:val="00573C5A"/>
    <w:rsid w:val="00574EC4"/>
    <w:rsid w:val="00575C18"/>
    <w:rsid w:val="0057695D"/>
    <w:rsid w:val="00576A2D"/>
    <w:rsid w:val="00576C7F"/>
    <w:rsid w:val="00580438"/>
    <w:rsid w:val="00580491"/>
    <w:rsid w:val="005808FD"/>
    <w:rsid w:val="00580B22"/>
    <w:rsid w:val="0058167E"/>
    <w:rsid w:val="00581801"/>
    <w:rsid w:val="00582A6E"/>
    <w:rsid w:val="00582B31"/>
    <w:rsid w:val="00584CFD"/>
    <w:rsid w:val="00585020"/>
    <w:rsid w:val="0058516E"/>
    <w:rsid w:val="005858BE"/>
    <w:rsid w:val="0058665B"/>
    <w:rsid w:val="00587583"/>
    <w:rsid w:val="00587B76"/>
    <w:rsid w:val="00592119"/>
    <w:rsid w:val="00592EB1"/>
    <w:rsid w:val="00594C20"/>
    <w:rsid w:val="00595B24"/>
    <w:rsid w:val="00597C47"/>
    <w:rsid w:val="005A0204"/>
    <w:rsid w:val="005A0217"/>
    <w:rsid w:val="005A1C18"/>
    <w:rsid w:val="005A24FD"/>
    <w:rsid w:val="005A35DB"/>
    <w:rsid w:val="005A3872"/>
    <w:rsid w:val="005A7CCE"/>
    <w:rsid w:val="005B2874"/>
    <w:rsid w:val="005B2A35"/>
    <w:rsid w:val="005B2EC1"/>
    <w:rsid w:val="005B386C"/>
    <w:rsid w:val="005B3A2C"/>
    <w:rsid w:val="005B4273"/>
    <w:rsid w:val="005B67DA"/>
    <w:rsid w:val="005B6E03"/>
    <w:rsid w:val="005B7A13"/>
    <w:rsid w:val="005C023B"/>
    <w:rsid w:val="005C194F"/>
    <w:rsid w:val="005C1E8D"/>
    <w:rsid w:val="005C216C"/>
    <w:rsid w:val="005C3062"/>
    <w:rsid w:val="005C3157"/>
    <w:rsid w:val="005C5057"/>
    <w:rsid w:val="005C5155"/>
    <w:rsid w:val="005C51F8"/>
    <w:rsid w:val="005C6323"/>
    <w:rsid w:val="005C7166"/>
    <w:rsid w:val="005C747F"/>
    <w:rsid w:val="005D0081"/>
    <w:rsid w:val="005D031F"/>
    <w:rsid w:val="005D0880"/>
    <w:rsid w:val="005D08AD"/>
    <w:rsid w:val="005D23AB"/>
    <w:rsid w:val="005D24EC"/>
    <w:rsid w:val="005D48E5"/>
    <w:rsid w:val="005D4BF1"/>
    <w:rsid w:val="005D74B5"/>
    <w:rsid w:val="005D75BD"/>
    <w:rsid w:val="005D772A"/>
    <w:rsid w:val="005D7DA0"/>
    <w:rsid w:val="005D7F5F"/>
    <w:rsid w:val="005E1D84"/>
    <w:rsid w:val="005E42B8"/>
    <w:rsid w:val="005E5597"/>
    <w:rsid w:val="005E5A05"/>
    <w:rsid w:val="005E6A08"/>
    <w:rsid w:val="005F17FC"/>
    <w:rsid w:val="005F26A0"/>
    <w:rsid w:val="005F29DF"/>
    <w:rsid w:val="005F29FA"/>
    <w:rsid w:val="005F2F68"/>
    <w:rsid w:val="005F44E2"/>
    <w:rsid w:val="005F458F"/>
    <w:rsid w:val="005F4668"/>
    <w:rsid w:val="005F4DF7"/>
    <w:rsid w:val="005F6CD6"/>
    <w:rsid w:val="005F6EAF"/>
    <w:rsid w:val="006008D2"/>
    <w:rsid w:val="006058A1"/>
    <w:rsid w:val="00606414"/>
    <w:rsid w:val="0060651C"/>
    <w:rsid w:val="00607977"/>
    <w:rsid w:val="006101F0"/>
    <w:rsid w:val="006112D7"/>
    <w:rsid w:val="0061147D"/>
    <w:rsid w:val="006116FF"/>
    <w:rsid w:val="0061268A"/>
    <w:rsid w:val="006130AE"/>
    <w:rsid w:val="00614665"/>
    <w:rsid w:val="00614E66"/>
    <w:rsid w:val="006168B1"/>
    <w:rsid w:val="00617599"/>
    <w:rsid w:val="00617FC0"/>
    <w:rsid w:val="00620DE2"/>
    <w:rsid w:val="0062189F"/>
    <w:rsid w:val="00622B08"/>
    <w:rsid w:val="00623715"/>
    <w:rsid w:val="0062395E"/>
    <w:rsid w:val="00623A91"/>
    <w:rsid w:val="00623C3E"/>
    <w:rsid w:val="006247D3"/>
    <w:rsid w:val="00626839"/>
    <w:rsid w:val="00626B74"/>
    <w:rsid w:val="0062745F"/>
    <w:rsid w:val="00627D0A"/>
    <w:rsid w:val="00630E10"/>
    <w:rsid w:val="006314FE"/>
    <w:rsid w:val="00631CDE"/>
    <w:rsid w:val="00631E86"/>
    <w:rsid w:val="0063203F"/>
    <w:rsid w:val="0063230A"/>
    <w:rsid w:val="00632F53"/>
    <w:rsid w:val="00634577"/>
    <w:rsid w:val="00634B75"/>
    <w:rsid w:val="00634FBA"/>
    <w:rsid w:val="00636677"/>
    <w:rsid w:val="006368D3"/>
    <w:rsid w:val="00636E65"/>
    <w:rsid w:val="00636EA4"/>
    <w:rsid w:val="00636FD2"/>
    <w:rsid w:val="00637B2F"/>
    <w:rsid w:val="00640364"/>
    <w:rsid w:val="00640CB8"/>
    <w:rsid w:val="006420A8"/>
    <w:rsid w:val="00642B95"/>
    <w:rsid w:val="00643385"/>
    <w:rsid w:val="00644B49"/>
    <w:rsid w:val="006452AD"/>
    <w:rsid w:val="00645A03"/>
    <w:rsid w:val="00645B3D"/>
    <w:rsid w:val="006467F5"/>
    <w:rsid w:val="0065120F"/>
    <w:rsid w:val="006515C9"/>
    <w:rsid w:val="00652B4C"/>
    <w:rsid w:val="00653883"/>
    <w:rsid w:val="00654567"/>
    <w:rsid w:val="006547C7"/>
    <w:rsid w:val="0065558E"/>
    <w:rsid w:val="006562E3"/>
    <w:rsid w:val="006568CD"/>
    <w:rsid w:val="0066088B"/>
    <w:rsid w:val="00660AEF"/>
    <w:rsid w:val="006617E7"/>
    <w:rsid w:val="00661B59"/>
    <w:rsid w:val="006636E3"/>
    <w:rsid w:val="006648E1"/>
    <w:rsid w:val="00665484"/>
    <w:rsid w:val="00667012"/>
    <w:rsid w:val="00672511"/>
    <w:rsid w:val="00673C06"/>
    <w:rsid w:val="006771A3"/>
    <w:rsid w:val="006773D1"/>
    <w:rsid w:val="00677E4A"/>
    <w:rsid w:val="00680BB6"/>
    <w:rsid w:val="00681050"/>
    <w:rsid w:val="006810C3"/>
    <w:rsid w:val="00681D20"/>
    <w:rsid w:val="00681D34"/>
    <w:rsid w:val="00682319"/>
    <w:rsid w:val="0068299C"/>
    <w:rsid w:val="0068374C"/>
    <w:rsid w:val="00683ED5"/>
    <w:rsid w:val="0068587F"/>
    <w:rsid w:val="00686C5C"/>
    <w:rsid w:val="00687014"/>
    <w:rsid w:val="00691013"/>
    <w:rsid w:val="0069139A"/>
    <w:rsid w:val="006923EC"/>
    <w:rsid w:val="0069309B"/>
    <w:rsid w:val="00693678"/>
    <w:rsid w:val="006944B8"/>
    <w:rsid w:val="00694572"/>
    <w:rsid w:val="006951CF"/>
    <w:rsid w:val="00695D49"/>
    <w:rsid w:val="006965F4"/>
    <w:rsid w:val="00696F43"/>
    <w:rsid w:val="00697223"/>
    <w:rsid w:val="006979D9"/>
    <w:rsid w:val="006A058F"/>
    <w:rsid w:val="006A1378"/>
    <w:rsid w:val="006A2547"/>
    <w:rsid w:val="006A26DF"/>
    <w:rsid w:val="006A317F"/>
    <w:rsid w:val="006A3CAC"/>
    <w:rsid w:val="006A3E70"/>
    <w:rsid w:val="006A4925"/>
    <w:rsid w:val="006A62A9"/>
    <w:rsid w:val="006A7103"/>
    <w:rsid w:val="006A7358"/>
    <w:rsid w:val="006B02B5"/>
    <w:rsid w:val="006B2580"/>
    <w:rsid w:val="006B2A32"/>
    <w:rsid w:val="006B2EB7"/>
    <w:rsid w:val="006B54BB"/>
    <w:rsid w:val="006B5D75"/>
    <w:rsid w:val="006B6386"/>
    <w:rsid w:val="006B6E38"/>
    <w:rsid w:val="006C07D9"/>
    <w:rsid w:val="006C1D06"/>
    <w:rsid w:val="006C1F22"/>
    <w:rsid w:val="006C371B"/>
    <w:rsid w:val="006C3D37"/>
    <w:rsid w:val="006C4FD7"/>
    <w:rsid w:val="006C56BE"/>
    <w:rsid w:val="006C6083"/>
    <w:rsid w:val="006C688D"/>
    <w:rsid w:val="006C6B06"/>
    <w:rsid w:val="006C7402"/>
    <w:rsid w:val="006D0F2D"/>
    <w:rsid w:val="006D23F0"/>
    <w:rsid w:val="006D29DD"/>
    <w:rsid w:val="006D4889"/>
    <w:rsid w:val="006D5834"/>
    <w:rsid w:val="006D605E"/>
    <w:rsid w:val="006D61E4"/>
    <w:rsid w:val="006D63F9"/>
    <w:rsid w:val="006D791D"/>
    <w:rsid w:val="006E0089"/>
    <w:rsid w:val="006E0533"/>
    <w:rsid w:val="006E08D6"/>
    <w:rsid w:val="006E21D2"/>
    <w:rsid w:val="006E2264"/>
    <w:rsid w:val="006E3238"/>
    <w:rsid w:val="006E365F"/>
    <w:rsid w:val="006E3763"/>
    <w:rsid w:val="006E4B61"/>
    <w:rsid w:val="006E5C5C"/>
    <w:rsid w:val="006F0474"/>
    <w:rsid w:val="006F0ABF"/>
    <w:rsid w:val="006F0C99"/>
    <w:rsid w:val="006F13DF"/>
    <w:rsid w:val="006F24A2"/>
    <w:rsid w:val="006F263D"/>
    <w:rsid w:val="006F4510"/>
    <w:rsid w:val="006F4D65"/>
    <w:rsid w:val="006F5201"/>
    <w:rsid w:val="006F52B2"/>
    <w:rsid w:val="006F64CE"/>
    <w:rsid w:val="006F6F18"/>
    <w:rsid w:val="006F7DC1"/>
    <w:rsid w:val="007003F9"/>
    <w:rsid w:val="007013D6"/>
    <w:rsid w:val="007016B4"/>
    <w:rsid w:val="00701ADF"/>
    <w:rsid w:val="007029BB"/>
    <w:rsid w:val="00703B3C"/>
    <w:rsid w:val="007041FA"/>
    <w:rsid w:val="00704294"/>
    <w:rsid w:val="00705114"/>
    <w:rsid w:val="00706E11"/>
    <w:rsid w:val="00706F09"/>
    <w:rsid w:val="00710DF8"/>
    <w:rsid w:val="00710E25"/>
    <w:rsid w:val="00711163"/>
    <w:rsid w:val="00711EFB"/>
    <w:rsid w:val="00712457"/>
    <w:rsid w:val="007125AF"/>
    <w:rsid w:val="00713F0A"/>
    <w:rsid w:val="00714D02"/>
    <w:rsid w:val="007153C8"/>
    <w:rsid w:val="007156AB"/>
    <w:rsid w:val="00720290"/>
    <w:rsid w:val="00721051"/>
    <w:rsid w:val="00721CD2"/>
    <w:rsid w:val="00723448"/>
    <w:rsid w:val="0072357B"/>
    <w:rsid w:val="00723CF1"/>
    <w:rsid w:val="00724887"/>
    <w:rsid w:val="0072729E"/>
    <w:rsid w:val="00727A90"/>
    <w:rsid w:val="00730BE4"/>
    <w:rsid w:val="00730E03"/>
    <w:rsid w:val="00731E65"/>
    <w:rsid w:val="00735FB3"/>
    <w:rsid w:val="00736919"/>
    <w:rsid w:val="00741815"/>
    <w:rsid w:val="00741B47"/>
    <w:rsid w:val="007433B3"/>
    <w:rsid w:val="00743479"/>
    <w:rsid w:val="007439EF"/>
    <w:rsid w:val="00746CAD"/>
    <w:rsid w:val="00747280"/>
    <w:rsid w:val="00747437"/>
    <w:rsid w:val="00751BB2"/>
    <w:rsid w:val="00751C83"/>
    <w:rsid w:val="00751F8E"/>
    <w:rsid w:val="0075243B"/>
    <w:rsid w:val="0075259D"/>
    <w:rsid w:val="00754246"/>
    <w:rsid w:val="00756591"/>
    <w:rsid w:val="00757B5C"/>
    <w:rsid w:val="00760330"/>
    <w:rsid w:val="007607A4"/>
    <w:rsid w:val="00762346"/>
    <w:rsid w:val="00762F53"/>
    <w:rsid w:val="00765960"/>
    <w:rsid w:val="00766A13"/>
    <w:rsid w:val="00767330"/>
    <w:rsid w:val="00771222"/>
    <w:rsid w:val="0077150E"/>
    <w:rsid w:val="00772251"/>
    <w:rsid w:val="00772A9E"/>
    <w:rsid w:val="0077311B"/>
    <w:rsid w:val="00774865"/>
    <w:rsid w:val="00777E98"/>
    <w:rsid w:val="007834FB"/>
    <w:rsid w:val="00783618"/>
    <w:rsid w:val="00783B92"/>
    <w:rsid w:val="00783D67"/>
    <w:rsid w:val="00784C89"/>
    <w:rsid w:val="007855D9"/>
    <w:rsid w:val="007866A5"/>
    <w:rsid w:val="00786D6E"/>
    <w:rsid w:val="0078710F"/>
    <w:rsid w:val="00790234"/>
    <w:rsid w:val="00790FFD"/>
    <w:rsid w:val="007917F3"/>
    <w:rsid w:val="00791C3C"/>
    <w:rsid w:val="00791E56"/>
    <w:rsid w:val="00792533"/>
    <w:rsid w:val="00792575"/>
    <w:rsid w:val="007935E5"/>
    <w:rsid w:val="00793807"/>
    <w:rsid w:val="00793872"/>
    <w:rsid w:val="00793E0F"/>
    <w:rsid w:val="007943BF"/>
    <w:rsid w:val="00794DCB"/>
    <w:rsid w:val="007968BB"/>
    <w:rsid w:val="007A00B6"/>
    <w:rsid w:val="007A0D88"/>
    <w:rsid w:val="007A120F"/>
    <w:rsid w:val="007A1498"/>
    <w:rsid w:val="007A32EA"/>
    <w:rsid w:val="007A4902"/>
    <w:rsid w:val="007A5AA1"/>
    <w:rsid w:val="007A681F"/>
    <w:rsid w:val="007A7E23"/>
    <w:rsid w:val="007B1A1A"/>
    <w:rsid w:val="007B21FE"/>
    <w:rsid w:val="007B2272"/>
    <w:rsid w:val="007B35F2"/>
    <w:rsid w:val="007B363B"/>
    <w:rsid w:val="007B455F"/>
    <w:rsid w:val="007B6479"/>
    <w:rsid w:val="007B7124"/>
    <w:rsid w:val="007C0C08"/>
    <w:rsid w:val="007C0CF1"/>
    <w:rsid w:val="007C2E4F"/>
    <w:rsid w:val="007C31AE"/>
    <w:rsid w:val="007C33F6"/>
    <w:rsid w:val="007C3C3D"/>
    <w:rsid w:val="007D1BC8"/>
    <w:rsid w:val="007D3149"/>
    <w:rsid w:val="007D31B7"/>
    <w:rsid w:val="007D4327"/>
    <w:rsid w:val="007D4527"/>
    <w:rsid w:val="007D669C"/>
    <w:rsid w:val="007D77F2"/>
    <w:rsid w:val="007E03C4"/>
    <w:rsid w:val="007E1F39"/>
    <w:rsid w:val="007E20BB"/>
    <w:rsid w:val="007E47B9"/>
    <w:rsid w:val="007E4C98"/>
    <w:rsid w:val="007E584A"/>
    <w:rsid w:val="007E5E5A"/>
    <w:rsid w:val="007E62BA"/>
    <w:rsid w:val="007E6BF6"/>
    <w:rsid w:val="007F0DE4"/>
    <w:rsid w:val="007F100E"/>
    <w:rsid w:val="007F1085"/>
    <w:rsid w:val="007F31D6"/>
    <w:rsid w:val="007F5469"/>
    <w:rsid w:val="007F6545"/>
    <w:rsid w:val="007F6810"/>
    <w:rsid w:val="007F68F7"/>
    <w:rsid w:val="00800F46"/>
    <w:rsid w:val="00801082"/>
    <w:rsid w:val="00801ED8"/>
    <w:rsid w:val="008035EB"/>
    <w:rsid w:val="00803AB5"/>
    <w:rsid w:val="00803D85"/>
    <w:rsid w:val="00804531"/>
    <w:rsid w:val="00804DF5"/>
    <w:rsid w:val="00805457"/>
    <w:rsid w:val="00805EA9"/>
    <w:rsid w:val="008129AA"/>
    <w:rsid w:val="00812F72"/>
    <w:rsid w:val="00813138"/>
    <w:rsid w:val="00813E23"/>
    <w:rsid w:val="00814766"/>
    <w:rsid w:val="008215D5"/>
    <w:rsid w:val="008218FE"/>
    <w:rsid w:val="00821C86"/>
    <w:rsid w:val="00821C90"/>
    <w:rsid w:val="008238E3"/>
    <w:rsid w:val="0082504B"/>
    <w:rsid w:val="00826114"/>
    <w:rsid w:val="00827CEB"/>
    <w:rsid w:val="00831809"/>
    <w:rsid w:val="008320AB"/>
    <w:rsid w:val="00832681"/>
    <w:rsid w:val="0083280D"/>
    <w:rsid w:val="00833F8F"/>
    <w:rsid w:val="00834EB6"/>
    <w:rsid w:val="00836013"/>
    <w:rsid w:val="0083606D"/>
    <w:rsid w:val="008365A7"/>
    <w:rsid w:val="00837382"/>
    <w:rsid w:val="0084032C"/>
    <w:rsid w:val="00840CE4"/>
    <w:rsid w:val="008427B9"/>
    <w:rsid w:val="00843413"/>
    <w:rsid w:val="00843601"/>
    <w:rsid w:val="00845030"/>
    <w:rsid w:val="0084555F"/>
    <w:rsid w:val="00845C7E"/>
    <w:rsid w:val="00845E29"/>
    <w:rsid w:val="0084626C"/>
    <w:rsid w:val="008477E9"/>
    <w:rsid w:val="00847E7E"/>
    <w:rsid w:val="00850638"/>
    <w:rsid w:val="008511B0"/>
    <w:rsid w:val="00851454"/>
    <w:rsid w:val="00851629"/>
    <w:rsid w:val="0085164D"/>
    <w:rsid w:val="00851F45"/>
    <w:rsid w:val="00853580"/>
    <w:rsid w:val="00854195"/>
    <w:rsid w:val="00854864"/>
    <w:rsid w:val="00854E4C"/>
    <w:rsid w:val="008552AB"/>
    <w:rsid w:val="008553BF"/>
    <w:rsid w:val="00857453"/>
    <w:rsid w:val="008607F0"/>
    <w:rsid w:val="00860CBD"/>
    <w:rsid w:val="00861419"/>
    <w:rsid w:val="00861629"/>
    <w:rsid w:val="008624CE"/>
    <w:rsid w:val="00863306"/>
    <w:rsid w:val="00863C62"/>
    <w:rsid w:val="0086411E"/>
    <w:rsid w:val="008652D3"/>
    <w:rsid w:val="00866355"/>
    <w:rsid w:val="00867911"/>
    <w:rsid w:val="00870683"/>
    <w:rsid w:val="0087103C"/>
    <w:rsid w:val="008716D5"/>
    <w:rsid w:val="00872506"/>
    <w:rsid w:val="008725E5"/>
    <w:rsid w:val="00872DD5"/>
    <w:rsid w:val="00875245"/>
    <w:rsid w:val="00876BBA"/>
    <w:rsid w:val="008774AF"/>
    <w:rsid w:val="008800DF"/>
    <w:rsid w:val="008816B9"/>
    <w:rsid w:val="008818E2"/>
    <w:rsid w:val="0088259F"/>
    <w:rsid w:val="008834D9"/>
    <w:rsid w:val="00884D81"/>
    <w:rsid w:val="00885774"/>
    <w:rsid w:val="0088679A"/>
    <w:rsid w:val="008870E8"/>
    <w:rsid w:val="00887B84"/>
    <w:rsid w:val="008915CB"/>
    <w:rsid w:val="00891F02"/>
    <w:rsid w:val="00891F9B"/>
    <w:rsid w:val="008943D4"/>
    <w:rsid w:val="00894438"/>
    <w:rsid w:val="00894D56"/>
    <w:rsid w:val="00894FD7"/>
    <w:rsid w:val="00895EF6"/>
    <w:rsid w:val="008960CF"/>
    <w:rsid w:val="0089621F"/>
    <w:rsid w:val="00897D1A"/>
    <w:rsid w:val="008A0188"/>
    <w:rsid w:val="008A0209"/>
    <w:rsid w:val="008A1E40"/>
    <w:rsid w:val="008A21E9"/>
    <w:rsid w:val="008A3338"/>
    <w:rsid w:val="008A59B8"/>
    <w:rsid w:val="008A62BE"/>
    <w:rsid w:val="008A65CF"/>
    <w:rsid w:val="008A66BE"/>
    <w:rsid w:val="008A6759"/>
    <w:rsid w:val="008A7D47"/>
    <w:rsid w:val="008B0AB3"/>
    <w:rsid w:val="008B1165"/>
    <w:rsid w:val="008B19D5"/>
    <w:rsid w:val="008B32FC"/>
    <w:rsid w:val="008B49B6"/>
    <w:rsid w:val="008B7374"/>
    <w:rsid w:val="008C0DFB"/>
    <w:rsid w:val="008C1E98"/>
    <w:rsid w:val="008C36EA"/>
    <w:rsid w:val="008C5213"/>
    <w:rsid w:val="008C6AAC"/>
    <w:rsid w:val="008C6BB8"/>
    <w:rsid w:val="008C6E26"/>
    <w:rsid w:val="008D08E8"/>
    <w:rsid w:val="008D32BE"/>
    <w:rsid w:val="008D3B50"/>
    <w:rsid w:val="008D4862"/>
    <w:rsid w:val="008D521E"/>
    <w:rsid w:val="008D5B60"/>
    <w:rsid w:val="008D634E"/>
    <w:rsid w:val="008D755D"/>
    <w:rsid w:val="008E0119"/>
    <w:rsid w:val="008E0881"/>
    <w:rsid w:val="008E1E77"/>
    <w:rsid w:val="008E2268"/>
    <w:rsid w:val="008E30E6"/>
    <w:rsid w:val="008E340B"/>
    <w:rsid w:val="008E478C"/>
    <w:rsid w:val="008E499F"/>
    <w:rsid w:val="008E4E60"/>
    <w:rsid w:val="008E4EED"/>
    <w:rsid w:val="008E6750"/>
    <w:rsid w:val="008E6951"/>
    <w:rsid w:val="008E704D"/>
    <w:rsid w:val="008E7D70"/>
    <w:rsid w:val="008F05A8"/>
    <w:rsid w:val="008F0FEB"/>
    <w:rsid w:val="008F1BDC"/>
    <w:rsid w:val="008F26EF"/>
    <w:rsid w:val="008F2748"/>
    <w:rsid w:val="008F3E7C"/>
    <w:rsid w:val="008F4B5F"/>
    <w:rsid w:val="008F63CA"/>
    <w:rsid w:val="008F7AD3"/>
    <w:rsid w:val="00903235"/>
    <w:rsid w:val="0090469A"/>
    <w:rsid w:val="00904833"/>
    <w:rsid w:val="00906AA1"/>
    <w:rsid w:val="00906BD6"/>
    <w:rsid w:val="0090702A"/>
    <w:rsid w:val="0090739D"/>
    <w:rsid w:val="009101F6"/>
    <w:rsid w:val="00911FE3"/>
    <w:rsid w:val="00912378"/>
    <w:rsid w:val="0091385B"/>
    <w:rsid w:val="009141EB"/>
    <w:rsid w:val="00915129"/>
    <w:rsid w:val="00915158"/>
    <w:rsid w:val="009167B8"/>
    <w:rsid w:val="00917454"/>
    <w:rsid w:val="00920DDB"/>
    <w:rsid w:val="009212B0"/>
    <w:rsid w:val="00924E68"/>
    <w:rsid w:val="00925643"/>
    <w:rsid w:val="00927432"/>
    <w:rsid w:val="00931C25"/>
    <w:rsid w:val="00933E6B"/>
    <w:rsid w:val="00934BD1"/>
    <w:rsid w:val="00935C3D"/>
    <w:rsid w:val="00941A5E"/>
    <w:rsid w:val="00943BC7"/>
    <w:rsid w:val="00943CF8"/>
    <w:rsid w:val="009446CE"/>
    <w:rsid w:val="0094578C"/>
    <w:rsid w:val="00945AB9"/>
    <w:rsid w:val="00946570"/>
    <w:rsid w:val="009465AC"/>
    <w:rsid w:val="0094734E"/>
    <w:rsid w:val="00947E4D"/>
    <w:rsid w:val="00947FDE"/>
    <w:rsid w:val="00951F4D"/>
    <w:rsid w:val="009540D1"/>
    <w:rsid w:val="00955879"/>
    <w:rsid w:val="00955C6A"/>
    <w:rsid w:val="00956A35"/>
    <w:rsid w:val="00956B69"/>
    <w:rsid w:val="009570D7"/>
    <w:rsid w:val="00961B89"/>
    <w:rsid w:val="0096207A"/>
    <w:rsid w:val="00963362"/>
    <w:rsid w:val="00963936"/>
    <w:rsid w:val="009639F3"/>
    <w:rsid w:val="009642CD"/>
    <w:rsid w:val="009643E0"/>
    <w:rsid w:val="0096648A"/>
    <w:rsid w:val="00966D9B"/>
    <w:rsid w:val="00970D48"/>
    <w:rsid w:val="00970FCE"/>
    <w:rsid w:val="009722D9"/>
    <w:rsid w:val="009723FA"/>
    <w:rsid w:val="00973E09"/>
    <w:rsid w:val="009773B5"/>
    <w:rsid w:val="009776A4"/>
    <w:rsid w:val="00980BF6"/>
    <w:rsid w:val="00981862"/>
    <w:rsid w:val="00981D42"/>
    <w:rsid w:val="00982A82"/>
    <w:rsid w:val="0098325B"/>
    <w:rsid w:val="00986B18"/>
    <w:rsid w:val="00987212"/>
    <w:rsid w:val="009875B1"/>
    <w:rsid w:val="00987664"/>
    <w:rsid w:val="00991A1F"/>
    <w:rsid w:val="00992A90"/>
    <w:rsid w:val="00995C86"/>
    <w:rsid w:val="00996494"/>
    <w:rsid w:val="00996A57"/>
    <w:rsid w:val="00997B0C"/>
    <w:rsid w:val="00997B66"/>
    <w:rsid w:val="00997E23"/>
    <w:rsid w:val="009A043B"/>
    <w:rsid w:val="009A051E"/>
    <w:rsid w:val="009A0A79"/>
    <w:rsid w:val="009A1F4E"/>
    <w:rsid w:val="009A270C"/>
    <w:rsid w:val="009A312E"/>
    <w:rsid w:val="009A4001"/>
    <w:rsid w:val="009A4BB9"/>
    <w:rsid w:val="009A4EF8"/>
    <w:rsid w:val="009A57B5"/>
    <w:rsid w:val="009A6195"/>
    <w:rsid w:val="009A62DB"/>
    <w:rsid w:val="009B040E"/>
    <w:rsid w:val="009B0D2E"/>
    <w:rsid w:val="009B0E6F"/>
    <w:rsid w:val="009B0F63"/>
    <w:rsid w:val="009B0FEE"/>
    <w:rsid w:val="009B10E0"/>
    <w:rsid w:val="009B2122"/>
    <w:rsid w:val="009B44F3"/>
    <w:rsid w:val="009B503D"/>
    <w:rsid w:val="009C0B24"/>
    <w:rsid w:val="009C227E"/>
    <w:rsid w:val="009C3EEF"/>
    <w:rsid w:val="009C4D87"/>
    <w:rsid w:val="009C4EB9"/>
    <w:rsid w:val="009C4F01"/>
    <w:rsid w:val="009C4FF3"/>
    <w:rsid w:val="009C5154"/>
    <w:rsid w:val="009C5FEA"/>
    <w:rsid w:val="009C79CF"/>
    <w:rsid w:val="009C7A54"/>
    <w:rsid w:val="009D1EAF"/>
    <w:rsid w:val="009D37B5"/>
    <w:rsid w:val="009D4BF6"/>
    <w:rsid w:val="009D71C6"/>
    <w:rsid w:val="009D759F"/>
    <w:rsid w:val="009E073A"/>
    <w:rsid w:val="009E0A60"/>
    <w:rsid w:val="009E1660"/>
    <w:rsid w:val="009E17AD"/>
    <w:rsid w:val="009E3186"/>
    <w:rsid w:val="009E3E34"/>
    <w:rsid w:val="009E4C5C"/>
    <w:rsid w:val="009E5A29"/>
    <w:rsid w:val="009E76E7"/>
    <w:rsid w:val="009E797B"/>
    <w:rsid w:val="009F10E2"/>
    <w:rsid w:val="009F1588"/>
    <w:rsid w:val="009F212B"/>
    <w:rsid w:val="009F592A"/>
    <w:rsid w:val="009F7222"/>
    <w:rsid w:val="00A00E83"/>
    <w:rsid w:val="00A02B1A"/>
    <w:rsid w:val="00A037AC"/>
    <w:rsid w:val="00A03FE0"/>
    <w:rsid w:val="00A042F4"/>
    <w:rsid w:val="00A0755B"/>
    <w:rsid w:val="00A0795A"/>
    <w:rsid w:val="00A079C6"/>
    <w:rsid w:val="00A07D2C"/>
    <w:rsid w:val="00A102A4"/>
    <w:rsid w:val="00A12AB9"/>
    <w:rsid w:val="00A13772"/>
    <w:rsid w:val="00A13975"/>
    <w:rsid w:val="00A142E2"/>
    <w:rsid w:val="00A1636F"/>
    <w:rsid w:val="00A20826"/>
    <w:rsid w:val="00A2253E"/>
    <w:rsid w:val="00A245BB"/>
    <w:rsid w:val="00A266A8"/>
    <w:rsid w:val="00A30021"/>
    <w:rsid w:val="00A31F25"/>
    <w:rsid w:val="00A343F5"/>
    <w:rsid w:val="00A36510"/>
    <w:rsid w:val="00A37DCB"/>
    <w:rsid w:val="00A40E00"/>
    <w:rsid w:val="00A40F5B"/>
    <w:rsid w:val="00A4324A"/>
    <w:rsid w:val="00A43355"/>
    <w:rsid w:val="00A43C60"/>
    <w:rsid w:val="00A46513"/>
    <w:rsid w:val="00A46C25"/>
    <w:rsid w:val="00A51C65"/>
    <w:rsid w:val="00A52172"/>
    <w:rsid w:val="00A52745"/>
    <w:rsid w:val="00A53013"/>
    <w:rsid w:val="00A5426A"/>
    <w:rsid w:val="00A54659"/>
    <w:rsid w:val="00A560AC"/>
    <w:rsid w:val="00A5645F"/>
    <w:rsid w:val="00A5680A"/>
    <w:rsid w:val="00A56893"/>
    <w:rsid w:val="00A62B12"/>
    <w:rsid w:val="00A64466"/>
    <w:rsid w:val="00A64D8F"/>
    <w:rsid w:val="00A66677"/>
    <w:rsid w:val="00A67D69"/>
    <w:rsid w:val="00A70BD8"/>
    <w:rsid w:val="00A7115A"/>
    <w:rsid w:val="00A712D8"/>
    <w:rsid w:val="00A73568"/>
    <w:rsid w:val="00A73F03"/>
    <w:rsid w:val="00A76B5A"/>
    <w:rsid w:val="00A815CC"/>
    <w:rsid w:val="00A81988"/>
    <w:rsid w:val="00A81FB7"/>
    <w:rsid w:val="00A82707"/>
    <w:rsid w:val="00A831A0"/>
    <w:rsid w:val="00A83328"/>
    <w:rsid w:val="00A83502"/>
    <w:rsid w:val="00A847C3"/>
    <w:rsid w:val="00A84833"/>
    <w:rsid w:val="00A86BE2"/>
    <w:rsid w:val="00A877E5"/>
    <w:rsid w:val="00A87FCE"/>
    <w:rsid w:val="00A90251"/>
    <w:rsid w:val="00A90466"/>
    <w:rsid w:val="00A9194E"/>
    <w:rsid w:val="00A9448D"/>
    <w:rsid w:val="00A94FA4"/>
    <w:rsid w:val="00A95956"/>
    <w:rsid w:val="00A96A21"/>
    <w:rsid w:val="00AA0C9C"/>
    <w:rsid w:val="00AA1994"/>
    <w:rsid w:val="00AA51C1"/>
    <w:rsid w:val="00AA5483"/>
    <w:rsid w:val="00AA652A"/>
    <w:rsid w:val="00AA68B0"/>
    <w:rsid w:val="00AA6C43"/>
    <w:rsid w:val="00AA6F1F"/>
    <w:rsid w:val="00AA70ED"/>
    <w:rsid w:val="00AA78BA"/>
    <w:rsid w:val="00AB2C16"/>
    <w:rsid w:val="00AB2DED"/>
    <w:rsid w:val="00AB54FA"/>
    <w:rsid w:val="00AB680E"/>
    <w:rsid w:val="00AB74A6"/>
    <w:rsid w:val="00AC0C06"/>
    <w:rsid w:val="00AC126B"/>
    <w:rsid w:val="00AC39AA"/>
    <w:rsid w:val="00AC4D0C"/>
    <w:rsid w:val="00AC5309"/>
    <w:rsid w:val="00AC5B6E"/>
    <w:rsid w:val="00AC77F2"/>
    <w:rsid w:val="00AC7C42"/>
    <w:rsid w:val="00AD0BBE"/>
    <w:rsid w:val="00AD0C2A"/>
    <w:rsid w:val="00AD4346"/>
    <w:rsid w:val="00AD61CF"/>
    <w:rsid w:val="00AD6F46"/>
    <w:rsid w:val="00AE049E"/>
    <w:rsid w:val="00AE30C1"/>
    <w:rsid w:val="00AE4484"/>
    <w:rsid w:val="00AE5031"/>
    <w:rsid w:val="00AE5901"/>
    <w:rsid w:val="00AE5CCE"/>
    <w:rsid w:val="00AE64C8"/>
    <w:rsid w:val="00AF00ED"/>
    <w:rsid w:val="00AF0BB8"/>
    <w:rsid w:val="00AF11E0"/>
    <w:rsid w:val="00AF1DA8"/>
    <w:rsid w:val="00AF234F"/>
    <w:rsid w:val="00AF2E17"/>
    <w:rsid w:val="00AF4D4A"/>
    <w:rsid w:val="00AF57D3"/>
    <w:rsid w:val="00AF6E0D"/>
    <w:rsid w:val="00AF795F"/>
    <w:rsid w:val="00B05487"/>
    <w:rsid w:val="00B05F61"/>
    <w:rsid w:val="00B07331"/>
    <w:rsid w:val="00B076AC"/>
    <w:rsid w:val="00B07DC5"/>
    <w:rsid w:val="00B10C14"/>
    <w:rsid w:val="00B1112E"/>
    <w:rsid w:val="00B112BE"/>
    <w:rsid w:val="00B116B3"/>
    <w:rsid w:val="00B12EA3"/>
    <w:rsid w:val="00B14D94"/>
    <w:rsid w:val="00B15535"/>
    <w:rsid w:val="00B16C5E"/>
    <w:rsid w:val="00B171C7"/>
    <w:rsid w:val="00B176B0"/>
    <w:rsid w:val="00B17770"/>
    <w:rsid w:val="00B17AEB"/>
    <w:rsid w:val="00B24DA5"/>
    <w:rsid w:val="00B2518E"/>
    <w:rsid w:val="00B259DF"/>
    <w:rsid w:val="00B25A8A"/>
    <w:rsid w:val="00B26818"/>
    <w:rsid w:val="00B26E66"/>
    <w:rsid w:val="00B30400"/>
    <w:rsid w:val="00B31ABE"/>
    <w:rsid w:val="00B325A3"/>
    <w:rsid w:val="00B32670"/>
    <w:rsid w:val="00B33ABB"/>
    <w:rsid w:val="00B345ED"/>
    <w:rsid w:val="00B34AF4"/>
    <w:rsid w:val="00B351CA"/>
    <w:rsid w:val="00B362CC"/>
    <w:rsid w:val="00B36C9A"/>
    <w:rsid w:val="00B379F3"/>
    <w:rsid w:val="00B40310"/>
    <w:rsid w:val="00B40D95"/>
    <w:rsid w:val="00B41B2D"/>
    <w:rsid w:val="00B4335B"/>
    <w:rsid w:val="00B45401"/>
    <w:rsid w:val="00B46D41"/>
    <w:rsid w:val="00B46DCF"/>
    <w:rsid w:val="00B47FBE"/>
    <w:rsid w:val="00B50285"/>
    <w:rsid w:val="00B50319"/>
    <w:rsid w:val="00B51B3A"/>
    <w:rsid w:val="00B52AED"/>
    <w:rsid w:val="00B53ABA"/>
    <w:rsid w:val="00B53DA5"/>
    <w:rsid w:val="00B541F4"/>
    <w:rsid w:val="00B54592"/>
    <w:rsid w:val="00B55010"/>
    <w:rsid w:val="00B55B29"/>
    <w:rsid w:val="00B56D5B"/>
    <w:rsid w:val="00B60045"/>
    <w:rsid w:val="00B601BF"/>
    <w:rsid w:val="00B601C6"/>
    <w:rsid w:val="00B60728"/>
    <w:rsid w:val="00B60C25"/>
    <w:rsid w:val="00B62491"/>
    <w:rsid w:val="00B6323E"/>
    <w:rsid w:val="00B63973"/>
    <w:rsid w:val="00B64283"/>
    <w:rsid w:val="00B64D4A"/>
    <w:rsid w:val="00B664E5"/>
    <w:rsid w:val="00B666B3"/>
    <w:rsid w:val="00B67210"/>
    <w:rsid w:val="00B70890"/>
    <w:rsid w:val="00B70F18"/>
    <w:rsid w:val="00B713BF"/>
    <w:rsid w:val="00B71932"/>
    <w:rsid w:val="00B72B1E"/>
    <w:rsid w:val="00B72C8C"/>
    <w:rsid w:val="00B73462"/>
    <w:rsid w:val="00B737A2"/>
    <w:rsid w:val="00B7495D"/>
    <w:rsid w:val="00B74E9F"/>
    <w:rsid w:val="00B750A0"/>
    <w:rsid w:val="00B754F7"/>
    <w:rsid w:val="00B75D16"/>
    <w:rsid w:val="00B7774E"/>
    <w:rsid w:val="00B81268"/>
    <w:rsid w:val="00B82E78"/>
    <w:rsid w:val="00B865B7"/>
    <w:rsid w:val="00B868B5"/>
    <w:rsid w:val="00B869AD"/>
    <w:rsid w:val="00B86AA5"/>
    <w:rsid w:val="00B86C56"/>
    <w:rsid w:val="00B8744D"/>
    <w:rsid w:val="00B87D9B"/>
    <w:rsid w:val="00B92049"/>
    <w:rsid w:val="00B92CB1"/>
    <w:rsid w:val="00B92D95"/>
    <w:rsid w:val="00B93BB2"/>
    <w:rsid w:val="00B94D8E"/>
    <w:rsid w:val="00B94F68"/>
    <w:rsid w:val="00B94FB0"/>
    <w:rsid w:val="00B9501B"/>
    <w:rsid w:val="00B9536E"/>
    <w:rsid w:val="00B9549B"/>
    <w:rsid w:val="00B95821"/>
    <w:rsid w:val="00B971A6"/>
    <w:rsid w:val="00B97648"/>
    <w:rsid w:val="00BA16C6"/>
    <w:rsid w:val="00BA191C"/>
    <w:rsid w:val="00BA1B5E"/>
    <w:rsid w:val="00BA29BE"/>
    <w:rsid w:val="00BA32EC"/>
    <w:rsid w:val="00BA331E"/>
    <w:rsid w:val="00BA383A"/>
    <w:rsid w:val="00BA4567"/>
    <w:rsid w:val="00BA5155"/>
    <w:rsid w:val="00BA5432"/>
    <w:rsid w:val="00BA6ABF"/>
    <w:rsid w:val="00BA6D12"/>
    <w:rsid w:val="00BA74C9"/>
    <w:rsid w:val="00BB0551"/>
    <w:rsid w:val="00BB0AE6"/>
    <w:rsid w:val="00BB0B7E"/>
    <w:rsid w:val="00BB350A"/>
    <w:rsid w:val="00BB3BA5"/>
    <w:rsid w:val="00BB42F9"/>
    <w:rsid w:val="00BB4CA2"/>
    <w:rsid w:val="00BB55DF"/>
    <w:rsid w:val="00BB5BCF"/>
    <w:rsid w:val="00BB678C"/>
    <w:rsid w:val="00BB6F16"/>
    <w:rsid w:val="00BB7192"/>
    <w:rsid w:val="00BB7434"/>
    <w:rsid w:val="00BB74C6"/>
    <w:rsid w:val="00BB7B65"/>
    <w:rsid w:val="00BB7BEA"/>
    <w:rsid w:val="00BB7DAA"/>
    <w:rsid w:val="00BC07C1"/>
    <w:rsid w:val="00BC12D1"/>
    <w:rsid w:val="00BC1E39"/>
    <w:rsid w:val="00BC2DCC"/>
    <w:rsid w:val="00BC55B5"/>
    <w:rsid w:val="00BC61DC"/>
    <w:rsid w:val="00BC6A78"/>
    <w:rsid w:val="00BC6A7D"/>
    <w:rsid w:val="00BD24C1"/>
    <w:rsid w:val="00BD25CA"/>
    <w:rsid w:val="00BD389B"/>
    <w:rsid w:val="00BD39C9"/>
    <w:rsid w:val="00BD43DC"/>
    <w:rsid w:val="00BD4A5A"/>
    <w:rsid w:val="00BD7AA4"/>
    <w:rsid w:val="00BE2AE7"/>
    <w:rsid w:val="00BE30C5"/>
    <w:rsid w:val="00BE36BE"/>
    <w:rsid w:val="00BE416F"/>
    <w:rsid w:val="00BE4BA1"/>
    <w:rsid w:val="00BE6473"/>
    <w:rsid w:val="00BE678C"/>
    <w:rsid w:val="00BE75BB"/>
    <w:rsid w:val="00BF06A6"/>
    <w:rsid w:val="00BF139B"/>
    <w:rsid w:val="00BF2024"/>
    <w:rsid w:val="00BF3552"/>
    <w:rsid w:val="00BF4DF3"/>
    <w:rsid w:val="00BF521C"/>
    <w:rsid w:val="00BF6E90"/>
    <w:rsid w:val="00BF7DE6"/>
    <w:rsid w:val="00C0095C"/>
    <w:rsid w:val="00C01DEE"/>
    <w:rsid w:val="00C02195"/>
    <w:rsid w:val="00C02BD5"/>
    <w:rsid w:val="00C037DD"/>
    <w:rsid w:val="00C0381C"/>
    <w:rsid w:val="00C03908"/>
    <w:rsid w:val="00C04130"/>
    <w:rsid w:val="00C04534"/>
    <w:rsid w:val="00C05091"/>
    <w:rsid w:val="00C057D7"/>
    <w:rsid w:val="00C06229"/>
    <w:rsid w:val="00C10CC6"/>
    <w:rsid w:val="00C11FA7"/>
    <w:rsid w:val="00C12160"/>
    <w:rsid w:val="00C1271E"/>
    <w:rsid w:val="00C12D13"/>
    <w:rsid w:val="00C12EA3"/>
    <w:rsid w:val="00C14238"/>
    <w:rsid w:val="00C14DF1"/>
    <w:rsid w:val="00C15326"/>
    <w:rsid w:val="00C15744"/>
    <w:rsid w:val="00C15C05"/>
    <w:rsid w:val="00C15FE4"/>
    <w:rsid w:val="00C17968"/>
    <w:rsid w:val="00C17EEF"/>
    <w:rsid w:val="00C201D4"/>
    <w:rsid w:val="00C20C7D"/>
    <w:rsid w:val="00C21510"/>
    <w:rsid w:val="00C21D6A"/>
    <w:rsid w:val="00C21EFD"/>
    <w:rsid w:val="00C224DB"/>
    <w:rsid w:val="00C22D83"/>
    <w:rsid w:val="00C2324A"/>
    <w:rsid w:val="00C248F6"/>
    <w:rsid w:val="00C24E11"/>
    <w:rsid w:val="00C252BA"/>
    <w:rsid w:val="00C255B7"/>
    <w:rsid w:val="00C26497"/>
    <w:rsid w:val="00C27052"/>
    <w:rsid w:val="00C30399"/>
    <w:rsid w:val="00C32103"/>
    <w:rsid w:val="00C33403"/>
    <w:rsid w:val="00C339E5"/>
    <w:rsid w:val="00C33AE3"/>
    <w:rsid w:val="00C346C1"/>
    <w:rsid w:val="00C3529F"/>
    <w:rsid w:val="00C3533E"/>
    <w:rsid w:val="00C376B4"/>
    <w:rsid w:val="00C37FDB"/>
    <w:rsid w:val="00C40791"/>
    <w:rsid w:val="00C40AF6"/>
    <w:rsid w:val="00C41F48"/>
    <w:rsid w:val="00C42305"/>
    <w:rsid w:val="00C4254D"/>
    <w:rsid w:val="00C43D7A"/>
    <w:rsid w:val="00C455A6"/>
    <w:rsid w:val="00C455C4"/>
    <w:rsid w:val="00C464C5"/>
    <w:rsid w:val="00C4681D"/>
    <w:rsid w:val="00C470D6"/>
    <w:rsid w:val="00C478DC"/>
    <w:rsid w:val="00C506F1"/>
    <w:rsid w:val="00C52221"/>
    <w:rsid w:val="00C5223E"/>
    <w:rsid w:val="00C52784"/>
    <w:rsid w:val="00C53BD9"/>
    <w:rsid w:val="00C54112"/>
    <w:rsid w:val="00C55607"/>
    <w:rsid w:val="00C56301"/>
    <w:rsid w:val="00C56437"/>
    <w:rsid w:val="00C6115C"/>
    <w:rsid w:val="00C6320E"/>
    <w:rsid w:val="00C6395C"/>
    <w:rsid w:val="00C6438F"/>
    <w:rsid w:val="00C646CF"/>
    <w:rsid w:val="00C653F5"/>
    <w:rsid w:val="00C66565"/>
    <w:rsid w:val="00C67259"/>
    <w:rsid w:val="00C67EA2"/>
    <w:rsid w:val="00C7177F"/>
    <w:rsid w:val="00C7395F"/>
    <w:rsid w:val="00C73982"/>
    <w:rsid w:val="00C7422A"/>
    <w:rsid w:val="00C74539"/>
    <w:rsid w:val="00C74EAA"/>
    <w:rsid w:val="00C75571"/>
    <w:rsid w:val="00C76052"/>
    <w:rsid w:val="00C76B08"/>
    <w:rsid w:val="00C77955"/>
    <w:rsid w:val="00C77B9C"/>
    <w:rsid w:val="00C77E6A"/>
    <w:rsid w:val="00C80356"/>
    <w:rsid w:val="00C804DC"/>
    <w:rsid w:val="00C80665"/>
    <w:rsid w:val="00C80856"/>
    <w:rsid w:val="00C80B01"/>
    <w:rsid w:val="00C824FE"/>
    <w:rsid w:val="00C837D4"/>
    <w:rsid w:val="00C85357"/>
    <w:rsid w:val="00C85915"/>
    <w:rsid w:val="00C86048"/>
    <w:rsid w:val="00C8647E"/>
    <w:rsid w:val="00C866E6"/>
    <w:rsid w:val="00C87728"/>
    <w:rsid w:val="00C911A8"/>
    <w:rsid w:val="00C9185F"/>
    <w:rsid w:val="00C91A8F"/>
    <w:rsid w:val="00C97040"/>
    <w:rsid w:val="00C97296"/>
    <w:rsid w:val="00C9756A"/>
    <w:rsid w:val="00CA03CC"/>
    <w:rsid w:val="00CA1317"/>
    <w:rsid w:val="00CA1361"/>
    <w:rsid w:val="00CA15BE"/>
    <w:rsid w:val="00CA35F6"/>
    <w:rsid w:val="00CA74F8"/>
    <w:rsid w:val="00CB18E9"/>
    <w:rsid w:val="00CB3F2B"/>
    <w:rsid w:val="00CB44D3"/>
    <w:rsid w:val="00CB55B8"/>
    <w:rsid w:val="00CB5990"/>
    <w:rsid w:val="00CB6F70"/>
    <w:rsid w:val="00CB7A67"/>
    <w:rsid w:val="00CB7EB1"/>
    <w:rsid w:val="00CC0EA0"/>
    <w:rsid w:val="00CC127D"/>
    <w:rsid w:val="00CC1BF7"/>
    <w:rsid w:val="00CC3B81"/>
    <w:rsid w:val="00CC4235"/>
    <w:rsid w:val="00CC455D"/>
    <w:rsid w:val="00CC4884"/>
    <w:rsid w:val="00CC4973"/>
    <w:rsid w:val="00CC640D"/>
    <w:rsid w:val="00CC6F22"/>
    <w:rsid w:val="00CC7411"/>
    <w:rsid w:val="00CD246B"/>
    <w:rsid w:val="00CD2B27"/>
    <w:rsid w:val="00CD7A61"/>
    <w:rsid w:val="00CD7F67"/>
    <w:rsid w:val="00CE055A"/>
    <w:rsid w:val="00CE0793"/>
    <w:rsid w:val="00CE12B6"/>
    <w:rsid w:val="00CE15F0"/>
    <w:rsid w:val="00CE174E"/>
    <w:rsid w:val="00CE1C92"/>
    <w:rsid w:val="00CE379B"/>
    <w:rsid w:val="00CE540E"/>
    <w:rsid w:val="00CE5A02"/>
    <w:rsid w:val="00CE5A11"/>
    <w:rsid w:val="00CE63F2"/>
    <w:rsid w:val="00CE6704"/>
    <w:rsid w:val="00CE72DD"/>
    <w:rsid w:val="00CE7B7D"/>
    <w:rsid w:val="00CF02C9"/>
    <w:rsid w:val="00CF11C0"/>
    <w:rsid w:val="00CF1307"/>
    <w:rsid w:val="00CF171A"/>
    <w:rsid w:val="00CF17DD"/>
    <w:rsid w:val="00CF3D75"/>
    <w:rsid w:val="00CF49AD"/>
    <w:rsid w:val="00CF5975"/>
    <w:rsid w:val="00CF5AC6"/>
    <w:rsid w:val="00CF6396"/>
    <w:rsid w:val="00CF6BD3"/>
    <w:rsid w:val="00CF6C87"/>
    <w:rsid w:val="00CF7948"/>
    <w:rsid w:val="00D00735"/>
    <w:rsid w:val="00D02FF2"/>
    <w:rsid w:val="00D04B46"/>
    <w:rsid w:val="00D05291"/>
    <w:rsid w:val="00D071C0"/>
    <w:rsid w:val="00D12FF1"/>
    <w:rsid w:val="00D16C1F"/>
    <w:rsid w:val="00D17482"/>
    <w:rsid w:val="00D17B4A"/>
    <w:rsid w:val="00D2334C"/>
    <w:rsid w:val="00D2339D"/>
    <w:rsid w:val="00D241AB"/>
    <w:rsid w:val="00D26221"/>
    <w:rsid w:val="00D272EA"/>
    <w:rsid w:val="00D275A5"/>
    <w:rsid w:val="00D2767B"/>
    <w:rsid w:val="00D30483"/>
    <w:rsid w:val="00D33357"/>
    <w:rsid w:val="00D34D80"/>
    <w:rsid w:val="00D36355"/>
    <w:rsid w:val="00D3695B"/>
    <w:rsid w:val="00D36D45"/>
    <w:rsid w:val="00D40EE1"/>
    <w:rsid w:val="00D41F28"/>
    <w:rsid w:val="00D42108"/>
    <w:rsid w:val="00D42BF8"/>
    <w:rsid w:val="00D4317A"/>
    <w:rsid w:val="00D43216"/>
    <w:rsid w:val="00D4358F"/>
    <w:rsid w:val="00D43CAE"/>
    <w:rsid w:val="00D44CF7"/>
    <w:rsid w:val="00D44D15"/>
    <w:rsid w:val="00D45943"/>
    <w:rsid w:val="00D46384"/>
    <w:rsid w:val="00D465F3"/>
    <w:rsid w:val="00D47BE0"/>
    <w:rsid w:val="00D5020A"/>
    <w:rsid w:val="00D511C1"/>
    <w:rsid w:val="00D52F33"/>
    <w:rsid w:val="00D53439"/>
    <w:rsid w:val="00D54236"/>
    <w:rsid w:val="00D54DBA"/>
    <w:rsid w:val="00D567FB"/>
    <w:rsid w:val="00D57774"/>
    <w:rsid w:val="00D57ABC"/>
    <w:rsid w:val="00D6295F"/>
    <w:rsid w:val="00D651F1"/>
    <w:rsid w:val="00D65EB5"/>
    <w:rsid w:val="00D65FE8"/>
    <w:rsid w:val="00D662F0"/>
    <w:rsid w:val="00D678E8"/>
    <w:rsid w:val="00D7112F"/>
    <w:rsid w:val="00D714DA"/>
    <w:rsid w:val="00D71687"/>
    <w:rsid w:val="00D725F2"/>
    <w:rsid w:val="00D73DDD"/>
    <w:rsid w:val="00D755EA"/>
    <w:rsid w:val="00D75B3E"/>
    <w:rsid w:val="00D77FC9"/>
    <w:rsid w:val="00D822A5"/>
    <w:rsid w:val="00D82ABD"/>
    <w:rsid w:val="00D838C6"/>
    <w:rsid w:val="00D85DC1"/>
    <w:rsid w:val="00D9062E"/>
    <w:rsid w:val="00D90B11"/>
    <w:rsid w:val="00D918C0"/>
    <w:rsid w:val="00D9231D"/>
    <w:rsid w:val="00D9235C"/>
    <w:rsid w:val="00D93868"/>
    <w:rsid w:val="00D94618"/>
    <w:rsid w:val="00D95630"/>
    <w:rsid w:val="00D95ABF"/>
    <w:rsid w:val="00D97914"/>
    <w:rsid w:val="00DA0B6E"/>
    <w:rsid w:val="00DA1DFE"/>
    <w:rsid w:val="00DA23C5"/>
    <w:rsid w:val="00DA2E1A"/>
    <w:rsid w:val="00DA376D"/>
    <w:rsid w:val="00DA3927"/>
    <w:rsid w:val="00DA3FCF"/>
    <w:rsid w:val="00DA490D"/>
    <w:rsid w:val="00DA4F2E"/>
    <w:rsid w:val="00DA6C8A"/>
    <w:rsid w:val="00DA6F8F"/>
    <w:rsid w:val="00DB0297"/>
    <w:rsid w:val="00DB0731"/>
    <w:rsid w:val="00DB090C"/>
    <w:rsid w:val="00DB16BC"/>
    <w:rsid w:val="00DB1B55"/>
    <w:rsid w:val="00DB217F"/>
    <w:rsid w:val="00DB581E"/>
    <w:rsid w:val="00DB5C6F"/>
    <w:rsid w:val="00DB6F05"/>
    <w:rsid w:val="00DC1405"/>
    <w:rsid w:val="00DC1F0D"/>
    <w:rsid w:val="00DC2C41"/>
    <w:rsid w:val="00DC3A41"/>
    <w:rsid w:val="00DC444F"/>
    <w:rsid w:val="00DC6A57"/>
    <w:rsid w:val="00DC745F"/>
    <w:rsid w:val="00DC7FFA"/>
    <w:rsid w:val="00DD0296"/>
    <w:rsid w:val="00DD0598"/>
    <w:rsid w:val="00DD0989"/>
    <w:rsid w:val="00DD19AC"/>
    <w:rsid w:val="00DD2852"/>
    <w:rsid w:val="00DD3A84"/>
    <w:rsid w:val="00DD4EFD"/>
    <w:rsid w:val="00DD5740"/>
    <w:rsid w:val="00DD710D"/>
    <w:rsid w:val="00DD7BB7"/>
    <w:rsid w:val="00DE008D"/>
    <w:rsid w:val="00DE1DEF"/>
    <w:rsid w:val="00DE2565"/>
    <w:rsid w:val="00DE454F"/>
    <w:rsid w:val="00DE4A52"/>
    <w:rsid w:val="00DE5E3E"/>
    <w:rsid w:val="00DE72D4"/>
    <w:rsid w:val="00DE796A"/>
    <w:rsid w:val="00DF3697"/>
    <w:rsid w:val="00DF3EB3"/>
    <w:rsid w:val="00DF489C"/>
    <w:rsid w:val="00DF5221"/>
    <w:rsid w:val="00DF72E0"/>
    <w:rsid w:val="00DF7A75"/>
    <w:rsid w:val="00DF7F06"/>
    <w:rsid w:val="00E00386"/>
    <w:rsid w:val="00E009D8"/>
    <w:rsid w:val="00E0240F"/>
    <w:rsid w:val="00E0269D"/>
    <w:rsid w:val="00E03703"/>
    <w:rsid w:val="00E05454"/>
    <w:rsid w:val="00E07776"/>
    <w:rsid w:val="00E07AF2"/>
    <w:rsid w:val="00E11166"/>
    <w:rsid w:val="00E11699"/>
    <w:rsid w:val="00E11C17"/>
    <w:rsid w:val="00E11D4B"/>
    <w:rsid w:val="00E120AE"/>
    <w:rsid w:val="00E12187"/>
    <w:rsid w:val="00E1238B"/>
    <w:rsid w:val="00E142B8"/>
    <w:rsid w:val="00E143EF"/>
    <w:rsid w:val="00E14C4C"/>
    <w:rsid w:val="00E150D4"/>
    <w:rsid w:val="00E16121"/>
    <w:rsid w:val="00E1714D"/>
    <w:rsid w:val="00E177B7"/>
    <w:rsid w:val="00E20917"/>
    <w:rsid w:val="00E24103"/>
    <w:rsid w:val="00E24D70"/>
    <w:rsid w:val="00E25ED8"/>
    <w:rsid w:val="00E263F5"/>
    <w:rsid w:val="00E267A5"/>
    <w:rsid w:val="00E27369"/>
    <w:rsid w:val="00E30D17"/>
    <w:rsid w:val="00E31164"/>
    <w:rsid w:val="00E311CC"/>
    <w:rsid w:val="00E32FD8"/>
    <w:rsid w:val="00E33212"/>
    <w:rsid w:val="00E33B20"/>
    <w:rsid w:val="00E34DAE"/>
    <w:rsid w:val="00E358BD"/>
    <w:rsid w:val="00E37C30"/>
    <w:rsid w:val="00E4041A"/>
    <w:rsid w:val="00E40E0B"/>
    <w:rsid w:val="00E427BF"/>
    <w:rsid w:val="00E43AC9"/>
    <w:rsid w:val="00E462AF"/>
    <w:rsid w:val="00E47D78"/>
    <w:rsid w:val="00E504F1"/>
    <w:rsid w:val="00E51C35"/>
    <w:rsid w:val="00E521CD"/>
    <w:rsid w:val="00E539BA"/>
    <w:rsid w:val="00E547CA"/>
    <w:rsid w:val="00E54BAB"/>
    <w:rsid w:val="00E57AFF"/>
    <w:rsid w:val="00E601A4"/>
    <w:rsid w:val="00E60430"/>
    <w:rsid w:val="00E61917"/>
    <w:rsid w:val="00E61CF2"/>
    <w:rsid w:val="00E62747"/>
    <w:rsid w:val="00E62885"/>
    <w:rsid w:val="00E63474"/>
    <w:rsid w:val="00E6360F"/>
    <w:rsid w:val="00E6439F"/>
    <w:rsid w:val="00E65A22"/>
    <w:rsid w:val="00E65A79"/>
    <w:rsid w:val="00E67C89"/>
    <w:rsid w:val="00E7007C"/>
    <w:rsid w:val="00E71A4C"/>
    <w:rsid w:val="00E72403"/>
    <w:rsid w:val="00E72616"/>
    <w:rsid w:val="00E72B51"/>
    <w:rsid w:val="00E72FF8"/>
    <w:rsid w:val="00E734D6"/>
    <w:rsid w:val="00E80B7E"/>
    <w:rsid w:val="00E812A9"/>
    <w:rsid w:val="00E824D5"/>
    <w:rsid w:val="00E82F5F"/>
    <w:rsid w:val="00E83897"/>
    <w:rsid w:val="00E8581F"/>
    <w:rsid w:val="00E85C0E"/>
    <w:rsid w:val="00E9077A"/>
    <w:rsid w:val="00E91200"/>
    <w:rsid w:val="00E91744"/>
    <w:rsid w:val="00E9435D"/>
    <w:rsid w:val="00E944E4"/>
    <w:rsid w:val="00E9535F"/>
    <w:rsid w:val="00E95869"/>
    <w:rsid w:val="00E9598C"/>
    <w:rsid w:val="00E975D3"/>
    <w:rsid w:val="00E979C5"/>
    <w:rsid w:val="00EA1A58"/>
    <w:rsid w:val="00EA379B"/>
    <w:rsid w:val="00EA3C70"/>
    <w:rsid w:val="00EA47DD"/>
    <w:rsid w:val="00EA4F6C"/>
    <w:rsid w:val="00EA6893"/>
    <w:rsid w:val="00EA76AD"/>
    <w:rsid w:val="00EA7D23"/>
    <w:rsid w:val="00EB1162"/>
    <w:rsid w:val="00EB16DF"/>
    <w:rsid w:val="00EB1805"/>
    <w:rsid w:val="00EB2452"/>
    <w:rsid w:val="00EB29DE"/>
    <w:rsid w:val="00EB3195"/>
    <w:rsid w:val="00EB3A87"/>
    <w:rsid w:val="00EB3D1E"/>
    <w:rsid w:val="00EB4F42"/>
    <w:rsid w:val="00EB522B"/>
    <w:rsid w:val="00EB59F8"/>
    <w:rsid w:val="00EB79F1"/>
    <w:rsid w:val="00EC0108"/>
    <w:rsid w:val="00EC0690"/>
    <w:rsid w:val="00EC073D"/>
    <w:rsid w:val="00EC107B"/>
    <w:rsid w:val="00EC1083"/>
    <w:rsid w:val="00EC4248"/>
    <w:rsid w:val="00EC5AB8"/>
    <w:rsid w:val="00EC5AE5"/>
    <w:rsid w:val="00EC688E"/>
    <w:rsid w:val="00EC7B36"/>
    <w:rsid w:val="00EC7C4D"/>
    <w:rsid w:val="00EC7D85"/>
    <w:rsid w:val="00ED206A"/>
    <w:rsid w:val="00ED236E"/>
    <w:rsid w:val="00ED2ECC"/>
    <w:rsid w:val="00ED3403"/>
    <w:rsid w:val="00ED36D1"/>
    <w:rsid w:val="00ED49A9"/>
    <w:rsid w:val="00ED4C8C"/>
    <w:rsid w:val="00ED684A"/>
    <w:rsid w:val="00EE165E"/>
    <w:rsid w:val="00EE199A"/>
    <w:rsid w:val="00EE1BC7"/>
    <w:rsid w:val="00EE2D96"/>
    <w:rsid w:val="00EE3ADB"/>
    <w:rsid w:val="00EE6D01"/>
    <w:rsid w:val="00EE7A33"/>
    <w:rsid w:val="00EE7CA4"/>
    <w:rsid w:val="00EF0387"/>
    <w:rsid w:val="00EF1B31"/>
    <w:rsid w:val="00EF2802"/>
    <w:rsid w:val="00EF2A83"/>
    <w:rsid w:val="00EF4D11"/>
    <w:rsid w:val="00EF5811"/>
    <w:rsid w:val="00EF5C54"/>
    <w:rsid w:val="00EF5EA3"/>
    <w:rsid w:val="00EF5F38"/>
    <w:rsid w:val="00F00A63"/>
    <w:rsid w:val="00F00ABC"/>
    <w:rsid w:val="00F03C18"/>
    <w:rsid w:val="00F05663"/>
    <w:rsid w:val="00F07139"/>
    <w:rsid w:val="00F07337"/>
    <w:rsid w:val="00F07C94"/>
    <w:rsid w:val="00F07ED6"/>
    <w:rsid w:val="00F126D2"/>
    <w:rsid w:val="00F13EC7"/>
    <w:rsid w:val="00F16F4F"/>
    <w:rsid w:val="00F2023E"/>
    <w:rsid w:val="00F2037C"/>
    <w:rsid w:val="00F2061E"/>
    <w:rsid w:val="00F2079E"/>
    <w:rsid w:val="00F227E1"/>
    <w:rsid w:val="00F243AA"/>
    <w:rsid w:val="00F24A1C"/>
    <w:rsid w:val="00F24BB6"/>
    <w:rsid w:val="00F24CF2"/>
    <w:rsid w:val="00F25B37"/>
    <w:rsid w:val="00F2626B"/>
    <w:rsid w:val="00F262EC"/>
    <w:rsid w:val="00F267AB"/>
    <w:rsid w:val="00F30713"/>
    <w:rsid w:val="00F32E90"/>
    <w:rsid w:val="00F334B0"/>
    <w:rsid w:val="00F36272"/>
    <w:rsid w:val="00F363C5"/>
    <w:rsid w:val="00F36EAE"/>
    <w:rsid w:val="00F40BE7"/>
    <w:rsid w:val="00F4124D"/>
    <w:rsid w:val="00F437CB"/>
    <w:rsid w:val="00F459AD"/>
    <w:rsid w:val="00F46727"/>
    <w:rsid w:val="00F46E7C"/>
    <w:rsid w:val="00F46E9E"/>
    <w:rsid w:val="00F47316"/>
    <w:rsid w:val="00F50181"/>
    <w:rsid w:val="00F501E0"/>
    <w:rsid w:val="00F50E3D"/>
    <w:rsid w:val="00F51448"/>
    <w:rsid w:val="00F575A7"/>
    <w:rsid w:val="00F57BB3"/>
    <w:rsid w:val="00F60374"/>
    <w:rsid w:val="00F61AF8"/>
    <w:rsid w:val="00F64861"/>
    <w:rsid w:val="00F6487E"/>
    <w:rsid w:val="00F657B4"/>
    <w:rsid w:val="00F6638D"/>
    <w:rsid w:val="00F663D8"/>
    <w:rsid w:val="00F670D7"/>
    <w:rsid w:val="00F6732C"/>
    <w:rsid w:val="00F6769A"/>
    <w:rsid w:val="00F70AD4"/>
    <w:rsid w:val="00F74A07"/>
    <w:rsid w:val="00F74BCE"/>
    <w:rsid w:val="00F760AD"/>
    <w:rsid w:val="00F80588"/>
    <w:rsid w:val="00F81210"/>
    <w:rsid w:val="00F813C7"/>
    <w:rsid w:val="00F82BE0"/>
    <w:rsid w:val="00F833E5"/>
    <w:rsid w:val="00F838D4"/>
    <w:rsid w:val="00F83FCD"/>
    <w:rsid w:val="00F84270"/>
    <w:rsid w:val="00F85AED"/>
    <w:rsid w:val="00F8685D"/>
    <w:rsid w:val="00F87527"/>
    <w:rsid w:val="00F87C6E"/>
    <w:rsid w:val="00F90D23"/>
    <w:rsid w:val="00F91044"/>
    <w:rsid w:val="00F9106F"/>
    <w:rsid w:val="00F91EEE"/>
    <w:rsid w:val="00F927A6"/>
    <w:rsid w:val="00F92A8B"/>
    <w:rsid w:val="00F94359"/>
    <w:rsid w:val="00F95061"/>
    <w:rsid w:val="00F95403"/>
    <w:rsid w:val="00F9617F"/>
    <w:rsid w:val="00F964C0"/>
    <w:rsid w:val="00F97505"/>
    <w:rsid w:val="00FA085C"/>
    <w:rsid w:val="00FA181B"/>
    <w:rsid w:val="00FA2925"/>
    <w:rsid w:val="00FA2D88"/>
    <w:rsid w:val="00FA4F47"/>
    <w:rsid w:val="00FA60FD"/>
    <w:rsid w:val="00FA7A0C"/>
    <w:rsid w:val="00FA7D05"/>
    <w:rsid w:val="00FA7F63"/>
    <w:rsid w:val="00FB0357"/>
    <w:rsid w:val="00FB0BFB"/>
    <w:rsid w:val="00FB1F58"/>
    <w:rsid w:val="00FB2D92"/>
    <w:rsid w:val="00FB33E9"/>
    <w:rsid w:val="00FB3727"/>
    <w:rsid w:val="00FB3C1C"/>
    <w:rsid w:val="00FB56F2"/>
    <w:rsid w:val="00FB6E31"/>
    <w:rsid w:val="00FB775E"/>
    <w:rsid w:val="00FC07BB"/>
    <w:rsid w:val="00FC0991"/>
    <w:rsid w:val="00FC17B3"/>
    <w:rsid w:val="00FC1D61"/>
    <w:rsid w:val="00FC2066"/>
    <w:rsid w:val="00FC2161"/>
    <w:rsid w:val="00FC2B18"/>
    <w:rsid w:val="00FC510C"/>
    <w:rsid w:val="00FC5AD5"/>
    <w:rsid w:val="00FC6808"/>
    <w:rsid w:val="00FC6F9F"/>
    <w:rsid w:val="00FC70A3"/>
    <w:rsid w:val="00FD139C"/>
    <w:rsid w:val="00FD1488"/>
    <w:rsid w:val="00FD4FC6"/>
    <w:rsid w:val="00FD75D4"/>
    <w:rsid w:val="00FE1072"/>
    <w:rsid w:val="00FE1634"/>
    <w:rsid w:val="00FE2382"/>
    <w:rsid w:val="00FE52FC"/>
    <w:rsid w:val="00FE68B9"/>
    <w:rsid w:val="00FE7931"/>
    <w:rsid w:val="00FF0078"/>
    <w:rsid w:val="00FF243C"/>
    <w:rsid w:val="00FF253B"/>
    <w:rsid w:val="00FF2ED3"/>
    <w:rsid w:val="00FF39DC"/>
    <w:rsid w:val="00FF67C5"/>
    <w:rsid w:val="00FF6CC0"/>
    <w:rsid w:val="00FF6E88"/>
    <w:rsid w:val="00FF7584"/>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8BD2E"/>
  <w15:docId w15:val="{DE97BA52-FF13-470D-B0A2-4DA7F0DC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B8B"/>
    <w:pPr>
      <w:widowControl w:val="0"/>
      <w:spacing w:before="120" w:line="360" w:lineRule="auto"/>
      <w:ind w:left="544"/>
    </w:pPr>
    <w:rPr>
      <w:snapToGrid w:val="0"/>
      <w:sz w:val="24"/>
    </w:rPr>
  </w:style>
  <w:style w:type="paragraph" w:styleId="Heading1">
    <w:name w:val="heading 1"/>
    <w:aliases w:val="Heading 1(Report Only),Chapter,Heading 1(Report Only)1,Chapter1"/>
    <w:basedOn w:val="Normal"/>
    <w:next w:val="Heading2"/>
    <w:link w:val="Heading1Char"/>
    <w:qFormat/>
    <w:rsid w:val="004B7DEE"/>
    <w:pPr>
      <w:keepNext/>
      <w:numPr>
        <w:numId w:val="11"/>
      </w:numPr>
      <w:spacing w:before="360" w:after="240"/>
      <w:outlineLvl w:val="0"/>
    </w:pPr>
    <w:rPr>
      <w:b/>
      <w:kern w:val="28"/>
    </w:rPr>
  </w:style>
  <w:style w:type="paragraph" w:styleId="Heading2">
    <w:name w:val="heading 2"/>
    <w:aliases w:val="l2,H2,h21"/>
    <w:basedOn w:val="Normal"/>
    <w:next w:val="NormalIndent"/>
    <w:link w:val="Heading2Char"/>
    <w:qFormat/>
    <w:rsid w:val="004B7DEE"/>
    <w:pPr>
      <w:keepNext/>
      <w:numPr>
        <w:ilvl w:val="1"/>
        <w:numId w:val="11"/>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4B7DEE"/>
    <w:pPr>
      <w:keepNext/>
      <w:numPr>
        <w:ilvl w:val="2"/>
        <w:numId w:val="11"/>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4B7DEE"/>
    <w:pPr>
      <w:keepNext/>
      <w:numPr>
        <w:ilvl w:val="3"/>
        <w:numId w:val="11"/>
      </w:numPr>
      <w:spacing w:before="240" w:after="60"/>
      <w:outlineLvl w:val="3"/>
    </w:pPr>
    <w:rPr>
      <w:rFonts w:ascii="Arial" w:hAnsi="Arial"/>
      <w:i/>
    </w:rPr>
  </w:style>
  <w:style w:type="paragraph" w:styleId="Heading5">
    <w:name w:val="heading 5"/>
    <w:basedOn w:val="Normal"/>
    <w:next w:val="Normal"/>
    <w:link w:val="Heading5Char"/>
    <w:qFormat/>
    <w:rsid w:val="004B7DEE"/>
    <w:pPr>
      <w:keepNext/>
      <w:numPr>
        <w:ilvl w:val="4"/>
        <w:numId w:val="11"/>
      </w:numPr>
      <w:jc w:val="both"/>
      <w:outlineLvl w:val="4"/>
    </w:pPr>
    <w:rPr>
      <w:b/>
    </w:rPr>
  </w:style>
  <w:style w:type="paragraph" w:styleId="Heading6">
    <w:name w:val="heading 6"/>
    <w:basedOn w:val="Normal"/>
    <w:next w:val="Normal"/>
    <w:link w:val="Heading6Char"/>
    <w:qFormat/>
    <w:rsid w:val="004B7DEE"/>
    <w:pPr>
      <w:keepNext/>
      <w:numPr>
        <w:ilvl w:val="5"/>
        <w:numId w:val="11"/>
      </w:numPr>
      <w:outlineLvl w:val="5"/>
    </w:pPr>
    <w:rPr>
      <w:rFonts w:ascii=".VnTime" w:hAnsi=".VnTime"/>
      <w:b/>
      <w:i/>
      <w:sz w:val="22"/>
    </w:rPr>
  </w:style>
  <w:style w:type="paragraph" w:styleId="Heading7">
    <w:name w:val="heading 7"/>
    <w:basedOn w:val="Normal"/>
    <w:next w:val="Normal"/>
    <w:link w:val="Heading7Char"/>
    <w:qFormat/>
    <w:rsid w:val="004B7DEE"/>
    <w:pPr>
      <w:keepNext/>
      <w:numPr>
        <w:ilvl w:val="6"/>
        <w:numId w:val="11"/>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4B7DEE"/>
    <w:pPr>
      <w:keepNext/>
      <w:numPr>
        <w:ilvl w:val="7"/>
        <w:numId w:val="11"/>
      </w:numPr>
      <w:jc w:val="both"/>
      <w:outlineLvl w:val="7"/>
    </w:pPr>
    <w:rPr>
      <w:rFonts w:ascii=".VnArialH" w:hAnsi=".VnArialH"/>
      <w:b/>
    </w:rPr>
  </w:style>
  <w:style w:type="paragraph" w:styleId="Heading9">
    <w:name w:val="heading 9"/>
    <w:basedOn w:val="Normal"/>
    <w:next w:val="Normal"/>
    <w:link w:val="Heading9Char"/>
    <w:qFormat/>
    <w:rsid w:val="004B7DEE"/>
    <w:pPr>
      <w:keepNext/>
      <w:numPr>
        <w:ilvl w:val="8"/>
        <w:numId w:val="11"/>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autoRedefine/>
    <w:uiPriority w:val="99"/>
    <w:rsid w:val="00A51C65"/>
    <w:pPr>
      <w:ind w:left="0" w:right="11"/>
    </w:pPr>
    <w:rPr>
      <w:color w:val="000000"/>
      <w:szCs w:val="24"/>
    </w:rPr>
  </w:style>
  <w:style w:type="paragraph" w:styleId="BodyTextIndent">
    <w:name w:val="Body Text Indent"/>
    <w:basedOn w:val="Normal"/>
    <w:rsid w:val="004B7DEE"/>
    <w:rPr>
      <w:rFonts w:ascii="Arial" w:hAnsi="Arial"/>
    </w:rPr>
  </w:style>
  <w:style w:type="paragraph" w:styleId="BodyTextIndent2">
    <w:name w:val="Body Text Indent 2"/>
    <w:basedOn w:val="Normal"/>
    <w:rsid w:val="004B7DEE"/>
    <w:pPr>
      <w:widowControl/>
      <w:spacing w:before="0"/>
      <w:ind w:left="720"/>
    </w:pPr>
    <w:rPr>
      <w:rFonts w:ascii=".VnTime" w:hAnsi=".VnTime"/>
      <w:snapToGrid/>
    </w:rPr>
  </w:style>
  <w:style w:type="paragraph" w:styleId="Caption">
    <w:name w:val="caption"/>
    <w:aliases w:val="Picture"/>
    <w:basedOn w:val="Normal"/>
    <w:next w:val="Normal"/>
    <w:qFormat/>
    <w:rsid w:val="004B7DEE"/>
    <w:pPr>
      <w:spacing w:after="120"/>
      <w:ind w:left="1440"/>
      <w:jc w:val="both"/>
    </w:pPr>
    <w:rPr>
      <w:rFonts w:ascii=".VnTime" w:hAnsi=".VnTime"/>
      <w:b/>
    </w:rPr>
  </w:style>
  <w:style w:type="paragraph" w:styleId="Footer">
    <w:name w:val="footer"/>
    <w:basedOn w:val="Normal"/>
    <w:rsid w:val="004B7DEE"/>
    <w:pPr>
      <w:tabs>
        <w:tab w:val="center" w:pos="4320"/>
        <w:tab w:val="right" w:pos="8640"/>
      </w:tabs>
      <w:ind w:left="0"/>
    </w:pPr>
  </w:style>
  <w:style w:type="paragraph" w:styleId="Header">
    <w:name w:val="header"/>
    <w:basedOn w:val="Normal"/>
    <w:link w:val="HeaderChar"/>
    <w:rsid w:val="004B7DEE"/>
    <w:pPr>
      <w:tabs>
        <w:tab w:val="center" w:pos="4320"/>
        <w:tab w:val="right" w:pos="8640"/>
      </w:tabs>
      <w:ind w:left="0"/>
    </w:pPr>
  </w:style>
  <w:style w:type="character" w:styleId="Hyperlink">
    <w:name w:val="Hyperlink"/>
    <w:uiPriority w:val="99"/>
    <w:rsid w:val="004B7DEE"/>
    <w:rPr>
      <w:color w:val="0000FF"/>
      <w:sz w:val="20"/>
      <w:u w:val="single"/>
    </w:rPr>
  </w:style>
  <w:style w:type="paragraph" w:customStyle="1" w:styleId="NormalCaption">
    <w:name w:val="NormalCaption"/>
    <w:basedOn w:val="Normal"/>
    <w:rsid w:val="004B7DEE"/>
    <w:pPr>
      <w:spacing w:after="120"/>
    </w:pPr>
    <w:rPr>
      <w:b/>
    </w:rPr>
  </w:style>
  <w:style w:type="paragraph" w:customStyle="1" w:styleId="NormalIndent0">
    <w:name w:val="NormalIndent"/>
    <w:basedOn w:val="Normal"/>
    <w:rsid w:val="004B7DEE"/>
    <w:pPr>
      <w:widowControl/>
      <w:ind w:left="720"/>
    </w:pPr>
    <w:rPr>
      <w:rFonts w:ascii=".VnArial" w:hAnsi=".VnArial"/>
      <w:snapToGrid/>
    </w:rPr>
  </w:style>
  <w:style w:type="paragraph" w:customStyle="1" w:styleId="NormalIndex">
    <w:name w:val="NormalIndex"/>
    <w:basedOn w:val="NormalIndent0"/>
    <w:rsid w:val="004B7DEE"/>
    <w:pPr>
      <w:tabs>
        <w:tab w:val="left" w:pos="360"/>
        <w:tab w:val="left" w:pos="450"/>
      </w:tabs>
      <w:spacing w:before="60" w:after="60"/>
      <w:ind w:hanging="360"/>
    </w:pPr>
  </w:style>
  <w:style w:type="character" w:styleId="PageNumber">
    <w:name w:val="page number"/>
    <w:basedOn w:val="DefaultParagraphFont"/>
    <w:rsid w:val="004B7DEE"/>
  </w:style>
  <w:style w:type="paragraph" w:styleId="TOC1">
    <w:name w:val="toc 1"/>
    <w:basedOn w:val="Normal"/>
    <w:next w:val="Normal"/>
    <w:autoRedefine/>
    <w:uiPriority w:val="39"/>
    <w:rsid w:val="006A3E70"/>
    <w:pPr>
      <w:tabs>
        <w:tab w:val="left" w:pos="400"/>
        <w:tab w:val="right" w:leader="dot" w:pos="8305"/>
      </w:tabs>
      <w:spacing w:after="120"/>
      <w:ind w:left="0"/>
    </w:pPr>
    <w:rPr>
      <w:b/>
      <w:noProof/>
    </w:rPr>
  </w:style>
  <w:style w:type="paragraph" w:styleId="TOC2">
    <w:name w:val="toc 2"/>
    <w:basedOn w:val="Normal"/>
    <w:next w:val="Normal"/>
    <w:autoRedefine/>
    <w:uiPriority w:val="39"/>
    <w:rsid w:val="006A3E70"/>
    <w:pPr>
      <w:tabs>
        <w:tab w:val="left" w:pos="800"/>
        <w:tab w:val="right" w:leader="dot" w:pos="8305"/>
      </w:tabs>
      <w:spacing w:before="20" w:after="20"/>
      <w:ind w:left="202"/>
    </w:pPr>
    <w:rPr>
      <w:noProof/>
    </w:rPr>
  </w:style>
  <w:style w:type="paragraph" w:styleId="TOC3">
    <w:name w:val="toc 3"/>
    <w:basedOn w:val="Normal"/>
    <w:next w:val="Normal"/>
    <w:autoRedefine/>
    <w:uiPriority w:val="39"/>
    <w:rsid w:val="004D3B00"/>
    <w:pPr>
      <w:tabs>
        <w:tab w:val="left" w:pos="1200"/>
        <w:tab w:val="right" w:leader="dot" w:pos="8305"/>
      </w:tabs>
      <w:spacing w:before="20" w:after="20"/>
      <w:ind w:left="403"/>
    </w:pPr>
    <w:rPr>
      <w:i/>
      <w:noProof/>
    </w:rPr>
  </w:style>
  <w:style w:type="paragraph" w:customStyle="1" w:styleId="NH-1">
    <w:name w:val="NH-1"/>
    <w:basedOn w:val="Normal"/>
    <w:next w:val="NH-2"/>
    <w:rsid w:val="004B7DEE"/>
    <w:pPr>
      <w:keepNext/>
      <w:tabs>
        <w:tab w:val="left" w:pos="360"/>
      </w:tabs>
      <w:ind w:left="360" w:hanging="360"/>
    </w:pPr>
    <w:rPr>
      <w:rFonts w:ascii=".VnArial" w:hAnsi=".VnArial"/>
      <w:b/>
    </w:rPr>
  </w:style>
  <w:style w:type="paragraph" w:customStyle="1" w:styleId="NH-2">
    <w:name w:val="NH-2"/>
    <w:basedOn w:val="Normal"/>
    <w:next w:val="NormalIndent"/>
    <w:rsid w:val="004B7DEE"/>
    <w:pPr>
      <w:keepNext/>
      <w:tabs>
        <w:tab w:val="left" w:pos="720"/>
      </w:tabs>
      <w:ind w:left="360" w:hanging="360"/>
    </w:pPr>
    <w:rPr>
      <w:rFonts w:ascii=".VnArial" w:hAnsi=".VnArial"/>
      <w:b/>
    </w:rPr>
  </w:style>
  <w:style w:type="paragraph" w:customStyle="1" w:styleId="NormalText">
    <w:name w:val="NormalText"/>
    <w:basedOn w:val="Normal"/>
    <w:rsid w:val="004B7DEE"/>
    <w:pPr>
      <w:ind w:left="720"/>
      <w:jc w:val="both"/>
    </w:pPr>
  </w:style>
  <w:style w:type="paragraph" w:customStyle="1" w:styleId="H5">
    <w:name w:val="H5"/>
    <w:basedOn w:val="NormalIndent"/>
    <w:next w:val="Normal"/>
    <w:rsid w:val="004B7DEE"/>
    <w:pPr>
      <w:keepNext/>
    </w:pPr>
    <w:rPr>
      <w:rFonts w:ascii=".VnTime" w:hAnsi=".VnTime"/>
      <w:i/>
      <w:color w:val="800080"/>
    </w:rPr>
  </w:style>
  <w:style w:type="paragraph" w:customStyle="1" w:styleId="NormalFD">
    <w:name w:val="NormalFD"/>
    <w:basedOn w:val="Normal"/>
    <w:rsid w:val="004B7DEE"/>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rsid w:val="004B7DEE"/>
    <w:pPr>
      <w:spacing w:before="0"/>
      <w:ind w:left="360" w:hanging="360"/>
    </w:pPr>
    <w:rPr>
      <w:sz w:val="18"/>
    </w:rPr>
  </w:style>
  <w:style w:type="character" w:styleId="FootnoteReference">
    <w:name w:val="footnote reference"/>
    <w:semiHidden/>
    <w:rsid w:val="004B7DEE"/>
    <w:rPr>
      <w:vertAlign w:val="superscript"/>
    </w:rPr>
  </w:style>
  <w:style w:type="paragraph" w:customStyle="1" w:styleId="Normal2">
    <w:name w:val="Normal 2"/>
    <w:basedOn w:val="Normal"/>
    <w:rsid w:val="004B7DEE"/>
    <w:pPr>
      <w:tabs>
        <w:tab w:val="left" w:pos="360"/>
      </w:tabs>
      <w:ind w:left="360" w:hanging="360"/>
    </w:pPr>
  </w:style>
  <w:style w:type="paragraph" w:styleId="BlockText">
    <w:name w:val="Block Text"/>
    <w:basedOn w:val="Normal"/>
    <w:rsid w:val="004B7DEE"/>
    <w:pPr>
      <w:tabs>
        <w:tab w:val="left" w:pos="8820"/>
      </w:tabs>
      <w:spacing w:before="0"/>
      <w:ind w:left="720" w:right="22"/>
      <w:jc w:val="both"/>
    </w:pPr>
    <w:rPr>
      <w:rFonts w:ascii=".VnTime" w:hAnsi=".VnTime"/>
    </w:rPr>
  </w:style>
  <w:style w:type="paragraph" w:styleId="TOC4">
    <w:name w:val="toc 4"/>
    <w:basedOn w:val="Normal"/>
    <w:next w:val="Normal"/>
    <w:autoRedefine/>
    <w:uiPriority w:val="39"/>
    <w:rsid w:val="006A3E70"/>
    <w:pPr>
      <w:tabs>
        <w:tab w:val="left" w:pos="1600"/>
        <w:tab w:val="right" w:leader="dot" w:pos="8280"/>
      </w:tabs>
      <w:spacing w:before="20" w:after="20"/>
      <w:ind w:left="576"/>
    </w:pPr>
    <w:rPr>
      <w:i/>
      <w:noProof/>
    </w:rPr>
  </w:style>
  <w:style w:type="paragraph" w:styleId="TOC5">
    <w:name w:val="toc 5"/>
    <w:basedOn w:val="Normal"/>
    <w:next w:val="Normal"/>
    <w:autoRedefine/>
    <w:uiPriority w:val="39"/>
    <w:rsid w:val="004B7DEE"/>
    <w:pPr>
      <w:spacing w:before="0"/>
      <w:ind w:left="800"/>
    </w:pPr>
    <w:rPr>
      <w:sz w:val="18"/>
    </w:rPr>
  </w:style>
  <w:style w:type="paragraph" w:styleId="TOC6">
    <w:name w:val="toc 6"/>
    <w:basedOn w:val="Normal"/>
    <w:next w:val="Normal"/>
    <w:autoRedefine/>
    <w:uiPriority w:val="39"/>
    <w:rsid w:val="004B7DEE"/>
    <w:pPr>
      <w:spacing w:before="0"/>
      <w:ind w:left="1000"/>
    </w:pPr>
    <w:rPr>
      <w:sz w:val="18"/>
    </w:rPr>
  </w:style>
  <w:style w:type="paragraph" w:styleId="TOC7">
    <w:name w:val="toc 7"/>
    <w:basedOn w:val="Normal"/>
    <w:next w:val="Normal"/>
    <w:autoRedefine/>
    <w:uiPriority w:val="39"/>
    <w:rsid w:val="004B7DEE"/>
    <w:pPr>
      <w:spacing w:before="0"/>
      <w:ind w:left="1200"/>
    </w:pPr>
    <w:rPr>
      <w:sz w:val="18"/>
    </w:rPr>
  </w:style>
  <w:style w:type="paragraph" w:styleId="TOC8">
    <w:name w:val="toc 8"/>
    <w:basedOn w:val="Normal"/>
    <w:next w:val="Normal"/>
    <w:autoRedefine/>
    <w:uiPriority w:val="39"/>
    <w:rsid w:val="004B7DEE"/>
    <w:pPr>
      <w:spacing w:before="0"/>
      <w:ind w:left="1400"/>
    </w:pPr>
    <w:rPr>
      <w:sz w:val="18"/>
    </w:rPr>
  </w:style>
  <w:style w:type="paragraph" w:styleId="TOC9">
    <w:name w:val="toc 9"/>
    <w:basedOn w:val="Normal"/>
    <w:next w:val="Normal"/>
    <w:autoRedefine/>
    <w:uiPriority w:val="39"/>
    <w:rsid w:val="004B7DEE"/>
    <w:pPr>
      <w:spacing w:before="0"/>
      <w:ind w:left="1600"/>
    </w:pPr>
    <w:rPr>
      <w:sz w:val="18"/>
    </w:rPr>
  </w:style>
  <w:style w:type="paragraph" w:styleId="BodyText">
    <w:name w:val="Body Text"/>
    <w:basedOn w:val="Normal"/>
    <w:link w:val="BodyTextChar"/>
    <w:rsid w:val="004B7DEE"/>
    <w:pPr>
      <w:keepLines/>
      <w:spacing w:before="0" w:after="120" w:line="240" w:lineRule="atLeast"/>
      <w:ind w:left="720"/>
      <w:jc w:val="both"/>
    </w:pPr>
    <w:rPr>
      <w:snapToGrid/>
      <w:szCs w:val="24"/>
    </w:rPr>
  </w:style>
  <w:style w:type="paragraph" w:customStyle="1" w:styleId="NormalTB">
    <w:name w:val="NormalTB"/>
    <w:rsid w:val="004B7DEE"/>
    <w:pPr>
      <w:widowControl w:val="0"/>
      <w:spacing w:before="120"/>
      <w:jc w:val="center"/>
    </w:pPr>
    <w:rPr>
      <w:rFonts w:ascii=".VnTime" w:hAnsi=".VnTime"/>
      <w:b/>
      <w:snapToGrid w:val="0"/>
      <w:sz w:val="22"/>
    </w:rPr>
  </w:style>
  <w:style w:type="paragraph" w:customStyle="1" w:styleId="Vidu">
    <w:name w:val="Vidu"/>
    <w:basedOn w:val="Normal"/>
    <w:rsid w:val="004B7DEE"/>
    <w:pPr>
      <w:widowControl/>
      <w:numPr>
        <w:numId w:val="4"/>
      </w:numPr>
      <w:spacing w:before="0"/>
      <w:jc w:val="both"/>
    </w:pPr>
    <w:rPr>
      <w:snapToGrid/>
    </w:rPr>
  </w:style>
  <w:style w:type="paragraph" w:customStyle="1" w:styleId="Mucvidu">
    <w:name w:val="Mucvidu"/>
    <w:basedOn w:val="Vidu"/>
    <w:rsid w:val="004B7DEE"/>
    <w:pPr>
      <w:numPr>
        <w:numId w:val="1"/>
      </w:numPr>
      <w:tabs>
        <w:tab w:val="clear" w:pos="360"/>
      </w:tabs>
      <w:ind w:left="1080"/>
    </w:pPr>
  </w:style>
  <w:style w:type="paragraph" w:customStyle="1" w:styleId="Tailieu">
    <w:name w:val="Tailieu"/>
    <w:basedOn w:val="Refer"/>
    <w:rsid w:val="004B7DEE"/>
    <w:pPr>
      <w:numPr>
        <w:numId w:val="3"/>
      </w:numPr>
    </w:pPr>
    <w:rPr>
      <w:sz w:val="28"/>
    </w:rPr>
  </w:style>
  <w:style w:type="paragraph" w:customStyle="1" w:styleId="Refer">
    <w:name w:val="Refer"/>
    <w:basedOn w:val="Normal"/>
    <w:rsid w:val="004B7DEE"/>
    <w:pPr>
      <w:widowControl/>
      <w:spacing w:before="0" w:after="120"/>
      <w:ind w:firstLine="720"/>
      <w:jc w:val="both"/>
    </w:pPr>
    <w:rPr>
      <w:snapToGrid/>
    </w:rPr>
  </w:style>
  <w:style w:type="paragraph" w:customStyle="1" w:styleId="Point">
    <w:name w:val="Point"/>
    <w:basedOn w:val="Header"/>
    <w:rsid w:val="004B7DEE"/>
    <w:pPr>
      <w:widowControl/>
      <w:numPr>
        <w:numId w:val="2"/>
      </w:numPr>
      <w:tabs>
        <w:tab w:val="clear" w:pos="4320"/>
        <w:tab w:val="clear" w:pos="8640"/>
      </w:tabs>
      <w:spacing w:before="0"/>
      <w:jc w:val="both"/>
    </w:pPr>
    <w:rPr>
      <w:snapToGrid/>
    </w:rPr>
  </w:style>
  <w:style w:type="character" w:styleId="CommentReference">
    <w:name w:val="annotation reference"/>
    <w:semiHidden/>
    <w:rsid w:val="004B7DEE"/>
    <w:rPr>
      <w:sz w:val="16"/>
    </w:rPr>
  </w:style>
  <w:style w:type="paragraph" w:styleId="CommentText">
    <w:name w:val="annotation text"/>
    <w:basedOn w:val="Normal"/>
    <w:semiHidden/>
    <w:rsid w:val="00421969"/>
    <w:pPr>
      <w:widowControl/>
      <w:spacing w:before="0"/>
      <w:jc w:val="both"/>
    </w:pPr>
    <w:rPr>
      <w:snapToGrid/>
    </w:rPr>
  </w:style>
  <w:style w:type="paragraph" w:customStyle="1" w:styleId="Bang">
    <w:name w:val="Bang"/>
    <w:basedOn w:val="Normal"/>
    <w:link w:val="BangChar"/>
    <w:rsid w:val="004B7DEE"/>
    <w:pPr>
      <w:spacing w:before="60" w:after="60"/>
      <w:ind w:left="0"/>
      <w:jc w:val="both"/>
    </w:pPr>
    <w:rPr>
      <w:snapToGrid/>
      <w:sz w:val="18"/>
    </w:rPr>
  </w:style>
  <w:style w:type="paragraph" w:styleId="BodyText3">
    <w:name w:val="Body Text 3"/>
    <w:basedOn w:val="Normal"/>
    <w:link w:val="BodyText3Char"/>
    <w:rsid w:val="004B7DEE"/>
    <w:pPr>
      <w:widowControl/>
      <w:spacing w:before="0"/>
    </w:pPr>
    <w:rPr>
      <w:rFonts w:ascii=".VnTime" w:hAnsi=".VnTime"/>
      <w:i/>
      <w:snapToGrid/>
    </w:rPr>
  </w:style>
  <w:style w:type="paragraph" w:customStyle="1" w:styleId="Content">
    <w:name w:val="Content"/>
    <w:basedOn w:val="Normal"/>
    <w:rsid w:val="004B7DEE"/>
    <w:pPr>
      <w:widowControl/>
      <w:ind w:firstLine="720"/>
      <w:jc w:val="both"/>
    </w:pPr>
    <w:rPr>
      <w:rFonts w:ascii=".VnTime" w:hAnsi=".VnTime"/>
      <w:snapToGrid/>
    </w:rPr>
  </w:style>
  <w:style w:type="paragraph" w:styleId="TableofFigures">
    <w:name w:val="table of figures"/>
    <w:basedOn w:val="Normal"/>
    <w:next w:val="Normal"/>
    <w:semiHidden/>
    <w:rsid w:val="004B7DEE"/>
    <w:pPr>
      <w:tabs>
        <w:tab w:val="right" w:leader="dot" w:pos="8642"/>
      </w:tabs>
      <w:spacing w:before="0"/>
      <w:ind w:left="480" w:hanging="480"/>
    </w:pPr>
    <w:rPr>
      <w:smallCaps/>
      <w:snapToGrid/>
    </w:rPr>
  </w:style>
  <w:style w:type="paragraph" w:customStyle="1" w:styleId="NormalH">
    <w:name w:val="NormalH"/>
    <w:basedOn w:val="Normal"/>
    <w:rsid w:val="004B7DEE"/>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4B7DEE"/>
  </w:style>
  <w:style w:type="character" w:styleId="Strong">
    <w:name w:val="Strong"/>
    <w:qFormat/>
    <w:rsid w:val="004B7DEE"/>
    <w:rPr>
      <w:b/>
    </w:rPr>
  </w:style>
  <w:style w:type="paragraph" w:styleId="Title">
    <w:name w:val="Title"/>
    <w:basedOn w:val="Normal"/>
    <w:qFormat/>
    <w:rsid w:val="004B7DEE"/>
    <w:pPr>
      <w:spacing w:before="240" w:after="60"/>
      <w:jc w:val="center"/>
      <w:outlineLvl w:val="0"/>
    </w:pPr>
    <w:rPr>
      <w:b/>
      <w:kern w:val="28"/>
      <w:sz w:val="32"/>
    </w:rPr>
  </w:style>
  <w:style w:type="paragraph" w:customStyle="1" w:styleId="TableTitle">
    <w:name w:val="Table Title"/>
    <w:basedOn w:val="NormalIndent"/>
    <w:autoRedefine/>
    <w:rsid w:val="004B7DEE"/>
    <w:pPr>
      <w:keepNext/>
      <w:numPr>
        <w:numId w:val="5"/>
      </w:numPr>
      <w:ind w:right="29"/>
      <w:jc w:val="right"/>
    </w:pPr>
  </w:style>
  <w:style w:type="paragraph" w:customStyle="1" w:styleId="Arial">
    <w:name w:val="Arial"/>
    <w:basedOn w:val="NormalIndent"/>
    <w:rsid w:val="004B7DEE"/>
  </w:style>
  <w:style w:type="paragraph" w:styleId="BodyText2">
    <w:name w:val="Body Text 2"/>
    <w:basedOn w:val="Normal"/>
    <w:rsid w:val="004B7DEE"/>
    <w:pPr>
      <w:ind w:left="0"/>
    </w:pPr>
  </w:style>
  <w:style w:type="paragraph" w:customStyle="1" w:styleId="NormalNV">
    <w:name w:val="NormalNV"/>
    <w:basedOn w:val="Normal"/>
    <w:rsid w:val="004B7DEE"/>
    <w:pPr>
      <w:widowControl/>
      <w:tabs>
        <w:tab w:val="left" w:pos="720"/>
        <w:tab w:val="left" w:pos="2160"/>
        <w:tab w:val="right" w:leader="dot" w:pos="8640"/>
      </w:tabs>
      <w:ind w:left="0"/>
    </w:pPr>
    <w:rPr>
      <w:rFonts w:ascii=".VnTime" w:hAnsi=".VnTime"/>
      <w:lang w:val="en-GB"/>
    </w:rPr>
  </w:style>
  <w:style w:type="paragraph" w:customStyle="1" w:styleId="TableText">
    <w:name w:val="Table Text"/>
    <w:basedOn w:val="Normal"/>
    <w:rsid w:val="004B7DEE"/>
    <w:pPr>
      <w:widowControl/>
      <w:spacing w:before="60" w:after="60" w:line="480" w:lineRule="auto"/>
      <w:ind w:left="0"/>
    </w:pPr>
    <w:rPr>
      <w:snapToGrid/>
    </w:rPr>
  </w:style>
  <w:style w:type="character" w:styleId="FollowedHyperlink">
    <w:name w:val="FollowedHyperlink"/>
    <w:rsid w:val="004B7DEE"/>
    <w:rPr>
      <w:color w:val="800080"/>
      <w:u w:val="single"/>
    </w:rPr>
  </w:style>
  <w:style w:type="paragraph" w:styleId="BodyTextIndent3">
    <w:name w:val="Body Text Indent 3"/>
    <w:basedOn w:val="Normal"/>
    <w:rsid w:val="004B7DEE"/>
    <w:pPr>
      <w:jc w:val="both"/>
    </w:pPr>
  </w:style>
  <w:style w:type="paragraph" w:customStyle="1" w:styleId="Table">
    <w:name w:val="Table"/>
    <w:rsid w:val="004B7DEE"/>
    <w:pPr>
      <w:numPr>
        <w:numId w:val="6"/>
      </w:numPr>
      <w:tabs>
        <w:tab w:val="left" w:pos="1080"/>
      </w:tabs>
      <w:spacing w:before="60" w:after="60"/>
      <w:jc w:val="center"/>
    </w:pPr>
    <w:rPr>
      <w:noProof/>
      <w:sz w:val="24"/>
    </w:rPr>
  </w:style>
  <w:style w:type="paragraph" w:customStyle="1" w:styleId="Name">
    <w:name w:val="Name"/>
    <w:basedOn w:val="Normal"/>
    <w:rsid w:val="004B7DEE"/>
    <w:pPr>
      <w:widowControl/>
      <w:ind w:left="0" w:firstLine="720"/>
      <w:jc w:val="both"/>
    </w:pPr>
    <w:rPr>
      <w:rFonts w:ascii=".VnTimeH" w:hAnsi=".VnTimeH"/>
      <w:snapToGrid/>
    </w:rPr>
  </w:style>
  <w:style w:type="paragraph" w:customStyle="1" w:styleId="Bullet1">
    <w:name w:val="Bullet1"/>
    <w:rsid w:val="004B7DEE"/>
    <w:pPr>
      <w:numPr>
        <w:numId w:val="7"/>
      </w:numPr>
      <w:spacing w:after="60"/>
      <w:jc w:val="both"/>
    </w:pPr>
    <w:rPr>
      <w:noProof/>
      <w:sz w:val="24"/>
    </w:rPr>
  </w:style>
  <w:style w:type="paragraph" w:customStyle="1" w:styleId="BodyText1">
    <w:name w:val="Body Text1"/>
    <w:basedOn w:val="NormalIndent"/>
    <w:rsid w:val="004B7DEE"/>
    <w:pPr>
      <w:tabs>
        <w:tab w:val="left" w:pos="1224"/>
      </w:tabs>
      <w:spacing w:before="40" w:line="300" w:lineRule="atLeast"/>
      <w:ind w:left="432"/>
    </w:pPr>
  </w:style>
  <w:style w:type="paragraph" w:customStyle="1" w:styleId="Bullet2">
    <w:name w:val="Bullet2"/>
    <w:rsid w:val="004B7DEE"/>
    <w:pPr>
      <w:numPr>
        <w:numId w:val="8"/>
      </w:numPr>
      <w:spacing w:after="60"/>
      <w:jc w:val="both"/>
    </w:pPr>
    <w:rPr>
      <w:noProof/>
      <w:sz w:val="24"/>
    </w:rPr>
  </w:style>
  <w:style w:type="paragraph" w:customStyle="1" w:styleId="Tabletext0">
    <w:name w:val="Tabletext"/>
    <w:basedOn w:val="Normal"/>
    <w:rsid w:val="004B7DEE"/>
    <w:pPr>
      <w:keepLines/>
      <w:spacing w:before="0" w:after="120" w:line="240" w:lineRule="atLeast"/>
      <w:ind w:left="0"/>
    </w:pPr>
    <w:rPr>
      <w:snapToGrid/>
    </w:rPr>
  </w:style>
  <w:style w:type="paragraph" w:customStyle="1" w:styleId="requirement">
    <w:name w:val="requirement"/>
    <w:basedOn w:val="Normal"/>
    <w:autoRedefine/>
    <w:rsid w:val="004B7DEE"/>
    <w:pPr>
      <w:widowControl/>
      <w:tabs>
        <w:tab w:val="left" w:pos="720"/>
        <w:tab w:val="left" w:pos="1440"/>
      </w:tabs>
      <w:spacing w:before="240"/>
      <w:ind w:left="2160" w:hanging="1440"/>
      <w:jc w:val="both"/>
    </w:pPr>
    <w:rPr>
      <w:snapToGrid/>
      <w:szCs w:val="24"/>
    </w:rPr>
  </w:style>
  <w:style w:type="paragraph" w:styleId="List">
    <w:name w:val="List"/>
    <w:basedOn w:val="Normal"/>
    <w:rsid w:val="004B7DEE"/>
    <w:pPr>
      <w:widowControl/>
      <w:numPr>
        <w:numId w:val="13"/>
      </w:numPr>
      <w:ind w:left="714" w:hanging="357"/>
    </w:pPr>
    <w:rPr>
      <w:snapToGrid/>
      <w:szCs w:val="24"/>
    </w:rPr>
  </w:style>
  <w:style w:type="paragraph" w:styleId="ListNumber">
    <w:name w:val="List Number"/>
    <w:rsid w:val="004B7DEE"/>
    <w:pPr>
      <w:numPr>
        <w:numId w:val="10"/>
      </w:numPr>
      <w:spacing w:before="40"/>
    </w:pPr>
  </w:style>
  <w:style w:type="character" w:customStyle="1" w:styleId="docemphroman">
    <w:name w:val="docemphroman"/>
    <w:basedOn w:val="DefaultParagraphFont"/>
    <w:rsid w:val="004B7DEE"/>
  </w:style>
  <w:style w:type="paragraph" w:styleId="DocumentMap">
    <w:name w:val="Document Map"/>
    <w:basedOn w:val="Normal"/>
    <w:link w:val="DocumentMapChar"/>
    <w:uiPriority w:val="99"/>
    <w:semiHidden/>
    <w:rsid w:val="004B7DEE"/>
    <w:pPr>
      <w:shd w:val="clear" w:color="auto" w:fill="000080"/>
    </w:pPr>
    <w:rPr>
      <w:rFonts w:ascii="Tahoma" w:hAnsi="Tahoma"/>
    </w:rPr>
  </w:style>
  <w:style w:type="paragraph" w:styleId="CommentSubject">
    <w:name w:val="annotation subject"/>
    <w:basedOn w:val="CommentText"/>
    <w:next w:val="CommentText"/>
    <w:semiHidden/>
    <w:rsid w:val="008C6AAC"/>
    <w:pPr>
      <w:widowControl w:val="0"/>
      <w:spacing w:before="120"/>
      <w:jc w:val="left"/>
    </w:pPr>
    <w:rPr>
      <w:rFonts w:ascii="Arial" w:hAnsi="Arial"/>
      <w:b/>
      <w:bCs/>
      <w:snapToGrid w:val="0"/>
    </w:rPr>
  </w:style>
  <w:style w:type="paragraph" w:styleId="BalloonText">
    <w:name w:val="Balloon Text"/>
    <w:basedOn w:val="Normal"/>
    <w:link w:val="BalloonTextChar"/>
    <w:uiPriority w:val="99"/>
    <w:semiHidden/>
    <w:rsid w:val="008C6AAC"/>
    <w:rPr>
      <w:rFonts w:ascii="Tahoma" w:hAnsi="Tahoma"/>
      <w:sz w:val="16"/>
      <w:szCs w:val="16"/>
    </w:rPr>
  </w:style>
  <w:style w:type="table" w:styleId="TableGrid">
    <w:name w:val="Table Grid"/>
    <w:basedOn w:val="TableNormal"/>
    <w:uiPriority w:val="59"/>
    <w:rsid w:val="009E79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Char">
    <w:name w:val="Body Text Char"/>
    <w:link w:val="BodyText"/>
    <w:rsid w:val="00C77B9C"/>
    <w:rPr>
      <w:sz w:val="24"/>
      <w:szCs w:val="24"/>
    </w:rPr>
  </w:style>
  <w:style w:type="paragraph" w:customStyle="1" w:styleId="TableData12">
    <w:name w:val="TableData12"/>
    <w:basedOn w:val="Normal"/>
    <w:rsid w:val="006A7103"/>
    <w:pPr>
      <w:spacing w:line="312" w:lineRule="auto"/>
      <w:ind w:left="0" w:right="11"/>
      <w:jc w:val="both"/>
    </w:pPr>
    <w:rPr>
      <w:rFonts w:ascii="Verdana" w:hAnsi="Verdana"/>
      <w:sz w:val="20"/>
    </w:rPr>
  </w:style>
  <w:style w:type="paragraph" w:customStyle="1" w:styleId="TableHeader12">
    <w:name w:val="TableHeader12"/>
    <w:basedOn w:val="Normal"/>
    <w:autoRedefine/>
    <w:rsid w:val="006A7103"/>
    <w:pPr>
      <w:spacing w:line="312" w:lineRule="auto"/>
      <w:ind w:left="0"/>
      <w:jc w:val="center"/>
    </w:pPr>
    <w:rPr>
      <w:b/>
      <w:bCs/>
      <w:szCs w:val="24"/>
    </w:rPr>
  </w:style>
  <w:style w:type="character" w:customStyle="1" w:styleId="Heading3Char">
    <w:name w:val="Heading 3 Char"/>
    <w:aliases w:val="h3 Char,h31 Char1,h31 Char Char"/>
    <w:link w:val="Heading3"/>
    <w:rsid w:val="006A7103"/>
    <w:rPr>
      <w:rFonts w:ascii="Arial" w:hAnsi="Arial"/>
      <w:b/>
      <w:i/>
      <w:snapToGrid w:val="0"/>
      <w:sz w:val="24"/>
    </w:rPr>
  </w:style>
  <w:style w:type="paragraph" w:customStyle="1" w:styleId="InfoBlue">
    <w:name w:val="InfoBlue"/>
    <w:basedOn w:val="Normal"/>
    <w:next w:val="BodyText"/>
    <w:rsid w:val="006A4925"/>
    <w:pPr>
      <w:suppressAutoHyphens/>
      <w:spacing w:before="0" w:after="120"/>
      <w:ind w:left="540"/>
      <w:jc w:val="both"/>
    </w:pPr>
    <w:rPr>
      <w:rFonts w:ascii="Arial" w:hAnsi="Arial" w:cs="Arial"/>
      <w:snapToGrid/>
      <w:color w:val="0000FF"/>
      <w:sz w:val="20"/>
      <w:lang w:eastAsia="ar-SA"/>
    </w:rPr>
  </w:style>
  <w:style w:type="paragraph" w:styleId="NormalWeb">
    <w:name w:val="Normal (Web)"/>
    <w:basedOn w:val="Normal"/>
    <w:rsid w:val="009A1F4E"/>
    <w:pPr>
      <w:widowControl/>
      <w:spacing w:before="100" w:beforeAutospacing="1" w:after="115" w:line="240" w:lineRule="auto"/>
      <w:ind w:left="0"/>
    </w:pPr>
    <w:rPr>
      <w:snapToGrid/>
      <w:szCs w:val="24"/>
    </w:rPr>
  </w:style>
  <w:style w:type="character" w:customStyle="1" w:styleId="HeaderChar">
    <w:name w:val="Header Char"/>
    <w:link w:val="Header"/>
    <w:uiPriority w:val="99"/>
    <w:rsid w:val="008F2748"/>
    <w:rPr>
      <w:snapToGrid w:val="0"/>
      <w:sz w:val="24"/>
      <w:lang w:val="en-US" w:eastAsia="en-US" w:bidi="ar-SA"/>
    </w:rPr>
  </w:style>
  <w:style w:type="character" w:customStyle="1" w:styleId="BangChar">
    <w:name w:val="Bang Char"/>
    <w:link w:val="Bang"/>
    <w:rsid w:val="008F2748"/>
    <w:rPr>
      <w:sz w:val="18"/>
      <w:lang w:val="en-US" w:eastAsia="en-US" w:bidi="ar-SA"/>
    </w:rPr>
  </w:style>
  <w:style w:type="paragraph" w:customStyle="1" w:styleId="HeadingLv1">
    <w:name w:val="Heading Lv1"/>
    <w:basedOn w:val="Normal"/>
    <w:autoRedefine/>
    <w:rsid w:val="008F2748"/>
    <w:pPr>
      <w:spacing w:before="0"/>
      <w:ind w:left="0"/>
      <w:jc w:val="center"/>
    </w:pPr>
    <w:rPr>
      <w:rFonts w:ascii="Tahoma" w:eastAsia="MS Mincho" w:hAnsi="Tahoma" w:cs="Tahoma"/>
      <w:b/>
      <w:color w:val="6E2500"/>
      <w:sz w:val="18"/>
    </w:rPr>
  </w:style>
  <w:style w:type="paragraph" w:customStyle="1" w:styleId="tvNote">
    <w:name w:val="tvNote"/>
    <w:basedOn w:val="Normal"/>
    <w:link w:val="tvNoteChar"/>
    <w:autoRedefine/>
    <w:rsid w:val="00804531"/>
    <w:pPr>
      <w:widowControl/>
      <w:spacing w:before="0" w:line="240" w:lineRule="auto"/>
      <w:ind w:left="0"/>
    </w:pPr>
    <w:rPr>
      <w:i/>
      <w:iCs/>
      <w:snapToGrid/>
      <w:color w:val="0000FF"/>
      <w:szCs w:val="24"/>
    </w:rPr>
  </w:style>
  <w:style w:type="character" w:customStyle="1" w:styleId="tvNoteChar">
    <w:name w:val="tvNote Char"/>
    <w:link w:val="tvNote"/>
    <w:rsid w:val="00804531"/>
    <w:rPr>
      <w:i/>
      <w:iCs/>
      <w:color w:val="0000FF"/>
      <w:sz w:val="24"/>
      <w:szCs w:val="24"/>
    </w:rPr>
  </w:style>
  <w:style w:type="paragraph" w:customStyle="1" w:styleId="Sothutu-1so">
    <w:name w:val="Sothutu-1so"/>
    <w:basedOn w:val="Normal"/>
    <w:rsid w:val="00804531"/>
    <w:pPr>
      <w:widowControl/>
      <w:numPr>
        <w:numId w:val="12"/>
      </w:numPr>
      <w:spacing w:before="80" w:line="312" w:lineRule="auto"/>
      <w:jc w:val="both"/>
    </w:pPr>
    <w:rPr>
      <w:snapToGrid/>
      <w:szCs w:val="26"/>
    </w:rPr>
  </w:style>
  <w:style w:type="character" w:customStyle="1" w:styleId="WW8Num26z1">
    <w:name w:val="WW8Num26z1"/>
    <w:rsid w:val="0012229E"/>
    <w:rPr>
      <w:rFonts w:ascii="Courier New" w:hAnsi="Courier New" w:cs="Courier New"/>
    </w:rPr>
  </w:style>
  <w:style w:type="character" w:customStyle="1" w:styleId="NormalIndentChar">
    <w:name w:val="Normal Indent Char"/>
    <w:link w:val="NormalIndent"/>
    <w:uiPriority w:val="99"/>
    <w:rsid w:val="00A51C65"/>
    <w:rPr>
      <w:snapToGrid w:val="0"/>
      <w:color w:val="000000"/>
      <w:sz w:val="24"/>
      <w:szCs w:val="24"/>
    </w:rPr>
  </w:style>
  <w:style w:type="character" w:customStyle="1" w:styleId="Heading2Char">
    <w:name w:val="Heading 2 Char"/>
    <w:aliases w:val="l2 Char,H2 Char,h21 Char"/>
    <w:link w:val="Heading2"/>
    <w:rsid w:val="003778D3"/>
    <w:rPr>
      <w:rFonts w:ascii="Arial" w:hAnsi="Arial"/>
      <w:b/>
      <w:snapToGrid w:val="0"/>
      <w:sz w:val="24"/>
    </w:rPr>
  </w:style>
  <w:style w:type="paragraph" w:customStyle="1" w:styleId="BodyText20">
    <w:name w:val="Body Text2"/>
    <w:basedOn w:val="NormalIndent"/>
    <w:rsid w:val="003778D3"/>
    <w:pPr>
      <w:tabs>
        <w:tab w:val="left" w:pos="1224"/>
      </w:tabs>
      <w:spacing w:before="40" w:line="300" w:lineRule="atLeast"/>
      <w:ind w:left="432"/>
    </w:pPr>
    <w:rPr>
      <w:color w:val="auto"/>
    </w:rPr>
  </w:style>
  <w:style w:type="paragraph" w:styleId="ListParagraph">
    <w:name w:val="List Paragraph"/>
    <w:basedOn w:val="Normal"/>
    <w:uiPriority w:val="34"/>
    <w:qFormat/>
    <w:rsid w:val="003778D3"/>
    <w:pPr>
      <w:widowControl/>
      <w:spacing w:before="0" w:after="200" w:line="276" w:lineRule="auto"/>
      <w:ind w:left="720"/>
      <w:contextualSpacing/>
      <w:jc w:val="both"/>
    </w:pPr>
    <w:rPr>
      <w:snapToGrid/>
      <w:szCs w:val="22"/>
    </w:rPr>
  </w:style>
  <w:style w:type="character" w:styleId="Emphasis">
    <w:name w:val="Emphasis"/>
    <w:qFormat/>
    <w:rsid w:val="003778D3"/>
    <w:rPr>
      <w:i/>
      <w:iCs/>
    </w:rPr>
  </w:style>
  <w:style w:type="character" w:customStyle="1" w:styleId="b1">
    <w:name w:val="b1"/>
    <w:rsid w:val="003778D3"/>
    <w:rPr>
      <w:rFonts w:ascii="Courier New" w:hAnsi="Courier New" w:cs="Courier New" w:hint="default"/>
      <w:b/>
      <w:bCs/>
      <w:strike w:val="0"/>
      <w:dstrike w:val="0"/>
      <w:color w:val="FF0000"/>
      <w:u w:val="none"/>
      <w:effect w:val="none"/>
    </w:rPr>
  </w:style>
  <w:style w:type="character" w:customStyle="1" w:styleId="m1">
    <w:name w:val="m1"/>
    <w:rsid w:val="003778D3"/>
    <w:rPr>
      <w:color w:val="0000FF"/>
    </w:rPr>
  </w:style>
  <w:style w:type="character" w:customStyle="1" w:styleId="pi1">
    <w:name w:val="pi1"/>
    <w:rsid w:val="003778D3"/>
    <w:rPr>
      <w:color w:val="0000FF"/>
    </w:rPr>
  </w:style>
  <w:style w:type="character" w:customStyle="1" w:styleId="t1">
    <w:name w:val="t1"/>
    <w:rsid w:val="003778D3"/>
    <w:rPr>
      <w:color w:val="990000"/>
    </w:rPr>
  </w:style>
  <w:style w:type="character" w:customStyle="1" w:styleId="tx1">
    <w:name w:val="tx1"/>
    <w:rsid w:val="003778D3"/>
    <w:rPr>
      <w:b/>
      <w:bCs/>
    </w:rPr>
  </w:style>
  <w:style w:type="character" w:customStyle="1" w:styleId="ns1">
    <w:name w:val="ns1"/>
    <w:rsid w:val="003778D3"/>
    <w:rPr>
      <w:color w:val="FF0000"/>
    </w:rPr>
  </w:style>
  <w:style w:type="character" w:customStyle="1" w:styleId="Heading1Char">
    <w:name w:val="Heading 1 Char"/>
    <w:aliases w:val="Heading 1(Report Only) Char,Chapter Char,Heading 1(Report Only)1 Char,Chapter1 Char"/>
    <w:link w:val="Heading1"/>
    <w:rsid w:val="003778D3"/>
    <w:rPr>
      <w:b/>
      <w:snapToGrid w:val="0"/>
      <w:kern w:val="28"/>
      <w:sz w:val="24"/>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link w:val="Heading4"/>
    <w:rsid w:val="003778D3"/>
    <w:rPr>
      <w:rFonts w:ascii="Arial" w:hAnsi="Arial"/>
      <w:i/>
      <w:snapToGrid w:val="0"/>
      <w:sz w:val="24"/>
    </w:rPr>
  </w:style>
  <w:style w:type="character" w:customStyle="1" w:styleId="Heading5Char">
    <w:name w:val="Heading 5 Char"/>
    <w:link w:val="Heading5"/>
    <w:rsid w:val="003778D3"/>
    <w:rPr>
      <w:b/>
      <w:snapToGrid w:val="0"/>
      <w:sz w:val="24"/>
    </w:rPr>
  </w:style>
  <w:style w:type="character" w:customStyle="1" w:styleId="Heading6Char">
    <w:name w:val="Heading 6 Char"/>
    <w:link w:val="Heading6"/>
    <w:rsid w:val="003778D3"/>
    <w:rPr>
      <w:rFonts w:ascii=".VnTime" w:hAnsi=".VnTime"/>
      <w:b/>
      <w:i/>
      <w:snapToGrid w:val="0"/>
      <w:sz w:val="22"/>
    </w:rPr>
  </w:style>
  <w:style w:type="character" w:customStyle="1" w:styleId="Heading7Char">
    <w:name w:val="Heading 7 Char"/>
    <w:link w:val="Heading7"/>
    <w:rsid w:val="003778D3"/>
    <w:rPr>
      <w:rFonts w:ascii=".VnTimeH" w:hAnsi=".VnTimeH"/>
      <w:b/>
      <w:snapToGrid w:val="0"/>
      <w:color w:val="000000"/>
      <w:sz w:val="18"/>
    </w:rPr>
  </w:style>
  <w:style w:type="character" w:customStyle="1" w:styleId="Heading8Char">
    <w:name w:val="Heading 8 Char"/>
    <w:link w:val="Heading8"/>
    <w:rsid w:val="003778D3"/>
    <w:rPr>
      <w:rFonts w:ascii=".VnArialH" w:hAnsi=".VnArialH"/>
      <w:b/>
      <w:snapToGrid w:val="0"/>
      <w:sz w:val="24"/>
    </w:rPr>
  </w:style>
  <w:style w:type="character" w:customStyle="1" w:styleId="Heading9Char">
    <w:name w:val="Heading 9 Char"/>
    <w:link w:val="Heading9"/>
    <w:rsid w:val="003778D3"/>
    <w:rPr>
      <w:rFonts w:ascii=".VnArial" w:hAnsi=".VnArial"/>
      <w:b/>
      <w:snapToGrid w:val="0"/>
      <w:sz w:val="24"/>
    </w:rPr>
  </w:style>
  <w:style w:type="character" w:customStyle="1" w:styleId="DocumentMapChar">
    <w:name w:val="Document Map Char"/>
    <w:link w:val="DocumentMap"/>
    <w:uiPriority w:val="99"/>
    <w:semiHidden/>
    <w:rsid w:val="003778D3"/>
    <w:rPr>
      <w:rFonts w:ascii="Tahoma" w:hAnsi="Tahoma" w:cs="Tahoma"/>
      <w:snapToGrid w:val="0"/>
      <w:sz w:val="24"/>
      <w:shd w:val="clear" w:color="auto" w:fill="000080"/>
    </w:rPr>
  </w:style>
  <w:style w:type="character" w:customStyle="1" w:styleId="BodyText3Char">
    <w:name w:val="Body Text 3 Char"/>
    <w:link w:val="BodyText3"/>
    <w:rsid w:val="003778D3"/>
    <w:rPr>
      <w:rFonts w:ascii=".VnTime" w:hAnsi=".VnTime"/>
      <w:i/>
      <w:sz w:val="24"/>
    </w:rPr>
  </w:style>
  <w:style w:type="character" w:customStyle="1" w:styleId="BalloonTextChar">
    <w:name w:val="Balloon Text Char"/>
    <w:link w:val="BalloonText"/>
    <w:uiPriority w:val="99"/>
    <w:semiHidden/>
    <w:rsid w:val="003778D3"/>
    <w:rPr>
      <w:rFonts w:ascii="Tahoma" w:hAnsi="Tahoma" w:cs="Tahoma"/>
      <w:snapToGrid w:val="0"/>
      <w:sz w:val="16"/>
      <w:szCs w:val="16"/>
    </w:rPr>
  </w:style>
  <w:style w:type="paragraph" w:customStyle="1" w:styleId="BL-1">
    <w:name w:val="BL-1"/>
    <w:basedOn w:val="NormalIndent"/>
    <w:link w:val="BL-1Char"/>
    <w:qFormat/>
    <w:rsid w:val="003778D3"/>
    <w:pPr>
      <w:tabs>
        <w:tab w:val="num" w:pos="990"/>
        <w:tab w:val="num" w:pos="3240"/>
      </w:tabs>
      <w:ind w:left="990" w:right="0"/>
    </w:pPr>
    <w:rPr>
      <w:color w:val="auto"/>
      <w:szCs w:val="20"/>
    </w:rPr>
  </w:style>
  <w:style w:type="character" w:customStyle="1" w:styleId="BL-1Char">
    <w:name w:val="BL-1 Char"/>
    <w:link w:val="BL-1"/>
    <w:rsid w:val="003778D3"/>
    <w:rPr>
      <w:snapToGrid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38008">
      <w:bodyDiv w:val="1"/>
      <w:marLeft w:val="0"/>
      <w:marRight w:val="0"/>
      <w:marTop w:val="0"/>
      <w:marBottom w:val="0"/>
      <w:divBdr>
        <w:top w:val="none" w:sz="0" w:space="0" w:color="auto"/>
        <w:left w:val="none" w:sz="0" w:space="0" w:color="auto"/>
        <w:bottom w:val="none" w:sz="0" w:space="0" w:color="auto"/>
        <w:right w:val="none" w:sz="0" w:space="0" w:color="auto"/>
      </w:divBdr>
    </w:div>
    <w:div w:id="436798640">
      <w:bodyDiv w:val="1"/>
      <w:marLeft w:val="0"/>
      <w:marRight w:val="0"/>
      <w:marTop w:val="0"/>
      <w:marBottom w:val="0"/>
      <w:divBdr>
        <w:top w:val="none" w:sz="0" w:space="0" w:color="auto"/>
        <w:left w:val="none" w:sz="0" w:space="0" w:color="auto"/>
        <w:bottom w:val="none" w:sz="0" w:space="0" w:color="auto"/>
        <w:right w:val="none" w:sz="0" w:space="0" w:color="auto"/>
      </w:divBdr>
    </w:div>
    <w:div w:id="511455781">
      <w:bodyDiv w:val="1"/>
      <w:marLeft w:val="0"/>
      <w:marRight w:val="0"/>
      <w:marTop w:val="0"/>
      <w:marBottom w:val="0"/>
      <w:divBdr>
        <w:top w:val="none" w:sz="0" w:space="0" w:color="auto"/>
        <w:left w:val="none" w:sz="0" w:space="0" w:color="auto"/>
        <w:bottom w:val="none" w:sz="0" w:space="0" w:color="auto"/>
        <w:right w:val="none" w:sz="0" w:space="0" w:color="auto"/>
      </w:divBdr>
      <w:divsChild>
        <w:div w:id="102655828">
          <w:marLeft w:val="1166"/>
          <w:marRight w:val="0"/>
          <w:marTop w:val="115"/>
          <w:marBottom w:val="0"/>
          <w:divBdr>
            <w:top w:val="none" w:sz="0" w:space="0" w:color="auto"/>
            <w:left w:val="none" w:sz="0" w:space="0" w:color="auto"/>
            <w:bottom w:val="none" w:sz="0" w:space="0" w:color="auto"/>
            <w:right w:val="none" w:sz="0" w:space="0" w:color="auto"/>
          </w:divBdr>
        </w:div>
        <w:div w:id="1177961403">
          <w:marLeft w:val="1166"/>
          <w:marRight w:val="0"/>
          <w:marTop w:val="115"/>
          <w:marBottom w:val="0"/>
          <w:divBdr>
            <w:top w:val="none" w:sz="0" w:space="0" w:color="auto"/>
            <w:left w:val="none" w:sz="0" w:space="0" w:color="auto"/>
            <w:bottom w:val="none" w:sz="0" w:space="0" w:color="auto"/>
            <w:right w:val="none" w:sz="0" w:space="0" w:color="auto"/>
          </w:divBdr>
        </w:div>
        <w:div w:id="1383990190">
          <w:marLeft w:val="1166"/>
          <w:marRight w:val="0"/>
          <w:marTop w:val="115"/>
          <w:marBottom w:val="0"/>
          <w:divBdr>
            <w:top w:val="none" w:sz="0" w:space="0" w:color="auto"/>
            <w:left w:val="none" w:sz="0" w:space="0" w:color="auto"/>
            <w:bottom w:val="none" w:sz="0" w:space="0" w:color="auto"/>
            <w:right w:val="none" w:sz="0" w:space="0" w:color="auto"/>
          </w:divBdr>
        </w:div>
      </w:divsChild>
    </w:div>
    <w:div w:id="631251948">
      <w:bodyDiv w:val="1"/>
      <w:marLeft w:val="0"/>
      <w:marRight w:val="0"/>
      <w:marTop w:val="0"/>
      <w:marBottom w:val="0"/>
      <w:divBdr>
        <w:top w:val="none" w:sz="0" w:space="0" w:color="auto"/>
        <w:left w:val="none" w:sz="0" w:space="0" w:color="auto"/>
        <w:bottom w:val="none" w:sz="0" w:space="0" w:color="auto"/>
        <w:right w:val="none" w:sz="0" w:space="0" w:color="auto"/>
      </w:divBdr>
    </w:div>
    <w:div w:id="801922337">
      <w:bodyDiv w:val="1"/>
      <w:marLeft w:val="0"/>
      <w:marRight w:val="0"/>
      <w:marTop w:val="0"/>
      <w:marBottom w:val="0"/>
      <w:divBdr>
        <w:top w:val="none" w:sz="0" w:space="0" w:color="auto"/>
        <w:left w:val="none" w:sz="0" w:space="0" w:color="auto"/>
        <w:bottom w:val="none" w:sz="0" w:space="0" w:color="auto"/>
        <w:right w:val="none" w:sz="0" w:space="0" w:color="auto"/>
      </w:divBdr>
    </w:div>
    <w:div w:id="929309677">
      <w:bodyDiv w:val="1"/>
      <w:marLeft w:val="0"/>
      <w:marRight w:val="0"/>
      <w:marTop w:val="0"/>
      <w:marBottom w:val="0"/>
      <w:divBdr>
        <w:top w:val="none" w:sz="0" w:space="0" w:color="auto"/>
        <w:left w:val="none" w:sz="0" w:space="0" w:color="auto"/>
        <w:bottom w:val="none" w:sz="0" w:space="0" w:color="auto"/>
        <w:right w:val="none" w:sz="0" w:space="0" w:color="auto"/>
      </w:divBdr>
    </w:div>
    <w:div w:id="1061099655">
      <w:bodyDiv w:val="1"/>
      <w:marLeft w:val="0"/>
      <w:marRight w:val="0"/>
      <w:marTop w:val="0"/>
      <w:marBottom w:val="0"/>
      <w:divBdr>
        <w:top w:val="none" w:sz="0" w:space="0" w:color="auto"/>
        <w:left w:val="none" w:sz="0" w:space="0" w:color="auto"/>
        <w:bottom w:val="none" w:sz="0" w:space="0" w:color="auto"/>
        <w:right w:val="none" w:sz="0" w:space="0" w:color="auto"/>
      </w:divBdr>
      <w:divsChild>
        <w:div w:id="97717534">
          <w:marLeft w:val="1166"/>
          <w:marRight w:val="0"/>
          <w:marTop w:val="115"/>
          <w:marBottom w:val="0"/>
          <w:divBdr>
            <w:top w:val="none" w:sz="0" w:space="0" w:color="auto"/>
            <w:left w:val="none" w:sz="0" w:space="0" w:color="auto"/>
            <w:bottom w:val="none" w:sz="0" w:space="0" w:color="auto"/>
            <w:right w:val="none" w:sz="0" w:space="0" w:color="auto"/>
          </w:divBdr>
        </w:div>
        <w:div w:id="654840658">
          <w:marLeft w:val="1166"/>
          <w:marRight w:val="0"/>
          <w:marTop w:val="115"/>
          <w:marBottom w:val="0"/>
          <w:divBdr>
            <w:top w:val="none" w:sz="0" w:space="0" w:color="auto"/>
            <w:left w:val="none" w:sz="0" w:space="0" w:color="auto"/>
            <w:bottom w:val="none" w:sz="0" w:space="0" w:color="auto"/>
            <w:right w:val="none" w:sz="0" w:space="0" w:color="auto"/>
          </w:divBdr>
        </w:div>
        <w:div w:id="758601811">
          <w:marLeft w:val="1166"/>
          <w:marRight w:val="0"/>
          <w:marTop w:val="115"/>
          <w:marBottom w:val="0"/>
          <w:divBdr>
            <w:top w:val="none" w:sz="0" w:space="0" w:color="auto"/>
            <w:left w:val="none" w:sz="0" w:space="0" w:color="auto"/>
            <w:bottom w:val="none" w:sz="0" w:space="0" w:color="auto"/>
            <w:right w:val="none" w:sz="0" w:space="0" w:color="auto"/>
          </w:divBdr>
        </w:div>
      </w:divsChild>
    </w:div>
    <w:div w:id="1128429410">
      <w:bodyDiv w:val="1"/>
      <w:marLeft w:val="0"/>
      <w:marRight w:val="0"/>
      <w:marTop w:val="0"/>
      <w:marBottom w:val="0"/>
      <w:divBdr>
        <w:top w:val="none" w:sz="0" w:space="0" w:color="auto"/>
        <w:left w:val="none" w:sz="0" w:space="0" w:color="auto"/>
        <w:bottom w:val="none" w:sz="0" w:space="0" w:color="auto"/>
        <w:right w:val="none" w:sz="0" w:space="0" w:color="auto"/>
      </w:divBdr>
    </w:div>
    <w:div w:id="1187252067">
      <w:bodyDiv w:val="1"/>
      <w:marLeft w:val="0"/>
      <w:marRight w:val="0"/>
      <w:marTop w:val="0"/>
      <w:marBottom w:val="0"/>
      <w:divBdr>
        <w:top w:val="none" w:sz="0" w:space="0" w:color="auto"/>
        <w:left w:val="none" w:sz="0" w:space="0" w:color="auto"/>
        <w:bottom w:val="none" w:sz="0" w:space="0" w:color="auto"/>
        <w:right w:val="none" w:sz="0" w:space="0" w:color="auto"/>
      </w:divBdr>
    </w:div>
    <w:div w:id="1300575700">
      <w:bodyDiv w:val="1"/>
      <w:marLeft w:val="0"/>
      <w:marRight w:val="0"/>
      <w:marTop w:val="0"/>
      <w:marBottom w:val="0"/>
      <w:divBdr>
        <w:top w:val="none" w:sz="0" w:space="0" w:color="auto"/>
        <w:left w:val="none" w:sz="0" w:space="0" w:color="auto"/>
        <w:bottom w:val="none" w:sz="0" w:space="0" w:color="auto"/>
        <w:right w:val="none" w:sz="0" w:space="0" w:color="auto"/>
      </w:divBdr>
    </w:div>
    <w:div w:id="1355111744">
      <w:bodyDiv w:val="1"/>
      <w:marLeft w:val="0"/>
      <w:marRight w:val="0"/>
      <w:marTop w:val="0"/>
      <w:marBottom w:val="0"/>
      <w:divBdr>
        <w:top w:val="none" w:sz="0" w:space="0" w:color="auto"/>
        <w:left w:val="none" w:sz="0" w:space="0" w:color="auto"/>
        <w:bottom w:val="none" w:sz="0" w:space="0" w:color="auto"/>
        <w:right w:val="none" w:sz="0" w:space="0" w:color="auto"/>
      </w:divBdr>
      <w:divsChild>
        <w:div w:id="1384715281">
          <w:marLeft w:val="1166"/>
          <w:marRight w:val="0"/>
          <w:marTop w:val="115"/>
          <w:marBottom w:val="0"/>
          <w:divBdr>
            <w:top w:val="none" w:sz="0" w:space="0" w:color="auto"/>
            <w:left w:val="none" w:sz="0" w:space="0" w:color="auto"/>
            <w:bottom w:val="none" w:sz="0" w:space="0" w:color="auto"/>
            <w:right w:val="none" w:sz="0" w:space="0" w:color="auto"/>
          </w:divBdr>
        </w:div>
        <w:div w:id="1640961985">
          <w:marLeft w:val="1166"/>
          <w:marRight w:val="0"/>
          <w:marTop w:val="115"/>
          <w:marBottom w:val="0"/>
          <w:divBdr>
            <w:top w:val="none" w:sz="0" w:space="0" w:color="auto"/>
            <w:left w:val="none" w:sz="0" w:space="0" w:color="auto"/>
            <w:bottom w:val="none" w:sz="0" w:space="0" w:color="auto"/>
            <w:right w:val="none" w:sz="0" w:space="0" w:color="auto"/>
          </w:divBdr>
        </w:div>
        <w:div w:id="1668710328">
          <w:marLeft w:val="1166"/>
          <w:marRight w:val="0"/>
          <w:marTop w:val="115"/>
          <w:marBottom w:val="0"/>
          <w:divBdr>
            <w:top w:val="none" w:sz="0" w:space="0" w:color="auto"/>
            <w:left w:val="none" w:sz="0" w:space="0" w:color="auto"/>
            <w:bottom w:val="none" w:sz="0" w:space="0" w:color="auto"/>
            <w:right w:val="none" w:sz="0" w:space="0" w:color="auto"/>
          </w:divBdr>
        </w:div>
      </w:divsChild>
    </w:div>
    <w:div w:id="1393500958">
      <w:bodyDiv w:val="1"/>
      <w:marLeft w:val="0"/>
      <w:marRight w:val="0"/>
      <w:marTop w:val="0"/>
      <w:marBottom w:val="0"/>
      <w:divBdr>
        <w:top w:val="none" w:sz="0" w:space="0" w:color="auto"/>
        <w:left w:val="none" w:sz="0" w:space="0" w:color="auto"/>
        <w:bottom w:val="none" w:sz="0" w:space="0" w:color="auto"/>
        <w:right w:val="none" w:sz="0" w:space="0" w:color="auto"/>
      </w:divBdr>
    </w:div>
    <w:div w:id="1443302965">
      <w:bodyDiv w:val="1"/>
      <w:marLeft w:val="0"/>
      <w:marRight w:val="0"/>
      <w:marTop w:val="0"/>
      <w:marBottom w:val="0"/>
      <w:divBdr>
        <w:top w:val="none" w:sz="0" w:space="0" w:color="auto"/>
        <w:left w:val="none" w:sz="0" w:space="0" w:color="auto"/>
        <w:bottom w:val="none" w:sz="0" w:space="0" w:color="auto"/>
        <w:right w:val="none" w:sz="0" w:space="0" w:color="auto"/>
      </w:divBdr>
    </w:div>
    <w:div w:id="1478302984">
      <w:bodyDiv w:val="1"/>
      <w:marLeft w:val="0"/>
      <w:marRight w:val="0"/>
      <w:marTop w:val="0"/>
      <w:marBottom w:val="0"/>
      <w:divBdr>
        <w:top w:val="none" w:sz="0" w:space="0" w:color="auto"/>
        <w:left w:val="none" w:sz="0" w:space="0" w:color="auto"/>
        <w:bottom w:val="none" w:sz="0" w:space="0" w:color="auto"/>
        <w:right w:val="none" w:sz="0" w:space="0" w:color="auto"/>
      </w:divBdr>
    </w:div>
    <w:div w:id="1480995205">
      <w:bodyDiv w:val="1"/>
      <w:marLeft w:val="0"/>
      <w:marRight w:val="0"/>
      <w:marTop w:val="0"/>
      <w:marBottom w:val="0"/>
      <w:divBdr>
        <w:top w:val="none" w:sz="0" w:space="0" w:color="auto"/>
        <w:left w:val="none" w:sz="0" w:space="0" w:color="auto"/>
        <w:bottom w:val="none" w:sz="0" w:space="0" w:color="auto"/>
        <w:right w:val="none" w:sz="0" w:space="0" w:color="auto"/>
      </w:divBdr>
    </w:div>
    <w:div w:id="1805198635">
      <w:bodyDiv w:val="1"/>
      <w:marLeft w:val="0"/>
      <w:marRight w:val="0"/>
      <w:marTop w:val="0"/>
      <w:marBottom w:val="0"/>
      <w:divBdr>
        <w:top w:val="none" w:sz="0" w:space="0" w:color="auto"/>
        <w:left w:val="none" w:sz="0" w:space="0" w:color="auto"/>
        <w:bottom w:val="none" w:sz="0" w:space="0" w:color="auto"/>
        <w:right w:val="none" w:sz="0" w:space="0" w:color="auto"/>
      </w:divBdr>
    </w:div>
    <w:div w:id="1904944657">
      <w:bodyDiv w:val="1"/>
      <w:marLeft w:val="0"/>
      <w:marRight w:val="0"/>
      <w:marTop w:val="0"/>
      <w:marBottom w:val="0"/>
      <w:divBdr>
        <w:top w:val="none" w:sz="0" w:space="0" w:color="auto"/>
        <w:left w:val="none" w:sz="0" w:space="0" w:color="auto"/>
        <w:bottom w:val="none" w:sz="0" w:space="0" w:color="auto"/>
        <w:right w:val="none" w:sz="0" w:space="0" w:color="auto"/>
      </w:divBdr>
      <w:divsChild>
        <w:div w:id="11302718">
          <w:marLeft w:val="1166"/>
          <w:marRight w:val="0"/>
          <w:marTop w:val="115"/>
          <w:marBottom w:val="0"/>
          <w:divBdr>
            <w:top w:val="none" w:sz="0" w:space="0" w:color="auto"/>
            <w:left w:val="none" w:sz="0" w:space="0" w:color="auto"/>
            <w:bottom w:val="none" w:sz="0" w:space="0" w:color="auto"/>
            <w:right w:val="none" w:sz="0" w:space="0" w:color="auto"/>
          </w:divBdr>
        </w:div>
        <w:div w:id="88357017">
          <w:marLeft w:val="1800"/>
          <w:marRight w:val="0"/>
          <w:marTop w:val="115"/>
          <w:marBottom w:val="0"/>
          <w:divBdr>
            <w:top w:val="none" w:sz="0" w:space="0" w:color="auto"/>
            <w:left w:val="none" w:sz="0" w:space="0" w:color="auto"/>
            <w:bottom w:val="none" w:sz="0" w:space="0" w:color="auto"/>
            <w:right w:val="none" w:sz="0" w:space="0" w:color="auto"/>
          </w:divBdr>
        </w:div>
        <w:div w:id="234896157">
          <w:marLeft w:val="1166"/>
          <w:marRight w:val="0"/>
          <w:marTop w:val="115"/>
          <w:marBottom w:val="0"/>
          <w:divBdr>
            <w:top w:val="none" w:sz="0" w:space="0" w:color="auto"/>
            <w:left w:val="none" w:sz="0" w:space="0" w:color="auto"/>
            <w:bottom w:val="none" w:sz="0" w:space="0" w:color="auto"/>
            <w:right w:val="none" w:sz="0" w:space="0" w:color="auto"/>
          </w:divBdr>
        </w:div>
        <w:div w:id="992835034">
          <w:marLeft w:val="1166"/>
          <w:marRight w:val="0"/>
          <w:marTop w:val="115"/>
          <w:marBottom w:val="0"/>
          <w:divBdr>
            <w:top w:val="none" w:sz="0" w:space="0" w:color="auto"/>
            <w:left w:val="none" w:sz="0" w:space="0" w:color="auto"/>
            <w:bottom w:val="none" w:sz="0" w:space="0" w:color="auto"/>
            <w:right w:val="none" w:sz="0" w:space="0" w:color="auto"/>
          </w:divBdr>
        </w:div>
        <w:div w:id="1275871303">
          <w:marLeft w:val="1800"/>
          <w:marRight w:val="0"/>
          <w:marTop w:val="115"/>
          <w:marBottom w:val="0"/>
          <w:divBdr>
            <w:top w:val="none" w:sz="0" w:space="0" w:color="auto"/>
            <w:left w:val="none" w:sz="0" w:space="0" w:color="auto"/>
            <w:bottom w:val="none" w:sz="0" w:space="0" w:color="auto"/>
            <w:right w:val="none" w:sz="0" w:space="0" w:color="auto"/>
          </w:divBdr>
        </w:div>
        <w:div w:id="1732726740">
          <w:marLeft w:val="1166"/>
          <w:marRight w:val="0"/>
          <w:marTop w:val="115"/>
          <w:marBottom w:val="0"/>
          <w:divBdr>
            <w:top w:val="none" w:sz="0" w:space="0" w:color="auto"/>
            <w:left w:val="none" w:sz="0" w:space="0" w:color="auto"/>
            <w:bottom w:val="none" w:sz="0" w:space="0" w:color="auto"/>
            <w:right w:val="none" w:sz="0" w:space="0" w:color="auto"/>
          </w:divBdr>
        </w:div>
        <w:div w:id="1912038806">
          <w:marLeft w:val="1800"/>
          <w:marRight w:val="0"/>
          <w:marTop w:val="115"/>
          <w:marBottom w:val="0"/>
          <w:divBdr>
            <w:top w:val="none" w:sz="0" w:space="0" w:color="auto"/>
            <w:left w:val="none" w:sz="0" w:space="0" w:color="auto"/>
            <w:bottom w:val="none" w:sz="0" w:space="0" w:color="auto"/>
            <w:right w:val="none" w:sz="0" w:space="0" w:color="auto"/>
          </w:divBdr>
        </w:div>
        <w:div w:id="2093895075">
          <w:marLeft w:val="1800"/>
          <w:marRight w:val="0"/>
          <w:marTop w:val="115"/>
          <w:marBottom w:val="0"/>
          <w:divBdr>
            <w:top w:val="none" w:sz="0" w:space="0" w:color="auto"/>
            <w:left w:val="none" w:sz="0" w:space="0" w:color="auto"/>
            <w:bottom w:val="none" w:sz="0" w:space="0" w:color="auto"/>
            <w:right w:val="none" w:sz="0" w:space="0" w:color="auto"/>
          </w:divBdr>
        </w:div>
      </w:divsChild>
    </w:div>
    <w:div w:id="19901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Microsoft_Visio_2003-2010_Drawing5.vsd"/><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9.emf"/><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oleObject" Target="embeddings/Microsoft_Visio_2003-2010_Drawing2.vsd"/><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Microsoft_Visio_2003-2010_Drawing4.vsd"/><Relationship Id="rId20" Type="http://schemas.openxmlformats.org/officeDocument/2006/relationships/oleObject" Target="embeddings/Microsoft_Visio_2003-2010_Drawing6.vsd"/><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Microsoft_Visio_2003-2010_Drawing8.vsd"/><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oleObject" Target="embeddings/Microsoft_Visio_2003-2010_Drawing1.vsd"/><Relationship Id="rId19" Type="http://schemas.openxmlformats.org/officeDocument/2006/relationships/image" Target="media/image8.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Microsoft_Visio_2003-2010_Drawing3.vsd"/><Relationship Id="rId22" Type="http://schemas.openxmlformats.org/officeDocument/2006/relationships/oleObject" Target="embeddings/Microsoft_Visio_2003-2010_Drawing7.vsd"/><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BA115-2964-4FCE-9EBD-80703470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V1.0.dot</Template>
  <TotalTime>1559</TotalTime>
  <Pages>25</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Links>
    <vt:vector size="192" baseType="variant">
      <vt:variant>
        <vt:i4>1310771</vt:i4>
      </vt:variant>
      <vt:variant>
        <vt:i4>188</vt:i4>
      </vt:variant>
      <vt:variant>
        <vt:i4>0</vt:i4>
      </vt:variant>
      <vt:variant>
        <vt:i4>5</vt:i4>
      </vt:variant>
      <vt:variant>
        <vt:lpwstr/>
      </vt:variant>
      <vt:variant>
        <vt:lpwstr>_Toc337114653</vt:lpwstr>
      </vt:variant>
      <vt:variant>
        <vt:i4>1310771</vt:i4>
      </vt:variant>
      <vt:variant>
        <vt:i4>182</vt:i4>
      </vt:variant>
      <vt:variant>
        <vt:i4>0</vt:i4>
      </vt:variant>
      <vt:variant>
        <vt:i4>5</vt:i4>
      </vt:variant>
      <vt:variant>
        <vt:lpwstr/>
      </vt:variant>
      <vt:variant>
        <vt:lpwstr>_Toc337114652</vt:lpwstr>
      </vt:variant>
      <vt:variant>
        <vt:i4>1310771</vt:i4>
      </vt:variant>
      <vt:variant>
        <vt:i4>176</vt:i4>
      </vt:variant>
      <vt:variant>
        <vt:i4>0</vt:i4>
      </vt:variant>
      <vt:variant>
        <vt:i4>5</vt:i4>
      </vt:variant>
      <vt:variant>
        <vt:lpwstr/>
      </vt:variant>
      <vt:variant>
        <vt:lpwstr>_Toc337114651</vt:lpwstr>
      </vt:variant>
      <vt:variant>
        <vt:i4>1310771</vt:i4>
      </vt:variant>
      <vt:variant>
        <vt:i4>170</vt:i4>
      </vt:variant>
      <vt:variant>
        <vt:i4>0</vt:i4>
      </vt:variant>
      <vt:variant>
        <vt:i4>5</vt:i4>
      </vt:variant>
      <vt:variant>
        <vt:lpwstr/>
      </vt:variant>
      <vt:variant>
        <vt:lpwstr>_Toc337114650</vt:lpwstr>
      </vt:variant>
      <vt:variant>
        <vt:i4>1376307</vt:i4>
      </vt:variant>
      <vt:variant>
        <vt:i4>164</vt:i4>
      </vt:variant>
      <vt:variant>
        <vt:i4>0</vt:i4>
      </vt:variant>
      <vt:variant>
        <vt:i4>5</vt:i4>
      </vt:variant>
      <vt:variant>
        <vt:lpwstr/>
      </vt:variant>
      <vt:variant>
        <vt:lpwstr>_Toc337114649</vt:lpwstr>
      </vt:variant>
      <vt:variant>
        <vt:i4>1376307</vt:i4>
      </vt:variant>
      <vt:variant>
        <vt:i4>158</vt:i4>
      </vt:variant>
      <vt:variant>
        <vt:i4>0</vt:i4>
      </vt:variant>
      <vt:variant>
        <vt:i4>5</vt:i4>
      </vt:variant>
      <vt:variant>
        <vt:lpwstr/>
      </vt:variant>
      <vt:variant>
        <vt:lpwstr>_Toc337114648</vt:lpwstr>
      </vt:variant>
      <vt:variant>
        <vt:i4>1376307</vt:i4>
      </vt:variant>
      <vt:variant>
        <vt:i4>152</vt:i4>
      </vt:variant>
      <vt:variant>
        <vt:i4>0</vt:i4>
      </vt:variant>
      <vt:variant>
        <vt:i4>5</vt:i4>
      </vt:variant>
      <vt:variant>
        <vt:lpwstr/>
      </vt:variant>
      <vt:variant>
        <vt:lpwstr>_Toc337114647</vt:lpwstr>
      </vt:variant>
      <vt:variant>
        <vt:i4>1376307</vt:i4>
      </vt:variant>
      <vt:variant>
        <vt:i4>146</vt:i4>
      </vt:variant>
      <vt:variant>
        <vt:i4>0</vt:i4>
      </vt:variant>
      <vt:variant>
        <vt:i4>5</vt:i4>
      </vt:variant>
      <vt:variant>
        <vt:lpwstr/>
      </vt:variant>
      <vt:variant>
        <vt:lpwstr>_Toc337114646</vt:lpwstr>
      </vt:variant>
      <vt:variant>
        <vt:i4>1376307</vt:i4>
      </vt:variant>
      <vt:variant>
        <vt:i4>140</vt:i4>
      </vt:variant>
      <vt:variant>
        <vt:i4>0</vt:i4>
      </vt:variant>
      <vt:variant>
        <vt:i4>5</vt:i4>
      </vt:variant>
      <vt:variant>
        <vt:lpwstr/>
      </vt:variant>
      <vt:variant>
        <vt:lpwstr>_Toc337114645</vt:lpwstr>
      </vt:variant>
      <vt:variant>
        <vt:i4>1376307</vt:i4>
      </vt:variant>
      <vt:variant>
        <vt:i4>134</vt:i4>
      </vt:variant>
      <vt:variant>
        <vt:i4>0</vt:i4>
      </vt:variant>
      <vt:variant>
        <vt:i4>5</vt:i4>
      </vt:variant>
      <vt:variant>
        <vt:lpwstr/>
      </vt:variant>
      <vt:variant>
        <vt:lpwstr>_Toc337114644</vt:lpwstr>
      </vt:variant>
      <vt:variant>
        <vt:i4>1376307</vt:i4>
      </vt:variant>
      <vt:variant>
        <vt:i4>128</vt:i4>
      </vt:variant>
      <vt:variant>
        <vt:i4>0</vt:i4>
      </vt:variant>
      <vt:variant>
        <vt:i4>5</vt:i4>
      </vt:variant>
      <vt:variant>
        <vt:lpwstr/>
      </vt:variant>
      <vt:variant>
        <vt:lpwstr>_Toc337114643</vt:lpwstr>
      </vt:variant>
      <vt:variant>
        <vt:i4>1376307</vt:i4>
      </vt:variant>
      <vt:variant>
        <vt:i4>122</vt:i4>
      </vt:variant>
      <vt:variant>
        <vt:i4>0</vt:i4>
      </vt:variant>
      <vt:variant>
        <vt:i4>5</vt:i4>
      </vt:variant>
      <vt:variant>
        <vt:lpwstr/>
      </vt:variant>
      <vt:variant>
        <vt:lpwstr>_Toc337114642</vt:lpwstr>
      </vt:variant>
      <vt:variant>
        <vt:i4>1376307</vt:i4>
      </vt:variant>
      <vt:variant>
        <vt:i4>116</vt:i4>
      </vt:variant>
      <vt:variant>
        <vt:i4>0</vt:i4>
      </vt:variant>
      <vt:variant>
        <vt:i4>5</vt:i4>
      </vt:variant>
      <vt:variant>
        <vt:lpwstr/>
      </vt:variant>
      <vt:variant>
        <vt:lpwstr>_Toc337114641</vt:lpwstr>
      </vt:variant>
      <vt:variant>
        <vt:i4>1376307</vt:i4>
      </vt:variant>
      <vt:variant>
        <vt:i4>110</vt:i4>
      </vt:variant>
      <vt:variant>
        <vt:i4>0</vt:i4>
      </vt:variant>
      <vt:variant>
        <vt:i4>5</vt:i4>
      </vt:variant>
      <vt:variant>
        <vt:lpwstr/>
      </vt:variant>
      <vt:variant>
        <vt:lpwstr>_Toc337114640</vt:lpwstr>
      </vt:variant>
      <vt:variant>
        <vt:i4>1179699</vt:i4>
      </vt:variant>
      <vt:variant>
        <vt:i4>104</vt:i4>
      </vt:variant>
      <vt:variant>
        <vt:i4>0</vt:i4>
      </vt:variant>
      <vt:variant>
        <vt:i4>5</vt:i4>
      </vt:variant>
      <vt:variant>
        <vt:lpwstr/>
      </vt:variant>
      <vt:variant>
        <vt:lpwstr>_Toc337114639</vt:lpwstr>
      </vt:variant>
      <vt:variant>
        <vt:i4>1179699</vt:i4>
      </vt:variant>
      <vt:variant>
        <vt:i4>98</vt:i4>
      </vt:variant>
      <vt:variant>
        <vt:i4>0</vt:i4>
      </vt:variant>
      <vt:variant>
        <vt:i4>5</vt:i4>
      </vt:variant>
      <vt:variant>
        <vt:lpwstr/>
      </vt:variant>
      <vt:variant>
        <vt:lpwstr>_Toc337114638</vt:lpwstr>
      </vt:variant>
      <vt:variant>
        <vt:i4>1179699</vt:i4>
      </vt:variant>
      <vt:variant>
        <vt:i4>92</vt:i4>
      </vt:variant>
      <vt:variant>
        <vt:i4>0</vt:i4>
      </vt:variant>
      <vt:variant>
        <vt:i4>5</vt:i4>
      </vt:variant>
      <vt:variant>
        <vt:lpwstr/>
      </vt:variant>
      <vt:variant>
        <vt:lpwstr>_Toc337114637</vt:lpwstr>
      </vt:variant>
      <vt:variant>
        <vt:i4>1179699</vt:i4>
      </vt:variant>
      <vt:variant>
        <vt:i4>86</vt:i4>
      </vt:variant>
      <vt:variant>
        <vt:i4>0</vt:i4>
      </vt:variant>
      <vt:variant>
        <vt:i4>5</vt:i4>
      </vt:variant>
      <vt:variant>
        <vt:lpwstr/>
      </vt:variant>
      <vt:variant>
        <vt:lpwstr>_Toc337114636</vt:lpwstr>
      </vt:variant>
      <vt:variant>
        <vt:i4>1179699</vt:i4>
      </vt:variant>
      <vt:variant>
        <vt:i4>80</vt:i4>
      </vt:variant>
      <vt:variant>
        <vt:i4>0</vt:i4>
      </vt:variant>
      <vt:variant>
        <vt:i4>5</vt:i4>
      </vt:variant>
      <vt:variant>
        <vt:lpwstr/>
      </vt:variant>
      <vt:variant>
        <vt:lpwstr>_Toc337114635</vt:lpwstr>
      </vt:variant>
      <vt:variant>
        <vt:i4>1179699</vt:i4>
      </vt:variant>
      <vt:variant>
        <vt:i4>74</vt:i4>
      </vt:variant>
      <vt:variant>
        <vt:i4>0</vt:i4>
      </vt:variant>
      <vt:variant>
        <vt:i4>5</vt:i4>
      </vt:variant>
      <vt:variant>
        <vt:lpwstr/>
      </vt:variant>
      <vt:variant>
        <vt:lpwstr>_Toc337114634</vt:lpwstr>
      </vt:variant>
      <vt:variant>
        <vt:i4>1179699</vt:i4>
      </vt:variant>
      <vt:variant>
        <vt:i4>68</vt:i4>
      </vt:variant>
      <vt:variant>
        <vt:i4>0</vt:i4>
      </vt:variant>
      <vt:variant>
        <vt:i4>5</vt:i4>
      </vt:variant>
      <vt:variant>
        <vt:lpwstr/>
      </vt:variant>
      <vt:variant>
        <vt:lpwstr>_Toc337114633</vt:lpwstr>
      </vt:variant>
      <vt:variant>
        <vt:i4>1179699</vt:i4>
      </vt:variant>
      <vt:variant>
        <vt:i4>62</vt:i4>
      </vt:variant>
      <vt:variant>
        <vt:i4>0</vt:i4>
      </vt:variant>
      <vt:variant>
        <vt:i4>5</vt:i4>
      </vt:variant>
      <vt:variant>
        <vt:lpwstr/>
      </vt:variant>
      <vt:variant>
        <vt:lpwstr>_Toc337114632</vt:lpwstr>
      </vt:variant>
      <vt:variant>
        <vt:i4>1179699</vt:i4>
      </vt:variant>
      <vt:variant>
        <vt:i4>56</vt:i4>
      </vt:variant>
      <vt:variant>
        <vt:i4>0</vt:i4>
      </vt:variant>
      <vt:variant>
        <vt:i4>5</vt:i4>
      </vt:variant>
      <vt:variant>
        <vt:lpwstr/>
      </vt:variant>
      <vt:variant>
        <vt:lpwstr>_Toc337114631</vt:lpwstr>
      </vt:variant>
      <vt:variant>
        <vt:i4>1179699</vt:i4>
      </vt:variant>
      <vt:variant>
        <vt:i4>50</vt:i4>
      </vt:variant>
      <vt:variant>
        <vt:i4>0</vt:i4>
      </vt:variant>
      <vt:variant>
        <vt:i4>5</vt:i4>
      </vt:variant>
      <vt:variant>
        <vt:lpwstr/>
      </vt:variant>
      <vt:variant>
        <vt:lpwstr>_Toc337114630</vt:lpwstr>
      </vt:variant>
      <vt:variant>
        <vt:i4>1245235</vt:i4>
      </vt:variant>
      <vt:variant>
        <vt:i4>44</vt:i4>
      </vt:variant>
      <vt:variant>
        <vt:i4>0</vt:i4>
      </vt:variant>
      <vt:variant>
        <vt:i4>5</vt:i4>
      </vt:variant>
      <vt:variant>
        <vt:lpwstr/>
      </vt:variant>
      <vt:variant>
        <vt:lpwstr>_Toc337114629</vt:lpwstr>
      </vt:variant>
      <vt:variant>
        <vt:i4>1245235</vt:i4>
      </vt:variant>
      <vt:variant>
        <vt:i4>38</vt:i4>
      </vt:variant>
      <vt:variant>
        <vt:i4>0</vt:i4>
      </vt:variant>
      <vt:variant>
        <vt:i4>5</vt:i4>
      </vt:variant>
      <vt:variant>
        <vt:lpwstr/>
      </vt:variant>
      <vt:variant>
        <vt:lpwstr>_Toc337114628</vt:lpwstr>
      </vt:variant>
      <vt:variant>
        <vt:i4>1245235</vt:i4>
      </vt:variant>
      <vt:variant>
        <vt:i4>32</vt:i4>
      </vt:variant>
      <vt:variant>
        <vt:i4>0</vt:i4>
      </vt:variant>
      <vt:variant>
        <vt:i4>5</vt:i4>
      </vt:variant>
      <vt:variant>
        <vt:lpwstr/>
      </vt:variant>
      <vt:variant>
        <vt:lpwstr>_Toc337114627</vt:lpwstr>
      </vt:variant>
      <vt:variant>
        <vt:i4>1245235</vt:i4>
      </vt:variant>
      <vt:variant>
        <vt:i4>26</vt:i4>
      </vt:variant>
      <vt:variant>
        <vt:i4>0</vt:i4>
      </vt:variant>
      <vt:variant>
        <vt:i4>5</vt:i4>
      </vt:variant>
      <vt:variant>
        <vt:lpwstr/>
      </vt:variant>
      <vt:variant>
        <vt:lpwstr>_Toc337114626</vt:lpwstr>
      </vt:variant>
      <vt:variant>
        <vt:i4>1245235</vt:i4>
      </vt:variant>
      <vt:variant>
        <vt:i4>20</vt:i4>
      </vt:variant>
      <vt:variant>
        <vt:i4>0</vt:i4>
      </vt:variant>
      <vt:variant>
        <vt:i4>5</vt:i4>
      </vt:variant>
      <vt:variant>
        <vt:lpwstr/>
      </vt:variant>
      <vt:variant>
        <vt:lpwstr>_Toc337114625</vt:lpwstr>
      </vt:variant>
      <vt:variant>
        <vt:i4>1245235</vt:i4>
      </vt:variant>
      <vt:variant>
        <vt:i4>14</vt:i4>
      </vt:variant>
      <vt:variant>
        <vt:i4>0</vt:i4>
      </vt:variant>
      <vt:variant>
        <vt:i4>5</vt:i4>
      </vt:variant>
      <vt:variant>
        <vt:lpwstr/>
      </vt:variant>
      <vt:variant>
        <vt:lpwstr>_Toc337114624</vt:lpwstr>
      </vt:variant>
      <vt:variant>
        <vt:i4>1245235</vt:i4>
      </vt:variant>
      <vt:variant>
        <vt:i4>8</vt:i4>
      </vt:variant>
      <vt:variant>
        <vt:i4>0</vt:i4>
      </vt:variant>
      <vt:variant>
        <vt:i4>5</vt:i4>
      </vt:variant>
      <vt:variant>
        <vt:lpwstr/>
      </vt:variant>
      <vt:variant>
        <vt:lpwstr>_Toc337114623</vt:lpwstr>
      </vt:variant>
      <vt:variant>
        <vt:i4>1245235</vt:i4>
      </vt:variant>
      <vt:variant>
        <vt:i4>2</vt:i4>
      </vt:variant>
      <vt:variant>
        <vt:i4>0</vt:i4>
      </vt:variant>
      <vt:variant>
        <vt:i4>5</vt:i4>
      </vt:variant>
      <vt:variant>
        <vt:lpwstr/>
      </vt:variant>
      <vt:variant>
        <vt:lpwstr>_Toc337114622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maint</dc:creator>
  <cp:keywords/>
  <dc:description/>
  <cp:lastModifiedBy>ChungPTH</cp:lastModifiedBy>
  <cp:revision>69</cp:revision>
  <cp:lastPrinted>2018-12-26T06:57:00Z</cp:lastPrinted>
  <dcterms:created xsi:type="dcterms:W3CDTF">2021-04-05T07:30:00Z</dcterms:created>
  <dcterms:modified xsi:type="dcterms:W3CDTF">2021-04-12T10:31:00Z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BMPSD">
    <vt:lpwstr>M</vt:lpwstr>
  </property>
  <property fmtid="{D5CDD505-2E9C-101B-9397-08002B2CF9AE}" pid="3" name="Save">
    <vt:lpwstr>VTIS\dungcs</vt:lpwstr>
  </property>
  <property fmtid="{D5CDD505-2E9C-101B-9397-08002B2CF9AE}" pid="4" name="VBMF">
    <vt:lpwstr>hunglm11@viettel.com.vnNhungNT16@viettel.com.vnHoangNV21@viettel.com.vnhanhttm@viettel.com.vnanhquan@viettel.com.vnkhainq@viettel.com.vntuancx@viettel.com.vn</vt:lpwstr>
  </property>
</Properties>
</file>