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422" w:type="dxa"/>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5760"/>
      </w:tblGrid>
      <w:tr w:rsidR="00992357" w14:paraId="5F9A404C" w14:textId="77777777" w:rsidTr="00C76597">
        <w:trPr>
          <w:trHeight w:val="1372"/>
        </w:trPr>
        <w:tc>
          <w:tcPr>
            <w:tcW w:w="4662" w:type="dxa"/>
            <w:vAlign w:val="center"/>
          </w:tcPr>
          <w:p w14:paraId="36F8960E" w14:textId="00C0BB02" w:rsidR="00992357" w:rsidRPr="00992357" w:rsidRDefault="00A16CA6" w:rsidP="00992357">
            <w:pPr>
              <w:keepNext/>
              <w:spacing w:before="60" w:after="60"/>
              <w:ind w:left="0"/>
              <w:jc w:val="center"/>
              <w:outlineLvl w:val="6"/>
              <w:rPr>
                <w:b/>
                <w:sz w:val="28"/>
                <w:szCs w:val="28"/>
              </w:rPr>
            </w:pPr>
            <w:r w:rsidRPr="00A16CA6">
              <w:rPr>
                <w:b/>
                <w:noProof/>
                <w:sz w:val="28"/>
                <w:szCs w:val="28"/>
              </w:rPr>
              <w:drawing>
                <wp:inline distT="0" distB="0" distL="0" distR="0" wp14:anchorId="16E30802" wp14:editId="37A7756D">
                  <wp:extent cx="1574020" cy="1381125"/>
                  <wp:effectExtent l="0" t="0" r="7620" b="0"/>
                  <wp:docPr id="3" name="Picture 3" descr="C:\Users\ducnd7\Desktop\Z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ucnd7\Desktop\ZOT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75929" cy="1382800"/>
                          </a:xfrm>
                          <a:prstGeom prst="rect">
                            <a:avLst/>
                          </a:prstGeom>
                          <a:noFill/>
                          <a:ln>
                            <a:noFill/>
                          </a:ln>
                        </pic:spPr>
                      </pic:pic>
                    </a:graphicData>
                  </a:graphic>
                </wp:inline>
              </w:drawing>
            </w:r>
          </w:p>
        </w:tc>
        <w:tc>
          <w:tcPr>
            <w:tcW w:w="5760" w:type="dxa"/>
          </w:tcPr>
          <w:p w14:paraId="6C0A3B85" w14:textId="60A7B5B2" w:rsidR="00992357" w:rsidRDefault="00992357" w:rsidP="00C76597">
            <w:pPr>
              <w:keepNext/>
              <w:spacing w:before="60" w:after="60"/>
              <w:ind w:left="0"/>
              <w:jc w:val="center"/>
              <w:outlineLvl w:val="6"/>
              <w:rPr>
                <w:b/>
                <w:sz w:val="28"/>
                <w:szCs w:val="28"/>
              </w:rPr>
            </w:pPr>
            <w:r>
              <w:rPr>
                <w:noProof/>
                <w:snapToGrid/>
              </w:rPr>
              <w:drawing>
                <wp:inline distT="0" distB="0" distL="0" distR="0" wp14:anchorId="6D6C304C" wp14:editId="28EA134D">
                  <wp:extent cx="1201479" cy="9371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4842" cy="939776"/>
                          </a:xfrm>
                          <a:prstGeom prst="rect">
                            <a:avLst/>
                          </a:prstGeom>
                          <a:noFill/>
                          <a:ln>
                            <a:noFill/>
                          </a:ln>
                        </pic:spPr>
                      </pic:pic>
                    </a:graphicData>
                  </a:graphic>
                </wp:inline>
              </w:drawing>
            </w:r>
          </w:p>
        </w:tc>
      </w:tr>
      <w:tr w:rsidR="00992357" w14:paraId="11D294A8" w14:textId="77777777" w:rsidTr="00C76597">
        <w:tc>
          <w:tcPr>
            <w:tcW w:w="4662" w:type="dxa"/>
          </w:tcPr>
          <w:p w14:paraId="7CAABDA8" w14:textId="5006D18D" w:rsidR="00992357" w:rsidRDefault="00E36707" w:rsidP="00B541F4">
            <w:pPr>
              <w:keepNext/>
              <w:spacing w:before="60" w:after="60"/>
              <w:ind w:left="0"/>
              <w:jc w:val="center"/>
              <w:outlineLvl w:val="6"/>
              <w:rPr>
                <w:noProof/>
                <w:snapToGrid/>
              </w:rPr>
            </w:pPr>
            <w:hyperlink r:id="rId10" w:tooltip="CÔNG TY TNHH ZOTT VIỆT NAM" w:history="1">
              <w:r w:rsidR="00A16CA6" w:rsidRPr="00A16CA6">
                <w:rPr>
                  <w:rFonts w:ascii="Helvetica" w:hAnsi="Helvetica"/>
                  <w:b/>
                  <w:bCs/>
                  <w:color w:val="333333"/>
                  <w:sz w:val="21"/>
                  <w:szCs w:val="21"/>
                  <w:u w:val="single"/>
                  <w:shd w:val="clear" w:color="auto" w:fill="F5F5F5"/>
                </w:rPr>
                <w:t>CÔNG TY TNHH ZOTT VIỆT NAM</w:t>
              </w:r>
            </w:hyperlink>
          </w:p>
        </w:tc>
        <w:tc>
          <w:tcPr>
            <w:tcW w:w="5760" w:type="dxa"/>
          </w:tcPr>
          <w:p w14:paraId="477B26E5" w14:textId="0AAECD8F" w:rsidR="00992357" w:rsidRPr="00992357" w:rsidRDefault="00992357" w:rsidP="00C76597">
            <w:pPr>
              <w:keepNext/>
              <w:spacing w:before="60" w:after="60"/>
              <w:ind w:left="0"/>
              <w:jc w:val="center"/>
              <w:outlineLvl w:val="6"/>
              <w:rPr>
                <w:b/>
                <w:szCs w:val="28"/>
              </w:rPr>
            </w:pPr>
            <w:r w:rsidRPr="00992357">
              <w:rPr>
                <w:b/>
                <w:szCs w:val="28"/>
              </w:rPr>
              <w:t>TẬP ĐOÀN</w:t>
            </w:r>
            <w:r w:rsidR="00C76597">
              <w:rPr>
                <w:b/>
                <w:szCs w:val="28"/>
              </w:rPr>
              <w:t xml:space="preserve"> CÔNG NGHIỆP -</w:t>
            </w:r>
            <w:r w:rsidRPr="00992357">
              <w:rPr>
                <w:b/>
                <w:szCs w:val="28"/>
              </w:rPr>
              <w:t xml:space="preserve"> VIỄN THÔNG QUÂN ĐỘI</w:t>
            </w:r>
          </w:p>
          <w:p w14:paraId="3D3ABF88" w14:textId="77777777" w:rsidR="00992357" w:rsidRDefault="00992357" w:rsidP="00992357">
            <w:pPr>
              <w:keepNext/>
              <w:spacing w:before="60" w:after="60"/>
              <w:ind w:left="720"/>
              <w:jc w:val="center"/>
              <w:outlineLvl w:val="6"/>
              <w:rPr>
                <w:noProof/>
                <w:snapToGrid/>
              </w:rPr>
            </w:pPr>
          </w:p>
        </w:tc>
      </w:tr>
    </w:tbl>
    <w:p w14:paraId="4093B3D0" w14:textId="77777777" w:rsidR="00B541F4" w:rsidRPr="00133457" w:rsidRDefault="00B541F4" w:rsidP="00B541F4"/>
    <w:p w14:paraId="46697C73" w14:textId="77777777" w:rsidR="00B541F4" w:rsidRDefault="00B541F4" w:rsidP="00B541F4">
      <w:pPr>
        <w:tabs>
          <w:tab w:val="left" w:pos="6698"/>
        </w:tabs>
        <w:ind w:left="0"/>
        <w:rPr>
          <w:szCs w:val="24"/>
        </w:rPr>
      </w:pPr>
      <w:r w:rsidRPr="00133457">
        <w:rPr>
          <w:szCs w:val="24"/>
        </w:rPr>
        <w:tab/>
      </w:r>
    </w:p>
    <w:p w14:paraId="37D7E93D" w14:textId="77777777" w:rsidR="004B5940" w:rsidRPr="00133457" w:rsidRDefault="004B5940" w:rsidP="00B541F4">
      <w:pPr>
        <w:tabs>
          <w:tab w:val="left" w:pos="6698"/>
        </w:tabs>
        <w:ind w:left="0"/>
        <w:rPr>
          <w:szCs w:val="24"/>
        </w:rPr>
      </w:pPr>
    </w:p>
    <w:p w14:paraId="57D82DC1" w14:textId="77777777" w:rsidR="00B541F4" w:rsidRDefault="00B541F4" w:rsidP="00B541F4">
      <w:pPr>
        <w:spacing w:before="0" w:after="120" w:line="312" w:lineRule="auto"/>
        <w:ind w:left="0"/>
        <w:jc w:val="center"/>
        <w:rPr>
          <w:b/>
          <w:sz w:val="32"/>
          <w:szCs w:val="24"/>
        </w:rPr>
      </w:pPr>
      <w:r w:rsidRPr="00133457">
        <w:rPr>
          <w:b/>
          <w:sz w:val="32"/>
          <w:szCs w:val="24"/>
        </w:rPr>
        <w:t xml:space="preserve">DỰ ÁN </w:t>
      </w:r>
      <w:r>
        <w:rPr>
          <w:b/>
          <w:sz w:val="32"/>
          <w:szCs w:val="24"/>
        </w:rPr>
        <w:t>ĐẦU TƯ GIẢI PHÁP ỨNG DỤNG CNTT</w:t>
      </w:r>
    </w:p>
    <w:p w14:paraId="1B60271F" w14:textId="77777777" w:rsidR="00B541F4" w:rsidRPr="004D5FF7" w:rsidRDefault="00B541F4" w:rsidP="00B541F4">
      <w:pPr>
        <w:spacing w:before="0" w:after="120" w:line="312" w:lineRule="auto"/>
        <w:ind w:left="0"/>
        <w:jc w:val="center"/>
        <w:rPr>
          <w:b/>
          <w:sz w:val="32"/>
          <w:szCs w:val="24"/>
        </w:rPr>
      </w:pPr>
      <w:r>
        <w:rPr>
          <w:b/>
          <w:sz w:val="32"/>
          <w:szCs w:val="24"/>
        </w:rPr>
        <w:t>QUẢN LÝ HỆ THỐNG PHÂN PHỐI BÁN HÀNG TRỰC TUYẾN</w:t>
      </w:r>
    </w:p>
    <w:p w14:paraId="52C99A37" w14:textId="64AAF71B" w:rsidR="00B541F4" w:rsidRPr="004D5FF7" w:rsidRDefault="00B541F4" w:rsidP="00B541F4">
      <w:pPr>
        <w:spacing w:before="0" w:after="120" w:line="312" w:lineRule="auto"/>
        <w:ind w:left="0"/>
        <w:jc w:val="center"/>
        <w:rPr>
          <w:b/>
          <w:sz w:val="32"/>
          <w:szCs w:val="24"/>
        </w:rPr>
      </w:pPr>
      <w:r w:rsidRPr="004D5FF7">
        <w:rPr>
          <w:b/>
          <w:sz w:val="32"/>
          <w:szCs w:val="24"/>
        </w:rPr>
        <w:t xml:space="preserve">CHO </w:t>
      </w:r>
      <w:r>
        <w:rPr>
          <w:b/>
          <w:sz w:val="32"/>
          <w:szCs w:val="24"/>
        </w:rPr>
        <w:t xml:space="preserve">CÔNG TY </w:t>
      </w:r>
      <w:r w:rsidR="00A16CA6">
        <w:rPr>
          <w:b/>
          <w:sz w:val="32"/>
          <w:szCs w:val="24"/>
        </w:rPr>
        <w:t>TNHH ZOTT VIỆT NAM</w:t>
      </w:r>
    </w:p>
    <w:p w14:paraId="1B2E1489" w14:textId="77777777" w:rsidR="00B541F4" w:rsidRDefault="00B541F4" w:rsidP="00B541F4">
      <w:pPr>
        <w:spacing w:before="60" w:after="60"/>
        <w:ind w:left="0"/>
        <w:jc w:val="center"/>
        <w:rPr>
          <w:b/>
          <w:bCs/>
          <w:sz w:val="40"/>
          <w:szCs w:val="40"/>
        </w:rPr>
      </w:pPr>
    </w:p>
    <w:p w14:paraId="51D69C77" w14:textId="77777777" w:rsidR="00B541F4" w:rsidRPr="00264368" w:rsidRDefault="00B541F4" w:rsidP="00B541F4">
      <w:pPr>
        <w:spacing w:before="60" w:after="60"/>
        <w:ind w:left="0"/>
        <w:jc w:val="center"/>
        <w:rPr>
          <w:b/>
          <w:bCs/>
          <w:sz w:val="52"/>
          <w:szCs w:val="52"/>
        </w:rPr>
      </w:pPr>
      <w:r w:rsidRPr="00264368">
        <w:rPr>
          <w:b/>
          <w:bCs/>
          <w:sz w:val="52"/>
          <w:szCs w:val="52"/>
        </w:rPr>
        <w:t xml:space="preserve">TÀI LIỆU PHÂN TÍCH YÊU CẦU </w:t>
      </w:r>
    </w:p>
    <w:p w14:paraId="313D731F" w14:textId="77777777" w:rsidR="00B541F4" w:rsidRPr="004D5FF7" w:rsidRDefault="00B541F4" w:rsidP="00B541F4">
      <w:pPr>
        <w:spacing w:before="60" w:after="60"/>
        <w:ind w:left="0"/>
        <w:jc w:val="center"/>
        <w:rPr>
          <w:b/>
          <w:bCs/>
          <w:sz w:val="40"/>
          <w:szCs w:val="40"/>
        </w:rPr>
      </w:pPr>
    </w:p>
    <w:p w14:paraId="5DF61EE8" w14:textId="77777777" w:rsidR="00B541F4" w:rsidRPr="004D5FF7" w:rsidRDefault="00B541F4" w:rsidP="00B541F4">
      <w:pPr>
        <w:ind w:left="1440"/>
        <w:rPr>
          <w:b/>
          <w:szCs w:val="24"/>
        </w:rPr>
      </w:pPr>
    </w:p>
    <w:p w14:paraId="460CA40A" w14:textId="77777777" w:rsidR="00B541F4" w:rsidRPr="004D5FF7" w:rsidRDefault="00B541F4" w:rsidP="00B541F4">
      <w:pPr>
        <w:ind w:left="1440"/>
        <w:rPr>
          <w:b/>
          <w:szCs w:val="24"/>
        </w:rPr>
      </w:pPr>
    </w:p>
    <w:p w14:paraId="6DFDF3D7" w14:textId="7FF94ED3" w:rsidR="00B541F4" w:rsidRPr="00677895" w:rsidRDefault="00B541F4" w:rsidP="00992357">
      <w:pPr>
        <w:widowControl/>
        <w:spacing w:before="0"/>
        <w:ind w:left="2160"/>
        <w:rPr>
          <w:b/>
          <w:snapToGrid/>
          <w:szCs w:val="24"/>
        </w:rPr>
      </w:pPr>
      <w:r w:rsidRPr="00677895">
        <w:rPr>
          <w:b/>
          <w:snapToGrid/>
          <w:szCs w:val="24"/>
        </w:rPr>
        <w:t xml:space="preserve">Mã hiệu dự án: </w:t>
      </w:r>
    </w:p>
    <w:p w14:paraId="428061A3" w14:textId="77777777" w:rsidR="00B541F4" w:rsidRPr="00677895" w:rsidRDefault="00B541F4" w:rsidP="00992357">
      <w:pPr>
        <w:widowControl/>
        <w:spacing w:before="0"/>
        <w:ind w:left="1440" w:firstLine="720"/>
        <w:rPr>
          <w:b/>
          <w:snapToGrid/>
          <w:szCs w:val="24"/>
        </w:rPr>
      </w:pPr>
      <w:r w:rsidRPr="00677895">
        <w:rPr>
          <w:b/>
          <w:snapToGrid/>
          <w:szCs w:val="24"/>
        </w:rPr>
        <w:t xml:space="preserve">Mã hiệu tài liệu: </w:t>
      </w:r>
    </w:p>
    <w:p w14:paraId="5A543146" w14:textId="77777777" w:rsidR="006278C1" w:rsidRPr="00677895" w:rsidRDefault="006278C1" w:rsidP="00B541F4">
      <w:pPr>
        <w:ind w:left="0"/>
        <w:jc w:val="center"/>
        <w:rPr>
          <w:b/>
          <w:szCs w:val="24"/>
        </w:rPr>
      </w:pPr>
    </w:p>
    <w:p w14:paraId="6DAA0BA4" w14:textId="77777777" w:rsidR="00C76597" w:rsidRDefault="00C76597" w:rsidP="00B541F4">
      <w:pPr>
        <w:jc w:val="center"/>
        <w:rPr>
          <w:b/>
          <w:szCs w:val="24"/>
        </w:rPr>
      </w:pPr>
    </w:p>
    <w:p w14:paraId="2F8D91BC" w14:textId="77777777" w:rsidR="00C76597" w:rsidRDefault="00C76597" w:rsidP="00B541F4">
      <w:pPr>
        <w:jc w:val="center"/>
        <w:rPr>
          <w:b/>
          <w:szCs w:val="24"/>
        </w:rPr>
      </w:pPr>
    </w:p>
    <w:p w14:paraId="711BA0F9" w14:textId="77777777" w:rsidR="004B5940" w:rsidRDefault="004B5940" w:rsidP="00B541F4">
      <w:pPr>
        <w:jc w:val="center"/>
        <w:rPr>
          <w:b/>
          <w:szCs w:val="24"/>
        </w:rPr>
      </w:pPr>
    </w:p>
    <w:p w14:paraId="060C6BBD" w14:textId="27223319" w:rsidR="00335688" w:rsidRDefault="00A16CA6" w:rsidP="00B541F4">
      <w:pPr>
        <w:jc w:val="center"/>
        <w:rPr>
          <w:b/>
          <w:szCs w:val="24"/>
        </w:rPr>
      </w:pPr>
      <w:r>
        <w:rPr>
          <w:b/>
          <w:szCs w:val="24"/>
        </w:rPr>
        <w:t>Hà Nội</w:t>
      </w:r>
      <w:r w:rsidR="00B541F4" w:rsidRPr="00677895">
        <w:rPr>
          <w:b/>
          <w:szCs w:val="24"/>
        </w:rPr>
        <w:t xml:space="preserve">, </w:t>
      </w:r>
      <w:r w:rsidR="00D3165C" w:rsidRPr="00677895">
        <w:rPr>
          <w:b/>
          <w:szCs w:val="24"/>
        </w:rPr>
        <w:t>0</w:t>
      </w:r>
      <w:r w:rsidR="00FD4BF2">
        <w:rPr>
          <w:b/>
          <w:szCs w:val="24"/>
        </w:rPr>
        <w:t>6</w:t>
      </w:r>
      <w:r w:rsidR="00B541F4" w:rsidRPr="00677895">
        <w:rPr>
          <w:b/>
          <w:szCs w:val="24"/>
        </w:rPr>
        <w:t>/201</w:t>
      </w:r>
      <w:r>
        <w:rPr>
          <w:b/>
          <w:szCs w:val="24"/>
        </w:rPr>
        <w:t>8</w:t>
      </w:r>
      <w:r w:rsidR="00B541F4" w:rsidRPr="00677895">
        <w:rPr>
          <w:b/>
          <w:szCs w:val="24"/>
        </w:rPr>
        <w:br w:type="page"/>
      </w:r>
    </w:p>
    <w:p w14:paraId="6AF32D8F" w14:textId="258DEF1A" w:rsidR="00B541F4" w:rsidRPr="00677895" w:rsidRDefault="00B541F4" w:rsidP="00B541F4">
      <w:pPr>
        <w:jc w:val="center"/>
        <w:rPr>
          <w:bCs/>
          <w:snapToGrid/>
          <w:sz w:val="28"/>
          <w:szCs w:val="32"/>
        </w:rPr>
      </w:pPr>
      <w:r w:rsidRPr="00677895">
        <w:rPr>
          <w:b/>
          <w:bCs/>
          <w:snapToGrid/>
          <w:sz w:val="28"/>
          <w:szCs w:val="32"/>
        </w:rPr>
        <w:lastRenderedPageBreak/>
        <w:t>BẢNG GHI NHẬN THAY ĐỔI</w:t>
      </w:r>
    </w:p>
    <w:p w14:paraId="0E27ACB5" w14:textId="77777777" w:rsidR="00B541F4" w:rsidRPr="00677895" w:rsidRDefault="00B541F4" w:rsidP="00B541F4">
      <w:pPr>
        <w:widowControl/>
        <w:ind w:left="0" w:hanging="360"/>
        <w:rPr>
          <w:b/>
          <w:snapToGrid/>
          <w:szCs w:val="28"/>
        </w:rPr>
      </w:pPr>
    </w:p>
    <w:p w14:paraId="231942A5" w14:textId="77777777" w:rsidR="00B541F4" w:rsidRPr="00677895" w:rsidRDefault="00B541F4" w:rsidP="00B541F4">
      <w:pPr>
        <w:widowControl/>
        <w:spacing w:before="0"/>
        <w:ind w:left="0" w:firstLine="720"/>
        <w:rPr>
          <w:snapToGrid/>
          <w:szCs w:val="28"/>
        </w:rPr>
      </w:pPr>
      <w:r w:rsidRPr="00677895">
        <w:rPr>
          <w:snapToGrid/>
          <w:szCs w:val="28"/>
        </w:rPr>
        <w:t>*</w:t>
      </w:r>
      <w:r w:rsidR="006278C1" w:rsidRPr="00677895">
        <w:rPr>
          <w:snapToGrid/>
          <w:szCs w:val="28"/>
        </w:rPr>
        <w:t xml:space="preserve"> </w:t>
      </w:r>
      <w:r w:rsidRPr="00677895">
        <w:rPr>
          <w:snapToGrid/>
          <w:szCs w:val="28"/>
        </w:rPr>
        <w:t>A – Tạo mới, M – Sửa đổi, D – Xóa bỏ</w:t>
      </w:r>
    </w:p>
    <w:tbl>
      <w:tblPr>
        <w:tblW w:w="981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191"/>
        <w:gridCol w:w="1134"/>
        <w:gridCol w:w="1843"/>
        <w:gridCol w:w="1701"/>
        <w:gridCol w:w="1134"/>
        <w:gridCol w:w="1984"/>
        <w:gridCol w:w="823"/>
      </w:tblGrid>
      <w:tr w:rsidR="00B541F4" w:rsidRPr="00133457" w14:paraId="3CC9EDEB" w14:textId="77777777" w:rsidTr="00895319">
        <w:trPr>
          <w:trHeight w:val="688"/>
        </w:trPr>
        <w:tc>
          <w:tcPr>
            <w:tcW w:w="1191" w:type="dxa"/>
            <w:shd w:val="clear" w:color="auto" w:fill="C6D9F1" w:themeFill="text2" w:themeFillTint="33"/>
            <w:vAlign w:val="center"/>
          </w:tcPr>
          <w:p w14:paraId="1B1E71D6" w14:textId="77777777" w:rsidR="00B541F4" w:rsidRPr="00133457" w:rsidRDefault="00B541F4" w:rsidP="008B7852">
            <w:pPr>
              <w:spacing w:before="0" w:line="240" w:lineRule="auto"/>
              <w:ind w:left="0"/>
              <w:jc w:val="center"/>
              <w:rPr>
                <w:b/>
                <w:snapToGrid/>
                <w:szCs w:val="24"/>
              </w:rPr>
            </w:pPr>
            <w:r w:rsidRPr="00133457">
              <w:rPr>
                <w:b/>
                <w:snapToGrid/>
                <w:szCs w:val="24"/>
              </w:rPr>
              <w:t>Ngày</w:t>
            </w:r>
          </w:p>
          <w:p w14:paraId="7A01D390" w14:textId="77777777" w:rsidR="00B541F4" w:rsidRPr="00133457" w:rsidRDefault="00B541F4" w:rsidP="008B7852">
            <w:pPr>
              <w:spacing w:before="0" w:line="240" w:lineRule="auto"/>
              <w:ind w:left="0"/>
              <w:jc w:val="center"/>
              <w:rPr>
                <w:b/>
                <w:snapToGrid/>
                <w:szCs w:val="24"/>
              </w:rPr>
            </w:pPr>
            <w:r w:rsidRPr="00133457">
              <w:rPr>
                <w:b/>
                <w:snapToGrid/>
                <w:szCs w:val="24"/>
              </w:rPr>
              <w:t>thay đổi</w:t>
            </w:r>
          </w:p>
        </w:tc>
        <w:tc>
          <w:tcPr>
            <w:tcW w:w="1134" w:type="dxa"/>
            <w:shd w:val="clear" w:color="auto" w:fill="C6D9F1" w:themeFill="text2" w:themeFillTint="33"/>
            <w:vAlign w:val="center"/>
          </w:tcPr>
          <w:p w14:paraId="331E3DB0" w14:textId="77777777" w:rsidR="00B541F4" w:rsidRPr="00133457" w:rsidRDefault="00B541F4" w:rsidP="008B7852">
            <w:pPr>
              <w:spacing w:before="0" w:line="240" w:lineRule="auto"/>
              <w:ind w:left="0"/>
              <w:jc w:val="center"/>
              <w:rPr>
                <w:b/>
                <w:szCs w:val="24"/>
              </w:rPr>
            </w:pPr>
            <w:r w:rsidRPr="00133457">
              <w:rPr>
                <w:b/>
                <w:szCs w:val="24"/>
              </w:rPr>
              <w:t>Vị trí</w:t>
            </w:r>
          </w:p>
          <w:p w14:paraId="2A3164E0" w14:textId="77777777" w:rsidR="00B541F4" w:rsidRPr="00133457" w:rsidRDefault="00B541F4" w:rsidP="008B7852">
            <w:pPr>
              <w:spacing w:before="0" w:line="240" w:lineRule="auto"/>
              <w:ind w:left="0"/>
              <w:jc w:val="center"/>
              <w:rPr>
                <w:b/>
                <w:szCs w:val="24"/>
              </w:rPr>
            </w:pPr>
            <w:r w:rsidRPr="00133457">
              <w:rPr>
                <w:b/>
                <w:szCs w:val="24"/>
              </w:rPr>
              <w:t>thay đổi</w:t>
            </w:r>
          </w:p>
        </w:tc>
        <w:tc>
          <w:tcPr>
            <w:tcW w:w="1843" w:type="dxa"/>
            <w:shd w:val="clear" w:color="auto" w:fill="C6D9F1" w:themeFill="text2" w:themeFillTint="33"/>
            <w:vAlign w:val="center"/>
          </w:tcPr>
          <w:p w14:paraId="43F7BA58" w14:textId="77777777" w:rsidR="00B541F4" w:rsidRPr="00133457" w:rsidRDefault="006278C1" w:rsidP="008B7852">
            <w:pPr>
              <w:spacing w:before="0" w:line="240" w:lineRule="auto"/>
              <w:ind w:left="0"/>
              <w:jc w:val="center"/>
              <w:rPr>
                <w:b/>
                <w:snapToGrid/>
                <w:szCs w:val="24"/>
              </w:rPr>
            </w:pPr>
            <w:r>
              <w:rPr>
                <w:b/>
                <w:snapToGrid/>
                <w:szCs w:val="24"/>
              </w:rPr>
              <w:t xml:space="preserve">* </w:t>
            </w:r>
            <w:r w:rsidR="00B541F4" w:rsidRPr="00133457">
              <w:rPr>
                <w:b/>
                <w:snapToGrid/>
                <w:szCs w:val="24"/>
              </w:rPr>
              <w:t>A</w:t>
            </w:r>
            <w:r>
              <w:rPr>
                <w:b/>
                <w:snapToGrid/>
                <w:szCs w:val="24"/>
              </w:rPr>
              <w:t xml:space="preserve">, </w:t>
            </w:r>
            <w:r w:rsidR="00B541F4" w:rsidRPr="00133457">
              <w:rPr>
                <w:b/>
                <w:snapToGrid/>
                <w:szCs w:val="24"/>
              </w:rPr>
              <w:t>M, D</w:t>
            </w:r>
          </w:p>
        </w:tc>
        <w:tc>
          <w:tcPr>
            <w:tcW w:w="1701" w:type="dxa"/>
            <w:shd w:val="clear" w:color="auto" w:fill="C6D9F1" w:themeFill="text2" w:themeFillTint="33"/>
            <w:vAlign w:val="center"/>
          </w:tcPr>
          <w:p w14:paraId="11B49B10" w14:textId="77777777" w:rsidR="00B541F4" w:rsidRPr="00133457" w:rsidRDefault="00B541F4" w:rsidP="008B7852">
            <w:pPr>
              <w:spacing w:before="0" w:line="240" w:lineRule="auto"/>
              <w:ind w:left="0"/>
              <w:jc w:val="center"/>
              <w:rPr>
                <w:b/>
                <w:snapToGrid/>
                <w:szCs w:val="24"/>
              </w:rPr>
            </w:pPr>
            <w:r w:rsidRPr="00133457">
              <w:rPr>
                <w:b/>
                <w:snapToGrid/>
                <w:szCs w:val="24"/>
              </w:rPr>
              <w:t>Nguồn gốc</w:t>
            </w:r>
          </w:p>
        </w:tc>
        <w:tc>
          <w:tcPr>
            <w:tcW w:w="1134" w:type="dxa"/>
            <w:shd w:val="clear" w:color="auto" w:fill="C6D9F1" w:themeFill="text2" w:themeFillTint="33"/>
            <w:vAlign w:val="center"/>
          </w:tcPr>
          <w:p w14:paraId="58AD672A" w14:textId="77777777" w:rsidR="00B541F4" w:rsidRPr="00133457" w:rsidRDefault="00B541F4" w:rsidP="008B7852">
            <w:pPr>
              <w:spacing w:before="0" w:line="240" w:lineRule="auto"/>
              <w:ind w:left="0"/>
              <w:jc w:val="center"/>
              <w:rPr>
                <w:b/>
                <w:snapToGrid/>
                <w:szCs w:val="24"/>
              </w:rPr>
            </w:pPr>
            <w:r w:rsidRPr="00133457">
              <w:rPr>
                <w:b/>
                <w:snapToGrid/>
                <w:szCs w:val="24"/>
              </w:rPr>
              <w:t>Phiên</w:t>
            </w:r>
          </w:p>
          <w:p w14:paraId="0F5B927F" w14:textId="77777777" w:rsidR="00B541F4" w:rsidRPr="00133457" w:rsidRDefault="00B541F4" w:rsidP="008B7852">
            <w:pPr>
              <w:spacing w:before="0" w:line="240" w:lineRule="auto"/>
              <w:ind w:left="0"/>
              <w:jc w:val="center"/>
              <w:rPr>
                <w:b/>
                <w:snapToGrid/>
                <w:szCs w:val="24"/>
              </w:rPr>
            </w:pPr>
            <w:r w:rsidRPr="00133457">
              <w:rPr>
                <w:b/>
                <w:snapToGrid/>
                <w:szCs w:val="24"/>
              </w:rPr>
              <w:t>bản cũ</w:t>
            </w:r>
          </w:p>
        </w:tc>
        <w:tc>
          <w:tcPr>
            <w:tcW w:w="1984" w:type="dxa"/>
            <w:shd w:val="clear" w:color="auto" w:fill="C6D9F1" w:themeFill="text2" w:themeFillTint="33"/>
            <w:vAlign w:val="center"/>
          </w:tcPr>
          <w:p w14:paraId="470FDC9E" w14:textId="77777777" w:rsidR="00B541F4" w:rsidRPr="00133457" w:rsidRDefault="00B541F4" w:rsidP="008B7852">
            <w:pPr>
              <w:spacing w:before="0" w:line="240" w:lineRule="auto"/>
              <w:ind w:left="0"/>
              <w:jc w:val="center"/>
              <w:rPr>
                <w:b/>
                <w:snapToGrid/>
                <w:szCs w:val="24"/>
              </w:rPr>
            </w:pPr>
            <w:r w:rsidRPr="00133457">
              <w:rPr>
                <w:b/>
                <w:snapToGrid/>
                <w:szCs w:val="24"/>
              </w:rPr>
              <w:t>Mô tả thay đổi</w:t>
            </w:r>
          </w:p>
        </w:tc>
        <w:tc>
          <w:tcPr>
            <w:tcW w:w="823" w:type="dxa"/>
            <w:shd w:val="clear" w:color="auto" w:fill="C6D9F1" w:themeFill="text2" w:themeFillTint="33"/>
            <w:vAlign w:val="center"/>
          </w:tcPr>
          <w:p w14:paraId="468F6201" w14:textId="77777777" w:rsidR="00B541F4" w:rsidRPr="00133457" w:rsidRDefault="00B541F4" w:rsidP="008B7852">
            <w:pPr>
              <w:spacing w:before="0" w:line="240" w:lineRule="auto"/>
              <w:ind w:left="0"/>
              <w:jc w:val="center"/>
              <w:rPr>
                <w:b/>
                <w:snapToGrid/>
                <w:szCs w:val="24"/>
              </w:rPr>
            </w:pPr>
            <w:r w:rsidRPr="00133457">
              <w:rPr>
                <w:b/>
                <w:snapToGrid/>
                <w:szCs w:val="24"/>
              </w:rPr>
              <w:t>Phiên</w:t>
            </w:r>
          </w:p>
          <w:p w14:paraId="05AF9A95" w14:textId="77777777" w:rsidR="00B541F4" w:rsidRPr="00133457" w:rsidRDefault="00B541F4" w:rsidP="008B7852">
            <w:pPr>
              <w:spacing w:before="0" w:line="240" w:lineRule="auto"/>
              <w:ind w:left="0"/>
              <w:jc w:val="center"/>
              <w:rPr>
                <w:b/>
                <w:snapToGrid/>
                <w:szCs w:val="24"/>
              </w:rPr>
            </w:pPr>
            <w:r w:rsidRPr="00133457">
              <w:rPr>
                <w:b/>
                <w:snapToGrid/>
                <w:szCs w:val="24"/>
              </w:rPr>
              <w:t>bản mới</w:t>
            </w:r>
          </w:p>
        </w:tc>
      </w:tr>
      <w:tr w:rsidR="00B541F4" w:rsidRPr="00133457" w14:paraId="46F27E72" w14:textId="77777777" w:rsidTr="00895319">
        <w:tc>
          <w:tcPr>
            <w:tcW w:w="1191" w:type="dxa"/>
            <w:vAlign w:val="center"/>
          </w:tcPr>
          <w:p w14:paraId="29B91528" w14:textId="77777777" w:rsidR="00B541F4" w:rsidRPr="00264368" w:rsidRDefault="00B541F4" w:rsidP="00493C84">
            <w:pPr>
              <w:pStyle w:val="Bang"/>
              <w:jc w:val="center"/>
              <w:rPr>
                <w:sz w:val="24"/>
                <w:szCs w:val="24"/>
              </w:rPr>
            </w:pPr>
          </w:p>
        </w:tc>
        <w:tc>
          <w:tcPr>
            <w:tcW w:w="1134" w:type="dxa"/>
            <w:vAlign w:val="center"/>
          </w:tcPr>
          <w:p w14:paraId="3C6D6FA1" w14:textId="77777777" w:rsidR="00B541F4" w:rsidRPr="00264368" w:rsidRDefault="00B541F4" w:rsidP="00493C84">
            <w:pPr>
              <w:pStyle w:val="Bang"/>
              <w:jc w:val="center"/>
              <w:rPr>
                <w:sz w:val="24"/>
                <w:szCs w:val="24"/>
              </w:rPr>
            </w:pPr>
          </w:p>
        </w:tc>
        <w:tc>
          <w:tcPr>
            <w:tcW w:w="1843" w:type="dxa"/>
            <w:vAlign w:val="center"/>
          </w:tcPr>
          <w:p w14:paraId="4D6053FF" w14:textId="77777777" w:rsidR="00B541F4" w:rsidRPr="00264368" w:rsidRDefault="00B541F4" w:rsidP="00493C84">
            <w:pPr>
              <w:pStyle w:val="Bang"/>
              <w:jc w:val="center"/>
              <w:rPr>
                <w:sz w:val="24"/>
                <w:szCs w:val="24"/>
              </w:rPr>
            </w:pPr>
            <w:r w:rsidRPr="00264368">
              <w:rPr>
                <w:sz w:val="24"/>
                <w:szCs w:val="24"/>
              </w:rPr>
              <w:t>A</w:t>
            </w:r>
          </w:p>
        </w:tc>
        <w:tc>
          <w:tcPr>
            <w:tcW w:w="1701" w:type="dxa"/>
            <w:vAlign w:val="center"/>
          </w:tcPr>
          <w:p w14:paraId="038335AE" w14:textId="77777777" w:rsidR="00B541F4" w:rsidRPr="00264368" w:rsidRDefault="00B541F4" w:rsidP="00493C84">
            <w:pPr>
              <w:pStyle w:val="Bang"/>
              <w:jc w:val="center"/>
              <w:rPr>
                <w:sz w:val="24"/>
                <w:szCs w:val="24"/>
              </w:rPr>
            </w:pPr>
          </w:p>
        </w:tc>
        <w:tc>
          <w:tcPr>
            <w:tcW w:w="1134" w:type="dxa"/>
            <w:vAlign w:val="center"/>
          </w:tcPr>
          <w:p w14:paraId="5BAF1818" w14:textId="77777777" w:rsidR="00B541F4" w:rsidRPr="00264368" w:rsidRDefault="00B541F4" w:rsidP="00493C84">
            <w:pPr>
              <w:pStyle w:val="Bang"/>
              <w:jc w:val="center"/>
              <w:rPr>
                <w:sz w:val="24"/>
                <w:szCs w:val="24"/>
                <w:lang w:val="de-DE"/>
              </w:rPr>
            </w:pPr>
          </w:p>
        </w:tc>
        <w:tc>
          <w:tcPr>
            <w:tcW w:w="1984" w:type="dxa"/>
            <w:vAlign w:val="center"/>
          </w:tcPr>
          <w:p w14:paraId="673C4049" w14:textId="77777777" w:rsidR="00B541F4" w:rsidRPr="00264368" w:rsidRDefault="00B541F4" w:rsidP="00493C84">
            <w:pPr>
              <w:spacing w:before="60" w:after="60"/>
              <w:ind w:left="0"/>
              <w:jc w:val="center"/>
              <w:rPr>
                <w:snapToGrid/>
                <w:szCs w:val="24"/>
              </w:rPr>
            </w:pPr>
          </w:p>
        </w:tc>
        <w:tc>
          <w:tcPr>
            <w:tcW w:w="823" w:type="dxa"/>
            <w:vAlign w:val="center"/>
          </w:tcPr>
          <w:p w14:paraId="0D7B1C1F" w14:textId="77777777" w:rsidR="00B541F4" w:rsidRPr="00264368" w:rsidRDefault="00B541F4" w:rsidP="00493C84">
            <w:pPr>
              <w:spacing w:before="60" w:after="60"/>
              <w:ind w:left="0"/>
              <w:jc w:val="center"/>
              <w:rPr>
                <w:snapToGrid/>
                <w:szCs w:val="24"/>
              </w:rPr>
            </w:pPr>
            <w:r w:rsidRPr="00264368">
              <w:rPr>
                <w:snapToGrid/>
                <w:szCs w:val="24"/>
              </w:rPr>
              <w:t>1.0</w:t>
            </w:r>
          </w:p>
        </w:tc>
      </w:tr>
      <w:tr w:rsidR="00B541F4" w:rsidRPr="00133457" w14:paraId="36C95045" w14:textId="77777777" w:rsidTr="00895319">
        <w:tc>
          <w:tcPr>
            <w:tcW w:w="1191" w:type="dxa"/>
            <w:vAlign w:val="center"/>
          </w:tcPr>
          <w:p w14:paraId="5FE9A332" w14:textId="77777777" w:rsidR="00B541F4" w:rsidRPr="00264368" w:rsidRDefault="00B541F4" w:rsidP="00493C84">
            <w:pPr>
              <w:spacing w:before="60" w:after="60"/>
              <w:ind w:left="0"/>
              <w:jc w:val="center"/>
              <w:rPr>
                <w:snapToGrid/>
                <w:szCs w:val="24"/>
              </w:rPr>
            </w:pPr>
          </w:p>
        </w:tc>
        <w:tc>
          <w:tcPr>
            <w:tcW w:w="1134" w:type="dxa"/>
            <w:vAlign w:val="center"/>
          </w:tcPr>
          <w:p w14:paraId="21268F74" w14:textId="77777777" w:rsidR="00B541F4" w:rsidRPr="00264368" w:rsidRDefault="00B541F4" w:rsidP="00493C84">
            <w:pPr>
              <w:spacing w:before="60" w:after="60"/>
              <w:ind w:left="0"/>
              <w:jc w:val="center"/>
              <w:rPr>
                <w:snapToGrid/>
                <w:szCs w:val="24"/>
              </w:rPr>
            </w:pPr>
          </w:p>
        </w:tc>
        <w:tc>
          <w:tcPr>
            <w:tcW w:w="1843" w:type="dxa"/>
            <w:vAlign w:val="center"/>
          </w:tcPr>
          <w:p w14:paraId="5F5A2A42" w14:textId="77777777" w:rsidR="00B541F4" w:rsidRPr="00264368" w:rsidRDefault="00B541F4" w:rsidP="00493C84">
            <w:pPr>
              <w:spacing w:before="60" w:after="60"/>
              <w:ind w:left="0"/>
              <w:jc w:val="center"/>
              <w:rPr>
                <w:snapToGrid/>
                <w:szCs w:val="24"/>
              </w:rPr>
            </w:pPr>
          </w:p>
        </w:tc>
        <w:tc>
          <w:tcPr>
            <w:tcW w:w="1701" w:type="dxa"/>
            <w:vAlign w:val="center"/>
          </w:tcPr>
          <w:p w14:paraId="21140D01" w14:textId="77777777" w:rsidR="00B541F4" w:rsidRPr="00264368" w:rsidRDefault="00B541F4" w:rsidP="00493C84">
            <w:pPr>
              <w:pStyle w:val="Bang"/>
              <w:jc w:val="center"/>
              <w:rPr>
                <w:sz w:val="24"/>
                <w:szCs w:val="24"/>
              </w:rPr>
            </w:pPr>
          </w:p>
        </w:tc>
        <w:tc>
          <w:tcPr>
            <w:tcW w:w="1134" w:type="dxa"/>
            <w:vAlign w:val="center"/>
          </w:tcPr>
          <w:p w14:paraId="1943AFD7" w14:textId="77777777" w:rsidR="00B541F4" w:rsidRPr="00264368" w:rsidRDefault="00B541F4" w:rsidP="00493C84">
            <w:pPr>
              <w:spacing w:before="60" w:after="60"/>
              <w:ind w:left="0"/>
              <w:jc w:val="center"/>
              <w:rPr>
                <w:snapToGrid/>
                <w:szCs w:val="24"/>
              </w:rPr>
            </w:pPr>
          </w:p>
        </w:tc>
        <w:tc>
          <w:tcPr>
            <w:tcW w:w="1984" w:type="dxa"/>
            <w:vAlign w:val="center"/>
          </w:tcPr>
          <w:p w14:paraId="54BD81BA" w14:textId="77777777" w:rsidR="00B541F4" w:rsidRPr="00264368" w:rsidRDefault="00B541F4" w:rsidP="00493C84">
            <w:pPr>
              <w:spacing w:before="60" w:after="60"/>
              <w:ind w:left="0"/>
              <w:jc w:val="center"/>
              <w:rPr>
                <w:snapToGrid/>
                <w:szCs w:val="24"/>
              </w:rPr>
            </w:pPr>
          </w:p>
        </w:tc>
        <w:tc>
          <w:tcPr>
            <w:tcW w:w="823" w:type="dxa"/>
            <w:vAlign w:val="center"/>
          </w:tcPr>
          <w:p w14:paraId="0526A65F" w14:textId="77777777" w:rsidR="00B541F4" w:rsidRPr="00264368" w:rsidRDefault="00B541F4" w:rsidP="00493C84">
            <w:pPr>
              <w:spacing w:before="60" w:after="60"/>
              <w:ind w:left="0"/>
              <w:jc w:val="center"/>
              <w:rPr>
                <w:snapToGrid/>
                <w:szCs w:val="24"/>
              </w:rPr>
            </w:pPr>
          </w:p>
        </w:tc>
      </w:tr>
      <w:tr w:rsidR="00B541F4" w:rsidRPr="00133457" w14:paraId="17683F36" w14:textId="77777777" w:rsidTr="00895319">
        <w:tc>
          <w:tcPr>
            <w:tcW w:w="1191" w:type="dxa"/>
            <w:vAlign w:val="center"/>
          </w:tcPr>
          <w:p w14:paraId="64194506" w14:textId="77777777" w:rsidR="00B541F4" w:rsidRPr="00264368" w:rsidRDefault="00B541F4" w:rsidP="00493C84">
            <w:pPr>
              <w:spacing w:before="60" w:after="60"/>
              <w:ind w:left="0"/>
              <w:jc w:val="center"/>
              <w:rPr>
                <w:snapToGrid/>
                <w:szCs w:val="24"/>
              </w:rPr>
            </w:pPr>
          </w:p>
        </w:tc>
        <w:tc>
          <w:tcPr>
            <w:tcW w:w="1134" w:type="dxa"/>
            <w:vAlign w:val="center"/>
          </w:tcPr>
          <w:p w14:paraId="3879EED7" w14:textId="77777777" w:rsidR="00B541F4" w:rsidRPr="00264368" w:rsidRDefault="00B541F4" w:rsidP="00493C84">
            <w:pPr>
              <w:spacing w:before="60" w:after="60"/>
              <w:ind w:left="0"/>
              <w:jc w:val="center"/>
              <w:rPr>
                <w:snapToGrid/>
                <w:szCs w:val="24"/>
              </w:rPr>
            </w:pPr>
          </w:p>
        </w:tc>
        <w:tc>
          <w:tcPr>
            <w:tcW w:w="1843" w:type="dxa"/>
            <w:vAlign w:val="center"/>
          </w:tcPr>
          <w:p w14:paraId="38CC8B04" w14:textId="77777777" w:rsidR="00B541F4" w:rsidRPr="00264368" w:rsidRDefault="00B541F4" w:rsidP="00493C84">
            <w:pPr>
              <w:spacing w:before="60" w:after="60"/>
              <w:ind w:left="0"/>
              <w:jc w:val="center"/>
              <w:rPr>
                <w:snapToGrid/>
                <w:szCs w:val="24"/>
              </w:rPr>
            </w:pPr>
          </w:p>
        </w:tc>
        <w:tc>
          <w:tcPr>
            <w:tcW w:w="1701" w:type="dxa"/>
            <w:vAlign w:val="center"/>
          </w:tcPr>
          <w:p w14:paraId="19FDFB49" w14:textId="77777777" w:rsidR="00B541F4" w:rsidRPr="00264368" w:rsidRDefault="00B541F4" w:rsidP="00493C84">
            <w:pPr>
              <w:spacing w:before="60" w:after="60"/>
              <w:ind w:left="0"/>
              <w:jc w:val="center"/>
              <w:rPr>
                <w:snapToGrid/>
                <w:szCs w:val="24"/>
              </w:rPr>
            </w:pPr>
          </w:p>
        </w:tc>
        <w:tc>
          <w:tcPr>
            <w:tcW w:w="1134" w:type="dxa"/>
            <w:vAlign w:val="center"/>
          </w:tcPr>
          <w:p w14:paraId="3F9DE966" w14:textId="77777777" w:rsidR="00B541F4" w:rsidRPr="00264368" w:rsidRDefault="00B541F4" w:rsidP="00493C84">
            <w:pPr>
              <w:spacing w:before="60" w:after="60"/>
              <w:ind w:left="0"/>
              <w:jc w:val="center"/>
              <w:rPr>
                <w:snapToGrid/>
                <w:szCs w:val="24"/>
              </w:rPr>
            </w:pPr>
          </w:p>
        </w:tc>
        <w:tc>
          <w:tcPr>
            <w:tcW w:w="1984" w:type="dxa"/>
            <w:vAlign w:val="center"/>
          </w:tcPr>
          <w:p w14:paraId="280FCBA4" w14:textId="77777777" w:rsidR="00B541F4" w:rsidRPr="00264368" w:rsidRDefault="00B541F4" w:rsidP="00493C84">
            <w:pPr>
              <w:spacing w:before="60" w:after="60"/>
              <w:ind w:left="0"/>
              <w:jc w:val="center"/>
              <w:rPr>
                <w:snapToGrid/>
                <w:szCs w:val="24"/>
              </w:rPr>
            </w:pPr>
          </w:p>
        </w:tc>
        <w:tc>
          <w:tcPr>
            <w:tcW w:w="823" w:type="dxa"/>
            <w:vAlign w:val="center"/>
          </w:tcPr>
          <w:p w14:paraId="01042767" w14:textId="77777777" w:rsidR="00B541F4" w:rsidRPr="00264368" w:rsidRDefault="00B541F4" w:rsidP="00493C84">
            <w:pPr>
              <w:spacing w:before="60" w:after="60"/>
              <w:ind w:left="0"/>
              <w:jc w:val="center"/>
              <w:rPr>
                <w:snapToGrid/>
                <w:szCs w:val="24"/>
              </w:rPr>
            </w:pPr>
          </w:p>
        </w:tc>
      </w:tr>
      <w:tr w:rsidR="00B541F4" w:rsidRPr="00133457" w14:paraId="1A7AD519" w14:textId="77777777" w:rsidTr="00895319">
        <w:tc>
          <w:tcPr>
            <w:tcW w:w="1191" w:type="dxa"/>
            <w:vAlign w:val="center"/>
          </w:tcPr>
          <w:p w14:paraId="154DB537" w14:textId="77777777" w:rsidR="00B541F4" w:rsidRPr="00264368" w:rsidRDefault="00B541F4" w:rsidP="00493C84">
            <w:pPr>
              <w:spacing w:before="60" w:after="60"/>
              <w:ind w:left="0"/>
              <w:jc w:val="center"/>
              <w:rPr>
                <w:snapToGrid/>
                <w:szCs w:val="24"/>
              </w:rPr>
            </w:pPr>
          </w:p>
        </w:tc>
        <w:tc>
          <w:tcPr>
            <w:tcW w:w="1134" w:type="dxa"/>
            <w:vAlign w:val="center"/>
          </w:tcPr>
          <w:p w14:paraId="612DBF9B" w14:textId="77777777" w:rsidR="00B541F4" w:rsidRPr="00264368" w:rsidRDefault="00B541F4" w:rsidP="00493C84">
            <w:pPr>
              <w:spacing w:before="60" w:after="60"/>
              <w:ind w:left="0"/>
              <w:jc w:val="center"/>
              <w:rPr>
                <w:snapToGrid/>
                <w:szCs w:val="24"/>
              </w:rPr>
            </w:pPr>
          </w:p>
        </w:tc>
        <w:tc>
          <w:tcPr>
            <w:tcW w:w="1843" w:type="dxa"/>
            <w:vAlign w:val="center"/>
          </w:tcPr>
          <w:p w14:paraId="331C7D7B" w14:textId="77777777" w:rsidR="00B541F4" w:rsidRPr="00264368" w:rsidRDefault="00B541F4" w:rsidP="00493C84">
            <w:pPr>
              <w:spacing w:before="60" w:after="60"/>
              <w:ind w:left="0"/>
              <w:jc w:val="center"/>
              <w:rPr>
                <w:snapToGrid/>
                <w:szCs w:val="24"/>
              </w:rPr>
            </w:pPr>
          </w:p>
        </w:tc>
        <w:tc>
          <w:tcPr>
            <w:tcW w:w="1701" w:type="dxa"/>
            <w:vAlign w:val="center"/>
          </w:tcPr>
          <w:p w14:paraId="6706A382" w14:textId="77777777" w:rsidR="00B541F4" w:rsidRPr="00264368" w:rsidRDefault="00B541F4" w:rsidP="00493C84">
            <w:pPr>
              <w:spacing w:before="60" w:after="60"/>
              <w:ind w:left="0"/>
              <w:jc w:val="center"/>
              <w:rPr>
                <w:snapToGrid/>
                <w:szCs w:val="24"/>
              </w:rPr>
            </w:pPr>
          </w:p>
        </w:tc>
        <w:tc>
          <w:tcPr>
            <w:tcW w:w="1134" w:type="dxa"/>
            <w:vAlign w:val="center"/>
          </w:tcPr>
          <w:p w14:paraId="04BBAB8A" w14:textId="77777777" w:rsidR="00B541F4" w:rsidRPr="00264368" w:rsidRDefault="00B541F4" w:rsidP="00493C84">
            <w:pPr>
              <w:spacing w:before="60" w:after="60"/>
              <w:ind w:left="0"/>
              <w:jc w:val="center"/>
              <w:rPr>
                <w:snapToGrid/>
                <w:szCs w:val="24"/>
              </w:rPr>
            </w:pPr>
          </w:p>
        </w:tc>
        <w:tc>
          <w:tcPr>
            <w:tcW w:w="1984" w:type="dxa"/>
            <w:vAlign w:val="center"/>
          </w:tcPr>
          <w:p w14:paraId="2EB08388" w14:textId="77777777" w:rsidR="00B541F4" w:rsidRPr="00264368" w:rsidRDefault="00B541F4" w:rsidP="00493C84">
            <w:pPr>
              <w:spacing w:before="60" w:after="60"/>
              <w:ind w:left="0"/>
              <w:jc w:val="center"/>
              <w:rPr>
                <w:snapToGrid/>
                <w:szCs w:val="24"/>
              </w:rPr>
            </w:pPr>
          </w:p>
        </w:tc>
        <w:tc>
          <w:tcPr>
            <w:tcW w:w="823" w:type="dxa"/>
            <w:vAlign w:val="center"/>
          </w:tcPr>
          <w:p w14:paraId="44B2CD4D" w14:textId="77777777" w:rsidR="00B541F4" w:rsidRPr="00264368" w:rsidRDefault="00B541F4" w:rsidP="00493C84">
            <w:pPr>
              <w:spacing w:before="60" w:after="60"/>
              <w:ind w:left="0"/>
              <w:jc w:val="center"/>
              <w:rPr>
                <w:snapToGrid/>
                <w:szCs w:val="24"/>
              </w:rPr>
            </w:pPr>
          </w:p>
        </w:tc>
      </w:tr>
      <w:tr w:rsidR="00B541F4" w:rsidRPr="00133457" w14:paraId="775B33DF" w14:textId="77777777" w:rsidTr="00895319">
        <w:tc>
          <w:tcPr>
            <w:tcW w:w="1191" w:type="dxa"/>
            <w:vAlign w:val="center"/>
          </w:tcPr>
          <w:p w14:paraId="754DD68D" w14:textId="77777777" w:rsidR="00B541F4" w:rsidRPr="00264368" w:rsidRDefault="00B541F4" w:rsidP="00493C84">
            <w:pPr>
              <w:spacing w:before="60" w:after="60"/>
              <w:ind w:left="0"/>
              <w:jc w:val="center"/>
              <w:rPr>
                <w:snapToGrid/>
                <w:szCs w:val="24"/>
              </w:rPr>
            </w:pPr>
          </w:p>
        </w:tc>
        <w:tc>
          <w:tcPr>
            <w:tcW w:w="1134" w:type="dxa"/>
            <w:vAlign w:val="center"/>
          </w:tcPr>
          <w:p w14:paraId="462CE173" w14:textId="77777777" w:rsidR="00B541F4" w:rsidRPr="00264368" w:rsidRDefault="00B541F4" w:rsidP="00493C84">
            <w:pPr>
              <w:spacing w:before="60" w:after="60"/>
              <w:ind w:left="0"/>
              <w:jc w:val="center"/>
              <w:rPr>
                <w:snapToGrid/>
                <w:szCs w:val="24"/>
              </w:rPr>
            </w:pPr>
          </w:p>
        </w:tc>
        <w:tc>
          <w:tcPr>
            <w:tcW w:w="1843" w:type="dxa"/>
            <w:vAlign w:val="center"/>
          </w:tcPr>
          <w:p w14:paraId="42D1C6ED" w14:textId="77777777" w:rsidR="00B541F4" w:rsidRPr="00264368" w:rsidRDefault="00B541F4" w:rsidP="00493C84">
            <w:pPr>
              <w:spacing w:before="60" w:after="60"/>
              <w:ind w:left="0"/>
              <w:jc w:val="center"/>
              <w:rPr>
                <w:snapToGrid/>
                <w:szCs w:val="24"/>
              </w:rPr>
            </w:pPr>
          </w:p>
        </w:tc>
        <w:tc>
          <w:tcPr>
            <w:tcW w:w="1701" w:type="dxa"/>
            <w:vAlign w:val="center"/>
          </w:tcPr>
          <w:p w14:paraId="04C95D40" w14:textId="77777777" w:rsidR="00B541F4" w:rsidRPr="00264368" w:rsidRDefault="00B541F4" w:rsidP="00493C84">
            <w:pPr>
              <w:spacing w:before="60" w:after="60"/>
              <w:ind w:left="0"/>
              <w:jc w:val="center"/>
              <w:rPr>
                <w:snapToGrid/>
                <w:szCs w:val="24"/>
              </w:rPr>
            </w:pPr>
          </w:p>
        </w:tc>
        <w:tc>
          <w:tcPr>
            <w:tcW w:w="1134" w:type="dxa"/>
            <w:vAlign w:val="center"/>
          </w:tcPr>
          <w:p w14:paraId="3C0B09FC" w14:textId="77777777" w:rsidR="00B541F4" w:rsidRPr="00264368" w:rsidRDefault="00B541F4" w:rsidP="00493C84">
            <w:pPr>
              <w:spacing w:before="60" w:after="60"/>
              <w:ind w:left="0"/>
              <w:jc w:val="center"/>
              <w:rPr>
                <w:snapToGrid/>
                <w:szCs w:val="24"/>
              </w:rPr>
            </w:pPr>
          </w:p>
        </w:tc>
        <w:tc>
          <w:tcPr>
            <w:tcW w:w="1984" w:type="dxa"/>
            <w:vAlign w:val="center"/>
          </w:tcPr>
          <w:p w14:paraId="0E8AE90F" w14:textId="77777777" w:rsidR="00B541F4" w:rsidRPr="00264368" w:rsidRDefault="00B541F4" w:rsidP="00493C84">
            <w:pPr>
              <w:spacing w:before="60" w:after="60"/>
              <w:ind w:left="0"/>
              <w:jc w:val="center"/>
              <w:rPr>
                <w:snapToGrid/>
                <w:szCs w:val="24"/>
              </w:rPr>
            </w:pPr>
          </w:p>
        </w:tc>
        <w:tc>
          <w:tcPr>
            <w:tcW w:w="823" w:type="dxa"/>
            <w:vAlign w:val="center"/>
          </w:tcPr>
          <w:p w14:paraId="021B9621" w14:textId="77777777" w:rsidR="00B541F4" w:rsidRPr="00264368" w:rsidRDefault="00B541F4" w:rsidP="00493C84">
            <w:pPr>
              <w:spacing w:before="60" w:after="60"/>
              <w:ind w:left="0"/>
              <w:jc w:val="center"/>
              <w:rPr>
                <w:snapToGrid/>
                <w:szCs w:val="24"/>
              </w:rPr>
            </w:pPr>
          </w:p>
        </w:tc>
      </w:tr>
      <w:tr w:rsidR="00B541F4" w:rsidRPr="00133457" w14:paraId="6C50F904" w14:textId="77777777" w:rsidTr="00895319">
        <w:tc>
          <w:tcPr>
            <w:tcW w:w="1191" w:type="dxa"/>
            <w:vAlign w:val="center"/>
          </w:tcPr>
          <w:p w14:paraId="00E1E196" w14:textId="77777777" w:rsidR="00B541F4" w:rsidRPr="00264368" w:rsidRDefault="00B541F4" w:rsidP="00493C84">
            <w:pPr>
              <w:spacing w:before="60" w:after="60"/>
              <w:ind w:left="0"/>
              <w:jc w:val="center"/>
              <w:rPr>
                <w:snapToGrid/>
                <w:szCs w:val="24"/>
              </w:rPr>
            </w:pPr>
          </w:p>
        </w:tc>
        <w:tc>
          <w:tcPr>
            <w:tcW w:w="1134" w:type="dxa"/>
            <w:vAlign w:val="center"/>
          </w:tcPr>
          <w:p w14:paraId="7497ED5D" w14:textId="77777777" w:rsidR="00B541F4" w:rsidRPr="00264368" w:rsidRDefault="00B541F4" w:rsidP="00493C84">
            <w:pPr>
              <w:spacing w:before="60" w:after="60"/>
              <w:ind w:left="0"/>
              <w:jc w:val="center"/>
              <w:rPr>
                <w:snapToGrid/>
                <w:szCs w:val="24"/>
              </w:rPr>
            </w:pPr>
          </w:p>
        </w:tc>
        <w:tc>
          <w:tcPr>
            <w:tcW w:w="1843" w:type="dxa"/>
            <w:vAlign w:val="center"/>
          </w:tcPr>
          <w:p w14:paraId="0379F9A2" w14:textId="77777777" w:rsidR="00B541F4" w:rsidRPr="00264368" w:rsidRDefault="00B541F4" w:rsidP="00493C84">
            <w:pPr>
              <w:spacing w:before="60" w:after="60"/>
              <w:ind w:left="0"/>
              <w:jc w:val="center"/>
              <w:rPr>
                <w:snapToGrid/>
                <w:szCs w:val="24"/>
              </w:rPr>
            </w:pPr>
          </w:p>
        </w:tc>
        <w:tc>
          <w:tcPr>
            <w:tcW w:w="1701" w:type="dxa"/>
            <w:vAlign w:val="center"/>
          </w:tcPr>
          <w:p w14:paraId="796A69A1" w14:textId="77777777" w:rsidR="00B541F4" w:rsidRPr="00264368" w:rsidRDefault="00B541F4" w:rsidP="00493C84">
            <w:pPr>
              <w:spacing w:before="60" w:after="60"/>
              <w:ind w:left="0"/>
              <w:jc w:val="center"/>
              <w:rPr>
                <w:snapToGrid/>
                <w:szCs w:val="24"/>
              </w:rPr>
            </w:pPr>
          </w:p>
        </w:tc>
        <w:tc>
          <w:tcPr>
            <w:tcW w:w="1134" w:type="dxa"/>
            <w:vAlign w:val="center"/>
          </w:tcPr>
          <w:p w14:paraId="02634505" w14:textId="77777777" w:rsidR="00B541F4" w:rsidRPr="00264368" w:rsidRDefault="00B541F4" w:rsidP="00493C84">
            <w:pPr>
              <w:spacing w:before="60" w:after="60"/>
              <w:ind w:left="0"/>
              <w:jc w:val="center"/>
              <w:rPr>
                <w:snapToGrid/>
                <w:szCs w:val="24"/>
              </w:rPr>
            </w:pPr>
          </w:p>
        </w:tc>
        <w:tc>
          <w:tcPr>
            <w:tcW w:w="1984" w:type="dxa"/>
            <w:vAlign w:val="center"/>
          </w:tcPr>
          <w:p w14:paraId="355B8A4A" w14:textId="77777777" w:rsidR="00B541F4" w:rsidRPr="00264368" w:rsidRDefault="00B541F4" w:rsidP="00493C84">
            <w:pPr>
              <w:spacing w:before="60" w:after="60"/>
              <w:ind w:left="0"/>
              <w:jc w:val="center"/>
              <w:rPr>
                <w:snapToGrid/>
                <w:szCs w:val="24"/>
              </w:rPr>
            </w:pPr>
          </w:p>
        </w:tc>
        <w:tc>
          <w:tcPr>
            <w:tcW w:w="823" w:type="dxa"/>
            <w:vAlign w:val="center"/>
          </w:tcPr>
          <w:p w14:paraId="13D4F894" w14:textId="77777777" w:rsidR="00B541F4" w:rsidRPr="00264368" w:rsidRDefault="00B541F4" w:rsidP="00493C84">
            <w:pPr>
              <w:spacing w:before="60" w:after="60"/>
              <w:ind w:left="0"/>
              <w:jc w:val="center"/>
              <w:rPr>
                <w:snapToGrid/>
                <w:szCs w:val="24"/>
              </w:rPr>
            </w:pPr>
          </w:p>
        </w:tc>
      </w:tr>
    </w:tbl>
    <w:p w14:paraId="796DF195" w14:textId="77777777" w:rsidR="00B541F4" w:rsidRPr="00133457" w:rsidRDefault="00B541F4" w:rsidP="00B541F4">
      <w:pPr>
        <w:widowControl/>
        <w:spacing w:before="0"/>
        <w:ind w:left="0"/>
        <w:jc w:val="center"/>
        <w:rPr>
          <w:b/>
          <w:bCs/>
          <w:snapToGrid/>
          <w:sz w:val="28"/>
          <w:szCs w:val="32"/>
          <w:lang w:val="en-AU"/>
        </w:rPr>
      </w:pPr>
    </w:p>
    <w:p w14:paraId="09D9C6F6" w14:textId="77777777" w:rsidR="00B541F4" w:rsidRPr="00133457" w:rsidRDefault="00B541F4" w:rsidP="00B541F4">
      <w:pPr>
        <w:pStyle w:val="Footer"/>
        <w:tabs>
          <w:tab w:val="clear" w:pos="4320"/>
          <w:tab w:val="clear" w:pos="8640"/>
        </w:tabs>
        <w:rPr>
          <w:szCs w:val="24"/>
        </w:rPr>
      </w:pPr>
    </w:p>
    <w:p w14:paraId="02B27927" w14:textId="77777777" w:rsidR="00B541F4" w:rsidRPr="00133457" w:rsidRDefault="00B541F4" w:rsidP="00B541F4">
      <w:pPr>
        <w:widowControl/>
        <w:spacing w:before="0"/>
        <w:ind w:left="0"/>
        <w:jc w:val="center"/>
        <w:rPr>
          <w:b/>
          <w:bCs/>
          <w:snapToGrid/>
          <w:sz w:val="28"/>
          <w:szCs w:val="32"/>
          <w:lang w:val="en-AU"/>
        </w:rPr>
      </w:pPr>
      <w:r w:rsidRPr="00133457">
        <w:rPr>
          <w:b/>
          <w:bCs/>
          <w:snapToGrid/>
          <w:sz w:val="28"/>
          <w:szCs w:val="32"/>
          <w:lang w:val="en-AU"/>
        </w:rPr>
        <w:br w:type="page"/>
      </w:r>
      <w:r w:rsidRPr="00133457">
        <w:rPr>
          <w:b/>
          <w:bCs/>
          <w:snapToGrid/>
          <w:sz w:val="28"/>
          <w:szCs w:val="32"/>
          <w:lang w:val="en-AU"/>
        </w:rPr>
        <w:lastRenderedPageBreak/>
        <w:t>TRANG KÝ</w:t>
      </w:r>
    </w:p>
    <w:p w14:paraId="13DE7FF9" w14:textId="7777777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p>
    <w:p w14:paraId="59E02CC7" w14:textId="614FEAF0"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lập:</w:t>
      </w:r>
      <w:r w:rsidRPr="00133457">
        <w:rPr>
          <w:snapToGrid/>
          <w:szCs w:val="24"/>
          <w:lang w:val="en-AU"/>
        </w:rPr>
        <w:tab/>
      </w:r>
      <w:r w:rsidR="00551E5D">
        <w:rPr>
          <w:snapToGrid/>
          <w:szCs w:val="24"/>
          <w:lang w:val="en-AU"/>
        </w:rPr>
        <w:t>Đào Thị Ngọc Anh</w:t>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0822BD6A" w14:textId="291EA67B"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Pr>
          <w:snapToGrid/>
          <w:szCs w:val="24"/>
          <w:lang w:val="en-AU"/>
        </w:rPr>
        <w:tab/>
      </w:r>
      <w:r w:rsidRPr="00133457">
        <w:rPr>
          <w:snapToGrid/>
          <w:szCs w:val="24"/>
          <w:lang w:val="en-AU"/>
        </w:rPr>
        <w:tab/>
      </w:r>
    </w:p>
    <w:p w14:paraId="37C94D4C" w14:textId="7777777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p>
    <w:p w14:paraId="40A72285" w14:textId="3D864935"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xem xét:</w:t>
      </w:r>
      <w:r w:rsidRPr="00133457">
        <w:rPr>
          <w:snapToGrid/>
          <w:szCs w:val="24"/>
          <w:lang w:val="en-AU"/>
        </w:rPr>
        <w:tab/>
      </w:r>
      <w:r w:rsidR="00551E5D">
        <w:rPr>
          <w:snapToGrid/>
          <w:szCs w:val="24"/>
          <w:lang w:val="en-AU"/>
        </w:rPr>
        <w:t>Trần Trung Dũng</w:t>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66E40DD9" w14:textId="77777777" w:rsidR="00B541F4" w:rsidRPr="00133457" w:rsidRDefault="00B541F4" w:rsidP="00B541F4">
      <w:pPr>
        <w:widowControl/>
        <w:tabs>
          <w:tab w:val="left" w:pos="2160"/>
          <w:tab w:val="left" w:pos="5840"/>
        </w:tabs>
        <w:spacing w:before="0"/>
        <w:ind w:left="0"/>
        <w:rPr>
          <w:snapToGrid/>
          <w:szCs w:val="24"/>
          <w:lang w:val="en-AU"/>
        </w:rPr>
      </w:pPr>
      <w:r w:rsidRPr="00133457">
        <w:rPr>
          <w:snapToGrid/>
          <w:szCs w:val="24"/>
          <w:lang w:val="en-AU"/>
        </w:rPr>
        <w:tab/>
      </w:r>
      <w:r w:rsidRPr="00133457">
        <w:rPr>
          <w:snapToGrid/>
          <w:szCs w:val="24"/>
          <w:lang w:val="en-AU"/>
        </w:rPr>
        <w:tab/>
      </w:r>
    </w:p>
    <w:p w14:paraId="55F42D40" w14:textId="77777777" w:rsidR="00B541F4" w:rsidRPr="00133457" w:rsidRDefault="00B541F4" w:rsidP="00B541F4">
      <w:pPr>
        <w:widowControl/>
        <w:tabs>
          <w:tab w:val="left" w:pos="2160"/>
          <w:tab w:val="left" w:pos="5840"/>
        </w:tabs>
        <w:spacing w:before="0"/>
        <w:ind w:left="0"/>
        <w:rPr>
          <w:snapToGrid/>
          <w:szCs w:val="24"/>
          <w:lang w:val="en-AU"/>
        </w:rPr>
      </w:pPr>
    </w:p>
    <w:p w14:paraId="1378CDEA" w14:textId="0795B3F3"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xem xét:</w:t>
      </w:r>
      <w:r w:rsidRPr="00133457">
        <w:rPr>
          <w:snapToGrid/>
          <w:szCs w:val="24"/>
          <w:lang w:val="en-AU"/>
        </w:rPr>
        <w:tab/>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1C803F6F" w14:textId="77777777" w:rsidR="00B541F4" w:rsidRPr="00133457" w:rsidRDefault="00B541F4" w:rsidP="00B541F4">
      <w:pPr>
        <w:widowControl/>
        <w:tabs>
          <w:tab w:val="left" w:pos="2160"/>
          <w:tab w:val="left" w:pos="5840"/>
        </w:tabs>
        <w:spacing w:before="0"/>
        <w:ind w:left="0"/>
        <w:rPr>
          <w:snapToGrid/>
          <w:szCs w:val="24"/>
          <w:lang w:val="en-AU"/>
        </w:rPr>
      </w:pPr>
      <w:r w:rsidRPr="00133457">
        <w:rPr>
          <w:snapToGrid/>
          <w:szCs w:val="24"/>
          <w:lang w:val="en-AU"/>
        </w:rPr>
        <w:tab/>
      </w:r>
    </w:p>
    <w:p w14:paraId="7F0E4C5A" w14:textId="77777777" w:rsidR="00B541F4" w:rsidRPr="00133457" w:rsidRDefault="00B541F4" w:rsidP="00B541F4">
      <w:pPr>
        <w:widowControl/>
        <w:tabs>
          <w:tab w:val="left" w:pos="2160"/>
          <w:tab w:val="left" w:pos="5840"/>
        </w:tabs>
        <w:spacing w:before="0"/>
        <w:ind w:left="0"/>
        <w:rPr>
          <w:snapToGrid/>
          <w:szCs w:val="24"/>
          <w:lang w:val="en-AU"/>
        </w:rPr>
      </w:pPr>
    </w:p>
    <w:p w14:paraId="62942063" w14:textId="15251A5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xem xét:</w:t>
      </w:r>
      <w:r w:rsidRPr="00133457">
        <w:rPr>
          <w:snapToGrid/>
          <w:szCs w:val="24"/>
          <w:lang w:val="en-AU"/>
        </w:rPr>
        <w:tab/>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67AB745E" w14:textId="77777777" w:rsidR="00B541F4" w:rsidRPr="00133457" w:rsidRDefault="00B541F4" w:rsidP="00B541F4">
      <w:pPr>
        <w:widowControl/>
        <w:tabs>
          <w:tab w:val="left" w:pos="2160"/>
          <w:tab w:val="left" w:pos="5840"/>
        </w:tabs>
        <w:spacing w:before="0"/>
        <w:ind w:left="0"/>
        <w:rPr>
          <w:snapToGrid/>
          <w:szCs w:val="24"/>
          <w:lang w:val="en-AU"/>
        </w:rPr>
      </w:pPr>
      <w:r w:rsidRPr="00133457">
        <w:rPr>
          <w:snapToGrid/>
          <w:szCs w:val="24"/>
          <w:lang w:val="en-AU"/>
        </w:rPr>
        <w:tab/>
      </w:r>
    </w:p>
    <w:p w14:paraId="379C2466" w14:textId="77777777" w:rsidR="00B541F4" w:rsidRPr="00133457" w:rsidRDefault="00B541F4" w:rsidP="00B541F4">
      <w:pPr>
        <w:widowControl/>
        <w:tabs>
          <w:tab w:val="left" w:pos="2160"/>
          <w:tab w:val="left" w:pos="5840"/>
        </w:tabs>
        <w:spacing w:before="0"/>
        <w:ind w:left="0"/>
        <w:rPr>
          <w:snapToGrid/>
          <w:szCs w:val="24"/>
          <w:lang w:val="en-AU"/>
        </w:rPr>
      </w:pPr>
    </w:p>
    <w:p w14:paraId="7C2D2642" w14:textId="7777777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xem xét:</w:t>
      </w:r>
      <w:r w:rsidRPr="00133457">
        <w:rPr>
          <w:snapToGrid/>
          <w:szCs w:val="24"/>
          <w:lang w:val="en-AU"/>
        </w:rPr>
        <w:tab/>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6B219D92" w14:textId="77777777" w:rsidR="00B541F4" w:rsidRPr="00133457" w:rsidRDefault="00B541F4" w:rsidP="00B541F4">
      <w:pPr>
        <w:widowControl/>
        <w:tabs>
          <w:tab w:val="left" w:pos="2160"/>
          <w:tab w:val="left" w:pos="5840"/>
        </w:tabs>
        <w:spacing w:before="0"/>
        <w:ind w:left="0"/>
        <w:rPr>
          <w:snapToGrid/>
          <w:szCs w:val="24"/>
          <w:lang w:val="en-AU"/>
        </w:rPr>
      </w:pPr>
      <w:r w:rsidRPr="00133457">
        <w:rPr>
          <w:snapToGrid/>
          <w:szCs w:val="24"/>
          <w:lang w:val="en-AU"/>
        </w:rPr>
        <w:tab/>
      </w:r>
    </w:p>
    <w:p w14:paraId="03A6E3F4" w14:textId="77777777" w:rsidR="00B541F4" w:rsidRPr="00133457" w:rsidRDefault="00B541F4" w:rsidP="00B541F4">
      <w:pPr>
        <w:widowControl/>
        <w:tabs>
          <w:tab w:val="left" w:pos="2160"/>
          <w:tab w:val="left" w:pos="5840"/>
        </w:tabs>
        <w:spacing w:before="0"/>
        <w:ind w:left="0"/>
        <w:rPr>
          <w:snapToGrid/>
          <w:szCs w:val="24"/>
          <w:lang w:val="en-AU"/>
        </w:rPr>
      </w:pPr>
    </w:p>
    <w:p w14:paraId="3483A922" w14:textId="7777777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 xml:space="preserve">Người </w:t>
      </w:r>
      <w:r w:rsidR="006278C1">
        <w:rPr>
          <w:snapToGrid/>
          <w:szCs w:val="24"/>
          <w:lang w:val="en-AU"/>
        </w:rPr>
        <w:t>xem xét</w:t>
      </w:r>
      <w:r w:rsidRPr="00133457">
        <w:rPr>
          <w:snapToGrid/>
          <w:szCs w:val="24"/>
          <w:lang w:val="en-AU"/>
        </w:rPr>
        <w:t>:</w:t>
      </w:r>
      <w:r w:rsidRPr="00133457">
        <w:rPr>
          <w:snapToGrid/>
          <w:szCs w:val="24"/>
          <w:lang w:val="en-AU"/>
        </w:rPr>
        <w:tab/>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39FC5E9C" w14:textId="77777777" w:rsidR="00B541F4" w:rsidRPr="00133457" w:rsidRDefault="00B541F4" w:rsidP="00B541F4">
      <w:pPr>
        <w:tabs>
          <w:tab w:val="left" w:pos="2160"/>
          <w:tab w:val="right" w:pos="5040"/>
          <w:tab w:val="left" w:pos="5760"/>
          <w:tab w:val="right" w:pos="8640"/>
        </w:tabs>
        <w:ind w:left="0"/>
        <w:rPr>
          <w:szCs w:val="24"/>
        </w:rPr>
      </w:pPr>
      <w:r w:rsidRPr="00133457">
        <w:rPr>
          <w:snapToGrid/>
          <w:szCs w:val="24"/>
          <w:lang w:val="en-AU"/>
        </w:rPr>
        <w:tab/>
      </w:r>
    </w:p>
    <w:p w14:paraId="21C657AC" w14:textId="77777777" w:rsidR="00B541F4" w:rsidRPr="00133457" w:rsidRDefault="00B541F4" w:rsidP="00B541F4">
      <w:pPr>
        <w:tabs>
          <w:tab w:val="left" w:pos="2160"/>
          <w:tab w:val="left" w:pos="5840"/>
        </w:tabs>
        <w:ind w:left="0"/>
        <w:rPr>
          <w:szCs w:val="24"/>
        </w:rPr>
      </w:pPr>
      <w:r w:rsidRPr="00133457">
        <w:rPr>
          <w:szCs w:val="24"/>
        </w:rPr>
        <w:tab/>
      </w:r>
    </w:p>
    <w:p w14:paraId="511E2285" w14:textId="77777777" w:rsidR="00B541F4" w:rsidRPr="00133457" w:rsidRDefault="00B541F4" w:rsidP="00B541F4">
      <w:pPr>
        <w:widowControl/>
        <w:tabs>
          <w:tab w:val="left" w:pos="2160"/>
          <w:tab w:val="right" w:pos="5040"/>
          <w:tab w:val="left" w:pos="5760"/>
          <w:tab w:val="right" w:pos="8640"/>
        </w:tabs>
        <w:spacing w:before="0"/>
        <w:ind w:left="0"/>
        <w:rPr>
          <w:snapToGrid/>
          <w:szCs w:val="24"/>
          <w:lang w:val="en-AU"/>
        </w:rPr>
      </w:pPr>
      <w:r w:rsidRPr="00133457">
        <w:rPr>
          <w:snapToGrid/>
          <w:szCs w:val="24"/>
          <w:lang w:val="en-AU"/>
        </w:rPr>
        <w:t>Người phê duyệt:</w:t>
      </w:r>
      <w:r w:rsidRPr="00133457">
        <w:rPr>
          <w:snapToGrid/>
          <w:szCs w:val="24"/>
          <w:lang w:val="en-AU"/>
        </w:rPr>
        <w:tab/>
      </w:r>
      <w:r w:rsidRPr="00133457">
        <w:rPr>
          <w:snapToGrid/>
          <w:szCs w:val="24"/>
          <w:u w:val="single"/>
          <w:lang w:val="en-AU"/>
        </w:rPr>
        <w:tab/>
      </w:r>
      <w:r w:rsidRPr="00133457">
        <w:rPr>
          <w:snapToGrid/>
          <w:szCs w:val="24"/>
          <w:lang w:val="en-AU"/>
        </w:rPr>
        <w:tab/>
        <w:t>&lt;Ngày&gt;</w:t>
      </w:r>
      <w:r w:rsidRPr="00133457">
        <w:rPr>
          <w:snapToGrid/>
          <w:szCs w:val="24"/>
          <w:u w:val="single"/>
          <w:lang w:val="en-AU"/>
        </w:rPr>
        <w:tab/>
      </w:r>
    </w:p>
    <w:p w14:paraId="0C1F3BA2" w14:textId="77777777" w:rsidR="00B541F4" w:rsidRPr="00133457" w:rsidRDefault="00B541F4" w:rsidP="00B541F4">
      <w:pPr>
        <w:tabs>
          <w:tab w:val="left" w:pos="2160"/>
          <w:tab w:val="right" w:pos="5040"/>
          <w:tab w:val="left" w:pos="5760"/>
          <w:tab w:val="right" w:pos="8640"/>
        </w:tabs>
        <w:ind w:left="0"/>
        <w:rPr>
          <w:snapToGrid/>
          <w:szCs w:val="24"/>
          <w:lang w:val="en-AU"/>
        </w:rPr>
      </w:pPr>
      <w:r w:rsidRPr="00133457">
        <w:rPr>
          <w:snapToGrid/>
          <w:szCs w:val="24"/>
          <w:lang w:val="en-AU"/>
        </w:rPr>
        <w:tab/>
      </w:r>
    </w:p>
    <w:p w14:paraId="253F7E3C" w14:textId="77777777" w:rsidR="00B541F4" w:rsidRPr="00133457" w:rsidRDefault="00B541F4" w:rsidP="00B541F4">
      <w:pPr>
        <w:tabs>
          <w:tab w:val="left" w:pos="2160"/>
          <w:tab w:val="right" w:pos="5040"/>
          <w:tab w:val="left" w:pos="5760"/>
          <w:tab w:val="right" w:pos="8640"/>
        </w:tabs>
        <w:ind w:left="0"/>
        <w:rPr>
          <w:szCs w:val="24"/>
        </w:rPr>
      </w:pPr>
    </w:p>
    <w:p w14:paraId="0FDA891C" w14:textId="77777777" w:rsidR="00B541F4" w:rsidRPr="00133457" w:rsidRDefault="00B541F4" w:rsidP="00B541F4"/>
    <w:p w14:paraId="4DCAAB52" w14:textId="77777777" w:rsidR="00B541F4" w:rsidRPr="00133457" w:rsidRDefault="00B541F4" w:rsidP="00B541F4">
      <w:pPr>
        <w:pStyle w:val="NormalH"/>
        <w:ind w:left="0"/>
        <w:jc w:val="center"/>
        <w:rPr>
          <w:rFonts w:ascii="Times New Roman" w:hAnsi="Times New Roman"/>
          <w:b/>
          <w:sz w:val="28"/>
          <w:szCs w:val="28"/>
        </w:rPr>
      </w:pPr>
      <w:r w:rsidRPr="00133457">
        <w:rPr>
          <w:rFonts w:ascii="Times New Roman" w:hAnsi="Times New Roman"/>
          <w:b/>
          <w:sz w:val="28"/>
          <w:szCs w:val="28"/>
        </w:rPr>
        <w:lastRenderedPageBreak/>
        <w:t>MỤC LỤC</w:t>
      </w:r>
    </w:p>
    <w:bookmarkStart w:id="0" w:name="_Toc452446886"/>
    <w:p w14:paraId="3C6BBC58" w14:textId="77777777" w:rsidR="00FD4BF2" w:rsidRDefault="00B541F4">
      <w:pPr>
        <w:pStyle w:val="TOC1"/>
        <w:rPr>
          <w:rFonts w:asciiTheme="minorHAnsi" w:eastAsiaTheme="minorEastAsia" w:hAnsiTheme="minorHAnsi" w:cstheme="minorBidi"/>
          <w:b w:val="0"/>
          <w:snapToGrid/>
          <w:sz w:val="22"/>
          <w:szCs w:val="22"/>
        </w:rPr>
      </w:pPr>
      <w:r w:rsidRPr="00133457">
        <w:rPr>
          <w:sz w:val="28"/>
          <w:szCs w:val="28"/>
        </w:rPr>
        <w:fldChar w:fldCharType="begin"/>
      </w:r>
      <w:r w:rsidRPr="00133457">
        <w:rPr>
          <w:sz w:val="28"/>
          <w:szCs w:val="28"/>
        </w:rPr>
        <w:instrText xml:space="preserve"> TOC \o "1-3" \h \z </w:instrText>
      </w:r>
      <w:r w:rsidRPr="00133457">
        <w:rPr>
          <w:sz w:val="28"/>
          <w:szCs w:val="28"/>
        </w:rPr>
        <w:fldChar w:fldCharType="separate"/>
      </w:r>
      <w:hyperlink w:anchor="_Toc520102841" w:history="1">
        <w:r w:rsidR="00FD4BF2" w:rsidRPr="003743C1">
          <w:rPr>
            <w:rStyle w:val="Hyperlink"/>
          </w:rPr>
          <w:t>1</w:t>
        </w:r>
        <w:r w:rsidR="00FD4BF2">
          <w:rPr>
            <w:rFonts w:asciiTheme="minorHAnsi" w:eastAsiaTheme="minorEastAsia" w:hAnsiTheme="minorHAnsi" w:cstheme="minorBidi"/>
            <w:b w:val="0"/>
            <w:snapToGrid/>
            <w:sz w:val="22"/>
            <w:szCs w:val="22"/>
          </w:rPr>
          <w:tab/>
        </w:r>
        <w:r w:rsidR="00FD4BF2" w:rsidRPr="003743C1">
          <w:rPr>
            <w:rStyle w:val="Hyperlink"/>
          </w:rPr>
          <w:t>Giới thiệu</w:t>
        </w:r>
        <w:r w:rsidR="00FD4BF2">
          <w:rPr>
            <w:webHidden/>
          </w:rPr>
          <w:tab/>
        </w:r>
        <w:r w:rsidR="00FD4BF2">
          <w:rPr>
            <w:webHidden/>
          </w:rPr>
          <w:fldChar w:fldCharType="begin"/>
        </w:r>
        <w:r w:rsidR="00FD4BF2">
          <w:rPr>
            <w:webHidden/>
          </w:rPr>
          <w:instrText xml:space="preserve"> PAGEREF _Toc520102841 \h </w:instrText>
        </w:r>
        <w:r w:rsidR="00FD4BF2">
          <w:rPr>
            <w:webHidden/>
          </w:rPr>
        </w:r>
        <w:r w:rsidR="00FD4BF2">
          <w:rPr>
            <w:webHidden/>
          </w:rPr>
          <w:fldChar w:fldCharType="separate"/>
        </w:r>
        <w:r w:rsidR="00FD4BF2">
          <w:rPr>
            <w:webHidden/>
          </w:rPr>
          <w:t>7</w:t>
        </w:r>
        <w:r w:rsidR="00FD4BF2">
          <w:rPr>
            <w:webHidden/>
          </w:rPr>
          <w:fldChar w:fldCharType="end"/>
        </w:r>
      </w:hyperlink>
    </w:p>
    <w:p w14:paraId="0C255237" w14:textId="77777777" w:rsidR="00FD4BF2" w:rsidRDefault="00E36707">
      <w:pPr>
        <w:pStyle w:val="TOC2"/>
        <w:rPr>
          <w:rFonts w:asciiTheme="minorHAnsi" w:eastAsiaTheme="minorEastAsia" w:hAnsiTheme="minorHAnsi" w:cstheme="minorBidi"/>
          <w:snapToGrid/>
          <w:sz w:val="22"/>
          <w:szCs w:val="22"/>
        </w:rPr>
      </w:pPr>
      <w:hyperlink w:anchor="_Toc520102842" w:history="1">
        <w:r w:rsidR="00FD4BF2" w:rsidRPr="003743C1">
          <w:rPr>
            <w:rStyle w:val="Hyperlink"/>
          </w:rPr>
          <w:t>1.1</w:t>
        </w:r>
        <w:r w:rsidR="00FD4BF2">
          <w:rPr>
            <w:rFonts w:asciiTheme="minorHAnsi" w:eastAsiaTheme="minorEastAsia" w:hAnsiTheme="minorHAnsi" w:cstheme="minorBidi"/>
            <w:snapToGrid/>
            <w:sz w:val="22"/>
            <w:szCs w:val="22"/>
          </w:rPr>
          <w:tab/>
        </w:r>
        <w:r w:rsidR="00FD4BF2" w:rsidRPr="003743C1">
          <w:rPr>
            <w:rStyle w:val="Hyperlink"/>
          </w:rPr>
          <w:t>Mục đích tài liệu</w:t>
        </w:r>
        <w:r w:rsidR="00FD4BF2">
          <w:rPr>
            <w:webHidden/>
          </w:rPr>
          <w:tab/>
        </w:r>
        <w:r w:rsidR="00FD4BF2">
          <w:rPr>
            <w:webHidden/>
          </w:rPr>
          <w:fldChar w:fldCharType="begin"/>
        </w:r>
        <w:r w:rsidR="00FD4BF2">
          <w:rPr>
            <w:webHidden/>
          </w:rPr>
          <w:instrText xml:space="preserve"> PAGEREF _Toc520102842 \h </w:instrText>
        </w:r>
        <w:r w:rsidR="00FD4BF2">
          <w:rPr>
            <w:webHidden/>
          </w:rPr>
        </w:r>
        <w:r w:rsidR="00FD4BF2">
          <w:rPr>
            <w:webHidden/>
          </w:rPr>
          <w:fldChar w:fldCharType="separate"/>
        </w:r>
        <w:r w:rsidR="00FD4BF2">
          <w:rPr>
            <w:webHidden/>
          </w:rPr>
          <w:t>7</w:t>
        </w:r>
        <w:r w:rsidR="00FD4BF2">
          <w:rPr>
            <w:webHidden/>
          </w:rPr>
          <w:fldChar w:fldCharType="end"/>
        </w:r>
      </w:hyperlink>
    </w:p>
    <w:p w14:paraId="0ECFBE15" w14:textId="77777777" w:rsidR="00FD4BF2" w:rsidRDefault="00E36707">
      <w:pPr>
        <w:pStyle w:val="TOC2"/>
        <w:rPr>
          <w:rFonts w:asciiTheme="minorHAnsi" w:eastAsiaTheme="minorEastAsia" w:hAnsiTheme="minorHAnsi" w:cstheme="minorBidi"/>
          <w:snapToGrid/>
          <w:sz w:val="22"/>
          <w:szCs w:val="22"/>
        </w:rPr>
      </w:pPr>
      <w:hyperlink w:anchor="_Toc520102843" w:history="1">
        <w:r w:rsidR="00FD4BF2" w:rsidRPr="003743C1">
          <w:rPr>
            <w:rStyle w:val="Hyperlink"/>
          </w:rPr>
          <w:t>1.2</w:t>
        </w:r>
        <w:r w:rsidR="00FD4BF2">
          <w:rPr>
            <w:rFonts w:asciiTheme="minorHAnsi" w:eastAsiaTheme="minorEastAsia" w:hAnsiTheme="minorHAnsi" w:cstheme="minorBidi"/>
            <w:snapToGrid/>
            <w:sz w:val="22"/>
            <w:szCs w:val="22"/>
          </w:rPr>
          <w:tab/>
        </w:r>
        <w:r w:rsidR="00FD4BF2" w:rsidRPr="003743C1">
          <w:rPr>
            <w:rStyle w:val="Hyperlink"/>
          </w:rPr>
          <w:t>Phạm vi tài liệu</w:t>
        </w:r>
        <w:r w:rsidR="00FD4BF2">
          <w:rPr>
            <w:webHidden/>
          </w:rPr>
          <w:tab/>
        </w:r>
        <w:r w:rsidR="00FD4BF2">
          <w:rPr>
            <w:webHidden/>
          </w:rPr>
          <w:fldChar w:fldCharType="begin"/>
        </w:r>
        <w:r w:rsidR="00FD4BF2">
          <w:rPr>
            <w:webHidden/>
          </w:rPr>
          <w:instrText xml:space="preserve"> PAGEREF _Toc520102843 \h </w:instrText>
        </w:r>
        <w:r w:rsidR="00FD4BF2">
          <w:rPr>
            <w:webHidden/>
          </w:rPr>
        </w:r>
        <w:r w:rsidR="00FD4BF2">
          <w:rPr>
            <w:webHidden/>
          </w:rPr>
          <w:fldChar w:fldCharType="separate"/>
        </w:r>
        <w:r w:rsidR="00FD4BF2">
          <w:rPr>
            <w:webHidden/>
          </w:rPr>
          <w:t>7</w:t>
        </w:r>
        <w:r w:rsidR="00FD4BF2">
          <w:rPr>
            <w:webHidden/>
          </w:rPr>
          <w:fldChar w:fldCharType="end"/>
        </w:r>
      </w:hyperlink>
    </w:p>
    <w:p w14:paraId="52BBE4A6" w14:textId="77777777" w:rsidR="00FD4BF2" w:rsidRDefault="00E36707">
      <w:pPr>
        <w:pStyle w:val="TOC2"/>
        <w:rPr>
          <w:rFonts w:asciiTheme="minorHAnsi" w:eastAsiaTheme="minorEastAsia" w:hAnsiTheme="minorHAnsi" w:cstheme="minorBidi"/>
          <w:snapToGrid/>
          <w:sz w:val="22"/>
          <w:szCs w:val="22"/>
        </w:rPr>
      </w:pPr>
      <w:hyperlink w:anchor="_Toc520102844" w:history="1">
        <w:r w:rsidR="00FD4BF2" w:rsidRPr="003743C1">
          <w:rPr>
            <w:rStyle w:val="Hyperlink"/>
          </w:rPr>
          <w:t>1.3</w:t>
        </w:r>
        <w:r w:rsidR="00FD4BF2">
          <w:rPr>
            <w:rFonts w:asciiTheme="minorHAnsi" w:eastAsiaTheme="minorEastAsia" w:hAnsiTheme="minorHAnsi" w:cstheme="minorBidi"/>
            <w:snapToGrid/>
            <w:sz w:val="22"/>
            <w:szCs w:val="22"/>
          </w:rPr>
          <w:tab/>
        </w:r>
        <w:r w:rsidR="00FD4BF2" w:rsidRPr="003743C1">
          <w:rPr>
            <w:rStyle w:val="Hyperlink"/>
          </w:rPr>
          <w:t>Định nghĩa thuật ngữ và các từ viết tắt</w:t>
        </w:r>
        <w:r w:rsidR="00FD4BF2">
          <w:rPr>
            <w:webHidden/>
          </w:rPr>
          <w:tab/>
        </w:r>
        <w:r w:rsidR="00FD4BF2">
          <w:rPr>
            <w:webHidden/>
          </w:rPr>
          <w:fldChar w:fldCharType="begin"/>
        </w:r>
        <w:r w:rsidR="00FD4BF2">
          <w:rPr>
            <w:webHidden/>
          </w:rPr>
          <w:instrText xml:space="preserve"> PAGEREF _Toc520102844 \h </w:instrText>
        </w:r>
        <w:r w:rsidR="00FD4BF2">
          <w:rPr>
            <w:webHidden/>
          </w:rPr>
        </w:r>
        <w:r w:rsidR="00FD4BF2">
          <w:rPr>
            <w:webHidden/>
          </w:rPr>
          <w:fldChar w:fldCharType="separate"/>
        </w:r>
        <w:r w:rsidR="00FD4BF2">
          <w:rPr>
            <w:webHidden/>
          </w:rPr>
          <w:t>7</w:t>
        </w:r>
        <w:r w:rsidR="00FD4BF2">
          <w:rPr>
            <w:webHidden/>
          </w:rPr>
          <w:fldChar w:fldCharType="end"/>
        </w:r>
      </w:hyperlink>
    </w:p>
    <w:p w14:paraId="0D3F96EA" w14:textId="77777777" w:rsidR="00FD4BF2" w:rsidRDefault="00E36707">
      <w:pPr>
        <w:pStyle w:val="TOC2"/>
        <w:rPr>
          <w:rFonts w:asciiTheme="minorHAnsi" w:eastAsiaTheme="minorEastAsia" w:hAnsiTheme="minorHAnsi" w:cstheme="minorBidi"/>
          <w:snapToGrid/>
          <w:sz w:val="22"/>
          <w:szCs w:val="22"/>
        </w:rPr>
      </w:pPr>
      <w:hyperlink w:anchor="_Toc520102845" w:history="1">
        <w:r w:rsidR="00FD4BF2" w:rsidRPr="003743C1">
          <w:rPr>
            <w:rStyle w:val="Hyperlink"/>
          </w:rPr>
          <w:t>1.4</w:t>
        </w:r>
        <w:r w:rsidR="00FD4BF2">
          <w:rPr>
            <w:rFonts w:asciiTheme="minorHAnsi" w:eastAsiaTheme="minorEastAsia" w:hAnsiTheme="minorHAnsi" w:cstheme="minorBidi"/>
            <w:snapToGrid/>
            <w:sz w:val="22"/>
            <w:szCs w:val="22"/>
          </w:rPr>
          <w:tab/>
        </w:r>
        <w:r w:rsidR="00FD4BF2" w:rsidRPr="003743C1">
          <w:rPr>
            <w:rStyle w:val="Hyperlink"/>
          </w:rPr>
          <w:t>Ý nghĩa các hình trên hình vẽ</w:t>
        </w:r>
        <w:r w:rsidR="00FD4BF2">
          <w:rPr>
            <w:webHidden/>
          </w:rPr>
          <w:tab/>
        </w:r>
        <w:r w:rsidR="00FD4BF2">
          <w:rPr>
            <w:webHidden/>
          </w:rPr>
          <w:fldChar w:fldCharType="begin"/>
        </w:r>
        <w:r w:rsidR="00FD4BF2">
          <w:rPr>
            <w:webHidden/>
          </w:rPr>
          <w:instrText xml:space="preserve"> PAGEREF _Toc520102845 \h </w:instrText>
        </w:r>
        <w:r w:rsidR="00FD4BF2">
          <w:rPr>
            <w:webHidden/>
          </w:rPr>
        </w:r>
        <w:r w:rsidR="00FD4BF2">
          <w:rPr>
            <w:webHidden/>
          </w:rPr>
          <w:fldChar w:fldCharType="separate"/>
        </w:r>
        <w:r w:rsidR="00FD4BF2">
          <w:rPr>
            <w:webHidden/>
          </w:rPr>
          <w:t>8</w:t>
        </w:r>
        <w:r w:rsidR="00FD4BF2">
          <w:rPr>
            <w:webHidden/>
          </w:rPr>
          <w:fldChar w:fldCharType="end"/>
        </w:r>
      </w:hyperlink>
    </w:p>
    <w:p w14:paraId="5B8D43FB" w14:textId="77777777" w:rsidR="00FD4BF2" w:rsidRDefault="00E36707">
      <w:pPr>
        <w:pStyle w:val="TOC2"/>
        <w:rPr>
          <w:rFonts w:asciiTheme="minorHAnsi" w:eastAsiaTheme="minorEastAsia" w:hAnsiTheme="minorHAnsi" w:cstheme="minorBidi"/>
          <w:snapToGrid/>
          <w:sz w:val="22"/>
          <w:szCs w:val="22"/>
        </w:rPr>
      </w:pPr>
      <w:hyperlink w:anchor="_Toc520102846" w:history="1">
        <w:r w:rsidR="00FD4BF2" w:rsidRPr="003743C1">
          <w:rPr>
            <w:rStyle w:val="Hyperlink"/>
          </w:rPr>
          <w:t>1.5</w:t>
        </w:r>
        <w:r w:rsidR="00FD4BF2">
          <w:rPr>
            <w:rFonts w:asciiTheme="minorHAnsi" w:eastAsiaTheme="minorEastAsia" w:hAnsiTheme="minorHAnsi" w:cstheme="minorBidi"/>
            <w:snapToGrid/>
            <w:sz w:val="22"/>
            <w:szCs w:val="22"/>
          </w:rPr>
          <w:tab/>
        </w:r>
        <w:r w:rsidR="00FD4BF2" w:rsidRPr="003743C1">
          <w:rPr>
            <w:rStyle w:val="Hyperlink"/>
          </w:rPr>
          <w:t>Tài liệu tham khảo</w:t>
        </w:r>
        <w:r w:rsidR="00FD4BF2">
          <w:rPr>
            <w:webHidden/>
          </w:rPr>
          <w:tab/>
        </w:r>
        <w:r w:rsidR="00FD4BF2">
          <w:rPr>
            <w:webHidden/>
          </w:rPr>
          <w:fldChar w:fldCharType="begin"/>
        </w:r>
        <w:r w:rsidR="00FD4BF2">
          <w:rPr>
            <w:webHidden/>
          </w:rPr>
          <w:instrText xml:space="preserve"> PAGEREF _Toc520102846 \h </w:instrText>
        </w:r>
        <w:r w:rsidR="00FD4BF2">
          <w:rPr>
            <w:webHidden/>
          </w:rPr>
        </w:r>
        <w:r w:rsidR="00FD4BF2">
          <w:rPr>
            <w:webHidden/>
          </w:rPr>
          <w:fldChar w:fldCharType="separate"/>
        </w:r>
        <w:r w:rsidR="00FD4BF2">
          <w:rPr>
            <w:webHidden/>
          </w:rPr>
          <w:t>8</w:t>
        </w:r>
        <w:r w:rsidR="00FD4BF2">
          <w:rPr>
            <w:webHidden/>
          </w:rPr>
          <w:fldChar w:fldCharType="end"/>
        </w:r>
      </w:hyperlink>
    </w:p>
    <w:p w14:paraId="5575DE22" w14:textId="77777777" w:rsidR="00FD4BF2" w:rsidRDefault="00E36707">
      <w:pPr>
        <w:pStyle w:val="TOC2"/>
        <w:rPr>
          <w:rFonts w:asciiTheme="minorHAnsi" w:eastAsiaTheme="minorEastAsia" w:hAnsiTheme="minorHAnsi" w:cstheme="minorBidi"/>
          <w:snapToGrid/>
          <w:sz w:val="22"/>
          <w:szCs w:val="22"/>
        </w:rPr>
      </w:pPr>
      <w:hyperlink w:anchor="_Toc520102847" w:history="1">
        <w:r w:rsidR="00FD4BF2" w:rsidRPr="003743C1">
          <w:rPr>
            <w:rStyle w:val="Hyperlink"/>
          </w:rPr>
          <w:t>1.6</w:t>
        </w:r>
        <w:r w:rsidR="00FD4BF2">
          <w:rPr>
            <w:rFonts w:asciiTheme="minorHAnsi" w:eastAsiaTheme="minorEastAsia" w:hAnsiTheme="minorHAnsi" w:cstheme="minorBidi"/>
            <w:snapToGrid/>
            <w:sz w:val="22"/>
            <w:szCs w:val="22"/>
          </w:rPr>
          <w:tab/>
        </w:r>
        <w:r w:rsidR="00FD4BF2" w:rsidRPr="003743C1">
          <w:rPr>
            <w:rStyle w:val="Hyperlink"/>
          </w:rPr>
          <w:t>Mô tả tài liệu</w:t>
        </w:r>
        <w:r w:rsidR="00FD4BF2">
          <w:rPr>
            <w:webHidden/>
          </w:rPr>
          <w:tab/>
        </w:r>
        <w:r w:rsidR="00FD4BF2">
          <w:rPr>
            <w:webHidden/>
          </w:rPr>
          <w:fldChar w:fldCharType="begin"/>
        </w:r>
        <w:r w:rsidR="00FD4BF2">
          <w:rPr>
            <w:webHidden/>
          </w:rPr>
          <w:instrText xml:space="preserve"> PAGEREF _Toc520102847 \h </w:instrText>
        </w:r>
        <w:r w:rsidR="00FD4BF2">
          <w:rPr>
            <w:webHidden/>
          </w:rPr>
        </w:r>
        <w:r w:rsidR="00FD4BF2">
          <w:rPr>
            <w:webHidden/>
          </w:rPr>
          <w:fldChar w:fldCharType="separate"/>
        </w:r>
        <w:r w:rsidR="00FD4BF2">
          <w:rPr>
            <w:webHidden/>
          </w:rPr>
          <w:t>8</w:t>
        </w:r>
        <w:r w:rsidR="00FD4BF2">
          <w:rPr>
            <w:webHidden/>
          </w:rPr>
          <w:fldChar w:fldCharType="end"/>
        </w:r>
      </w:hyperlink>
    </w:p>
    <w:p w14:paraId="25D7920C" w14:textId="77777777" w:rsidR="00FD4BF2" w:rsidRDefault="00E36707">
      <w:pPr>
        <w:pStyle w:val="TOC1"/>
        <w:rPr>
          <w:rFonts w:asciiTheme="minorHAnsi" w:eastAsiaTheme="minorEastAsia" w:hAnsiTheme="minorHAnsi" w:cstheme="minorBidi"/>
          <w:b w:val="0"/>
          <w:snapToGrid/>
          <w:sz w:val="22"/>
          <w:szCs w:val="22"/>
        </w:rPr>
      </w:pPr>
      <w:hyperlink w:anchor="_Toc520102848" w:history="1">
        <w:r w:rsidR="00FD4BF2" w:rsidRPr="003743C1">
          <w:rPr>
            <w:rStyle w:val="Hyperlink"/>
          </w:rPr>
          <w:t>2</w:t>
        </w:r>
        <w:r w:rsidR="00FD4BF2">
          <w:rPr>
            <w:rFonts w:asciiTheme="minorHAnsi" w:eastAsiaTheme="minorEastAsia" w:hAnsiTheme="minorHAnsi" w:cstheme="minorBidi"/>
            <w:b w:val="0"/>
            <w:snapToGrid/>
            <w:sz w:val="22"/>
            <w:szCs w:val="22"/>
          </w:rPr>
          <w:tab/>
        </w:r>
        <w:r w:rsidR="00FD4BF2" w:rsidRPr="003743C1">
          <w:rPr>
            <w:rStyle w:val="Hyperlink"/>
          </w:rPr>
          <w:t>Tổng quan hệ thống</w:t>
        </w:r>
        <w:r w:rsidR="00FD4BF2">
          <w:rPr>
            <w:webHidden/>
          </w:rPr>
          <w:tab/>
        </w:r>
        <w:r w:rsidR="00FD4BF2">
          <w:rPr>
            <w:webHidden/>
          </w:rPr>
          <w:fldChar w:fldCharType="begin"/>
        </w:r>
        <w:r w:rsidR="00FD4BF2">
          <w:rPr>
            <w:webHidden/>
          </w:rPr>
          <w:instrText xml:space="preserve"> PAGEREF _Toc520102848 \h </w:instrText>
        </w:r>
        <w:r w:rsidR="00FD4BF2">
          <w:rPr>
            <w:webHidden/>
          </w:rPr>
        </w:r>
        <w:r w:rsidR="00FD4BF2">
          <w:rPr>
            <w:webHidden/>
          </w:rPr>
          <w:fldChar w:fldCharType="separate"/>
        </w:r>
        <w:r w:rsidR="00FD4BF2">
          <w:rPr>
            <w:webHidden/>
          </w:rPr>
          <w:t>8</w:t>
        </w:r>
        <w:r w:rsidR="00FD4BF2">
          <w:rPr>
            <w:webHidden/>
          </w:rPr>
          <w:fldChar w:fldCharType="end"/>
        </w:r>
      </w:hyperlink>
    </w:p>
    <w:p w14:paraId="5A0AAC13" w14:textId="77777777" w:rsidR="00FD4BF2" w:rsidRDefault="00E36707">
      <w:pPr>
        <w:pStyle w:val="TOC2"/>
        <w:rPr>
          <w:rFonts w:asciiTheme="minorHAnsi" w:eastAsiaTheme="minorEastAsia" w:hAnsiTheme="minorHAnsi" w:cstheme="minorBidi"/>
          <w:snapToGrid/>
          <w:sz w:val="22"/>
          <w:szCs w:val="22"/>
        </w:rPr>
      </w:pPr>
      <w:hyperlink w:anchor="_Toc520102849" w:history="1">
        <w:r w:rsidR="00FD4BF2" w:rsidRPr="003743C1">
          <w:rPr>
            <w:rStyle w:val="Hyperlink"/>
          </w:rPr>
          <w:t>2.1</w:t>
        </w:r>
        <w:r w:rsidR="00FD4BF2">
          <w:rPr>
            <w:rFonts w:asciiTheme="minorHAnsi" w:eastAsiaTheme="minorEastAsia" w:hAnsiTheme="minorHAnsi" w:cstheme="minorBidi"/>
            <w:snapToGrid/>
            <w:sz w:val="22"/>
            <w:szCs w:val="22"/>
          </w:rPr>
          <w:tab/>
        </w:r>
        <w:r w:rsidR="00FD4BF2" w:rsidRPr="003743C1">
          <w:rPr>
            <w:rStyle w:val="Hyperlink"/>
          </w:rPr>
          <w:t>Giới thiệu hệ thống</w:t>
        </w:r>
        <w:r w:rsidR="00FD4BF2">
          <w:rPr>
            <w:webHidden/>
          </w:rPr>
          <w:tab/>
        </w:r>
        <w:r w:rsidR="00FD4BF2">
          <w:rPr>
            <w:webHidden/>
          </w:rPr>
          <w:fldChar w:fldCharType="begin"/>
        </w:r>
        <w:r w:rsidR="00FD4BF2">
          <w:rPr>
            <w:webHidden/>
          </w:rPr>
          <w:instrText xml:space="preserve"> PAGEREF _Toc520102849 \h </w:instrText>
        </w:r>
        <w:r w:rsidR="00FD4BF2">
          <w:rPr>
            <w:webHidden/>
          </w:rPr>
        </w:r>
        <w:r w:rsidR="00FD4BF2">
          <w:rPr>
            <w:webHidden/>
          </w:rPr>
          <w:fldChar w:fldCharType="separate"/>
        </w:r>
        <w:r w:rsidR="00FD4BF2">
          <w:rPr>
            <w:webHidden/>
          </w:rPr>
          <w:t>8</w:t>
        </w:r>
        <w:r w:rsidR="00FD4BF2">
          <w:rPr>
            <w:webHidden/>
          </w:rPr>
          <w:fldChar w:fldCharType="end"/>
        </w:r>
      </w:hyperlink>
    </w:p>
    <w:p w14:paraId="66784D4F" w14:textId="77777777" w:rsidR="00FD4BF2" w:rsidRDefault="00E36707">
      <w:pPr>
        <w:pStyle w:val="TOC2"/>
        <w:rPr>
          <w:rFonts w:asciiTheme="minorHAnsi" w:eastAsiaTheme="minorEastAsia" w:hAnsiTheme="minorHAnsi" w:cstheme="minorBidi"/>
          <w:snapToGrid/>
          <w:sz w:val="22"/>
          <w:szCs w:val="22"/>
        </w:rPr>
      </w:pPr>
      <w:hyperlink w:anchor="_Toc520102850" w:history="1">
        <w:r w:rsidR="00FD4BF2" w:rsidRPr="003743C1">
          <w:rPr>
            <w:rStyle w:val="Hyperlink"/>
          </w:rPr>
          <w:t>2.2</w:t>
        </w:r>
        <w:r w:rsidR="00FD4BF2">
          <w:rPr>
            <w:rFonts w:asciiTheme="minorHAnsi" w:eastAsiaTheme="minorEastAsia" w:hAnsiTheme="minorHAnsi" w:cstheme="minorBidi"/>
            <w:snapToGrid/>
            <w:sz w:val="22"/>
            <w:szCs w:val="22"/>
          </w:rPr>
          <w:tab/>
        </w:r>
        <w:r w:rsidR="00FD4BF2" w:rsidRPr="003743C1">
          <w:rPr>
            <w:rStyle w:val="Hyperlink"/>
          </w:rPr>
          <w:t>Mục tiêu hệ thống</w:t>
        </w:r>
        <w:r w:rsidR="00FD4BF2">
          <w:rPr>
            <w:webHidden/>
          </w:rPr>
          <w:tab/>
        </w:r>
        <w:r w:rsidR="00FD4BF2">
          <w:rPr>
            <w:webHidden/>
          </w:rPr>
          <w:fldChar w:fldCharType="begin"/>
        </w:r>
        <w:r w:rsidR="00FD4BF2">
          <w:rPr>
            <w:webHidden/>
          </w:rPr>
          <w:instrText xml:space="preserve"> PAGEREF _Toc520102850 \h </w:instrText>
        </w:r>
        <w:r w:rsidR="00FD4BF2">
          <w:rPr>
            <w:webHidden/>
          </w:rPr>
        </w:r>
        <w:r w:rsidR="00FD4BF2">
          <w:rPr>
            <w:webHidden/>
          </w:rPr>
          <w:fldChar w:fldCharType="separate"/>
        </w:r>
        <w:r w:rsidR="00FD4BF2">
          <w:rPr>
            <w:webHidden/>
          </w:rPr>
          <w:t>9</w:t>
        </w:r>
        <w:r w:rsidR="00FD4BF2">
          <w:rPr>
            <w:webHidden/>
          </w:rPr>
          <w:fldChar w:fldCharType="end"/>
        </w:r>
      </w:hyperlink>
    </w:p>
    <w:p w14:paraId="303ACBEE" w14:textId="77777777" w:rsidR="00FD4BF2" w:rsidRDefault="00E36707">
      <w:pPr>
        <w:pStyle w:val="TOC2"/>
        <w:rPr>
          <w:rFonts w:asciiTheme="minorHAnsi" w:eastAsiaTheme="minorEastAsia" w:hAnsiTheme="minorHAnsi" w:cstheme="minorBidi"/>
          <w:snapToGrid/>
          <w:sz w:val="22"/>
          <w:szCs w:val="22"/>
        </w:rPr>
      </w:pPr>
      <w:hyperlink w:anchor="_Toc520102851" w:history="1">
        <w:r w:rsidR="00FD4BF2" w:rsidRPr="003743C1">
          <w:rPr>
            <w:rStyle w:val="Hyperlink"/>
          </w:rPr>
          <w:t>2.3</w:t>
        </w:r>
        <w:r w:rsidR="00FD4BF2">
          <w:rPr>
            <w:rFonts w:asciiTheme="minorHAnsi" w:eastAsiaTheme="minorEastAsia" w:hAnsiTheme="minorHAnsi" w:cstheme="minorBidi"/>
            <w:snapToGrid/>
            <w:sz w:val="22"/>
            <w:szCs w:val="22"/>
          </w:rPr>
          <w:tab/>
        </w:r>
        <w:r w:rsidR="00FD4BF2" w:rsidRPr="003743C1">
          <w:rPr>
            <w:rStyle w:val="Hyperlink"/>
          </w:rPr>
          <w:t>Phạm vi hệ thống</w:t>
        </w:r>
        <w:r w:rsidR="00FD4BF2">
          <w:rPr>
            <w:webHidden/>
          </w:rPr>
          <w:tab/>
        </w:r>
        <w:r w:rsidR="00FD4BF2">
          <w:rPr>
            <w:webHidden/>
          </w:rPr>
          <w:fldChar w:fldCharType="begin"/>
        </w:r>
        <w:r w:rsidR="00FD4BF2">
          <w:rPr>
            <w:webHidden/>
          </w:rPr>
          <w:instrText xml:space="preserve"> PAGEREF _Toc520102851 \h </w:instrText>
        </w:r>
        <w:r w:rsidR="00FD4BF2">
          <w:rPr>
            <w:webHidden/>
          </w:rPr>
        </w:r>
        <w:r w:rsidR="00FD4BF2">
          <w:rPr>
            <w:webHidden/>
          </w:rPr>
          <w:fldChar w:fldCharType="separate"/>
        </w:r>
        <w:r w:rsidR="00FD4BF2">
          <w:rPr>
            <w:webHidden/>
          </w:rPr>
          <w:t>9</w:t>
        </w:r>
        <w:r w:rsidR="00FD4BF2">
          <w:rPr>
            <w:webHidden/>
          </w:rPr>
          <w:fldChar w:fldCharType="end"/>
        </w:r>
      </w:hyperlink>
    </w:p>
    <w:p w14:paraId="5AAE4971" w14:textId="77777777" w:rsidR="00FD4BF2" w:rsidRDefault="00E36707">
      <w:pPr>
        <w:pStyle w:val="TOC1"/>
        <w:rPr>
          <w:rFonts w:asciiTheme="minorHAnsi" w:eastAsiaTheme="minorEastAsia" w:hAnsiTheme="minorHAnsi" w:cstheme="minorBidi"/>
          <w:b w:val="0"/>
          <w:snapToGrid/>
          <w:sz w:val="22"/>
          <w:szCs w:val="22"/>
        </w:rPr>
      </w:pPr>
      <w:hyperlink w:anchor="_Toc520102852" w:history="1">
        <w:r w:rsidR="00FD4BF2" w:rsidRPr="003743C1">
          <w:rPr>
            <w:rStyle w:val="Hyperlink"/>
          </w:rPr>
          <w:t>3</w:t>
        </w:r>
        <w:r w:rsidR="00FD4BF2">
          <w:rPr>
            <w:rFonts w:asciiTheme="minorHAnsi" w:eastAsiaTheme="minorEastAsia" w:hAnsiTheme="minorHAnsi" w:cstheme="minorBidi"/>
            <w:b w:val="0"/>
            <w:snapToGrid/>
            <w:sz w:val="22"/>
            <w:szCs w:val="22"/>
          </w:rPr>
          <w:tab/>
        </w:r>
        <w:r w:rsidR="00FD4BF2" w:rsidRPr="003743C1">
          <w:rPr>
            <w:rStyle w:val="Hyperlink"/>
          </w:rPr>
          <w:t>Quy trình nghiệp vụ chính</w:t>
        </w:r>
        <w:r w:rsidR="00FD4BF2">
          <w:rPr>
            <w:webHidden/>
          </w:rPr>
          <w:tab/>
        </w:r>
        <w:r w:rsidR="00FD4BF2">
          <w:rPr>
            <w:webHidden/>
          </w:rPr>
          <w:fldChar w:fldCharType="begin"/>
        </w:r>
        <w:r w:rsidR="00FD4BF2">
          <w:rPr>
            <w:webHidden/>
          </w:rPr>
          <w:instrText xml:space="preserve"> PAGEREF _Toc520102852 \h </w:instrText>
        </w:r>
        <w:r w:rsidR="00FD4BF2">
          <w:rPr>
            <w:webHidden/>
          </w:rPr>
        </w:r>
        <w:r w:rsidR="00FD4BF2">
          <w:rPr>
            <w:webHidden/>
          </w:rPr>
          <w:fldChar w:fldCharType="separate"/>
        </w:r>
        <w:r w:rsidR="00FD4BF2">
          <w:rPr>
            <w:webHidden/>
          </w:rPr>
          <w:t>10</w:t>
        </w:r>
        <w:r w:rsidR="00FD4BF2">
          <w:rPr>
            <w:webHidden/>
          </w:rPr>
          <w:fldChar w:fldCharType="end"/>
        </w:r>
      </w:hyperlink>
    </w:p>
    <w:p w14:paraId="6B44680A" w14:textId="77777777" w:rsidR="00FD4BF2" w:rsidRDefault="00E36707">
      <w:pPr>
        <w:pStyle w:val="TOC2"/>
        <w:rPr>
          <w:rFonts w:asciiTheme="minorHAnsi" w:eastAsiaTheme="minorEastAsia" w:hAnsiTheme="minorHAnsi" w:cstheme="minorBidi"/>
          <w:snapToGrid/>
          <w:sz w:val="22"/>
          <w:szCs w:val="22"/>
        </w:rPr>
      </w:pPr>
      <w:hyperlink w:anchor="_Toc520102853" w:history="1">
        <w:r w:rsidR="00FD4BF2" w:rsidRPr="003743C1">
          <w:rPr>
            <w:rStyle w:val="Hyperlink"/>
          </w:rPr>
          <w:t>3.1</w:t>
        </w:r>
        <w:r w:rsidR="00FD4BF2">
          <w:rPr>
            <w:rFonts w:asciiTheme="minorHAnsi" w:eastAsiaTheme="minorEastAsia" w:hAnsiTheme="minorHAnsi" w:cstheme="minorBidi"/>
            <w:snapToGrid/>
            <w:sz w:val="22"/>
            <w:szCs w:val="22"/>
          </w:rPr>
          <w:tab/>
        </w:r>
        <w:r w:rsidR="00FD4BF2" w:rsidRPr="003743C1">
          <w:rPr>
            <w:rStyle w:val="Hyperlink"/>
            <w:lang w:eastAsia="ar-SA"/>
          </w:rPr>
          <w:t>Quy trình tạo mới/cập nhật thông tin khách hàng</w:t>
        </w:r>
        <w:r w:rsidR="00FD4BF2">
          <w:rPr>
            <w:webHidden/>
          </w:rPr>
          <w:tab/>
        </w:r>
        <w:r w:rsidR="00FD4BF2">
          <w:rPr>
            <w:webHidden/>
          </w:rPr>
          <w:fldChar w:fldCharType="begin"/>
        </w:r>
        <w:r w:rsidR="00FD4BF2">
          <w:rPr>
            <w:webHidden/>
          </w:rPr>
          <w:instrText xml:space="preserve"> PAGEREF _Toc520102853 \h </w:instrText>
        </w:r>
        <w:r w:rsidR="00FD4BF2">
          <w:rPr>
            <w:webHidden/>
          </w:rPr>
        </w:r>
        <w:r w:rsidR="00FD4BF2">
          <w:rPr>
            <w:webHidden/>
          </w:rPr>
          <w:fldChar w:fldCharType="separate"/>
        </w:r>
        <w:r w:rsidR="00FD4BF2">
          <w:rPr>
            <w:webHidden/>
          </w:rPr>
          <w:t>10</w:t>
        </w:r>
        <w:r w:rsidR="00FD4BF2">
          <w:rPr>
            <w:webHidden/>
          </w:rPr>
          <w:fldChar w:fldCharType="end"/>
        </w:r>
      </w:hyperlink>
    </w:p>
    <w:p w14:paraId="3A58285E"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54" w:history="1">
        <w:r w:rsidR="00FD4BF2" w:rsidRPr="003743C1">
          <w:rPr>
            <w:rStyle w:val="Hyperlink"/>
          </w:rPr>
          <w:t>3.1.1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_Toc520102854 \h </w:instrText>
        </w:r>
        <w:r w:rsidR="00FD4BF2">
          <w:rPr>
            <w:webHidden/>
          </w:rPr>
        </w:r>
        <w:r w:rsidR="00FD4BF2">
          <w:rPr>
            <w:webHidden/>
          </w:rPr>
          <w:fldChar w:fldCharType="separate"/>
        </w:r>
        <w:r w:rsidR="00FD4BF2">
          <w:rPr>
            <w:webHidden/>
          </w:rPr>
          <w:t>10</w:t>
        </w:r>
        <w:r w:rsidR="00FD4BF2">
          <w:rPr>
            <w:webHidden/>
          </w:rPr>
          <w:fldChar w:fldCharType="end"/>
        </w:r>
      </w:hyperlink>
    </w:p>
    <w:p w14:paraId="631164CE"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55" w:history="1">
        <w:r w:rsidR="00FD4BF2" w:rsidRPr="003743C1">
          <w:rPr>
            <w:rStyle w:val="Hyperlink"/>
          </w:rPr>
          <w:t>3.1.2</w:t>
        </w:r>
        <w:r w:rsidR="00FD4BF2">
          <w:rPr>
            <w:rFonts w:asciiTheme="minorHAnsi" w:eastAsiaTheme="minorEastAsia" w:hAnsiTheme="minorHAnsi" w:cstheme="minorBidi"/>
            <w:i w:val="0"/>
            <w:snapToGrid/>
            <w:sz w:val="22"/>
            <w:szCs w:val="22"/>
          </w:rPr>
          <w:tab/>
        </w:r>
        <w:r w:rsidR="00FD4BF2" w:rsidRPr="003743C1">
          <w:rPr>
            <w:rStyle w:val="Hyperlink"/>
          </w:rPr>
          <w:t>Quy trình tạo mới khách hàng trên Web</w:t>
        </w:r>
        <w:r w:rsidR="00FD4BF2">
          <w:rPr>
            <w:webHidden/>
          </w:rPr>
          <w:tab/>
        </w:r>
        <w:r w:rsidR="00FD4BF2">
          <w:rPr>
            <w:webHidden/>
          </w:rPr>
          <w:fldChar w:fldCharType="begin"/>
        </w:r>
        <w:r w:rsidR="00FD4BF2">
          <w:rPr>
            <w:webHidden/>
          </w:rPr>
          <w:instrText xml:space="preserve"> PAGEREF _Toc520102855 \h </w:instrText>
        </w:r>
        <w:r w:rsidR="00FD4BF2">
          <w:rPr>
            <w:webHidden/>
          </w:rPr>
        </w:r>
        <w:r w:rsidR="00FD4BF2">
          <w:rPr>
            <w:webHidden/>
          </w:rPr>
          <w:fldChar w:fldCharType="separate"/>
        </w:r>
        <w:r w:rsidR="00FD4BF2">
          <w:rPr>
            <w:webHidden/>
          </w:rPr>
          <w:t>11</w:t>
        </w:r>
        <w:r w:rsidR="00FD4BF2">
          <w:rPr>
            <w:webHidden/>
          </w:rPr>
          <w:fldChar w:fldCharType="end"/>
        </w:r>
      </w:hyperlink>
    </w:p>
    <w:p w14:paraId="2D5517B1"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56" w:history="1">
        <w:r w:rsidR="00FD4BF2" w:rsidRPr="003743C1">
          <w:rPr>
            <w:rStyle w:val="Hyperlink"/>
          </w:rPr>
          <w:t>3.1.3</w:t>
        </w:r>
        <w:r w:rsidR="00FD4BF2">
          <w:rPr>
            <w:rFonts w:asciiTheme="minorHAnsi" w:eastAsiaTheme="minorEastAsia" w:hAnsiTheme="minorHAnsi" w:cstheme="minorBidi"/>
            <w:i w:val="0"/>
            <w:snapToGrid/>
            <w:sz w:val="22"/>
            <w:szCs w:val="22"/>
          </w:rPr>
          <w:tab/>
        </w:r>
        <w:r w:rsidR="00FD4BF2" w:rsidRPr="003743C1">
          <w:rPr>
            <w:rStyle w:val="Hyperlink"/>
          </w:rPr>
          <w:t>Qui trình Tạo mới khách hang trên Tablet (của NVBH)</w:t>
        </w:r>
        <w:r w:rsidR="00FD4BF2">
          <w:rPr>
            <w:webHidden/>
          </w:rPr>
          <w:tab/>
        </w:r>
        <w:r w:rsidR="00FD4BF2">
          <w:rPr>
            <w:webHidden/>
          </w:rPr>
          <w:fldChar w:fldCharType="begin"/>
        </w:r>
        <w:r w:rsidR="00FD4BF2">
          <w:rPr>
            <w:webHidden/>
          </w:rPr>
          <w:instrText xml:space="preserve"> PAGEREF _Toc520102856 \h </w:instrText>
        </w:r>
        <w:r w:rsidR="00FD4BF2">
          <w:rPr>
            <w:webHidden/>
          </w:rPr>
        </w:r>
        <w:r w:rsidR="00FD4BF2">
          <w:rPr>
            <w:webHidden/>
          </w:rPr>
          <w:fldChar w:fldCharType="separate"/>
        </w:r>
        <w:r w:rsidR="00FD4BF2">
          <w:rPr>
            <w:webHidden/>
          </w:rPr>
          <w:t>12</w:t>
        </w:r>
        <w:r w:rsidR="00FD4BF2">
          <w:rPr>
            <w:webHidden/>
          </w:rPr>
          <w:fldChar w:fldCharType="end"/>
        </w:r>
      </w:hyperlink>
    </w:p>
    <w:p w14:paraId="347AA782"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57" w:history="1">
        <w:r w:rsidR="00FD4BF2" w:rsidRPr="003743C1">
          <w:rPr>
            <w:rStyle w:val="Hyperlink"/>
          </w:rPr>
          <w:t>3.1.4</w:t>
        </w:r>
        <w:r w:rsidR="00FD4BF2">
          <w:rPr>
            <w:rFonts w:asciiTheme="minorHAnsi" w:eastAsiaTheme="minorEastAsia" w:hAnsiTheme="minorHAnsi" w:cstheme="minorBidi"/>
            <w:i w:val="0"/>
            <w:snapToGrid/>
            <w:sz w:val="22"/>
            <w:szCs w:val="22"/>
          </w:rPr>
          <w:tab/>
        </w:r>
        <w:r w:rsidR="00FD4BF2" w:rsidRPr="003743C1">
          <w:rPr>
            <w:rStyle w:val="Hyperlink"/>
          </w:rPr>
          <w:t>Qui trình Tạo mới khách hàng trong mối quan hệ với việc Xử lý đơn hàng</w:t>
        </w:r>
        <w:r w:rsidR="00FD4BF2">
          <w:rPr>
            <w:webHidden/>
          </w:rPr>
          <w:tab/>
        </w:r>
        <w:r w:rsidR="00FD4BF2">
          <w:rPr>
            <w:webHidden/>
          </w:rPr>
          <w:fldChar w:fldCharType="begin"/>
        </w:r>
        <w:r w:rsidR="00FD4BF2">
          <w:rPr>
            <w:webHidden/>
          </w:rPr>
          <w:instrText xml:space="preserve"> PAGEREF _Toc520102857 \h </w:instrText>
        </w:r>
        <w:r w:rsidR="00FD4BF2">
          <w:rPr>
            <w:webHidden/>
          </w:rPr>
        </w:r>
        <w:r w:rsidR="00FD4BF2">
          <w:rPr>
            <w:webHidden/>
          </w:rPr>
          <w:fldChar w:fldCharType="separate"/>
        </w:r>
        <w:r w:rsidR="00FD4BF2">
          <w:rPr>
            <w:webHidden/>
          </w:rPr>
          <w:t>15</w:t>
        </w:r>
        <w:r w:rsidR="00FD4BF2">
          <w:rPr>
            <w:webHidden/>
          </w:rPr>
          <w:fldChar w:fldCharType="end"/>
        </w:r>
      </w:hyperlink>
    </w:p>
    <w:p w14:paraId="607907A2"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58" w:history="1">
        <w:r w:rsidR="00FD4BF2" w:rsidRPr="003743C1">
          <w:rPr>
            <w:rStyle w:val="Hyperlink"/>
          </w:rPr>
          <w:t>3.1.5</w:t>
        </w:r>
        <w:r w:rsidR="00FD4BF2">
          <w:rPr>
            <w:rFonts w:asciiTheme="minorHAnsi" w:eastAsiaTheme="minorEastAsia" w:hAnsiTheme="minorHAnsi" w:cstheme="minorBidi"/>
            <w:i w:val="0"/>
            <w:snapToGrid/>
            <w:sz w:val="22"/>
            <w:szCs w:val="22"/>
          </w:rPr>
          <w:tab/>
        </w:r>
        <w:r w:rsidR="00FD4BF2" w:rsidRPr="003743C1">
          <w:rPr>
            <w:rStyle w:val="Hyperlink"/>
          </w:rPr>
          <w:t>Yêu cầu chi tiết về chức năng Tạo mới KH</w:t>
        </w:r>
        <w:r w:rsidR="00FD4BF2">
          <w:rPr>
            <w:webHidden/>
          </w:rPr>
          <w:tab/>
        </w:r>
        <w:r w:rsidR="00FD4BF2">
          <w:rPr>
            <w:webHidden/>
          </w:rPr>
          <w:fldChar w:fldCharType="begin"/>
        </w:r>
        <w:r w:rsidR="00FD4BF2">
          <w:rPr>
            <w:webHidden/>
          </w:rPr>
          <w:instrText xml:space="preserve"> PAGEREF _Toc520102858 \h </w:instrText>
        </w:r>
        <w:r w:rsidR="00FD4BF2">
          <w:rPr>
            <w:webHidden/>
          </w:rPr>
        </w:r>
        <w:r w:rsidR="00FD4BF2">
          <w:rPr>
            <w:webHidden/>
          </w:rPr>
          <w:fldChar w:fldCharType="separate"/>
        </w:r>
        <w:r w:rsidR="00FD4BF2">
          <w:rPr>
            <w:webHidden/>
          </w:rPr>
          <w:t>17</w:t>
        </w:r>
        <w:r w:rsidR="00FD4BF2">
          <w:rPr>
            <w:webHidden/>
          </w:rPr>
          <w:fldChar w:fldCharType="end"/>
        </w:r>
      </w:hyperlink>
    </w:p>
    <w:p w14:paraId="1E26B0CA" w14:textId="77777777" w:rsidR="00FD4BF2" w:rsidRDefault="00E36707">
      <w:pPr>
        <w:pStyle w:val="TOC2"/>
        <w:rPr>
          <w:rFonts w:asciiTheme="minorHAnsi" w:eastAsiaTheme="minorEastAsia" w:hAnsiTheme="minorHAnsi" w:cstheme="minorBidi"/>
          <w:snapToGrid/>
          <w:sz w:val="22"/>
          <w:szCs w:val="22"/>
        </w:rPr>
      </w:pPr>
      <w:hyperlink w:anchor="_Toc520102859" w:history="1">
        <w:r w:rsidR="00FD4BF2" w:rsidRPr="00621F57">
          <w:rPr>
            <w:rStyle w:val="Hyperlink"/>
          </w:rPr>
          <w:t>3.2</w:t>
        </w:r>
        <w:r w:rsidR="00FD4BF2" w:rsidRPr="00621F57">
          <w:rPr>
            <w:rFonts w:asciiTheme="minorHAnsi" w:eastAsiaTheme="minorEastAsia" w:hAnsiTheme="minorHAnsi" w:cstheme="minorBidi"/>
            <w:snapToGrid/>
            <w:sz w:val="22"/>
            <w:szCs w:val="22"/>
          </w:rPr>
          <w:tab/>
        </w:r>
        <w:r w:rsidR="00FD4BF2" w:rsidRPr="00621F57">
          <w:rPr>
            <w:rStyle w:val="Hyperlink"/>
          </w:rPr>
          <w:t>Quy trình nghiệp vụ NPP đặt mua hàng công ty</w:t>
        </w:r>
        <w:r w:rsidR="00FD4BF2" w:rsidRPr="00621F57">
          <w:rPr>
            <w:webHidden/>
          </w:rPr>
          <w:tab/>
        </w:r>
        <w:r w:rsidR="00FD4BF2" w:rsidRPr="00621F57">
          <w:rPr>
            <w:webHidden/>
          </w:rPr>
          <w:fldChar w:fldCharType="begin"/>
        </w:r>
        <w:r w:rsidR="00FD4BF2" w:rsidRPr="00621F57">
          <w:rPr>
            <w:webHidden/>
          </w:rPr>
          <w:instrText xml:space="preserve"> PAGEREF _Toc520102859 \h </w:instrText>
        </w:r>
        <w:r w:rsidR="00FD4BF2" w:rsidRPr="00621F57">
          <w:rPr>
            <w:webHidden/>
          </w:rPr>
        </w:r>
        <w:r w:rsidR="00FD4BF2" w:rsidRPr="00621F57">
          <w:rPr>
            <w:webHidden/>
          </w:rPr>
          <w:fldChar w:fldCharType="separate"/>
        </w:r>
        <w:r w:rsidR="00FD4BF2" w:rsidRPr="00621F57">
          <w:rPr>
            <w:webHidden/>
          </w:rPr>
          <w:t>17</w:t>
        </w:r>
        <w:r w:rsidR="00FD4BF2" w:rsidRPr="00621F57">
          <w:rPr>
            <w:webHidden/>
          </w:rPr>
          <w:fldChar w:fldCharType="end"/>
        </w:r>
      </w:hyperlink>
    </w:p>
    <w:p w14:paraId="4D58EE2E"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0" w:history="1">
        <w:r w:rsidR="00FD4BF2" w:rsidRPr="003743C1">
          <w:rPr>
            <w:rStyle w:val="Hyperlink"/>
          </w:rPr>
          <w:t>3.2.1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_Toc520102860 \h </w:instrText>
        </w:r>
        <w:r w:rsidR="00FD4BF2">
          <w:rPr>
            <w:webHidden/>
          </w:rPr>
        </w:r>
        <w:r w:rsidR="00FD4BF2">
          <w:rPr>
            <w:webHidden/>
          </w:rPr>
          <w:fldChar w:fldCharType="separate"/>
        </w:r>
        <w:r w:rsidR="00FD4BF2">
          <w:rPr>
            <w:webHidden/>
          </w:rPr>
          <w:t>17</w:t>
        </w:r>
        <w:r w:rsidR="00FD4BF2">
          <w:rPr>
            <w:webHidden/>
          </w:rPr>
          <w:fldChar w:fldCharType="end"/>
        </w:r>
      </w:hyperlink>
    </w:p>
    <w:p w14:paraId="67B62869"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1" w:history="1">
        <w:r w:rsidR="00FD4BF2" w:rsidRPr="003743C1">
          <w:rPr>
            <w:rStyle w:val="Hyperlink"/>
          </w:rPr>
          <w:t>3.2.2</w:t>
        </w:r>
        <w:r w:rsidR="00FD4BF2">
          <w:rPr>
            <w:rFonts w:asciiTheme="minorHAnsi" w:eastAsiaTheme="minorEastAsia" w:hAnsiTheme="minorHAnsi" w:cstheme="minorBidi"/>
            <w:i w:val="0"/>
            <w:snapToGrid/>
            <w:sz w:val="22"/>
            <w:szCs w:val="22"/>
          </w:rPr>
          <w:tab/>
        </w:r>
        <w:r w:rsidR="00FD4BF2" w:rsidRPr="003743C1">
          <w:rPr>
            <w:rStyle w:val="Hyperlink"/>
          </w:rPr>
          <w:t>Luồng quy trình</w:t>
        </w:r>
        <w:r w:rsidR="00FD4BF2">
          <w:rPr>
            <w:webHidden/>
          </w:rPr>
          <w:tab/>
        </w:r>
        <w:r w:rsidR="00FD4BF2">
          <w:rPr>
            <w:webHidden/>
          </w:rPr>
          <w:fldChar w:fldCharType="begin"/>
        </w:r>
        <w:r w:rsidR="00FD4BF2">
          <w:rPr>
            <w:webHidden/>
          </w:rPr>
          <w:instrText xml:space="preserve"> PAGEREF _Toc520102861 \h </w:instrText>
        </w:r>
        <w:r w:rsidR="00FD4BF2">
          <w:rPr>
            <w:webHidden/>
          </w:rPr>
        </w:r>
        <w:r w:rsidR="00FD4BF2">
          <w:rPr>
            <w:webHidden/>
          </w:rPr>
          <w:fldChar w:fldCharType="separate"/>
        </w:r>
        <w:r w:rsidR="00FD4BF2">
          <w:rPr>
            <w:webHidden/>
          </w:rPr>
          <w:t>18</w:t>
        </w:r>
        <w:r w:rsidR="00FD4BF2">
          <w:rPr>
            <w:webHidden/>
          </w:rPr>
          <w:fldChar w:fldCharType="end"/>
        </w:r>
      </w:hyperlink>
    </w:p>
    <w:p w14:paraId="52392BD8"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2" w:history="1">
        <w:r w:rsidR="00FD4BF2" w:rsidRPr="003743C1">
          <w:rPr>
            <w:rStyle w:val="Hyperlink"/>
          </w:rPr>
          <w:t>3.2.3</w:t>
        </w:r>
        <w:r w:rsidR="00FD4BF2">
          <w:rPr>
            <w:rFonts w:asciiTheme="minorHAnsi" w:eastAsiaTheme="minorEastAsia" w:hAnsiTheme="minorHAnsi" w:cstheme="minorBidi"/>
            <w:i w:val="0"/>
            <w:snapToGrid/>
            <w:sz w:val="22"/>
            <w:szCs w:val="22"/>
          </w:rPr>
          <w:tab/>
        </w:r>
        <w:r w:rsidR="00FD4BF2" w:rsidRPr="003743C1">
          <w:rPr>
            <w:rStyle w:val="Hyperlink"/>
          </w:rPr>
          <w:t>Mô tả các bước thực hiện</w:t>
        </w:r>
        <w:r w:rsidR="00FD4BF2">
          <w:rPr>
            <w:webHidden/>
          </w:rPr>
          <w:tab/>
        </w:r>
        <w:r w:rsidR="00FD4BF2">
          <w:rPr>
            <w:webHidden/>
          </w:rPr>
          <w:fldChar w:fldCharType="begin"/>
        </w:r>
        <w:r w:rsidR="00FD4BF2">
          <w:rPr>
            <w:webHidden/>
          </w:rPr>
          <w:instrText xml:space="preserve"> PAGEREF _Toc520102862 \h </w:instrText>
        </w:r>
        <w:r w:rsidR="00FD4BF2">
          <w:rPr>
            <w:webHidden/>
          </w:rPr>
        </w:r>
        <w:r w:rsidR="00FD4BF2">
          <w:rPr>
            <w:webHidden/>
          </w:rPr>
          <w:fldChar w:fldCharType="separate"/>
        </w:r>
        <w:r w:rsidR="00FD4BF2">
          <w:rPr>
            <w:webHidden/>
          </w:rPr>
          <w:t>18</w:t>
        </w:r>
        <w:r w:rsidR="00FD4BF2">
          <w:rPr>
            <w:webHidden/>
          </w:rPr>
          <w:fldChar w:fldCharType="end"/>
        </w:r>
      </w:hyperlink>
    </w:p>
    <w:p w14:paraId="7653E64A" w14:textId="77777777" w:rsidR="00FD4BF2" w:rsidRDefault="00E36707">
      <w:pPr>
        <w:pStyle w:val="TOC2"/>
        <w:rPr>
          <w:rFonts w:asciiTheme="minorHAnsi" w:eastAsiaTheme="minorEastAsia" w:hAnsiTheme="minorHAnsi" w:cstheme="minorBidi"/>
          <w:snapToGrid/>
          <w:sz w:val="22"/>
          <w:szCs w:val="22"/>
        </w:rPr>
      </w:pPr>
      <w:hyperlink w:anchor="_Toc520102863" w:history="1">
        <w:r w:rsidR="00FD4BF2" w:rsidRPr="003743C1">
          <w:rPr>
            <w:rStyle w:val="Hyperlink"/>
          </w:rPr>
          <w:t>3.3</w:t>
        </w:r>
        <w:r w:rsidR="00FD4BF2">
          <w:rPr>
            <w:rFonts w:asciiTheme="minorHAnsi" w:eastAsiaTheme="minorEastAsia" w:hAnsiTheme="minorHAnsi" w:cstheme="minorBidi"/>
            <w:snapToGrid/>
            <w:sz w:val="22"/>
            <w:szCs w:val="22"/>
          </w:rPr>
          <w:tab/>
        </w:r>
        <w:r w:rsidR="00FD4BF2" w:rsidRPr="003743C1">
          <w:rPr>
            <w:rStyle w:val="Hyperlink"/>
          </w:rPr>
          <w:t>Quy trình nghiệp vụ NPP trả hàng công ty</w:t>
        </w:r>
        <w:r w:rsidR="00FD4BF2">
          <w:rPr>
            <w:webHidden/>
          </w:rPr>
          <w:tab/>
        </w:r>
        <w:r w:rsidR="00FD4BF2">
          <w:rPr>
            <w:webHidden/>
          </w:rPr>
          <w:fldChar w:fldCharType="begin"/>
        </w:r>
        <w:r w:rsidR="00FD4BF2">
          <w:rPr>
            <w:webHidden/>
          </w:rPr>
          <w:instrText xml:space="preserve"> PAGEREF _Toc520102863 \h </w:instrText>
        </w:r>
        <w:r w:rsidR="00FD4BF2">
          <w:rPr>
            <w:webHidden/>
          </w:rPr>
        </w:r>
        <w:r w:rsidR="00FD4BF2">
          <w:rPr>
            <w:webHidden/>
          </w:rPr>
          <w:fldChar w:fldCharType="separate"/>
        </w:r>
        <w:r w:rsidR="00FD4BF2">
          <w:rPr>
            <w:webHidden/>
          </w:rPr>
          <w:t>20</w:t>
        </w:r>
        <w:r w:rsidR="00FD4BF2">
          <w:rPr>
            <w:webHidden/>
          </w:rPr>
          <w:fldChar w:fldCharType="end"/>
        </w:r>
      </w:hyperlink>
    </w:p>
    <w:p w14:paraId="0BB6A982"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4" w:history="1">
        <w:r w:rsidR="00FD4BF2" w:rsidRPr="003743C1">
          <w:rPr>
            <w:rStyle w:val="Hyperlink"/>
          </w:rPr>
          <w:t>3.3.1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_Toc520102864 \h </w:instrText>
        </w:r>
        <w:r w:rsidR="00FD4BF2">
          <w:rPr>
            <w:webHidden/>
          </w:rPr>
        </w:r>
        <w:r w:rsidR="00FD4BF2">
          <w:rPr>
            <w:webHidden/>
          </w:rPr>
          <w:fldChar w:fldCharType="separate"/>
        </w:r>
        <w:r w:rsidR="00FD4BF2">
          <w:rPr>
            <w:webHidden/>
          </w:rPr>
          <w:t>20</w:t>
        </w:r>
        <w:r w:rsidR="00FD4BF2">
          <w:rPr>
            <w:webHidden/>
          </w:rPr>
          <w:fldChar w:fldCharType="end"/>
        </w:r>
      </w:hyperlink>
    </w:p>
    <w:p w14:paraId="7991A72E"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5" w:history="1">
        <w:r w:rsidR="00FD4BF2" w:rsidRPr="003743C1">
          <w:rPr>
            <w:rStyle w:val="Hyperlink"/>
          </w:rPr>
          <w:t>3.3.2</w:t>
        </w:r>
        <w:r w:rsidR="00FD4BF2">
          <w:rPr>
            <w:rFonts w:asciiTheme="minorHAnsi" w:eastAsiaTheme="minorEastAsia" w:hAnsiTheme="minorHAnsi" w:cstheme="minorBidi"/>
            <w:i w:val="0"/>
            <w:snapToGrid/>
            <w:sz w:val="22"/>
            <w:szCs w:val="22"/>
          </w:rPr>
          <w:tab/>
        </w:r>
        <w:r w:rsidR="00FD4BF2" w:rsidRPr="003743C1">
          <w:rPr>
            <w:rStyle w:val="Hyperlink"/>
          </w:rPr>
          <w:t>Luồng quy trình</w:t>
        </w:r>
        <w:r w:rsidR="00FD4BF2">
          <w:rPr>
            <w:webHidden/>
          </w:rPr>
          <w:tab/>
        </w:r>
        <w:r w:rsidR="00FD4BF2">
          <w:rPr>
            <w:webHidden/>
          </w:rPr>
          <w:fldChar w:fldCharType="begin"/>
        </w:r>
        <w:r w:rsidR="00FD4BF2">
          <w:rPr>
            <w:webHidden/>
          </w:rPr>
          <w:instrText xml:space="preserve"> PAGEREF _Toc520102865 \h </w:instrText>
        </w:r>
        <w:r w:rsidR="00FD4BF2">
          <w:rPr>
            <w:webHidden/>
          </w:rPr>
        </w:r>
        <w:r w:rsidR="00FD4BF2">
          <w:rPr>
            <w:webHidden/>
          </w:rPr>
          <w:fldChar w:fldCharType="separate"/>
        </w:r>
        <w:r w:rsidR="00FD4BF2">
          <w:rPr>
            <w:webHidden/>
          </w:rPr>
          <w:t>20</w:t>
        </w:r>
        <w:r w:rsidR="00FD4BF2">
          <w:rPr>
            <w:webHidden/>
          </w:rPr>
          <w:fldChar w:fldCharType="end"/>
        </w:r>
      </w:hyperlink>
    </w:p>
    <w:p w14:paraId="63C79070"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6" w:history="1">
        <w:r w:rsidR="00FD4BF2" w:rsidRPr="003743C1">
          <w:rPr>
            <w:rStyle w:val="Hyperlink"/>
          </w:rPr>
          <w:t>3.3.3</w:t>
        </w:r>
        <w:r w:rsidR="00FD4BF2">
          <w:rPr>
            <w:rFonts w:asciiTheme="minorHAnsi" w:eastAsiaTheme="minorEastAsia" w:hAnsiTheme="minorHAnsi" w:cstheme="minorBidi"/>
            <w:i w:val="0"/>
            <w:snapToGrid/>
            <w:sz w:val="22"/>
            <w:szCs w:val="22"/>
          </w:rPr>
          <w:tab/>
        </w:r>
        <w:r w:rsidR="00FD4BF2" w:rsidRPr="003743C1">
          <w:rPr>
            <w:rStyle w:val="Hyperlink"/>
          </w:rPr>
          <w:t>Mô tả các bước thực hiện</w:t>
        </w:r>
        <w:r w:rsidR="00FD4BF2">
          <w:rPr>
            <w:webHidden/>
          </w:rPr>
          <w:tab/>
        </w:r>
        <w:r w:rsidR="00FD4BF2">
          <w:rPr>
            <w:webHidden/>
          </w:rPr>
          <w:fldChar w:fldCharType="begin"/>
        </w:r>
        <w:r w:rsidR="00FD4BF2">
          <w:rPr>
            <w:webHidden/>
          </w:rPr>
          <w:instrText xml:space="preserve"> PAGEREF _Toc520102866 \h </w:instrText>
        </w:r>
        <w:r w:rsidR="00FD4BF2">
          <w:rPr>
            <w:webHidden/>
          </w:rPr>
        </w:r>
        <w:r w:rsidR="00FD4BF2">
          <w:rPr>
            <w:webHidden/>
          </w:rPr>
          <w:fldChar w:fldCharType="separate"/>
        </w:r>
        <w:r w:rsidR="00FD4BF2">
          <w:rPr>
            <w:webHidden/>
          </w:rPr>
          <w:t>20</w:t>
        </w:r>
        <w:r w:rsidR="00FD4BF2">
          <w:rPr>
            <w:webHidden/>
          </w:rPr>
          <w:fldChar w:fldCharType="end"/>
        </w:r>
      </w:hyperlink>
    </w:p>
    <w:p w14:paraId="79FCF4EC" w14:textId="77777777" w:rsidR="00FD4BF2" w:rsidRDefault="00E36707">
      <w:pPr>
        <w:pStyle w:val="TOC2"/>
        <w:rPr>
          <w:rFonts w:asciiTheme="minorHAnsi" w:eastAsiaTheme="minorEastAsia" w:hAnsiTheme="minorHAnsi" w:cstheme="minorBidi"/>
          <w:snapToGrid/>
          <w:sz w:val="22"/>
          <w:szCs w:val="22"/>
        </w:rPr>
      </w:pPr>
      <w:hyperlink w:anchor="_Toc520102867" w:history="1">
        <w:r w:rsidR="00FD4BF2" w:rsidRPr="003743C1">
          <w:rPr>
            <w:rStyle w:val="Hyperlink"/>
          </w:rPr>
          <w:t>3.4</w:t>
        </w:r>
        <w:r w:rsidR="00FD4BF2">
          <w:rPr>
            <w:rFonts w:asciiTheme="minorHAnsi" w:eastAsiaTheme="minorEastAsia" w:hAnsiTheme="minorHAnsi" w:cstheme="minorBidi"/>
            <w:snapToGrid/>
            <w:sz w:val="22"/>
            <w:szCs w:val="22"/>
          </w:rPr>
          <w:tab/>
        </w:r>
        <w:r w:rsidR="00FD4BF2" w:rsidRPr="003743C1">
          <w:rPr>
            <w:rStyle w:val="Hyperlink"/>
          </w:rPr>
          <w:t>Quy trình nghiệp vụ bán hàng preSale (đặt hàng trước giao hàng sau)</w:t>
        </w:r>
        <w:r w:rsidR="00FD4BF2">
          <w:rPr>
            <w:webHidden/>
          </w:rPr>
          <w:tab/>
        </w:r>
        <w:r w:rsidR="00FD4BF2">
          <w:rPr>
            <w:webHidden/>
          </w:rPr>
          <w:fldChar w:fldCharType="begin"/>
        </w:r>
        <w:r w:rsidR="00FD4BF2">
          <w:rPr>
            <w:webHidden/>
          </w:rPr>
          <w:instrText xml:space="preserve"> PAGEREF _Toc520102867 \h </w:instrText>
        </w:r>
        <w:r w:rsidR="00FD4BF2">
          <w:rPr>
            <w:webHidden/>
          </w:rPr>
        </w:r>
        <w:r w:rsidR="00FD4BF2">
          <w:rPr>
            <w:webHidden/>
          </w:rPr>
          <w:fldChar w:fldCharType="separate"/>
        </w:r>
        <w:r w:rsidR="00FD4BF2">
          <w:rPr>
            <w:webHidden/>
          </w:rPr>
          <w:t>22</w:t>
        </w:r>
        <w:r w:rsidR="00FD4BF2">
          <w:rPr>
            <w:webHidden/>
          </w:rPr>
          <w:fldChar w:fldCharType="end"/>
        </w:r>
      </w:hyperlink>
    </w:p>
    <w:p w14:paraId="784CF293"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8" w:history="1">
        <w:r w:rsidR="00FD4BF2" w:rsidRPr="003743C1">
          <w:rPr>
            <w:rStyle w:val="Hyperlink"/>
          </w:rPr>
          <w:t>3.4.1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_Toc520102868 \h </w:instrText>
        </w:r>
        <w:r w:rsidR="00FD4BF2">
          <w:rPr>
            <w:webHidden/>
          </w:rPr>
        </w:r>
        <w:r w:rsidR="00FD4BF2">
          <w:rPr>
            <w:webHidden/>
          </w:rPr>
          <w:fldChar w:fldCharType="separate"/>
        </w:r>
        <w:r w:rsidR="00FD4BF2">
          <w:rPr>
            <w:webHidden/>
          </w:rPr>
          <w:t>22</w:t>
        </w:r>
        <w:r w:rsidR="00FD4BF2">
          <w:rPr>
            <w:webHidden/>
          </w:rPr>
          <w:fldChar w:fldCharType="end"/>
        </w:r>
      </w:hyperlink>
    </w:p>
    <w:p w14:paraId="3B02E086"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69" w:history="1">
        <w:r w:rsidR="00FD4BF2" w:rsidRPr="003743C1">
          <w:rPr>
            <w:rStyle w:val="Hyperlink"/>
          </w:rPr>
          <w:t>3.4.2</w:t>
        </w:r>
        <w:r w:rsidR="00FD4BF2">
          <w:rPr>
            <w:rFonts w:asciiTheme="minorHAnsi" w:eastAsiaTheme="minorEastAsia" w:hAnsiTheme="minorHAnsi" w:cstheme="minorBidi"/>
            <w:i w:val="0"/>
            <w:snapToGrid/>
            <w:sz w:val="22"/>
            <w:szCs w:val="22"/>
          </w:rPr>
          <w:tab/>
        </w:r>
        <w:r w:rsidR="00FD4BF2" w:rsidRPr="003743C1">
          <w:rPr>
            <w:rStyle w:val="Hyperlink"/>
          </w:rPr>
          <w:t>Luồng quy trình tạo đơn hàng trên web của KTNPP</w:t>
        </w:r>
        <w:r w:rsidR="00FD4BF2">
          <w:rPr>
            <w:webHidden/>
          </w:rPr>
          <w:tab/>
        </w:r>
        <w:r w:rsidR="00FD4BF2">
          <w:rPr>
            <w:webHidden/>
          </w:rPr>
          <w:fldChar w:fldCharType="begin"/>
        </w:r>
        <w:r w:rsidR="00FD4BF2">
          <w:rPr>
            <w:webHidden/>
          </w:rPr>
          <w:instrText xml:space="preserve"> PAGEREF _Toc520102869 \h </w:instrText>
        </w:r>
        <w:r w:rsidR="00FD4BF2">
          <w:rPr>
            <w:webHidden/>
          </w:rPr>
        </w:r>
        <w:r w:rsidR="00FD4BF2">
          <w:rPr>
            <w:webHidden/>
          </w:rPr>
          <w:fldChar w:fldCharType="separate"/>
        </w:r>
        <w:r w:rsidR="00FD4BF2">
          <w:rPr>
            <w:webHidden/>
          </w:rPr>
          <w:t>23</w:t>
        </w:r>
        <w:r w:rsidR="00FD4BF2">
          <w:rPr>
            <w:webHidden/>
          </w:rPr>
          <w:fldChar w:fldCharType="end"/>
        </w:r>
      </w:hyperlink>
    </w:p>
    <w:p w14:paraId="786C368A"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0" w:history="1">
        <w:r w:rsidR="00FD4BF2" w:rsidRPr="003743C1">
          <w:rPr>
            <w:rStyle w:val="Hyperlink"/>
          </w:rPr>
          <w:t>3.4.3</w:t>
        </w:r>
        <w:r w:rsidR="00FD4BF2">
          <w:rPr>
            <w:rFonts w:asciiTheme="minorHAnsi" w:eastAsiaTheme="minorEastAsia" w:hAnsiTheme="minorHAnsi" w:cstheme="minorBidi"/>
            <w:i w:val="0"/>
            <w:snapToGrid/>
            <w:sz w:val="22"/>
            <w:szCs w:val="22"/>
          </w:rPr>
          <w:tab/>
        </w:r>
        <w:r w:rsidR="00FD4BF2" w:rsidRPr="003743C1">
          <w:rPr>
            <w:rStyle w:val="Hyperlink"/>
          </w:rPr>
          <w:t>Luồng qui trình tạo đơn hàng trên Tablet (NVBH)</w:t>
        </w:r>
        <w:r w:rsidR="00FD4BF2">
          <w:rPr>
            <w:webHidden/>
          </w:rPr>
          <w:tab/>
        </w:r>
        <w:r w:rsidR="00FD4BF2">
          <w:rPr>
            <w:webHidden/>
          </w:rPr>
          <w:fldChar w:fldCharType="begin"/>
        </w:r>
        <w:r w:rsidR="00FD4BF2">
          <w:rPr>
            <w:webHidden/>
          </w:rPr>
          <w:instrText xml:space="preserve"> PAGEREF _Toc520102870 \h </w:instrText>
        </w:r>
        <w:r w:rsidR="00FD4BF2">
          <w:rPr>
            <w:webHidden/>
          </w:rPr>
        </w:r>
        <w:r w:rsidR="00FD4BF2">
          <w:rPr>
            <w:webHidden/>
          </w:rPr>
          <w:fldChar w:fldCharType="separate"/>
        </w:r>
        <w:r w:rsidR="00FD4BF2">
          <w:rPr>
            <w:webHidden/>
          </w:rPr>
          <w:t>25</w:t>
        </w:r>
        <w:r w:rsidR="00FD4BF2">
          <w:rPr>
            <w:webHidden/>
          </w:rPr>
          <w:fldChar w:fldCharType="end"/>
        </w:r>
      </w:hyperlink>
    </w:p>
    <w:p w14:paraId="6A753F5F" w14:textId="77777777" w:rsidR="00FD4BF2" w:rsidRDefault="00E36707">
      <w:pPr>
        <w:pStyle w:val="TOC2"/>
        <w:rPr>
          <w:rFonts w:asciiTheme="minorHAnsi" w:eastAsiaTheme="minorEastAsia" w:hAnsiTheme="minorHAnsi" w:cstheme="minorBidi"/>
          <w:snapToGrid/>
          <w:sz w:val="22"/>
          <w:szCs w:val="22"/>
        </w:rPr>
      </w:pPr>
      <w:hyperlink w:anchor="_Toc520102871" w:history="1">
        <w:r w:rsidR="00FD4BF2" w:rsidRPr="003743C1">
          <w:rPr>
            <w:rStyle w:val="Hyperlink"/>
          </w:rPr>
          <w:t>3.5</w:t>
        </w:r>
        <w:r w:rsidR="00FD4BF2">
          <w:rPr>
            <w:rFonts w:asciiTheme="minorHAnsi" w:eastAsiaTheme="minorEastAsia" w:hAnsiTheme="minorHAnsi" w:cstheme="minorBidi"/>
            <w:snapToGrid/>
            <w:sz w:val="22"/>
            <w:szCs w:val="22"/>
          </w:rPr>
          <w:tab/>
        </w:r>
        <w:r w:rsidR="00FD4BF2" w:rsidRPr="003743C1">
          <w:rPr>
            <w:rStyle w:val="Hyperlink"/>
          </w:rPr>
          <w:t>Quy trình nghiệp vụ bán hàng vanSale (bán hàng trực tiếp)</w:t>
        </w:r>
        <w:r w:rsidR="00FD4BF2">
          <w:rPr>
            <w:webHidden/>
          </w:rPr>
          <w:tab/>
        </w:r>
        <w:r w:rsidR="00FD4BF2">
          <w:rPr>
            <w:webHidden/>
          </w:rPr>
          <w:fldChar w:fldCharType="begin"/>
        </w:r>
        <w:r w:rsidR="00FD4BF2">
          <w:rPr>
            <w:webHidden/>
          </w:rPr>
          <w:instrText xml:space="preserve"> PAGEREF _Toc520102871 \h </w:instrText>
        </w:r>
        <w:r w:rsidR="00FD4BF2">
          <w:rPr>
            <w:webHidden/>
          </w:rPr>
        </w:r>
        <w:r w:rsidR="00FD4BF2">
          <w:rPr>
            <w:webHidden/>
          </w:rPr>
          <w:fldChar w:fldCharType="separate"/>
        </w:r>
        <w:r w:rsidR="00FD4BF2">
          <w:rPr>
            <w:webHidden/>
          </w:rPr>
          <w:t>29</w:t>
        </w:r>
        <w:r w:rsidR="00FD4BF2">
          <w:rPr>
            <w:webHidden/>
          </w:rPr>
          <w:fldChar w:fldCharType="end"/>
        </w:r>
      </w:hyperlink>
    </w:p>
    <w:p w14:paraId="2F0D0770"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2" w:history="1">
        <w:r w:rsidR="00FD4BF2" w:rsidRPr="003743C1">
          <w:rPr>
            <w:rStyle w:val="Hyperlink"/>
          </w:rPr>
          <w:t>3.5.1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_Toc520102872 \h </w:instrText>
        </w:r>
        <w:r w:rsidR="00FD4BF2">
          <w:rPr>
            <w:webHidden/>
          </w:rPr>
        </w:r>
        <w:r w:rsidR="00FD4BF2">
          <w:rPr>
            <w:webHidden/>
          </w:rPr>
          <w:fldChar w:fldCharType="separate"/>
        </w:r>
        <w:r w:rsidR="00FD4BF2">
          <w:rPr>
            <w:webHidden/>
          </w:rPr>
          <w:t>29</w:t>
        </w:r>
        <w:r w:rsidR="00FD4BF2">
          <w:rPr>
            <w:webHidden/>
          </w:rPr>
          <w:fldChar w:fldCharType="end"/>
        </w:r>
      </w:hyperlink>
    </w:p>
    <w:p w14:paraId="21E32B0E"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3" w:history="1">
        <w:r w:rsidR="00FD4BF2" w:rsidRPr="003743C1">
          <w:rPr>
            <w:rStyle w:val="Hyperlink"/>
          </w:rPr>
          <w:t>3.5.2</w:t>
        </w:r>
        <w:r w:rsidR="00FD4BF2">
          <w:rPr>
            <w:rFonts w:asciiTheme="minorHAnsi" w:eastAsiaTheme="minorEastAsia" w:hAnsiTheme="minorHAnsi" w:cstheme="minorBidi"/>
            <w:i w:val="0"/>
            <w:snapToGrid/>
            <w:sz w:val="22"/>
            <w:szCs w:val="22"/>
          </w:rPr>
          <w:tab/>
        </w:r>
        <w:r w:rsidR="00FD4BF2" w:rsidRPr="003743C1">
          <w:rPr>
            <w:rStyle w:val="Hyperlink"/>
          </w:rPr>
          <w:t>Luồng quy trình</w:t>
        </w:r>
        <w:r w:rsidR="00FD4BF2">
          <w:rPr>
            <w:webHidden/>
          </w:rPr>
          <w:tab/>
        </w:r>
        <w:r w:rsidR="00FD4BF2">
          <w:rPr>
            <w:webHidden/>
          </w:rPr>
          <w:fldChar w:fldCharType="begin"/>
        </w:r>
        <w:r w:rsidR="00FD4BF2">
          <w:rPr>
            <w:webHidden/>
          </w:rPr>
          <w:instrText xml:space="preserve"> PAGEREF _Toc520102873 \h </w:instrText>
        </w:r>
        <w:r w:rsidR="00FD4BF2">
          <w:rPr>
            <w:webHidden/>
          </w:rPr>
        </w:r>
        <w:r w:rsidR="00FD4BF2">
          <w:rPr>
            <w:webHidden/>
          </w:rPr>
          <w:fldChar w:fldCharType="separate"/>
        </w:r>
        <w:r w:rsidR="00FD4BF2">
          <w:rPr>
            <w:webHidden/>
          </w:rPr>
          <w:t>29</w:t>
        </w:r>
        <w:r w:rsidR="00FD4BF2">
          <w:rPr>
            <w:webHidden/>
          </w:rPr>
          <w:fldChar w:fldCharType="end"/>
        </w:r>
      </w:hyperlink>
    </w:p>
    <w:p w14:paraId="22F789FC"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4" w:history="1">
        <w:r w:rsidR="00FD4BF2" w:rsidRPr="003743C1">
          <w:rPr>
            <w:rStyle w:val="Hyperlink"/>
          </w:rPr>
          <w:t>3.5.3</w:t>
        </w:r>
        <w:r w:rsidR="00FD4BF2">
          <w:rPr>
            <w:rFonts w:asciiTheme="minorHAnsi" w:eastAsiaTheme="minorEastAsia" w:hAnsiTheme="minorHAnsi" w:cstheme="minorBidi"/>
            <w:i w:val="0"/>
            <w:snapToGrid/>
            <w:sz w:val="22"/>
            <w:szCs w:val="22"/>
          </w:rPr>
          <w:tab/>
        </w:r>
        <w:r w:rsidR="00FD4BF2" w:rsidRPr="003743C1">
          <w:rPr>
            <w:rStyle w:val="Hyperlink"/>
          </w:rPr>
          <w:t>Mô tả các bước thực hiện</w:t>
        </w:r>
        <w:r w:rsidR="00FD4BF2">
          <w:rPr>
            <w:webHidden/>
          </w:rPr>
          <w:tab/>
        </w:r>
        <w:r w:rsidR="00FD4BF2">
          <w:rPr>
            <w:webHidden/>
          </w:rPr>
          <w:fldChar w:fldCharType="begin"/>
        </w:r>
        <w:r w:rsidR="00FD4BF2">
          <w:rPr>
            <w:webHidden/>
          </w:rPr>
          <w:instrText xml:space="preserve"> PAGEREF _Toc520102874 \h </w:instrText>
        </w:r>
        <w:r w:rsidR="00FD4BF2">
          <w:rPr>
            <w:webHidden/>
          </w:rPr>
        </w:r>
        <w:r w:rsidR="00FD4BF2">
          <w:rPr>
            <w:webHidden/>
          </w:rPr>
          <w:fldChar w:fldCharType="separate"/>
        </w:r>
        <w:r w:rsidR="00FD4BF2">
          <w:rPr>
            <w:webHidden/>
          </w:rPr>
          <w:t>29</w:t>
        </w:r>
        <w:r w:rsidR="00FD4BF2">
          <w:rPr>
            <w:webHidden/>
          </w:rPr>
          <w:fldChar w:fldCharType="end"/>
        </w:r>
      </w:hyperlink>
    </w:p>
    <w:p w14:paraId="0D75507B" w14:textId="77777777" w:rsidR="00FD4BF2" w:rsidRDefault="00E36707">
      <w:pPr>
        <w:pStyle w:val="TOC2"/>
        <w:rPr>
          <w:rFonts w:asciiTheme="minorHAnsi" w:eastAsiaTheme="minorEastAsia" w:hAnsiTheme="minorHAnsi" w:cstheme="minorBidi"/>
          <w:snapToGrid/>
          <w:sz w:val="22"/>
          <w:szCs w:val="22"/>
        </w:rPr>
      </w:pPr>
      <w:hyperlink w:anchor="_Toc520102875" w:history="1">
        <w:r w:rsidR="00FD4BF2" w:rsidRPr="003743C1">
          <w:rPr>
            <w:rStyle w:val="Hyperlink"/>
          </w:rPr>
          <w:t>3.6</w:t>
        </w:r>
        <w:r w:rsidR="00FD4BF2">
          <w:rPr>
            <w:rFonts w:asciiTheme="minorHAnsi" w:eastAsiaTheme="minorEastAsia" w:hAnsiTheme="minorHAnsi" w:cstheme="minorBidi"/>
            <w:snapToGrid/>
            <w:sz w:val="22"/>
            <w:szCs w:val="22"/>
          </w:rPr>
          <w:tab/>
        </w:r>
        <w:r w:rsidR="00FD4BF2" w:rsidRPr="003743C1">
          <w:rPr>
            <w:rStyle w:val="Hyperlink"/>
          </w:rPr>
          <w:t>Quy trình Kiểm kê kho</w:t>
        </w:r>
        <w:r w:rsidR="00FD4BF2">
          <w:rPr>
            <w:webHidden/>
          </w:rPr>
          <w:tab/>
        </w:r>
        <w:r w:rsidR="00FD4BF2">
          <w:rPr>
            <w:webHidden/>
          </w:rPr>
          <w:fldChar w:fldCharType="begin"/>
        </w:r>
        <w:r w:rsidR="00FD4BF2">
          <w:rPr>
            <w:webHidden/>
          </w:rPr>
          <w:instrText xml:space="preserve"> PAGEREF _Toc520102875 \h </w:instrText>
        </w:r>
        <w:r w:rsidR="00FD4BF2">
          <w:rPr>
            <w:webHidden/>
          </w:rPr>
        </w:r>
        <w:r w:rsidR="00FD4BF2">
          <w:rPr>
            <w:webHidden/>
          </w:rPr>
          <w:fldChar w:fldCharType="separate"/>
        </w:r>
        <w:r w:rsidR="00FD4BF2">
          <w:rPr>
            <w:webHidden/>
          </w:rPr>
          <w:t>30</w:t>
        </w:r>
        <w:r w:rsidR="00FD4BF2">
          <w:rPr>
            <w:webHidden/>
          </w:rPr>
          <w:fldChar w:fldCharType="end"/>
        </w:r>
      </w:hyperlink>
    </w:p>
    <w:p w14:paraId="689D408B"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6" w:history="1">
        <w:r w:rsidR="00FD4BF2" w:rsidRPr="003743C1">
          <w:rPr>
            <w:rStyle w:val="Hyperlink"/>
          </w:rPr>
          <w:t>3.6.1</w:t>
        </w:r>
        <w:r w:rsidR="00FD4BF2">
          <w:rPr>
            <w:rFonts w:asciiTheme="minorHAnsi" w:eastAsiaTheme="minorEastAsia" w:hAnsiTheme="minorHAnsi" w:cstheme="minorBidi"/>
            <w:i w:val="0"/>
            <w:snapToGrid/>
            <w:sz w:val="22"/>
            <w:szCs w:val="22"/>
          </w:rPr>
          <w:tab/>
        </w:r>
        <w:r w:rsidR="00FD4BF2" w:rsidRPr="003743C1">
          <w:rPr>
            <w:rStyle w:val="Hyperlink"/>
          </w:rPr>
          <w:t>Mô tả chung</w:t>
        </w:r>
        <w:r w:rsidR="00FD4BF2">
          <w:rPr>
            <w:webHidden/>
          </w:rPr>
          <w:tab/>
        </w:r>
        <w:r w:rsidR="00FD4BF2">
          <w:rPr>
            <w:webHidden/>
          </w:rPr>
          <w:fldChar w:fldCharType="begin"/>
        </w:r>
        <w:r w:rsidR="00FD4BF2">
          <w:rPr>
            <w:webHidden/>
          </w:rPr>
          <w:instrText xml:space="preserve"> PAGEREF _Toc520102876 \h </w:instrText>
        </w:r>
        <w:r w:rsidR="00FD4BF2">
          <w:rPr>
            <w:webHidden/>
          </w:rPr>
        </w:r>
        <w:r w:rsidR="00FD4BF2">
          <w:rPr>
            <w:webHidden/>
          </w:rPr>
          <w:fldChar w:fldCharType="separate"/>
        </w:r>
        <w:r w:rsidR="00FD4BF2">
          <w:rPr>
            <w:webHidden/>
          </w:rPr>
          <w:t>30</w:t>
        </w:r>
        <w:r w:rsidR="00FD4BF2">
          <w:rPr>
            <w:webHidden/>
          </w:rPr>
          <w:fldChar w:fldCharType="end"/>
        </w:r>
      </w:hyperlink>
    </w:p>
    <w:p w14:paraId="73C207BC"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7" w:history="1">
        <w:r w:rsidR="00FD4BF2" w:rsidRPr="003743C1">
          <w:rPr>
            <w:rStyle w:val="Hyperlink"/>
          </w:rPr>
          <w:t>3.6.2</w:t>
        </w:r>
        <w:r w:rsidR="00FD4BF2">
          <w:rPr>
            <w:rFonts w:asciiTheme="minorHAnsi" w:eastAsiaTheme="minorEastAsia" w:hAnsiTheme="minorHAnsi" w:cstheme="minorBidi"/>
            <w:i w:val="0"/>
            <w:snapToGrid/>
            <w:sz w:val="22"/>
            <w:szCs w:val="22"/>
          </w:rPr>
          <w:tab/>
        </w:r>
        <w:r w:rsidR="00FD4BF2" w:rsidRPr="003743C1">
          <w:rPr>
            <w:rStyle w:val="Hyperlink"/>
          </w:rPr>
          <w:t>Luồng qui trình</w:t>
        </w:r>
        <w:r w:rsidR="00FD4BF2">
          <w:rPr>
            <w:webHidden/>
          </w:rPr>
          <w:tab/>
        </w:r>
        <w:r w:rsidR="00FD4BF2">
          <w:rPr>
            <w:webHidden/>
          </w:rPr>
          <w:fldChar w:fldCharType="begin"/>
        </w:r>
        <w:r w:rsidR="00FD4BF2">
          <w:rPr>
            <w:webHidden/>
          </w:rPr>
          <w:instrText xml:space="preserve"> PAGEREF _Toc520102877 \h </w:instrText>
        </w:r>
        <w:r w:rsidR="00FD4BF2">
          <w:rPr>
            <w:webHidden/>
          </w:rPr>
        </w:r>
        <w:r w:rsidR="00FD4BF2">
          <w:rPr>
            <w:webHidden/>
          </w:rPr>
          <w:fldChar w:fldCharType="separate"/>
        </w:r>
        <w:r w:rsidR="00FD4BF2">
          <w:rPr>
            <w:webHidden/>
          </w:rPr>
          <w:t>30</w:t>
        </w:r>
        <w:r w:rsidR="00FD4BF2">
          <w:rPr>
            <w:webHidden/>
          </w:rPr>
          <w:fldChar w:fldCharType="end"/>
        </w:r>
      </w:hyperlink>
    </w:p>
    <w:p w14:paraId="75AF9F12" w14:textId="77777777" w:rsidR="00FD4BF2" w:rsidRDefault="00E36707">
      <w:pPr>
        <w:pStyle w:val="TOC2"/>
        <w:rPr>
          <w:rFonts w:asciiTheme="minorHAnsi" w:eastAsiaTheme="minorEastAsia" w:hAnsiTheme="minorHAnsi" w:cstheme="minorBidi"/>
          <w:snapToGrid/>
          <w:sz w:val="22"/>
          <w:szCs w:val="22"/>
        </w:rPr>
      </w:pPr>
      <w:hyperlink w:anchor="_Toc520102878" w:history="1">
        <w:r w:rsidR="00FD4BF2" w:rsidRPr="003743C1">
          <w:rPr>
            <w:rStyle w:val="Hyperlink"/>
          </w:rPr>
          <w:t>3.7</w:t>
        </w:r>
        <w:r w:rsidR="00FD4BF2">
          <w:rPr>
            <w:rFonts w:asciiTheme="minorHAnsi" w:eastAsiaTheme="minorEastAsia" w:hAnsiTheme="minorHAnsi" w:cstheme="minorBidi"/>
            <w:snapToGrid/>
            <w:sz w:val="22"/>
            <w:szCs w:val="22"/>
          </w:rPr>
          <w:tab/>
        </w:r>
        <w:r w:rsidR="00FD4BF2" w:rsidRPr="003743C1">
          <w:rPr>
            <w:rStyle w:val="Hyperlink"/>
          </w:rPr>
          <w:t>Các yêu cầu chức năng của HO</w:t>
        </w:r>
        <w:r w:rsidR="00FD4BF2">
          <w:rPr>
            <w:webHidden/>
          </w:rPr>
          <w:tab/>
        </w:r>
        <w:r w:rsidR="00FD4BF2">
          <w:rPr>
            <w:webHidden/>
          </w:rPr>
          <w:fldChar w:fldCharType="begin"/>
        </w:r>
        <w:r w:rsidR="00FD4BF2">
          <w:rPr>
            <w:webHidden/>
          </w:rPr>
          <w:instrText xml:space="preserve"> PAGEREF _Toc520102878 \h </w:instrText>
        </w:r>
        <w:r w:rsidR="00FD4BF2">
          <w:rPr>
            <w:webHidden/>
          </w:rPr>
        </w:r>
        <w:r w:rsidR="00FD4BF2">
          <w:rPr>
            <w:webHidden/>
          </w:rPr>
          <w:fldChar w:fldCharType="separate"/>
        </w:r>
        <w:r w:rsidR="00FD4BF2">
          <w:rPr>
            <w:webHidden/>
          </w:rPr>
          <w:t>33</w:t>
        </w:r>
        <w:r w:rsidR="00FD4BF2">
          <w:rPr>
            <w:webHidden/>
          </w:rPr>
          <w:fldChar w:fldCharType="end"/>
        </w:r>
      </w:hyperlink>
    </w:p>
    <w:p w14:paraId="6D766568"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79" w:history="1">
        <w:r w:rsidR="00FD4BF2" w:rsidRPr="003743C1">
          <w:rPr>
            <w:rStyle w:val="Hyperlink"/>
          </w:rPr>
          <w:t>3.7.1</w:t>
        </w:r>
        <w:r w:rsidR="00FD4BF2">
          <w:rPr>
            <w:rFonts w:asciiTheme="minorHAnsi" w:eastAsiaTheme="minorEastAsia" w:hAnsiTheme="minorHAnsi" w:cstheme="minorBidi"/>
            <w:i w:val="0"/>
            <w:snapToGrid/>
            <w:sz w:val="22"/>
            <w:szCs w:val="22"/>
          </w:rPr>
          <w:tab/>
        </w:r>
        <w:r w:rsidR="00FD4BF2" w:rsidRPr="003743C1">
          <w:rPr>
            <w:rStyle w:val="Hyperlink"/>
          </w:rPr>
          <w:t>Yêu cầu hệ thống</w:t>
        </w:r>
        <w:r w:rsidR="00FD4BF2">
          <w:rPr>
            <w:webHidden/>
          </w:rPr>
          <w:tab/>
        </w:r>
        <w:r w:rsidR="00FD4BF2">
          <w:rPr>
            <w:webHidden/>
          </w:rPr>
          <w:fldChar w:fldCharType="begin"/>
        </w:r>
        <w:r w:rsidR="00FD4BF2">
          <w:rPr>
            <w:webHidden/>
          </w:rPr>
          <w:instrText xml:space="preserve"> PAGEREF _Toc520102879 \h </w:instrText>
        </w:r>
        <w:r w:rsidR="00FD4BF2">
          <w:rPr>
            <w:webHidden/>
          </w:rPr>
        </w:r>
        <w:r w:rsidR="00FD4BF2">
          <w:rPr>
            <w:webHidden/>
          </w:rPr>
          <w:fldChar w:fldCharType="separate"/>
        </w:r>
        <w:r w:rsidR="00FD4BF2">
          <w:rPr>
            <w:webHidden/>
          </w:rPr>
          <w:t>33</w:t>
        </w:r>
        <w:r w:rsidR="00FD4BF2">
          <w:rPr>
            <w:webHidden/>
          </w:rPr>
          <w:fldChar w:fldCharType="end"/>
        </w:r>
      </w:hyperlink>
    </w:p>
    <w:p w14:paraId="721D27F6"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0" w:history="1">
        <w:r w:rsidR="00FD4BF2" w:rsidRPr="003743C1">
          <w:rPr>
            <w:rStyle w:val="Hyperlink"/>
          </w:rPr>
          <w:t>3.7.2</w:t>
        </w:r>
        <w:r w:rsidR="00FD4BF2">
          <w:rPr>
            <w:rFonts w:asciiTheme="minorHAnsi" w:eastAsiaTheme="minorEastAsia" w:hAnsiTheme="minorHAnsi" w:cstheme="minorBidi"/>
            <w:i w:val="0"/>
            <w:snapToGrid/>
            <w:sz w:val="22"/>
            <w:szCs w:val="22"/>
          </w:rPr>
          <w:tab/>
        </w:r>
        <w:r w:rsidR="00FD4BF2" w:rsidRPr="003743C1">
          <w:rPr>
            <w:rStyle w:val="Hyperlink"/>
          </w:rPr>
          <w:t>Quản lý tham số cấu hình hệ thống</w:t>
        </w:r>
        <w:r w:rsidR="00FD4BF2">
          <w:rPr>
            <w:webHidden/>
          </w:rPr>
          <w:tab/>
        </w:r>
        <w:r w:rsidR="00FD4BF2">
          <w:rPr>
            <w:webHidden/>
          </w:rPr>
          <w:fldChar w:fldCharType="begin"/>
        </w:r>
        <w:r w:rsidR="00FD4BF2">
          <w:rPr>
            <w:webHidden/>
          </w:rPr>
          <w:instrText xml:space="preserve"> PAGEREF _Toc520102880 \h </w:instrText>
        </w:r>
        <w:r w:rsidR="00FD4BF2">
          <w:rPr>
            <w:webHidden/>
          </w:rPr>
        </w:r>
        <w:r w:rsidR="00FD4BF2">
          <w:rPr>
            <w:webHidden/>
          </w:rPr>
          <w:fldChar w:fldCharType="separate"/>
        </w:r>
        <w:r w:rsidR="00FD4BF2">
          <w:rPr>
            <w:webHidden/>
          </w:rPr>
          <w:t>34</w:t>
        </w:r>
        <w:r w:rsidR="00FD4BF2">
          <w:rPr>
            <w:webHidden/>
          </w:rPr>
          <w:fldChar w:fldCharType="end"/>
        </w:r>
      </w:hyperlink>
    </w:p>
    <w:p w14:paraId="6392F8D5"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1" w:history="1">
        <w:r w:rsidR="00FD4BF2" w:rsidRPr="003743C1">
          <w:rPr>
            <w:rStyle w:val="Hyperlink"/>
          </w:rPr>
          <w:t>3.7.3</w:t>
        </w:r>
        <w:r w:rsidR="00FD4BF2">
          <w:rPr>
            <w:rFonts w:asciiTheme="minorHAnsi" w:eastAsiaTheme="minorEastAsia" w:hAnsiTheme="minorHAnsi" w:cstheme="minorBidi"/>
            <w:i w:val="0"/>
            <w:snapToGrid/>
            <w:sz w:val="22"/>
            <w:szCs w:val="22"/>
          </w:rPr>
          <w:tab/>
        </w:r>
        <w:r w:rsidR="00FD4BF2" w:rsidRPr="003743C1">
          <w:rPr>
            <w:rStyle w:val="Hyperlink"/>
          </w:rPr>
          <w:t>Quản lý danh mục</w:t>
        </w:r>
        <w:r w:rsidR="00FD4BF2">
          <w:rPr>
            <w:webHidden/>
          </w:rPr>
          <w:tab/>
        </w:r>
        <w:r w:rsidR="00FD4BF2">
          <w:rPr>
            <w:webHidden/>
          </w:rPr>
          <w:fldChar w:fldCharType="begin"/>
        </w:r>
        <w:r w:rsidR="00FD4BF2">
          <w:rPr>
            <w:webHidden/>
          </w:rPr>
          <w:instrText xml:space="preserve"> PAGEREF _Toc520102881 \h </w:instrText>
        </w:r>
        <w:r w:rsidR="00FD4BF2">
          <w:rPr>
            <w:webHidden/>
          </w:rPr>
        </w:r>
        <w:r w:rsidR="00FD4BF2">
          <w:rPr>
            <w:webHidden/>
          </w:rPr>
          <w:fldChar w:fldCharType="separate"/>
        </w:r>
        <w:r w:rsidR="00FD4BF2">
          <w:rPr>
            <w:webHidden/>
          </w:rPr>
          <w:t>35</w:t>
        </w:r>
        <w:r w:rsidR="00FD4BF2">
          <w:rPr>
            <w:webHidden/>
          </w:rPr>
          <w:fldChar w:fldCharType="end"/>
        </w:r>
      </w:hyperlink>
    </w:p>
    <w:p w14:paraId="1860F5F2"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2" w:history="1">
        <w:r w:rsidR="00FD4BF2" w:rsidRPr="003743C1">
          <w:rPr>
            <w:rStyle w:val="Hyperlink"/>
          </w:rPr>
          <w:t>3.7.4</w:t>
        </w:r>
        <w:r w:rsidR="00FD4BF2">
          <w:rPr>
            <w:rFonts w:asciiTheme="minorHAnsi" w:eastAsiaTheme="minorEastAsia" w:hAnsiTheme="minorHAnsi" w:cstheme="minorBidi"/>
            <w:i w:val="0"/>
            <w:snapToGrid/>
            <w:sz w:val="22"/>
            <w:szCs w:val="22"/>
          </w:rPr>
          <w:tab/>
        </w:r>
        <w:r w:rsidR="00FD4BF2" w:rsidRPr="003743C1">
          <w:rPr>
            <w:rStyle w:val="Hyperlink"/>
          </w:rPr>
          <w:t>Chức năng Giám sát</w:t>
        </w:r>
        <w:r w:rsidR="00FD4BF2">
          <w:rPr>
            <w:webHidden/>
          </w:rPr>
          <w:tab/>
        </w:r>
        <w:r w:rsidR="00FD4BF2">
          <w:rPr>
            <w:webHidden/>
          </w:rPr>
          <w:fldChar w:fldCharType="begin"/>
        </w:r>
        <w:r w:rsidR="00FD4BF2">
          <w:rPr>
            <w:webHidden/>
          </w:rPr>
          <w:instrText xml:space="preserve"> PAGEREF _Toc520102882 \h </w:instrText>
        </w:r>
        <w:r w:rsidR="00FD4BF2">
          <w:rPr>
            <w:webHidden/>
          </w:rPr>
        </w:r>
        <w:r w:rsidR="00FD4BF2">
          <w:rPr>
            <w:webHidden/>
          </w:rPr>
          <w:fldChar w:fldCharType="separate"/>
        </w:r>
        <w:r w:rsidR="00FD4BF2">
          <w:rPr>
            <w:webHidden/>
          </w:rPr>
          <w:t>36</w:t>
        </w:r>
        <w:r w:rsidR="00FD4BF2">
          <w:rPr>
            <w:webHidden/>
          </w:rPr>
          <w:fldChar w:fldCharType="end"/>
        </w:r>
      </w:hyperlink>
    </w:p>
    <w:p w14:paraId="5AC81456"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3" w:history="1">
        <w:r w:rsidR="00FD4BF2" w:rsidRPr="003743C1">
          <w:rPr>
            <w:rStyle w:val="Hyperlink"/>
          </w:rPr>
          <w:t>3.7.5</w:t>
        </w:r>
        <w:r w:rsidR="00FD4BF2">
          <w:rPr>
            <w:rFonts w:asciiTheme="minorHAnsi" w:eastAsiaTheme="minorEastAsia" w:hAnsiTheme="minorHAnsi" w:cstheme="minorBidi"/>
            <w:i w:val="0"/>
            <w:snapToGrid/>
            <w:sz w:val="22"/>
            <w:szCs w:val="22"/>
          </w:rPr>
          <w:tab/>
        </w:r>
        <w:r w:rsidR="00FD4BF2" w:rsidRPr="003743C1">
          <w:rPr>
            <w:rStyle w:val="Hyperlink"/>
          </w:rPr>
          <w:t>Quản lý các chương trình</w:t>
        </w:r>
        <w:r w:rsidR="00FD4BF2">
          <w:rPr>
            <w:webHidden/>
          </w:rPr>
          <w:tab/>
        </w:r>
        <w:r w:rsidR="00FD4BF2">
          <w:rPr>
            <w:webHidden/>
          </w:rPr>
          <w:fldChar w:fldCharType="begin"/>
        </w:r>
        <w:r w:rsidR="00FD4BF2">
          <w:rPr>
            <w:webHidden/>
          </w:rPr>
          <w:instrText xml:space="preserve"> PAGEREF _Toc520102883 \h </w:instrText>
        </w:r>
        <w:r w:rsidR="00FD4BF2">
          <w:rPr>
            <w:webHidden/>
          </w:rPr>
        </w:r>
        <w:r w:rsidR="00FD4BF2">
          <w:rPr>
            <w:webHidden/>
          </w:rPr>
          <w:fldChar w:fldCharType="separate"/>
        </w:r>
        <w:r w:rsidR="00FD4BF2">
          <w:rPr>
            <w:webHidden/>
          </w:rPr>
          <w:t>40</w:t>
        </w:r>
        <w:r w:rsidR="00FD4BF2">
          <w:rPr>
            <w:webHidden/>
          </w:rPr>
          <w:fldChar w:fldCharType="end"/>
        </w:r>
      </w:hyperlink>
    </w:p>
    <w:p w14:paraId="48C115C3"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4" w:history="1">
        <w:r w:rsidR="00FD4BF2" w:rsidRPr="003743C1">
          <w:rPr>
            <w:rStyle w:val="Hyperlink"/>
          </w:rPr>
          <w:t>3.7.6</w:t>
        </w:r>
        <w:r w:rsidR="00FD4BF2">
          <w:rPr>
            <w:rFonts w:asciiTheme="minorHAnsi" w:eastAsiaTheme="minorEastAsia" w:hAnsiTheme="minorHAnsi" w:cstheme="minorBidi"/>
            <w:i w:val="0"/>
            <w:snapToGrid/>
            <w:sz w:val="22"/>
            <w:szCs w:val="22"/>
          </w:rPr>
          <w:tab/>
        </w:r>
        <w:r w:rsidR="00FD4BF2" w:rsidRPr="003743C1">
          <w:rPr>
            <w:rStyle w:val="Hyperlink"/>
          </w:rPr>
          <w:t>Bán hàng</w:t>
        </w:r>
        <w:r w:rsidR="00FD4BF2">
          <w:rPr>
            <w:webHidden/>
          </w:rPr>
          <w:tab/>
        </w:r>
        <w:r w:rsidR="00FD4BF2">
          <w:rPr>
            <w:webHidden/>
          </w:rPr>
          <w:fldChar w:fldCharType="begin"/>
        </w:r>
        <w:r w:rsidR="00FD4BF2">
          <w:rPr>
            <w:webHidden/>
          </w:rPr>
          <w:instrText xml:space="preserve"> PAGEREF _Toc520102884 \h </w:instrText>
        </w:r>
        <w:r w:rsidR="00FD4BF2">
          <w:rPr>
            <w:webHidden/>
          </w:rPr>
        </w:r>
        <w:r w:rsidR="00FD4BF2">
          <w:rPr>
            <w:webHidden/>
          </w:rPr>
          <w:fldChar w:fldCharType="separate"/>
        </w:r>
        <w:r w:rsidR="00FD4BF2">
          <w:rPr>
            <w:webHidden/>
          </w:rPr>
          <w:t>43</w:t>
        </w:r>
        <w:r w:rsidR="00FD4BF2">
          <w:rPr>
            <w:webHidden/>
          </w:rPr>
          <w:fldChar w:fldCharType="end"/>
        </w:r>
      </w:hyperlink>
    </w:p>
    <w:p w14:paraId="326CB09C"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5" w:history="1">
        <w:r w:rsidR="00FD4BF2" w:rsidRPr="003743C1">
          <w:rPr>
            <w:rStyle w:val="Hyperlink"/>
          </w:rPr>
          <w:t>3.7.7</w:t>
        </w:r>
        <w:r w:rsidR="00FD4BF2">
          <w:rPr>
            <w:rFonts w:asciiTheme="minorHAnsi" w:eastAsiaTheme="minorEastAsia" w:hAnsiTheme="minorHAnsi" w:cstheme="minorBidi"/>
            <w:i w:val="0"/>
            <w:snapToGrid/>
            <w:sz w:val="22"/>
            <w:szCs w:val="22"/>
          </w:rPr>
          <w:tab/>
        </w:r>
        <w:r w:rsidR="00FD4BF2" w:rsidRPr="003743C1">
          <w:rPr>
            <w:rStyle w:val="Hyperlink"/>
          </w:rPr>
          <w:t>Kho</w:t>
        </w:r>
        <w:r w:rsidR="00FD4BF2">
          <w:rPr>
            <w:webHidden/>
          </w:rPr>
          <w:tab/>
        </w:r>
        <w:r w:rsidR="00FD4BF2">
          <w:rPr>
            <w:webHidden/>
          </w:rPr>
          <w:fldChar w:fldCharType="begin"/>
        </w:r>
        <w:r w:rsidR="00FD4BF2">
          <w:rPr>
            <w:webHidden/>
          </w:rPr>
          <w:instrText xml:space="preserve"> PAGEREF _Toc520102885 \h </w:instrText>
        </w:r>
        <w:r w:rsidR="00FD4BF2">
          <w:rPr>
            <w:webHidden/>
          </w:rPr>
        </w:r>
        <w:r w:rsidR="00FD4BF2">
          <w:rPr>
            <w:webHidden/>
          </w:rPr>
          <w:fldChar w:fldCharType="separate"/>
        </w:r>
        <w:r w:rsidR="00FD4BF2">
          <w:rPr>
            <w:webHidden/>
          </w:rPr>
          <w:t>45</w:t>
        </w:r>
        <w:r w:rsidR="00FD4BF2">
          <w:rPr>
            <w:webHidden/>
          </w:rPr>
          <w:fldChar w:fldCharType="end"/>
        </w:r>
      </w:hyperlink>
    </w:p>
    <w:p w14:paraId="0EC01130"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6" w:history="1">
        <w:r w:rsidR="00FD4BF2" w:rsidRPr="003743C1">
          <w:rPr>
            <w:rStyle w:val="Hyperlink"/>
          </w:rPr>
          <w:t>3.7.8</w:t>
        </w:r>
        <w:r w:rsidR="00FD4BF2">
          <w:rPr>
            <w:rFonts w:asciiTheme="minorHAnsi" w:eastAsiaTheme="minorEastAsia" w:hAnsiTheme="minorHAnsi" w:cstheme="minorBidi"/>
            <w:i w:val="0"/>
            <w:snapToGrid/>
            <w:sz w:val="22"/>
            <w:szCs w:val="22"/>
          </w:rPr>
          <w:tab/>
        </w:r>
        <w:r w:rsidR="00FD4BF2" w:rsidRPr="003743C1">
          <w:rPr>
            <w:rStyle w:val="Hyperlink"/>
          </w:rPr>
          <w:t>Công nợ</w:t>
        </w:r>
        <w:r w:rsidR="00FD4BF2">
          <w:rPr>
            <w:webHidden/>
          </w:rPr>
          <w:tab/>
        </w:r>
        <w:r w:rsidR="00FD4BF2">
          <w:rPr>
            <w:webHidden/>
          </w:rPr>
          <w:fldChar w:fldCharType="begin"/>
        </w:r>
        <w:r w:rsidR="00FD4BF2">
          <w:rPr>
            <w:webHidden/>
          </w:rPr>
          <w:instrText xml:space="preserve"> PAGEREF _Toc520102886 \h </w:instrText>
        </w:r>
        <w:r w:rsidR="00FD4BF2">
          <w:rPr>
            <w:webHidden/>
          </w:rPr>
        </w:r>
        <w:r w:rsidR="00FD4BF2">
          <w:rPr>
            <w:webHidden/>
          </w:rPr>
          <w:fldChar w:fldCharType="separate"/>
        </w:r>
        <w:r w:rsidR="00FD4BF2">
          <w:rPr>
            <w:webHidden/>
          </w:rPr>
          <w:t>47</w:t>
        </w:r>
        <w:r w:rsidR="00FD4BF2">
          <w:rPr>
            <w:webHidden/>
          </w:rPr>
          <w:fldChar w:fldCharType="end"/>
        </w:r>
      </w:hyperlink>
    </w:p>
    <w:p w14:paraId="796020F8"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7" w:history="1">
        <w:r w:rsidR="00FD4BF2" w:rsidRPr="003743C1">
          <w:rPr>
            <w:rStyle w:val="Hyperlink"/>
          </w:rPr>
          <w:t>3.7.9</w:t>
        </w:r>
        <w:r w:rsidR="00FD4BF2">
          <w:rPr>
            <w:rFonts w:asciiTheme="minorHAnsi" w:eastAsiaTheme="minorEastAsia" w:hAnsiTheme="minorHAnsi" w:cstheme="minorBidi"/>
            <w:i w:val="0"/>
            <w:snapToGrid/>
            <w:sz w:val="22"/>
            <w:szCs w:val="22"/>
          </w:rPr>
          <w:tab/>
        </w:r>
        <w:r w:rsidR="00FD4BF2" w:rsidRPr="003743C1">
          <w:rPr>
            <w:rStyle w:val="Hyperlink"/>
          </w:rPr>
          <w:t>Mua hàng</w:t>
        </w:r>
        <w:r w:rsidR="00FD4BF2">
          <w:rPr>
            <w:webHidden/>
          </w:rPr>
          <w:tab/>
        </w:r>
        <w:r w:rsidR="00FD4BF2">
          <w:rPr>
            <w:webHidden/>
          </w:rPr>
          <w:fldChar w:fldCharType="begin"/>
        </w:r>
        <w:r w:rsidR="00FD4BF2">
          <w:rPr>
            <w:webHidden/>
          </w:rPr>
          <w:instrText xml:space="preserve"> PAGEREF _Toc520102887 \h </w:instrText>
        </w:r>
        <w:r w:rsidR="00FD4BF2">
          <w:rPr>
            <w:webHidden/>
          </w:rPr>
        </w:r>
        <w:r w:rsidR="00FD4BF2">
          <w:rPr>
            <w:webHidden/>
          </w:rPr>
          <w:fldChar w:fldCharType="separate"/>
        </w:r>
        <w:r w:rsidR="00FD4BF2">
          <w:rPr>
            <w:webHidden/>
          </w:rPr>
          <w:t>49</w:t>
        </w:r>
        <w:r w:rsidR="00FD4BF2">
          <w:rPr>
            <w:webHidden/>
          </w:rPr>
          <w:fldChar w:fldCharType="end"/>
        </w:r>
      </w:hyperlink>
    </w:p>
    <w:p w14:paraId="77DDD5AF"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88" w:history="1">
        <w:r w:rsidR="00FD4BF2" w:rsidRPr="003743C1">
          <w:rPr>
            <w:rStyle w:val="Hyperlink"/>
          </w:rPr>
          <w:t>3.7.10</w:t>
        </w:r>
        <w:r w:rsidR="00FD4BF2">
          <w:rPr>
            <w:rFonts w:asciiTheme="minorHAnsi" w:eastAsiaTheme="minorEastAsia" w:hAnsiTheme="minorHAnsi" w:cstheme="minorBidi"/>
            <w:i w:val="0"/>
            <w:snapToGrid/>
            <w:sz w:val="22"/>
            <w:szCs w:val="22"/>
          </w:rPr>
          <w:tab/>
        </w:r>
        <w:r w:rsidR="00FD4BF2" w:rsidRPr="003743C1">
          <w:rPr>
            <w:rStyle w:val="Hyperlink"/>
          </w:rPr>
          <w:t>Báo cáo</w:t>
        </w:r>
        <w:r w:rsidR="00FD4BF2">
          <w:rPr>
            <w:webHidden/>
          </w:rPr>
          <w:tab/>
        </w:r>
        <w:r w:rsidR="00FD4BF2">
          <w:rPr>
            <w:webHidden/>
          </w:rPr>
          <w:fldChar w:fldCharType="begin"/>
        </w:r>
        <w:r w:rsidR="00FD4BF2">
          <w:rPr>
            <w:webHidden/>
          </w:rPr>
          <w:instrText xml:space="preserve"> PAGEREF _Toc520102888 \h </w:instrText>
        </w:r>
        <w:r w:rsidR="00FD4BF2">
          <w:rPr>
            <w:webHidden/>
          </w:rPr>
        </w:r>
        <w:r w:rsidR="00FD4BF2">
          <w:rPr>
            <w:webHidden/>
          </w:rPr>
          <w:fldChar w:fldCharType="separate"/>
        </w:r>
        <w:r w:rsidR="00FD4BF2">
          <w:rPr>
            <w:webHidden/>
          </w:rPr>
          <w:t>49</w:t>
        </w:r>
        <w:r w:rsidR="00FD4BF2">
          <w:rPr>
            <w:webHidden/>
          </w:rPr>
          <w:fldChar w:fldCharType="end"/>
        </w:r>
      </w:hyperlink>
    </w:p>
    <w:p w14:paraId="145B83B4" w14:textId="77777777" w:rsidR="00FD4BF2" w:rsidRDefault="00E36707">
      <w:pPr>
        <w:pStyle w:val="TOC1"/>
        <w:rPr>
          <w:rFonts w:asciiTheme="minorHAnsi" w:eastAsiaTheme="minorEastAsia" w:hAnsiTheme="minorHAnsi" w:cstheme="minorBidi"/>
          <w:b w:val="0"/>
          <w:snapToGrid/>
          <w:sz w:val="22"/>
          <w:szCs w:val="22"/>
        </w:rPr>
      </w:pPr>
      <w:hyperlink w:anchor="_Toc520102889" w:history="1">
        <w:r w:rsidR="00FD4BF2" w:rsidRPr="003743C1">
          <w:rPr>
            <w:rStyle w:val="Hyperlink"/>
          </w:rPr>
          <w:t>4</w:t>
        </w:r>
        <w:r w:rsidR="00FD4BF2">
          <w:rPr>
            <w:rFonts w:asciiTheme="minorHAnsi" w:eastAsiaTheme="minorEastAsia" w:hAnsiTheme="minorHAnsi" w:cstheme="minorBidi"/>
            <w:b w:val="0"/>
            <w:snapToGrid/>
            <w:sz w:val="22"/>
            <w:szCs w:val="22"/>
          </w:rPr>
          <w:tab/>
        </w:r>
        <w:r w:rsidR="00FD4BF2" w:rsidRPr="003743C1">
          <w:rPr>
            <w:rStyle w:val="Hyperlink"/>
          </w:rPr>
          <w:t>Phân quyền cho từng role</w:t>
        </w:r>
        <w:r w:rsidR="00FD4BF2">
          <w:rPr>
            <w:webHidden/>
          </w:rPr>
          <w:tab/>
        </w:r>
        <w:r w:rsidR="00FD4BF2">
          <w:rPr>
            <w:webHidden/>
          </w:rPr>
          <w:fldChar w:fldCharType="begin"/>
        </w:r>
        <w:r w:rsidR="00FD4BF2">
          <w:rPr>
            <w:webHidden/>
          </w:rPr>
          <w:instrText xml:space="preserve"> PAGEREF _Toc520102889 \h </w:instrText>
        </w:r>
        <w:r w:rsidR="00FD4BF2">
          <w:rPr>
            <w:webHidden/>
          </w:rPr>
        </w:r>
        <w:r w:rsidR="00FD4BF2">
          <w:rPr>
            <w:webHidden/>
          </w:rPr>
          <w:fldChar w:fldCharType="separate"/>
        </w:r>
        <w:r w:rsidR="00FD4BF2">
          <w:rPr>
            <w:webHidden/>
          </w:rPr>
          <w:t>50</w:t>
        </w:r>
        <w:r w:rsidR="00FD4BF2">
          <w:rPr>
            <w:webHidden/>
          </w:rPr>
          <w:fldChar w:fldCharType="end"/>
        </w:r>
      </w:hyperlink>
    </w:p>
    <w:p w14:paraId="15D83DE0" w14:textId="77777777" w:rsidR="00FD4BF2" w:rsidRDefault="00E36707">
      <w:pPr>
        <w:pStyle w:val="TOC2"/>
        <w:rPr>
          <w:rFonts w:asciiTheme="minorHAnsi" w:eastAsiaTheme="minorEastAsia" w:hAnsiTheme="minorHAnsi" w:cstheme="minorBidi"/>
          <w:snapToGrid/>
          <w:sz w:val="22"/>
          <w:szCs w:val="22"/>
        </w:rPr>
      </w:pPr>
      <w:hyperlink w:anchor="_Toc520102890" w:history="1">
        <w:r w:rsidR="00FD4BF2" w:rsidRPr="003743C1">
          <w:rPr>
            <w:rStyle w:val="Hyperlink"/>
          </w:rPr>
          <w:t>4.1</w:t>
        </w:r>
        <w:r w:rsidR="00FD4BF2">
          <w:rPr>
            <w:rFonts w:asciiTheme="minorHAnsi" w:eastAsiaTheme="minorEastAsia" w:hAnsiTheme="minorHAnsi" w:cstheme="minorBidi"/>
            <w:snapToGrid/>
            <w:sz w:val="22"/>
            <w:szCs w:val="22"/>
          </w:rPr>
          <w:tab/>
        </w:r>
        <w:r w:rsidR="00FD4BF2" w:rsidRPr="003743C1">
          <w:rPr>
            <w:rStyle w:val="Hyperlink"/>
          </w:rPr>
          <w:t>Phân hệ WEB</w:t>
        </w:r>
        <w:r w:rsidR="00FD4BF2">
          <w:rPr>
            <w:webHidden/>
          </w:rPr>
          <w:tab/>
        </w:r>
        <w:r w:rsidR="00FD4BF2">
          <w:rPr>
            <w:webHidden/>
          </w:rPr>
          <w:fldChar w:fldCharType="begin"/>
        </w:r>
        <w:r w:rsidR="00FD4BF2">
          <w:rPr>
            <w:webHidden/>
          </w:rPr>
          <w:instrText xml:space="preserve"> PAGEREF _Toc520102890 \h </w:instrText>
        </w:r>
        <w:r w:rsidR="00FD4BF2">
          <w:rPr>
            <w:webHidden/>
          </w:rPr>
        </w:r>
        <w:r w:rsidR="00FD4BF2">
          <w:rPr>
            <w:webHidden/>
          </w:rPr>
          <w:fldChar w:fldCharType="separate"/>
        </w:r>
        <w:r w:rsidR="00FD4BF2">
          <w:rPr>
            <w:webHidden/>
          </w:rPr>
          <w:t>50</w:t>
        </w:r>
        <w:r w:rsidR="00FD4BF2">
          <w:rPr>
            <w:webHidden/>
          </w:rPr>
          <w:fldChar w:fldCharType="end"/>
        </w:r>
      </w:hyperlink>
    </w:p>
    <w:p w14:paraId="23CA77AB"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1" w:history="1">
        <w:r w:rsidR="00FD4BF2" w:rsidRPr="003743C1">
          <w:rPr>
            <w:rStyle w:val="Hyperlink"/>
          </w:rPr>
          <w:t>4.1.1</w:t>
        </w:r>
        <w:r w:rsidR="00FD4BF2">
          <w:rPr>
            <w:rFonts w:asciiTheme="minorHAnsi" w:eastAsiaTheme="minorEastAsia" w:hAnsiTheme="minorHAnsi" w:cstheme="minorBidi"/>
            <w:i w:val="0"/>
            <w:snapToGrid/>
            <w:sz w:val="22"/>
            <w:szCs w:val="22"/>
          </w:rPr>
          <w:tab/>
        </w:r>
        <w:r w:rsidR="00FD4BF2" w:rsidRPr="003743C1">
          <w:rPr>
            <w:rStyle w:val="Hyperlink"/>
          </w:rPr>
          <w:t>Chức năng cho Admin công ty (HO)</w:t>
        </w:r>
        <w:r w:rsidR="00FD4BF2">
          <w:rPr>
            <w:webHidden/>
          </w:rPr>
          <w:tab/>
        </w:r>
        <w:r w:rsidR="00FD4BF2">
          <w:rPr>
            <w:webHidden/>
          </w:rPr>
          <w:fldChar w:fldCharType="begin"/>
        </w:r>
        <w:r w:rsidR="00FD4BF2">
          <w:rPr>
            <w:webHidden/>
          </w:rPr>
          <w:instrText xml:space="preserve"> PAGEREF _Toc520102891 \h </w:instrText>
        </w:r>
        <w:r w:rsidR="00FD4BF2">
          <w:rPr>
            <w:webHidden/>
          </w:rPr>
        </w:r>
        <w:r w:rsidR="00FD4BF2">
          <w:rPr>
            <w:webHidden/>
          </w:rPr>
          <w:fldChar w:fldCharType="separate"/>
        </w:r>
        <w:r w:rsidR="00FD4BF2">
          <w:rPr>
            <w:webHidden/>
          </w:rPr>
          <w:t>50</w:t>
        </w:r>
        <w:r w:rsidR="00FD4BF2">
          <w:rPr>
            <w:webHidden/>
          </w:rPr>
          <w:fldChar w:fldCharType="end"/>
        </w:r>
      </w:hyperlink>
    </w:p>
    <w:p w14:paraId="295DA4ED"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2" w:history="1">
        <w:r w:rsidR="00FD4BF2" w:rsidRPr="003743C1">
          <w:rPr>
            <w:rStyle w:val="Hyperlink"/>
          </w:rPr>
          <w:t>4.1.2</w:t>
        </w:r>
        <w:r w:rsidR="00FD4BF2">
          <w:rPr>
            <w:rFonts w:asciiTheme="minorHAnsi" w:eastAsiaTheme="minorEastAsia" w:hAnsiTheme="minorHAnsi" w:cstheme="minorBidi"/>
            <w:i w:val="0"/>
            <w:snapToGrid/>
            <w:sz w:val="22"/>
            <w:szCs w:val="22"/>
          </w:rPr>
          <w:tab/>
        </w:r>
        <w:r w:rsidR="00FD4BF2" w:rsidRPr="003743C1">
          <w:rPr>
            <w:rStyle w:val="Hyperlink"/>
          </w:rPr>
          <w:t>Chức năng cho RSM</w:t>
        </w:r>
        <w:r w:rsidR="00FD4BF2">
          <w:rPr>
            <w:webHidden/>
          </w:rPr>
          <w:tab/>
        </w:r>
        <w:r w:rsidR="00FD4BF2">
          <w:rPr>
            <w:webHidden/>
          </w:rPr>
          <w:fldChar w:fldCharType="begin"/>
        </w:r>
        <w:r w:rsidR="00FD4BF2">
          <w:rPr>
            <w:webHidden/>
          </w:rPr>
          <w:instrText xml:space="preserve"> PAGEREF _Toc520102892 \h </w:instrText>
        </w:r>
        <w:r w:rsidR="00FD4BF2">
          <w:rPr>
            <w:webHidden/>
          </w:rPr>
        </w:r>
        <w:r w:rsidR="00FD4BF2">
          <w:rPr>
            <w:webHidden/>
          </w:rPr>
          <w:fldChar w:fldCharType="separate"/>
        </w:r>
        <w:r w:rsidR="00FD4BF2">
          <w:rPr>
            <w:webHidden/>
          </w:rPr>
          <w:t>82</w:t>
        </w:r>
        <w:r w:rsidR="00FD4BF2">
          <w:rPr>
            <w:webHidden/>
          </w:rPr>
          <w:fldChar w:fldCharType="end"/>
        </w:r>
      </w:hyperlink>
    </w:p>
    <w:p w14:paraId="088CEEB8"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3" w:history="1">
        <w:r w:rsidR="00FD4BF2" w:rsidRPr="003743C1">
          <w:rPr>
            <w:rStyle w:val="Hyperlink"/>
          </w:rPr>
          <w:t>4.1.3</w:t>
        </w:r>
        <w:r w:rsidR="00FD4BF2">
          <w:rPr>
            <w:rFonts w:asciiTheme="minorHAnsi" w:eastAsiaTheme="minorEastAsia" w:hAnsiTheme="minorHAnsi" w:cstheme="minorBidi"/>
            <w:i w:val="0"/>
            <w:snapToGrid/>
            <w:sz w:val="22"/>
            <w:szCs w:val="22"/>
          </w:rPr>
          <w:tab/>
        </w:r>
        <w:r w:rsidR="00FD4BF2" w:rsidRPr="003743C1">
          <w:rPr>
            <w:rStyle w:val="Hyperlink"/>
          </w:rPr>
          <w:t>Chức năng cho ASM</w:t>
        </w:r>
        <w:r w:rsidR="00FD4BF2">
          <w:rPr>
            <w:webHidden/>
          </w:rPr>
          <w:tab/>
        </w:r>
        <w:r w:rsidR="00FD4BF2">
          <w:rPr>
            <w:webHidden/>
          </w:rPr>
          <w:fldChar w:fldCharType="begin"/>
        </w:r>
        <w:r w:rsidR="00FD4BF2">
          <w:rPr>
            <w:webHidden/>
          </w:rPr>
          <w:instrText xml:space="preserve"> PAGEREF _Toc520102893 \h </w:instrText>
        </w:r>
        <w:r w:rsidR="00FD4BF2">
          <w:rPr>
            <w:webHidden/>
          </w:rPr>
        </w:r>
        <w:r w:rsidR="00FD4BF2">
          <w:rPr>
            <w:webHidden/>
          </w:rPr>
          <w:fldChar w:fldCharType="separate"/>
        </w:r>
        <w:r w:rsidR="00FD4BF2">
          <w:rPr>
            <w:webHidden/>
          </w:rPr>
          <w:t>94</w:t>
        </w:r>
        <w:r w:rsidR="00FD4BF2">
          <w:rPr>
            <w:webHidden/>
          </w:rPr>
          <w:fldChar w:fldCharType="end"/>
        </w:r>
      </w:hyperlink>
    </w:p>
    <w:p w14:paraId="21AEBB6C"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4" w:history="1">
        <w:r w:rsidR="00FD4BF2" w:rsidRPr="003743C1">
          <w:rPr>
            <w:rStyle w:val="Hyperlink"/>
          </w:rPr>
          <w:t>4.1.4</w:t>
        </w:r>
        <w:r w:rsidR="00FD4BF2">
          <w:rPr>
            <w:rFonts w:asciiTheme="minorHAnsi" w:eastAsiaTheme="minorEastAsia" w:hAnsiTheme="minorHAnsi" w:cstheme="minorBidi"/>
            <w:i w:val="0"/>
            <w:snapToGrid/>
            <w:sz w:val="22"/>
            <w:szCs w:val="22"/>
          </w:rPr>
          <w:tab/>
        </w:r>
        <w:r w:rsidR="00FD4BF2" w:rsidRPr="003743C1">
          <w:rPr>
            <w:rStyle w:val="Hyperlink"/>
          </w:rPr>
          <w:t>Chức năng cho GSBH</w:t>
        </w:r>
        <w:r w:rsidR="00FD4BF2">
          <w:rPr>
            <w:webHidden/>
          </w:rPr>
          <w:tab/>
        </w:r>
        <w:r w:rsidR="00FD4BF2">
          <w:rPr>
            <w:webHidden/>
          </w:rPr>
          <w:fldChar w:fldCharType="begin"/>
        </w:r>
        <w:r w:rsidR="00FD4BF2">
          <w:rPr>
            <w:webHidden/>
          </w:rPr>
          <w:instrText xml:space="preserve"> PAGEREF _Toc520102894 \h </w:instrText>
        </w:r>
        <w:r w:rsidR="00FD4BF2">
          <w:rPr>
            <w:webHidden/>
          </w:rPr>
        </w:r>
        <w:r w:rsidR="00FD4BF2">
          <w:rPr>
            <w:webHidden/>
          </w:rPr>
          <w:fldChar w:fldCharType="separate"/>
        </w:r>
        <w:r w:rsidR="00FD4BF2">
          <w:rPr>
            <w:webHidden/>
          </w:rPr>
          <w:t>107</w:t>
        </w:r>
        <w:r w:rsidR="00FD4BF2">
          <w:rPr>
            <w:webHidden/>
          </w:rPr>
          <w:fldChar w:fldCharType="end"/>
        </w:r>
      </w:hyperlink>
    </w:p>
    <w:p w14:paraId="4758E903"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5" w:history="1">
        <w:r w:rsidR="00FD4BF2" w:rsidRPr="003743C1">
          <w:rPr>
            <w:rStyle w:val="Hyperlink"/>
          </w:rPr>
          <w:t>4.1.5</w:t>
        </w:r>
        <w:r w:rsidR="00FD4BF2">
          <w:rPr>
            <w:rFonts w:asciiTheme="minorHAnsi" w:eastAsiaTheme="minorEastAsia" w:hAnsiTheme="minorHAnsi" w:cstheme="minorBidi"/>
            <w:i w:val="0"/>
            <w:snapToGrid/>
            <w:sz w:val="22"/>
            <w:szCs w:val="22"/>
          </w:rPr>
          <w:tab/>
        </w:r>
        <w:r w:rsidR="00FD4BF2" w:rsidRPr="003743C1">
          <w:rPr>
            <w:rStyle w:val="Hyperlink"/>
          </w:rPr>
          <w:t>Chức năng cho Admin NPP</w:t>
        </w:r>
        <w:r w:rsidR="00FD4BF2">
          <w:rPr>
            <w:webHidden/>
          </w:rPr>
          <w:tab/>
        </w:r>
        <w:r w:rsidR="00FD4BF2">
          <w:rPr>
            <w:webHidden/>
          </w:rPr>
          <w:fldChar w:fldCharType="begin"/>
        </w:r>
        <w:r w:rsidR="00FD4BF2">
          <w:rPr>
            <w:webHidden/>
          </w:rPr>
          <w:instrText xml:space="preserve"> PAGEREF _Toc520102895 \h </w:instrText>
        </w:r>
        <w:r w:rsidR="00FD4BF2">
          <w:rPr>
            <w:webHidden/>
          </w:rPr>
        </w:r>
        <w:r w:rsidR="00FD4BF2">
          <w:rPr>
            <w:webHidden/>
          </w:rPr>
          <w:fldChar w:fldCharType="separate"/>
        </w:r>
        <w:r w:rsidR="00FD4BF2">
          <w:rPr>
            <w:webHidden/>
          </w:rPr>
          <w:t>119</w:t>
        </w:r>
        <w:r w:rsidR="00FD4BF2">
          <w:rPr>
            <w:webHidden/>
          </w:rPr>
          <w:fldChar w:fldCharType="end"/>
        </w:r>
      </w:hyperlink>
    </w:p>
    <w:p w14:paraId="38EFFC92" w14:textId="77777777" w:rsidR="00FD4BF2" w:rsidRDefault="00E36707">
      <w:pPr>
        <w:pStyle w:val="TOC2"/>
        <w:rPr>
          <w:rFonts w:asciiTheme="minorHAnsi" w:eastAsiaTheme="minorEastAsia" w:hAnsiTheme="minorHAnsi" w:cstheme="minorBidi"/>
          <w:snapToGrid/>
          <w:sz w:val="22"/>
          <w:szCs w:val="22"/>
        </w:rPr>
      </w:pPr>
      <w:hyperlink w:anchor="_Toc520102896" w:history="1">
        <w:r w:rsidR="00FD4BF2" w:rsidRPr="003743C1">
          <w:rPr>
            <w:rStyle w:val="Hyperlink"/>
          </w:rPr>
          <w:t>4.2</w:t>
        </w:r>
        <w:r w:rsidR="00FD4BF2">
          <w:rPr>
            <w:rFonts w:asciiTheme="minorHAnsi" w:eastAsiaTheme="minorEastAsia" w:hAnsiTheme="minorHAnsi" w:cstheme="minorBidi"/>
            <w:snapToGrid/>
            <w:sz w:val="22"/>
            <w:szCs w:val="22"/>
          </w:rPr>
          <w:tab/>
        </w:r>
        <w:r w:rsidR="00FD4BF2" w:rsidRPr="003743C1">
          <w:rPr>
            <w:rStyle w:val="Hyperlink"/>
          </w:rPr>
          <w:t>Danh sách báo cáo xem tại Phụ lục…Phân hệ MTB</w:t>
        </w:r>
        <w:r w:rsidR="00FD4BF2">
          <w:rPr>
            <w:webHidden/>
          </w:rPr>
          <w:tab/>
        </w:r>
        <w:r w:rsidR="00FD4BF2">
          <w:rPr>
            <w:webHidden/>
          </w:rPr>
          <w:fldChar w:fldCharType="begin"/>
        </w:r>
        <w:r w:rsidR="00FD4BF2">
          <w:rPr>
            <w:webHidden/>
          </w:rPr>
          <w:instrText xml:space="preserve"> PAGEREF _Toc520102896 \h </w:instrText>
        </w:r>
        <w:r w:rsidR="00FD4BF2">
          <w:rPr>
            <w:webHidden/>
          </w:rPr>
        </w:r>
        <w:r w:rsidR="00FD4BF2">
          <w:rPr>
            <w:webHidden/>
          </w:rPr>
          <w:fldChar w:fldCharType="separate"/>
        </w:r>
        <w:r w:rsidR="00FD4BF2">
          <w:rPr>
            <w:webHidden/>
          </w:rPr>
          <w:t>137</w:t>
        </w:r>
        <w:r w:rsidR="00FD4BF2">
          <w:rPr>
            <w:webHidden/>
          </w:rPr>
          <w:fldChar w:fldCharType="end"/>
        </w:r>
      </w:hyperlink>
    </w:p>
    <w:p w14:paraId="69B936C4"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7" w:history="1">
        <w:r w:rsidR="00FD4BF2" w:rsidRPr="003743C1">
          <w:rPr>
            <w:rStyle w:val="Hyperlink"/>
          </w:rPr>
          <w:t>4.2.1</w:t>
        </w:r>
        <w:r w:rsidR="00FD4BF2">
          <w:rPr>
            <w:rFonts w:asciiTheme="minorHAnsi" w:eastAsiaTheme="minorEastAsia" w:hAnsiTheme="minorHAnsi" w:cstheme="minorBidi"/>
            <w:i w:val="0"/>
            <w:snapToGrid/>
            <w:sz w:val="22"/>
            <w:szCs w:val="22"/>
          </w:rPr>
          <w:tab/>
        </w:r>
        <w:r w:rsidR="00FD4BF2" w:rsidRPr="003743C1">
          <w:rPr>
            <w:rStyle w:val="Hyperlink"/>
          </w:rPr>
          <w:t>Chức năng cho NVBH</w:t>
        </w:r>
        <w:r w:rsidR="00FD4BF2">
          <w:rPr>
            <w:webHidden/>
          </w:rPr>
          <w:tab/>
        </w:r>
        <w:r w:rsidR="00FD4BF2">
          <w:rPr>
            <w:webHidden/>
          </w:rPr>
          <w:fldChar w:fldCharType="begin"/>
        </w:r>
        <w:r w:rsidR="00FD4BF2">
          <w:rPr>
            <w:webHidden/>
          </w:rPr>
          <w:instrText xml:space="preserve"> PAGEREF _Toc520102897 \h </w:instrText>
        </w:r>
        <w:r w:rsidR="00FD4BF2">
          <w:rPr>
            <w:webHidden/>
          </w:rPr>
        </w:r>
        <w:r w:rsidR="00FD4BF2">
          <w:rPr>
            <w:webHidden/>
          </w:rPr>
          <w:fldChar w:fldCharType="separate"/>
        </w:r>
        <w:r w:rsidR="00FD4BF2">
          <w:rPr>
            <w:webHidden/>
          </w:rPr>
          <w:t>137</w:t>
        </w:r>
        <w:r w:rsidR="00FD4BF2">
          <w:rPr>
            <w:webHidden/>
          </w:rPr>
          <w:fldChar w:fldCharType="end"/>
        </w:r>
      </w:hyperlink>
    </w:p>
    <w:p w14:paraId="0176F338"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8" w:history="1">
        <w:r w:rsidR="00FD4BF2" w:rsidRPr="003743C1">
          <w:rPr>
            <w:rStyle w:val="Hyperlink"/>
          </w:rPr>
          <w:t>4.2.2</w:t>
        </w:r>
        <w:r w:rsidR="00FD4BF2">
          <w:rPr>
            <w:rFonts w:asciiTheme="minorHAnsi" w:eastAsiaTheme="minorEastAsia" w:hAnsiTheme="minorHAnsi" w:cstheme="minorBidi"/>
            <w:i w:val="0"/>
            <w:snapToGrid/>
            <w:sz w:val="22"/>
            <w:szCs w:val="22"/>
          </w:rPr>
          <w:tab/>
        </w:r>
        <w:r w:rsidR="00FD4BF2" w:rsidRPr="003743C1">
          <w:rPr>
            <w:rStyle w:val="Hyperlink"/>
          </w:rPr>
          <w:t>Chức năng cho GSBH</w:t>
        </w:r>
        <w:r w:rsidR="00FD4BF2">
          <w:rPr>
            <w:webHidden/>
          </w:rPr>
          <w:tab/>
        </w:r>
        <w:r w:rsidR="00FD4BF2">
          <w:rPr>
            <w:webHidden/>
          </w:rPr>
          <w:fldChar w:fldCharType="begin"/>
        </w:r>
        <w:r w:rsidR="00FD4BF2">
          <w:rPr>
            <w:webHidden/>
          </w:rPr>
          <w:instrText xml:space="preserve"> PAGEREF _Toc520102898 \h </w:instrText>
        </w:r>
        <w:r w:rsidR="00FD4BF2">
          <w:rPr>
            <w:webHidden/>
          </w:rPr>
        </w:r>
        <w:r w:rsidR="00FD4BF2">
          <w:rPr>
            <w:webHidden/>
          </w:rPr>
          <w:fldChar w:fldCharType="separate"/>
        </w:r>
        <w:r w:rsidR="00FD4BF2">
          <w:rPr>
            <w:webHidden/>
          </w:rPr>
          <w:t>156</w:t>
        </w:r>
        <w:r w:rsidR="00FD4BF2">
          <w:rPr>
            <w:webHidden/>
          </w:rPr>
          <w:fldChar w:fldCharType="end"/>
        </w:r>
      </w:hyperlink>
    </w:p>
    <w:p w14:paraId="4B5D620B"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899" w:history="1">
        <w:r w:rsidR="00FD4BF2" w:rsidRPr="003743C1">
          <w:rPr>
            <w:rStyle w:val="Hyperlink"/>
          </w:rPr>
          <w:t>4.2.3</w:t>
        </w:r>
        <w:r w:rsidR="00FD4BF2">
          <w:rPr>
            <w:rFonts w:asciiTheme="minorHAnsi" w:eastAsiaTheme="minorEastAsia" w:hAnsiTheme="minorHAnsi" w:cstheme="minorBidi"/>
            <w:i w:val="0"/>
            <w:snapToGrid/>
            <w:sz w:val="22"/>
            <w:szCs w:val="22"/>
          </w:rPr>
          <w:tab/>
        </w:r>
        <w:r w:rsidR="00FD4BF2" w:rsidRPr="003743C1">
          <w:rPr>
            <w:rStyle w:val="Hyperlink"/>
          </w:rPr>
          <w:t>Chức năng cho ASM</w:t>
        </w:r>
        <w:r w:rsidR="00FD4BF2">
          <w:rPr>
            <w:webHidden/>
          </w:rPr>
          <w:tab/>
        </w:r>
        <w:r w:rsidR="00FD4BF2">
          <w:rPr>
            <w:webHidden/>
          </w:rPr>
          <w:fldChar w:fldCharType="begin"/>
        </w:r>
        <w:r w:rsidR="00FD4BF2">
          <w:rPr>
            <w:webHidden/>
          </w:rPr>
          <w:instrText xml:space="preserve"> PAGEREF _Toc520102899 \h </w:instrText>
        </w:r>
        <w:r w:rsidR="00FD4BF2">
          <w:rPr>
            <w:webHidden/>
          </w:rPr>
        </w:r>
        <w:r w:rsidR="00FD4BF2">
          <w:rPr>
            <w:webHidden/>
          </w:rPr>
          <w:fldChar w:fldCharType="separate"/>
        </w:r>
        <w:r w:rsidR="00FD4BF2">
          <w:rPr>
            <w:webHidden/>
          </w:rPr>
          <w:t>166</w:t>
        </w:r>
        <w:r w:rsidR="00FD4BF2">
          <w:rPr>
            <w:webHidden/>
          </w:rPr>
          <w:fldChar w:fldCharType="end"/>
        </w:r>
      </w:hyperlink>
    </w:p>
    <w:p w14:paraId="58870A66" w14:textId="77777777" w:rsidR="00FD4BF2" w:rsidRDefault="00E36707" w:rsidP="00FD4BF2">
      <w:pPr>
        <w:pStyle w:val="TOC2"/>
        <w:rPr>
          <w:rFonts w:asciiTheme="minorHAnsi" w:eastAsiaTheme="minorEastAsia" w:hAnsiTheme="minorHAnsi" w:cstheme="minorBidi"/>
          <w:snapToGrid/>
          <w:sz w:val="22"/>
          <w:szCs w:val="22"/>
        </w:rPr>
      </w:pPr>
      <w:hyperlink w:anchor="_Toc520102900" w:history="1">
        <w:r w:rsidR="00FD4BF2" w:rsidRPr="003743C1">
          <w:rPr>
            <w:rStyle w:val="Hyperlink"/>
          </w:rPr>
          <w:t>4.3</w:t>
        </w:r>
        <w:r w:rsidR="00FD4BF2">
          <w:rPr>
            <w:rFonts w:asciiTheme="minorHAnsi" w:eastAsiaTheme="minorEastAsia" w:hAnsiTheme="minorHAnsi" w:cstheme="minorBidi"/>
            <w:snapToGrid/>
            <w:sz w:val="22"/>
            <w:szCs w:val="22"/>
          </w:rPr>
          <w:tab/>
        </w:r>
        <w:r w:rsidR="00FD4BF2" w:rsidRPr="003743C1">
          <w:rPr>
            <w:rStyle w:val="Hyperlink"/>
          </w:rPr>
          <w:t>Danh sách các báo cáo thống kê</w:t>
        </w:r>
        <w:r w:rsidR="00FD4BF2">
          <w:rPr>
            <w:webHidden/>
          </w:rPr>
          <w:tab/>
        </w:r>
        <w:r w:rsidR="00FD4BF2">
          <w:rPr>
            <w:webHidden/>
          </w:rPr>
          <w:fldChar w:fldCharType="begin"/>
        </w:r>
        <w:r w:rsidR="00FD4BF2">
          <w:rPr>
            <w:webHidden/>
          </w:rPr>
          <w:instrText xml:space="preserve"> PAGEREF _Toc520102900 \h </w:instrText>
        </w:r>
        <w:r w:rsidR="00FD4BF2">
          <w:rPr>
            <w:webHidden/>
          </w:rPr>
        </w:r>
        <w:r w:rsidR="00FD4BF2">
          <w:rPr>
            <w:webHidden/>
          </w:rPr>
          <w:fldChar w:fldCharType="separate"/>
        </w:r>
        <w:r w:rsidR="00FD4BF2">
          <w:rPr>
            <w:webHidden/>
          </w:rPr>
          <w:t>175</w:t>
        </w:r>
        <w:r w:rsidR="00FD4BF2">
          <w:rPr>
            <w:webHidden/>
          </w:rPr>
          <w:fldChar w:fldCharType="end"/>
        </w:r>
      </w:hyperlink>
    </w:p>
    <w:p w14:paraId="4FA6DE85"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901" w:history="1">
        <w:r w:rsidR="00FD4BF2" w:rsidRPr="003743C1">
          <w:rPr>
            <w:rStyle w:val="Hyperlink"/>
            <w:lang w:val="vi-VN"/>
          </w:rPr>
          <w:t>4.3.1</w:t>
        </w:r>
        <w:r w:rsidR="00FD4BF2">
          <w:rPr>
            <w:rFonts w:asciiTheme="minorHAnsi" w:eastAsiaTheme="minorEastAsia" w:hAnsiTheme="minorHAnsi" w:cstheme="minorBidi"/>
            <w:i w:val="0"/>
            <w:snapToGrid/>
            <w:sz w:val="22"/>
            <w:szCs w:val="22"/>
          </w:rPr>
          <w:tab/>
        </w:r>
        <w:r w:rsidR="00FD4BF2" w:rsidRPr="003743C1">
          <w:rPr>
            <w:rStyle w:val="Hyperlink"/>
          </w:rPr>
          <w:t>B</w:t>
        </w:r>
        <w:r w:rsidR="00FD4BF2" w:rsidRPr="003743C1">
          <w:rPr>
            <w:rStyle w:val="Hyperlink"/>
            <w:lang w:val="vi-VN"/>
          </w:rPr>
          <w:t>áo cáo có sẵn trên hệ thống DMS One</w:t>
        </w:r>
        <w:r w:rsidR="00FD4BF2">
          <w:rPr>
            <w:webHidden/>
          </w:rPr>
          <w:tab/>
        </w:r>
        <w:r w:rsidR="00FD4BF2">
          <w:rPr>
            <w:webHidden/>
          </w:rPr>
          <w:fldChar w:fldCharType="begin"/>
        </w:r>
        <w:r w:rsidR="00FD4BF2">
          <w:rPr>
            <w:webHidden/>
          </w:rPr>
          <w:instrText xml:space="preserve"> PAGEREF _Toc520102901 \h </w:instrText>
        </w:r>
        <w:r w:rsidR="00FD4BF2">
          <w:rPr>
            <w:webHidden/>
          </w:rPr>
        </w:r>
        <w:r w:rsidR="00FD4BF2">
          <w:rPr>
            <w:webHidden/>
          </w:rPr>
          <w:fldChar w:fldCharType="separate"/>
        </w:r>
        <w:r w:rsidR="00FD4BF2">
          <w:rPr>
            <w:webHidden/>
          </w:rPr>
          <w:t>175</w:t>
        </w:r>
        <w:r w:rsidR="00FD4BF2">
          <w:rPr>
            <w:webHidden/>
          </w:rPr>
          <w:fldChar w:fldCharType="end"/>
        </w:r>
      </w:hyperlink>
    </w:p>
    <w:p w14:paraId="4FB36AA2"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902" w:history="1">
        <w:r w:rsidR="00FD4BF2" w:rsidRPr="003743C1">
          <w:rPr>
            <w:rStyle w:val="Hyperlink"/>
          </w:rPr>
          <w:t>4.3.2</w:t>
        </w:r>
        <w:r w:rsidR="00FD4BF2">
          <w:rPr>
            <w:rFonts w:asciiTheme="minorHAnsi" w:eastAsiaTheme="minorEastAsia" w:hAnsiTheme="minorHAnsi" w:cstheme="minorBidi"/>
            <w:i w:val="0"/>
            <w:snapToGrid/>
            <w:sz w:val="22"/>
            <w:szCs w:val="22"/>
          </w:rPr>
          <w:tab/>
        </w:r>
        <w:r w:rsidR="00FD4BF2" w:rsidRPr="003743C1">
          <w:rPr>
            <w:rStyle w:val="Hyperlink"/>
          </w:rPr>
          <w:t>Báo cáo theo yêu cầu đặc thù của công ty TNHH Zott</w:t>
        </w:r>
        <w:r w:rsidR="00FD4BF2">
          <w:rPr>
            <w:webHidden/>
          </w:rPr>
          <w:tab/>
        </w:r>
        <w:r w:rsidR="00FD4BF2">
          <w:rPr>
            <w:webHidden/>
          </w:rPr>
          <w:fldChar w:fldCharType="begin"/>
        </w:r>
        <w:r w:rsidR="00FD4BF2">
          <w:rPr>
            <w:webHidden/>
          </w:rPr>
          <w:instrText xml:space="preserve"> PAGEREF _Toc520102902 \h </w:instrText>
        </w:r>
        <w:r w:rsidR="00FD4BF2">
          <w:rPr>
            <w:webHidden/>
          </w:rPr>
        </w:r>
        <w:r w:rsidR="00FD4BF2">
          <w:rPr>
            <w:webHidden/>
          </w:rPr>
          <w:fldChar w:fldCharType="separate"/>
        </w:r>
        <w:r w:rsidR="00FD4BF2">
          <w:rPr>
            <w:webHidden/>
          </w:rPr>
          <w:t>177</w:t>
        </w:r>
        <w:r w:rsidR="00FD4BF2">
          <w:rPr>
            <w:webHidden/>
          </w:rPr>
          <w:fldChar w:fldCharType="end"/>
        </w:r>
      </w:hyperlink>
    </w:p>
    <w:p w14:paraId="310EAC48" w14:textId="77777777" w:rsidR="00FD4BF2" w:rsidRDefault="00E36707">
      <w:pPr>
        <w:pStyle w:val="TOC1"/>
        <w:rPr>
          <w:rFonts w:asciiTheme="minorHAnsi" w:eastAsiaTheme="minorEastAsia" w:hAnsiTheme="minorHAnsi" w:cstheme="minorBidi"/>
          <w:b w:val="0"/>
          <w:snapToGrid/>
          <w:sz w:val="22"/>
          <w:szCs w:val="22"/>
        </w:rPr>
      </w:pPr>
      <w:hyperlink w:anchor="_Toc520102903" w:history="1">
        <w:r w:rsidR="00FD4BF2" w:rsidRPr="003743C1">
          <w:rPr>
            <w:rStyle w:val="Hyperlink"/>
          </w:rPr>
          <w:t>5</w:t>
        </w:r>
        <w:r w:rsidR="00FD4BF2">
          <w:rPr>
            <w:rFonts w:asciiTheme="minorHAnsi" w:eastAsiaTheme="minorEastAsia" w:hAnsiTheme="minorHAnsi" w:cstheme="minorBidi"/>
            <w:b w:val="0"/>
            <w:snapToGrid/>
            <w:sz w:val="22"/>
            <w:szCs w:val="22"/>
          </w:rPr>
          <w:tab/>
        </w:r>
        <w:r w:rsidR="00FD4BF2" w:rsidRPr="003743C1">
          <w:rPr>
            <w:rStyle w:val="Hyperlink"/>
          </w:rPr>
          <w:t>Yêu cầu đồng bộ dữ liệu</w:t>
        </w:r>
        <w:r w:rsidR="00FD4BF2">
          <w:rPr>
            <w:webHidden/>
          </w:rPr>
          <w:tab/>
        </w:r>
        <w:r w:rsidR="00FD4BF2">
          <w:rPr>
            <w:webHidden/>
          </w:rPr>
          <w:fldChar w:fldCharType="begin"/>
        </w:r>
        <w:r w:rsidR="00FD4BF2">
          <w:rPr>
            <w:webHidden/>
          </w:rPr>
          <w:instrText xml:space="preserve"> PAGEREF _Toc520102903 \h </w:instrText>
        </w:r>
        <w:r w:rsidR="00FD4BF2">
          <w:rPr>
            <w:webHidden/>
          </w:rPr>
        </w:r>
        <w:r w:rsidR="00FD4BF2">
          <w:rPr>
            <w:webHidden/>
          </w:rPr>
          <w:fldChar w:fldCharType="separate"/>
        </w:r>
        <w:r w:rsidR="00FD4BF2">
          <w:rPr>
            <w:webHidden/>
          </w:rPr>
          <w:t>177</w:t>
        </w:r>
        <w:r w:rsidR="00FD4BF2">
          <w:rPr>
            <w:webHidden/>
          </w:rPr>
          <w:fldChar w:fldCharType="end"/>
        </w:r>
      </w:hyperlink>
    </w:p>
    <w:p w14:paraId="1AF4216C" w14:textId="77777777" w:rsidR="00FD4BF2" w:rsidRDefault="00E36707">
      <w:pPr>
        <w:pStyle w:val="TOC2"/>
        <w:rPr>
          <w:rFonts w:asciiTheme="minorHAnsi" w:eastAsiaTheme="minorEastAsia" w:hAnsiTheme="minorHAnsi" w:cstheme="minorBidi"/>
          <w:snapToGrid/>
          <w:sz w:val="22"/>
          <w:szCs w:val="22"/>
        </w:rPr>
      </w:pPr>
      <w:hyperlink w:anchor="_Toc520102904" w:history="1">
        <w:r w:rsidR="00FD4BF2" w:rsidRPr="003743C1">
          <w:rPr>
            <w:rStyle w:val="Hyperlink"/>
          </w:rPr>
          <w:t>5.1</w:t>
        </w:r>
        <w:r w:rsidR="00FD4BF2">
          <w:rPr>
            <w:rFonts w:asciiTheme="minorHAnsi" w:eastAsiaTheme="minorEastAsia" w:hAnsiTheme="minorHAnsi" w:cstheme="minorBidi"/>
            <w:snapToGrid/>
            <w:sz w:val="22"/>
            <w:szCs w:val="22"/>
          </w:rPr>
          <w:tab/>
        </w:r>
        <w:r w:rsidR="00FD4BF2" w:rsidRPr="003743C1">
          <w:rPr>
            <w:rStyle w:val="Hyperlink"/>
          </w:rPr>
          <w:t>Các loại dữ liệu</w:t>
        </w:r>
        <w:r w:rsidR="00FD4BF2">
          <w:rPr>
            <w:webHidden/>
          </w:rPr>
          <w:tab/>
        </w:r>
        <w:r w:rsidR="00FD4BF2">
          <w:rPr>
            <w:webHidden/>
          </w:rPr>
          <w:fldChar w:fldCharType="begin"/>
        </w:r>
        <w:r w:rsidR="00FD4BF2">
          <w:rPr>
            <w:webHidden/>
          </w:rPr>
          <w:instrText xml:space="preserve"> PAGEREF _Toc520102904 \h </w:instrText>
        </w:r>
        <w:r w:rsidR="00FD4BF2">
          <w:rPr>
            <w:webHidden/>
          </w:rPr>
        </w:r>
        <w:r w:rsidR="00FD4BF2">
          <w:rPr>
            <w:webHidden/>
          </w:rPr>
          <w:fldChar w:fldCharType="separate"/>
        </w:r>
        <w:r w:rsidR="00FD4BF2">
          <w:rPr>
            <w:webHidden/>
          </w:rPr>
          <w:t>177</w:t>
        </w:r>
        <w:r w:rsidR="00FD4BF2">
          <w:rPr>
            <w:webHidden/>
          </w:rPr>
          <w:fldChar w:fldCharType="end"/>
        </w:r>
      </w:hyperlink>
    </w:p>
    <w:p w14:paraId="22B2E8DA" w14:textId="77777777" w:rsidR="00FD4BF2" w:rsidRDefault="00E36707">
      <w:pPr>
        <w:pStyle w:val="TOC2"/>
        <w:rPr>
          <w:rFonts w:asciiTheme="minorHAnsi" w:eastAsiaTheme="minorEastAsia" w:hAnsiTheme="minorHAnsi" w:cstheme="minorBidi"/>
          <w:snapToGrid/>
          <w:sz w:val="22"/>
          <w:szCs w:val="22"/>
        </w:rPr>
      </w:pPr>
      <w:hyperlink w:anchor="_Toc520102905" w:history="1">
        <w:r w:rsidR="00FD4BF2" w:rsidRPr="003743C1">
          <w:rPr>
            <w:rStyle w:val="Hyperlink"/>
            <w:lang w:val="fr-FR"/>
          </w:rPr>
          <w:t>5.2</w:t>
        </w:r>
        <w:r w:rsidR="00FD4BF2">
          <w:rPr>
            <w:rFonts w:asciiTheme="minorHAnsi" w:eastAsiaTheme="minorEastAsia" w:hAnsiTheme="minorHAnsi" w:cstheme="minorBidi"/>
            <w:snapToGrid/>
            <w:sz w:val="22"/>
            <w:szCs w:val="22"/>
          </w:rPr>
          <w:tab/>
        </w:r>
        <w:r w:rsidR="00FD4BF2" w:rsidRPr="003743C1">
          <w:rPr>
            <w:rStyle w:val="Hyperlink"/>
            <w:lang w:val="fr-FR"/>
          </w:rPr>
          <w:t>Mô tả chi tiết file dữ liệu</w:t>
        </w:r>
        <w:r w:rsidR="00FD4BF2">
          <w:rPr>
            <w:webHidden/>
          </w:rPr>
          <w:tab/>
        </w:r>
        <w:r w:rsidR="00FD4BF2">
          <w:rPr>
            <w:webHidden/>
          </w:rPr>
          <w:fldChar w:fldCharType="begin"/>
        </w:r>
        <w:r w:rsidR="00FD4BF2">
          <w:rPr>
            <w:webHidden/>
          </w:rPr>
          <w:instrText xml:space="preserve"> PAGEREF _Toc520102905 \h </w:instrText>
        </w:r>
        <w:r w:rsidR="00FD4BF2">
          <w:rPr>
            <w:webHidden/>
          </w:rPr>
        </w:r>
        <w:r w:rsidR="00FD4BF2">
          <w:rPr>
            <w:webHidden/>
          </w:rPr>
          <w:fldChar w:fldCharType="separate"/>
        </w:r>
        <w:r w:rsidR="00FD4BF2">
          <w:rPr>
            <w:webHidden/>
          </w:rPr>
          <w:t>177</w:t>
        </w:r>
        <w:r w:rsidR="00FD4BF2">
          <w:rPr>
            <w:webHidden/>
          </w:rPr>
          <w:fldChar w:fldCharType="end"/>
        </w:r>
      </w:hyperlink>
    </w:p>
    <w:p w14:paraId="449BCB03"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906" w:history="1">
        <w:r w:rsidR="00FD4BF2" w:rsidRPr="003743C1">
          <w:rPr>
            <w:rStyle w:val="Hyperlink"/>
          </w:rPr>
          <w:t>5.2.1</w:t>
        </w:r>
        <w:r w:rsidR="00FD4BF2">
          <w:rPr>
            <w:rFonts w:asciiTheme="minorHAnsi" w:eastAsiaTheme="minorEastAsia" w:hAnsiTheme="minorHAnsi" w:cstheme="minorBidi"/>
            <w:i w:val="0"/>
            <w:snapToGrid/>
            <w:sz w:val="22"/>
            <w:szCs w:val="22"/>
          </w:rPr>
          <w:tab/>
        </w:r>
        <w:r w:rsidR="00FD4BF2" w:rsidRPr="003743C1">
          <w:rPr>
            <w:rStyle w:val="Hyperlink"/>
          </w:rPr>
          <w:t>Sản phẩm</w:t>
        </w:r>
        <w:r w:rsidR="00FD4BF2">
          <w:rPr>
            <w:webHidden/>
          </w:rPr>
          <w:tab/>
        </w:r>
        <w:r w:rsidR="00FD4BF2">
          <w:rPr>
            <w:webHidden/>
          </w:rPr>
          <w:fldChar w:fldCharType="begin"/>
        </w:r>
        <w:r w:rsidR="00FD4BF2">
          <w:rPr>
            <w:webHidden/>
          </w:rPr>
          <w:instrText xml:space="preserve"> PAGEREF _Toc520102906 \h </w:instrText>
        </w:r>
        <w:r w:rsidR="00FD4BF2">
          <w:rPr>
            <w:webHidden/>
          </w:rPr>
        </w:r>
        <w:r w:rsidR="00FD4BF2">
          <w:rPr>
            <w:webHidden/>
          </w:rPr>
          <w:fldChar w:fldCharType="separate"/>
        </w:r>
        <w:r w:rsidR="00FD4BF2">
          <w:rPr>
            <w:webHidden/>
          </w:rPr>
          <w:t>178</w:t>
        </w:r>
        <w:r w:rsidR="00FD4BF2">
          <w:rPr>
            <w:webHidden/>
          </w:rPr>
          <w:fldChar w:fldCharType="end"/>
        </w:r>
      </w:hyperlink>
    </w:p>
    <w:p w14:paraId="27C8076F"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907" w:history="1">
        <w:r w:rsidR="00FD4BF2" w:rsidRPr="003743C1">
          <w:rPr>
            <w:rStyle w:val="Hyperlink"/>
          </w:rPr>
          <w:t>5.2.2</w:t>
        </w:r>
        <w:r w:rsidR="00FD4BF2">
          <w:rPr>
            <w:rFonts w:asciiTheme="minorHAnsi" w:eastAsiaTheme="minorEastAsia" w:hAnsiTheme="minorHAnsi" w:cstheme="minorBidi"/>
            <w:i w:val="0"/>
            <w:snapToGrid/>
            <w:sz w:val="22"/>
            <w:szCs w:val="22"/>
          </w:rPr>
          <w:tab/>
        </w:r>
        <w:r w:rsidR="00FD4BF2" w:rsidRPr="003743C1">
          <w:rPr>
            <w:rStyle w:val="Hyperlink"/>
          </w:rPr>
          <w:t>Billing &amp; SO Return</w:t>
        </w:r>
        <w:r w:rsidR="00FD4BF2">
          <w:rPr>
            <w:webHidden/>
          </w:rPr>
          <w:tab/>
        </w:r>
        <w:r w:rsidR="00FD4BF2">
          <w:rPr>
            <w:webHidden/>
          </w:rPr>
          <w:fldChar w:fldCharType="begin"/>
        </w:r>
        <w:r w:rsidR="00FD4BF2">
          <w:rPr>
            <w:webHidden/>
          </w:rPr>
          <w:instrText xml:space="preserve"> PAGEREF _Toc520102907 \h </w:instrText>
        </w:r>
        <w:r w:rsidR="00FD4BF2">
          <w:rPr>
            <w:webHidden/>
          </w:rPr>
        </w:r>
        <w:r w:rsidR="00FD4BF2">
          <w:rPr>
            <w:webHidden/>
          </w:rPr>
          <w:fldChar w:fldCharType="separate"/>
        </w:r>
        <w:r w:rsidR="00FD4BF2">
          <w:rPr>
            <w:webHidden/>
          </w:rPr>
          <w:t>179</w:t>
        </w:r>
        <w:r w:rsidR="00FD4BF2">
          <w:rPr>
            <w:webHidden/>
          </w:rPr>
          <w:fldChar w:fldCharType="end"/>
        </w:r>
      </w:hyperlink>
    </w:p>
    <w:p w14:paraId="3FD202E5" w14:textId="77777777" w:rsidR="00FD4BF2" w:rsidRDefault="00E36707" w:rsidP="00FD4BF2">
      <w:pPr>
        <w:pStyle w:val="TOC3"/>
        <w:tabs>
          <w:tab w:val="clear" w:pos="8305"/>
          <w:tab w:val="right" w:leader="dot" w:pos="9720"/>
        </w:tabs>
        <w:rPr>
          <w:rFonts w:asciiTheme="minorHAnsi" w:eastAsiaTheme="minorEastAsia" w:hAnsiTheme="minorHAnsi" w:cstheme="minorBidi"/>
          <w:i w:val="0"/>
          <w:snapToGrid/>
          <w:sz w:val="22"/>
          <w:szCs w:val="22"/>
        </w:rPr>
      </w:pPr>
      <w:hyperlink w:anchor="_Toc520102908" w:history="1">
        <w:r w:rsidR="00FD4BF2" w:rsidRPr="003743C1">
          <w:rPr>
            <w:rStyle w:val="Hyperlink"/>
          </w:rPr>
          <w:t>5.2.3</w:t>
        </w:r>
        <w:r w:rsidR="00FD4BF2">
          <w:rPr>
            <w:rFonts w:asciiTheme="minorHAnsi" w:eastAsiaTheme="minorEastAsia" w:hAnsiTheme="minorHAnsi" w:cstheme="minorBidi"/>
            <w:i w:val="0"/>
            <w:snapToGrid/>
            <w:sz w:val="22"/>
            <w:szCs w:val="22"/>
          </w:rPr>
          <w:tab/>
        </w:r>
        <w:r w:rsidR="00FD4BF2" w:rsidRPr="003743C1">
          <w:rPr>
            <w:rStyle w:val="Hyperlink"/>
          </w:rPr>
          <w:t>PO và PO return</w:t>
        </w:r>
        <w:r w:rsidR="00FD4BF2">
          <w:rPr>
            <w:webHidden/>
          </w:rPr>
          <w:tab/>
        </w:r>
        <w:r w:rsidR="00FD4BF2">
          <w:rPr>
            <w:webHidden/>
          </w:rPr>
          <w:fldChar w:fldCharType="begin"/>
        </w:r>
        <w:r w:rsidR="00FD4BF2">
          <w:rPr>
            <w:webHidden/>
          </w:rPr>
          <w:instrText xml:space="preserve"> PAGEREF _Toc520102908 \h </w:instrText>
        </w:r>
        <w:r w:rsidR="00FD4BF2">
          <w:rPr>
            <w:webHidden/>
          </w:rPr>
        </w:r>
        <w:r w:rsidR="00FD4BF2">
          <w:rPr>
            <w:webHidden/>
          </w:rPr>
          <w:fldChar w:fldCharType="separate"/>
        </w:r>
        <w:r w:rsidR="00FD4BF2">
          <w:rPr>
            <w:webHidden/>
          </w:rPr>
          <w:t>179</w:t>
        </w:r>
        <w:r w:rsidR="00FD4BF2">
          <w:rPr>
            <w:webHidden/>
          </w:rPr>
          <w:fldChar w:fldCharType="end"/>
        </w:r>
      </w:hyperlink>
    </w:p>
    <w:p w14:paraId="555364FD" w14:textId="77777777" w:rsidR="00B541F4" w:rsidRPr="00133457" w:rsidRDefault="00B541F4" w:rsidP="00B541F4">
      <w:pPr>
        <w:pStyle w:val="TOC4"/>
        <w:rPr>
          <w:i w:val="0"/>
          <w:szCs w:val="24"/>
        </w:rPr>
      </w:pPr>
      <w:r w:rsidRPr="00133457">
        <w:rPr>
          <w:sz w:val="28"/>
          <w:szCs w:val="28"/>
        </w:rPr>
        <w:fldChar w:fldCharType="end"/>
      </w:r>
    </w:p>
    <w:p w14:paraId="7B5627EE" w14:textId="77777777" w:rsidR="00705A3F" w:rsidRDefault="00B541F4" w:rsidP="00613180">
      <w:pPr>
        <w:pStyle w:val="Heading1"/>
      </w:pPr>
      <w:bookmarkStart w:id="1" w:name="_Toc72062201"/>
      <w:bookmarkEnd w:id="0"/>
      <w:r w:rsidRPr="00133457">
        <w:br w:type="page"/>
      </w:r>
      <w:bookmarkStart w:id="2" w:name="_Toc520102841"/>
      <w:r w:rsidR="00014F48">
        <w:lastRenderedPageBreak/>
        <w:t>Giới thiệu</w:t>
      </w:r>
      <w:bookmarkEnd w:id="2"/>
    </w:p>
    <w:p w14:paraId="3346D67D" w14:textId="77777777" w:rsidR="00705A3F" w:rsidRDefault="00705A3F" w:rsidP="00B135E5">
      <w:pPr>
        <w:pStyle w:val="Heading2"/>
      </w:pPr>
      <w:bookmarkStart w:id="3" w:name="_Toc520102842"/>
      <w:r>
        <w:t>Mục đích tài liệu</w:t>
      </w:r>
      <w:bookmarkEnd w:id="3"/>
    </w:p>
    <w:p w14:paraId="3F9F4B28" w14:textId="145C4073" w:rsidR="009575A9" w:rsidRPr="00133457" w:rsidRDefault="009575A9" w:rsidP="00203E26">
      <w:pPr>
        <w:spacing w:line="240" w:lineRule="auto"/>
        <w:ind w:left="0" w:firstLine="576"/>
        <w:jc w:val="both"/>
        <w:rPr>
          <w:szCs w:val="24"/>
        </w:rPr>
      </w:pPr>
      <w:r w:rsidRPr="00133457">
        <w:rPr>
          <w:szCs w:val="24"/>
        </w:rPr>
        <w:t>Tài liệu nhằm mô tả các qu</w:t>
      </w:r>
      <w:r w:rsidR="00C76597">
        <w:rPr>
          <w:szCs w:val="24"/>
        </w:rPr>
        <w:t>y</w:t>
      </w:r>
      <w:r w:rsidRPr="00133457">
        <w:rPr>
          <w:szCs w:val="24"/>
        </w:rPr>
        <w:t xml:space="preserve"> trình nghiệp vụ</w:t>
      </w:r>
      <w:r>
        <w:rPr>
          <w:szCs w:val="24"/>
        </w:rPr>
        <w:t>,</w:t>
      </w:r>
      <w:r w:rsidRPr="00F77502">
        <w:rPr>
          <w:szCs w:val="24"/>
        </w:rPr>
        <w:t xml:space="preserve"> </w:t>
      </w:r>
      <w:r w:rsidRPr="00133457">
        <w:rPr>
          <w:szCs w:val="24"/>
        </w:rPr>
        <w:t xml:space="preserve">các yêu cầu của người sử dụng. Tài liệu là cơ sở để xây dựng ứng dụng, đánh giá </w:t>
      </w:r>
      <w:r w:rsidR="00BF3080">
        <w:rPr>
          <w:szCs w:val="24"/>
        </w:rPr>
        <w:t>mức độ hoàn thiện của ứng dụng.</w:t>
      </w:r>
      <w:r w:rsidRPr="00133457">
        <w:rPr>
          <w:szCs w:val="24"/>
        </w:rPr>
        <w:t xml:space="preserve">Tài liệu sẽ được khách hàng, đội phát triển, và đội </w:t>
      </w:r>
      <w:r w:rsidR="00B140AA">
        <w:rPr>
          <w:szCs w:val="24"/>
        </w:rPr>
        <w:t>kiểm thử</w:t>
      </w:r>
      <w:r w:rsidRPr="00133457">
        <w:rPr>
          <w:szCs w:val="24"/>
        </w:rPr>
        <w:t xml:space="preserve"> sử dụng trong quá trình phát triển của sản phẩm.</w:t>
      </w:r>
    </w:p>
    <w:p w14:paraId="5D131DE3" w14:textId="77777777" w:rsidR="00705A3F" w:rsidRDefault="00705A3F" w:rsidP="00B135E5">
      <w:pPr>
        <w:pStyle w:val="Heading2"/>
      </w:pPr>
      <w:bookmarkStart w:id="4" w:name="_Toc520102843"/>
      <w:r>
        <w:t>Phạm vi tài liệu</w:t>
      </w:r>
      <w:bookmarkEnd w:id="4"/>
    </w:p>
    <w:p w14:paraId="416E7DEF" w14:textId="2CE4669C" w:rsidR="002D5A7B" w:rsidRDefault="002D5A7B" w:rsidP="00C76597">
      <w:pPr>
        <w:pStyle w:val="NormalIndent"/>
      </w:pPr>
      <w:r>
        <w:t xml:space="preserve">Tài liệu mô tả các nghiệp vụ quản </w:t>
      </w:r>
      <w:bookmarkStart w:id="5" w:name="_GoBack"/>
      <w:r>
        <w:t xml:space="preserve">lý bán hàng kênh </w:t>
      </w:r>
      <w:r w:rsidR="00203E26">
        <w:t xml:space="preserve">bán hàng truyền </w:t>
      </w:r>
      <w:bookmarkEnd w:id="5"/>
      <w:r w:rsidR="00203E26">
        <w:t xml:space="preserve">thống của công ty </w:t>
      </w:r>
      <w:r w:rsidR="00551E5D">
        <w:t>TNHH ZOTT Việt Nam</w:t>
      </w:r>
      <w:r w:rsidR="00203E26">
        <w:t>, bao gồm:</w:t>
      </w:r>
    </w:p>
    <w:p w14:paraId="46E205F4" w14:textId="77777777" w:rsidR="00203E26" w:rsidRDefault="00203E26" w:rsidP="00203E26">
      <w:pPr>
        <w:pStyle w:val="Bullet1"/>
      </w:pPr>
      <w:r>
        <w:t>Quy trình quản lý bán hàng của công ty.</w:t>
      </w:r>
    </w:p>
    <w:p w14:paraId="680B2A18" w14:textId="0AEA1903" w:rsidR="00203E26" w:rsidRDefault="00E34451" w:rsidP="00203E26">
      <w:pPr>
        <w:pStyle w:val="Bullet1"/>
      </w:pPr>
      <w:r>
        <w:t>Quy trình bán hàng tại n</w:t>
      </w:r>
      <w:r w:rsidR="00203E26">
        <w:t>hà phân phối.</w:t>
      </w:r>
    </w:p>
    <w:p w14:paraId="0F5ACD5D" w14:textId="70CCEFF7" w:rsidR="00203E26" w:rsidRPr="002D5A7B" w:rsidRDefault="00E34451" w:rsidP="00203E26">
      <w:pPr>
        <w:pStyle w:val="Bullet1"/>
      </w:pPr>
      <w:r>
        <w:t>Quy trình bán hàng của n</w:t>
      </w:r>
      <w:r w:rsidR="00203E26">
        <w:t>hân viên bán hàng trên thị trường.</w:t>
      </w:r>
    </w:p>
    <w:p w14:paraId="298518D1" w14:textId="77777777" w:rsidR="00705A3F" w:rsidRDefault="00705A3F" w:rsidP="00B135E5">
      <w:pPr>
        <w:pStyle w:val="Heading2"/>
      </w:pPr>
      <w:bookmarkStart w:id="6" w:name="_Toc520102844"/>
      <w:r>
        <w:t>Định nghĩa thuật ngữ và các từ viết tắt</w:t>
      </w:r>
      <w:bookmarkEnd w:id="6"/>
    </w:p>
    <w:tbl>
      <w:tblPr>
        <w:tblW w:w="89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3"/>
        <w:gridCol w:w="5103"/>
        <w:gridCol w:w="1710"/>
      </w:tblGrid>
      <w:tr w:rsidR="00FF4AF6" w:rsidRPr="00133457" w14:paraId="555B834B" w14:textId="77777777" w:rsidTr="002D10BC">
        <w:trPr>
          <w:tblHeader/>
          <w:jc w:val="center"/>
        </w:trPr>
        <w:tc>
          <w:tcPr>
            <w:tcW w:w="2103" w:type="dxa"/>
            <w:shd w:val="clear" w:color="auto" w:fill="C6D9F1" w:themeFill="text2" w:themeFillTint="33"/>
          </w:tcPr>
          <w:p w14:paraId="7215CDF5" w14:textId="77777777" w:rsidR="00FF4AF6" w:rsidRPr="00264368" w:rsidRDefault="00FF4AF6" w:rsidP="000657A1">
            <w:pPr>
              <w:pStyle w:val="Bang"/>
              <w:spacing w:before="40" w:after="40" w:line="240" w:lineRule="auto"/>
              <w:jc w:val="center"/>
              <w:rPr>
                <w:b/>
                <w:sz w:val="24"/>
                <w:szCs w:val="24"/>
              </w:rPr>
            </w:pPr>
            <w:r w:rsidRPr="00264368">
              <w:rPr>
                <w:b/>
                <w:sz w:val="24"/>
                <w:szCs w:val="24"/>
              </w:rPr>
              <w:t>Thuật ngữ</w:t>
            </w:r>
          </w:p>
        </w:tc>
        <w:tc>
          <w:tcPr>
            <w:tcW w:w="5103" w:type="dxa"/>
            <w:shd w:val="clear" w:color="auto" w:fill="C6D9F1" w:themeFill="text2" w:themeFillTint="33"/>
          </w:tcPr>
          <w:p w14:paraId="498B2D82" w14:textId="77777777" w:rsidR="00FF4AF6" w:rsidRPr="00264368" w:rsidRDefault="00FF4AF6" w:rsidP="000657A1">
            <w:pPr>
              <w:pStyle w:val="Bang"/>
              <w:spacing w:before="40" w:after="40" w:line="240" w:lineRule="auto"/>
              <w:jc w:val="center"/>
              <w:rPr>
                <w:b/>
                <w:sz w:val="24"/>
                <w:szCs w:val="24"/>
              </w:rPr>
            </w:pPr>
            <w:r w:rsidRPr="00264368">
              <w:rPr>
                <w:b/>
                <w:sz w:val="24"/>
                <w:szCs w:val="24"/>
              </w:rPr>
              <w:t>Định nghĩa</w:t>
            </w:r>
          </w:p>
        </w:tc>
        <w:tc>
          <w:tcPr>
            <w:tcW w:w="1710" w:type="dxa"/>
            <w:shd w:val="clear" w:color="auto" w:fill="C6D9F1" w:themeFill="text2" w:themeFillTint="33"/>
          </w:tcPr>
          <w:p w14:paraId="7B5DB7A7" w14:textId="77777777" w:rsidR="00FF4AF6" w:rsidRPr="00264368" w:rsidRDefault="00FF4AF6" w:rsidP="000657A1">
            <w:pPr>
              <w:pStyle w:val="Bang"/>
              <w:spacing w:before="40" w:after="40" w:line="240" w:lineRule="auto"/>
              <w:jc w:val="center"/>
              <w:rPr>
                <w:b/>
                <w:sz w:val="24"/>
                <w:szCs w:val="24"/>
              </w:rPr>
            </w:pPr>
            <w:r w:rsidRPr="00264368">
              <w:rPr>
                <w:b/>
                <w:sz w:val="24"/>
                <w:szCs w:val="24"/>
              </w:rPr>
              <w:t>Ghi chú</w:t>
            </w:r>
          </w:p>
        </w:tc>
      </w:tr>
      <w:tr w:rsidR="001F5F83" w:rsidRPr="00133457" w14:paraId="3932AB2C" w14:textId="77777777" w:rsidTr="002D10BC">
        <w:trPr>
          <w:jc w:val="center"/>
        </w:trPr>
        <w:tc>
          <w:tcPr>
            <w:tcW w:w="2103" w:type="dxa"/>
          </w:tcPr>
          <w:p w14:paraId="32C8B761" w14:textId="4CA9EFCB" w:rsidR="001F5F83" w:rsidRPr="00133457" w:rsidRDefault="001F5F83" w:rsidP="000657A1">
            <w:pPr>
              <w:pStyle w:val="Bang"/>
              <w:spacing w:before="40" w:after="40" w:line="240" w:lineRule="auto"/>
              <w:rPr>
                <w:sz w:val="24"/>
                <w:szCs w:val="24"/>
              </w:rPr>
            </w:pPr>
            <w:r>
              <w:rPr>
                <w:sz w:val="24"/>
                <w:szCs w:val="24"/>
              </w:rPr>
              <w:t>R</w:t>
            </w:r>
            <w:r w:rsidR="00F67891">
              <w:rPr>
                <w:sz w:val="24"/>
                <w:szCs w:val="24"/>
              </w:rPr>
              <w:t>SM</w:t>
            </w:r>
          </w:p>
        </w:tc>
        <w:tc>
          <w:tcPr>
            <w:tcW w:w="5103" w:type="dxa"/>
          </w:tcPr>
          <w:p w14:paraId="592FC3A0" w14:textId="77777777" w:rsidR="001F5F83" w:rsidRPr="00133457" w:rsidRDefault="001F5F83" w:rsidP="000657A1">
            <w:pPr>
              <w:pStyle w:val="Bang"/>
              <w:spacing w:before="40" w:after="40" w:line="240" w:lineRule="auto"/>
              <w:rPr>
                <w:sz w:val="24"/>
                <w:szCs w:val="24"/>
              </w:rPr>
            </w:pPr>
            <w:r>
              <w:rPr>
                <w:sz w:val="24"/>
                <w:szCs w:val="24"/>
              </w:rPr>
              <w:t>Giám đốc miền</w:t>
            </w:r>
          </w:p>
        </w:tc>
        <w:tc>
          <w:tcPr>
            <w:tcW w:w="1710" w:type="dxa"/>
          </w:tcPr>
          <w:p w14:paraId="1870C498" w14:textId="77777777" w:rsidR="001F5F83" w:rsidRPr="00133457" w:rsidRDefault="001F5F83" w:rsidP="000657A1">
            <w:pPr>
              <w:pStyle w:val="Bang"/>
              <w:spacing w:before="40" w:after="40" w:line="240" w:lineRule="auto"/>
              <w:rPr>
                <w:sz w:val="24"/>
                <w:szCs w:val="24"/>
              </w:rPr>
            </w:pPr>
          </w:p>
        </w:tc>
      </w:tr>
      <w:tr w:rsidR="001F5F83" w:rsidRPr="00133457" w14:paraId="5EB701AC" w14:textId="77777777" w:rsidTr="002D10BC">
        <w:trPr>
          <w:jc w:val="center"/>
        </w:trPr>
        <w:tc>
          <w:tcPr>
            <w:tcW w:w="2103" w:type="dxa"/>
          </w:tcPr>
          <w:p w14:paraId="67DD9A6A" w14:textId="77777777" w:rsidR="001F5F83" w:rsidRDefault="001F5F83" w:rsidP="000657A1">
            <w:pPr>
              <w:pStyle w:val="Bang"/>
              <w:spacing w:before="40" w:after="40" w:line="240" w:lineRule="auto"/>
              <w:rPr>
                <w:sz w:val="24"/>
                <w:szCs w:val="24"/>
              </w:rPr>
            </w:pPr>
            <w:r>
              <w:rPr>
                <w:sz w:val="24"/>
                <w:szCs w:val="24"/>
              </w:rPr>
              <w:t>ASM</w:t>
            </w:r>
          </w:p>
        </w:tc>
        <w:tc>
          <w:tcPr>
            <w:tcW w:w="5103" w:type="dxa"/>
          </w:tcPr>
          <w:p w14:paraId="3B79AFC5" w14:textId="77777777" w:rsidR="001F5F83" w:rsidRDefault="001F5F83" w:rsidP="000657A1">
            <w:pPr>
              <w:pStyle w:val="Bang"/>
              <w:spacing w:before="40" w:after="40" w:line="240" w:lineRule="auto"/>
              <w:rPr>
                <w:sz w:val="24"/>
                <w:szCs w:val="24"/>
              </w:rPr>
            </w:pPr>
            <w:r>
              <w:rPr>
                <w:sz w:val="24"/>
                <w:szCs w:val="24"/>
              </w:rPr>
              <w:t>Quản lý bán hàng khu vực</w:t>
            </w:r>
          </w:p>
        </w:tc>
        <w:tc>
          <w:tcPr>
            <w:tcW w:w="1710" w:type="dxa"/>
          </w:tcPr>
          <w:p w14:paraId="4658FB8C" w14:textId="77777777" w:rsidR="001F5F83" w:rsidRPr="00133457" w:rsidRDefault="001F5F83" w:rsidP="000657A1">
            <w:pPr>
              <w:pStyle w:val="Bang"/>
              <w:spacing w:before="40" w:after="40" w:line="240" w:lineRule="auto"/>
              <w:rPr>
                <w:sz w:val="24"/>
                <w:szCs w:val="24"/>
              </w:rPr>
            </w:pPr>
          </w:p>
        </w:tc>
      </w:tr>
      <w:tr w:rsidR="00367338" w:rsidRPr="00133457" w14:paraId="7B24A1F1" w14:textId="77777777" w:rsidTr="002D10BC">
        <w:trPr>
          <w:jc w:val="center"/>
        </w:trPr>
        <w:tc>
          <w:tcPr>
            <w:tcW w:w="2103" w:type="dxa"/>
          </w:tcPr>
          <w:p w14:paraId="2DC81F31" w14:textId="490F55A1" w:rsidR="00367338" w:rsidRDefault="00423B84" w:rsidP="000657A1">
            <w:pPr>
              <w:pStyle w:val="Bang"/>
              <w:spacing w:before="40" w:after="40" w:line="240" w:lineRule="auto"/>
              <w:rPr>
                <w:sz w:val="24"/>
                <w:szCs w:val="24"/>
              </w:rPr>
            </w:pPr>
            <w:r>
              <w:rPr>
                <w:sz w:val="24"/>
                <w:szCs w:val="24"/>
              </w:rPr>
              <w:t>GSNPP</w:t>
            </w:r>
          </w:p>
        </w:tc>
        <w:tc>
          <w:tcPr>
            <w:tcW w:w="5103" w:type="dxa"/>
          </w:tcPr>
          <w:p w14:paraId="7161705E" w14:textId="77777777" w:rsidR="00367338" w:rsidRDefault="002021AE" w:rsidP="000657A1">
            <w:pPr>
              <w:pStyle w:val="Bang"/>
              <w:spacing w:before="40" w:after="40" w:line="240" w:lineRule="auto"/>
              <w:rPr>
                <w:sz w:val="24"/>
                <w:szCs w:val="24"/>
              </w:rPr>
            </w:pPr>
            <w:r>
              <w:rPr>
                <w:sz w:val="24"/>
                <w:szCs w:val="24"/>
              </w:rPr>
              <w:t>Giám sát bán hàng tại NPP</w:t>
            </w:r>
          </w:p>
        </w:tc>
        <w:tc>
          <w:tcPr>
            <w:tcW w:w="1710" w:type="dxa"/>
          </w:tcPr>
          <w:p w14:paraId="4220B09F" w14:textId="77777777" w:rsidR="00367338" w:rsidRPr="00133457" w:rsidRDefault="00367338" w:rsidP="000657A1">
            <w:pPr>
              <w:pStyle w:val="Bang"/>
              <w:spacing w:before="40" w:after="40" w:line="240" w:lineRule="auto"/>
              <w:rPr>
                <w:sz w:val="24"/>
                <w:szCs w:val="24"/>
              </w:rPr>
            </w:pPr>
          </w:p>
        </w:tc>
      </w:tr>
      <w:tr w:rsidR="00FF4AF6" w:rsidRPr="00133457" w14:paraId="5552BAD3" w14:textId="77777777" w:rsidTr="002D10BC">
        <w:trPr>
          <w:jc w:val="center"/>
        </w:trPr>
        <w:tc>
          <w:tcPr>
            <w:tcW w:w="2103" w:type="dxa"/>
          </w:tcPr>
          <w:p w14:paraId="4765A71E" w14:textId="77777777" w:rsidR="00FF4AF6" w:rsidRPr="00133457" w:rsidRDefault="00FF4AF6" w:rsidP="000657A1">
            <w:pPr>
              <w:pStyle w:val="Bang"/>
              <w:spacing w:before="40" w:after="40" w:line="240" w:lineRule="auto"/>
              <w:rPr>
                <w:sz w:val="24"/>
                <w:szCs w:val="24"/>
              </w:rPr>
            </w:pPr>
            <w:r w:rsidRPr="00133457">
              <w:rPr>
                <w:sz w:val="24"/>
                <w:szCs w:val="24"/>
              </w:rPr>
              <w:t>NVBH</w:t>
            </w:r>
          </w:p>
        </w:tc>
        <w:tc>
          <w:tcPr>
            <w:tcW w:w="5103" w:type="dxa"/>
          </w:tcPr>
          <w:p w14:paraId="21C8FA73" w14:textId="2561A778" w:rsidR="00FF4AF6" w:rsidRPr="00133457" w:rsidRDefault="00FF4AF6" w:rsidP="000657A1">
            <w:pPr>
              <w:pStyle w:val="Bang"/>
              <w:spacing w:before="40" w:after="40" w:line="240" w:lineRule="auto"/>
              <w:rPr>
                <w:sz w:val="24"/>
                <w:szCs w:val="24"/>
              </w:rPr>
            </w:pPr>
            <w:r w:rsidRPr="00133457">
              <w:rPr>
                <w:sz w:val="24"/>
                <w:szCs w:val="24"/>
              </w:rPr>
              <w:t>Nhân viên bán hàng</w:t>
            </w:r>
          </w:p>
        </w:tc>
        <w:tc>
          <w:tcPr>
            <w:tcW w:w="1710" w:type="dxa"/>
          </w:tcPr>
          <w:p w14:paraId="363CCB5F" w14:textId="77777777" w:rsidR="00FF4AF6" w:rsidRPr="00133457" w:rsidRDefault="00FF4AF6" w:rsidP="000657A1">
            <w:pPr>
              <w:pStyle w:val="Bang"/>
              <w:spacing w:before="40" w:after="40" w:line="240" w:lineRule="auto"/>
              <w:rPr>
                <w:sz w:val="24"/>
                <w:szCs w:val="24"/>
              </w:rPr>
            </w:pPr>
          </w:p>
        </w:tc>
      </w:tr>
      <w:tr w:rsidR="00FF4AF6" w:rsidRPr="00133457" w14:paraId="3AA1E2B3" w14:textId="77777777" w:rsidTr="002D10BC">
        <w:trPr>
          <w:jc w:val="center"/>
        </w:trPr>
        <w:tc>
          <w:tcPr>
            <w:tcW w:w="2103" w:type="dxa"/>
          </w:tcPr>
          <w:p w14:paraId="61D61D26" w14:textId="77777777" w:rsidR="00FF4AF6" w:rsidRDefault="00FF4AF6" w:rsidP="000657A1">
            <w:pPr>
              <w:pStyle w:val="Bang"/>
              <w:spacing w:before="40" w:after="40" w:line="240" w:lineRule="auto"/>
              <w:rPr>
                <w:sz w:val="24"/>
                <w:szCs w:val="24"/>
              </w:rPr>
            </w:pPr>
            <w:r>
              <w:rPr>
                <w:sz w:val="24"/>
                <w:szCs w:val="24"/>
              </w:rPr>
              <w:t>NVTT</w:t>
            </w:r>
          </w:p>
        </w:tc>
        <w:tc>
          <w:tcPr>
            <w:tcW w:w="5103" w:type="dxa"/>
          </w:tcPr>
          <w:p w14:paraId="6E29153E" w14:textId="77777777" w:rsidR="00FF4AF6" w:rsidRDefault="00FF4AF6" w:rsidP="000657A1">
            <w:pPr>
              <w:pStyle w:val="Bang"/>
              <w:spacing w:before="40" w:after="40" w:line="240" w:lineRule="auto"/>
              <w:rPr>
                <w:sz w:val="24"/>
                <w:szCs w:val="24"/>
              </w:rPr>
            </w:pPr>
            <w:r>
              <w:rPr>
                <w:sz w:val="24"/>
                <w:szCs w:val="24"/>
              </w:rPr>
              <w:t>Nhân viên thu tiền</w:t>
            </w:r>
            <w:r w:rsidR="002021AE">
              <w:rPr>
                <w:sz w:val="24"/>
                <w:szCs w:val="24"/>
              </w:rPr>
              <w:t xml:space="preserve"> tại NPP</w:t>
            </w:r>
          </w:p>
        </w:tc>
        <w:tc>
          <w:tcPr>
            <w:tcW w:w="1710" w:type="dxa"/>
          </w:tcPr>
          <w:p w14:paraId="3920CE94" w14:textId="77777777" w:rsidR="00FF4AF6" w:rsidRPr="00133457" w:rsidRDefault="00FF4AF6" w:rsidP="000657A1">
            <w:pPr>
              <w:pStyle w:val="Bang"/>
              <w:spacing w:before="40" w:after="40" w:line="240" w:lineRule="auto"/>
              <w:rPr>
                <w:sz w:val="24"/>
                <w:szCs w:val="24"/>
              </w:rPr>
            </w:pPr>
          </w:p>
        </w:tc>
      </w:tr>
      <w:tr w:rsidR="00FF4AF6" w:rsidRPr="00133457" w14:paraId="6A3FAC33" w14:textId="77777777" w:rsidTr="002D10BC">
        <w:trPr>
          <w:jc w:val="center"/>
        </w:trPr>
        <w:tc>
          <w:tcPr>
            <w:tcW w:w="2103" w:type="dxa"/>
          </w:tcPr>
          <w:p w14:paraId="6F82CC2F" w14:textId="77777777" w:rsidR="00FF4AF6" w:rsidRDefault="00FF4AF6" w:rsidP="000657A1">
            <w:pPr>
              <w:pStyle w:val="Bang"/>
              <w:spacing w:before="40" w:after="40" w:line="240" w:lineRule="auto"/>
              <w:rPr>
                <w:sz w:val="24"/>
                <w:szCs w:val="24"/>
              </w:rPr>
            </w:pPr>
            <w:r>
              <w:rPr>
                <w:sz w:val="24"/>
                <w:szCs w:val="24"/>
              </w:rPr>
              <w:t>NVGH</w:t>
            </w:r>
          </w:p>
        </w:tc>
        <w:tc>
          <w:tcPr>
            <w:tcW w:w="5103" w:type="dxa"/>
          </w:tcPr>
          <w:p w14:paraId="07E01B24" w14:textId="77777777" w:rsidR="00FF4AF6" w:rsidRDefault="00FF4AF6" w:rsidP="000657A1">
            <w:pPr>
              <w:pStyle w:val="Bang"/>
              <w:spacing w:before="40" w:after="40" w:line="240" w:lineRule="auto"/>
              <w:rPr>
                <w:sz w:val="24"/>
                <w:szCs w:val="24"/>
              </w:rPr>
            </w:pPr>
            <w:r>
              <w:rPr>
                <w:sz w:val="24"/>
                <w:szCs w:val="24"/>
              </w:rPr>
              <w:t>Nhân viên giao hàng</w:t>
            </w:r>
            <w:r w:rsidR="00BD3331">
              <w:rPr>
                <w:sz w:val="24"/>
                <w:szCs w:val="24"/>
              </w:rPr>
              <w:t xml:space="preserve"> tại NPP</w:t>
            </w:r>
          </w:p>
        </w:tc>
        <w:tc>
          <w:tcPr>
            <w:tcW w:w="1710" w:type="dxa"/>
          </w:tcPr>
          <w:p w14:paraId="3B7DF57E" w14:textId="77777777" w:rsidR="00FF4AF6" w:rsidRPr="00133457" w:rsidRDefault="00FF4AF6" w:rsidP="000657A1">
            <w:pPr>
              <w:pStyle w:val="Bang"/>
              <w:spacing w:before="40" w:after="40" w:line="240" w:lineRule="auto"/>
              <w:rPr>
                <w:sz w:val="24"/>
                <w:szCs w:val="24"/>
              </w:rPr>
            </w:pPr>
          </w:p>
        </w:tc>
      </w:tr>
      <w:tr w:rsidR="000349DA" w:rsidRPr="00133457" w14:paraId="7962C17C" w14:textId="77777777" w:rsidTr="002D10BC">
        <w:trPr>
          <w:jc w:val="center"/>
        </w:trPr>
        <w:tc>
          <w:tcPr>
            <w:tcW w:w="2103" w:type="dxa"/>
          </w:tcPr>
          <w:p w14:paraId="0A461D62" w14:textId="5CA5B40C" w:rsidR="000349DA" w:rsidRDefault="000349DA" w:rsidP="000657A1">
            <w:pPr>
              <w:pStyle w:val="Bang"/>
              <w:spacing w:before="40" w:after="40" w:line="240" w:lineRule="auto"/>
              <w:rPr>
                <w:sz w:val="24"/>
                <w:szCs w:val="24"/>
              </w:rPr>
            </w:pPr>
            <w:r>
              <w:rPr>
                <w:sz w:val="24"/>
                <w:szCs w:val="24"/>
              </w:rPr>
              <w:t>Admin HO</w:t>
            </w:r>
          </w:p>
        </w:tc>
        <w:tc>
          <w:tcPr>
            <w:tcW w:w="5103" w:type="dxa"/>
          </w:tcPr>
          <w:p w14:paraId="3EE1F66B" w14:textId="40D9A59C" w:rsidR="000349DA" w:rsidRDefault="000349DA" w:rsidP="000657A1">
            <w:pPr>
              <w:pStyle w:val="Bang"/>
              <w:spacing w:before="40" w:after="40" w:line="240" w:lineRule="auto"/>
              <w:rPr>
                <w:sz w:val="24"/>
                <w:szCs w:val="24"/>
              </w:rPr>
            </w:pPr>
            <w:r>
              <w:rPr>
                <w:sz w:val="24"/>
                <w:szCs w:val="24"/>
              </w:rPr>
              <w:t>Người dùng ở công ty: kế toán, điều phối…</w:t>
            </w:r>
          </w:p>
        </w:tc>
        <w:tc>
          <w:tcPr>
            <w:tcW w:w="1710" w:type="dxa"/>
          </w:tcPr>
          <w:p w14:paraId="7DB73B16" w14:textId="77777777" w:rsidR="000349DA" w:rsidRPr="00133457" w:rsidRDefault="000349DA" w:rsidP="000657A1">
            <w:pPr>
              <w:pStyle w:val="Bang"/>
              <w:spacing w:before="40" w:after="40" w:line="240" w:lineRule="auto"/>
              <w:rPr>
                <w:sz w:val="24"/>
                <w:szCs w:val="24"/>
              </w:rPr>
            </w:pPr>
          </w:p>
        </w:tc>
      </w:tr>
      <w:tr w:rsidR="00FF4AF6" w:rsidRPr="00133457" w14:paraId="71C83810" w14:textId="77777777" w:rsidTr="002D10BC">
        <w:trPr>
          <w:jc w:val="center"/>
        </w:trPr>
        <w:tc>
          <w:tcPr>
            <w:tcW w:w="2103" w:type="dxa"/>
          </w:tcPr>
          <w:p w14:paraId="27BE2108" w14:textId="3C482D74" w:rsidR="00FF4AF6" w:rsidRDefault="00423B84" w:rsidP="00423B84">
            <w:pPr>
              <w:pStyle w:val="Bang"/>
              <w:spacing w:before="40" w:after="40" w:line="240" w:lineRule="auto"/>
              <w:rPr>
                <w:sz w:val="24"/>
                <w:szCs w:val="24"/>
              </w:rPr>
            </w:pPr>
            <w:r>
              <w:rPr>
                <w:sz w:val="24"/>
                <w:szCs w:val="24"/>
              </w:rPr>
              <w:t>KT</w:t>
            </w:r>
            <w:r w:rsidR="00BD3331">
              <w:rPr>
                <w:sz w:val="24"/>
                <w:szCs w:val="24"/>
              </w:rPr>
              <w:t>NPP</w:t>
            </w:r>
          </w:p>
        </w:tc>
        <w:tc>
          <w:tcPr>
            <w:tcW w:w="5103" w:type="dxa"/>
          </w:tcPr>
          <w:p w14:paraId="4405F717" w14:textId="1FB236F1" w:rsidR="00FF4AF6" w:rsidRDefault="00423B84" w:rsidP="000657A1">
            <w:pPr>
              <w:pStyle w:val="Bang"/>
              <w:spacing w:before="40" w:after="40" w:line="240" w:lineRule="auto"/>
              <w:rPr>
                <w:sz w:val="24"/>
                <w:szCs w:val="24"/>
              </w:rPr>
            </w:pPr>
            <w:r>
              <w:rPr>
                <w:sz w:val="24"/>
                <w:szCs w:val="24"/>
              </w:rPr>
              <w:t>Kế toán</w:t>
            </w:r>
            <w:r w:rsidR="00BD3331">
              <w:rPr>
                <w:sz w:val="24"/>
                <w:szCs w:val="24"/>
              </w:rPr>
              <w:t xml:space="preserve"> nhà phân phối</w:t>
            </w:r>
          </w:p>
        </w:tc>
        <w:tc>
          <w:tcPr>
            <w:tcW w:w="1710" w:type="dxa"/>
          </w:tcPr>
          <w:p w14:paraId="33E4F643" w14:textId="77777777" w:rsidR="00FF4AF6" w:rsidRPr="00133457" w:rsidRDefault="00FF4AF6" w:rsidP="000657A1">
            <w:pPr>
              <w:pStyle w:val="Bang"/>
              <w:spacing w:before="40" w:after="40" w:line="240" w:lineRule="auto"/>
              <w:rPr>
                <w:sz w:val="24"/>
                <w:szCs w:val="24"/>
              </w:rPr>
            </w:pPr>
          </w:p>
        </w:tc>
      </w:tr>
      <w:tr w:rsidR="00FF4AF6" w:rsidRPr="00133457" w14:paraId="33A7AF54" w14:textId="77777777" w:rsidTr="002D10BC">
        <w:trPr>
          <w:jc w:val="center"/>
        </w:trPr>
        <w:tc>
          <w:tcPr>
            <w:tcW w:w="2103" w:type="dxa"/>
          </w:tcPr>
          <w:p w14:paraId="291BA1D8" w14:textId="77777777" w:rsidR="00FF4AF6" w:rsidRDefault="00FF4AF6" w:rsidP="000657A1">
            <w:pPr>
              <w:pStyle w:val="Bang"/>
              <w:spacing w:before="40" w:after="40" w:line="240" w:lineRule="auto"/>
              <w:rPr>
                <w:sz w:val="24"/>
                <w:szCs w:val="24"/>
              </w:rPr>
            </w:pPr>
            <w:r>
              <w:rPr>
                <w:sz w:val="24"/>
                <w:szCs w:val="24"/>
              </w:rPr>
              <w:t>SKU</w:t>
            </w:r>
          </w:p>
        </w:tc>
        <w:tc>
          <w:tcPr>
            <w:tcW w:w="5103" w:type="dxa"/>
          </w:tcPr>
          <w:p w14:paraId="241CA1D4" w14:textId="70426215" w:rsidR="00FF4AF6" w:rsidRDefault="00593AF3" w:rsidP="000657A1">
            <w:pPr>
              <w:pStyle w:val="Bang"/>
              <w:spacing w:before="40" w:after="40" w:line="240" w:lineRule="auto"/>
              <w:rPr>
                <w:sz w:val="24"/>
                <w:szCs w:val="24"/>
              </w:rPr>
            </w:pPr>
            <w:r>
              <w:rPr>
                <w:sz w:val="24"/>
                <w:szCs w:val="24"/>
              </w:rPr>
              <w:t>Đơn vị quản lý</w:t>
            </w:r>
            <w:r w:rsidR="006E623F">
              <w:rPr>
                <w:sz w:val="24"/>
                <w:szCs w:val="24"/>
              </w:rPr>
              <w:t xml:space="preserve"> sản phẩm nhỏ nhất trong hệ thống.</w:t>
            </w:r>
          </w:p>
        </w:tc>
        <w:tc>
          <w:tcPr>
            <w:tcW w:w="1710" w:type="dxa"/>
          </w:tcPr>
          <w:p w14:paraId="79790AFE" w14:textId="77777777" w:rsidR="00FF4AF6" w:rsidRPr="00133457" w:rsidRDefault="00FF4AF6" w:rsidP="000657A1">
            <w:pPr>
              <w:pStyle w:val="Bang"/>
              <w:spacing w:before="40" w:after="40" w:line="240" w:lineRule="auto"/>
              <w:rPr>
                <w:sz w:val="24"/>
                <w:szCs w:val="24"/>
              </w:rPr>
            </w:pPr>
          </w:p>
        </w:tc>
      </w:tr>
      <w:tr w:rsidR="00C06C79" w:rsidRPr="00133457" w14:paraId="6F2E16DD" w14:textId="77777777" w:rsidTr="002D10BC">
        <w:trPr>
          <w:jc w:val="center"/>
        </w:trPr>
        <w:tc>
          <w:tcPr>
            <w:tcW w:w="2103" w:type="dxa"/>
          </w:tcPr>
          <w:p w14:paraId="723CF842" w14:textId="56301AD7" w:rsidR="00C06C79" w:rsidRDefault="00C06C79" w:rsidP="000657A1">
            <w:pPr>
              <w:pStyle w:val="Bang"/>
              <w:spacing w:before="40" w:after="40" w:line="240" w:lineRule="auto"/>
              <w:rPr>
                <w:sz w:val="24"/>
                <w:szCs w:val="24"/>
              </w:rPr>
            </w:pPr>
            <w:r>
              <w:rPr>
                <w:sz w:val="24"/>
                <w:szCs w:val="24"/>
              </w:rPr>
              <w:t>Sản phẩm</w:t>
            </w:r>
          </w:p>
        </w:tc>
        <w:tc>
          <w:tcPr>
            <w:tcW w:w="5103" w:type="dxa"/>
          </w:tcPr>
          <w:p w14:paraId="280CDF7C" w14:textId="2F67AA50" w:rsidR="00C06C79" w:rsidRDefault="00C06C79" w:rsidP="00881B26">
            <w:pPr>
              <w:pStyle w:val="Bang"/>
              <w:spacing w:before="40" w:after="40" w:line="240" w:lineRule="auto"/>
              <w:rPr>
                <w:sz w:val="24"/>
                <w:szCs w:val="24"/>
              </w:rPr>
            </w:pPr>
            <w:r>
              <w:rPr>
                <w:sz w:val="24"/>
                <w:szCs w:val="24"/>
              </w:rPr>
              <w:t xml:space="preserve">Là đơn vị sản phẩm cấp thứ 2 trong cây sản phẩm của </w:t>
            </w:r>
            <w:r w:rsidR="00881B26">
              <w:rPr>
                <w:sz w:val="24"/>
                <w:szCs w:val="24"/>
              </w:rPr>
              <w:t>Zott</w:t>
            </w:r>
            <w:r>
              <w:rPr>
                <w:sz w:val="24"/>
                <w:szCs w:val="24"/>
              </w:rPr>
              <w:t xml:space="preserve">. </w:t>
            </w:r>
          </w:p>
        </w:tc>
        <w:tc>
          <w:tcPr>
            <w:tcW w:w="1710" w:type="dxa"/>
          </w:tcPr>
          <w:p w14:paraId="5048740F" w14:textId="77777777" w:rsidR="00C06C79" w:rsidRDefault="00C06C79" w:rsidP="000657A1">
            <w:pPr>
              <w:pStyle w:val="Bang"/>
              <w:spacing w:before="40" w:after="40" w:line="240" w:lineRule="auto"/>
              <w:rPr>
                <w:sz w:val="24"/>
                <w:szCs w:val="24"/>
              </w:rPr>
            </w:pPr>
          </w:p>
          <w:p w14:paraId="10E653EB" w14:textId="77777777" w:rsidR="00D6326E" w:rsidRPr="00133457" w:rsidRDefault="00D6326E" w:rsidP="000657A1">
            <w:pPr>
              <w:pStyle w:val="Bang"/>
              <w:spacing w:before="40" w:after="40" w:line="240" w:lineRule="auto"/>
              <w:rPr>
                <w:sz w:val="24"/>
                <w:szCs w:val="24"/>
              </w:rPr>
            </w:pPr>
          </w:p>
        </w:tc>
      </w:tr>
      <w:tr w:rsidR="00FF4AF6" w:rsidRPr="00133457" w14:paraId="2E351501" w14:textId="77777777" w:rsidTr="002D10BC">
        <w:trPr>
          <w:jc w:val="center"/>
        </w:trPr>
        <w:tc>
          <w:tcPr>
            <w:tcW w:w="2103" w:type="dxa"/>
          </w:tcPr>
          <w:p w14:paraId="42FE0980" w14:textId="77777777" w:rsidR="00FF4AF6" w:rsidRPr="00133457" w:rsidRDefault="00FF4AF6" w:rsidP="000657A1">
            <w:pPr>
              <w:pStyle w:val="Bang"/>
              <w:spacing w:before="40" w:after="40" w:line="240" w:lineRule="auto"/>
              <w:rPr>
                <w:sz w:val="24"/>
                <w:szCs w:val="24"/>
              </w:rPr>
            </w:pPr>
            <w:r w:rsidRPr="00133457">
              <w:rPr>
                <w:sz w:val="24"/>
                <w:szCs w:val="24"/>
              </w:rPr>
              <w:t>NPP</w:t>
            </w:r>
          </w:p>
        </w:tc>
        <w:tc>
          <w:tcPr>
            <w:tcW w:w="5103" w:type="dxa"/>
          </w:tcPr>
          <w:p w14:paraId="26BF4121" w14:textId="77777777" w:rsidR="00FF4AF6" w:rsidRPr="00133457" w:rsidRDefault="00FF4AF6" w:rsidP="000657A1">
            <w:pPr>
              <w:pStyle w:val="Bang"/>
              <w:spacing w:before="40" w:after="40" w:line="240" w:lineRule="auto"/>
              <w:rPr>
                <w:sz w:val="24"/>
                <w:szCs w:val="24"/>
              </w:rPr>
            </w:pPr>
            <w:r w:rsidRPr="00133457">
              <w:rPr>
                <w:sz w:val="24"/>
                <w:szCs w:val="24"/>
              </w:rPr>
              <w:t>Nhà phân phối</w:t>
            </w:r>
          </w:p>
        </w:tc>
        <w:tc>
          <w:tcPr>
            <w:tcW w:w="1710" w:type="dxa"/>
          </w:tcPr>
          <w:p w14:paraId="1232495C" w14:textId="77777777" w:rsidR="00FF4AF6" w:rsidRPr="00133457" w:rsidRDefault="00FF4AF6" w:rsidP="000657A1">
            <w:pPr>
              <w:pStyle w:val="Bang"/>
              <w:spacing w:before="40" w:after="40" w:line="240" w:lineRule="auto"/>
              <w:rPr>
                <w:sz w:val="24"/>
                <w:szCs w:val="24"/>
              </w:rPr>
            </w:pPr>
          </w:p>
        </w:tc>
      </w:tr>
      <w:tr w:rsidR="00FF4AF6" w:rsidRPr="00133457" w14:paraId="7715DB8A" w14:textId="77777777" w:rsidTr="002D10BC">
        <w:trPr>
          <w:jc w:val="center"/>
        </w:trPr>
        <w:tc>
          <w:tcPr>
            <w:tcW w:w="2103" w:type="dxa"/>
          </w:tcPr>
          <w:p w14:paraId="60044F8A" w14:textId="77777777" w:rsidR="00FF4AF6" w:rsidRPr="00133457" w:rsidRDefault="00FF4AF6" w:rsidP="000657A1">
            <w:pPr>
              <w:pStyle w:val="Bang"/>
              <w:spacing w:before="40" w:after="40" w:line="240" w:lineRule="auto"/>
              <w:rPr>
                <w:sz w:val="24"/>
                <w:szCs w:val="24"/>
              </w:rPr>
            </w:pPr>
            <w:r w:rsidRPr="00133457">
              <w:rPr>
                <w:sz w:val="24"/>
                <w:szCs w:val="24"/>
              </w:rPr>
              <w:t>KH</w:t>
            </w:r>
          </w:p>
        </w:tc>
        <w:tc>
          <w:tcPr>
            <w:tcW w:w="5103" w:type="dxa"/>
          </w:tcPr>
          <w:p w14:paraId="206C4B4F" w14:textId="77777777" w:rsidR="00FF4AF6" w:rsidRPr="00133457" w:rsidRDefault="00FF4AF6" w:rsidP="000657A1">
            <w:pPr>
              <w:pStyle w:val="Bang"/>
              <w:spacing w:before="40" w:after="40" w:line="240" w:lineRule="auto"/>
              <w:rPr>
                <w:sz w:val="24"/>
                <w:szCs w:val="24"/>
              </w:rPr>
            </w:pPr>
            <w:r w:rsidRPr="00133457">
              <w:rPr>
                <w:sz w:val="24"/>
                <w:szCs w:val="24"/>
              </w:rPr>
              <w:t>Khách hàng</w:t>
            </w:r>
          </w:p>
        </w:tc>
        <w:tc>
          <w:tcPr>
            <w:tcW w:w="1710" w:type="dxa"/>
          </w:tcPr>
          <w:p w14:paraId="7591D7EF" w14:textId="77777777" w:rsidR="00FF4AF6" w:rsidRPr="00133457" w:rsidRDefault="00FF4AF6" w:rsidP="000657A1">
            <w:pPr>
              <w:pStyle w:val="Bang"/>
              <w:spacing w:before="40" w:after="40" w:line="240" w:lineRule="auto"/>
              <w:rPr>
                <w:sz w:val="24"/>
                <w:szCs w:val="24"/>
              </w:rPr>
            </w:pPr>
          </w:p>
        </w:tc>
      </w:tr>
      <w:tr w:rsidR="008B5430" w:rsidRPr="00133457" w14:paraId="16EA767B" w14:textId="77777777" w:rsidTr="002D10BC">
        <w:trPr>
          <w:jc w:val="center"/>
        </w:trPr>
        <w:tc>
          <w:tcPr>
            <w:tcW w:w="2103" w:type="dxa"/>
          </w:tcPr>
          <w:p w14:paraId="1C9436BE" w14:textId="77777777" w:rsidR="008B5430" w:rsidRDefault="008B5430" w:rsidP="000657A1">
            <w:pPr>
              <w:pStyle w:val="Bang"/>
              <w:spacing w:before="40" w:after="40" w:line="240" w:lineRule="auto"/>
              <w:rPr>
                <w:sz w:val="24"/>
                <w:szCs w:val="24"/>
              </w:rPr>
            </w:pPr>
            <w:r>
              <w:rPr>
                <w:sz w:val="24"/>
                <w:szCs w:val="24"/>
              </w:rPr>
              <w:t>CTKM</w:t>
            </w:r>
          </w:p>
        </w:tc>
        <w:tc>
          <w:tcPr>
            <w:tcW w:w="5103" w:type="dxa"/>
          </w:tcPr>
          <w:p w14:paraId="7D04E95E" w14:textId="77777777" w:rsidR="008B5430" w:rsidRDefault="008B5430" w:rsidP="000657A1">
            <w:pPr>
              <w:pStyle w:val="Bang"/>
              <w:spacing w:before="40" w:after="40" w:line="240" w:lineRule="auto"/>
              <w:rPr>
                <w:sz w:val="24"/>
                <w:szCs w:val="24"/>
              </w:rPr>
            </w:pPr>
            <w:r>
              <w:rPr>
                <w:sz w:val="24"/>
                <w:szCs w:val="24"/>
              </w:rPr>
              <w:t>Chương trình khuyến mãi</w:t>
            </w:r>
          </w:p>
        </w:tc>
        <w:tc>
          <w:tcPr>
            <w:tcW w:w="1710" w:type="dxa"/>
          </w:tcPr>
          <w:p w14:paraId="4079ACE4" w14:textId="77777777" w:rsidR="008B5430" w:rsidRPr="00133457" w:rsidRDefault="008B5430" w:rsidP="000657A1">
            <w:pPr>
              <w:pStyle w:val="Bang"/>
              <w:spacing w:before="40" w:after="40" w:line="240" w:lineRule="auto"/>
              <w:rPr>
                <w:sz w:val="24"/>
                <w:szCs w:val="24"/>
              </w:rPr>
            </w:pPr>
          </w:p>
        </w:tc>
      </w:tr>
      <w:tr w:rsidR="00CA1297" w:rsidRPr="00133457" w14:paraId="27E2334F" w14:textId="77777777" w:rsidTr="002D10BC">
        <w:trPr>
          <w:jc w:val="center"/>
        </w:trPr>
        <w:tc>
          <w:tcPr>
            <w:tcW w:w="2103" w:type="dxa"/>
          </w:tcPr>
          <w:p w14:paraId="4F37B327" w14:textId="2BD72F26" w:rsidR="00CA1297" w:rsidRDefault="00CA1297" w:rsidP="000657A1">
            <w:pPr>
              <w:pStyle w:val="Bang"/>
              <w:spacing w:before="40" w:after="40" w:line="240" w:lineRule="auto"/>
              <w:rPr>
                <w:sz w:val="24"/>
                <w:szCs w:val="24"/>
              </w:rPr>
            </w:pPr>
            <w:r>
              <w:rPr>
                <w:sz w:val="24"/>
                <w:szCs w:val="24"/>
              </w:rPr>
              <w:t>CTTB</w:t>
            </w:r>
          </w:p>
        </w:tc>
        <w:tc>
          <w:tcPr>
            <w:tcW w:w="5103" w:type="dxa"/>
          </w:tcPr>
          <w:p w14:paraId="26E0C153" w14:textId="08F7B67A" w:rsidR="00CA1297" w:rsidRDefault="00CA1297" w:rsidP="000657A1">
            <w:pPr>
              <w:pStyle w:val="Bang"/>
              <w:spacing w:before="40" w:after="40" w:line="240" w:lineRule="auto"/>
              <w:rPr>
                <w:sz w:val="24"/>
                <w:szCs w:val="24"/>
              </w:rPr>
            </w:pPr>
            <w:r>
              <w:rPr>
                <w:sz w:val="24"/>
                <w:szCs w:val="24"/>
              </w:rPr>
              <w:t>Chương trình trưng bày</w:t>
            </w:r>
          </w:p>
        </w:tc>
        <w:tc>
          <w:tcPr>
            <w:tcW w:w="1710" w:type="dxa"/>
          </w:tcPr>
          <w:p w14:paraId="1765650C" w14:textId="77777777" w:rsidR="00CA1297" w:rsidRPr="00133457" w:rsidRDefault="00CA1297" w:rsidP="000657A1">
            <w:pPr>
              <w:pStyle w:val="Bang"/>
              <w:spacing w:before="40" w:after="40" w:line="240" w:lineRule="auto"/>
              <w:rPr>
                <w:sz w:val="24"/>
                <w:szCs w:val="24"/>
              </w:rPr>
            </w:pPr>
          </w:p>
        </w:tc>
      </w:tr>
      <w:tr w:rsidR="00CA1297" w:rsidRPr="00133457" w14:paraId="06649760" w14:textId="77777777" w:rsidTr="002D10BC">
        <w:trPr>
          <w:jc w:val="center"/>
        </w:trPr>
        <w:tc>
          <w:tcPr>
            <w:tcW w:w="2103" w:type="dxa"/>
          </w:tcPr>
          <w:p w14:paraId="56D41DDE" w14:textId="79388949" w:rsidR="00CA1297" w:rsidRDefault="00CA1297" w:rsidP="000657A1">
            <w:pPr>
              <w:pStyle w:val="Bang"/>
              <w:spacing w:before="40" w:after="40" w:line="240" w:lineRule="auto"/>
              <w:rPr>
                <w:sz w:val="24"/>
                <w:szCs w:val="24"/>
              </w:rPr>
            </w:pPr>
            <w:r>
              <w:rPr>
                <w:sz w:val="24"/>
                <w:szCs w:val="24"/>
              </w:rPr>
              <w:t>CTTL</w:t>
            </w:r>
          </w:p>
        </w:tc>
        <w:tc>
          <w:tcPr>
            <w:tcW w:w="5103" w:type="dxa"/>
          </w:tcPr>
          <w:p w14:paraId="228AA7FA" w14:textId="22200AAA" w:rsidR="00CA1297" w:rsidRDefault="00CA1297" w:rsidP="000657A1">
            <w:pPr>
              <w:pStyle w:val="Bang"/>
              <w:spacing w:before="40" w:after="40" w:line="240" w:lineRule="auto"/>
              <w:rPr>
                <w:sz w:val="24"/>
                <w:szCs w:val="24"/>
              </w:rPr>
            </w:pPr>
            <w:r>
              <w:rPr>
                <w:sz w:val="24"/>
                <w:szCs w:val="24"/>
              </w:rPr>
              <w:t>Chương trình tích lũy</w:t>
            </w:r>
          </w:p>
        </w:tc>
        <w:tc>
          <w:tcPr>
            <w:tcW w:w="1710" w:type="dxa"/>
          </w:tcPr>
          <w:p w14:paraId="3C5AE734" w14:textId="77777777" w:rsidR="00CA1297" w:rsidRPr="00133457" w:rsidRDefault="00CA1297" w:rsidP="000657A1">
            <w:pPr>
              <w:pStyle w:val="Bang"/>
              <w:spacing w:before="40" w:after="40" w:line="240" w:lineRule="auto"/>
              <w:rPr>
                <w:sz w:val="24"/>
                <w:szCs w:val="24"/>
              </w:rPr>
            </w:pPr>
          </w:p>
        </w:tc>
      </w:tr>
      <w:tr w:rsidR="00FF4AF6" w:rsidRPr="00133457" w14:paraId="1CF9BD1F" w14:textId="77777777" w:rsidTr="002D10BC">
        <w:trPr>
          <w:jc w:val="center"/>
        </w:trPr>
        <w:tc>
          <w:tcPr>
            <w:tcW w:w="2103" w:type="dxa"/>
          </w:tcPr>
          <w:p w14:paraId="3BD00362" w14:textId="77777777" w:rsidR="00FF4AF6" w:rsidRPr="00133457" w:rsidRDefault="00FF4AF6" w:rsidP="000657A1">
            <w:pPr>
              <w:pStyle w:val="Bang"/>
              <w:spacing w:before="40" w:after="40" w:line="240" w:lineRule="auto"/>
              <w:rPr>
                <w:sz w:val="24"/>
                <w:szCs w:val="24"/>
              </w:rPr>
            </w:pPr>
            <w:r>
              <w:rPr>
                <w:sz w:val="24"/>
                <w:szCs w:val="24"/>
              </w:rPr>
              <w:t>HTBH</w:t>
            </w:r>
          </w:p>
        </w:tc>
        <w:tc>
          <w:tcPr>
            <w:tcW w:w="5103" w:type="dxa"/>
          </w:tcPr>
          <w:p w14:paraId="361E9102" w14:textId="77777777" w:rsidR="00FF4AF6" w:rsidRPr="00133457" w:rsidRDefault="00FF4AF6" w:rsidP="000657A1">
            <w:pPr>
              <w:pStyle w:val="Bang"/>
              <w:spacing w:before="40" w:after="40" w:line="240" w:lineRule="auto"/>
              <w:rPr>
                <w:sz w:val="24"/>
                <w:szCs w:val="24"/>
              </w:rPr>
            </w:pPr>
            <w:r>
              <w:rPr>
                <w:sz w:val="24"/>
                <w:szCs w:val="24"/>
              </w:rPr>
              <w:t>Hỗ trợ bán hàng</w:t>
            </w:r>
          </w:p>
        </w:tc>
        <w:tc>
          <w:tcPr>
            <w:tcW w:w="1710" w:type="dxa"/>
          </w:tcPr>
          <w:p w14:paraId="4DADBB5D" w14:textId="77777777" w:rsidR="00FF4AF6" w:rsidRPr="00133457" w:rsidRDefault="00FF4AF6" w:rsidP="000657A1">
            <w:pPr>
              <w:pStyle w:val="Bang"/>
              <w:spacing w:before="40" w:after="40" w:line="240" w:lineRule="auto"/>
              <w:rPr>
                <w:sz w:val="24"/>
                <w:szCs w:val="24"/>
              </w:rPr>
            </w:pPr>
          </w:p>
        </w:tc>
      </w:tr>
      <w:tr w:rsidR="00FF4AF6" w:rsidRPr="00133457" w14:paraId="332EE377" w14:textId="77777777" w:rsidTr="002D10BC">
        <w:trPr>
          <w:jc w:val="center"/>
        </w:trPr>
        <w:tc>
          <w:tcPr>
            <w:tcW w:w="2103" w:type="dxa"/>
          </w:tcPr>
          <w:p w14:paraId="33D91C0A" w14:textId="77777777" w:rsidR="00FF4AF6" w:rsidRPr="00133457" w:rsidRDefault="00FF4AF6" w:rsidP="000657A1">
            <w:pPr>
              <w:pStyle w:val="Bang"/>
              <w:spacing w:before="40" w:after="40" w:line="240" w:lineRule="auto"/>
              <w:rPr>
                <w:sz w:val="24"/>
                <w:szCs w:val="24"/>
              </w:rPr>
            </w:pPr>
            <w:r>
              <w:rPr>
                <w:sz w:val="24"/>
                <w:szCs w:val="24"/>
              </w:rPr>
              <w:t>CTTT</w:t>
            </w:r>
          </w:p>
        </w:tc>
        <w:tc>
          <w:tcPr>
            <w:tcW w:w="5103" w:type="dxa"/>
          </w:tcPr>
          <w:p w14:paraId="2B1573F1" w14:textId="77777777" w:rsidR="00FF4AF6" w:rsidRPr="00133457" w:rsidRDefault="00FF4AF6" w:rsidP="000657A1">
            <w:pPr>
              <w:pStyle w:val="Bang"/>
              <w:spacing w:before="40" w:after="40" w:line="240" w:lineRule="auto"/>
              <w:rPr>
                <w:sz w:val="24"/>
                <w:szCs w:val="24"/>
              </w:rPr>
            </w:pPr>
            <w:r>
              <w:rPr>
                <w:sz w:val="24"/>
                <w:szCs w:val="24"/>
              </w:rPr>
              <w:t>Chương trình trọng tâm</w:t>
            </w:r>
          </w:p>
        </w:tc>
        <w:tc>
          <w:tcPr>
            <w:tcW w:w="1710" w:type="dxa"/>
          </w:tcPr>
          <w:p w14:paraId="710DA2E3" w14:textId="77777777" w:rsidR="00FF4AF6" w:rsidRPr="00133457" w:rsidRDefault="00FF4AF6" w:rsidP="000657A1">
            <w:pPr>
              <w:pStyle w:val="Bang"/>
              <w:spacing w:before="40" w:after="40" w:line="240" w:lineRule="auto"/>
              <w:rPr>
                <w:sz w:val="24"/>
                <w:szCs w:val="24"/>
              </w:rPr>
            </w:pPr>
          </w:p>
        </w:tc>
      </w:tr>
      <w:tr w:rsidR="00FF4AF6" w:rsidRPr="00133457" w14:paraId="23910D20" w14:textId="77777777" w:rsidTr="002D10BC">
        <w:trPr>
          <w:jc w:val="center"/>
        </w:trPr>
        <w:tc>
          <w:tcPr>
            <w:tcW w:w="2103" w:type="dxa"/>
          </w:tcPr>
          <w:p w14:paraId="28D90F98" w14:textId="77777777" w:rsidR="00FF4AF6" w:rsidRDefault="00FF4AF6" w:rsidP="000657A1">
            <w:pPr>
              <w:pStyle w:val="Bang"/>
              <w:spacing w:before="40" w:after="40" w:line="240" w:lineRule="auto"/>
              <w:rPr>
                <w:sz w:val="24"/>
                <w:szCs w:val="24"/>
              </w:rPr>
            </w:pPr>
            <w:r>
              <w:rPr>
                <w:sz w:val="24"/>
                <w:szCs w:val="24"/>
              </w:rPr>
              <w:t>MHTT</w:t>
            </w:r>
          </w:p>
        </w:tc>
        <w:tc>
          <w:tcPr>
            <w:tcW w:w="5103" w:type="dxa"/>
          </w:tcPr>
          <w:p w14:paraId="2A37F903" w14:textId="77777777" w:rsidR="00FF4AF6" w:rsidRDefault="00FF4AF6" w:rsidP="000657A1">
            <w:pPr>
              <w:pStyle w:val="Bang"/>
              <w:spacing w:before="40" w:after="40" w:line="240" w:lineRule="auto"/>
              <w:rPr>
                <w:sz w:val="24"/>
                <w:szCs w:val="24"/>
              </w:rPr>
            </w:pPr>
            <w:r>
              <w:rPr>
                <w:sz w:val="24"/>
                <w:szCs w:val="24"/>
              </w:rPr>
              <w:t>Mặt hàng trọng tâm</w:t>
            </w:r>
          </w:p>
        </w:tc>
        <w:tc>
          <w:tcPr>
            <w:tcW w:w="1710" w:type="dxa"/>
          </w:tcPr>
          <w:p w14:paraId="4058A3CF" w14:textId="77777777" w:rsidR="00FF4AF6" w:rsidRPr="00133457" w:rsidRDefault="00FF4AF6" w:rsidP="000657A1">
            <w:pPr>
              <w:pStyle w:val="Bang"/>
              <w:spacing w:before="40" w:after="40" w:line="240" w:lineRule="auto"/>
              <w:rPr>
                <w:sz w:val="24"/>
                <w:szCs w:val="24"/>
              </w:rPr>
            </w:pPr>
          </w:p>
        </w:tc>
      </w:tr>
      <w:tr w:rsidR="00FF4AF6" w:rsidRPr="00133457" w14:paraId="2B2135F4" w14:textId="77777777" w:rsidTr="002D10BC">
        <w:trPr>
          <w:jc w:val="center"/>
        </w:trPr>
        <w:tc>
          <w:tcPr>
            <w:tcW w:w="2103" w:type="dxa"/>
          </w:tcPr>
          <w:p w14:paraId="0EB13EB3" w14:textId="77777777" w:rsidR="00FF4AF6" w:rsidRDefault="00FF4AF6" w:rsidP="000657A1">
            <w:pPr>
              <w:pStyle w:val="Bang"/>
              <w:spacing w:before="40" w:after="40" w:line="240" w:lineRule="auto"/>
              <w:rPr>
                <w:sz w:val="24"/>
                <w:szCs w:val="24"/>
              </w:rPr>
            </w:pPr>
            <w:r w:rsidRPr="00D87B7D">
              <w:rPr>
                <w:sz w:val="24"/>
                <w:szCs w:val="24"/>
              </w:rPr>
              <w:t xml:space="preserve">CTHTTM </w:t>
            </w:r>
          </w:p>
        </w:tc>
        <w:tc>
          <w:tcPr>
            <w:tcW w:w="5103" w:type="dxa"/>
          </w:tcPr>
          <w:p w14:paraId="40BF03BD" w14:textId="77777777" w:rsidR="00FF4AF6" w:rsidRDefault="00FF4AF6" w:rsidP="000657A1">
            <w:pPr>
              <w:pStyle w:val="Bang"/>
              <w:spacing w:before="40" w:after="40" w:line="240" w:lineRule="auto"/>
              <w:rPr>
                <w:sz w:val="24"/>
                <w:szCs w:val="24"/>
              </w:rPr>
            </w:pPr>
            <w:r>
              <w:rPr>
                <w:sz w:val="24"/>
                <w:szCs w:val="24"/>
              </w:rPr>
              <w:t>Chương trình hỗ trợ thương mại</w:t>
            </w:r>
          </w:p>
        </w:tc>
        <w:tc>
          <w:tcPr>
            <w:tcW w:w="1710" w:type="dxa"/>
          </w:tcPr>
          <w:p w14:paraId="7AFF31AA" w14:textId="77777777" w:rsidR="00FF4AF6" w:rsidRPr="00133457" w:rsidRDefault="00FF4AF6" w:rsidP="000657A1">
            <w:pPr>
              <w:pStyle w:val="Bang"/>
              <w:spacing w:before="40" w:after="40" w:line="240" w:lineRule="auto"/>
              <w:rPr>
                <w:sz w:val="24"/>
                <w:szCs w:val="24"/>
              </w:rPr>
            </w:pPr>
          </w:p>
        </w:tc>
      </w:tr>
      <w:tr w:rsidR="00547DEF" w:rsidRPr="00133457" w14:paraId="75A96FDB" w14:textId="77777777" w:rsidTr="002D10BC">
        <w:trPr>
          <w:jc w:val="center"/>
        </w:trPr>
        <w:tc>
          <w:tcPr>
            <w:tcW w:w="2103" w:type="dxa"/>
          </w:tcPr>
          <w:p w14:paraId="63BCCD11" w14:textId="3850D2A6" w:rsidR="00547DEF" w:rsidRPr="00D87B7D" w:rsidRDefault="00547DEF" w:rsidP="000657A1">
            <w:pPr>
              <w:pStyle w:val="Bang"/>
              <w:spacing w:before="40" w:after="40" w:line="240" w:lineRule="auto"/>
              <w:rPr>
                <w:sz w:val="24"/>
                <w:szCs w:val="24"/>
              </w:rPr>
            </w:pPr>
            <w:r>
              <w:rPr>
                <w:sz w:val="24"/>
                <w:szCs w:val="24"/>
              </w:rPr>
              <w:t>Đơn hàng vanSale</w:t>
            </w:r>
          </w:p>
        </w:tc>
        <w:tc>
          <w:tcPr>
            <w:tcW w:w="5103" w:type="dxa"/>
          </w:tcPr>
          <w:p w14:paraId="5D13FDF5" w14:textId="1DD9DF8B" w:rsidR="00547DEF" w:rsidRDefault="00547DEF" w:rsidP="000657A1">
            <w:pPr>
              <w:pStyle w:val="Bang"/>
              <w:spacing w:before="40" w:after="40" w:line="240" w:lineRule="auto"/>
              <w:rPr>
                <w:sz w:val="24"/>
                <w:szCs w:val="24"/>
              </w:rPr>
            </w:pPr>
            <w:r>
              <w:rPr>
                <w:sz w:val="24"/>
                <w:szCs w:val="24"/>
              </w:rPr>
              <w:t>Đơn bán hàng trực tiếp</w:t>
            </w:r>
          </w:p>
        </w:tc>
        <w:tc>
          <w:tcPr>
            <w:tcW w:w="1710" w:type="dxa"/>
          </w:tcPr>
          <w:p w14:paraId="630298B6" w14:textId="77777777" w:rsidR="00547DEF" w:rsidRPr="00133457" w:rsidRDefault="00547DEF" w:rsidP="000657A1">
            <w:pPr>
              <w:pStyle w:val="Bang"/>
              <w:spacing w:before="40" w:after="40" w:line="240" w:lineRule="auto"/>
              <w:rPr>
                <w:sz w:val="24"/>
                <w:szCs w:val="24"/>
              </w:rPr>
            </w:pPr>
          </w:p>
        </w:tc>
      </w:tr>
      <w:tr w:rsidR="00547DEF" w:rsidRPr="00133457" w14:paraId="23D187BB" w14:textId="77777777" w:rsidTr="002D10BC">
        <w:trPr>
          <w:jc w:val="center"/>
        </w:trPr>
        <w:tc>
          <w:tcPr>
            <w:tcW w:w="2103" w:type="dxa"/>
          </w:tcPr>
          <w:p w14:paraId="73CB87AF" w14:textId="0FADE93F" w:rsidR="00547DEF" w:rsidRPr="00D87B7D" w:rsidRDefault="00547DEF" w:rsidP="000657A1">
            <w:pPr>
              <w:pStyle w:val="Bang"/>
              <w:spacing w:before="40" w:after="40" w:line="240" w:lineRule="auto"/>
              <w:rPr>
                <w:sz w:val="24"/>
                <w:szCs w:val="24"/>
              </w:rPr>
            </w:pPr>
            <w:r>
              <w:rPr>
                <w:sz w:val="24"/>
                <w:szCs w:val="24"/>
              </w:rPr>
              <w:t>Đơn hàng preSale</w:t>
            </w:r>
          </w:p>
        </w:tc>
        <w:tc>
          <w:tcPr>
            <w:tcW w:w="5103" w:type="dxa"/>
          </w:tcPr>
          <w:p w14:paraId="62212D61" w14:textId="2837D77D" w:rsidR="00547DEF" w:rsidRDefault="00547DEF" w:rsidP="000657A1">
            <w:pPr>
              <w:pStyle w:val="Bang"/>
              <w:spacing w:before="40" w:after="40" w:line="240" w:lineRule="auto"/>
              <w:rPr>
                <w:sz w:val="24"/>
                <w:szCs w:val="24"/>
              </w:rPr>
            </w:pPr>
            <w:r>
              <w:rPr>
                <w:sz w:val="24"/>
                <w:szCs w:val="24"/>
              </w:rPr>
              <w:t>Đơn bán hà</w:t>
            </w:r>
            <w:r w:rsidR="00923CD3">
              <w:rPr>
                <w:sz w:val="24"/>
                <w:szCs w:val="24"/>
              </w:rPr>
              <w:t>ng đặt hàng trước giao hàng sau</w:t>
            </w:r>
          </w:p>
        </w:tc>
        <w:tc>
          <w:tcPr>
            <w:tcW w:w="1710" w:type="dxa"/>
          </w:tcPr>
          <w:p w14:paraId="2DD6C85E" w14:textId="77777777" w:rsidR="00547DEF" w:rsidRPr="00133457" w:rsidRDefault="00547DEF" w:rsidP="000657A1">
            <w:pPr>
              <w:pStyle w:val="Bang"/>
              <w:spacing w:before="40" w:after="40" w:line="240" w:lineRule="auto"/>
              <w:rPr>
                <w:sz w:val="24"/>
                <w:szCs w:val="24"/>
              </w:rPr>
            </w:pPr>
          </w:p>
        </w:tc>
      </w:tr>
      <w:tr w:rsidR="00FF4AF6" w:rsidRPr="00133457" w14:paraId="432D3EC6" w14:textId="77777777" w:rsidTr="002D10BC">
        <w:trPr>
          <w:jc w:val="center"/>
        </w:trPr>
        <w:tc>
          <w:tcPr>
            <w:tcW w:w="2103" w:type="dxa"/>
            <w:shd w:val="pct10" w:color="000000" w:fill="FFFFFF"/>
          </w:tcPr>
          <w:p w14:paraId="341F9A66" w14:textId="77777777" w:rsidR="00FF4AF6" w:rsidRPr="00133457" w:rsidRDefault="00FF4AF6" w:rsidP="000657A1">
            <w:pPr>
              <w:widowControl/>
              <w:spacing w:before="40" w:after="40" w:line="240" w:lineRule="auto"/>
              <w:ind w:left="0"/>
              <w:rPr>
                <w:szCs w:val="24"/>
              </w:rPr>
            </w:pPr>
          </w:p>
        </w:tc>
        <w:tc>
          <w:tcPr>
            <w:tcW w:w="5103" w:type="dxa"/>
            <w:shd w:val="pct10" w:color="000000" w:fill="FFFFFF"/>
          </w:tcPr>
          <w:p w14:paraId="3B72FCD8" w14:textId="77777777" w:rsidR="00FF4AF6" w:rsidRPr="00133457" w:rsidRDefault="00FF4AF6" w:rsidP="000657A1">
            <w:pPr>
              <w:pStyle w:val="Bang"/>
              <w:spacing w:before="40" w:after="40" w:line="240" w:lineRule="auto"/>
              <w:rPr>
                <w:sz w:val="24"/>
                <w:szCs w:val="24"/>
              </w:rPr>
            </w:pPr>
          </w:p>
        </w:tc>
        <w:tc>
          <w:tcPr>
            <w:tcW w:w="1710" w:type="dxa"/>
            <w:shd w:val="pct10" w:color="000000" w:fill="FFFFFF"/>
          </w:tcPr>
          <w:p w14:paraId="455AB060" w14:textId="77777777" w:rsidR="00FF4AF6" w:rsidRPr="00133457" w:rsidRDefault="00FF4AF6" w:rsidP="000657A1">
            <w:pPr>
              <w:pStyle w:val="Bang"/>
              <w:spacing w:before="40" w:after="40" w:line="240" w:lineRule="auto"/>
              <w:rPr>
                <w:sz w:val="24"/>
                <w:szCs w:val="24"/>
              </w:rPr>
            </w:pPr>
          </w:p>
        </w:tc>
      </w:tr>
    </w:tbl>
    <w:p w14:paraId="39CDFAFC" w14:textId="77777777" w:rsidR="00705A3F" w:rsidRDefault="00705A3F" w:rsidP="00B135E5">
      <w:pPr>
        <w:pStyle w:val="Heading2"/>
      </w:pPr>
      <w:bookmarkStart w:id="7" w:name="_Toc520102845"/>
      <w:r>
        <w:lastRenderedPageBreak/>
        <w:t>Ý nghĩa các hình trên hình vẽ</w:t>
      </w:r>
      <w:bookmarkEnd w:id="7"/>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E54E27" w:rsidRPr="00133457" w14:paraId="3EABBAE0" w14:textId="77777777" w:rsidTr="003E66C9">
        <w:trPr>
          <w:tblHeader/>
          <w:jc w:val="center"/>
        </w:trPr>
        <w:tc>
          <w:tcPr>
            <w:tcW w:w="2378" w:type="dxa"/>
            <w:shd w:val="pct5" w:color="auto" w:fill="FFFFFF"/>
          </w:tcPr>
          <w:p w14:paraId="2E227335" w14:textId="77777777" w:rsidR="00E54E27" w:rsidRPr="00133457" w:rsidRDefault="00E54E27" w:rsidP="003E66C9">
            <w:pPr>
              <w:pStyle w:val="Bang"/>
              <w:spacing w:line="240" w:lineRule="auto"/>
              <w:jc w:val="center"/>
              <w:rPr>
                <w:sz w:val="24"/>
                <w:szCs w:val="24"/>
              </w:rPr>
            </w:pPr>
            <w:r w:rsidRPr="00133457">
              <w:rPr>
                <w:sz w:val="24"/>
                <w:szCs w:val="24"/>
              </w:rPr>
              <w:t>Ký hiệu</w:t>
            </w:r>
          </w:p>
        </w:tc>
        <w:tc>
          <w:tcPr>
            <w:tcW w:w="4660" w:type="dxa"/>
            <w:shd w:val="pct5" w:color="auto" w:fill="FFFFFF"/>
          </w:tcPr>
          <w:p w14:paraId="7AAA940A" w14:textId="77777777" w:rsidR="00E54E27" w:rsidRPr="00133457" w:rsidRDefault="00E54E27" w:rsidP="003E66C9">
            <w:pPr>
              <w:pStyle w:val="Bang"/>
              <w:spacing w:line="240" w:lineRule="auto"/>
              <w:jc w:val="center"/>
              <w:rPr>
                <w:sz w:val="24"/>
                <w:szCs w:val="24"/>
              </w:rPr>
            </w:pPr>
            <w:r w:rsidRPr="00133457">
              <w:rPr>
                <w:sz w:val="24"/>
                <w:szCs w:val="24"/>
              </w:rPr>
              <w:t>Diễn giải</w:t>
            </w:r>
          </w:p>
        </w:tc>
        <w:tc>
          <w:tcPr>
            <w:tcW w:w="1710" w:type="dxa"/>
            <w:shd w:val="pct5" w:color="auto" w:fill="FFFFFF"/>
          </w:tcPr>
          <w:p w14:paraId="7CFE3106" w14:textId="77777777" w:rsidR="00E54E27" w:rsidRPr="00133457" w:rsidRDefault="00E54E27" w:rsidP="003E66C9">
            <w:pPr>
              <w:pStyle w:val="Bang"/>
              <w:spacing w:line="240" w:lineRule="auto"/>
              <w:jc w:val="center"/>
              <w:rPr>
                <w:sz w:val="24"/>
                <w:szCs w:val="24"/>
              </w:rPr>
            </w:pPr>
            <w:r w:rsidRPr="00133457">
              <w:rPr>
                <w:sz w:val="24"/>
                <w:szCs w:val="24"/>
              </w:rPr>
              <w:t>Ghi chú</w:t>
            </w:r>
          </w:p>
        </w:tc>
      </w:tr>
      <w:tr w:rsidR="00E54E27" w:rsidRPr="00133457" w14:paraId="470EA0CF" w14:textId="77777777" w:rsidTr="003E66C9">
        <w:trPr>
          <w:jc w:val="center"/>
        </w:trPr>
        <w:tc>
          <w:tcPr>
            <w:tcW w:w="2378" w:type="dxa"/>
          </w:tcPr>
          <w:p w14:paraId="5D2CFB6A" w14:textId="77777777" w:rsidR="00E54E27" w:rsidRPr="00133457" w:rsidRDefault="00E54E27" w:rsidP="003E66C9">
            <w:pPr>
              <w:pStyle w:val="Bang"/>
              <w:spacing w:line="240" w:lineRule="auto"/>
              <w:jc w:val="center"/>
            </w:pPr>
            <w:r>
              <w:object w:dxaOrig="1502" w:dyaOrig="651" w14:anchorId="0F225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25pt;height:27.75pt" o:ole="">
                  <v:imagedata r:id="rId11" o:title=""/>
                </v:shape>
                <o:OLEObject Type="Embed" ProgID="Visio.Drawing.11" ShapeID="_x0000_i1025" DrawAspect="Content" ObjectID="_1593959016" r:id="rId12"/>
              </w:object>
            </w:r>
          </w:p>
        </w:tc>
        <w:tc>
          <w:tcPr>
            <w:tcW w:w="4660" w:type="dxa"/>
          </w:tcPr>
          <w:p w14:paraId="21B5FBC2" w14:textId="77777777" w:rsidR="00E54E27" w:rsidRPr="00133457" w:rsidRDefault="00E54E27" w:rsidP="003E66C9">
            <w:pPr>
              <w:pStyle w:val="Bang"/>
              <w:spacing w:line="240" w:lineRule="auto"/>
              <w:rPr>
                <w:sz w:val="24"/>
                <w:szCs w:val="24"/>
              </w:rPr>
            </w:pPr>
            <w:r w:rsidRPr="00133457">
              <w:rPr>
                <w:sz w:val="24"/>
                <w:szCs w:val="24"/>
              </w:rPr>
              <w:t>Bắt đầu quy trình</w:t>
            </w:r>
          </w:p>
        </w:tc>
        <w:tc>
          <w:tcPr>
            <w:tcW w:w="1710" w:type="dxa"/>
          </w:tcPr>
          <w:p w14:paraId="5D880AAE" w14:textId="77777777" w:rsidR="00E54E27" w:rsidRPr="00133457" w:rsidRDefault="00E54E27" w:rsidP="003E66C9">
            <w:pPr>
              <w:pStyle w:val="Bang"/>
              <w:spacing w:line="240" w:lineRule="auto"/>
              <w:rPr>
                <w:sz w:val="24"/>
                <w:szCs w:val="24"/>
              </w:rPr>
            </w:pPr>
          </w:p>
        </w:tc>
      </w:tr>
      <w:tr w:rsidR="00E54E27" w:rsidRPr="00133457" w14:paraId="41CCB5D7" w14:textId="77777777" w:rsidTr="003E66C9">
        <w:trPr>
          <w:jc w:val="center"/>
        </w:trPr>
        <w:tc>
          <w:tcPr>
            <w:tcW w:w="2378" w:type="dxa"/>
          </w:tcPr>
          <w:p w14:paraId="173BF8BF" w14:textId="77777777" w:rsidR="00E54E27" w:rsidRPr="00133457" w:rsidRDefault="00E54E27" w:rsidP="003E66C9">
            <w:pPr>
              <w:pStyle w:val="Bang"/>
              <w:spacing w:line="240" w:lineRule="auto"/>
              <w:jc w:val="center"/>
            </w:pPr>
            <w:r>
              <w:object w:dxaOrig="1502" w:dyaOrig="651" w14:anchorId="337B4451">
                <v:shape id="_x0000_i1026" type="#_x0000_t75" style="width:80.25pt;height:27.75pt" o:ole="">
                  <v:imagedata r:id="rId13" o:title=""/>
                </v:shape>
                <o:OLEObject Type="Embed" ProgID="Visio.Drawing.11" ShapeID="_x0000_i1026" DrawAspect="Content" ObjectID="_1593959017" r:id="rId14"/>
              </w:object>
            </w:r>
          </w:p>
        </w:tc>
        <w:tc>
          <w:tcPr>
            <w:tcW w:w="4660" w:type="dxa"/>
          </w:tcPr>
          <w:p w14:paraId="72C27F2A" w14:textId="77777777" w:rsidR="00E54E27" w:rsidRPr="00133457" w:rsidRDefault="00E54E27" w:rsidP="003E66C9">
            <w:pPr>
              <w:pStyle w:val="Bang"/>
              <w:spacing w:line="240" w:lineRule="auto"/>
              <w:rPr>
                <w:sz w:val="24"/>
                <w:szCs w:val="24"/>
              </w:rPr>
            </w:pPr>
            <w:r w:rsidRPr="00133457">
              <w:rPr>
                <w:sz w:val="24"/>
                <w:szCs w:val="24"/>
              </w:rPr>
              <w:t>Kết thúc quy trình</w:t>
            </w:r>
          </w:p>
        </w:tc>
        <w:tc>
          <w:tcPr>
            <w:tcW w:w="1710" w:type="dxa"/>
          </w:tcPr>
          <w:p w14:paraId="2A956EE9" w14:textId="77777777" w:rsidR="00E54E27" w:rsidRPr="00133457" w:rsidRDefault="00E54E27" w:rsidP="003E66C9">
            <w:pPr>
              <w:pStyle w:val="Bang"/>
              <w:spacing w:line="240" w:lineRule="auto"/>
              <w:rPr>
                <w:sz w:val="24"/>
                <w:szCs w:val="24"/>
              </w:rPr>
            </w:pPr>
          </w:p>
        </w:tc>
      </w:tr>
      <w:tr w:rsidR="00E54E27" w:rsidRPr="00133457" w14:paraId="4A0C4934" w14:textId="77777777" w:rsidTr="003E66C9">
        <w:trPr>
          <w:jc w:val="center"/>
        </w:trPr>
        <w:tc>
          <w:tcPr>
            <w:tcW w:w="2378" w:type="dxa"/>
          </w:tcPr>
          <w:p w14:paraId="6568C0BC" w14:textId="77777777" w:rsidR="00E54E27" w:rsidRPr="00133457" w:rsidRDefault="00E54E27" w:rsidP="003E66C9">
            <w:pPr>
              <w:pStyle w:val="Bang"/>
              <w:spacing w:line="240" w:lineRule="auto"/>
              <w:jc w:val="center"/>
              <w:rPr>
                <w:sz w:val="24"/>
                <w:szCs w:val="24"/>
              </w:rPr>
            </w:pPr>
            <w:r w:rsidRPr="00133457">
              <w:object w:dxaOrig="1472" w:dyaOrig="905" w14:anchorId="1AF8A521">
                <v:shape id="_x0000_i1027" type="#_x0000_t75" style="width:45.75pt;height:27.75pt" o:ole="">
                  <v:imagedata r:id="rId15" o:title=""/>
                </v:shape>
                <o:OLEObject Type="Embed" ProgID="Visio.Drawing.11" ShapeID="_x0000_i1027" DrawAspect="Content" ObjectID="_1593959018" r:id="rId16"/>
              </w:object>
            </w:r>
          </w:p>
        </w:tc>
        <w:tc>
          <w:tcPr>
            <w:tcW w:w="4660" w:type="dxa"/>
          </w:tcPr>
          <w:p w14:paraId="7EB6DF02" w14:textId="77777777" w:rsidR="00E54E27" w:rsidRPr="00133457" w:rsidRDefault="00E54E27" w:rsidP="003E66C9">
            <w:pPr>
              <w:pStyle w:val="Bang"/>
              <w:spacing w:line="240" w:lineRule="auto"/>
              <w:rPr>
                <w:sz w:val="24"/>
                <w:szCs w:val="24"/>
              </w:rPr>
            </w:pPr>
            <w:r w:rsidRPr="00133457">
              <w:rPr>
                <w:sz w:val="24"/>
                <w:szCs w:val="24"/>
              </w:rPr>
              <w:t>Tài liệu, chứng từ</w:t>
            </w:r>
          </w:p>
        </w:tc>
        <w:tc>
          <w:tcPr>
            <w:tcW w:w="1710" w:type="dxa"/>
          </w:tcPr>
          <w:p w14:paraId="48965373" w14:textId="77777777" w:rsidR="00E54E27" w:rsidRPr="00133457" w:rsidRDefault="00E54E27" w:rsidP="003E66C9">
            <w:pPr>
              <w:pStyle w:val="Bang"/>
              <w:spacing w:line="240" w:lineRule="auto"/>
              <w:rPr>
                <w:sz w:val="24"/>
                <w:szCs w:val="24"/>
              </w:rPr>
            </w:pPr>
          </w:p>
        </w:tc>
      </w:tr>
      <w:tr w:rsidR="00E54E27" w:rsidRPr="00133457" w14:paraId="0D02B3AF" w14:textId="77777777" w:rsidTr="003E66C9">
        <w:trPr>
          <w:jc w:val="center"/>
        </w:trPr>
        <w:tc>
          <w:tcPr>
            <w:tcW w:w="2378" w:type="dxa"/>
          </w:tcPr>
          <w:p w14:paraId="54613558" w14:textId="77777777" w:rsidR="00E54E27" w:rsidRPr="00133457" w:rsidRDefault="00E54E27" w:rsidP="003E66C9">
            <w:pPr>
              <w:pStyle w:val="Bang"/>
              <w:spacing w:line="240" w:lineRule="auto"/>
              <w:jc w:val="center"/>
              <w:rPr>
                <w:sz w:val="24"/>
                <w:szCs w:val="24"/>
              </w:rPr>
            </w:pPr>
            <w:r w:rsidRPr="00133457">
              <w:object w:dxaOrig="1472" w:dyaOrig="905" w14:anchorId="4FE3A453">
                <v:shape id="_x0000_i1028" type="#_x0000_t75" style="width:45.75pt;height:27.75pt" o:ole="">
                  <v:imagedata r:id="rId17" o:title=""/>
                </v:shape>
                <o:OLEObject Type="Embed" ProgID="Visio.Drawing.11" ShapeID="_x0000_i1028" DrawAspect="Content" ObjectID="_1593959019" r:id="rId18"/>
              </w:object>
            </w:r>
          </w:p>
        </w:tc>
        <w:tc>
          <w:tcPr>
            <w:tcW w:w="4660" w:type="dxa"/>
          </w:tcPr>
          <w:p w14:paraId="30484890" w14:textId="77777777" w:rsidR="00E54E27" w:rsidRPr="00133457" w:rsidRDefault="00E54E27" w:rsidP="003E66C9">
            <w:pPr>
              <w:pStyle w:val="Bang"/>
              <w:spacing w:line="240" w:lineRule="auto"/>
              <w:rPr>
                <w:sz w:val="24"/>
                <w:szCs w:val="24"/>
              </w:rPr>
            </w:pPr>
            <w:r w:rsidRPr="00133457">
              <w:rPr>
                <w:sz w:val="24"/>
                <w:szCs w:val="24"/>
              </w:rPr>
              <w:t>Quy trình xử lý</w:t>
            </w:r>
          </w:p>
        </w:tc>
        <w:tc>
          <w:tcPr>
            <w:tcW w:w="1710" w:type="dxa"/>
          </w:tcPr>
          <w:p w14:paraId="60147CC0" w14:textId="77777777" w:rsidR="00E54E27" w:rsidRPr="00133457" w:rsidRDefault="00E54E27" w:rsidP="003E66C9">
            <w:pPr>
              <w:pStyle w:val="Bang"/>
              <w:spacing w:line="240" w:lineRule="auto"/>
              <w:rPr>
                <w:sz w:val="24"/>
                <w:szCs w:val="24"/>
              </w:rPr>
            </w:pPr>
          </w:p>
        </w:tc>
      </w:tr>
      <w:tr w:rsidR="00E54E27" w:rsidRPr="00133457" w14:paraId="04C701D5" w14:textId="77777777" w:rsidTr="003E66C9">
        <w:trPr>
          <w:jc w:val="center"/>
        </w:trPr>
        <w:tc>
          <w:tcPr>
            <w:tcW w:w="2378" w:type="dxa"/>
          </w:tcPr>
          <w:p w14:paraId="3BB40390" w14:textId="77777777" w:rsidR="00E54E27" w:rsidRPr="00133457" w:rsidRDefault="00E54E27" w:rsidP="003E66C9">
            <w:pPr>
              <w:pStyle w:val="Bang"/>
              <w:spacing w:line="240" w:lineRule="auto"/>
              <w:jc w:val="center"/>
              <w:rPr>
                <w:sz w:val="24"/>
                <w:szCs w:val="24"/>
              </w:rPr>
            </w:pPr>
            <w:r w:rsidRPr="00133457">
              <w:object w:dxaOrig="1472" w:dyaOrig="905" w14:anchorId="6B23ECFA">
                <v:shape id="_x0000_i1029" type="#_x0000_t75" style="width:45.75pt;height:21.75pt" o:ole="">
                  <v:imagedata r:id="rId19" o:title=""/>
                </v:shape>
                <o:OLEObject Type="Embed" ProgID="Visio.Drawing.11" ShapeID="_x0000_i1029" DrawAspect="Content" ObjectID="_1593959020" r:id="rId20"/>
              </w:object>
            </w:r>
          </w:p>
        </w:tc>
        <w:tc>
          <w:tcPr>
            <w:tcW w:w="4660" w:type="dxa"/>
          </w:tcPr>
          <w:p w14:paraId="03F96DA1" w14:textId="77777777" w:rsidR="00E54E27" w:rsidRPr="00133457" w:rsidRDefault="00E54E27" w:rsidP="003E66C9">
            <w:pPr>
              <w:pStyle w:val="Bang"/>
              <w:spacing w:line="240" w:lineRule="auto"/>
              <w:rPr>
                <w:sz w:val="24"/>
                <w:szCs w:val="24"/>
              </w:rPr>
            </w:pPr>
            <w:r w:rsidRPr="00133457">
              <w:rPr>
                <w:sz w:val="24"/>
                <w:szCs w:val="24"/>
              </w:rPr>
              <w:t>Quy trình xử lý bằng tay</w:t>
            </w:r>
          </w:p>
        </w:tc>
        <w:tc>
          <w:tcPr>
            <w:tcW w:w="1710" w:type="dxa"/>
          </w:tcPr>
          <w:p w14:paraId="12EF6374" w14:textId="77777777" w:rsidR="00E54E27" w:rsidRPr="00133457" w:rsidRDefault="00E54E27" w:rsidP="003E66C9">
            <w:pPr>
              <w:pStyle w:val="Bang"/>
              <w:spacing w:line="240" w:lineRule="auto"/>
              <w:rPr>
                <w:sz w:val="24"/>
                <w:szCs w:val="24"/>
              </w:rPr>
            </w:pPr>
          </w:p>
        </w:tc>
      </w:tr>
      <w:tr w:rsidR="00E54E27" w:rsidRPr="00133457" w14:paraId="1530088F" w14:textId="77777777" w:rsidTr="003E66C9">
        <w:trPr>
          <w:jc w:val="center"/>
        </w:trPr>
        <w:tc>
          <w:tcPr>
            <w:tcW w:w="2378" w:type="dxa"/>
            <w:tcBorders>
              <w:bottom w:val="dotted" w:sz="4" w:space="0" w:color="auto"/>
            </w:tcBorders>
          </w:tcPr>
          <w:p w14:paraId="619DEDB1" w14:textId="77777777" w:rsidR="00E54E27" w:rsidRPr="00133457" w:rsidRDefault="00E54E27" w:rsidP="003E66C9">
            <w:pPr>
              <w:pStyle w:val="Bang"/>
              <w:spacing w:line="240" w:lineRule="auto"/>
              <w:jc w:val="center"/>
              <w:rPr>
                <w:sz w:val="24"/>
                <w:szCs w:val="24"/>
              </w:rPr>
            </w:pPr>
            <w:r w:rsidRPr="00133457">
              <w:object w:dxaOrig="1472" w:dyaOrig="905" w14:anchorId="5C471114">
                <v:shape id="_x0000_i1030" type="#_x0000_t75" style="width:45.75pt;height:27.75pt" o:ole="">
                  <v:imagedata r:id="rId21" o:title=""/>
                </v:shape>
                <o:OLEObject Type="Embed" ProgID="Visio.Drawing.11" ShapeID="_x0000_i1030" DrawAspect="Content" ObjectID="_1593959021" r:id="rId22"/>
              </w:object>
            </w:r>
          </w:p>
        </w:tc>
        <w:tc>
          <w:tcPr>
            <w:tcW w:w="4660" w:type="dxa"/>
            <w:tcBorders>
              <w:bottom w:val="dotted" w:sz="4" w:space="0" w:color="auto"/>
            </w:tcBorders>
          </w:tcPr>
          <w:p w14:paraId="02B48AAD" w14:textId="77777777" w:rsidR="00E54E27" w:rsidRPr="00133457" w:rsidRDefault="00E54E27" w:rsidP="003E66C9">
            <w:pPr>
              <w:pStyle w:val="Bang"/>
              <w:spacing w:line="240" w:lineRule="auto"/>
              <w:rPr>
                <w:sz w:val="24"/>
                <w:szCs w:val="24"/>
              </w:rPr>
            </w:pPr>
            <w:r w:rsidRPr="00133457">
              <w:rPr>
                <w:sz w:val="24"/>
                <w:szCs w:val="24"/>
              </w:rPr>
              <w:t>Kiểm tra điều kiện</w:t>
            </w:r>
          </w:p>
        </w:tc>
        <w:tc>
          <w:tcPr>
            <w:tcW w:w="1710" w:type="dxa"/>
            <w:tcBorders>
              <w:bottom w:val="dotted" w:sz="4" w:space="0" w:color="auto"/>
            </w:tcBorders>
          </w:tcPr>
          <w:p w14:paraId="6338CD7C" w14:textId="77777777" w:rsidR="00E54E27" w:rsidRPr="00133457" w:rsidRDefault="00E54E27" w:rsidP="003E66C9">
            <w:pPr>
              <w:pStyle w:val="Bang"/>
              <w:spacing w:line="240" w:lineRule="auto"/>
              <w:rPr>
                <w:sz w:val="24"/>
                <w:szCs w:val="24"/>
              </w:rPr>
            </w:pPr>
          </w:p>
        </w:tc>
      </w:tr>
      <w:tr w:rsidR="00E54E27" w:rsidRPr="00133457" w14:paraId="270FEF28" w14:textId="77777777" w:rsidTr="003E66C9">
        <w:trPr>
          <w:jc w:val="center"/>
        </w:trPr>
        <w:tc>
          <w:tcPr>
            <w:tcW w:w="2378" w:type="dxa"/>
            <w:tcBorders>
              <w:bottom w:val="dotted" w:sz="4" w:space="0" w:color="auto"/>
            </w:tcBorders>
          </w:tcPr>
          <w:p w14:paraId="6EC51FC0" w14:textId="77777777" w:rsidR="00E54E27" w:rsidRPr="00133457" w:rsidRDefault="00E54E27" w:rsidP="003E66C9">
            <w:pPr>
              <w:pStyle w:val="Bang"/>
              <w:spacing w:line="240" w:lineRule="auto"/>
              <w:jc w:val="center"/>
            </w:pPr>
            <w:r w:rsidRPr="00133457">
              <w:object w:dxaOrig="1472" w:dyaOrig="905" w14:anchorId="2D671996">
                <v:shape id="_x0000_i1031" type="#_x0000_t75" style="width:1in;height:44.25pt" o:ole="">
                  <v:imagedata r:id="rId23" o:title=""/>
                </v:shape>
                <o:OLEObject Type="Embed" ProgID="Visio.Drawing.11" ShapeID="_x0000_i1031" DrawAspect="Content" ObjectID="_1593959022" r:id="rId24"/>
              </w:object>
            </w:r>
          </w:p>
        </w:tc>
        <w:tc>
          <w:tcPr>
            <w:tcW w:w="4660" w:type="dxa"/>
            <w:tcBorders>
              <w:bottom w:val="dotted" w:sz="4" w:space="0" w:color="auto"/>
            </w:tcBorders>
          </w:tcPr>
          <w:p w14:paraId="1B6005BC" w14:textId="77777777" w:rsidR="00E54E27" w:rsidRPr="00133457" w:rsidRDefault="00E54E27" w:rsidP="003E66C9">
            <w:pPr>
              <w:pStyle w:val="Bang"/>
              <w:spacing w:line="240" w:lineRule="auto"/>
              <w:rPr>
                <w:sz w:val="24"/>
                <w:szCs w:val="24"/>
              </w:rPr>
            </w:pPr>
            <w:r w:rsidRPr="00133457">
              <w:rPr>
                <w:sz w:val="24"/>
                <w:szCs w:val="24"/>
              </w:rPr>
              <w:t>Tham chiếu đến quy trình khác</w:t>
            </w:r>
          </w:p>
        </w:tc>
        <w:tc>
          <w:tcPr>
            <w:tcW w:w="1710" w:type="dxa"/>
            <w:tcBorders>
              <w:bottom w:val="dotted" w:sz="4" w:space="0" w:color="auto"/>
            </w:tcBorders>
          </w:tcPr>
          <w:p w14:paraId="4DC8AFDF" w14:textId="77777777" w:rsidR="00E54E27" w:rsidRPr="00133457" w:rsidRDefault="00E54E27" w:rsidP="003E66C9">
            <w:pPr>
              <w:pStyle w:val="Bang"/>
              <w:spacing w:line="240" w:lineRule="auto"/>
              <w:rPr>
                <w:sz w:val="24"/>
                <w:szCs w:val="24"/>
              </w:rPr>
            </w:pPr>
          </w:p>
        </w:tc>
      </w:tr>
      <w:tr w:rsidR="00E54E27" w:rsidRPr="00133457" w14:paraId="49C1E182" w14:textId="77777777" w:rsidTr="003E66C9">
        <w:trPr>
          <w:jc w:val="center"/>
        </w:trPr>
        <w:tc>
          <w:tcPr>
            <w:tcW w:w="2378" w:type="dxa"/>
            <w:shd w:val="pct10" w:color="000000" w:fill="FFFFFF"/>
          </w:tcPr>
          <w:p w14:paraId="29568FA6" w14:textId="77777777" w:rsidR="00E54E27" w:rsidRPr="00133457" w:rsidRDefault="00E54E27" w:rsidP="003E66C9">
            <w:pPr>
              <w:widowControl/>
              <w:spacing w:before="0" w:line="240" w:lineRule="auto"/>
              <w:ind w:left="0"/>
              <w:rPr>
                <w:szCs w:val="24"/>
              </w:rPr>
            </w:pPr>
          </w:p>
        </w:tc>
        <w:tc>
          <w:tcPr>
            <w:tcW w:w="4660" w:type="dxa"/>
            <w:shd w:val="pct10" w:color="000000" w:fill="FFFFFF"/>
          </w:tcPr>
          <w:p w14:paraId="78D19D08" w14:textId="77777777" w:rsidR="00E54E27" w:rsidRPr="00133457" w:rsidRDefault="00E54E27" w:rsidP="003E66C9">
            <w:pPr>
              <w:pStyle w:val="Bang"/>
              <w:spacing w:line="240" w:lineRule="auto"/>
              <w:rPr>
                <w:sz w:val="24"/>
                <w:szCs w:val="24"/>
              </w:rPr>
            </w:pPr>
          </w:p>
        </w:tc>
        <w:tc>
          <w:tcPr>
            <w:tcW w:w="1710" w:type="dxa"/>
            <w:shd w:val="pct10" w:color="000000" w:fill="FFFFFF"/>
          </w:tcPr>
          <w:p w14:paraId="1C8231EC" w14:textId="77777777" w:rsidR="00E54E27" w:rsidRPr="00133457" w:rsidRDefault="00E54E27" w:rsidP="003E66C9">
            <w:pPr>
              <w:pStyle w:val="Bang"/>
              <w:spacing w:line="240" w:lineRule="auto"/>
              <w:rPr>
                <w:sz w:val="24"/>
                <w:szCs w:val="24"/>
              </w:rPr>
            </w:pPr>
          </w:p>
        </w:tc>
      </w:tr>
    </w:tbl>
    <w:p w14:paraId="2DF5099A" w14:textId="77777777" w:rsidR="00705A3F" w:rsidRDefault="00705A3F" w:rsidP="00B135E5">
      <w:pPr>
        <w:pStyle w:val="Heading2"/>
      </w:pPr>
      <w:bookmarkStart w:id="8" w:name="_Toc520102846"/>
      <w:r>
        <w:t>Tài liệu tham khảo</w:t>
      </w:r>
      <w:bookmarkEnd w:id="8"/>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0019E7" w:rsidRPr="00133457" w14:paraId="4138EE2B" w14:textId="77777777" w:rsidTr="000019E7">
        <w:trPr>
          <w:jc w:val="center"/>
        </w:trPr>
        <w:tc>
          <w:tcPr>
            <w:tcW w:w="2430" w:type="dxa"/>
            <w:shd w:val="pct10" w:color="auto" w:fill="auto"/>
          </w:tcPr>
          <w:p w14:paraId="04CBB355" w14:textId="77777777" w:rsidR="000019E7" w:rsidRPr="00133457" w:rsidRDefault="000019E7" w:rsidP="000019E7">
            <w:pPr>
              <w:pStyle w:val="BodyTextIndent"/>
              <w:spacing w:line="240" w:lineRule="auto"/>
              <w:ind w:left="0"/>
              <w:jc w:val="center"/>
              <w:rPr>
                <w:rFonts w:ascii="Times New Roman" w:hAnsi="Times New Roman"/>
                <w:szCs w:val="24"/>
              </w:rPr>
            </w:pPr>
            <w:r w:rsidRPr="00133457">
              <w:rPr>
                <w:rFonts w:ascii="Times New Roman" w:hAnsi="Times New Roman"/>
                <w:szCs w:val="24"/>
              </w:rPr>
              <w:t>Tên tài liệu</w:t>
            </w:r>
          </w:p>
        </w:tc>
        <w:tc>
          <w:tcPr>
            <w:tcW w:w="2340" w:type="dxa"/>
            <w:shd w:val="pct10" w:color="auto" w:fill="auto"/>
          </w:tcPr>
          <w:p w14:paraId="15AB854B" w14:textId="77777777" w:rsidR="000019E7" w:rsidRPr="00133457" w:rsidRDefault="000019E7" w:rsidP="000019E7">
            <w:pPr>
              <w:pStyle w:val="BodyTextIndent"/>
              <w:spacing w:line="240" w:lineRule="auto"/>
              <w:ind w:left="0"/>
              <w:jc w:val="center"/>
              <w:rPr>
                <w:rFonts w:ascii="Times New Roman" w:hAnsi="Times New Roman"/>
                <w:szCs w:val="24"/>
              </w:rPr>
            </w:pPr>
            <w:r w:rsidRPr="00133457">
              <w:rPr>
                <w:rFonts w:ascii="Times New Roman" w:hAnsi="Times New Roman"/>
                <w:szCs w:val="24"/>
              </w:rPr>
              <w:t>Ngày phát hành</w:t>
            </w:r>
          </w:p>
        </w:tc>
        <w:tc>
          <w:tcPr>
            <w:tcW w:w="2340" w:type="dxa"/>
            <w:shd w:val="pct10" w:color="auto" w:fill="auto"/>
          </w:tcPr>
          <w:p w14:paraId="702557AC" w14:textId="77777777" w:rsidR="000019E7" w:rsidRPr="00133457" w:rsidRDefault="000019E7" w:rsidP="000019E7">
            <w:pPr>
              <w:pStyle w:val="BodyTextIndent"/>
              <w:spacing w:line="240" w:lineRule="auto"/>
              <w:ind w:left="0"/>
              <w:jc w:val="center"/>
              <w:rPr>
                <w:rFonts w:ascii="Times New Roman" w:hAnsi="Times New Roman"/>
                <w:szCs w:val="24"/>
              </w:rPr>
            </w:pPr>
            <w:r w:rsidRPr="00133457">
              <w:rPr>
                <w:rFonts w:ascii="Times New Roman" w:hAnsi="Times New Roman"/>
                <w:szCs w:val="24"/>
              </w:rPr>
              <w:t>Nguồn</w:t>
            </w:r>
          </w:p>
        </w:tc>
        <w:tc>
          <w:tcPr>
            <w:tcW w:w="1710" w:type="dxa"/>
            <w:shd w:val="pct10" w:color="auto" w:fill="auto"/>
          </w:tcPr>
          <w:p w14:paraId="63A161FC" w14:textId="77777777" w:rsidR="000019E7" w:rsidRPr="00133457" w:rsidRDefault="000019E7" w:rsidP="000019E7">
            <w:pPr>
              <w:pStyle w:val="BodyTextIndent"/>
              <w:spacing w:line="240" w:lineRule="auto"/>
              <w:ind w:left="0"/>
              <w:jc w:val="center"/>
              <w:rPr>
                <w:rFonts w:ascii="Times New Roman" w:hAnsi="Times New Roman"/>
                <w:szCs w:val="24"/>
              </w:rPr>
            </w:pPr>
            <w:r w:rsidRPr="00133457">
              <w:rPr>
                <w:rFonts w:ascii="Times New Roman" w:hAnsi="Times New Roman"/>
                <w:szCs w:val="24"/>
              </w:rPr>
              <w:t>Ghi chú</w:t>
            </w:r>
          </w:p>
        </w:tc>
      </w:tr>
      <w:tr w:rsidR="000019E7" w:rsidRPr="00133457" w14:paraId="3B1DD5F5" w14:textId="77777777" w:rsidTr="000019E7">
        <w:trPr>
          <w:jc w:val="center"/>
        </w:trPr>
        <w:tc>
          <w:tcPr>
            <w:tcW w:w="2430" w:type="dxa"/>
          </w:tcPr>
          <w:p w14:paraId="4015B77F" w14:textId="77777777" w:rsidR="000019E7" w:rsidRPr="00133457" w:rsidRDefault="000019E7" w:rsidP="000019E7">
            <w:pPr>
              <w:pStyle w:val="BodyTextIndent"/>
              <w:spacing w:line="240" w:lineRule="auto"/>
              <w:ind w:left="0"/>
              <w:rPr>
                <w:rFonts w:ascii="Times New Roman" w:hAnsi="Times New Roman"/>
                <w:szCs w:val="24"/>
              </w:rPr>
            </w:pPr>
          </w:p>
        </w:tc>
        <w:tc>
          <w:tcPr>
            <w:tcW w:w="2340" w:type="dxa"/>
          </w:tcPr>
          <w:p w14:paraId="1C2D4EBE" w14:textId="77777777" w:rsidR="000019E7" w:rsidRPr="00133457" w:rsidRDefault="000019E7" w:rsidP="000019E7">
            <w:pPr>
              <w:pStyle w:val="BodyTextIndent"/>
              <w:spacing w:line="240" w:lineRule="auto"/>
              <w:ind w:left="0"/>
              <w:rPr>
                <w:rFonts w:ascii="Times New Roman" w:hAnsi="Times New Roman"/>
                <w:szCs w:val="24"/>
              </w:rPr>
            </w:pPr>
          </w:p>
        </w:tc>
        <w:tc>
          <w:tcPr>
            <w:tcW w:w="2340" w:type="dxa"/>
          </w:tcPr>
          <w:p w14:paraId="11328D11" w14:textId="77777777" w:rsidR="000019E7" w:rsidRPr="00133457" w:rsidRDefault="000019E7" w:rsidP="000019E7">
            <w:pPr>
              <w:pStyle w:val="BodyTextIndent"/>
              <w:spacing w:line="240" w:lineRule="auto"/>
              <w:ind w:left="0"/>
              <w:rPr>
                <w:rFonts w:ascii="Times New Roman" w:hAnsi="Times New Roman"/>
                <w:szCs w:val="24"/>
              </w:rPr>
            </w:pPr>
          </w:p>
        </w:tc>
        <w:tc>
          <w:tcPr>
            <w:tcW w:w="1710" w:type="dxa"/>
          </w:tcPr>
          <w:p w14:paraId="5B5A87F0" w14:textId="77777777" w:rsidR="000019E7" w:rsidRPr="00133457" w:rsidRDefault="000019E7" w:rsidP="000019E7">
            <w:pPr>
              <w:pStyle w:val="BodyTextIndent"/>
              <w:spacing w:line="240" w:lineRule="auto"/>
              <w:ind w:left="0"/>
              <w:rPr>
                <w:rFonts w:ascii="Times New Roman" w:hAnsi="Times New Roman"/>
                <w:szCs w:val="24"/>
              </w:rPr>
            </w:pPr>
          </w:p>
        </w:tc>
      </w:tr>
      <w:tr w:rsidR="000019E7" w:rsidRPr="00133457" w14:paraId="746F186F" w14:textId="77777777" w:rsidTr="000019E7">
        <w:trPr>
          <w:jc w:val="center"/>
        </w:trPr>
        <w:tc>
          <w:tcPr>
            <w:tcW w:w="2430" w:type="dxa"/>
            <w:shd w:val="pct10" w:color="auto" w:fill="auto"/>
          </w:tcPr>
          <w:p w14:paraId="02A5F4B2" w14:textId="77777777" w:rsidR="000019E7" w:rsidRPr="00133457" w:rsidRDefault="000019E7" w:rsidP="000019E7">
            <w:pPr>
              <w:pStyle w:val="BodyTextIndent"/>
              <w:spacing w:line="240" w:lineRule="auto"/>
              <w:ind w:left="0"/>
              <w:rPr>
                <w:rFonts w:ascii="Times New Roman" w:hAnsi="Times New Roman"/>
                <w:szCs w:val="24"/>
              </w:rPr>
            </w:pPr>
          </w:p>
        </w:tc>
        <w:tc>
          <w:tcPr>
            <w:tcW w:w="2340" w:type="dxa"/>
            <w:shd w:val="pct10" w:color="auto" w:fill="auto"/>
          </w:tcPr>
          <w:p w14:paraId="33A8F83A" w14:textId="77777777" w:rsidR="000019E7" w:rsidRPr="00133457" w:rsidRDefault="000019E7" w:rsidP="000019E7">
            <w:pPr>
              <w:pStyle w:val="BodyTextIndent"/>
              <w:spacing w:line="240" w:lineRule="auto"/>
              <w:ind w:left="0"/>
              <w:rPr>
                <w:rFonts w:ascii="Times New Roman" w:hAnsi="Times New Roman"/>
                <w:szCs w:val="24"/>
              </w:rPr>
            </w:pPr>
          </w:p>
        </w:tc>
        <w:tc>
          <w:tcPr>
            <w:tcW w:w="2340" w:type="dxa"/>
            <w:shd w:val="pct10" w:color="auto" w:fill="auto"/>
          </w:tcPr>
          <w:p w14:paraId="74479F50" w14:textId="77777777" w:rsidR="000019E7" w:rsidRPr="00133457" w:rsidRDefault="000019E7" w:rsidP="000019E7">
            <w:pPr>
              <w:pStyle w:val="BodyTextIndent"/>
              <w:spacing w:line="240" w:lineRule="auto"/>
              <w:ind w:left="0"/>
              <w:rPr>
                <w:rFonts w:ascii="Times New Roman" w:hAnsi="Times New Roman"/>
                <w:szCs w:val="24"/>
              </w:rPr>
            </w:pPr>
          </w:p>
        </w:tc>
        <w:tc>
          <w:tcPr>
            <w:tcW w:w="1710" w:type="dxa"/>
            <w:shd w:val="pct10" w:color="auto" w:fill="auto"/>
          </w:tcPr>
          <w:p w14:paraId="7AB7B386" w14:textId="77777777" w:rsidR="000019E7" w:rsidRPr="00133457" w:rsidRDefault="000019E7" w:rsidP="000019E7">
            <w:pPr>
              <w:pStyle w:val="BodyTextIndent"/>
              <w:spacing w:line="240" w:lineRule="auto"/>
              <w:ind w:left="0"/>
              <w:rPr>
                <w:rFonts w:ascii="Times New Roman" w:hAnsi="Times New Roman"/>
                <w:szCs w:val="24"/>
              </w:rPr>
            </w:pPr>
          </w:p>
        </w:tc>
      </w:tr>
    </w:tbl>
    <w:p w14:paraId="011EC51B" w14:textId="2563880A" w:rsidR="00E34451" w:rsidRPr="00E34451" w:rsidRDefault="00E34451" w:rsidP="00C76597">
      <w:pPr>
        <w:pStyle w:val="NormalIndent"/>
      </w:pPr>
    </w:p>
    <w:p w14:paraId="2C7E1677" w14:textId="753B538D" w:rsidR="00705A3F" w:rsidRDefault="00705A3F" w:rsidP="00B135E5">
      <w:pPr>
        <w:pStyle w:val="Heading2"/>
      </w:pPr>
      <w:bookmarkStart w:id="9" w:name="_Toc520102847"/>
      <w:r>
        <w:t>Mô tả tài liệu</w:t>
      </w:r>
      <w:bookmarkEnd w:id="9"/>
    </w:p>
    <w:p w14:paraId="7C308B93" w14:textId="77777777" w:rsidR="009D29F0" w:rsidRDefault="009D29F0" w:rsidP="00C76597">
      <w:pPr>
        <w:pStyle w:val="NormalIndent"/>
      </w:pPr>
      <w:r>
        <w:t>Tài liệu gồm các phần:</w:t>
      </w:r>
    </w:p>
    <w:p w14:paraId="6D677704" w14:textId="77777777" w:rsidR="009D29F0" w:rsidRDefault="00EA57AB" w:rsidP="009D29F0">
      <w:pPr>
        <w:pStyle w:val="Bullet1"/>
      </w:pPr>
      <w:r>
        <w:t>Phần 1: GIỚI THIỆU</w:t>
      </w:r>
    </w:p>
    <w:p w14:paraId="613E5C82" w14:textId="62229AE9" w:rsidR="00C722AB" w:rsidRDefault="00EA57AB" w:rsidP="00CF5405">
      <w:pPr>
        <w:pStyle w:val="Bullet1"/>
      </w:pPr>
      <w:r>
        <w:t>Phần 2: TỔNG QUAN HỆ THỐNG</w:t>
      </w:r>
    </w:p>
    <w:p w14:paraId="649DD042" w14:textId="44267F1B" w:rsidR="00CF5405" w:rsidRDefault="00CF5405" w:rsidP="009D29F0">
      <w:pPr>
        <w:pStyle w:val="Bullet1"/>
      </w:pPr>
      <w:r>
        <w:t xml:space="preserve">Phần </w:t>
      </w:r>
      <w:r w:rsidR="0020402F">
        <w:t>3</w:t>
      </w:r>
      <w:r>
        <w:t xml:space="preserve">: </w:t>
      </w:r>
      <w:r w:rsidR="001A4B17">
        <w:t>QUY TRÌNH NGHIỆP VỤ CHÍNH</w:t>
      </w:r>
    </w:p>
    <w:p w14:paraId="13E6F6E5" w14:textId="1E9A58A1" w:rsidR="0020402F" w:rsidRDefault="0020402F" w:rsidP="009D29F0">
      <w:pPr>
        <w:pStyle w:val="Bullet1"/>
      </w:pPr>
      <w:r>
        <w:t>Phần 4: QUY TRÌNH CHO TỪNG ROLE</w:t>
      </w:r>
    </w:p>
    <w:p w14:paraId="50C54D95" w14:textId="139DD6CA" w:rsidR="008A2856" w:rsidRDefault="008A2856" w:rsidP="009D29F0">
      <w:pPr>
        <w:pStyle w:val="Bullet1"/>
      </w:pPr>
      <w:r>
        <w:t xml:space="preserve">Phần </w:t>
      </w:r>
      <w:r w:rsidR="0020402F">
        <w:t>5</w:t>
      </w:r>
      <w:r>
        <w:t xml:space="preserve">: </w:t>
      </w:r>
      <w:r w:rsidR="00B93210">
        <w:t>YÊU CẦU ĐỒNG BỘ DỮ LIỆU</w:t>
      </w:r>
    </w:p>
    <w:p w14:paraId="38FF1788" w14:textId="77777777" w:rsidR="003626B8" w:rsidRDefault="003626B8" w:rsidP="00B6136D">
      <w:pPr>
        <w:pStyle w:val="Heading1"/>
      </w:pPr>
      <w:bookmarkStart w:id="10" w:name="_Toc520102848"/>
      <w:r>
        <w:t>Tổng quan hệ thống</w:t>
      </w:r>
      <w:bookmarkEnd w:id="10"/>
    </w:p>
    <w:p w14:paraId="2D36902D" w14:textId="3219D192" w:rsidR="00E46786" w:rsidRDefault="007F18E5" w:rsidP="00E46786">
      <w:pPr>
        <w:pStyle w:val="Heading2"/>
      </w:pPr>
      <w:bookmarkStart w:id="11" w:name="_Toc520102849"/>
      <w:r>
        <w:t>Giới thiệu hệ thống</w:t>
      </w:r>
      <w:bookmarkEnd w:id="11"/>
    </w:p>
    <w:p w14:paraId="38233040" w14:textId="57AB4D26" w:rsidR="004970FE" w:rsidRDefault="00A56A82" w:rsidP="00C76597">
      <w:pPr>
        <w:pStyle w:val="NormalIndent"/>
      </w:pPr>
      <w:r>
        <w:t xml:space="preserve">Hệ thống quản lý bán hàng trực tuyến </w:t>
      </w:r>
      <w:r w:rsidR="00E74242">
        <w:t>DMS One</w:t>
      </w:r>
      <w:r w:rsidR="00EB13EE">
        <w:t xml:space="preserve"> </w:t>
      </w:r>
      <w:r w:rsidR="000019E7">
        <w:t>Zott</w:t>
      </w:r>
      <w:r w:rsidR="00E74242">
        <w:t xml:space="preserve"> được xây dựng nhằm mục đích quản lý </w:t>
      </w:r>
      <w:r w:rsidR="00184AEB">
        <w:t>toàn bộ công tác bán hàng kênh GT của</w:t>
      </w:r>
      <w:r w:rsidR="001F4075">
        <w:t xml:space="preserve"> công ty </w:t>
      </w:r>
      <w:r w:rsidR="000019E7">
        <w:t>TNHH Zott</w:t>
      </w:r>
      <w:r w:rsidR="001F4075">
        <w:t>.</w:t>
      </w:r>
    </w:p>
    <w:p w14:paraId="29B62441" w14:textId="57BE82E6" w:rsidR="00950A48" w:rsidRDefault="00B32F28" w:rsidP="001D56B6">
      <w:pPr>
        <w:pStyle w:val="Bullet1"/>
      </w:pPr>
      <w:r>
        <w:t>Mô hình</w:t>
      </w:r>
      <w:r w:rsidR="006E5DD5">
        <w:t xml:space="preserve"> hệ thống</w:t>
      </w:r>
      <w:r>
        <w:t xml:space="preserve"> DMS One như sau</w:t>
      </w:r>
      <w:r w:rsidR="00950A48">
        <w:t>:</w:t>
      </w:r>
    </w:p>
    <w:p w14:paraId="3F08D367" w14:textId="4C07ACE0" w:rsidR="00B545A6" w:rsidRDefault="001B61D3" w:rsidP="00C76597">
      <w:pPr>
        <w:pStyle w:val="NormalIndent"/>
      </w:pPr>
      <w:r w:rsidRPr="001B61D3">
        <w:rPr>
          <w:noProof/>
        </w:rPr>
        <w:lastRenderedPageBreak/>
        <w:drawing>
          <wp:inline distT="0" distB="0" distL="0" distR="0" wp14:anchorId="3C3DF5D5" wp14:editId="77FD508A">
            <wp:extent cx="5943600" cy="3581400"/>
            <wp:effectExtent l="0" t="0" r="0" b="0"/>
            <wp:docPr id="2" name="Picture 2" descr="C:\Users\ngandt5\Desktop\PTYC ZO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 descr="C:\Users\ngandt5\Desktop\PTYC ZOT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7CE9DF4B" w14:textId="5AE1381D" w:rsidR="008E7066" w:rsidRDefault="008E7066" w:rsidP="001D56B6">
      <w:pPr>
        <w:pStyle w:val="Bullet1"/>
      </w:pPr>
      <w:r>
        <w:t>Mô tả các thành phần hệ thống:</w:t>
      </w:r>
    </w:p>
    <w:p w14:paraId="332828C6" w14:textId="4D9D9775" w:rsidR="008E7066" w:rsidRDefault="008E7066" w:rsidP="001D56B6">
      <w:pPr>
        <w:pStyle w:val="Bullet2"/>
      </w:pPr>
      <w:r>
        <w:t>Distributor</w:t>
      </w:r>
      <w:r w:rsidR="002475D8">
        <w:t>: Phần mềm</w:t>
      </w:r>
      <w:r>
        <w:t xml:space="preserve"> web </w:t>
      </w:r>
      <w:r w:rsidR="008618F4">
        <w:t xml:space="preserve">dành </w:t>
      </w:r>
      <w:r>
        <w:t>cho Admin NPP</w:t>
      </w:r>
      <w:r w:rsidR="0027199A">
        <w:t xml:space="preserve"> thực hiện các nghiệp vụ mua hàng công ty, bán hàng khách hàng, quản lý kho…</w:t>
      </w:r>
    </w:p>
    <w:p w14:paraId="23FBF6EF" w14:textId="000D06C7" w:rsidR="0027199A" w:rsidRDefault="0027199A" w:rsidP="001D56B6">
      <w:pPr>
        <w:pStyle w:val="Bullet2"/>
      </w:pPr>
      <w:r>
        <w:t>Mobility: Phần mềm trên máy tính bảng dành cho NVBH, GSBH và ASM. NVBH sử dụng máy tính bảng để đi tuyến bán hàng; GSBH và ASM sử dụng máy tính bảng để giám sát tiến độ bán hàng, vị trí lộ trình của NVBH.</w:t>
      </w:r>
    </w:p>
    <w:p w14:paraId="143CEAEB" w14:textId="7E3CFE9B" w:rsidR="0027199A" w:rsidRDefault="0076353B" w:rsidP="001D56B6">
      <w:pPr>
        <w:pStyle w:val="Bullet2"/>
      </w:pPr>
      <w:r>
        <w:t xml:space="preserve">HO: </w:t>
      </w:r>
      <w:r w:rsidR="002475D8">
        <w:t xml:space="preserve">Phần mềm web dành cho người dùng công ty (admin, kế toán, điều phối, giám </w:t>
      </w:r>
      <w:r w:rsidR="00AA2885">
        <w:t>đốc miền</w:t>
      </w:r>
      <w:r w:rsidR="002475D8">
        <w:t xml:space="preserve">, quản lý khu vực, giám sát bán hàng…) </w:t>
      </w:r>
      <w:r w:rsidR="00962440">
        <w:t>thực hiện các nghiệp vụ quản lý phân phối bán hàng.</w:t>
      </w:r>
    </w:p>
    <w:p w14:paraId="5F739102" w14:textId="70DF8AFE" w:rsidR="00962440" w:rsidRDefault="00962440" w:rsidP="001D56B6">
      <w:pPr>
        <w:pStyle w:val="Bullet2"/>
      </w:pPr>
      <w:r>
        <w:t xml:space="preserve">Synchronize: Module đồng bộ dữ liệu giữa DMS One và hệ thống SAP ERP của công ty </w:t>
      </w:r>
      <w:r w:rsidR="000019E7">
        <w:t>TNHH Zott</w:t>
      </w:r>
      <w:r>
        <w:t>.</w:t>
      </w:r>
    </w:p>
    <w:p w14:paraId="2145EB09" w14:textId="5D17722A" w:rsidR="00E46786" w:rsidRDefault="00E46786" w:rsidP="00E46786">
      <w:pPr>
        <w:pStyle w:val="Heading2"/>
      </w:pPr>
      <w:bookmarkStart w:id="12" w:name="_Toc520102850"/>
      <w:r>
        <w:t>Mục tiêu hệ thống</w:t>
      </w:r>
      <w:bookmarkEnd w:id="12"/>
    </w:p>
    <w:p w14:paraId="11B9D2D7" w14:textId="6E352793" w:rsidR="00666E52" w:rsidRDefault="00666E52" w:rsidP="00C76597">
      <w:pPr>
        <w:pStyle w:val="NormalIndent"/>
      </w:pPr>
      <w:r>
        <w:t>Hệ thống xây dựng đáp ứng các mục tiêu chính sau:</w:t>
      </w:r>
    </w:p>
    <w:p w14:paraId="5A8A830C" w14:textId="77777777" w:rsidR="004F587B" w:rsidRPr="00133457" w:rsidRDefault="004F587B" w:rsidP="00345622">
      <w:pPr>
        <w:widowControl/>
        <w:numPr>
          <w:ilvl w:val="0"/>
          <w:numId w:val="54"/>
        </w:numPr>
        <w:spacing w:before="0" w:after="200" w:line="240" w:lineRule="auto"/>
        <w:ind w:left="360"/>
        <w:jc w:val="both"/>
        <w:rPr>
          <w:szCs w:val="24"/>
        </w:rPr>
      </w:pPr>
      <w:r w:rsidRPr="00133457">
        <w:rPr>
          <w:szCs w:val="24"/>
        </w:rPr>
        <w:t>Quản lý tập trung và trực tuyến dữ liệu, nghiệp vụ</w:t>
      </w:r>
      <w:r>
        <w:rPr>
          <w:szCs w:val="24"/>
        </w:rPr>
        <w:t>. C</w:t>
      </w:r>
      <w:r w:rsidRPr="00133457">
        <w:rPr>
          <w:szCs w:val="24"/>
        </w:rPr>
        <w:t xml:space="preserve">ó thể kiểm soát doanh số và kết quả nghiệp vụ tức thì. </w:t>
      </w:r>
    </w:p>
    <w:p w14:paraId="460FB6D4" w14:textId="77777777" w:rsidR="00751311" w:rsidRDefault="004F587B" w:rsidP="00751311">
      <w:pPr>
        <w:pStyle w:val="Bullet1"/>
        <w:numPr>
          <w:ilvl w:val="0"/>
          <w:numId w:val="54"/>
        </w:numPr>
        <w:ind w:left="360"/>
      </w:pPr>
      <w:r w:rsidRPr="00133457">
        <w:rPr>
          <w:szCs w:val="24"/>
        </w:rPr>
        <w:t>Bổ sung các</w:t>
      </w:r>
      <w:r>
        <w:rPr>
          <w:szCs w:val="24"/>
        </w:rPr>
        <w:t xml:space="preserve"> chức năng </w:t>
      </w:r>
      <w:r w:rsidRPr="00133457">
        <w:rPr>
          <w:szCs w:val="24"/>
        </w:rPr>
        <w:t>hỗ trợ</w:t>
      </w:r>
      <w:r>
        <w:rPr>
          <w:szCs w:val="24"/>
        </w:rPr>
        <w:t xml:space="preserve"> nghiệp vụ bán hàng cho NVBH</w:t>
      </w:r>
      <w:r w:rsidR="00751311">
        <w:t>: Đơn hàng NVBH lấy về trên tuyến, đơn hàng do NPP tự bán.</w:t>
      </w:r>
    </w:p>
    <w:p w14:paraId="0ED23DBA" w14:textId="4F88E398" w:rsidR="004F587B" w:rsidRDefault="004F587B" w:rsidP="00345622">
      <w:pPr>
        <w:widowControl/>
        <w:numPr>
          <w:ilvl w:val="0"/>
          <w:numId w:val="54"/>
        </w:numPr>
        <w:spacing w:before="0" w:after="200" w:line="240" w:lineRule="auto"/>
        <w:ind w:left="360"/>
        <w:jc w:val="both"/>
        <w:rPr>
          <w:szCs w:val="24"/>
        </w:rPr>
      </w:pPr>
      <w:r>
        <w:rPr>
          <w:szCs w:val="24"/>
        </w:rPr>
        <w:t>Bổ sung nghiệp vụ</w:t>
      </w:r>
      <w:r w:rsidRPr="00133457">
        <w:rPr>
          <w:szCs w:val="24"/>
        </w:rPr>
        <w:t xml:space="preserve"> giám sát hoạt động, thực hiện lộ trình của </w:t>
      </w:r>
      <w:r w:rsidR="00751311">
        <w:t xml:space="preserve">đội ngũ </w:t>
      </w:r>
      <w:r w:rsidRPr="00133457">
        <w:rPr>
          <w:szCs w:val="24"/>
        </w:rPr>
        <w:t>NVBH, giám sát vị trí hiện tại và theo dõi lộ trình thực tế so với kế hoạch. Cung cấp công cụ cho NVGS có thể bám sát hoạt động doanh số của NVBH.</w:t>
      </w:r>
    </w:p>
    <w:p w14:paraId="73EB078C" w14:textId="77777777" w:rsidR="00751311" w:rsidRDefault="00751311" w:rsidP="00751311">
      <w:pPr>
        <w:pStyle w:val="Bullet1"/>
        <w:numPr>
          <w:ilvl w:val="0"/>
          <w:numId w:val="54"/>
        </w:numPr>
        <w:ind w:left="360"/>
      </w:pPr>
      <w:r>
        <w:t>Quản lý tồn kho tại NPP.</w:t>
      </w:r>
    </w:p>
    <w:p w14:paraId="1A8D8145" w14:textId="41A4EDD6" w:rsidR="00751311" w:rsidRPr="00666E52" w:rsidRDefault="00751311" w:rsidP="00751311">
      <w:pPr>
        <w:pStyle w:val="Bullet1"/>
        <w:numPr>
          <w:ilvl w:val="0"/>
          <w:numId w:val="54"/>
        </w:numPr>
        <w:ind w:left="360"/>
      </w:pPr>
      <w:r>
        <w:t>Quản lý thực hiện các chương trình khuyến mãi, chương trình trưng bày, tích lũy.</w:t>
      </w:r>
    </w:p>
    <w:p w14:paraId="12568633" w14:textId="77777777" w:rsidR="00E46786" w:rsidRDefault="00E46786" w:rsidP="00E46786">
      <w:pPr>
        <w:pStyle w:val="Heading2"/>
      </w:pPr>
      <w:bookmarkStart w:id="13" w:name="_Toc520102851"/>
      <w:r>
        <w:t>Phạm vi hệ thống</w:t>
      </w:r>
      <w:bookmarkEnd w:id="13"/>
    </w:p>
    <w:p w14:paraId="6752E215" w14:textId="40F1E888" w:rsidR="004E1B17" w:rsidRDefault="004E1B17" w:rsidP="00C76597">
      <w:pPr>
        <w:pStyle w:val="NormalIndent"/>
      </w:pPr>
      <w:r>
        <w:t>Hệ thống triển khai cho các đối tượng người dùng:</w:t>
      </w:r>
    </w:p>
    <w:p w14:paraId="1E47E21F" w14:textId="77777777" w:rsidR="004F587B" w:rsidRPr="00133457" w:rsidRDefault="004F587B" w:rsidP="005F6DA4">
      <w:pPr>
        <w:numPr>
          <w:ilvl w:val="0"/>
          <w:numId w:val="54"/>
        </w:numPr>
        <w:spacing w:line="240" w:lineRule="auto"/>
        <w:ind w:left="360"/>
        <w:jc w:val="both"/>
      </w:pPr>
      <w:r w:rsidRPr="00133457">
        <w:t xml:space="preserve">Nhân viên bán hàng sử dụng Tablet để </w:t>
      </w:r>
      <w:r>
        <w:t>thao tác nghiệp vụ.</w:t>
      </w:r>
    </w:p>
    <w:p w14:paraId="46BA8612" w14:textId="77777777" w:rsidR="004F587B" w:rsidRPr="00133457" w:rsidRDefault="004F587B" w:rsidP="005F6DA4">
      <w:pPr>
        <w:numPr>
          <w:ilvl w:val="0"/>
          <w:numId w:val="54"/>
        </w:numPr>
        <w:spacing w:line="240" w:lineRule="auto"/>
        <w:ind w:left="360"/>
        <w:jc w:val="both"/>
      </w:pPr>
      <w:r w:rsidRPr="00133457">
        <w:lastRenderedPageBreak/>
        <w:t xml:space="preserve">Nhân viên </w:t>
      </w:r>
      <w:r>
        <w:t>GSBH</w:t>
      </w:r>
      <w:r w:rsidRPr="00133457">
        <w:t xml:space="preserve"> sử dụng Tablet, máy tính để giám sát NVBH, thao tác nghiệp </w:t>
      </w:r>
      <w:r>
        <w:t>vụ.</w:t>
      </w:r>
    </w:p>
    <w:p w14:paraId="7CB62CF6" w14:textId="77777777" w:rsidR="004F587B" w:rsidRPr="00133457" w:rsidRDefault="004F587B" w:rsidP="005F6DA4">
      <w:pPr>
        <w:numPr>
          <w:ilvl w:val="0"/>
          <w:numId w:val="54"/>
        </w:numPr>
        <w:spacing w:line="240" w:lineRule="auto"/>
        <w:ind w:left="360"/>
        <w:jc w:val="both"/>
      </w:pPr>
      <w:r w:rsidRPr="00133457">
        <w:t xml:space="preserve">Nhân viên tác nghiệp kinh doanh vùng, miền, quản lý tại </w:t>
      </w:r>
      <w:r>
        <w:t>công ty.</w:t>
      </w:r>
    </w:p>
    <w:p w14:paraId="73E7E40E" w14:textId="77777777" w:rsidR="004F587B" w:rsidRDefault="004F587B" w:rsidP="005F6DA4">
      <w:pPr>
        <w:numPr>
          <w:ilvl w:val="0"/>
          <w:numId w:val="54"/>
        </w:numPr>
        <w:spacing w:line="240" w:lineRule="auto"/>
        <w:ind w:left="360"/>
        <w:jc w:val="both"/>
      </w:pPr>
      <w:r w:rsidRPr="00ED19E0">
        <w:t>Nhân</w:t>
      </w:r>
      <w:r>
        <w:t xml:space="preserve"> viên kế toán tại Nhà phân phối.</w:t>
      </w:r>
    </w:p>
    <w:p w14:paraId="55EA46CC" w14:textId="572BD562" w:rsidR="00595C0B" w:rsidRPr="00ED19E0" w:rsidRDefault="00595C0B" w:rsidP="005F6DA4">
      <w:pPr>
        <w:numPr>
          <w:ilvl w:val="0"/>
          <w:numId w:val="54"/>
        </w:numPr>
        <w:spacing w:line="240" w:lineRule="auto"/>
        <w:ind w:left="360"/>
        <w:jc w:val="both"/>
      </w:pPr>
      <w:r>
        <w:t>Admin công ty.</w:t>
      </w:r>
    </w:p>
    <w:p w14:paraId="77C9743C" w14:textId="4D1ED10A" w:rsidR="00B377CF" w:rsidRDefault="009B4E91" w:rsidP="006E77F1">
      <w:pPr>
        <w:pStyle w:val="Heading1"/>
      </w:pPr>
      <w:bookmarkStart w:id="14" w:name="_Toc520102852"/>
      <w:r>
        <w:t>Q</w:t>
      </w:r>
      <w:r w:rsidR="00B377CF">
        <w:t>uy trình nghiệp vụ chính</w:t>
      </w:r>
      <w:bookmarkEnd w:id="14"/>
    </w:p>
    <w:p w14:paraId="22FC9D11" w14:textId="177C50D6" w:rsidR="006755CC" w:rsidRDefault="001A4B17" w:rsidP="006755CC">
      <w:pPr>
        <w:pStyle w:val="Heading2"/>
      </w:pPr>
      <w:bookmarkStart w:id="15" w:name="_Toc520102853"/>
      <w:r>
        <w:rPr>
          <w:lang w:eastAsia="ar-SA"/>
        </w:rPr>
        <w:t>Quy trình tạo mới/cập nhật thông tin khách hàng</w:t>
      </w:r>
      <w:bookmarkEnd w:id="15"/>
      <w:r w:rsidR="006755CC">
        <w:t xml:space="preserve"> </w:t>
      </w:r>
    </w:p>
    <w:p w14:paraId="502266EC" w14:textId="77777777" w:rsidR="006755CC" w:rsidRDefault="006755CC" w:rsidP="006755CC">
      <w:pPr>
        <w:pStyle w:val="Heading3"/>
      </w:pPr>
      <w:bookmarkStart w:id="16" w:name="_Toc520102854"/>
      <w:r>
        <w:t>Mô tả chung</w:t>
      </w:r>
      <w:bookmarkEnd w:id="16"/>
    </w:p>
    <w:p w14:paraId="552347F2" w14:textId="28793BB4" w:rsidR="001A4B17" w:rsidRDefault="001A4B17" w:rsidP="001A4B17">
      <w:pPr>
        <w:pStyle w:val="TableBullet1"/>
      </w:pPr>
      <w:bookmarkStart w:id="17" w:name="_Toc473035170"/>
      <w:bookmarkStart w:id="18" w:name="_Toc473793604"/>
      <w:r>
        <w:t xml:space="preserve">Việc Tạo mới khách hàng có thể tạo trên máy tính bảng của NVBH hoặc tạo trên web của </w:t>
      </w:r>
      <w:r w:rsidR="007B383D">
        <w:t xml:space="preserve">nhân viên </w:t>
      </w:r>
      <w:r>
        <w:t>HO</w:t>
      </w:r>
    </w:p>
    <w:p w14:paraId="0D422704" w14:textId="303750CB" w:rsidR="001A4B17" w:rsidRPr="00427AF9" w:rsidRDefault="001A4B17" w:rsidP="001A4B17">
      <w:pPr>
        <w:pStyle w:val="TableBullet1"/>
      </w:pPr>
      <w:r w:rsidRPr="00427AF9">
        <w:t xml:space="preserve">Đối với khách hàng của nhân viên </w:t>
      </w:r>
      <w:r>
        <w:t>bán hàng (NVBH)</w:t>
      </w:r>
      <w:r w:rsidRPr="00427AF9">
        <w:t xml:space="preserve"> có dùng máy tính bảng thì thông tin khách hàng bắt buộc phải có hình cửa hàng và vị trí định vị.</w:t>
      </w:r>
      <w:r>
        <w:t xml:space="preserve"> Hệ thống sẽ dựa vào chức năng định vị GPS của máy tính bảng để xác định tọa độ của khách hàng.</w:t>
      </w:r>
    </w:p>
    <w:p w14:paraId="3DDF6978" w14:textId="68CB613E" w:rsidR="001A4B17" w:rsidRDefault="001A4B17" w:rsidP="001A4B17">
      <w:pPr>
        <w:pStyle w:val="TableBullet1"/>
      </w:pPr>
      <w:r>
        <w:t>Mỗi quý GS</w:t>
      </w:r>
      <w:r w:rsidR="0078501A">
        <w:t>NPP</w:t>
      </w:r>
      <w:r>
        <w:t xml:space="preserve"> phải rà soát những khách hàng không phát sinh đơn hàng trong quý sau đó đánh giá và chuyển sang nhóm khách hàng cần xem xét.</w:t>
      </w:r>
    </w:p>
    <w:p w14:paraId="3EDDF018" w14:textId="77777777" w:rsidR="001A4B17" w:rsidRPr="00427AF9" w:rsidRDefault="001A4B17" w:rsidP="001A4B17">
      <w:pPr>
        <w:pStyle w:val="TableBullet1"/>
      </w:pPr>
      <w:r>
        <w:t>Khi tạo khách hàng cho phép cấp mã và đưa vào danh mục khách hàng, khách hàng mới phải được GSBH duyệt thì các đơn hàng mới có giá trị.</w:t>
      </w:r>
    </w:p>
    <w:p w14:paraId="635097D7" w14:textId="77777777" w:rsidR="001A4B17" w:rsidRDefault="001A4B17" w:rsidP="001A4B17">
      <w:pPr>
        <w:pStyle w:val="TableBullet1"/>
      </w:pPr>
      <w:r w:rsidRPr="00427AF9">
        <w:t>Mỗi NPP sẽ có 1 khách hàng vãn</w:t>
      </w:r>
      <w:r>
        <w:t>g</w:t>
      </w:r>
      <w:r w:rsidRPr="00427AF9">
        <w:t xml:space="preserve"> lai-NPP, những đơn hàng NPP tự bán sẽ dùng khách hàng này để lập đơn hàng xuất bán</w:t>
      </w:r>
      <w:r>
        <w:t>, doanh số tính cho GSBH</w:t>
      </w:r>
      <w:r w:rsidRPr="00427AF9">
        <w:t>.</w:t>
      </w:r>
      <w:r>
        <w:t xml:space="preserve"> Nếu đơn hàng có áp dụng chính sách bán hàng -&gt; bắt buộc qua ASM duyệt.</w:t>
      </w:r>
    </w:p>
    <w:p w14:paraId="25DE0C1E" w14:textId="77777777" w:rsidR="001A4B17" w:rsidRDefault="001A4B17" w:rsidP="001A4B17">
      <w:pPr>
        <w:pStyle w:val="TableBullet1"/>
      </w:pPr>
      <w:r>
        <w:t>N</w:t>
      </w:r>
      <w:r w:rsidRPr="00047138">
        <w:t xml:space="preserve">hân viên bán hàng phổ thông sẽ </w:t>
      </w:r>
      <w:r>
        <w:t xml:space="preserve">dùng </w:t>
      </w:r>
      <w:r w:rsidRPr="00047138">
        <w:t>khách hàng vãn</w:t>
      </w:r>
      <w:r>
        <w:t>g</w:t>
      </w:r>
      <w:r w:rsidRPr="00047138">
        <w:t xml:space="preserve"> lai trong trường hợp bán tại những điểm lưu động. </w:t>
      </w:r>
    </w:p>
    <w:p w14:paraId="52839BC9" w14:textId="77777777" w:rsidR="001A4B17" w:rsidRDefault="001A4B17" w:rsidP="001A4B17">
      <w:pPr>
        <w:pStyle w:val="TableBullet1"/>
      </w:pPr>
      <w:r w:rsidRPr="00047138">
        <w:t>Đối với khách hàng vãn</w:t>
      </w:r>
      <w:r>
        <w:t>g</w:t>
      </w:r>
      <w:r w:rsidRPr="00047138">
        <w:t xml:space="preserve"> lai khi tạo đơn hàng không cần xét đến điều kiện khoảng cách</w:t>
      </w:r>
      <w:r>
        <w:t xml:space="preserve"> định vị </w:t>
      </w:r>
      <w:r w:rsidRPr="00047138">
        <w:t>vị trí</w:t>
      </w:r>
    </w:p>
    <w:p w14:paraId="1DFC5366" w14:textId="4CA6EA5C" w:rsidR="001A4B17" w:rsidRDefault="0078501A" w:rsidP="001A4B17">
      <w:pPr>
        <w:pStyle w:val="TableBullet1"/>
      </w:pPr>
      <w:r>
        <w:t>GS</w:t>
      </w:r>
      <w:r w:rsidR="001A4B17">
        <w:t>NPP: chịu trách nhiệm tạo mới, chỉnh sửa thông tin khách hàng của NVBH phổ thông không dùng máy tính bảng.</w:t>
      </w:r>
    </w:p>
    <w:p w14:paraId="741840AD" w14:textId="77777777" w:rsidR="001A4B17" w:rsidRDefault="001A4B17" w:rsidP="001A4B17">
      <w:pPr>
        <w:pStyle w:val="TableBullet1"/>
      </w:pPr>
      <w:r>
        <w:t xml:space="preserve">NVBH dùng máy tính bảng: tự tạo và chỉnh sửa thông tin khách hàng trực thuộc quản lý. </w:t>
      </w:r>
    </w:p>
    <w:p w14:paraId="617617C5" w14:textId="6DB4E89E" w:rsidR="001A4B17" w:rsidRDefault="001A4B17" w:rsidP="001A4B17">
      <w:pPr>
        <w:pStyle w:val="Heading3"/>
      </w:pPr>
      <w:bookmarkStart w:id="19" w:name="_Toc520102855"/>
      <w:r>
        <w:lastRenderedPageBreak/>
        <w:t>Quy trình</w:t>
      </w:r>
      <w:r w:rsidR="007B383D">
        <w:t xml:space="preserve"> tạo mới khách hàng trên Web</w:t>
      </w:r>
      <w:bookmarkEnd w:id="19"/>
    </w:p>
    <w:p w14:paraId="0A7AC234" w14:textId="7D8EEA23" w:rsidR="001A4B17" w:rsidRDefault="007B383D" w:rsidP="001A4B17">
      <w:r>
        <w:object w:dxaOrig="7161" w:dyaOrig="6062" w14:anchorId="3D4AE70E">
          <v:shape id="_x0000_i1032" type="#_x0000_t75" style="width:356.25pt;height:288.75pt" o:ole="">
            <v:imagedata r:id="rId26" o:title=""/>
          </v:shape>
          <o:OLEObject Type="Embed" ProgID="Visio.Drawing.11" ShapeID="_x0000_i1032" DrawAspect="Content" ObjectID="_1593959023" r:id="rId27"/>
        </w:object>
      </w:r>
    </w:p>
    <w:p w14:paraId="50813135" w14:textId="145EC943" w:rsidR="007B383D" w:rsidRDefault="007B383D" w:rsidP="001A4B17">
      <w:r>
        <w:t>Mô tả:</w:t>
      </w:r>
    </w:p>
    <w:tbl>
      <w:tblPr>
        <w:tblStyle w:val="TableGrid"/>
        <w:tblW w:w="10339" w:type="dxa"/>
        <w:tblInd w:w="288" w:type="dxa"/>
        <w:tblLayout w:type="fixed"/>
        <w:tblLook w:val="04A0" w:firstRow="1" w:lastRow="0" w:firstColumn="1" w:lastColumn="0" w:noHBand="0" w:noVBand="1"/>
      </w:tblPr>
      <w:tblGrid>
        <w:gridCol w:w="668"/>
        <w:gridCol w:w="3089"/>
        <w:gridCol w:w="1440"/>
        <w:gridCol w:w="1620"/>
        <w:gridCol w:w="3522"/>
      </w:tblGrid>
      <w:tr w:rsidR="007B383D" w14:paraId="2E7D0852" w14:textId="77777777" w:rsidTr="008D6DE0">
        <w:tc>
          <w:tcPr>
            <w:tcW w:w="668" w:type="dxa"/>
          </w:tcPr>
          <w:p w14:paraId="5F04FC59" w14:textId="77777777" w:rsidR="007B383D" w:rsidRPr="00C76052" w:rsidRDefault="007B383D" w:rsidP="00C76597">
            <w:pPr>
              <w:pStyle w:val="NormalIndent"/>
            </w:pPr>
            <w:r w:rsidRPr="00C76052">
              <w:t>TT</w:t>
            </w:r>
          </w:p>
        </w:tc>
        <w:tc>
          <w:tcPr>
            <w:tcW w:w="3089" w:type="dxa"/>
          </w:tcPr>
          <w:p w14:paraId="5D51BE58" w14:textId="77777777" w:rsidR="007B383D" w:rsidRPr="00C76052" w:rsidRDefault="007B383D" w:rsidP="00C76597">
            <w:pPr>
              <w:pStyle w:val="NormalIndent"/>
            </w:pPr>
            <w:r w:rsidRPr="00C76052">
              <w:t>NỘI DUNG CÔNG VIỆC</w:t>
            </w:r>
          </w:p>
        </w:tc>
        <w:tc>
          <w:tcPr>
            <w:tcW w:w="1440" w:type="dxa"/>
          </w:tcPr>
          <w:p w14:paraId="240011E8" w14:textId="77777777" w:rsidR="007B383D" w:rsidRPr="00C76052" w:rsidRDefault="007B383D" w:rsidP="00C76597">
            <w:pPr>
              <w:pStyle w:val="NormalIndent"/>
            </w:pPr>
            <w:r w:rsidRPr="00C76052">
              <w:t>NGƯỜI THỰC HIỆN</w:t>
            </w:r>
          </w:p>
        </w:tc>
        <w:tc>
          <w:tcPr>
            <w:tcW w:w="1620" w:type="dxa"/>
          </w:tcPr>
          <w:p w14:paraId="31BBC640" w14:textId="77777777" w:rsidR="007B383D" w:rsidRPr="00C76052" w:rsidRDefault="007B383D" w:rsidP="00C76597">
            <w:pPr>
              <w:pStyle w:val="NormalIndent"/>
            </w:pPr>
            <w:r w:rsidRPr="00C76052">
              <w:t>HỒ SƠ/ DỮ LIỆU CẦN</w:t>
            </w:r>
          </w:p>
        </w:tc>
        <w:tc>
          <w:tcPr>
            <w:tcW w:w="3522" w:type="dxa"/>
          </w:tcPr>
          <w:p w14:paraId="0BB15E58" w14:textId="77777777" w:rsidR="007B383D" w:rsidRPr="00C76052" w:rsidRDefault="007B383D" w:rsidP="00C76597">
            <w:pPr>
              <w:pStyle w:val="NormalIndent"/>
            </w:pPr>
            <w:r w:rsidRPr="00C76052">
              <w:t>MÔ TẢ</w:t>
            </w:r>
          </w:p>
        </w:tc>
      </w:tr>
      <w:tr w:rsidR="007B383D" w14:paraId="45FEBBF4" w14:textId="77777777" w:rsidTr="008D6DE0">
        <w:tc>
          <w:tcPr>
            <w:tcW w:w="668" w:type="dxa"/>
          </w:tcPr>
          <w:p w14:paraId="0DB50E07" w14:textId="77777777" w:rsidR="007B383D" w:rsidRDefault="007B383D" w:rsidP="00C76597">
            <w:pPr>
              <w:pStyle w:val="NormalIndent"/>
            </w:pPr>
            <w:r>
              <w:t>1</w:t>
            </w:r>
          </w:p>
        </w:tc>
        <w:tc>
          <w:tcPr>
            <w:tcW w:w="3089" w:type="dxa"/>
          </w:tcPr>
          <w:p w14:paraId="75E7ED05" w14:textId="77777777" w:rsidR="007B383D" w:rsidRDefault="007B383D" w:rsidP="00C76597">
            <w:pPr>
              <w:pStyle w:val="NormalIndent"/>
            </w:pPr>
            <w:r>
              <w:t>Người dùng tạo khách hàng mới trên web</w:t>
            </w:r>
          </w:p>
        </w:tc>
        <w:tc>
          <w:tcPr>
            <w:tcW w:w="1440" w:type="dxa"/>
          </w:tcPr>
          <w:p w14:paraId="5D7CC7C9" w14:textId="77777777" w:rsidR="007B383D" w:rsidRDefault="007B383D" w:rsidP="00C76597">
            <w:pPr>
              <w:pStyle w:val="NormalIndent"/>
            </w:pPr>
            <w:r>
              <w:t>HO</w:t>
            </w:r>
          </w:p>
        </w:tc>
        <w:tc>
          <w:tcPr>
            <w:tcW w:w="1620" w:type="dxa"/>
          </w:tcPr>
          <w:p w14:paraId="17094450" w14:textId="77777777" w:rsidR="007B383D" w:rsidRDefault="007B383D" w:rsidP="00C76597">
            <w:pPr>
              <w:pStyle w:val="NormalIndent"/>
            </w:pPr>
            <w:r>
              <w:t>Thông tin khách hàng</w:t>
            </w:r>
          </w:p>
        </w:tc>
        <w:tc>
          <w:tcPr>
            <w:tcW w:w="3522" w:type="dxa"/>
          </w:tcPr>
          <w:p w14:paraId="2B50BFFF" w14:textId="77777777" w:rsidR="007B383D" w:rsidRDefault="00775F5E" w:rsidP="00C76597">
            <w:pPr>
              <w:pStyle w:val="NormalIndent"/>
            </w:pPr>
            <w:r>
              <w:t>HO hỗ trợ NVBH tạo mới thông tin KH trên web.</w:t>
            </w:r>
            <w:r w:rsidR="008D6DE0">
              <w:t xml:space="preserve"> Có đầy đủ thông tin KH: đơn vị, mã KH, tên cửa hàng, địa chỉ cửa hàng, loại KH, ngày sinh, ngày bắt đầu, tuyến giao hàng, đthoai, email, CMTND, trạng thái.</w:t>
            </w:r>
          </w:p>
          <w:p w14:paraId="1B590C52" w14:textId="77777777" w:rsidR="008D6DE0" w:rsidRDefault="008D6DE0" w:rsidP="00C76597">
            <w:pPr>
              <w:pStyle w:val="NormalIndent"/>
            </w:pPr>
            <w:r>
              <w:t>Có thêm các thông tin bán hàng: NVGH, NVTT, thông tin nợ.</w:t>
            </w:r>
          </w:p>
          <w:p w14:paraId="55F1FB2E" w14:textId="77777777" w:rsidR="008D6DE0" w:rsidRDefault="008D6DE0" w:rsidP="00C76597">
            <w:pPr>
              <w:pStyle w:val="NormalIndent"/>
            </w:pPr>
            <w:r>
              <w:t>Nhập các thuộc tính mở rộng của KH nếu có.</w:t>
            </w:r>
          </w:p>
          <w:p w14:paraId="6C0CA18E" w14:textId="77777777" w:rsidR="008D6DE0" w:rsidRDefault="008D6DE0" w:rsidP="00C76597">
            <w:pPr>
              <w:pStyle w:val="NormalIndent"/>
            </w:pPr>
            <w:r>
              <w:t>Có chức năng định vị vị trí cửa hàng trên bản đồ.</w:t>
            </w:r>
          </w:p>
          <w:p w14:paraId="598E5FD1" w14:textId="53CDF844" w:rsidR="008D6DE0" w:rsidRDefault="008D6DE0" w:rsidP="00C76597">
            <w:pPr>
              <w:pStyle w:val="NormalIndent"/>
            </w:pPr>
            <w:r>
              <w:t xml:space="preserve">Cho phép tạo KH đơn lẻ, hoặc upload file theo mẫu tạo nhiều </w:t>
            </w:r>
            <w:r>
              <w:lastRenderedPageBreak/>
              <w:t>KH.</w:t>
            </w:r>
          </w:p>
        </w:tc>
      </w:tr>
      <w:tr w:rsidR="007B383D" w14:paraId="09C97493" w14:textId="77777777" w:rsidTr="008D6DE0">
        <w:tc>
          <w:tcPr>
            <w:tcW w:w="668" w:type="dxa"/>
          </w:tcPr>
          <w:p w14:paraId="587D501D" w14:textId="53E270C7" w:rsidR="007B383D" w:rsidRDefault="007B383D" w:rsidP="00C76597">
            <w:pPr>
              <w:pStyle w:val="NormalIndent"/>
            </w:pPr>
            <w:r>
              <w:lastRenderedPageBreak/>
              <w:t>2</w:t>
            </w:r>
          </w:p>
        </w:tc>
        <w:tc>
          <w:tcPr>
            <w:tcW w:w="3089" w:type="dxa"/>
          </w:tcPr>
          <w:p w14:paraId="5A774585" w14:textId="77777777" w:rsidR="007B383D" w:rsidRDefault="007B383D" w:rsidP="00C76597">
            <w:pPr>
              <w:pStyle w:val="NormalIndent"/>
            </w:pPr>
            <w:r>
              <w:t>Người dùng sử dụng chức năng Import để tạo mới khách hàng</w:t>
            </w:r>
          </w:p>
        </w:tc>
        <w:tc>
          <w:tcPr>
            <w:tcW w:w="1440" w:type="dxa"/>
          </w:tcPr>
          <w:p w14:paraId="2CB2E91E" w14:textId="77777777" w:rsidR="007B383D" w:rsidRDefault="007B383D" w:rsidP="00C76597">
            <w:pPr>
              <w:pStyle w:val="NormalIndent"/>
            </w:pPr>
            <w:r>
              <w:t>HO</w:t>
            </w:r>
          </w:p>
        </w:tc>
        <w:tc>
          <w:tcPr>
            <w:tcW w:w="1620" w:type="dxa"/>
          </w:tcPr>
          <w:p w14:paraId="66A5E9A8" w14:textId="77777777" w:rsidR="007B383D" w:rsidRDefault="007B383D" w:rsidP="00C76597">
            <w:pPr>
              <w:pStyle w:val="NormalIndent"/>
            </w:pPr>
            <w:r>
              <w:t>Thông tin khách hàng</w:t>
            </w:r>
          </w:p>
        </w:tc>
        <w:tc>
          <w:tcPr>
            <w:tcW w:w="3522" w:type="dxa"/>
          </w:tcPr>
          <w:p w14:paraId="0601AFFF" w14:textId="77777777" w:rsidR="007B383D" w:rsidRDefault="007B383D" w:rsidP="00C76597">
            <w:pPr>
              <w:pStyle w:val="NormalIndent"/>
            </w:pPr>
            <w:r>
              <w:t>Người dùng tạo mới khách hàng thông qua chức năng Import khách hàng.</w:t>
            </w:r>
          </w:p>
        </w:tc>
      </w:tr>
      <w:tr w:rsidR="001C36EF" w14:paraId="1DDA65D6" w14:textId="77777777" w:rsidTr="008D6DE0">
        <w:tc>
          <w:tcPr>
            <w:tcW w:w="668" w:type="dxa"/>
          </w:tcPr>
          <w:p w14:paraId="05A6AC6E" w14:textId="7BBF5CC0" w:rsidR="001C36EF" w:rsidRDefault="001C36EF" w:rsidP="00C76597">
            <w:pPr>
              <w:pStyle w:val="NormalIndent"/>
            </w:pPr>
            <w:r>
              <w:t>3</w:t>
            </w:r>
          </w:p>
        </w:tc>
        <w:tc>
          <w:tcPr>
            <w:tcW w:w="3089" w:type="dxa"/>
          </w:tcPr>
          <w:p w14:paraId="6631B3E7" w14:textId="5E81741E" w:rsidR="001C36EF" w:rsidRDefault="001C36EF" w:rsidP="00C76597">
            <w:pPr>
              <w:pStyle w:val="NormalIndent"/>
            </w:pPr>
            <w:r>
              <w:t>Sửa thông tin KH</w:t>
            </w:r>
          </w:p>
        </w:tc>
        <w:tc>
          <w:tcPr>
            <w:tcW w:w="1440" w:type="dxa"/>
          </w:tcPr>
          <w:p w14:paraId="1BCF8AC0" w14:textId="275097A3" w:rsidR="001C36EF" w:rsidRDefault="001C36EF" w:rsidP="00C76597">
            <w:pPr>
              <w:pStyle w:val="NormalIndent"/>
            </w:pPr>
            <w:r>
              <w:t>HO</w:t>
            </w:r>
          </w:p>
        </w:tc>
        <w:tc>
          <w:tcPr>
            <w:tcW w:w="1620" w:type="dxa"/>
          </w:tcPr>
          <w:p w14:paraId="040A9576" w14:textId="77777777" w:rsidR="001C36EF" w:rsidRDefault="001C36EF" w:rsidP="00C76597">
            <w:pPr>
              <w:pStyle w:val="NormalIndent"/>
            </w:pPr>
          </w:p>
        </w:tc>
        <w:tc>
          <w:tcPr>
            <w:tcW w:w="3522" w:type="dxa"/>
          </w:tcPr>
          <w:p w14:paraId="14E83579" w14:textId="77777777" w:rsidR="001C36EF" w:rsidRDefault="001C36EF" w:rsidP="00C76597">
            <w:pPr>
              <w:pStyle w:val="NormalIndent"/>
            </w:pPr>
            <w:r>
              <w:t>Cho phép sửa các thông tin KH, ngoại trừ mã KH và Đơn vị không được phép sửa.</w:t>
            </w:r>
          </w:p>
          <w:p w14:paraId="25147BB4" w14:textId="0C215450" w:rsidR="001C36EF" w:rsidRDefault="001C36EF" w:rsidP="00C76597">
            <w:pPr>
              <w:pStyle w:val="NormalIndent"/>
            </w:pPr>
            <w:r>
              <w:t xml:space="preserve">Không xóa KH, mà có thể đổi trạng thái từ Hoạt động </w:t>
            </w:r>
            <w:r>
              <w:sym w:font="Wingdings" w:char="F0E0"/>
            </w:r>
            <w:r>
              <w:t xml:space="preserve"> Tạm ngưng.</w:t>
            </w:r>
          </w:p>
        </w:tc>
      </w:tr>
      <w:tr w:rsidR="001C36EF" w14:paraId="3046A0C0" w14:textId="77777777" w:rsidTr="008D6DE0">
        <w:tc>
          <w:tcPr>
            <w:tcW w:w="668" w:type="dxa"/>
          </w:tcPr>
          <w:p w14:paraId="3B1E5FE2" w14:textId="7756347F" w:rsidR="001C36EF" w:rsidRDefault="001C36EF" w:rsidP="00C76597">
            <w:pPr>
              <w:pStyle w:val="NormalIndent"/>
            </w:pPr>
            <w:r>
              <w:t>4</w:t>
            </w:r>
          </w:p>
        </w:tc>
        <w:tc>
          <w:tcPr>
            <w:tcW w:w="3089" w:type="dxa"/>
          </w:tcPr>
          <w:p w14:paraId="17513C38" w14:textId="2091AAFC" w:rsidR="001C36EF" w:rsidRDefault="001C36EF" w:rsidP="00C76597">
            <w:pPr>
              <w:pStyle w:val="NormalIndent"/>
            </w:pPr>
            <w:r>
              <w:t>Xuất thông tin khách hàng</w:t>
            </w:r>
          </w:p>
        </w:tc>
        <w:tc>
          <w:tcPr>
            <w:tcW w:w="1440" w:type="dxa"/>
          </w:tcPr>
          <w:p w14:paraId="227FEA7E" w14:textId="0F595918" w:rsidR="001C36EF" w:rsidRDefault="001C36EF" w:rsidP="00C76597">
            <w:pPr>
              <w:pStyle w:val="NormalIndent"/>
            </w:pPr>
            <w:r>
              <w:t>HO</w:t>
            </w:r>
          </w:p>
        </w:tc>
        <w:tc>
          <w:tcPr>
            <w:tcW w:w="1620" w:type="dxa"/>
          </w:tcPr>
          <w:p w14:paraId="20539574" w14:textId="77777777" w:rsidR="001C36EF" w:rsidRDefault="001C36EF" w:rsidP="00C76597">
            <w:pPr>
              <w:pStyle w:val="NormalIndent"/>
            </w:pPr>
          </w:p>
        </w:tc>
        <w:tc>
          <w:tcPr>
            <w:tcW w:w="3522" w:type="dxa"/>
          </w:tcPr>
          <w:p w14:paraId="41994707" w14:textId="71BBB57F" w:rsidR="001C36EF" w:rsidRDefault="001C36EF" w:rsidP="00C76597">
            <w:pPr>
              <w:pStyle w:val="NormalIndent"/>
            </w:pPr>
            <w:r>
              <w:t>Cho phép xuất toàn bộ thông tin KH ra file excel.</w:t>
            </w:r>
          </w:p>
        </w:tc>
      </w:tr>
      <w:tr w:rsidR="001C36EF" w14:paraId="03EFC0ED" w14:textId="77777777" w:rsidTr="008D6DE0">
        <w:tc>
          <w:tcPr>
            <w:tcW w:w="668" w:type="dxa"/>
          </w:tcPr>
          <w:p w14:paraId="22B0A75B" w14:textId="4128EAFE" w:rsidR="001C36EF" w:rsidRDefault="001C36EF" w:rsidP="00C76597">
            <w:pPr>
              <w:pStyle w:val="NormalIndent"/>
            </w:pPr>
            <w:r>
              <w:t>5</w:t>
            </w:r>
          </w:p>
        </w:tc>
        <w:tc>
          <w:tcPr>
            <w:tcW w:w="3089" w:type="dxa"/>
          </w:tcPr>
          <w:p w14:paraId="6E112593" w14:textId="1FC9030A" w:rsidR="001C36EF" w:rsidRDefault="001C36EF" w:rsidP="00C76597">
            <w:pPr>
              <w:pStyle w:val="NormalIndent"/>
            </w:pPr>
            <w:r>
              <w:t>Tìm kiếm thông tin KH</w:t>
            </w:r>
          </w:p>
        </w:tc>
        <w:tc>
          <w:tcPr>
            <w:tcW w:w="1440" w:type="dxa"/>
          </w:tcPr>
          <w:p w14:paraId="22DB583D" w14:textId="7D866049" w:rsidR="001C36EF" w:rsidRDefault="001C36EF" w:rsidP="00C76597">
            <w:pPr>
              <w:pStyle w:val="NormalIndent"/>
            </w:pPr>
            <w:r>
              <w:t>HO</w:t>
            </w:r>
          </w:p>
        </w:tc>
        <w:tc>
          <w:tcPr>
            <w:tcW w:w="1620" w:type="dxa"/>
          </w:tcPr>
          <w:p w14:paraId="53D4DBEC" w14:textId="77777777" w:rsidR="001C36EF" w:rsidRDefault="001C36EF" w:rsidP="00C76597">
            <w:pPr>
              <w:pStyle w:val="NormalIndent"/>
            </w:pPr>
          </w:p>
        </w:tc>
        <w:tc>
          <w:tcPr>
            <w:tcW w:w="3522" w:type="dxa"/>
          </w:tcPr>
          <w:p w14:paraId="2805DCAE" w14:textId="37F2E170" w:rsidR="001C36EF" w:rsidRDefault="001C36EF" w:rsidP="00C76597">
            <w:pPr>
              <w:pStyle w:val="NormalIndent"/>
            </w:pPr>
            <w:r>
              <w:t>Cho phép tìm kiếm thông tin KH theo các tiêu chí: đơn vị, mã KH, Tên cửa hàng, loại KH, địa chỉ, số đth, trạng thái và loại duyệt.</w:t>
            </w:r>
          </w:p>
        </w:tc>
      </w:tr>
    </w:tbl>
    <w:p w14:paraId="0749AA3B" w14:textId="77777777" w:rsidR="007B383D" w:rsidRPr="002C6E78" w:rsidRDefault="007B383D" w:rsidP="007B383D">
      <w:pPr>
        <w:ind w:left="0"/>
      </w:pPr>
    </w:p>
    <w:p w14:paraId="2278EC01" w14:textId="09DECC72" w:rsidR="001A4B17" w:rsidRDefault="007B383D" w:rsidP="001A4B17">
      <w:pPr>
        <w:pStyle w:val="Heading3"/>
      </w:pPr>
      <w:bookmarkStart w:id="20" w:name="_Toc520102856"/>
      <w:r>
        <w:t>Qui trình Tạo mới khách hang trên Tablet (của NVBH)</w:t>
      </w:r>
      <w:bookmarkEnd w:id="20"/>
    </w:p>
    <w:p w14:paraId="1089E1F4" w14:textId="51886D02" w:rsidR="007B383D" w:rsidRDefault="007B383D" w:rsidP="007B383D">
      <w:r>
        <w:t>Luồng qui trình tạo mới KH</w:t>
      </w:r>
    </w:p>
    <w:p w14:paraId="4355E6EA" w14:textId="0B2D7BEE" w:rsidR="007B383D" w:rsidRDefault="007B383D" w:rsidP="007B383D">
      <w:r>
        <w:object w:dxaOrig="7161" w:dyaOrig="9077" w14:anchorId="33D84721">
          <v:shape id="_x0000_i1033" type="#_x0000_t75" style="width:357.75pt;height:453.75pt" o:ole="">
            <v:imagedata r:id="rId28" o:title=""/>
          </v:shape>
          <o:OLEObject Type="Embed" ProgID="Visio.Drawing.11" ShapeID="_x0000_i1033" DrawAspect="Content" ObjectID="_1593959024" r:id="rId29"/>
        </w:object>
      </w:r>
    </w:p>
    <w:p w14:paraId="6AF8231D" w14:textId="4C9E5519" w:rsidR="007B383D" w:rsidRDefault="007B383D" w:rsidP="007B383D">
      <w:r>
        <w:t>Mô tả:</w:t>
      </w:r>
    </w:p>
    <w:tbl>
      <w:tblPr>
        <w:tblStyle w:val="TableGrid"/>
        <w:tblW w:w="10339" w:type="dxa"/>
        <w:tblInd w:w="288" w:type="dxa"/>
        <w:tblLayout w:type="fixed"/>
        <w:tblLook w:val="04A0" w:firstRow="1" w:lastRow="0" w:firstColumn="1" w:lastColumn="0" w:noHBand="0" w:noVBand="1"/>
      </w:tblPr>
      <w:tblGrid>
        <w:gridCol w:w="668"/>
        <w:gridCol w:w="3089"/>
        <w:gridCol w:w="1620"/>
        <w:gridCol w:w="1620"/>
        <w:gridCol w:w="3342"/>
      </w:tblGrid>
      <w:tr w:rsidR="007B383D" w14:paraId="6AFE8538" w14:textId="77777777" w:rsidTr="00423B84">
        <w:tc>
          <w:tcPr>
            <w:tcW w:w="668" w:type="dxa"/>
          </w:tcPr>
          <w:p w14:paraId="4229A2CA" w14:textId="77777777" w:rsidR="007B383D" w:rsidRPr="00C76052" w:rsidRDefault="007B383D" w:rsidP="00C76597">
            <w:pPr>
              <w:pStyle w:val="NormalIndent"/>
            </w:pPr>
            <w:r w:rsidRPr="00C76052">
              <w:t>TT</w:t>
            </w:r>
          </w:p>
        </w:tc>
        <w:tc>
          <w:tcPr>
            <w:tcW w:w="3089" w:type="dxa"/>
          </w:tcPr>
          <w:p w14:paraId="5256FEEA" w14:textId="77777777" w:rsidR="007B383D" w:rsidRPr="00C76052" w:rsidRDefault="007B383D" w:rsidP="00C76597">
            <w:pPr>
              <w:pStyle w:val="NormalIndent"/>
            </w:pPr>
            <w:r w:rsidRPr="00C76052">
              <w:t>NỘI DUNG CÔNG VIỆC</w:t>
            </w:r>
          </w:p>
        </w:tc>
        <w:tc>
          <w:tcPr>
            <w:tcW w:w="1620" w:type="dxa"/>
          </w:tcPr>
          <w:p w14:paraId="6E7E478C" w14:textId="77777777" w:rsidR="007B383D" w:rsidRPr="00C76052" w:rsidRDefault="007B383D" w:rsidP="00C76597">
            <w:pPr>
              <w:pStyle w:val="NormalIndent"/>
            </w:pPr>
            <w:r w:rsidRPr="00C76052">
              <w:t>NGƯỜI THỰC HIỆN</w:t>
            </w:r>
          </w:p>
        </w:tc>
        <w:tc>
          <w:tcPr>
            <w:tcW w:w="1620" w:type="dxa"/>
          </w:tcPr>
          <w:p w14:paraId="7D8BBF51" w14:textId="77777777" w:rsidR="007B383D" w:rsidRPr="00C76052" w:rsidRDefault="007B383D" w:rsidP="00C76597">
            <w:pPr>
              <w:pStyle w:val="NormalIndent"/>
            </w:pPr>
            <w:r w:rsidRPr="00C76052">
              <w:t>HỒ SƠ/ DỮ LIỆU CẦN</w:t>
            </w:r>
          </w:p>
        </w:tc>
        <w:tc>
          <w:tcPr>
            <w:tcW w:w="3342" w:type="dxa"/>
          </w:tcPr>
          <w:p w14:paraId="75377132" w14:textId="77777777" w:rsidR="007B383D" w:rsidRPr="00C76052" w:rsidRDefault="007B383D" w:rsidP="00C76597">
            <w:pPr>
              <w:pStyle w:val="NormalIndent"/>
            </w:pPr>
            <w:r w:rsidRPr="00C76052">
              <w:t>MÔ TẢ</w:t>
            </w:r>
          </w:p>
        </w:tc>
      </w:tr>
      <w:tr w:rsidR="007B383D" w14:paraId="222571E8" w14:textId="77777777" w:rsidTr="00423B84">
        <w:tc>
          <w:tcPr>
            <w:tcW w:w="668" w:type="dxa"/>
          </w:tcPr>
          <w:p w14:paraId="4149B180" w14:textId="77777777" w:rsidR="007B383D" w:rsidRDefault="007B383D" w:rsidP="00C76597">
            <w:pPr>
              <w:pStyle w:val="NormalIndent"/>
            </w:pPr>
            <w:r>
              <w:t>1</w:t>
            </w:r>
          </w:p>
        </w:tc>
        <w:tc>
          <w:tcPr>
            <w:tcW w:w="3089" w:type="dxa"/>
          </w:tcPr>
          <w:p w14:paraId="432B5497" w14:textId="77777777" w:rsidR="007B383D" w:rsidRDefault="007B383D" w:rsidP="00C76597">
            <w:pPr>
              <w:pStyle w:val="NormalIndent"/>
              <w:numPr>
                <w:ilvl w:val="0"/>
                <w:numId w:val="56"/>
              </w:numPr>
            </w:pPr>
            <w:r>
              <w:t>Nhập thông tin khách hàng mới</w:t>
            </w:r>
          </w:p>
        </w:tc>
        <w:tc>
          <w:tcPr>
            <w:tcW w:w="1620" w:type="dxa"/>
          </w:tcPr>
          <w:p w14:paraId="7058FD91" w14:textId="77777777" w:rsidR="007B383D" w:rsidRDefault="007B383D" w:rsidP="00C76597">
            <w:pPr>
              <w:pStyle w:val="NormalIndent"/>
            </w:pPr>
            <w:r>
              <w:t>NVBH</w:t>
            </w:r>
          </w:p>
        </w:tc>
        <w:tc>
          <w:tcPr>
            <w:tcW w:w="1620" w:type="dxa"/>
          </w:tcPr>
          <w:p w14:paraId="2104A647" w14:textId="77777777" w:rsidR="007B383D" w:rsidRDefault="007B383D" w:rsidP="00C76597">
            <w:pPr>
              <w:pStyle w:val="NormalIndent"/>
            </w:pPr>
            <w:r>
              <w:t>Thông tin khách hàng</w:t>
            </w:r>
          </w:p>
        </w:tc>
        <w:tc>
          <w:tcPr>
            <w:tcW w:w="3342" w:type="dxa"/>
          </w:tcPr>
          <w:p w14:paraId="38A0AB3D" w14:textId="77777777" w:rsidR="007B383D" w:rsidRDefault="007B383D" w:rsidP="00C76597">
            <w:pPr>
              <w:pStyle w:val="NormalIndent"/>
            </w:pPr>
            <w:r>
              <w:t>Nhân viên bán hàng tạo mới khách hàng trong quá trình đi tuyến.</w:t>
            </w:r>
          </w:p>
          <w:p w14:paraId="6D3657D2" w14:textId="2641D717" w:rsidR="001E5F3A" w:rsidRDefault="001E5F3A" w:rsidP="00C76597">
            <w:pPr>
              <w:pStyle w:val="NormalIndent"/>
            </w:pPr>
            <w:r>
              <w:t>Cho phép nhập đầy đủ thông tin KH: đơn vị, mã KH, tên cửa hàng, địa chỉ cửa hàng, loại KH, ngày sinh, ngày bắt đầu, tuyến giao hàng, đthoai, email, CMTND, trạng thái.</w:t>
            </w:r>
          </w:p>
          <w:p w14:paraId="58D3F332" w14:textId="77777777" w:rsidR="001E5F3A" w:rsidRDefault="001E5F3A" w:rsidP="00C76597">
            <w:pPr>
              <w:pStyle w:val="NormalIndent"/>
            </w:pPr>
            <w:r>
              <w:lastRenderedPageBreak/>
              <w:t>Có thêm các thông tin bán hàng: NVGH, NVTT, thông tin nợ.</w:t>
            </w:r>
          </w:p>
          <w:p w14:paraId="5625B22F" w14:textId="77777777" w:rsidR="001E5F3A" w:rsidRDefault="001E5F3A" w:rsidP="00C76597">
            <w:pPr>
              <w:pStyle w:val="NormalIndent"/>
            </w:pPr>
            <w:r>
              <w:t>Nhập các thuộc tính mở rộng của KH nếu có.</w:t>
            </w:r>
          </w:p>
          <w:p w14:paraId="4A6BBC59" w14:textId="6581AB34" w:rsidR="0078501A" w:rsidRDefault="001E5F3A" w:rsidP="00C76597">
            <w:pPr>
              <w:pStyle w:val="NormalIndent"/>
            </w:pPr>
            <w:r>
              <w:t>Có chức năng định vị vị trí cửa hàng trên bản đồ.</w:t>
            </w:r>
          </w:p>
        </w:tc>
      </w:tr>
      <w:tr w:rsidR="007B383D" w14:paraId="2B26D320" w14:textId="77777777" w:rsidTr="00423B84">
        <w:tc>
          <w:tcPr>
            <w:tcW w:w="668" w:type="dxa"/>
          </w:tcPr>
          <w:p w14:paraId="118FA761" w14:textId="77777777" w:rsidR="007B383D" w:rsidRDefault="007B383D" w:rsidP="00C76597">
            <w:pPr>
              <w:pStyle w:val="NormalIndent"/>
            </w:pPr>
            <w:r>
              <w:lastRenderedPageBreak/>
              <w:t>2</w:t>
            </w:r>
          </w:p>
        </w:tc>
        <w:tc>
          <w:tcPr>
            <w:tcW w:w="3089" w:type="dxa"/>
          </w:tcPr>
          <w:p w14:paraId="4F14DC66" w14:textId="77777777" w:rsidR="007B383D" w:rsidRDefault="007B383D" w:rsidP="00C76597">
            <w:pPr>
              <w:pStyle w:val="NormalIndent"/>
              <w:numPr>
                <w:ilvl w:val="0"/>
                <w:numId w:val="56"/>
              </w:numPr>
            </w:pPr>
            <w:r>
              <w:t>Nhấp Cập nhật</w:t>
            </w:r>
          </w:p>
        </w:tc>
        <w:tc>
          <w:tcPr>
            <w:tcW w:w="1620" w:type="dxa"/>
          </w:tcPr>
          <w:p w14:paraId="6E581CAE" w14:textId="77777777" w:rsidR="007B383D" w:rsidRDefault="007B383D" w:rsidP="00C76597">
            <w:pPr>
              <w:pStyle w:val="NormalIndent"/>
            </w:pPr>
            <w:r>
              <w:t>NVBH</w:t>
            </w:r>
          </w:p>
        </w:tc>
        <w:tc>
          <w:tcPr>
            <w:tcW w:w="1620" w:type="dxa"/>
          </w:tcPr>
          <w:p w14:paraId="45512111" w14:textId="77777777" w:rsidR="007B383D" w:rsidRDefault="007B383D" w:rsidP="00C76597">
            <w:pPr>
              <w:pStyle w:val="NormalIndent"/>
            </w:pPr>
          </w:p>
        </w:tc>
        <w:tc>
          <w:tcPr>
            <w:tcW w:w="3342" w:type="dxa"/>
          </w:tcPr>
          <w:p w14:paraId="546E6BB5" w14:textId="77777777" w:rsidR="007B383D" w:rsidRDefault="007B383D" w:rsidP="00C76597">
            <w:pPr>
              <w:pStyle w:val="NormalIndent"/>
            </w:pPr>
            <w:r>
              <w:t>NVBH nhấn Cập nhật để kết thúc việc tạo mới khách hàng</w:t>
            </w:r>
          </w:p>
        </w:tc>
      </w:tr>
      <w:tr w:rsidR="007B383D" w14:paraId="00A6E3D1" w14:textId="77777777" w:rsidTr="00423B84">
        <w:tc>
          <w:tcPr>
            <w:tcW w:w="668" w:type="dxa"/>
          </w:tcPr>
          <w:p w14:paraId="0B7E3A56" w14:textId="77777777" w:rsidR="007B383D" w:rsidRDefault="007B383D" w:rsidP="00C76597">
            <w:pPr>
              <w:pStyle w:val="NormalIndent"/>
            </w:pPr>
            <w:r>
              <w:t>3</w:t>
            </w:r>
          </w:p>
        </w:tc>
        <w:tc>
          <w:tcPr>
            <w:tcW w:w="3089" w:type="dxa"/>
          </w:tcPr>
          <w:p w14:paraId="0490A234" w14:textId="77777777" w:rsidR="007B383D" w:rsidRDefault="007B383D" w:rsidP="00C76597">
            <w:pPr>
              <w:pStyle w:val="NormalIndent"/>
              <w:numPr>
                <w:ilvl w:val="0"/>
                <w:numId w:val="56"/>
              </w:numPr>
            </w:pPr>
            <w:r>
              <w:t>Đồng bộ thông tin khách hàng về hệ thống</w:t>
            </w:r>
          </w:p>
        </w:tc>
        <w:tc>
          <w:tcPr>
            <w:tcW w:w="1620" w:type="dxa"/>
          </w:tcPr>
          <w:p w14:paraId="3BAB57C4" w14:textId="77777777" w:rsidR="007B383D" w:rsidRDefault="007B383D" w:rsidP="00C76597">
            <w:pPr>
              <w:pStyle w:val="NormalIndent"/>
            </w:pPr>
            <w:r>
              <w:t>NVBH</w:t>
            </w:r>
          </w:p>
        </w:tc>
        <w:tc>
          <w:tcPr>
            <w:tcW w:w="1620" w:type="dxa"/>
          </w:tcPr>
          <w:p w14:paraId="3752E0DB" w14:textId="77777777" w:rsidR="007B383D" w:rsidRDefault="007B383D" w:rsidP="00C76597">
            <w:pPr>
              <w:pStyle w:val="NormalIndent"/>
            </w:pPr>
            <w:r>
              <w:t>Thông tin khách hàng dự thảo trên tablet</w:t>
            </w:r>
          </w:p>
        </w:tc>
        <w:tc>
          <w:tcPr>
            <w:tcW w:w="3342" w:type="dxa"/>
          </w:tcPr>
          <w:p w14:paraId="0189058F" w14:textId="77777777" w:rsidR="007B383D" w:rsidRDefault="007B383D" w:rsidP="00C76597">
            <w:pPr>
              <w:pStyle w:val="NormalIndent"/>
            </w:pPr>
            <w:r>
              <w:t>Hệ thống tự động đồng bộ dữ liệu về, hoặc NVBH nhấn “Cập nhật” để đồng bộ dữ liệu</w:t>
            </w:r>
          </w:p>
        </w:tc>
      </w:tr>
      <w:tr w:rsidR="007B383D" w14:paraId="2FC26029" w14:textId="77777777" w:rsidTr="00423B84">
        <w:tc>
          <w:tcPr>
            <w:tcW w:w="668" w:type="dxa"/>
          </w:tcPr>
          <w:p w14:paraId="1D7E8A7E" w14:textId="77777777" w:rsidR="007B383D" w:rsidRDefault="007B383D" w:rsidP="00C76597">
            <w:pPr>
              <w:pStyle w:val="NormalIndent"/>
            </w:pPr>
            <w:r>
              <w:t>4</w:t>
            </w:r>
          </w:p>
        </w:tc>
        <w:tc>
          <w:tcPr>
            <w:tcW w:w="3089" w:type="dxa"/>
          </w:tcPr>
          <w:p w14:paraId="1A93C047" w14:textId="3B29A143" w:rsidR="007B383D" w:rsidRDefault="007B383D" w:rsidP="00C76597">
            <w:pPr>
              <w:pStyle w:val="NormalIndent"/>
              <w:numPr>
                <w:ilvl w:val="0"/>
                <w:numId w:val="56"/>
              </w:numPr>
            </w:pPr>
            <w:r>
              <w:t xml:space="preserve">Duyệt khách </w:t>
            </w:r>
            <w:r w:rsidR="001639E7">
              <w:t>hang mới</w:t>
            </w:r>
          </w:p>
        </w:tc>
        <w:tc>
          <w:tcPr>
            <w:tcW w:w="1620" w:type="dxa"/>
          </w:tcPr>
          <w:p w14:paraId="31442D56" w14:textId="1DF80A3B" w:rsidR="007B383D" w:rsidRDefault="007B383D" w:rsidP="00C76597">
            <w:pPr>
              <w:pStyle w:val="NormalIndent"/>
            </w:pPr>
            <w:r>
              <w:t xml:space="preserve">Giám sát </w:t>
            </w:r>
            <w:r w:rsidR="0078501A">
              <w:t>NPP</w:t>
            </w:r>
          </w:p>
        </w:tc>
        <w:tc>
          <w:tcPr>
            <w:tcW w:w="1620" w:type="dxa"/>
          </w:tcPr>
          <w:p w14:paraId="1F8C0DA7" w14:textId="77777777" w:rsidR="007B383D" w:rsidRDefault="007B383D" w:rsidP="00C76597">
            <w:pPr>
              <w:pStyle w:val="NormalIndent"/>
            </w:pPr>
          </w:p>
        </w:tc>
        <w:tc>
          <w:tcPr>
            <w:tcW w:w="3342" w:type="dxa"/>
          </w:tcPr>
          <w:p w14:paraId="5AF493D9" w14:textId="77777777" w:rsidR="007B383D" w:rsidRDefault="007B383D" w:rsidP="00C76597">
            <w:pPr>
              <w:pStyle w:val="NormalIndent"/>
            </w:pPr>
            <w:r>
              <w:t>Giám sát bán hàng nhận được thông tin khách hàng mới do NVBH tạo, và xét duyệt khách hàng.</w:t>
            </w:r>
          </w:p>
          <w:p w14:paraId="73D8DBA9" w14:textId="5D09D2DB" w:rsidR="007B383D" w:rsidRDefault="0078501A" w:rsidP="00C76597">
            <w:pPr>
              <w:pStyle w:val="NormalIndent"/>
            </w:pPr>
            <w:r>
              <w:t xml:space="preserve">+ </w:t>
            </w:r>
            <w:r w:rsidR="007B383D">
              <w:t>Duyệt KH: Khách hàng chuyển sang trạng thái hoạt động.</w:t>
            </w:r>
          </w:p>
          <w:p w14:paraId="616FD33C" w14:textId="5CEAF852" w:rsidR="007B383D" w:rsidRDefault="0078501A" w:rsidP="00C76597">
            <w:pPr>
              <w:pStyle w:val="NormalIndent"/>
            </w:pPr>
            <w:r>
              <w:t xml:space="preserve">+ </w:t>
            </w:r>
            <w:r w:rsidR="007B383D">
              <w:t>Hủy KH: Hủy hoàn toàn khách hàng mới này.</w:t>
            </w:r>
          </w:p>
          <w:p w14:paraId="234FA9B3" w14:textId="77777777" w:rsidR="007B383D" w:rsidRDefault="0078501A" w:rsidP="00C76597">
            <w:pPr>
              <w:pStyle w:val="NormalIndent"/>
            </w:pPr>
            <w:r>
              <w:t>+</w:t>
            </w:r>
            <w:r w:rsidR="007B383D">
              <w:t xml:space="preserve">Từ chối: </w:t>
            </w:r>
            <w:r w:rsidR="001639E7">
              <w:t>Khách hàng bị GSBH từ chối thì NVBH sửa lại thông tin rồi gửi phê duyệt lại</w:t>
            </w:r>
            <w:r w:rsidR="007B383D">
              <w:t>.</w:t>
            </w:r>
          </w:p>
          <w:p w14:paraId="1A0793EB" w14:textId="7723805C" w:rsidR="0078501A" w:rsidRDefault="0078501A" w:rsidP="00C76597">
            <w:pPr>
              <w:pStyle w:val="NormalIndent"/>
            </w:pPr>
            <w:r>
              <w:t>Chỉ những KH đã được GSNPP phê duyệt mới tạo được đơn hàng.</w:t>
            </w:r>
          </w:p>
        </w:tc>
      </w:tr>
      <w:tr w:rsidR="007B383D" w14:paraId="7E85B3EF" w14:textId="77777777" w:rsidTr="00423B84">
        <w:tc>
          <w:tcPr>
            <w:tcW w:w="668" w:type="dxa"/>
          </w:tcPr>
          <w:p w14:paraId="4EEFCACD" w14:textId="77777777" w:rsidR="007B383D" w:rsidRDefault="007B383D" w:rsidP="00C76597">
            <w:pPr>
              <w:pStyle w:val="NormalIndent"/>
            </w:pPr>
            <w:r>
              <w:t>5</w:t>
            </w:r>
          </w:p>
        </w:tc>
        <w:tc>
          <w:tcPr>
            <w:tcW w:w="3089" w:type="dxa"/>
          </w:tcPr>
          <w:p w14:paraId="6044065E" w14:textId="77777777" w:rsidR="007B383D" w:rsidRDefault="007B383D" w:rsidP="00C76597">
            <w:pPr>
              <w:pStyle w:val="NormalIndent"/>
              <w:numPr>
                <w:ilvl w:val="0"/>
                <w:numId w:val="56"/>
              </w:numPr>
            </w:pPr>
            <w:r>
              <w:t>Đồng bộ thông tin từ chối khách hàng về tablet</w:t>
            </w:r>
          </w:p>
        </w:tc>
        <w:tc>
          <w:tcPr>
            <w:tcW w:w="1620" w:type="dxa"/>
          </w:tcPr>
          <w:p w14:paraId="2CB53391" w14:textId="77777777" w:rsidR="007B383D" w:rsidRDefault="007B383D" w:rsidP="00C76597">
            <w:pPr>
              <w:pStyle w:val="NormalIndent"/>
            </w:pPr>
            <w:r>
              <w:t>NVBH</w:t>
            </w:r>
          </w:p>
        </w:tc>
        <w:tc>
          <w:tcPr>
            <w:tcW w:w="1620" w:type="dxa"/>
          </w:tcPr>
          <w:p w14:paraId="3E881F56" w14:textId="77777777" w:rsidR="007B383D" w:rsidRDefault="007B383D" w:rsidP="00C76597">
            <w:pPr>
              <w:pStyle w:val="NormalIndent"/>
            </w:pPr>
            <w:r>
              <w:t>Thông tin khách hàng bị từ chối</w:t>
            </w:r>
          </w:p>
        </w:tc>
        <w:tc>
          <w:tcPr>
            <w:tcW w:w="3342" w:type="dxa"/>
          </w:tcPr>
          <w:p w14:paraId="07270208" w14:textId="77777777" w:rsidR="007B383D" w:rsidRDefault="007B383D" w:rsidP="00C76597">
            <w:pPr>
              <w:pStyle w:val="NormalIndent"/>
            </w:pPr>
            <w:r>
              <w:t>NVBH nhấn “Cập nhật” để đồng bộ dữ liệu về hệ thống.</w:t>
            </w:r>
          </w:p>
        </w:tc>
      </w:tr>
      <w:tr w:rsidR="001639E7" w14:paraId="31CBDD75" w14:textId="77777777" w:rsidTr="00423B84">
        <w:tc>
          <w:tcPr>
            <w:tcW w:w="668" w:type="dxa"/>
          </w:tcPr>
          <w:p w14:paraId="058FCFD1" w14:textId="437E8542" w:rsidR="001639E7" w:rsidRDefault="001639E7" w:rsidP="00C76597">
            <w:pPr>
              <w:pStyle w:val="NormalIndent"/>
            </w:pPr>
            <w:r>
              <w:t>6</w:t>
            </w:r>
          </w:p>
        </w:tc>
        <w:tc>
          <w:tcPr>
            <w:tcW w:w="3089" w:type="dxa"/>
          </w:tcPr>
          <w:p w14:paraId="7924479C" w14:textId="28003DCA" w:rsidR="001639E7" w:rsidRDefault="001639E7" w:rsidP="00C76597">
            <w:pPr>
              <w:pStyle w:val="NormalIndent"/>
              <w:numPr>
                <w:ilvl w:val="0"/>
                <w:numId w:val="56"/>
              </w:numPr>
            </w:pPr>
            <w:r>
              <w:t>Thiết lập tuyến cho khách hàng</w:t>
            </w:r>
            <w:r w:rsidR="0078501A">
              <w:t>.</w:t>
            </w:r>
          </w:p>
        </w:tc>
        <w:tc>
          <w:tcPr>
            <w:tcW w:w="1620" w:type="dxa"/>
          </w:tcPr>
          <w:p w14:paraId="7FDC1ED5" w14:textId="6BC09594" w:rsidR="001639E7" w:rsidRDefault="0078501A" w:rsidP="00C76597">
            <w:pPr>
              <w:pStyle w:val="NormalIndent"/>
            </w:pPr>
            <w:r>
              <w:t>GSNPP</w:t>
            </w:r>
          </w:p>
        </w:tc>
        <w:tc>
          <w:tcPr>
            <w:tcW w:w="1620" w:type="dxa"/>
          </w:tcPr>
          <w:p w14:paraId="3A97D8A0" w14:textId="299514C3" w:rsidR="001639E7" w:rsidRDefault="001639E7" w:rsidP="00C76597">
            <w:pPr>
              <w:pStyle w:val="NormalIndent"/>
            </w:pPr>
          </w:p>
        </w:tc>
        <w:tc>
          <w:tcPr>
            <w:tcW w:w="3342" w:type="dxa"/>
          </w:tcPr>
          <w:p w14:paraId="6E5E46B7" w14:textId="51AE0005" w:rsidR="001639E7" w:rsidRDefault="0078501A" w:rsidP="00C76597">
            <w:pPr>
              <w:pStyle w:val="NormalIndent"/>
            </w:pPr>
            <w:r>
              <w:t>Khi GSNPP duyệt khách hàng thì trạng thái khách hàng chuyển trạng thái Hoạt động và cần thiết lập tuyến cho khách hàng.</w:t>
            </w:r>
          </w:p>
        </w:tc>
      </w:tr>
    </w:tbl>
    <w:p w14:paraId="79CAC2EF" w14:textId="77777777" w:rsidR="007B383D" w:rsidRPr="007B383D" w:rsidRDefault="007B383D" w:rsidP="001639E7">
      <w:pPr>
        <w:ind w:left="0"/>
      </w:pPr>
    </w:p>
    <w:p w14:paraId="6FED6F50" w14:textId="62A3DDF7" w:rsidR="001639E7" w:rsidRDefault="0078501A" w:rsidP="001A4B17">
      <w:pPr>
        <w:pStyle w:val="Heading3"/>
      </w:pPr>
      <w:bookmarkStart w:id="21" w:name="_Toc520102857"/>
      <w:r>
        <w:lastRenderedPageBreak/>
        <w:t>Qui trình Tạo mới khách hà</w:t>
      </w:r>
      <w:r w:rsidR="001639E7">
        <w:t>ng trong mối quan hệ vớ</w:t>
      </w:r>
      <w:r>
        <w:t>i việc Xử lý đơn hà</w:t>
      </w:r>
      <w:r w:rsidR="001639E7">
        <w:t>ng</w:t>
      </w:r>
      <w:bookmarkEnd w:id="21"/>
    </w:p>
    <w:p w14:paraId="45DFB9E7" w14:textId="6442C3D1" w:rsidR="001639E7" w:rsidRDefault="001639E7" w:rsidP="001639E7">
      <w:r>
        <w:t>Luồng qui trình</w:t>
      </w:r>
    </w:p>
    <w:p w14:paraId="0D7F35E1" w14:textId="464DDDBC" w:rsidR="001639E7" w:rsidRDefault="001639E7" w:rsidP="001639E7">
      <w:r>
        <w:object w:dxaOrig="9902" w:dyaOrig="8293" w14:anchorId="3FC41B9A">
          <v:shape id="_x0000_i1034" type="#_x0000_t75" style="width:487.5pt;height:408pt" o:ole="">
            <v:imagedata r:id="rId30" o:title=""/>
          </v:shape>
          <o:OLEObject Type="Embed" ProgID="Visio.Drawing.11" ShapeID="_x0000_i1034" DrawAspect="Content" ObjectID="_1593959025" r:id="rId31"/>
        </w:object>
      </w:r>
    </w:p>
    <w:p w14:paraId="34405C06" w14:textId="2E610229" w:rsidR="001639E7" w:rsidRDefault="001639E7" w:rsidP="001639E7">
      <w:r>
        <w:t>Mô tả chi tiết:</w:t>
      </w:r>
    </w:p>
    <w:tbl>
      <w:tblPr>
        <w:tblStyle w:val="TableGrid"/>
        <w:tblW w:w="10339" w:type="dxa"/>
        <w:tblInd w:w="288" w:type="dxa"/>
        <w:tblLayout w:type="fixed"/>
        <w:tblLook w:val="04A0" w:firstRow="1" w:lastRow="0" w:firstColumn="1" w:lastColumn="0" w:noHBand="0" w:noVBand="1"/>
      </w:tblPr>
      <w:tblGrid>
        <w:gridCol w:w="668"/>
        <w:gridCol w:w="3089"/>
        <w:gridCol w:w="1620"/>
        <w:gridCol w:w="1620"/>
        <w:gridCol w:w="3342"/>
      </w:tblGrid>
      <w:tr w:rsidR="001639E7" w14:paraId="521F0D30" w14:textId="77777777" w:rsidTr="00423B84">
        <w:tc>
          <w:tcPr>
            <w:tcW w:w="668" w:type="dxa"/>
          </w:tcPr>
          <w:p w14:paraId="4B11C7A5" w14:textId="77777777" w:rsidR="001639E7" w:rsidRPr="00C76052" w:rsidRDefault="001639E7" w:rsidP="00C76597">
            <w:pPr>
              <w:pStyle w:val="NormalIndent"/>
            </w:pPr>
            <w:r w:rsidRPr="00C76052">
              <w:t>TT</w:t>
            </w:r>
          </w:p>
        </w:tc>
        <w:tc>
          <w:tcPr>
            <w:tcW w:w="3089" w:type="dxa"/>
          </w:tcPr>
          <w:p w14:paraId="0424D784" w14:textId="77777777" w:rsidR="001639E7" w:rsidRPr="00C76052" w:rsidRDefault="001639E7" w:rsidP="00C76597">
            <w:pPr>
              <w:pStyle w:val="NormalIndent"/>
            </w:pPr>
            <w:r w:rsidRPr="00C76052">
              <w:t>NỘI DUNG CÔNG VIỆC</w:t>
            </w:r>
          </w:p>
        </w:tc>
        <w:tc>
          <w:tcPr>
            <w:tcW w:w="1620" w:type="dxa"/>
          </w:tcPr>
          <w:p w14:paraId="146C9CE0" w14:textId="77777777" w:rsidR="001639E7" w:rsidRPr="00C76052" w:rsidRDefault="001639E7" w:rsidP="00C76597">
            <w:pPr>
              <w:pStyle w:val="NormalIndent"/>
            </w:pPr>
            <w:r w:rsidRPr="00C76052">
              <w:t>NGƯỜI THỰC HIỆN</w:t>
            </w:r>
          </w:p>
        </w:tc>
        <w:tc>
          <w:tcPr>
            <w:tcW w:w="1620" w:type="dxa"/>
          </w:tcPr>
          <w:p w14:paraId="25CB0083" w14:textId="77777777" w:rsidR="001639E7" w:rsidRPr="00C76052" w:rsidRDefault="001639E7" w:rsidP="00C76597">
            <w:pPr>
              <w:pStyle w:val="NormalIndent"/>
            </w:pPr>
            <w:r w:rsidRPr="00C76052">
              <w:t>HỒ SƠ/ DỮ LIỆU CẦN</w:t>
            </w:r>
          </w:p>
        </w:tc>
        <w:tc>
          <w:tcPr>
            <w:tcW w:w="3342" w:type="dxa"/>
          </w:tcPr>
          <w:p w14:paraId="77DF71D6" w14:textId="77777777" w:rsidR="001639E7" w:rsidRPr="00C76052" w:rsidRDefault="001639E7" w:rsidP="00C76597">
            <w:pPr>
              <w:pStyle w:val="NormalIndent"/>
            </w:pPr>
            <w:r w:rsidRPr="00C76052">
              <w:t>MÔ TẢ</w:t>
            </w:r>
          </w:p>
        </w:tc>
      </w:tr>
      <w:tr w:rsidR="001639E7" w14:paraId="04524F17" w14:textId="77777777" w:rsidTr="00423B84">
        <w:tc>
          <w:tcPr>
            <w:tcW w:w="668" w:type="dxa"/>
          </w:tcPr>
          <w:p w14:paraId="0C49BA64" w14:textId="77777777" w:rsidR="001639E7" w:rsidRDefault="001639E7" w:rsidP="00C76597">
            <w:pPr>
              <w:pStyle w:val="NormalIndent"/>
            </w:pPr>
            <w:r>
              <w:t>1</w:t>
            </w:r>
          </w:p>
        </w:tc>
        <w:tc>
          <w:tcPr>
            <w:tcW w:w="3089" w:type="dxa"/>
          </w:tcPr>
          <w:p w14:paraId="03803A8A" w14:textId="77777777" w:rsidR="001639E7" w:rsidRDefault="001639E7" w:rsidP="00C76597">
            <w:pPr>
              <w:pStyle w:val="NormalIndent"/>
              <w:numPr>
                <w:ilvl w:val="0"/>
                <w:numId w:val="57"/>
              </w:numPr>
            </w:pPr>
            <w:r>
              <w:t>Điền thông tin và tạo mới khách hàng</w:t>
            </w:r>
          </w:p>
        </w:tc>
        <w:tc>
          <w:tcPr>
            <w:tcW w:w="1620" w:type="dxa"/>
          </w:tcPr>
          <w:p w14:paraId="69527A0D" w14:textId="77777777" w:rsidR="001639E7" w:rsidRDefault="001639E7" w:rsidP="00C76597">
            <w:pPr>
              <w:pStyle w:val="NormalIndent"/>
            </w:pPr>
            <w:r>
              <w:t>NVBH</w:t>
            </w:r>
          </w:p>
        </w:tc>
        <w:tc>
          <w:tcPr>
            <w:tcW w:w="1620" w:type="dxa"/>
          </w:tcPr>
          <w:p w14:paraId="1C212E39" w14:textId="77777777" w:rsidR="001639E7" w:rsidRDefault="001639E7" w:rsidP="00C76597">
            <w:pPr>
              <w:pStyle w:val="NormalIndent"/>
            </w:pPr>
            <w:r>
              <w:t>Thông tin khách hàng</w:t>
            </w:r>
          </w:p>
        </w:tc>
        <w:tc>
          <w:tcPr>
            <w:tcW w:w="3342" w:type="dxa"/>
          </w:tcPr>
          <w:p w14:paraId="43872512" w14:textId="77777777" w:rsidR="001639E7" w:rsidRDefault="001639E7" w:rsidP="00C76597">
            <w:pPr>
              <w:pStyle w:val="NormalIndent"/>
            </w:pPr>
            <w:r>
              <w:t>Nhân viên bán hàng tạo mới khách hàng trong quá trình đi tuyến</w:t>
            </w:r>
            <w:r w:rsidR="0078501A">
              <w:t xml:space="preserve">. </w:t>
            </w:r>
          </w:p>
          <w:p w14:paraId="3A91CA06" w14:textId="3E96BCD8" w:rsidR="001E5F3A" w:rsidRDefault="001E5F3A" w:rsidP="00C76597">
            <w:pPr>
              <w:pStyle w:val="NormalIndent"/>
            </w:pPr>
            <w:r>
              <w:t xml:space="preserve">Cho phép nhập đầy đủ thông tin KH: đơn vị, mã KH, tên cửa hàng, địa chỉ cửa hàng, loại KH, ngày sinh, ngày bắt đầu, tuyến giao hàng, đthoai, email, </w:t>
            </w:r>
            <w:r>
              <w:lastRenderedPageBreak/>
              <w:t>CMTND, trạng thái.</w:t>
            </w:r>
          </w:p>
          <w:p w14:paraId="060023BF" w14:textId="77777777" w:rsidR="001E5F3A" w:rsidRDefault="001E5F3A" w:rsidP="00C76597">
            <w:pPr>
              <w:pStyle w:val="NormalIndent"/>
            </w:pPr>
            <w:r>
              <w:t>Có thêm các thông tin bán hàng: NVGH, NVTT, thông tin nợ.</w:t>
            </w:r>
          </w:p>
          <w:p w14:paraId="4E680883" w14:textId="77777777" w:rsidR="001E5F3A" w:rsidRDefault="001E5F3A" w:rsidP="00C76597">
            <w:pPr>
              <w:pStyle w:val="NormalIndent"/>
            </w:pPr>
            <w:r>
              <w:t>Nhập các thuộc tính mở rộng của KH nếu có.</w:t>
            </w:r>
          </w:p>
          <w:p w14:paraId="081B774A" w14:textId="77777777" w:rsidR="001E5F3A" w:rsidRDefault="001E5F3A" w:rsidP="00C76597">
            <w:pPr>
              <w:pStyle w:val="NormalIndent"/>
            </w:pPr>
            <w:r>
              <w:t>Có chức năng định vị vị trí cửa hàng trên bản đồ.</w:t>
            </w:r>
          </w:p>
          <w:p w14:paraId="3FF710F5" w14:textId="37D78F06" w:rsidR="0078501A" w:rsidRDefault="0078501A" w:rsidP="00C76597">
            <w:pPr>
              <w:pStyle w:val="NormalIndent"/>
            </w:pPr>
            <w:r>
              <w:t>Các KH được tạo từ NVBH phải có hình ảnh cửa hàng.</w:t>
            </w:r>
          </w:p>
        </w:tc>
      </w:tr>
      <w:tr w:rsidR="001639E7" w14:paraId="72D682C5" w14:textId="77777777" w:rsidTr="00423B84">
        <w:tc>
          <w:tcPr>
            <w:tcW w:w="668" w:type="dxa"/>
          </w:tcPr>
          <w:p w14:paraId="64B0CECA" w14:textId="32A6034C" w:rsidR="001639E7" w:rsidRDefault="001639E7" w:rsidP="00C76597">
            <w:pPr>
              <w:pStyle w:val="NormalIndent"/>
            </w:pPr>
            <w:r>
              <w:lastRenderedPageBreak/>
              <w:t>2</w:t>
            </w:r>
          </w:p>
        </w:tc>
        <w:tc>
          <w:tcPr>
            <w:tcW w:w="3089" w:type="dxa"/>
          </w:tcPr>
          <w:p w14:paraId="6DFA0661" w14:textId="77777777" w:rsidR="001639E7" w:rsidRDefault="001639E7" w:rsidP="00C76597">
            <w:pPr>
              <w:pStyle w:val="NormalIndent"/>
              <w:numPr>
                <w:ilvl w:val="0"/>
                <w:numId w:val="57"/>
              </w:numPr>
            </w:pPr>
            <w:r>
              <w:t>Đồng bộ thông tin khách hàng về hệ thống</w:t>
            </w:r>
          </w:p>
        </w:tc>
        <w:tc>
          <w:tcPr>
            <w:tcW w:w="1620" w:type="dxa"/>
          </w:tcPr>
          <w:p w14:paraId="2BD39FC4" w14:textId="77777777" w:rsidR="001639E7" w:rsidRDefault="001639E7" w:rsidP="00C76597">
            <w:pPr>
              <w:pStyle w:val="NormalIndent"/>
            </w:pPr>
            <w:r>
              <w:t>NVBH</w:t>
            </w:r>
          </w:p>
        </w:tc>
        <w:tc>
          <w:tcPr>
            <w:tcW w:w="1620" w:type="dxa"/>
          </w:tcPr>
          <w:p w14:paraId="70A4E4A9" w14:textId="77777777" w:rsidR="001639E7" w:rsidRDefault="001639E7" w:rsidP="00C76597">
            <w:pPr>
              <w:pStyle w:val="NormalIndent"/>
            </w:pPr>
            <w:r>
              <w:t>Thông tin khách hàng dự thảo trên tablet</w:t>
            </w:r>
          </w:p>
        </w:tc>
        <w:tc>
          <w:tcPr>
            <w:tcW w:w="3342" w:type="dxa"/>
          </w:tcPr>
          <w:p w14:paraId="00E52C06" w14:textId="77777777" w:rsidR="001639E7" w:rsidRDefault="001639E7" w:rsidP="00C76597">
            <w:pPr>
              <w:pStyle w:val="NormalIndent"/>
            </w:pPr>
            <w:r>
              <w:t>Hệ thống tự động đồng bộ dữ liệu về, hoặc NVBH nhấn “Cập nhật” để đồng bộ dữ liệu</w:t>
            </w:r>
          </w:p>
        </w:tc>
      </w:tr>
      <w:tr w:rsidR="001639E7" w14:paraId="30FC8D8E" w14:textId="77777777" w:rsidTr="00423B84">
        <w:tc>
          <w:tcPr>
            <w:tcW w:w="668" w:type="dxa"/>
          </w:tcPr>
          <w:p w14:paraId="2A63C04C" w14:textId="77777777" w:rsidR="001639E7" w:rsidRDefault="001639E7" w:rsidP="00C76597">
            <w:pPr>
              <w:pStyle w:val="NormalIndent"/>
            </w:pPr>
            <w:r>
              <w:t>3</w:t>
            </w:r>
          </w:p>
        </w:tc>
        <w:tc>
          <w:tcPr>
            <w:tcW w:w="3089" w:type="dxa"/>
          </w:tcPr>
          <w:p w14:paraId="4FD4E4DF" w14:textId="77777777" w:rsidR="001639E7" w:rsidRDefault="001639E7" w:rsidP="00C76597">
            <w:pPr>
              <w:pStyle w:val="NormalIndent"/>
              <w:numPr>
                <w:ilvl w:val="0"/>
                <w:numId w:val="57"/>
              </w:numPr>
            </w:pPr>
            <w:r>
              <w:t>Đưa khách hàng vào tuyến của NVBH</w:t>
            </w:r>
          </w:p>
        </w:tc>
        <w:tc>
          <w:tcPr>
            <w:tcW w:w="1620" w:type="dxa"/>
          </w:tcPr>
          <w:p w14:paraId="355D20DE" w14:textId="77777777" w:rsidR="001639E7" w:rsidRDefault="001639E7" w:rsidP="00C76597">
            <w:pPr>
              <w:pStyle w:val="NormalIndent"/>
            </w:pPr>
            <w:r>
              <w:t>Hệ thống</w:t>
            </w:r>
          </w:p>
        </w:tc>
        <w:tc>
          <w:tcPr>
            <w:tcW w:w="1620" w:type="dxa"/>
          </w:tcPr>
          <w:p w14:paraId="50C2C707" w14:textId="77777777" w:rsidR="001639E7" w:rsidRDefault="001639E7" w:rsidP="00C76597">
            <w:pPr>
              <w:pStyle w:val="NormalIndent"/>
            </w:pPr>
            <w:r>
              <w:t>Thông tin khách hàng</w:t>
            </w:r>
          </w:p>
        </w:tc>
        <w:tc>
          <w:tcPr>
            <w:tcW w:w="3342" w:type="dxa"/>
          </w:tcPr>
          <w:p w14:paraId="5B5A4456" w14:textId="77777777" w:rsidR="001639E7" w:rsidRDefault="001639E7" w:rsidP="00C76597">
            <w:pPr>
              <w:pStyle w:val="NormalIndent"/>
            </w:pPr>
            <w:r>
              <w:t>Hệ thống tự động đưa khách hàng vào tuyến của NVBH với tần suất F4, thứ ghé thăm là thứ hiện tại (ví dụ, hiện tại là thứ 2 thì ngày đi tuyến của NVBH vào khách hàng này sẽ là thứ 2).</w:t>
            </w:r>
          </w:p>
        </w:tc>
      </w:tr>
      <w:tr w:rsidR="001639E7" w14:paraId="3F115DFE" w14:textId="77777777" w:rsidTr="00423B84">
        <w:tc>
          <w:tcPr>
            <w:tcW w:w="668" w:type="dxa"/>
          </w:tcPr>
          <w:p w14:paraId="63CF5328" w14:textId="77777777" w:rsidR="001639E7" w:rsidRDefault="001639E7" w:rsidP="00C76597">
            <w:pPr>
              <w:pStyle w:val="NormalIndent"/>
            </w:pPr>
            <w:r>
              <w:t>4</w:t>
            </w:r>
          </w:p>
        </w:tc>
        <w:tc>
          <w:tcPr>
            <w:tcW w:w="3089" w:type="dxa"/>
          </w:tcPr>
          <w:p w14:paraId="23B605D1" w14:textId="77777777" w:rsidR="001639E7" w:rsidRDefault="001639E7" w:rsidP="00C76597">
            <w:pPr>
              <w:pStyle w:val="NormalIndent"/>
              <w:numPr>
                <w:ilvl w:val="0"/>
                <w:numId w:val="57"/>
              </w:numPr>
            </w:pPr>
            <w:r>
              <w:t>Tạo đơn hàng cho khách hàng</w:t>
            </w:r>
          </w:p>
        </w:tc>
        <w:tc>
          <w:tcPr>
            <w:tcW w:w="1620" w:type="dxa"/>
          </w:tcPr>
          <w:p w14:paraId="1909E610" w14:textId="77777777" w:rsidR="001639E7" w:rsidRDefault="001639E7" w:rsidP="00C76597">
            <w:pPr>
              <w:pStyle w:val="NormalIndent"/>
            </w:pPr>
            <w:r>
              <w:t>NVBH</w:t>
            </w:r>
          </w:p>
        </w:tc>
        <w:tc>
          <w:tcPr>
            <w:tcW w:w="1620" w:type="dxa"/>
          </w:tcPr>
          <w:p w14:paraId="2BCBC410" w14:textId="77777777" w:rsidR="001639E7" w:rsidRDefault="001639E7" w:rsidP="00C76597">
            <w:pPr>
              <w:pStyle w:val="NormalIndent"/>
            </w:pPr>
          </w:p>
        </w:tc>
        <w:tc>
          <w:tcPr>
            <w:tcW w:w="3342" w:type="dxa"/>
          </w:tcPr>
          <w:p w14:paraId="432D61E5" w14:textId="77777777" w:rsidR="001639E7" w:rsidRDefault="001639E7" w:rsidP="00C76597">
            <w:pPr>
              <w:pStyle w:val="NormalIndent"/>
            </w:pPr>
            <w:r>
              <w:t>NVBH có thể thực hiện đầy đủ các bước ghé thăm, đặt hàng cho khách hàng mới tạo.</w:t>
            </w:r>
          </w:p>
        </w:tc>
      </w:tr>
      <w:tr w:rsidR="001639E7" w14:paraId="78581C54" w14:textId="77777777" w:rsidTr="00423B84">
        <w:tc>
          <w:tcPr>
            <w:tcW w:w="668" w:type="dxa"/>
          </w:tcPr>
          <w:p w14:paraId="184F9DE9" w14:textId="77777777" w:rsidR="001639E7" w:rsidRDefault="001639E7" w:rsidP="00C76597">
            <w:pPr>
              <w:pStyle w:val="NormalIndent"/>
            </w:pPr>
            <w:r>
              <w:t>5</w:t>
            </w:r>
          </w:p>
        </w:tc>
        <w:tc>
          <w:tcPr>
            <w:tcW w:w="3089" w:type="dxa"/>
          </w:tcPr>
          <w:p w14:paraId="4169B5CE" w14:textId="77777777" w:rsidR="001639E7" w:rsidRDefault="001639E7" w:rsidP="00C76597">
            <w:pPr>
              <w:pStyle w:val="NormalIndent"/>
              <w:numPr>
                <w:ilvl w:val="0"/>
                <w:numId w:val="57"/>
              </w:numPr>
            </w:pPr>
            <w:r>
              <w:t>Đồng bộ đơn hàng về hệ thống</w:t>
            </w:r>
          </w:p>
        </w:tc>
        <w:tc>
          <w:tcPr>
            <w:tcW w:w="1620" w:type="dxa"/>
          </w:tcPr>
          <w:p w14:paraId="0F708897" w14:textId="77777777" w:rsidR="001639E7" w:rsidRDefault="001639E7" w:rsidP="00C76597">
            <w:pPr>
              <w:pStyle w:val="NormalIndent"/>
            </w:pPr>
            <w:r>
              <w:t>NVBH</w:t>
            </w:r>
          </w:p>
        </w:tc>
        <w:tc>
          <w:tcPr>
            <w:tcW w:w="1620" w:type="dxa"/>
          </w:tcPr>
          <w:p w14:paraId="6B34B9C8" w14:textId="77777777" w:rsidR="001639E7" w:rsidRDefault="001639E7" w:rsidP="00C76597">
            <w:pPr>
              <w:pStyle w:val="NormalIndent"/>
            </w:pPr>
          </w:p>
        </w:tc>
        <w:tc>
          <w:tcPr>
            <w:tcW w:w="3342" w:type="dxa"/>
          </w:tcPr>
          <w:p w14:paraId="60C81EF2" w14:textId="77777777" w:rsidR="001639E7" w:rsidRDefault="001639E7" w:rsidP="00C76597">
            <w:pPr>
              <w:pStyle w:val="NormalIndent"/>
            </w:pPr>
            <w:r>
              <w:t>Đơn hàng sau khi tạo sẽ được đồng bộ về hệ thống (tablet tự động đồng bộ hoặc NVBH nhấn “Cập nhật”).</w:t>
            </w:r>
          </w:p>
        </w:tc>
      </w:tr>
      <w:tr w:rsidR="001639E7" w14:paraId="2E20D770" w14:textId="77777777" w:rsidTr="00423B84">
        <w:tc>
          <w:tcPr>
            <w:tcW w:w="668" w:type="dxa"/>
          </w:tcPr>
          <w:p w14:paraId="6743AA5D" w14:textId="77777777" w:rsidR="001639E7" w:rsidRDefault="001639E7" w:rsidP="00C76597">
            <w:pPr>
              <w:pStyle w:val="NormalIndent"/>
            </w:pPr>
            <w:r>
              <w:t>6</w:t>
            </w:r>
          </w:p>
        </w:tc>
        <w:tc>
          <w:tcPr>
            <w:tcW w:w="3089" w:type="dxa"/>
          </w:tcPr>
          <w:p w14:paraId="29EBA8B3" w14:textId="77777777" w:rsidR="001639E7" w:rsidRDefault="001639E7" w:rsidP="00C76597">
            <w:pPr>
              <w:pStyle w:val="NormalIndent"/>
              <w:numPr>
                <w:ilvl w:val="0"/>
                <w:numId w:val="57"/>
              </w:numPr>
            </w:pPr>
            <w:r>
              <w:t>Duyệt khách hàng</w:t>
            </w:r>
          </w:p>
        </w:tc>
        <w:tc>
          <w:tcPr>
            <w:tcW w:w="1620" w:type="dxa"/>
          </w:tcPr>
          <w:p w14:paraId="50B3989E" w14:textId="77777777" w:rsidR="001639E7" w:rsidRDefault="001639E7" w:rsidP="00C76597">
            <w:pPr>
              <w:pStyle w:val="NormalIndent"/>
            </w:pPr>
            <w:r>
              <w:t>Giám sát bán hàng</w:t>
            </w:r>
          </w:p>
        </w:tc>
        <w:tc>
          <w:tcPr>
            <w:tcW w:w="1620" w:type="dxa"/>
          </w:tcPr>
          <w:p w14:paraId="14F2CB14" w14:textId="77777777" w:rsidR="001639E7" w:rsidRDefault="001639E7" w:rsidP="00C76597">
            <w:pPr>
              <w:pStyle w:val="NormalIndent"/>
            </w:pPr>
          </w:p>
        </w:tc>
        <w:tc>
          <w:tcPr>
            <w:tcW w:w="3342" w:type="dxa"/>
          </w:tcPr>
          <w:p w14:paraId="41658466" w14:textId="77777777" w:rsidR="001639E7" w:rsidRDefault="001639E7" w:rsidP="00C76597">
            <w:pPr>
              <w:pStyle w:val="NormalIndent"/>
            </w:pPr>
            <w:r>
              <w:t>Giám sát bán hàng nhận được thông tin khách hàng mới do NVBH tạo, và xét duyệt khách hàng.</w:t>
            </w:r>
          </w:p>
          <w:p w14:paraId="6E95177E" w14:textId="1E52C866" w:rsidR="001639E7" w:rsidRDefault="0078501A" w:rsidP="00C76597">
            <w:pPr>
              <w:pStyle w:val="NormalIndent"/>
            </w:pPr>
            <w:r>
              <w:t xml:space="preserve">+ </w:t>
            </w:r>
            <w:r w:rsidR="001639E7">
              <w:t>Duyệt KH: Khách hàng chuyển sang trạng thái hoạt động.</w:t>
            </w:r>
          </w:p>
          <w:p w14:paraId="68B31FD4" w14:textId="68DEB683" w:rsidR="001639E7" w:rsidRDefault="0078501A" w:rsidP="00C76597">
            <w:pPr>
              <w:pStyle w:val="NormalIndent"/>
            </w:pPr>
            <w:r>
              <w:t xml:space="preserve">+ </w:t>
            </w:r>
            <w:r w:rsidR="001639E7">
              <w:t>Hủy KH: Hủy hoàn toàn khách hàng mới này.</w:t>
            </w:r>
          </w:p>
          <w:p w14:paraId="3AD8E6F3" w14:textId="430CA80A" w:rsidR="001639E7" w:rsidRDefault="0078501A" w:rsidP="00C76597">
            <w:pPr>
              <w:pStyle w:val="NormalIndent"/>
            </w:pPr>
            <w:r>
              <w:lastRenderedPageBreak/>
              <w:t xml:space="preserve">+ </w:t>
            </w:r>
            <w:r w:rsidR="001639E7">
              <w:t>Từ chối: Từ chối khách hàng, NVBH cần cập nhật thông tin khách hàng để yêu cầu duyệt lại.</w:t>
            </w:r>
          </w:p>
        </w:tc>
      </w:tr>
      <w:tr w:rsidR="001639E7" w14:paraId="0C173838" w14:textId="77777777" w:rsidTr="00423B84">
        <w:tc>
          <w:tcPr>
            <w:tcW w:w="668" w:type="dxa"/>
          </w:tcPr>
          <w:p w14:paraId="3CF5B163" w14:textId="77777777" w:rsidR="001639E7" w:rsidRDefault="001639E7" w:rsidP="00C76597">
            <w:pPr>
              <w:pStyle w:val="NormalIndent"/>
            </w:pPr>
            <w:r>
              <w:lastRenderedPageBreak/>
              <w:t>7</w:t>
            </w:r>
          </w:p>
        </w:tc>
        <w:tc>
          <w:tcPr>
            <w:tcW w:w="3089" w:type="dxa"/>
          </w:tcPr>
          <w:p w14:paraId="38A30AAB" w14:textId="77777777" w:rsidR="001639E7" w:rsidRDefault="001639E7" w:rsidP="00C76597">
            <w:pPr>
              <w:pStyle w:val="NormalIndent"/>
              <w:numPr>
                <w:ilvl w:val="0"/>
                <w:numId w:val="57"/>
              </w:numPr>
            </w:pPr>
            <w:r>
              <w:t>Hủy đơn hàng</w:t>
            </w:r>
          </w:p>
        </w:tc>
        <w:tc>
          <w:tcPr>
            <w:tcW w:w="1620" w:type="dxa"/>
          </w:tcPr>
          <w:p w14:paraId="61DD0495" w14:textId="77777777" w:rsidR="001639E7" w:rsidRDefault="001639E7" w:rsidP="00C76597">
            <w:pPr>
              <w:pStyle w:val="NormalIndent"/>
            </w:pPr>
            <w:r>
              <w:t>Nhà phân phối</w:t>
            </w:r>
          </w:p>
        </w:tc>
        <w:tc>
          <w:tcPr>
            <w:tcW w:w="1620" w:type="dxa"/>
          </w:tcPr>
          <w:p w14:paraId="7705A663" w14:textId="77777777" w:rsidR="001639E7" w:rsidRDefault="001639E7" w:rsidP="00C76597">
            <w:pPr>
              <w:pStyle w:val="NormalIndent"/>
            </w:pPr>
          </w:p>
        </w:tc>
        <w:tc>
          <w:tcPr>
            <w:tcW w:w="3342" w:type="dxa"/>
          </w:tcPr>
          <w:p w14:paraId="2ECD1123" w14:textId="5797696A" w:rsidR="001639E7" w:rsidRDefault="001639E7" w:rsidP="00C76597">
            <w:pPr>
              <w:pStyle w:val="NormalIndent"/>
            </w:pPr>
            <w:r>
              <w:t>Đơn hàng của khách hàng bị Hủy không được xử lý tiếp, chỉ cho phép Hủy đơn</w:t>
            </w:r>
            <w:r w:rsidR="0078501A">
              <w:t>.</w:t>
            </w:r>
          </w:p>
        </w:tc>
      </w:tr>
      <w:tr w:rsidR="001639E7" w14:paraId="7DFB93E7" w14:textId="77777777" w:rsidTr="00423B84">
        <w:tc>
          <w:tcPr>
            <w:tcW w:w="668" w:type="dxa"/>
          </w:tcPr>
          <w:p w14:paraId="71D48146" w14:textId="77777777" w:rsidR="001639E7" w:rsidRDefault="001639E7" w:rsidP="00C76597">
            <w:pPr>
              <w:pStyle w:val="NormalIndent"/>
            </w:pPr>
            <w:r>
              <w:t>8</w:t>
            </w:r>
          </w:p>
        </w:tc>
        <w:tc>
          <w:tcPr>
            <w:tcW w:w="3089" w:type="dxa"/>
          </w:tcPr>
          <w:p w14:paraId="00705ED5" w14:textId="77777777" w:rsidR="001639E7" w:rsidRDefault="001639E7" w:rsidP="00C76597">
            <w:pPr>
              <w:pStyle w:val="NormalIndent"/>
              <w:numPr>
                <w:ilvl w:val="0"/>
                <w:numId w:val="57"/>
              </w:numPr>
            </w:pPr>
            <w:r>
              <w:t>Duyệt đơn hàng</w:t>
            </w:r>
          </w:p>
        </w:tc>
        <w:tc>
          <w:tcPr>
            <w:tcW w:w="1620" w:type="dxa"/>
          </w:tcPr>
          <w:p w14:paraId="71F2C35A" w14:textId="77777777" w:rsidR="001639E7" w:rsidRDefault="001639E7" w:rsidP="00C76597">
            <w:pPr>
              <w:pStyle w:val="NormalIndent"/>
            </w:pPr>
            <w:r>
              <w:t>Nhà phân phối</w:t>
            </w:r>
          </w:p>
        </w:tc>
        <w:tc>
          <w:tcPr>
            <w:tcW w:w="1620" w:type="dxa"/>
          </w:tcPr>
          <w:p w14:paraId="093D59D2" w14:textId="77777777" w:rsidR="001639E7" w:rsidRDefault="001639E7" w:rsidP="00C76597">
            <w:pPr>
              <w:pStyle w:val="NormalIndent"/>
            </w:pPr>
          </w:p>
        </w:tc>
        <w:tc>
          <w:tcPr>
            <w:tcW w:w="3342" w:type="dxa"/>
          </w:tcPr>
          <w:p w14:paraId="11AB918D" w14:textId="77777777" w:rsidR="001639E7" w:rsidRDefault="001639E7" w:rsidP="00C76597">
            <w:pPr>
              <w:pStyle w:val="NormalIndent"/>
            </w:pPr>
            <w:r>
              <w:t>Đơn hàng của khách hàng được duyệt mới được xử lý tiếp (xác nhận và duyệt đơn), nếu chưa duyệt khách hàng thì đơn hàng vẫn còn treo.</w:t>
            </w:r>
          </w:p>
        </w:tc>
      </w:tr>
    </w:tbl>
    <w:p w14:paraId="282BAB8D" w14:textId="77777777" w:rsidR="001639E7" w:rsidRPr="001639E7" w:rsidRDefault="001639E7" w:rsidP="001639E7"/>
    <w:p w14:paraId="3B3759CB" w14:textId="3336C376" w:rsidR="001639E7" w:rsidRPr="001639E7" w:rsidRDefault="001639E7" w:rsidP="004E0514">
      <w:pPr>
        <w:pStyle w:val="Heading3"/>
      </w:pPr>
      <w:bookmarkStart w:id="22" w:name="_Toc520102858"/>
      <w:r>
        <w:t>Yêu cầu chi tiết về chức năng Tạo mới K</w:t>
      </w:r>
      <w:r w:rsidR="004E0514">
        <w:t>H</w:t>
      </w:r>
      <w:bookmarkEnd w:id="22"/>
    </w:p>
    <w:p w14:paraId="690013CF" w14:textId="77777777" w:rsidR="001A4B17" w:rsidRDefault="001A4B17" w:rsidP="001A4B17">
      <w:pPr>
        <w:pStyle w:val="Bullet1"/>
      </w:pPr>
      <w:r>
        <w:t>Các thông tin cơ bản của Khách hàng:</w:t>
      </w:r>
    </w:p>
    <w:p w14:paraId="02A5F042" w14:textId="32FEBC5D" w:rsidR="002703A2" w:rsidRDefault="002703A2" w:rsidP="001A4B17">
      <w:pPr>
        <w:pStyle w:val="Bullet2"/>
      </w:pPr>
      <w:r>
        <w:t>Mã đơn vị: mã Nhà phân phối</w:t>
      </w:r>
    </w:p>
    <w:p w14:paraId="4304E0A3" w14:textId="77777777" w:rsidR="001A4B17" w:rsidRDefault="001A4B17" w:rsidP="001A4B17">
      <w:pPr>
        <w:pStyle w:val="Bullet2"/>
      </w:pPr>
      <w:r>
        <w:t>Mã khách hàng: Do hệ thống DMS tự sinh</w:t>
      </w:r>
    </w:p>
    <w:p w14:paraId="2D2AB165" w14:textId="4BF6AA23" w:rsidR="001A4B17" w:rsidRDefault="001A4B17" w:rsidP="001A4B17">
      <w:pPr>
        <w:pStyle w:val="Bullet2"/>
      </w:pPr>
      <w:r>
        <w:t xml:space="preserve">Tên </w:t>
      </w:r>
      <w:r w:rsidR="002703A2">
        <w:t>cửa</w:t>
      </w:r>
      <w:r>
        <w:t xml:space="preserve"> hàng</w:t>
      </w:r>
    </w:p>
    <w:p w14:paraId="250E21C8" w14:textId="4BF14B7E" w:rsidR="001A4B17" w:rsidRDefault="002703A2" w:rsidP="001A4B17">
      <w:pPr>
        <w:pStyle w:val="Bullet2"/>
      </w:pPr>
      <w:r>
        <w:t>Địa chỉ</w:t>
      </w:r>
    </w:p>
    <w:p w14:paraId="2A32AADB" w14:textId="77777777" w:rsidR="001A4B17" w:rsidRDefault="001A4B17" w:rsidP="001A4B17">
      <w:pPr>
        <w:pStyle w:val="Bullet2"/>
      </w:pPr>
      <w:r>
        <w:t>Điện thoại</w:t>
      </w:r>
    </w:p>
    <w:p w14:paraId="74D16C0C" w14:textId="309CE075" w:rsidR="001A4B17" w:rsidRDefault="004E0514" w:rsidP="001A4B17">
      <w:pPr>
        <w:pStyle w:val="Bullet2"/>
      </w:pPr>
      <w:r>
        <w:t>Loại</w:t>
      </w:r>
      <w:r w:rsidR="001A4B17">
        <w:t xml:space="preserve"> khách hàng:</w:t>
      </w:r>
      <w:r w:rsidR="001A4B17" w:rsidRPr="007759E8">
        <w:t xml:space="preserve"> </w:t>
      </w:r>
      <w:r>
        <w:t>Key/lẻ</w:t>
      </w:r>
      <w:r w:rsidR="0078501A">
        <w:t xml:space="preserve"> </w:t>
      </w:r>
    </w:p>
    <w:p w14:paraId="02E9F200" w14:textId="0D5BBE9A" w:rsidR="002703A2" w:rsidRDefault="002703A2" w:rsidP="001A4B17">
      <w:pPr>
        <w:pStyle w:val="Bullet2"/>
      </w:pPr>
      <w:r>
        <w:t>Trạng thái</w:t>
      </w:r>
      <w:r w:rsidR="0078501A">
        <w:t>: hoạt động/tạm ngưng</w:t>
      </w:r>
    </w:p>
    <w:p w14:paraId="6011A9B8" w14:textId="3F426D6F" w:rsidR="002703A2" w:rsidRDefault="002703A2" w:rsidP="001A4B17">
      <w:pPr>
        <w:pStyle w:val="Bullet2"/>
      </w:pPr>
      <w:r>
        <w:t xml:space="preserve">Tuyến: </w:t>
      </w:r>
      <w:r w:rsidR="0078501A">
        <w:t>Khách hàng thuộc tuyến nào.</w:t>
      </w:r>
    </w:p>
    <w:p w14:paraId="0880CCBD" w14:textId="503B328B" w:rsidR="002703A2" w:rsidRDefault="002703A2" w:rsidP="001A4B17">
      <w:pPr>
        <w:pStyle w:val="Bullet2"/>
      </w:pPr>
      <w:r>
        <w:t>Hình ảnh: ảnh cửa hàng,khách hàng</w:t>
      </w:r>
    </w:p>
    <w:p w14:paraId="0A0EEE11" w14:textId="79CFC768" w:rsidR="002703A2" w:rsidRDefault="002703A2" w:rsidP="001A4B17">
      <w:pPr>
        <w:pStyle w:val="Bullet2"/>
      </w:pPr>
      <w:r>
        <w:t>Định vị cửa hàng</w:t>
      </w:r>
    </w:p>
    <w:p w14:paraId="082E4DEE" w14:textId="77777777" w:rsidR="001A4B17" w:rsidRDefault="001A4B17" w:rsidP="001A4B17">
      <w:pPr>
        <w:pStyle w:val="Bullet2"/>
      </w:pPr>
      <w:r>
        <w:t>Ngày hiệu lực: Ngày trở thành khách hàng chính thức</w:t>
      </w:r>
    </w:p>
    <w:p w14:paraId="3321DAB1" w14:textId="16575F0B" w:rsidR="002703A2" w:rsidRDefault="002703A2" w:rsidP="002703A2">
      <w:pPr>
        <w:pStyle w:val="Bullet1"/>
      </w:pPr>
      <w:r>
        <w:t>Thông tin Bán hàng: Nhân viên giao hàng, nhân viên thanh toán, áp dụng hạn nợ, Mức nợ, Hạn nợ, Vị trí bán hàng</w:t>
      </w:r>
    </w:p>
    <w:p w14:paraId="30E5F8F2" w14:textId="7CD5E98D" w:rsidR="002703A2" w:rsidRDefault="002703A2" w:rsidP="002703A2">
      <w:pPr>
        <w:pStyle w:val="Bullet1"/>
      </w:pPr>
      <w:r>
        <w:t>Thuộc tính mở rộng: tự định nghĩa các thuộc tính mở rộng cho KH</w:t>
      </w:r>
    </w:p>
    <w:p w14:paraId="180652F5" w14:textId="77777777" w:rsidR="001A4B17" w:rsidRDefault="001A4B17" w:rsidP="001A4B17">
      <w:pPr>
        <w:pStyle w:val="Bullet1"/>
      </w:pPr>
      <w:r>
        <w:t>Cho phép import/ export danh sách khách hàng.</w:t>
      </w:r>
    </w:p>
    <w:p w14:paraId="45A9529A" w14:textId="77777777" w:rsidR="001A4B17" w:rsidRPr="00274443" w:rsidRDefault="001A4B17" w:rsidP="001A4B17">
      <w:pPr>
        <w:pStyle w:val="Bullet1"/>
      </w:pPr>
      <w:r>
        <w:t>Cho phép chuyển trạng thái khách hàng.</w:t>
      </w:r>
    </w:p>
    <w:p w14:paraId="28709592" w14:textId="356DCDEC" w:rsidR="00A712D6" w:rsidRPr="004E0514" w:rsidRDefault="002929AC" w:rsidP="00A712D6">
      <w:pPr>
        <w:pStyle w:val="Heading2"/>
        <w:rPr>
          <w:highlight w:val="yellow"/>
        </w:rPr>
      </w:pPr>
      <w:bookmarkStart w:id="23" w:name="_Toc520102859"/>
      <w:bookmarkEnd w:id="17"/>
      <w:bookmarkEnd w:id="18"/>
      <w:r w:rsidRPr="004E0514">
        <w:rPr>
          <w:highlight w:val="yellow"/>
        </w:rPr>
        <w:t>Quy trình n</w:t>
      </w:r>
      <w:r w:rsidR="00A712D6" w:rsidRPr="004E0514">
        <w:rPr>
          <w:highlight w:val="yellow"/>
        </w:rPr>
        <w:t>ghiệp vụ NPP đặt</w:t>
      </w:r>
      <w:r w:rsidR="0011450D" w:rsidRPr="004E0514">
        <w:rPr>
          <w:highlight w:val="yellow"/>
        </w:rPr>
        <w:t xml:space="preserve"> mua</w:t>
      </w:r>
      <w:r w:rsidR="00A712D6" w:rsidRPr="004E0514">
        <w:rPr>
          <w:highlight w:val="yellow"/>
        </w:rPr>
        <w:t xml:space="preserve"> </w:t>
      </w:r>
      <w:r w:rsidR="0011450D" w:rsidRPr="004E0514">
        <w:rPr>
          <w:highlight w:val="yellow"/>
        </w:rPr>
        <w:t>hàng</w:t>
      </w:r>
      <w:r w:rsidR="003C1E50" w:rsidRPr="004E0514">
        <w:rPr>
          <w:highlight w:val="yellow"/>
        </w:rPr>
        <w:t xml:space="preserve"> </w:t>
      </w:r>
      <w:r w:rsidR="00A712D6" w:rsidRPr="004E0514">
        <w:rPr>
          <w:highlight w:val="yellow"/>
        </w:rPr>
        <w:t>công ty</w:t>
      </w:r>
      <w:bookmarkEnd w:id="23"/>
      <w:r w:rsidR="004E0514" w:rsidRPr="004E0514">
        <w:rPr>
          <w:highlight w:val="yellow"/>
        </w:rPr>
        <w:t xml:space="preserve"> </w:t>
      </w:r>
    </w:p>
    <w:p w14:paraId="10A4E378" w14:textId="30F98726" w:rsidR="006756D9" w:rsidRDefault="006756D9" w:rsidP="006756D9">
      <w:pPr>
        <w:pStyle w:val="Heading3"/>
      </w:pPr>
      <w:bookmarkStart w:id="24" w:name="_Toc520102860"/>
      <w:r>
        <w:t>Mô tả chung</w:t>
      </w:r>
      <w:bookmarkEnd w:id="24"/>
    </w:p>
    <w:p w14:paraId="2B264EC6" w14:textId="06400052" w:rsidR="0078491D" w:rsidRDefault="0084444D" w:rsidP="0078491D">
      <w:r>
        <w:t xml:space="preserve">Khi có nhu cầu, </w:t>
      </w:r>
      <w:r w:rsidR="0028241A">
        <w:t>KT</w:t>
      </w:r>
      <w:r>
        <w:t xml:space="preserve">NPP đặt mua hàng công ty. Đơn hàng cần được </w:t>
      </w:r>
      <w:r w:rsidR="0028241A">
        <w:t>GSNPP</w:t>
      </w:r>
      <w:r>
        <w:t xml:space="preserve"> phê duyệt trước khi chuyển qua bộ phận</w:t>
      </w:r>
      <w:r w:rsidR="0028241A">
        <w:t xml:space="preserve"> HTTM</w:t>
      </w:r>
      <w:r>
        <w:t xml:space="preserve"> xem xét.</w:t>
      </w:r>
    </w:p>
    <w:p w14:paraId="31A0FC1D" w14:textId="77777777" w:rsidR="00D4171D" w:rsidRPr="002A4D0C" w:rsidRDefault="00D4171D" w:rsidP="0078491D"/>
    <w:p w14:paraId="20B73F06" w14:textId="40431C1C" w:rsidR="006756D9" w:rsidRDefault="00C7434D" w:rsidP="006756D9">
      <w:pPr>
        <w:pStyle w:val="Heading3"/>
      </w:pPr>
      <w:bookmarkStart w:id="25" w:name="_Toc520102861"/>
      <w:r>
        <w:lastRenderedPageBreak/>
        <w:t>Luồng quy trình</w:t>
      </w:r>
      <w:bookmarkEnd w:id="25"/>
    </w:p>
    <w:p w14:paraId="74632E1C" w14:textId="3B71685E" w:rsidR="00DD068D" w:rsidRPr="00DD068D" w:rsidRDefault="00C13BA4" w:rsidP="00BA48C2">
      <w:pPr>
        <w:ind w:left="0"/>
        <w:jc w:val="center"/>
      </w:pPr>
      <w:r>
        <w:rPr>
          <w:noProof/>
          <w:snapToGrid/>
        </w:rPr>
        <w:drawing>
          <wp:inline distT="0" distB="0" distL="0" distR="0" wp14:anchorId="08BDB1D9" wp14:editId="509811CA">
            <wp:extent cx="6190615" cy="5576275"/>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0615" cy="5576275"/>
                    </a:xfrm>
                    <a:prstGeom prst="rect">
                      <a:avLst/>
                    </a:prstGeom>
                  </pic:spPr>
                </pic:pic>
              </a:graphicData>
            </a:graphic>
          </wp:inline>
        </w:drawing>
      </w:r>
    </w:p>
    <w:p w14:paraId="6FC27898" w14:textId="48F50CF2" w:rsidR="006756D9" w:rsidRDefault="00120370" w:rsidP="006756D9">
      <w:pPr>
        <w:pStyle w:val="Heading3"/>
      </w:pPr>
      <w:bookmarkStart w:id="26" w:name="_Toc520102862"/>
      <w:r>
        <w:t>Mô tả các bước</w:t>
      </w:r>
      <w:r w:rsidR="00226BB9">
        <w:t xml:space="preserve"> thực hiện</w:t>
      </w:r>
      <w:bookmarkEnd w:id="26"/>
    </w:p>
    <w:tbl>
      <w:tblPr>
        <w:tblStyle w:val="TableGrid"/>
        <w:tblW w:w="10339" w:type="dxa"/>
        <w:tblInd w:w="288" w:type="dxa"/>
        <w:tblLayout w:type="fixed"/>
        <w:tblLook w:val="04A0" w:firstRow="1" w:lastRow="0" w:firstColumn="1" w:lastColumn="0" w:noHBand="0" w:noVBand="1"/>
      </w:tblPr>
      <w:tblGrid>
        <w:gridCol w:w="668"/>
        <w:gridCol w:w="3089"/>
        <w:gridCol w:w="1620"/>
        <w:gridCol w:w="1620"/>
        <w:gridCol w:w="3342"/>
      </w:tblGrid>
      <w:tr w:rsidR="00C13BA4" w14:paraId="12F7EB20" w14:textId="77777777" w:rsidTr="00423B84">
        <w:tc>
          <w:tcPr>
            <w:tcW w:w="668" w:type="dxa"/>
          </w:tcPr>
          <w:p w14:paraId="40C1B632" w14:textId="77777777" w:rsidR="00C13BA4" w:rsidRPr="00C76052" w:rsidRDefault="00C13BA4" w:rsidP="00C76597">
            <w:pPr>
              <w:pStyle w:val="NormalIndent"/>
            </w:pPr>
            <w:r w:rsidRPr="00C76052">
              <w:t>TT</w:t>
            </w:r>
          </w:p>
        </w:tc>
        <w:tc>
          <w:tcPr>
            <w:tcW w:w="3089" w:type="dxa"/>
          </w:tcPr>
          <w:p w14:paraId="62776511" w14:textId="77777777" w:rsidR="00C13BA4" w:rsidRPr="00C76052" w:rsidRDefault="00C13BA4" w:rsidP="00C76597">
            <w:pPr>
              <w:pStyle w:val="NormalIndent"/>
            </w:pPr>
            <w:r w:rsidRPr="00C76052">
              <w:t>NỘI DUNG CÔNG VIỆC</w:t>
            </w:r>
          </w:p>
        </w:tc>
        <w:tc>
          <w:tcPr>
            <w:tcW w:w="1620" w:type="dxa"/>
          </w:tcPr>
          <w:p w14:paraId="196D3344" w14:textId="77777777" w:rsidR="00C13BA4" w:rsidRPr="00C76052" w:rsidRDefault="00C13BA4" w:rsidP="00C76597">
            <w:pPr>
              <w:pStyle w:val="NormalIndent"/>
            </w:pPr>
            <w:r w:rsidRPr="00C76052">
              <w:t>NGƯỜI THỰC HIỆN</w:t>
            </w:r>
          </w:p>
        </w:tc>
        <w:tc>
          <w:tcPr>
            <w:tcW w:w="1620" w:type="dxa"/>
          </w:tcPr>
          <w:p w14:paraId="0D54755F" w14:textId="77777777" w:rsidR="00C13BA4" w:rsidRPr="00C76052" w:rsidRDefault="00C13BA4" w:rsidP="00C76597">
            <w:pPr>
              <w:pStyle w:val="NormalIndent"/>
            </w:pPr>
            <w:r w:rsidRPr="00C76052">
              <w:t>HỒ SƠ/ DỮ LIỆU CẦN</w:t>
            </w:r>
          </w:p>
        </w:tc>
        <w:tc>
          <w:tcPr>
            <w:tcW w:w="3342" w:type="dxa"/>
          </w:tcPr>
          <w:p w14:paraId="7C2783CB" w14:textId="77777777" w:rsidR="00C13BA4" w:rsidRPr="00C76052" w:rsidRDefault="00C13BA4" w:rsidP="00C76597">
            <w:pPr>
              <w:pStyle w:val="NormalIndent"/>
            </w:pPr>
            <w:r w:rsidRPr="00C76052">
              <w:t>MÔ TẢ</w:t>
            </w:r>
          </w:p>
        </w:tc>
      </w:tr>
      <w:tr w:rsidR="00C13BA4" w14:paraId="194F53C5" w14:textId="77777777" w:rsidTr="00423B84">
        <w:tc>
          <w:tcPr>
            <w:tcW w:w="668" w:type="dxa"/>
          </w:tcPr>
          <w:p w14:paraId="4C03DF26" w14:textId="77777777" w:rsidR="00C13BA4" w:rsidRDefault="00C13BA4" w:rsidP="00C76597">
            <w:pPr>
              <w:pStyle w:val="NormalIndent"/>
            </w:pPr>
            <w:r>
              <w:t>1</w:t>
            </w:r>
          </w:p>
        </w:tc>
        <w:tc>
          <w:tcPr>
            <w:tcW w:w="3089" w:type="dxa"/>
          </w:tcPr>
          <w:p w14:paraId="4B949B4E" w14:textId="3A9E8F51" w:rsidR="00C13BA4" w:rsidRDefault="00C13BA4" w:rsidP="00C76597">
            <w:pPr>
              <w:pStyle w:val="NormalIndent"/>
              <w:numPr>
                <w:ilvl w:val="0"/>
                <w:numId w:val="58"/>
              </w:numPr>
            </w:pPr>
            <w:r>
              <w:t>Kế toán tạo</w:t>
            </w:r>
            <w:r w:rsidR="0028241A">
              <w:t>/sửa đơn đặt hang (</w:t>
            </w:r>
            <w:r>
              <w:t>PO</w:t>
            </w:r>
            <w:r w:rsidR="0028241A">
              <w:t>)</w:t>
            </w:r>
          </w:p>
        </w:tc>
        <w:tc>
          <w:tcPr>
            <w:tcW w:w="1620" w:type="dxa"/>
          </w:tcPr>
          <w:p w14:paraId="1F16EBC2" w14:textId="77777777" w:rsidR="00C13BA4" w:rsidRDefault="00C13BA4" w:rsidP="00C76597">
            <w:pPr>
              <w:pStyle w:val="NormalIndent"/>
            </w:pPr>
            <w:r>
              <w:t>Kế toán NPP</w:t>
            </w:r>
          </w:p>
        </w:tc>
        <w:tc>
          <w:tcPr>
            <w:tcW w:w="1620" w:type="dxa"/>
          </w:tcPr>
          <w:p w14:paraId="4D5F44F2" w14:textId="77777777" w:rsidR="00C13BA4" w:rsidRDefault="00C13BA4" w:rsidP="00C76597">
            <w:pPr>
              <w:pStyle w:val="NormalIndent"/>
            </w:pPr>
            <w:r>
              <w:t>Đơn đặt hàng (PO)</w:t>
            </w:r>
          </w:p>
        </w:tc>
        <w:tc>
          <w:tcPr>
            <w:tcW w:w="3342" w:type="dxa"/>
          </w:tcPr>
          <w:p w14:paraId="5F5F6FEB" w14:textId="77777777" w:rsidR="00C13BA4" w:rsidRDefault="00C13BA4" w:rsidP="00C76597">
            <w:pPr>
              <w:pStyle w:val="NormalIndent"/>
            </w:pPr>
            <w:r>
              <w:t>Kế toán NPP tạo PO để yêu cầu hàng lên công ty.</w:t>
            </w:r>
            <w:r w:rsidR="0028241A">
              <w:t xml:space="preserve"> Các thông tin đơn hang bao gồm: đơn vị, khách hang, ngày đơn hang,</w:t>
            </w:r>
            <w:r w:rsidR="002703A2">
              <w:t xml:space="preserve"> mã sả</w:t>
            </w:r>
            <w:r w:rsidR="0028241A">
              <w:t>n phẩm, tên sản phẩm, kho, giá thùng, giá lẻ,</w:t>
            </w:r>
            <w:r w:rsidR="002703A2">
              <w:t>..</w:t>
            </w:r>
          </w:p>
          <w:p w14:paraId="5AE4DF17" w14:textId="5B366C45" w:rsidR="007F4CD4" w:rsidRDefault="007F4CD4" w:rsidP="00C76597">
            <w:pPr>
              <w:pStyle w:val="NormalIndent"/>
            </w:pPr>
            <w:r>
              <w:t xml:space="preserve">Cho phép tạo và lưu đơn hàng khi số lượng bán &gt; số lượng tồn </w:t>
            </w:r>
            <w:r>
              <w:lastRenderedPageBreak/>
              <w:t>kho tại NPP nhưng không cho duyệt</w:t>
            </w:r>
            <w:r w:rsidR="003A7370">
              <w:t>.</w:t>
            </w:r>
          </w:p>
        </w:tc>
      </w:tr>
      <w:tr w:rsidR="00C13BA4" w14:paraId="65D62DA0" w14:textId="77777777" w:rsidTr="00423B84">
        <w:tc>
          <w:tcPr>
            <w:tcW w:w="668" w:type="dxa"/>
          </w:tcPr>
          <w:p w14:paraId="134D5AF3" w14:textId="77777777" w:rsidR="00C13BA4" w:rsidRDefault="00C13BA4" w:rsidP="00C76597">
            <w:pPr>
              <w:pStyle w:val="NormalIndent"/>
            </w:pPr>
            <w:r>
              <w:lastRenderedPageBreak/>
              <w:t>2</w:t>
            </w:r>
          </w:p>
        </w:tc>
        <w:tc>
          <w:tcPr>
            <w:tcW w:w="3089" w:type="dxa"/>
          </w:tcPr>
          <w:p w14:paraId="19A6E077" w14:textId="47B5D6C0" w:rsidR="00C13BA4" w:rsidRDefault="009756E9" w:rsidP="00C76597">
            <w:pPr>
              <w:pStyle w:val="NormalIndent"/>
              <w:numPr>
                <w:ilvl w:val="0"/>
                <w:numId w:val="58"/>
              </w:numPr>
            </w:pPr>
            <w:r>
              <w:t>Admin HO</w:t>
            </w:r>
            <w:r w:rsidR="00C13BA4">
              <w:t xml:space="preserve"> kiểm tra đơn hàng</w:t>
            </w:r>
          </w:p>
        </w:tc>
        <w:tc>
          <w:tcPr>
            <w:tcW w:w="1620" w:type="dxa"/>
          </w:tcPr>
          <w:p w14:paraId="31FDF3F2" w14:textId="4657ADBE" w:rsidR="00C13BA4" w:rsidRDefault="003A7370" w:rsidP="00C76597">
            <w:pPr>
              <w:pStyle w:val="NormalIndent"/>
            </w:pPr>
            <w:r>
              <w:t>HO</w:t>
            </w:r>
          </w:p>
        </w:tc>
        <w:tc>
          <w:tcPr>
            <w:tcW w:w="1620" w:type="dxa"/>
          </w:tcPr>
          <w:p w14:paraId="76846606" w14:textId="77777777" w:rsidR="00C13BA4" w:rsidRDefault="00C13BA4" w:rsidP="00C76597">
            <w:pPr>
              <w:pStyle w:val="NormalIndent"/>
            </w:pPr>
            <w:r>
              <w:t>Đơn đặt hàng</w:t>
            </w:r>
          </w:p>
        </w:tc>
        <w:tc>
          <w:tcPr>
            <w:tcW w:w="3342" w:type="dxa"/>
          </w:tcPr>
          <w:p w14:paraId="03E7AB21" w14:textId="5F096B3B" w:rsidR="00C13BA4" w:rsidRDefault="009756E9" w:rsidP="00C76597">
            <w:pPr>
              <w:pStyle w:val="NormalIndent"/>
            </w:pPr>
            <w:r>
              <w:t>AdminHO</w:t>
            </w:r>
            <w:r w:rsidR="00C13BA4">
              <w:t xml:space="preserve"> kiểm tra đơn hàng và quyết định Gửi hoặc Hủy đơn hàng đã tạo.</w:t>
            </w:r>
          </w:p>
          <w:p w14:paraId="6E05CCCC" w14:textId="77777777" w:rsidR="009756E9" w:rsidRDefault="009756E9" w:rsidP="00C76597">
            <w:pPr>
              <w:pStyle w:val="NormalIndent"/>
            </w:pPr>
            <w:r>
              <w:t>Nếu Admin HO chọn Gửi : đơn hàng chuyển trạng thái Chờ duyệt.</w:t>
            </w:r>
          </w:p>
          <w:p w14:paraId="514A1CC6" w14:textId="77777777" w:rsidR="009756E9" w:rsidRDefault="009756E9" w:rsidP="00C76597">
            <w:pPr>
              <w:pStyle w:val="NormalIndent"/>
            </w:pPr>
            <w:r>
              <w:t>Nếu Admin hO chọn Hủy: Đơn hàng ở trạng thái Hủy.</w:t>
            </w:r>
          </w:p>
          <w:p w14:paraId="28D853A9" w14:textId="77777777" w:rsidR="00AA54BD" w:rsidRDefault="00AA54BD" w:rsidP="00C76597">
            <w:pPr>
              <w:pStyle w:val="NormalIndent"/>
            </w:pPr>
            <w:r>
              <w:t>Chỉ cho phép Hủy với đơn hàng ở trạng thái Chờ Duyệt.</w:t>
            </w:r>
          </w:p>
          <w:p w14:paraId="504AEF96" w14:textId="6584238F" w:rsidR="00F75935" w:rsidRDefault="00F75935" w:rsidP="00C76597">
            <w:pPr>
              <w:pStyle w:val="NormalIndent"/>
            </w:pPr>
          </w:p>
        </w:tc>
      </w:tr>
      <w:tr w:rsidR="009756E9" w14:paraId="3921CE9D" w14:textId="77777777" w:rsidTr="00423B84">
        <w:tc>
          <w:tcPr>
            <w:tcW w:w="668" w:type="dxa"/>
          </w:tcPr>
          <w:p w14:paraId="64B53003" w14:textId="77777777" w:rsidR="009756E9" w:rsidRDefault="009756E9" w:rsidP="00C76597">
            <w:pPr>
              <w:pStyle w:val="NormalIndent"/>
            </w:pPr>
          </w:p>
        </w:tc>
        <w:tc>
          <w:tcPr>
            <w:tcW w:w="3089" w:type="dxa"/>
          </w:tcPr>
          <w:p w14:paraId="15FFDC54" w14:textId="61003E24" w:rsidR="009756E9" w:rsidRDefault="009756E9" w:rsidP="00C76597">
            <w:pPr>
              <w:pStyle w:val="NormalIndent"/>
              <w:numPr>
                <w:ilvl w:val="0"/>
                <w:numId w:val="58"/>
              </w:numPr>
            </w:pPr>
            <w:r>
              <w:t>Admin HO duyệt đơn hàng</w:t>
            </w:r>
          </w:p>
        </w:tc>
        <w:tc>
          <w:tcPr>
            <w:tcW w:w="1620" w:type="dxa"/>
          </w:tcPr>
          <w:p w14:paraId="13B431F3" w14:textId="615CD480" w:rsidR="009756E9" w:rsidRDefault="009756E9" w:rsidP="00C76597">
            <w:pPr>
              <w:pStyle w:val="NormalIndent"/>
            </w:pPr>
            <w:r>
              <w:t>Admin HO</w:t>
            </w:r>
          </w:p>
        </w:tc>
        <w:tc>
          <w:tcPr>
            <w:tcW w:w="1620" w:type="dxa"/>
          </w:tcPr>
          <w:p w14:paraId="02ECE9EF" w14:textId="41512225" w:rsidR="009756E9" w:rsidRDefault="009756E9" w:rsidP="00C76597">
            <w:pPr>
              <w:pStyle w:val="NormalIndent"/>
            </w:pPr>
            <w:r>
              <w:t>Đơn đặt hàng</w:t>
            </w:r>
          </w:p>
        </w:tc>
        <w:tc>
          <w:tcPr>
            <w:tcW w:w="3342" w:type="dxa"/>
          </w:tcPr>
          <w:p w14:paraId="6097B1A4" w14:textId="77777777" w:rsidR="009756E9" w:rsidRDefault="009756E9" w:rsidP="00C76597">
            <w:pPr>
              <w:pStyle w:val="NormalIndent"/>
            </w:pPr>
            <w:r>
              <w:t>Admin HO có thể chọn Duyệt hoặc Từ chối:</w:t>
            </w:r>
          </w:p>
          <w:p w14:paraId="6DDA9C4D" w14:textId="77777777" w:rsidR="009756E9" w:rsidRDefault="009756E9" w:rsidP="00C76597">
            <w:pPr>
              <w:pStyle w:val="NormalIndent"/>
            </w:pPr>
            <w:r>
              <w:t>+ Chọn Duyệt: đơn hàng gửi sang cho bộ phận HTTM</w:t>
            </w:r>
          </w:p>
          <w:p w14:paraId="19550383" w14:textId="77777777" w:rsidR="009756E9" w:rsidRDefault="009756E9" w:rsidP="00C76597">
            <w:pPr>
              <w:pStyle w:val="NormalIndent"/>
            </w:pPr>
            <w:r>
              <w:t>+ Chọn từ chối: Đơn hàng chuyển trạng thái Từ chối.</w:t>
            </w:r>
          </w:p>
          <w:p w14:paraId="55D72135" w14:textId="6D7474E8" w:rsidR="00F75935" w:rsidRDefault="00F75935" w:rsidP="00C76597">
            <w:pPr>
              <w:pStyle w:val="NormalIndent"/>
            </w:pPr>
            <w:r>
              <w:t>Sau khi đơn hàng được GSNPP duyệt (tương ứng với lập phiếu xuất kho trên DMS) thì kho NPP sẽ giảm và tăng doanh số cho khách hàng, cho NVBH.</w:t>
            </w:r>
          </w:p>
        </w:tc>
      </w:tr>
      <w:tr w:rsidR="00C13BA4" w14:paraId="2BA9FC86" w14:textId="77777777" w:rsidTr="00423B84">
        <w:tc>
          <w:tcPr>
            <w:tcW w:w="668" w:type="dxa"/>
          </w:tcPr>
          <w:p w14:paraId="64A12EAF" w14:textId="76AB331A" w:rsidR="00C13BA4" w:rsidRDefault="00C13BA4" w:rsidP="00C76597">
            <w:pPr>
              <w:pStyle w:val="NormalIndent"/>
            </w:pPr>
            <w:r>
              <w:t>3</w:t>
            </w:r>
          </w:p>
        </w:tc>
        <w:tc>
          <w:tcPr>
            <w:tcW w:w="3089" w:type="dxa"/>
          </w:tcPr>
          <w:p w14:paraId="1688EE6E" w14:textId="1D6D3358" w:rsidR="00C13BA4" w:rsidRDefault="004E0514" w:rsidP="00C76597">
            <w:pPr>
              <w:pStyle w:val="NormalIndent"/>
              <w:numPr>
                <w:ilvl w:val="0"/>
                <w:numId w:val="58"/>
              </w:numPr>
            </w:pPr>
            <w:r>
              <w:t>HO nhập/điều chỉnh</w:t>
            </w:r>
          </w:p>
        </w:tc>
        <w:tc>
          <w:tcPr>
            <w:tcW w:w="1620" w:type="dxa"/>
          </w:tcPr>
          <w:p w14:paraId="1E2FB94C" w14:textId="1691EFED" w:rsidR="00C13BA4" w:rsidRDefault="004E0514" w:rsidP="00C76597">
            <w:pPr>
              <w:pStyle w:val="NormalIndent"/>
            </w:pPr>
            <w:r>
              <w:t>HO</w:t>
            </w:r>
          </w:p>
        </w:tc>
        <w:tc>
          <w:tcPr>
            <w:tcW w:w="1620" w:type="dxa"/>
          </w:tcPr>
          <w:p w14:paraId="27E44917" w14:textId="77777777" w:rsidR="00C13BA4" w:rsidRDefault="00C13BA4" w:rsidP="00C76597">
            <w:pPr>
              <w:pStyle w:val="NormalIndent"/>
            </w:pPr>
            <w:r>
              <w:t>Đơn bán hàng (SO)</w:t>
            </w:r>
          </w:p>
        </w:tc>
        <w:tc>
          <w:tcPr>
            <w:tcW w:w="3342" w:type="dxa"/>
          </w:tcPr>
          <w:p w14:paraId="7BD4BED5" w14:textId="77777777" w:rsidR="00C13BA4" w:rsidRDefault="00C13BA4" w:rsidP="00C76597">
            <w:pPr>
              <w:pStyle w:val="NormalIndent"/>
            </w:pPr>
            <w:r>
              <w:t>Hỗ trợ thương mại dựa vào PO  được đồng bộ về ERP tạo SO gửi NPP</w:t>
            </w:r>
          </w:p>
        </w:tc>
      </w:tr>
      <w:tr w:rsidR="00C13BA4" w14:paraId="3C598941" w14:textId="77777777" w:rsidTr="00423B84">
        <w:tc>
          <w:tcPr>
            <w:tcW w:w="668" w:type="dxa"/>
          </w:tcPr>
          <w:p w14:paraId="33495FFF" w14:textId="77777777" w:rsidR="00C13BA4" w:rsidRDefault="00C13BA4" w:rsidP="00C76597">
            <w:pPr>
              <w:pStyle w:val="NormalIndent"/>
            </w:pPr>
            <w:r>
              <w:t>4</w:t>
            </w:r>
          </w:p>
        </w:tc>
        <w:tc>
          <w:tcPr>
            <w:tcW w:w="3089" w:type="dxa"/>
          </w:tcPr>
          <w:p w14:paraId="20F47FC6" w14:textId="3C7B3613" w:rsidR="00C13BA4" w:rsidRDefault="00C13BA4" w:rsidP="00C76597">
            <w:pPr>
              <w:pStyle w:val="NormalIndent"/>
              <w:numPr>
                <w:ilvl w:val="0"/>
                <w:numId w:val="58"/>
              </w:numPr>
            </w:pPr>
            <w:r>
              <w:t xml:space="preserve">Tạo đơn </w:t>
            </w:r>
            <w:r w:rsidR="00AA54BD">
              <w:t>nhập/xuất điều chỉnh</w:t>
            </w:r>
          </w:p>
        </w:tc>
        <w:tc>
          <w:tcPr>
            <w:tcW w:w="1620" w:type="dxa"/>
          </w:tcPr>
          <w:p w14:paraId="5ED68301" w14:textId="1A368C5E" w:rsidR="00C13BA4" w:rsidRDefault="00AA54BD" w:rsidP="00C76597">
            <w:pPr>
              <w:pStyle w:val="NormalIndent"/>
            </w:pPr>
            <w:r>
              <w:t>HO</w:t>
            </w:r>
          </w:p>
        </w:tc>
        <w:tc>
          <w:tcPr>
            <w:tcW w:w="1620" w:type="dxa"/>
          </w:tcPr>
          <w:p w14:paraId="666CA06B" w14:textId="77777777" w:rsidR="00C13BA4" w:rsidRDefault="00C13BA4" w:rsidP="00C76597">
            <w:pPr>
              <w:pStyle w:val="NormalIndent"/>
            </w:pPr>
            <w:r>
              <w:t>Đơn giao hàng ASN</w:t>
            </w:r>
          </w:p>
        </w:tc>
        <w:tc>
          <w:tcPr>
            <w:tcW w:w="3342" w:type="dxa"/>
          </w:tcPr>
          <w:p w14:paraId="705307A7" w14:textId="7E74C244" w:rsidR="00C13BA4" w:rsidRDefault="00AA54BD" w:rsidP="00C76597">
            <w:pPr>
              <w:pStyle w:val="NormalIndent"/>
            </w:pPr>
            <w:r>
              <w:t>HO tạo đơn Nhập/xuất điều chỉnh</w:t>
            </w:r>
          </w:p>
        </w:tc>
      </w:tr>
      <w:tr w:rsidR="00C13BA4" w14:paraId="120A2B10" w14:textId="77777777" w:rsidTr="00423B84">
        <w:tc>
          <w:tcPr>
            <w:tcW w:w="668" w:type="dxa"/>
          </w:tcPr>
          <w:p w14:paraId="626245A3" w14:textId="77777777" w:rsidR="00C13BA4" w:rsidRDefault="00C13BA4" w:rsidP="00C76597">
            <w:pPr>
              <w:pStyle w:val="NormalIndent"/>
            </w:pPr>
            <w:r>
              <w:t>7</w:t>
            </w:r>
          </w:p>
        </w:tc>
        <w:tc>
          <w:tcPr>
            <w:tcW w:w="3089" w:type="dxa"/>
          </w:tcPr>
          <w:p w14:paraId="6F16720D" w14:textId="1DD36158" w:rsidR="00C13BA4" w:rsidRDefault="00C13BA4" w:rsidP="00C76597">
            <w:pPr>
              <w:pStyle w:val="NormalIndent"/>
              <w:numPr>
                <w:ilvl w:val="0"/>
                <w:numId w:val="58"/>
              </w:numPr>
            </w:pPr>
            <w:r>
              <w:t xml:space="preserve">Nhập </w:t>
            </w:r>
            <w:r w:rsidR="00AA54BD">
              <w:t>kho</w:t>
            </w:r>
            <w:r>
              <w:t xml:space="preserve"> sản phẩm</w:t>
            </w:r>
          </w:p>
        </w:tc>
        <w:tc>
          <w:tcPr>
            <w:tcW w:w="1620" w:type="dxa"/>
          </w:tcPr>
          <w:p w14:paraId="4B2255E2" w14:textId="77777777" w:rsidR="00C13BA4" w:rsidRDefault="00C13BA4" w:rsidP="00C76597">
            <w:pPr>
              <w:pStyle w:val="NormalIndent"/>
            </w:pPr>
            <w:r>
              <w:t>Kế toán NPP</w:t>
            </w:r>
          </w:p>
        </w:tc>
        <w:tc>
          <w:tcPr>
            <w:tcW w:w="1620" w:type="dxa"/>
          </w:tcPr>
          <w:p w14:paraId="7F458DFF" w14:textId="77777777" w:rsidR="00C13BA4" w:rsidRDefault="00C13BA4" w:rsidP="00C76597">
            <w:pPr>
              <w:pStyle w:val="NormalIndent"/>
            </w:pPr>
            <w:r>
              <w:t>Đơn ASN</w:t>
            </w:r>
          </w:p>
        </w:tc>
        <w:tc>
          <w:tcPr>
            <w:tcW w:w="3342" w:type="dxa"/>
          </w:tcPr>
          <w:p w14:paraId="2A657A1B" w14:textId="77777777" w:rsidR="00C13BA4" w:rsidRDefault="00C13BA4" w:rsidP="00C76597">
            <w:pPr>
              <w:pStyle w:val="NormalIndent"/>
            </w:pPr>
            <w:r>
              <w:t xml:space="preserve">Nhập hàng vào hệ thống. </w:t>
            </w:r>
          </w:p>
        </w:tc>
      </w:tr>
      <w:tr w:rsidR="00C13BA4" w14:paraId="27A93DA9" w14:textId="77777777" w:rsidTr="00423B84">
        <w:tc>
          <w:tcPr>
            <w:tcW w:w="668" w:type="dxa"/>
          </w:tcPr>
          <w:p w14:paraId="2B22C2B4" w14:textId="77777777" w:rsidR="00C13BA4" w:rsidRDefault="00C13BA4" w:rsidP="00C76597">
            <w:pPr>
              <w:pStyle w:val="NormalIndent"/>
            </w:pPr>
            <w:r>
              <w:t>8</w:t>
            </w:r>
          </w:p>
        </w:tc>
        <w:tc>
          <w:tcPr>
            <w:tcW w:w="3089" w:type="dxa"/>
          </w:tcPr>
          <w:p w14:paraId="6F944E93" w14:textId="77777777" w:rsidR="00C13BA4" w:rsidRDefault="00C13BA4" w:rsidP="00C76597">
            <w:pPr>
              <w:pStyle w:val="NormalIndent"/>
              <w:numPr>
                <w:ilvl w:val="0"/>
                <w:numId w:val="58"/>
              </w:numPr>
            </w:pPr>
            <w:r>
              <w:t>Duyệt nhập hàng</w:t>
            </w:r>
          </w:p>
        </w:tc>
        <w:tc>
          <w:tcPr>
            <w:tcW w:w="1620" w:type="dxa"/>
          </w:tcPr>
          <w:p w14:paraId="27975FC8" w14:textId="77777777" w:rsidR="00C13BA4" w:rsidRDefault="00C13BA4" w:rsidP="00C76597">
            <w:pPr>
              <w:pStyle w:val="NormalIndent"/>
            </w:pPr>
            <w:r>
              <w:t>Kế toán NPP</w:t>
            </w:r>
          </w:p>
        </w:tc>
        <w:tc>
          <w:tcPr>
            <w:tcW w:w="1620" w:type="dxa"/>
          </w:tcPr>
          <w:p w14:paraId="7542313A" w14:textId="77777777" w:rsidR="00C13BA4" w:rsidRDefault="00C13BA4" w:rsidP="00C76597">
            <w:pPr>
              <w:pStyle w:val="NormalIndent"/>
            </w:pPr>
            <w:r>
              <w:t>Đơn ASN</w:t>
            </w:r>
          </w:p>
        </w:tc>
        <w:tc>
          <w:tcPr>
            <w:tcW w:w="3342" w:type="dxa"/>
          </w:tcPr>
          <w:p w14:paraId="07677968" w14:textId="77777777" w:rsidR="00C13BA4" w:rsidRDefault="00C13BA4" w:rsidP="00C76597">
            <w:pPr>
              <w:pStyle w:val="NormalIndent"/>
            </w:pPr>
            <w:r>
              <w:t>Kiểm tra chi tiết thông tin đơn ASN</w:t>
            </w:r>
          </w:p>
        </w:tc>
      </w:tr>
      <w:tr w:rsidR="00C13BA4" w14:paraId="2593BB9B" w14:textId="77777777" w:rsidTr="00423B84">
        <w:tc>
          <w:tcPr>
            <w:tcW w:w="668" w:type="dxa"/>
          </w:tcPr>
          <w:p w14:paraId="22AF3CAF" w14:textId="77777777" w:rsidR="00C13BA4" w:rsidRDefault="00C13BA4" w:rsidP="00C76597">
            <w:pPr>
              <w:pStyle w:val="NormalIndent"/>
            </w:pPr>
            <w:r>
              <w:t>9</w:t>
            </w:r>
          </w:p>
        </w:tc>
        <w:tc>
          <w:tcPr>
            <w:tcW w:w="3089" w:type="dxa"/>
          </w:tcPr>
          <w:p w14:paraId="37B7D992" w14:textId="77777777" w:rsidR="00C13BA4" w:rsidRDefault="00C13BA4" w:rsidP="00C76597">
            <w:pPr>
              <w:pStyle w:val="NormalIndent"/>
              <w:numPr>
                <w:ilvl w:val="0"/>
                <w:numId w:val="58"/>
              </w:numPr>
            </w:pPr>
            <w:r>
              <w:t>Hủy ASN</w:t>
            </w:r>
          </w:p>
        </w:tc>
        <w:tc>
          <w:tcPr>
            <w:tcW w:w="1620" w:type="dxa"/>
          </w:tcPr>
          <w:p w14:paraId="23228145" w14:textId="77777777" w:rsidR="00C13BA4" w:rsidRDefault="00C13BA4" w:rsidP="00C76597">
            <w:pPr>
              <w:pStyle w:val="NormalIndent"/>
            </w:pPr>
            <w:r>
              <w:t>Kế toán NPP</w:t>
            </w:r>
          </w:p>
        </w:tc>
        <w:tc>
          <w:tcPr>
            <w:tcW w:w="1620" w:type="dxa"/>
          </w:tcPr>
          <w:p w14:paraId="7DC5F5A0" w14:textId="77777777" w:rsidR="00C13BA4" w:rsidRDefault="00C13BA4" w:rsidP="00C76597">
            <w:pPr>
              <w:pStyle w:val="NormalIndent"/>
            </w:pPr>
            <w:r>
              <w:t>Hủy đơn ASN</w:t>
            </w:r>
          </w:p>
        </w:tc>
        <w:tc>
          <w:tcPr>
            <w:tcW w:w="3342" w:type="dxa"/>
          </w:tcPr>
          <w:p w14:paraId="2E6CF8DB" w14:textId="77777777" w:rsidR="00C13BA4" w:rsidRDefault="00C13BA4" w:rsidP="00C76597">
            <w:pPr>
              <w:pStyle w:val="NormalIndent"/>
            </w:pPr>
            <w:r>
              <w:t>Hủy ASN khi kiểm tra ASN gửi về sai</w:t>
            </w:r>
          </w:p>
        </w:tc>
      </w:tr>
      <w:tr w:rsidR="00C13BA4" w14:paraId="3193F89C" w14:textId="77777777" w:rsidTr="00423B84">
        <w:tc>
          <w:tcPr>
            <w:tcW w:w="668" w:type="dxa"/>
          </w:tcPr>
          <w:p w14:paraId="2F90FF2E" w14:textId="77777777" w:rsidR="00C13BA4" w:rsidRDefault="00C13BA4" w:rsidP="00C76597">
            <w:pPr>
              <w:pStyle w:val="NormalIndent"/>
            </w:pPr>
            <w:r>
              <w:t>9</w:t>
            </w:r>
          </w:p>
        </w:tc>
        <w:tc>
          <w:tcPr>
            <w:tcW w:w="3089" w:type="dxa"/>
          </w:tcPr>
          <w:p w14:paraId="689A4154" w14:textId="77777777" w:rsidR="00C13BA4" w:rsidRDefault="00C13BA4" w:rsidP="00C76597">
            <w:pPr>
              <w:pStyle w:val="NormalIndent"/>
              <w:numPr>
                <w:ilvl w:val="0"/>
                <w:numId w:val="58"/>
              </w:numPr>
            </w:pPr>
            <w:r>
              <w:t xml:space="preserve">Tăng kho theo sản </w:t>
            </w:r>
            <w:r>
              <w:lastRenderedPageBreak/>
              <w:t>phẩm</w:t>
            </w:r>
          </w:p>
        </w:tc>
        <w:tc>
          <w:tcPr>
            <w:tcW w:w="1620" w:type="dxa"/>
          </w:tcPr>
          <w:p w14:paraId="00C92782" w14:textId="77777777" w:rsidR="00C13BA4" w:rsidRDefault="00C13BA4" w:rsidP="00C76597">
            <w:pPr>
              <w:pStyle w:val="NormalIndent"/>
            </w:pPr>
            <w:r>
              <w:lastRenderedPageBreak/>
              <w:t xml:space="preserve">Hệ thống </w:t>
            </w:r>
            <w:r>
              <w:lastRenderedPageBreak/>
              <w:t>Sales.One</w:t>
            </w:r>
          </w:p>
        </w:tc>
        <w:tc>
          <w:tcPr>
            <w:tcW w:w="1620" w:type="dxa"/>
          </w:tcPr>
          <w:p w14:paraId="3FFD6099" w14:textId="77777777" w:rsidR="00C13BA4" w:rsidRDefault="00C13BA4" w:rsidP="00C76597">
            <w:pPr>
              <w:pStyle w:val="NormalIndent"/>
            </w:pPr>
            <w:r>
              <w:lastRenderedPageBreak/>
              <w:t xml:space="preserve">Duyệt nhập </w:t>
            </w:r>
            <w:r>
              <w:lastRenderedPageBreak/>
              <w:t>hàng</w:t>
            </w:r>
          </w:p>
        </w:tc>
        <w:tc>
          <w:tcPr>
            <w:tcW w:w="3342" w:type="dxa"/>
          </w:tcPr>
          <w:p w14:paraId="766F942A" w14:textId="77777777" w:rsidR="00C13BA4" w:rsidRDefault="00C13BA4" w:rsidP="00C76597">
            <w:pPr>
              <w:pStyle w:val="NormalIndent"/>
            </w:pPr>
            <w:r>
              <w:lastRenderedPageBreak/>
              <w:t xml:space="preserve">Duyệt nhập hàng: Hệ thống tăng </w:t>
            </w:r>
            <w:r>
              <w:lastRenderedPageBreak/>
              <w:t>tồn kho theo sản phẩm.</w:t>
            </w:r>
          </w:p>
        </w:tc>
      </w:tr>
    </w:tbl>
    <w:p w14:paraId="1C62CBD6" w14:textId="77777777" w:rsidR="00C13BA4" w:rsidRPr="00C13BA4" w:rsidRDefault="00C13BA4" w:rsidP="004E0514">
      <w:pPr>
        <w:ind w:left="0"/>
      </w:pPr>
    </w:p>
    <w:p w14:paraId="78B58326" w14:textId="2E18F5FC" w:rsidR="00A92E6B" w:rsidRDefault="0052471A" w:rsidP="00A92E6B">
      <w:pPr>
        <w:pStyle w:val="Heading2"/>
      </w:pPr>
      <w:bookmarkStart w:id="27" w:name="_Toc520102863"/>
      <w:r>
        <w:t>Quy trình n</w:t>
      </w:r>
      <w:r w:rsidR="00A92E6B">
        <w:t>ghiệp vụ NPP trả hàng công ty</w:t>
      </w:r>
      <w:bookmarkEnd w:id="27"/>
    </w:p>
    <w:p w14:paraId="667552BF" w14:textId="77777777" w:rsidR="00A92E6B" w:rsidRDefault="00A92E6B" w:rsidP="00A92E6B">
      <w:pPr>
        <w:pStyle w:val="Heading3"/>
      </w:pPr>
      <w:bookmarkStart w:id="28" w:name="_Toc520102864"/>
      <w:r>
        <w:t>Mô tả chung</w:t>
      </w:r>
      <w:bookmarkEnd w:id="28"/>
    </w:p>
    <w:p w14:paraId="7773484C" w14:textId="7056354A" w:rsidR="00085582" w:rsidRDefault="00903FCD" w:rsidP="00416067">
      <w:pPr>
        <w:ind w:left="0" w:firstLine="360"/>
      </w:pPr>
      <w:r>
        <w:t>NPP có thể trả hàng công ty trong 02 trường hợp:</w:t>
      </w:r>
    </w:p>
    <w:p w14:paraId="39258B1A" w14:textId="634A29C7" w:rsidR="00903FCD" w:rsidRDefault="00903FCD" w:rsidP="00903FCD">
      <w:pPr>
        <w:pStyle w:val="Bullet1"/>
      </w:pPr>
      <w:r>
        <w:t>Trả nguyên đơn hàng mua từ công ty: NPP phát hiện ra đơn hàng công ty giao bị sai nên phải thu hồi.</w:t>
      </w:r>
    </w:p>
    <w:p w14:paraId="482234A3" w14:textId="1D031600" w:rsidR="00903FCD" w:rsidRPr="00085582" w:rsidRDefault="00903FCD" w:rsidP="00903FCD">
      <w:pPr>
        <w:pStyle w:val="Bullet1"/>
      </w:pPr>
      <w:r>
        <w:t xml:space="preserve">Trả hàng </w:t>
      </w:r>
      <w:r w:rsidR="00696319">
        <w:t>lỗi, hỏng: Thực hiện khi có hàng lỗi &amp; hỏng thu hồi từ thị trường.</w:t>
      </w:r>
    </w:p>
    <w:p w14:paraId="19A84830" w14:textId="3F0EF271" w:rsidR="00C13BA4" w:rsidRPr="009B5949" w:rsidRDefault="00C7434D" w:rsidP="00C13BA4">
      <w:pPr>
        <w:pStyle w:val="Heading3"/>
      </w:pPr>
      <w:bookmarkStart w:id="29" w:name="_Toc520102865"/>
      <w:r>
        <w:t>Luồng quy trình</w:t>
      </w:r>
      <w:r w:rsidR="00C13BA4">
        <w:rPr>
          <w:noProof/>
          <w:snapToGrid/>
        </w:rPr>
        <w:drawing>
          <wp:anchor distT="0" distB="0" distL="114300" distR="114300" simplePos="0" relativeHeight="251659264" behindDoc="0" locked="0" layoutInCell="1" allowOverlap="1" wp14:anchorId="0228008D" wp14:editId="53A9D320">
            <wp:simplePos x="0" y="0"/>
            <wp:positionH relativeFrom="column">
              <wp:posOffset>0</wp:posOffset>
            </wp:positionH>
            <wp:positionV relativeFrom="paragraph">
              <wp:posOffset>332740</wp:posOffset>
            </wp:positionV>
            <wp:extent cx="6744970" cy="3031490"/>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744970" cy="3031490"/>
                    </a:xfrm>
                    <a:prstGeom prst="rect">
                      <a:avLst/>
                    </a:prstGeom>
                  </pic:spPr>
                </pic:pic>
              </a:graphicData>
            </a:graphic>
          </wp:anchor>
        </w:drawing>
      </w:r>
      <w:bookmarkEnd w:id="29"/>
    </w:p>
    <w:p w14:paraId="2D5983A1" w14:textId="7BFE696A" w:rsidR="00085582" w:rsidRDefault="00120370" w:rsidP="00085582">
      <w:pPr>
        <w:pStyle w:val="Heading3"/>
      </w:pPr>
      <w:bookmarkStart w:id="30" w:name="_Toc520102866"/>
      <w:r>
        <w:t>Mô tả các bước</w:t>
      </w:r>
      <w:r w:rsidR="00226BB9">
        <w:t xml:space="preserve"> thực hiện</w:t>
      </w:r>
      <w:bookmarkEnd w:id="30"/>
    </w:p>
    <w:tbl>
      <w:tblPr>
        <w:tblStyle w:val="TableGrid"/>
        <w:tblW w:w="10440" w:type="dxa"/>
        <w:tblInd w:w="288" w:type="dxa"/>
        <w:tblLayout w:type="fixed"/>
        <w:tblLook w:val="04A0" w:firstRow="1" w:lastRow="0" w:firstColumn="1" w:lastColumn="0" w:noHBand="0" w:noVBand="1"/>
      </w:tblPr>
      <w:tblGrid>
        <w:gridCol w:w="668"/>
        <w:gridCol w:w="3089"/>
        <w:gridCol w:w="1620"/>
        <w:gridCol w:w="1620"/>
        <w:gridCol w:w="3443"/>
      </w:tblGrid>
      <w:tr w:rsidR="00C13BA4" w14:paraId="115947A6" w14:textId="77777777" w:rsidTr="00423B84">
        <w:tc>
          <w:tcPr>
            <w:tcW w:w="668" w:type="dxa"/>
          </w:tcPr>
          <w:p w14:paraId="5ADD5233" w14:textId="77777777" w:rsidR="00C13BA4" w:rsidRPr="007A0D88" w:rsidRDefault="00C13BA4" w:rsidP="00C76597">
            <w:pPr>
              <w:pStyle w:val="NormalIndent"/>
            </w:pPr>
            <w:r w:rsidRPr="007A0D88">
              <w:t>TT</w:t>
            </w:r>
          </w:p>
        </w:tc>
        <w:tc>
          <w:tcPr>
            <w:tcW w:w="3089" w:type="dxa"/>
          </w:tcPr>
          <w:p w14:paraId="77A7667C" w14:textId="77777777" w:rsidR="00C13BA4" w:rsidRPr="007A0D88" w:rsidRDefault="00C13BA4" w:rsidP="00C76597">
            <w:pPr>
              <w:pStyle w:val="NormalIndent"/>
            </w:pPr>
            <w:r w:rsidRPr="007A0D88">
              <w:t>TÊN BƯỚC</w:t>
            </w:r>
          </w:p>
        </w:tc>
        <w:tc>
          <w:tcPr>
            <w:tcW w:w="1620" w:type="dxa"/>
          </w:tcPr>
          <w:p w14:paraId="6C139BD4" w14:textId="77777777" w:rsidR="00C13BA4" w:rsidRPr="007A0D88" w:rsidRDefault="00C13BA4" w:rsidP="00C76597">
            <w:pPr>
              <w:pStyle w:val="NormalIndent"/>
            </w:pPr>
            <w:r w:rsidRPr="007A0D88">
              <w:t>NGƯỜI THỰC HIỆN</w:t>
            </w:r>
          </w:p>
        </w:tc>
        <w:tc>
          <w:tcPr>
            <w:tcW w:w="1620" w:type="dxa"/>
          </w:tcPr>
          <w:p w14:paraId="474E0CBA" w14:textId="77777777" w:rsidR="00C13BA4" w:rsidRPr="007A0D88" w:rsidRDefault="00C13BA4" w:rsidP="00C76597">
            <w:pPr>
              <w:pStyle w:val="NormalIndent"/>
            </w:pPr>
            <w:r w:rsidRPr="007A0D88">
              <w:t>HỒ SƠ/ DỮ LIỆU CẦN</w:t>
            </w:r>
          </w:p>
        </w:tc>
        <w:tc>
          <w:tcPr>
            <w:tcW w:w="3443" w:type="dxa"/>
          </w:tcPr>
          <w:p w14:paraId="184B0707" w14:textId="77777777" w:rsidR="00C13BA4" w:rsidRPr="007A0D88" w:rsidRDefault="00C13BA4" w:rsidP="00C76597">
            <w:pPr>
              <w:pStyle w:val="NormalIndent"/>
            </w:pPr>
            <w:r w:rsidRPr="007A0D88">
              <w:t>MÔ TẢ</w:t>
            </w:r>
          </w:p>
        </w:tc>
      </w:tr>
      <w:tr w:rsidR="00C13BA4" w14:paraId="3D786486" w14:textId="77777777" w:rsidTr="00423B84">
        <w:tc>
          <w:tcPr>
            <w:tcW w:w="668" w:type="dxa"/>
          </w:tcPr>
          <w:p w14:paraId="291E764F" w14:textId="77777777" w:rsidR="00C13BA4" w:rsidRDefault="00C13BA4" w:rsidP="00C76597">
            <w:pPr>
              <w:pStyle w:val="NormalIndent"/>
            </w:pPr>
            <w:r>
              <w:t>1</w:t>
            </w:r>
          </w:p>
        </w:tc>
        <w:tc>
          <w:tcPr>
            <w:tcW w:w="3089" w:type="dxa"/>
          </w:tcPr>
          <w:p w14:paraId="10AD87B9" w14:textId="77777777" w:rsidR="00C13BA4" w:rsidRDefault="00C13BA4" w:rsidP="00C76597">
            <w:pPr>
              <w:pStyle w:val="NormalIndent"/>
              <w:numPr>
                <w:ilvl w:val="0"/>
                <w:numId w:val="59"/>
              </w:numPr>
            </w:pPr>
            <w:r>
              <w:rPr>
                <w:noProof/>
                <w:snapToGrid/>
              </w:rPr>
              <w:t>Lập đơn trả hàng cho NCC</w:t>
            </w:r>
          </w:p>
        </w:tc>
        <w:tc>
          <w:tcPr>
            <w:tcW w:w="1620" w:type="dxa"/>
          </w:tcPr>
          <w:p w14:paraId="6C3C8192" w14:textId="77777777" w:rsidR="00C13BA4" w:rsidRDefault="00C13BA4" w:rsidP="00C76597">
            <w:pPr>
              <w:pStyle w:val="NormalIndent"/>
            </w:pPr>
            <w:r>
              <w:t>Kế toán NPP</w:t>
            </w:r>
          </w:p>
        </w:tc>
        <w:tc>
          <w:tcPr>
            <w:tcW w:w="1620" w:type="dxa"/>
          </w:tcPr>
          <w:p w14:paraId="6843B52C" w14:textId="77777777" w:rsidR="00C13BA4" w:rsidRDefault="00C13BA4" w:rsidP="00C76597">
            <w:pPr>
              <w:pStyle w:val="NormalIndent"/>
            </w:pPr>
            <w:r>
              <w:t>Chọn ASN gốc</w:t>
            </w:r>
          </w:p>
        </w:tc>
        <w:tc>
          <w:tcPr>
            <w:tcW w:w="3443" w:type="dxa"/>
          </w:tcPr>
          <w:p w14:paraId="5F734D52" w14:textId="77777777" w:rsidR="00C13BA4" w:rsidRDefault="00C13BA4" w:rsidP="00C76597">
            <w:pPr>
              <w:pStyle w:val="NormalIndent"/>
            </w:pPr>
            <w:r>
              <w:t xml:space="preserve">Kế toán NPP lập đơn trả hàng dựa trên các </w:t>
            </w:r>
            <w:r w:rsidR="00AA54BD">
              <w:t xml:space="preserve">thông tin: Đơn vị, Số đơn trả, số đơn hàng. </w:t>
            </w:r>
          </w:p>
          <w:p w14:paraId="7C42C316" w14:textId="77777777" w:rsidR="00AA54BD" w:rsidRDefault="00AA54BD" w:rsidP="00C76597">
            <w:pPr>
              <w:pStyle w:val="NormalIndent"/>
            </w:pPr>
            <w:r>
              <w:t>Sauk hi nhập Số đơn hàng, hệ thống tự động hiển thị các thông tin của đơn hàng: loại đơn, trạng thái, ngày giao hàng, mã khách hàng, tên KH, NVBH, NVGH.</w:t>
            </w:r>
          </w:p>
          <w:p w14:paraId="088A51FF" w14:textId="284324FF" w:rsidR="00AA54BD" w:rsidRDefault="00AA54BD" w:rsidP="00C76597">
            <w:pPr>
              <w:pStyle w:val="NormalIndent"/>
            </w:pPr>
            <w:r>
              <w:t>Cho phép nhập Lý do trả hàng.</w:t>
            </w:r>
          </w:p>
        </w:tc>
      </w:tr>
      <w:tr w:rsidR="00C13BA4" w14:paraId="60EE75B9" w14:textId="77777777" w:rsidTr="00423B84">
        <w:tc>
          <w:tcPr>
            <w:tcW w:w="668" w:type="dxa"/>
          </w:tcPr>
          <w:p w14:paraId="4EB54E0F" w14:textId="77777777" w:rsidR="00C13BA4" w:rsidRDefault="00C13BA4" w:rsidP="00C76597">
            <w:pPr>
              <w:pStyle w:val="NormalIndent"/>
            </w:pPr>
            <w:r>
              <w:lastRenderedPageBreak/>
              <w:t>2</w:t>
            </w:r>
          </w:p>
        </w:tc>
        <w:tc>
          <w:tcPr>
            <w:tcW w:w="3089" w:type="dxa"/>
          </w:tcPr>
          <w:p w14:paraId="1C806613" w14:textId="77777777" w:rsidR="00C13BA4" w:rsidRDefault="00C13BA4" w:rsidP="00C76597">
            <w:pPr>
              <w:pStyle w:val="NormalIndent"/>
              <w:numPr>
                <w:ilvl w:val="0"/>
                <w:numId w:val="59"/>
              </w:numPr>
            </w:pPr>
            <w:r>
              <w:t>Kiểm tra đơn trả hàng</w:t>
            </w:r>
          </w:p>
        </w:tc>
        <w:tc>
          <w:tcPr>
            <w:tcW w:w="1620" w:type="dxa"/>
          </w:tcPr>
          <w:p w14:paraId="04D8AB77" w14:textId="77777777" w:rsidR="00C13BA4" w:rsidRDefault="00C13BA4" w:rsidP="00C76597">
            <w:pPr>
              <w:pStyle w:val="NormalIndent"/>
            </w:pPr>
            <w:r>
              <w:t>GSNPP</w:t>
            </w:r>
          </w:p>
        </w:tc>
        <w:tc>
          <w:tcPr>
            <w:tcW w:w="1620" w:type="dxa"/>
          </w:tcPr>
          <w:p w14:paraId="0736AF6D" w14:textId="77777777" w:rsidR="00C13BA4" w:rsidRDefault="00C13BA4" w:rsidP="00C76597">
            <w:pPr>
              <w:pStyle w:val="NormalIndent"/>
            </w:pPr>
            <w:r>
              <w:t>Đơn trả hàng</w:t>
            </w:r>
          </w:p>
        </w:tc>
        <w:tc>
          <w:tcPr>
            <w:tcW w:w="3443" w:type="dxa"/>
          </w:tcPr>
          <w:p w14:paraId="57F4AF1B" w14:textId="77777777" w:rsidR="00C13BA4" w:rsidRDefault="00C13BA4" w:rsidP="00C76597">
            <w:pPr>
              <w:pStyle w:val="NormalIndent"/>
            </w:pPr>
            <w:r>
              <w:t>GSNPP kiểm tra đơn trả hàng hợp lệ hay không. Nếu hợp lệ chuyển lên cho TNKD duyệt. Nếu không hợp lệ thì hủy.</w:t>
            </w:r>
          </w:p>
        </w:tc>
      </w:tr>
      <w:tr w:rsidR="00C13BA4" w14:paraId="097ED454" w14:textId="77777777" w:rsidTr="00423B84">
        <w:tc>
          <w:tcPr>
            <w:tcW w:w="668" w:type="dxa"/>
          </w:tcPr>
          <w:p w14:paraId="37272F05" w14:textId="77777777" w:rsidR="00C13BA4" w:rsidRDefault="00C13BA4" w:rsidP="00C76597">
            <w:pPr>
              <w:pStyle w:val="NormalIndent"/>
            </w:pPr>
            <w:r>
              <w:t>3</w:t>
            </w:r>
          </w:p>
        </w:tc>
        <w:tc>
          <w:tcPr>
            <w:tcW w:w="3089" w:type="dxa"/>
          </w:tcPr>
          <w:p w14:paraId="7543B379" w14:textId="77777777" w:rsidR="00C13BA4" w:rsidRDefault="00C13BA4" w:rsidP="00C76597">
            <w:pPr>
              <w:pStyle w:val="NormalIndent"/>
              <w:numPr>
                <w:ilvl w:val="0"/>
                <w:numId w:val="59"/>
              </w:numPr>
            </w:pPr>
            <w:r>
              <w:t>Hủy</w:t>
            </w:r>
          </w:p>
        </w:tc>
        <w:tc>
          <w:tcPr>
            <w:tcW w:w="1620" w:type="dxa"/>
          </w:tcPr>
          <w:p w14:paraId="41490EEF" w14:textId="77777777" w:rsidR="00C13BA4" w:rsidRDefault="00C13BA4" w:rsidP="00C76597">
            <w:pPr>
              <w:pStyle w:val="NormalIndent"/>
            </w:pPr>
            <w:r>
              <w:t>GSNPP</w:t>
            </w:r>
          </w:p>
        </w:tc>
        <w:tc>
          <w:tcPr>
            <w:tcW w:w="1620" w:type="dxa"/>
          </w:tcPr>
          <w:p w14:paraId="2ACEC8E8" w14:textId="77777777" w:rsidR="00C13BA4" w:rsidRDefault="00C13BA4" w:rsidP="00C76597">
            <w:pPr>
              <w:pStyle w:val="NormalIndent"/>
            </w:pPr>
            <w:r>
              <w:t>Đơn trả hàng</w:t>
            </w:r>
          </w:p>
        </w:tc>
        <w:tc>
          <w:tcPr>
            <w:tcW w:w="3443" w:type="dxa"/>
          </w:tcPr>
          <w:p w14:paraId="59FE3D34" w14:textId="77777777" w:rsidR="00C13BA4" w:rsidRDefault="00C13BA4" w:rsidP="00C76597">
            <w:pPr>
              <w:pStyle w:val="NormalIndent"/>
            </w:pPr>
            <w:r>
              <w:t>Đơn trả hàng không hợp lệ thì tiến hành hủy.</w:t>
            </w:r>
          </w:p>
        </w:tc>
      </w:tr>
      <w:tr w:rsidR="00C13BA4" w14:paraId="55A61D19" w14:textId="77777777" w:rsidTr="00423B84">
        <w:tc>
          <w:tcPr>
            <w:tcW w:w="668" w:type="dxa"/>
          </w:tcPr>
          <w:p w14:paraId="61A44539" w14:textId="77777777" w:rsidR="00C13BA4" w:rsidRDefault="00C13BA4" w:rsidP="00C76597">
            <w:pPr>
              <w:pStyle w:val="NormalIndent"/>
            </w:pPr>
            <w:r>
              <w:t>4</w:t>
            </w:r>
          </w:p>
        </w:tc>
        <w:tc>
          <w:tcPr>
            <w:tcW w:w="3089" w:type="dxa"/>
          </w:tcPr>
          <w:p w14:paraId="76008A13" w14:textId="77777777" w:rsidR="00C13BA4" w:rsidRDefault="00C13BA4" w:rsidP="00C76597">
            <w:pPr>
              <w:pStyle w:val="NormalIndent"/>
              <w:numPr>
                <w:ilvl w:val="0"/>
                <w:numId w:val="59"/>
              </w:numPr>
            </w:pPr>
            <w:r>
              <w:t>Kiểm tra đơn trả hàng</w:t>
            </w:r>
          </w:p>
        </w:tc>
        <w:tc>
          <w:tcPr>
            <w:tcW w:w="1620" w:type="dxa"/>
          </w:tcPr>
          <w:p w14:paraId="0DBDEA19" w14:textId="77777777" w:rsidR="00C13BA4" w:rsidRDefault="00C13BA4" w:rsidP="00C76597">
            <w:pPr>
              <w:pStyle w:val="NormalIndent"/>
            </w:pPr>
            <w:r>
              <w:t>TNKD</w:t>
            </w:r>
          </w:p>
        </w:tc>
        <w:tc>
          <w:tcPr>
            <w:tcW w:w="1620" w:type="dxa"/>
          </w:tcPr>
          <w:p w14:paraId="49CA89D6" w14:textId="77777777" w:rsidR="00C13BA4" w:rsidRDefault="00C13BA4" w:rsidP="00C76597">
            <w:pPr>
              <w:pStyle w:val="NormalIndent"/>
            </w:pPr>
            <w:r>
              <w:t>Đơn trả hàng</w:t>
            </w:r>
          </w:p>
        </w:tc>
        <w:tc>
          <w:tcPr>
            <w:tcW w:w="3443" w:type="dxa"/>
          </w:tcPr>
          <w:p w14:paraId="7A16BEE4" w14:textId="77777777" w:rsidR="00C13BA4" w:rsidRDefault="00C13BA4" w:rsidP="00C76597">
            <w:pPr>
              <w:pStyle w:val="NormalIndent"/>
            </w:pPr>
            <w:r>
              <w:t>TNKD kiểm tra đơn trả hàng hợp lệ hay không. Nếu hợp lệ thì duyệt. Nếu không hợp lệ thì từ chối.</w:t>
            </w:r>
          </w:p>
        </w:tc>
      </w:tr>
      <w:tr w:rsidR="00C13BA4" w14:paraId="3D2955E4" w14:textId="77777777" w:rsidTr="00423B84">
        <w:tc>
          <w:tcPr>
            <w:tcW w:w="668" w:type="dxa"/>
          </w:tcPr>
          <w:p w14:paraId="60B7340D" w14:textId="77777777" w:rsidR="00C13BA4" w:rsidRDefault="00C13BA4" w:rsidP="00C76597">
            <w:pPr>
              <w:pStyle w:val="NormalIndent"/>
            </w:pPr>
            <w:r>
              <w:t>5</w:t>
            </w:r>
          </w:p>
        </w:tc>
        <w:tc>
          <w:tcPr>
            <w:tcW w:w="3089" w:type="dxa"/>
          </w:tcPr>
          <w:p w14:paraId="6F54CD1B" w14:textId="77777777" w:rsidR="00C13BA4" w:rsidRDefault="00C13BA4" w:rsidP="00C76597">
            <w:pPr>
              <w:pStyle w:val="NormalIndent"/>
              <w:numPr>
                <w:ilvl w:val="0"/>
                <w:numId w:val="59"/>
              </w:numPr>
            </w:pPr>
            <w:r>
              <w:t>Từ chối</w:t>
            </w:r>
          </w:p>
        </w:tc>
        <w:tc>
          <w:tcPr>
            <w:tcW w:w="1620" w:type="dxa"/>
          </w:tcPr>
          <w:p w14:paraId="234D84B7" w14:textId="77777777" w:rsidR="00C13BA4" w:rsidRDefault="00C13BA4" w:rsidP="00C76597">
            <w:pPr>
              <w:pStyle w:val="NormalIndent"/>
            </w:pPr>
            <w:r>
              <w:t>TNKD</w:t>
            </w:r>
          </w:p>
        </w:tc>
        <w:tc>
          <w:tcPr>
            <w:tcW w:w="1620" w:type="dxa"/>
          </w:tcPr>
          <w:p w14:paraId="6FE9165A" w14:textId="77777777" w:rsidR="00C13BA4" w:rsidRDefault="00C13BA4" w:rsidP="00C76597">
            <w:pPr>
              <w:pStyle w:val="NormalIndent"/>
            </w:pPr>
            <w:r>
              <w:t>Đơn trả hàng</w:t>
            </w:r>
          </w:p>
        </w:tc>
        <w:tc>
          <w:tcPr>
            <w:tcW w:w="3443" w:type="dxa"/>
          </w:tcPr>
          <w:p w14:paraId="5C0B6B89" w14:textId="77777777" w:rsidR="00C13BA4" w:rsidRDefault="00C13BA4" w:rsidP="00C76597">
            <w:pPr>
              <w:pStyle w:val="NormalIndent"/>
            </w:pPr>
            <w:r>
              <w:t>Đơn trả hàng không hợp lệ thì tiến hành từ chối.</w:t>
            </w:r>
          </w:p>
        </w:tc>
      </w:tr>
      <w:tr w:rsidR="00C13BA4" w14:paraId="18B6938D" w14:textId="77777777" w:rsidTr="00423B84">
        <w:tc>
          <w:tcPr>
            <w:tcW w:w="668" w:type="dxa"/>
          </w:tcPr>
          <w:p w14:paraId="75D0CD9D" w14:textId="77777777" w:rsidR="00C13BA4" w:rsidRDefault="00C13BA4" w:rsidP="00C76597">
            <w:pPr>
              <w:pStyle w:val="NormalIndent"/>
            </w:pPr>
            <w:r>
              <w:t>6</w:t>
            </w:r>
          </w:p>
        </w:tc>
        <w:tc>
          <w:tcPr>
            <w:tcW w:w="3089" w:type="dxa"/>
          </w:tcPr>
          <w:p w14:paraId="666CEC4E" w14:textId="77777777" w:rsidR="00C13BA4" w:rsidRDefault="00C13BA4" w:rsidP="00C76597">
            <w:pPr>
              <w:pStyle w:val="NormalIndent"/>
              <w:numPr>
                <w:ilvl w:val="0"/>
                <w:numId w:val="59"/>
              </w:numPr>
            </w:pPr>
            <w:r>
              <w:t>Nhập đơn trả hàng</w:t>
            </w:r>
          </w:p>
        </w:tc>
        <w:tc>
          <w:tcPr>
            <w:tcW w:w="1620" w:type="dxa"/>
          </w:tcPr>
          <w:p w14:paraId="7BB2584E" w14:textId="77777777" w:rsidR="00C13BA4" w:rsidRDefault="00C13BA4" w:rsidP="00C76597">
            <w:pPr>
              <w:pStyle w:val="NormalIndent"/>
            </w:pPr>
            <w:r>
              <w:t>KTNPP</w:t>
            </w:r>
          </w:p>
        </w:tc>
        <w:tc>
          <w:tcPr>
            <w:tcW w:w="1620" w:type="dxa"/>
          </w:tcPr>
          <w:p w14:paraId="03F29EBA" w14:textId="77777777" w:rsidR="00C13BA4" w:rsidRDefault="00C13BA4" w:rsidP="00C76597">
            <w:pPr>
              <w:pStyle w:val="NormalIndent"/>
            </w:pPr>
            <w:r>
              <w:t>Đơn trả hàng</w:t>
            </w:r>
          </w:p>
        </w:tc>
        <w:tc>
          <w:tcPr>
            <w:tcW w:w="3443" w:type="dxa"/>
          </w:tcPr>
          <w:p w14:paraId="0DBFF8C0" w14:textId="77777777" w:rsidR="00C13BA4" w:rsidRDefault="00C13BA4" w:rsidP="00C76597">
            <w:pPr>
              <w:pStyle w:val="NormalIndent"/>
            </w:pPr>
            <w:r>
              <w:t>KTNPP tiến hành chọn đơn trả hàng đã duyệt thực hiện trả.</w:t>
            </w:r>
          </w:p>
        </w:tc>
      </w:tr>
      <w:tr w:rsidR="00C13BA4" w14:paraId="7E4B9BB2" w14:textId="77777777" w:rsidTr="00423B84">
        <w:tc>
          <w:tcPr>
            <w:tcW w:w="668" w:type="dxa"/>
          </w:tcPr>
          <w:p w14:paraId="2F474BBC" w14:textId="77777777" w:rsidR="00C13BA4" w:rsidRDefault="00C13BA4" w:rsidP="00C76597">
            <w:pPr>
              <w:pStyle w:val="NormalIndent"/>
            </w:pPr>
            <w:r>
              <w:t>7</w:t>
            </w:r>
          </w:p>
        </w:tc>
        <w:tc>
          <w:tcPr>
            <w:tcW w:w="3089" w:type="dxa"/>
          </w:tcPr>
          <w:p w14:paraId="5D313806" w14:textId="77777777" w:rsidR="00C13BA4" w:rsidRDefault="00C13BA4" w:rsidP="00C76597">
            <w:pPr>
              <w:pStyle w:val="NormalIndent"/>
              <w:numPr>
                <w:ilvl w:val="0"/>
                <w:numId w:val="59"/>
              </w:numPr>
            </w:pPr>
            <w:r>
              <w:t>Giảm trừ kho SKU theo đơn hàng trả</w:t>
            </w:r>
          </w:p>
        </w:tc>
        <w:tc>
          <w:tcPr>
            <w:tcW w:w="1620" w:type="dxa"/>
          </w:tcPr>
          <w:p w14:paraId="443F1805" w14:textId="77777777" w:rsidR="00C13BA4" w:rsidRDefault="00C13BA4" w:rsidP="00C76597">
            <w:pPr>
              <w:pStyle w:val="NormalIndent"/>
            </w:pPr>
            <w:r>
              <w:t xml:space="preserve">Hệ thống </w:t>
            </w:r>
          </w:p>
        </w:tc>
        <w:tc>
          <w:tcPr>
            <w:tcW w:w="1620" w:type="dxa"/>
          </w:tcPr>
          <w:p w14:paraId="4389497D" w14:textId="77777777" w:rsidR="00C13BA4" w:rsidRDefault="00C13BA4" w:rsidP="00C76597">
            <w:pPr>
              <w:pStyle w:val="NormalIndent"/>
            </w:pPr>
          </w:p>
        </w:tc>
        <w:tc>
          <w:tcPr>
            <w:tcW w:w="3443" w:type="dxa"/>
          </w:tcPr>
          <w:p w14:paraId="04D519CE" w14:textId="77777777" w:rsidR="00C13BA4" w:rsidRDefault="00C13BA4" w:rsidP="00C76597">
            <w:pPr>
              <w:pStyle w:val="NormalIndent"/>
            </w:pPr>
            <w:r>
              <w:t>Giảm trừ kho đáp ứng và thực tế.</w:t>
            </w:r>
          </w:p>
        </w:tc>
      </w:tr>
      <w:tr w:rsidR="00C13BA4" w14:paraId="0354B246" w14:textId="77777777" w:rsidTr="00423B84">
        <w:tc>
          <w:tcPr>
            <w:tcW w:w="668" w:type="dxa"/>
          </w:tcPr>
          <w:p w14:paraId="35A0EDC8" w14:textId="77777777" w:rsidR="00C13BA4" w:rsidRDefault="00C13BA4" w:rsidP="00C76597">
            <w:pPr>
              <w:pStyle w:val="NormalIndent"/>
            </w:pPr>
            <w:r>
              <w:t>8</w:t>
            </w:r>
          </w:p>
        </w:tc>
        <w:tc>
          <w:tcPr>
            <w:tcW w:w="3089" w:type="dxa"/>
          </w:tcPr>
          <w:p w14:paraId="79CEDDB5" w14:textId="77777777" w:rsidR="00C13BA4" w:rsidRDefault="00C13BA4" w:rsidP="00C76597">
            <w:pPr>
              <w:pStyle w:val="NormalIndent"/>
              <w:numPr>
                <w:ilvl w:val="0"/>
                <w:numId w:val="59"/>
              </w:numPr>
            </w:pPr>
            <w:r>
              <w:t>Ghi nhận nợ NCC với NPP</w:t>
            </w:r>
          </w:p>
        </w:tc>
        <w:tc>
          <w:tcPr>
            <w:tcW w:w="1620" w:type="dxa"/>
          </w:tcPr>
          <w:p w14:paraId="101C509C" w14:textId="77777777" w:rsidR="00C13BA4" w:rsidRDefault="00C13BA4" w:rsidP="00C76597">
            <w:pPr>
              <w:pStyle w:val="NormalIndent"/>
            </w:pPr>
            <w:r>
              <w:t>Hệ thống</w:t>
            </w:r>
          </w:p>
        </w:tc>
        <w:tc>
          <w:tcPr>
            <w:tcW w:w="1620" w:type="dxa"/>
          </w:tcPr>
          <w:p w14:paraId="294D1ADC" w14:textId="77777777" w:rsidR="00C13BA4" w:rsidRDefault="00C13BA4" w:rsidP="00C76597">
            <w:pPr>
              <w:pStyle w:val="NormalIndent"/>
            </w:pPr>
          </w:p>
        </w:tc>
        <w:tc>
          <w:tcPr>
            <w:tcW w:w="3443" w:type="dxa"/>
          </w:tcPr>
          <w:p w14:paraId="0E0C2784" w14:textId="77777777" w:rsidR="00C13BA4" w:rsidRDefault="00C13BA4" w:rsidP="00C76597">
            <w:pPr>
              <w:pStyle w:val="NormalIndent"/>
            </w:pPr>
            <w:r>
              <w:t>Ghi nhận NCC nợ NPP 1 lượng bằng giá trị hàng trả trừ đi chiết khấu (nếu có).</w:t>
            </w:r>
          </w:p>
        </w:tc>
      </w:tr>
    </w:tbl>
    <w:p w14:paraId="41B6F326" w14:textId="77777777" w:rsidR="00C13BA4" w:rsidRDefault="00C13BA4" w:rsidP="00C13BA4"/>
    <w:p w14:paraId="229AD86A" w14:textId="77777777" w:rsidR="00C13BA4" w:rsidRPr="00C13BA4" w:rsidRDefault="00C13BA4" w:rsidP="00C13BA4"/>
    <w:tbl>
      <w:tblPr>
        <w:tblStyle w:val="TableGrid"/>
        <w:tblW w:w="9810" w:type="dxa"/>
        <w:tblInd w:w="108" w:type="dxa"/>
        <w:tblLayout w:type="fixed"/>
        <w:tblLook w:val="04A0" w:firstRow="1" w:lastRow="0" w:firstColumn="1" w:lastColumn="0" w:noHBand="0" w:noVBand="1"/>
      </w:tblPr>
      <w:tblGrid>
        <w:gridCol w:w="607"/>
        <w:gridCol w:w="2250"/>
        <w:gridCol w:w="1440"/>
        <w:gridCol w:w="1440"/>
        <w:gridCol w:w="4073"/>
      </w:tblGrid>
      <w:tr w:rsidR="00E713FF" w:rsidRPr="00C33FEB" w14:paraId="41123B68" w14:textId="77777777" w:rsidTr="003B29AE">
        <w:trPr>
          <w:tblHeader/>
        </w:trPr>
        <w:tc>
          <w:tcPr>
            <w:tcW w:w="607" w:type="dxa"/>
            <w:tcBorders>
              <w:top w:val="single" w:sz="4" w:space="0" w:color="000000"/>
              <w:left w:val="single" w:sz="4" w:space="0" w:color="000000"/>
              <w:bottom w:val="single" w:sz="4" w:space="0" w:color="000000"/>
              <w:right w:val="single" w:sz="4" w:space="0" w:color="000000"/>
            </w:tcBorders>
            <w:vAlign w:val="center"/>
            <w:hideMark/>
          </w:tcPr>
          <w:p w14:paraId="6C8C544F" w14:textId="77777777" w:rsidR="00E713FF" w:rsidRPr="00C54B36" w:rsidRDefault="00E713FF" w:rsidP="00C76597">
            <w:pPr>
              <w:pStyle w:val="NormalIndent"/>
            </w:pPr>
            <w:r w:rsidRPr="00C54B36">
              <w:t>TT</w:t>
            </w:r>
          </w:p>
        </w:tc>
        <w:tc>
          <w:tcPr>
            <w:tcW w:w="2250" w:type="dxa"/>
            <w:tcBorders>
              <w:top w:val="single" w:sz="4" w:space="0" w:color="000000"/>
              <w:left w:val="single" w:sz="4" w:space="0" w:color="000000"/>
              <w:bottom w:val="single" w:sz="4" w:space="0" w:color="000000"/>
              <w:right w:val="single" w:sz="4" w:space="0" w:color="000000"/>
            </w:tcBorders>
            <w:vAlign w:val="center"/>
            <w:hideMark/>
          </w:tcPr>
          <w:p w14:paraId="5E8B4938" w14:textId="77777777" w:rsidR="00E713FF" w:rsidRPr="00C54B36" w:rsidRDefault="00E713FF" w:rsidP="00C76597">
            <w:pPr>
              <w:pStyle w:val="NormalIndent"/>
            </w:pPr>
            <w:r w:rsidRPr="00C54B36">
              <w:t>Nội dung công việc</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2084C030" w14:textId="77777777" w:rsidR="00E713FF" w:rsidRPr="00C54B36" w:rsidRDefault="00E713FF" w:rsidP="00C76597">
            <w:pPr>
              <w:pStyle w:val="NormalIndent"/>
            </w:pPr>
            <w:r w:rsidRPr="00C54B36">
              <w:t>Người thực hiện</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1FCDB8EC" w14:textId="77777777" w:rsidR="00E713FF" w:rsidRPr="00C54B36" w:rsidRDefault="00E713FF" w:rsidP="00C76597">
            <w:pPr>
              <w:pStyle w:val="NormalIndent"/>
            </w:pPr>
            <w:r w:rsidRPr="00C54B36">
              <w:t>Hồ sơ/ dữ liệu cần</w:t>
            </w:r>
          </w:p>
        </w:tc>
        <w:tc>
          <w:tcPr>
            <w:tcW w:w="4073" w:type="dxa"/>
            <w:tcBorders>
              <w:top w:val="single" w:sz="4" w:space="0" w:color="000000"/>
              <w:left w:val="single" w:sz="4" w:space="0" w:color="000000"/>
              <w:bottom w:val="single" w:sz="4" w:space="0" w:color="000000"/>
              <w:right w:val="single" w:sz="4" w:space="0" w:color="000000"/>
            </w:tcBorders>
            <w:vAlign w:val="center"/>
            <w:hideMark/>
          </w:tcPr>
          <w:p w14:paraId="323BF427" w14:textId="77777777" w:rsidR="00E713FF" w:rsidRPr="00C54B36" w:rsidRDefault="00E713FF" w:rsidP="00C76597">
            <w:pPr>
              <w:pStyle w:val="NormalIndent"/>
            </w:pPr>
            <w:r w:rsidRPr="00C54B36">
              <w:t>Mô tả</w:t>
            </w:r>
          </w:p>
        </w:tc>
      </w:tr>
      <w:tr w:rsidR="00E713FF" w14:paraId="2280BC9C" w14:textId="77777777" w:rsidTr="003B29AE">
        <w:tc>
          <w:tcPr>
            <w:tcW w:w="607" w:type="dxa"/>
            <w:tcBorders>
              <w:top w:val="single" w:sz="4" w:space="0" w:color="000000"/>
              <w:left w:val="single" w:sz="4" w:space="0" w:color="000000"/>
              <w:bottom w:val="single" w:sz="4" w:space="0" w:color="000000"/>
              <w:right w:val="single" w:sz="4" w:space="0" w:color="000000"/>
            </w:tcBorders>
          </w:tcPr>
          <w:p w14:paraId="737DEA4E" w14:textId="77777777"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4092B742" w14:textId="09AD223C" w:rsidR="00E713FF" w:rsidRDefault="00A20F17" w:rsidP="00C76597">
            <w:pPr>
              <w:pStyle w:val="TableBody"/>
            </w:pPr>
            <w:r>
              <w:t>Tạo PO trả hàng</w:t>
            </w:r>
          </w:p>
        </w:tc>
        <w:tc>
          <w:tcPr>
            <w:tcW w:w="1440" w:type="dxa"/>
            <w:tcBorders>
              <w:top w:val="single" w:sz="4" w:space="0" w:color="000000"/>
              <w:left w:val="single" w:sz="4" w:space="0" w:color="000000"/>
              <w:bottom w:val="single" w:sz="4" w:space="0" w:color="000000"/>
              <w:right w:val="single" w:sz="4" w:space="0" w:color="000000"/>
            </w:tcBorders>
          </w:tcPr>
          <w:p w14:paraId="578D41CE" w14:textId="77777777" w:rsidR="00E713FF" w:rsidRDefault="00E713FF" w:rsidP="00C76597">
            <w:pPr>
              <w:pStyle w:val="TableBody"/>
            </w:pPr>
            <w:r>
              <w:t>Admin NPP</w:t>
            </w:r>
          </w:p>
        </w:tc>
        <w:tc>
          <w:tcPr>
            <w:tcW w:w="1440" w:type="dxa"/>
            <w:tcBorders>
              <w:top w:val="single" w:sz="4" w:space="0" w:color="000000"/>
              <w:left w:val="single" w:sz="4" w:space="0" w:color="000000"/>
              <w:bottom w:val="single" w:sz="4" w:space="0" w:color="000000"/>
              <w:right w:val="single" w:sz="4" w:space="0" w:color="000000"/>
            </w:tcBorders>
          </w:tcPr>
          <w:p w14:paraId="61226C14"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065DC183" w14:textId="3E5A1DE0" w:rsidR="00AB232A" w:rsidRDefault="009923D5" w:rsidP="00AB232A">
            <w:pPr>
              <w:pStyle w:val="TableBullet1"/>
            </w:pPr>
            <w:r>
              <w:t>Admin NPP</w:t>
            </w:r>
            <w:r w:rsidR="00CD0BBD">
              <w:t xml:space="preserve"> vào phần mềm DMS</w:t>
            </w:r>
            <w:r>
              <w:t xml:space="preserve"> </w:t>
            </w:r>
            <w:r w:rsidR="00CD0BBD">
              <w:t xml:space="preserve">tạo đơn trả hàng cho công ty. Đơn hàng này sẽ được ASM và phê duyệt trước khi chuyển lên </w:t>
            </w:r>
            <w:r w:rsidR="00AB232A">
              <w:t>hệ thống SAP.</w:t>
            </w:r>
          </w:p>
          <w:p w14:paraId="0C5B3805" w14:textId="5A36B677" w:rsidR="00E713FF" w:rsidRDefault="00AB232A" w:rsidP="00AB232A">
            <w:pPr>
              <w:pStyle w:val="TableBullet1"/>
            </w:pPr>
            <w:r>
              <w:t>Nếu ASM hoặc điều phối từ chối đơn hàng trả thì Admin NPP</w:t>
            </w:r>
            <w:r w:rsidR="000270F3">
              <w:t xml:space="preserve"> có thể chỉnh sửa đơn hàng này.</w:t>
            </w:r>
          </w:p>
        </w:tc>
      </w:tr>
      <w:tr w:rsidR="00E713FF" w14:paraId="4D9E475E"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3FD072C5" w14:textId="55D56866"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3ACFB357" w14:textId="22045F47" w:rsidR="00E713FF" w:rsidRPr="00AC6C84" w:rsidRDefault="00E713FF" w:rsidP="00C76597">
            <w:pPr>
              <w:pStyle w:val="TableBody"/>
            </w:pPr>
            <w:r>
              <w:t xml:space="preserve">Xác nhận đơn </w:t>
            </w:r>
            <w:r w:rsidR="00A20F17">
              <w:t>trả</w:t>
            </w:r>
          </w:p>
        </w:tc>
        <w:tc>
          <w:tcPr>
            <w:tcW w:w="1440" w:type="dxa"/>
            <w:tcBorders>
              <w:top w:val="single" w:sz="4" w:space="0" w:color="000000"/>
              <w:left w:val="single" w:sz="4" w:space="0" w:color="000000"/>
              <w:bottom w:val="single" w:sz="4" w:space="0" w:color="000000"/>
              <w:right w:val="single" w:sz="4" w:space="0" w:color="000000"/>
            </w:tcBorders>
          </w:tcPr>
          <w:p w14:paraId="4D1FE294" w14:textId="30038489" w:rsidR="00E713FF" w:rsidRDefault="00653D68" w:rsidP="00C76597">
            <w:pPr>
              <w:pStyle w:val="TableBody"/>
            </w:pPr>
            <w:r>
              <w:t>R</w:t>
            </w:r>
            <w:r w:rsidR="00E713FF">
              <w:t>SM</w:t>
            </w:r>
          </w:p>
        </w:tc>
        <w:tc>
          <w:tcPr>
            <w:tcW w:w="1440" w:type="dxa"/>
            <w:tcBorders>
              <w:top w:val="single" w:sz="4" w:space="0" w:color="000000"/>
              <w:left w:val="single" w:sz="4" w:space="0" w:color="000000"/>
              <w:bottom w:val="single" w:sz="4" w:space="0" w:color="000000"/>
              <w:right w:val="single" w:sz="4" w:space="0" w:color="000000"/>
            </w:tcBorders>
          </w:tcPr>
          <w:p w14:paraId="5B4416AA"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6DFE3E05" w14:textId="26CE02A3" w:rsidR="00FA3F39" w:rsidRDefault="00653D68" w:rsidP="00C76597">
            <w:pPr>
              <w:pStyle w:val="TableBody"/>
            </w:pPr>
            <w:r>
              <w:t>R</w:t>
            </w:r>
            <w:r w:rsidR="00FA3F39">
              <w:t>SM vào phần mềm DMS để phê duyệt đơn trả hàng của NPP</w:t>
            </w:r>
          </w:p>
        </w:tc>
      </w:tr>
      <w:tr w:rsidR="00E713FF" w14:paraId="6571A0C0"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4C24C8C6" w14:textId="22055EC5"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3A3735C9" w14:textId="698B9F19" w:rsidR="00E713FF" w:rsidRDefault="00E713FF" w:rsidP="00C76597">
            <w:pPr>
              <w:pStyle w:val="TableBody"/>
            </w:pPr>
            <w:r>
              <w:t xml:space="preserve">Xác nhận đơn </w:t>
            </w:r>
            <w:r w:rsidR="00A20F17">
              <w:t>trả</w:t>
            </w:r>
          </w:p>
        </w:tc>
        <w:tc>
          <w:tcPr>
            <w:tcW w:w="1440" w:type="dxa"/>
            <w:tcBorders>
              <w:top w:val="single" w:sz="4" w:space="0" w:color="000000"/>
              <w:left w:val="single" w:sz="4" w:space="0" w:color="000000"/>
              <w:bottom w:val="single" w:sz="4" w:space="0" w:color="000000"/>
              <w:right w:val="single" w:sz="4" w:space="0" w:color="000000"/>
            </w:tcBorders>
          </w:tcPr>
          <w:p w14:paraId="73174266" w14:textId="6B0CAFF9" w:rsidR="00E713FF" w:rsidRDefault="00C54B36" w:rsidP="00C76597">
            <w:pPr>
              <w:pStyle w:val="TableBody"/>
            </w:pPr>
            <w:r>
              <w:t>Kế toán công ty</w:t>
            </w:r>
          </w:p>
        </w:tc>
        <w:tc>
          <w:tcPr>
            <w:tcW w:w="1440" w:type="dxa"/>
            <w:tcBorders>
              <w:top w:val="single" w:sz="4" w:space="0" w:color="000000"/>
              <w:left w:val="single" w:sz="4" w:space="0" w:color="000000"/>
              <w:bottom w:val="single" w:sz="4" w:space="0" w:color="000000"/>
              <w:right w:val="single" w:sz="4" w:space="0" w:color="000000"/>
            </w:tcBorders>
          </w:tcPr>
          <w:p w14:paraId="5E5B2FD9"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78AABE69" w14:textId="41D5613C" w:rsidR="00E713FF" w:rsidRDefault="00C54B36" w:rsidP="00C76597">
            <w:pPr>
              <w:pStyle w:val="TableBody"/>
            </w:pPr>
            <w:r>
              <w:t xml:space="preserve">Kế toán công ty </w:t>
            </w:r>
            <w:r w:rsidR="00480C76">
              <w:t>vào phần mềm DMS phê duyệt đơn trả hàng để chuyển sang hệ thống SAP.</w:t>
            </w:r>
          </w:p>
          <w:p w14:paraId="2BB1F786" w14:textId="3221431F" w:rsidR="00480C76" w:rsidRPr="000C4C44" w:rsidRDefault="00480C76" w:rsidP="00C76597">
            <w:pPr>
              <w:pStyle w:val="TableBody"/>
            </w:pPr>
          </w:p>
        </w:tc>
      </w:tr>
    </w:tbl>
    <w:p w14:paraId="15A76D1E" w14:textId="77777777" w:rsidR="00D83AF2" w:rsidRDefault="00D83AF2">
      <w:r>
        <w:br w:type="page"/>
      </w:r>
    </w:p>
    <w:tbl>
      <w:tblPr>
        <w:tblStyle w:val="TableGrid"/>
        <w:tblW w:w="9810" w:type="dxa"/>
        <w:tblInd w:w="108" w:type="dxa"/>
        <w:tblLayout w:type="fixed"/>
        <w:tblLook w:val="04A0" w:firstRow="1" w:lastRow="0" w:firstColumn="1" w:lastColumn="0" w:noHBand="0" w:noVBand="1"/>
      </w:tblPr>
      <w:tblGrid>
        <w:gridCol w:w="607"/>
        <w:gridCol w:w="2250"/>
        <w:gridCol w:w="1440"/>
        <w:gridCol w:w="1440"/>
        <w:gridCol w:w="4073"/>
      </w:tblGrid>
      <w:tr w:rsidR="00E713FF" w14:paraId="3B45D42A"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5330D41E" w14:textId="36B33FE8"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13467218" w14:textId="77777777" w:rsidR="00E713FF" w:rsidRDefault="00E713FF" w:rsidP="00C76597">
            <w:pPr>
              <w:pStyle w:val="TableBody"/>
            </w:pPr>
            <w:r>
              <w:t>Đồng bộ đơn hàng qua  SAP</w:t>
            </w:r>
          </w:p>
        </w:tc>
        <w:tc>
          <w:tcPr>
            <w:tcW w:w="1440" w:type="dxa"/>
            <w:tcBorders>
              <w:top w:val="single" w:sz="4" w:space="0" w:color="000000"/>
              <w:left w:val="single" w:sz="4" w:space="0" w:color="000000"/>
              <w:bottom w:val="single" w:sz="4" w:space="0" w:color="000000"/>
              <w:right w:val="single" w:sz="4" w:space="0" w:color="000000"/>
            </w:tcBorders>
          </w:tcPr>
          <w:p w14:paraId="1093CB7A" w14:textId="77777777" w:rsidR="00E713FF" w:rsidRDefault="00E713FF" w:rsidP="00C76597">
            <w:pPr>
              <w:pStyle w:val="TableBody"/>
            </w:pPr>
            <w:r>
              <w:t>DMS</w:t>
            </w:r>
          </w:p>
        </w:tc>
        <w:tc>
          <w:tcPr>
            <w:tcW w:w="1440" w:type="dxa"/>
            <w:tcBorders>
              <w:top w:val="single" w:sz="4" w:space="0" w:color="000000"/>
              <w:left w:val="single" w:sz="4" w:space="0" w:color="000000"/>
              <w:bottom w:val="single" w:sz="4" w:space="0" w:color="000000"/>
              <w:right w:val="single" w:sz="4" w:space="0" w:color="000000"/>
            </w:tcBorders>
          </w:tcPr>
          <w:p w14:paraId="10F1C91C"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26BCFD15" w14:textId="3C740B4A" w:rsidR="00E713FF" w:rsidRDefault="00AF7AFB" w:rsidP="00C76597">
            <w:pPr>
              <w:pStyle w:val="TableBody"/>
            </w:pPr>
            <w:r>
              <w:t>Hệ thống DMS xuất file đơn hàng trả theo cấu trúc quy định và chuyển sang hệ thống SAP.</w:t>
            </w:r>
          </w:p>
        </w:tc>
      </w:tr>
      <w:tr w:rsidR="00E713FF" w14:paraId="7D1FE062"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00E91851" w14:textId="77777777"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095692BA" w14:textId="72FF8C3B" w:rsidR="00E713FF" w:rsidRDefault="00A20F17" w:rsidP="00C76597">
            <w:pPr>
              <w:pStyle w:val="TableBody"/>
            </w:pPr>
            <w:r>
              <w:t>Xem xét</w:t>
            </w:r>
            <w:r w:rsidR="00C70AC2">
              <w:t xml:space="preserve"> &amp; xác nhận</w:t>
            </w:r>
            <w:r>
              <w:t xml:space="preserve"> đơn trả</w:t>
            </w:r>
          </w:p>
        </w:tc>
        <w:tc>
          <w:tcPr>
            <w:tcW w:w="1440" w:type="dxa"/>
            <w:tcBorders>
              <w:top w:val="single" w:sz="4" w:space="0" w:color="000000"/>
              <w:left w:val="single" w:sz="4" w:space="0" w:color="000000"/>
              <w:bottom w:val="single" w:sz="4" w:space="0" w:color="000000"/>
              <w:right w:val="single" w:sz="4" w:space="0" w:color="000000"/>
            </w:tcBorders>
          </w:tcPr>
          <w:p w14:paraId="59479EFF" w14:textId="77777777" w:rsidR="00E713FF" w:rsidRDefault="00E713FF" w:rsidP="00C76597">
            <w:pPr>
              <w:pStyle w:val="TableBody"/>
            </w:pPr>
            <w:r>
              <w:t>SAP</w:t>
            </w:r>
          </w:p>
        </w:tc>
        <w:tc>
          <w:tcPr>
            <w:tcW w:w="1440" w:type="dxa"/>
            <w:tcBorders>
              <w:top w:val="single" w:sz="4" w:space="0" w:color="000000"/>
              <w:left w:val="single" w:sz="4" w:space="0" w:color="000000"/>
              <w:bottom w:val="single" w:sz="4" w:space="0" w:color="000000"/>
              <w:right w:val="single" w:sz="4" w:space="0" w:color="000000"/>
            </w:tcBorders>
          </w:tcPr>
          <w:p w14:paraId="2BAB6F2C"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634CC45C" w14:textId="6A6AE674" w:rsidR="005674D2" w:rsidRDefault="00D515F3" w:rsidP="00C76597">
            <w:pPr>
              <w:pStyle w:val="TableBody"/>
            </w:pPr>
            <w:r>
              <w:t xml:space="preserve">Admin </w:t>
            </w:r>
            <w:r w:rsidR="009C6ECD">
              <w:t>HO</w:t>
            </w:r>
            <w:r>
              <w:t xml:space="preserve"> vào </w:t>
            </w:r>
            <w:r w:rsidR="00FA3600">
              <w:t xml:space="preserve">hệ thống SAP </w:t>
            </w:r>
            <w:r w:rsidR="005674D2">
              <w:t>xác nhận đồng bộ</w:t>
            </w:r>
            <w:r w:rsidR="00FA3600">
              <w:t xml:space="preserve"> các đơn trả hàng của NPP. </w:t>
            </w:r>
          </w:p>
          <w:p w14:paraId="6AD4B490" w14:textId="6E028295" w:rsidR="00FA3600" w:rsidRDefault="00FA3600" w:rsidP="00C76597">
            <w:pPr>
              <w:pStyle w:val="TableBody"/>
            </w:pPr>
          </w:p>
        </w:tc>
      </w:tr>
      <w:tr w:rsidR="00E713FF" w14:paraId="295EF5D4"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4AF01B58" w14:textId="77777777"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7855CFAA" w14:textId="35E427E3" w:rsidR="00E713FF" w:rsidRDefault="00E713FF" w:rsidP="00C76597">
            <w:pPr>
              <w:pStyle w:val="TableBody"/>
            </w:pPr>
            <w:r>
              <w:t xml:space="preserve">Đồng bộ </w:t>
            </w:r>
            <w:r w:rsidR="00C70AC2">
              <w:t>đơn SO return</w:t>
            </w:r>
          </w:p>
        </w:tc>
        <w:tc>
          <w:tcPr>
            <w:tcW w:w="1440" w:type="dxa"/>
            <w:tcBorders>
              <w:top w:val="single" w:sz="4" w:space="0" w:color="000000"/>
              <w:left w:val="single" w:sz="4" w:space="0" w:color="000000"/>
              <w:bottom w:val="single" w:sz="4" w:space="0" w:color="000000"/>
              <w:right w:val="single" w:sz="4" w:space="0" w:color="000000"/>
            </w:tcBorders>
          </w:tcPr>
          <w:p w14:paraId="0F0C9EA7" w14:textId="77777777" w:rsidR="00E713FF" w:rsidRDefault="00E713FF" w:rsidP="00C76597">
            <w:pPr>
              <w:pStyle w:val="TableBody"/>
            </w:pPr>
            <w:r>
              <w:t>DMS</w:t>
            </w:r>
          </w:p>
        </w:tc>
        <w:tc>
          <w:tcPr>
            <w:tcW w:w="1440" w:type="dxa"/>
            <w:tcBorders>
              <w:top w:val="single" w:sz="4" w:space="0" w:color="000000"/>
              <w:left w:val="single" w:sz="4" w:space="0" w:color="000000"/>
              <w:bottom w:val="single" w:sz="4" w:space="0" w:color="000000"/>
              <w:right w:val="single" w:sz="4" w:space="0" w:color="000000"/>
            </w:tcBorders>
          </w:tcPr>
          <w:p w14:paraId="722F23BD"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157AF6E9" w14:textId="2A33A1E1" w:rsidR="00E713FF" w:rsidRDefault="00872F70" w:rsidP="00C76597">
            <w:pPr>
              <w:pStyle w:val="TableBody"/>
            </w:pPr>
            <w:r>
              <w:t>Hệ thống DMS đồng bộ các đơn trả hàng đã được xác nhận từ SAP.</w:t>
            </w:r>
          </w:p>
        </w:tc>
      </w:tr>
      <w:tr w:rsidR="00E713FF" w14:paraId="303ECA73" w14:textId="77777777" w:rsidTr="003B29AE">
        <w:trPr>
          <w:trHeight w:val="237"/>
        </w:trPr>
        <w:tc>
          <w:tcPr>
            <w:tcW w:w="607" w:type="dxa"/>
            <w:tcBorders>
              <w:top w:val="single" w:sz="4" w:space="0" w:color="000000"/>
              <w:left w:val="single" w:sz="4" w:space="0" w:color="000000"/>
              <w:bottom w:val="single" w:sz="4" w:space="0" w:color="000000"/>
              <w:right w:val="single" w:sz="4" w:space="0" w:color="000000"/>
            </w:tcBorders>
          </w:tcPr>
          <w:p w14:paraId="3B098DCC" w14:textId="77777777" w:rsidR="00E713FF" w:rsidRDefault="00E713FF" w:rsidP="00B72D23">
            <w:pPr>
              <w:pStyle w:val="Bullet1"/>
              <w:numPr>
                <w:ilvl w:val="0"/>
                <w:numId w:val="43"/>
              </w:numPr>
            </w:pPr>
          </w:p>
        </w:tc>
        <w:tc>
          <w:tcPr>
            <w:tcW w:w="2250" w:type="dxa"/>
            <w:tcBorders>
              <w:top w:val="single" w:sz="4" w:space="0" w:color="000000"/>
              <w:left w:val="single" w:sz="4" w:space="0" w:color="000000"/>
              <w:bottom w:val="single" w:sz="4" w:space="0" w:color="000000"/>
              <w:right w:val="single" w:sz="4" w:space="0" w:color="000000"/>
            </w:tcBorders>
          </w:tcPr>
          <w:p w14:paraId="7891A565" w14:textId="4BBE5969" w:rsidR="00E713FF" w:rsidRDefault="00E713FF" w:rsidP="00C76597">
            <w:pPr>
              <w:pStyle w:val="TableBody"/>
            </w:pPr>
            <w:r>
              <w:t xml:space="preserve">Nhập </w:t>
            </w:r>
            <w:r w:rsidR="00981732">
              <w:t xml:space="preserve">đơn </w:t>
            </w:r>
            <w:r>
              <w:t>hàng</w:t>
            </w:r>
            <w:r w:rsidR="00981732">
              <w:t xml:space="preserve"> trả</w:t>
            </w:r>
          </w:p>
        </w:tc>
        <w:tc>
          <w:tcPr>
            <w:tcW w:w="1440" w:type="dxa"/>
            <w:tcBorders>
              <w:top w:val="single" w:sz="4" w:space="0" w:color="000000"/>
              <w:left w:val="single" w:sz="4" w:space="0" w:color="000000"/>
              <w:bottom w:val="single" w:sz="4" w:space="0" w:color="000000"/>
              <w:right w:val="single" w:sz="4" w:space="0" w:color="000000"/>
            </w:tcBorders>
          </w:tcPr>
          <w:p w14:paraId="06830F2D" w14:textId="77777777" w:rsidR="00E713FF" w:rsidRDefault="00E713FF" w:rsidP="00C76597">
            <w:pPr>
              <w:pStyle w:val="TableBody"/>
            </w:pPr>
            <w:r>
              <w:t>Admin NPP</w:t>
            </w:r>
          </w:p>
        </w:tc>
        <w:tc>
          <w:tcPr>
            <w:tcW w:w="1440" w:type="dxa"/>
            <w:tcBorders>
              <w:top w:val="single" w:sz="4" w:space="0" w:color="000000"/>
              <w:left w:val="single" w:sz="4" w:space="0" w:color="000000"/>
              <w:bottom w:val="single" w:sz="4" w:space="0" w:color="000000"/>
              <w:right w:val="single" w:sz="4" w:space="0" w:color="000000"/>
            </w:tcBorders>
          </w:tcPr>
          <w:p w14:paraId="6CE9F202" w14:textId="77777777" w:rsidR="00E713FF" w:rsidRDefault="00E713FF" w:rsidP="00C76597">
            <w:pPr>
              <w:pStyle w:val="TableBody"/>
            </w:pPr>
          </w:p>
        </w:tc>
        <w:tc>
          <w:tcPr>
            <w:tcW w:w="4073" w:type="dxa"/>
            <w:tcBorders>
              <w:top w:val="single" w:sz="4" w:space="0" w:color="000000"/>
              <w:left w:val="single" w:sz="4" w:space="0" w:color="000000"/>
              <w:bottom w:val="single" w:sz="4" w:space="0" w:color="000000"/>
              <w:right w:val="single" w:sz="4" w:space="0" w:color="000000"/>
            </w:tcBorders>
          </w:tcPr>
          <w:p w14:paraId="67053BA3" w14:textId="77777777" w:rsidR="00E713FF" w:rsidRDefault="00981732" w:rsidP="00C76597">
            <w:pPr>
              <w:pStyle w:val="TableBody"/>
            </w:pPr>
            <w:r>
              <w:t>Admin NPP vào hệ thống DMS tìm kiếm đơn trả hàng đã được công ty phê duyệt để nhập đơn hàng trả.</w:t>
            </w:r>
          </w:p>
          <w:p w14:paraId="65F62D90" w14:textId="4ECF0025" w:rsidR="00981732" w:rsidRDefault="00981732" w:rsidP="00C76597">
            <w:pPr>
              <w:pStyle w:val="TableBody"/>
            </w:pPr>
            <w:r>
              <w:t xml:space="preserve">Hệ thống DMS cập nhật tồn kho thực tế và đáp ứng của </w:t>
            </w:r>
            <w:r w:rsidR="006B155A">
              <w:t>NPP theo số lượng hàng trong đơn hàng trả.</w:t>
            </w:r>
          </w:p>
        </w:tc>
      </w:tr>
    </w:tbl>
    <w:p w14:paraId="4100EFDE" w14:textId="77777777" w:rsidR="002F27B6" w:rsidRDefault="002F27B6" w:rsidP="002F27B6">
      <w:pPr>
        <w:pStyle w:val="Heading2"/>
      </w:pPr>
      <w:bookmarkStart w:id="31" w:name="_Toc520102867"/>
      <w:r>
        <w:t>Quy trình nghiệp vụ bán hàng preSale (đặt hàng trước giao hàng sau)</w:t>
      </w:r>
      <w:bookmarkEnd w:id="31"/>
    </w:p>
    <w:p w14:paraId="46DDBBE8" w14:textId="437E9463" w:rsidR="008141C1" w:rsidRDefault="008141C1" w:rsidP="002F27B6">
      <w:pPr>
        <w:pStyle w:val="Heading3"/>
      </w:pPr>
      <w:bookmarkStart w:id="32" w:name="_Toc520102868"/>
      <w:r>
        <w:t>Mô tả chung</w:t>
      </w:r>
      <w:bookmarkEnd w:id="32"/>
    </w:p>
    <w:p w14:paraId="37C3AA31" w14:textId="141D31D9" w:rsidR="00356DCC" w:rsidRDefault="00971EF8" w:rsidP="00356DCC">
      <w:r>
        <w:t>Khách hàng yêu cầu đặt hàng với NVBH. NVBH có thể tạo đơn bán hàng trên tablet hoặc có thể nhờ KTNPP tạo hộ đơn hàng trên web.</w:t>
      </w:r>
    </w:p>
    <w:p w14:paraId="328CBB61" w14:textId="77777777" w:rsidR="00D4171D" w:rsidRDefault="00D4171D" w:rsidP="00D4171D">
      <w:pPr>
        <w:pStyle w:val="ListParagraph"/>
        <w:numPr>
          <w:ilvl w:val="0"/>
          <w:numId w:val="17"/>
        </w:numPr>
        <w:autoSpaceDE w:val="0"/>
        <w:autoSpaceDN w:val="0"/>
        <w:adjustRightInd w:val="0"/>
        <w:spacing w:line="288" w:lineRule="auto"/>
        <w:rPr>
          <w:color w:val="000000"/>
          <w:szCs w:val="24"/>
        </w:rPr>
      </w:pPr>
      <w:r>
        <w:rPr>
          <w:color w:val="000000"/>
          <w:szCs w:val="24"/>
        </w:rPr>
        <w:t xml:space="preserve">Khi tạo đơn hàng trên MTB(NVBH) hoặc trên WEB(Admin NPP): </w:t>
      </w:r>
    </w:p>
    <w:p w14:paraId="5BFD347B" w14:textId="77777777" w:rsidR="00D4171D" w:rsidRDefault="00D4171D" w:rsidP="00D4171D">
      <w:pPr>
        <w:pStyle w:val="ListParagraph"/>
        <w:numPr>
          <w:ilvl w:val="0"/>
          <w:numId w:val="48"/>
        </w:numPr>
        <w:autoSpaceDE w:val="0"/>
        <w:autoSpaceDN w:val="0"/>
        <w:adjustRightInd w:val="0"/>
        <w:spacing w:line="288" w:lineRule="auto"/>
        <w:ind w:left="900"/>
        <w:rPr>
          <w:color w:val="000000"/>
          <w:szCs w:val="24"/>
        </w:rPr>
      </w:pPr>
      <w:r>
        <w:t>Được phép điều chỉnh giá bán của một số sản phẩm (tập, bút quảng cáo,..) trong giới hạn % cho phép, các sản phẩm cho phép sửa giá bán trong đơn hàng sẽ được HO khai báo chỉ định.</w:t>
      </w:r>
    </w:p>
    <w:p w14:paraId="1BD32E06" w14:textId="77777777" w:rsidR="00D4171D" w:rsidRDefault="00D4171D" w:rsidP="00D4171D">
      <w:pPr>
        <w:pStyle w:val="ListParagraph"/>
        <w:numPr>
          <w:ilvl w:val="0"/>
          <w:numId w:val="48"/>
        </w:numPr>
        <w:autoSpaceDE w:val="0"/>
        <w:autoSpaceDN w:val="0"/>
        <w:adjustRightInd w:val="0"/>
        <w:spacing w:line="288" w:lineRule="auto"/>
        <w:ind w:left="900"/>
        <w:rPr>
          <w:color w:val="000000"/>
          <w:szCs w:val="24"/>
        </w:rPr>
      </w:pPr>
      <w:r>
        <w:rPr>
          <w:color w:val="000000"/>
          <w:szCs w:val="24"/>
        </w:rPr>
        <w:t xml:space="preserve">Hệ thống sẽ tự động áp các chương trình KM/giảm giá khai báo sẵn trên hệ thống. NVBH/Admin NPP không được phép tạo chương trình KM/giảm giá. </w:t>
      </w:r>
    </w:p>
    <w:p w14:paraId="0F995FC5" w14:textId="77777777" w:rsidR="00D4171D" w:rsidRDefault="00D4171D" w:rsidP="00D4171D">
      <w:pPr>
        <w:pStyle w:val="ListParagraph"/>
        <w:numPr>
          <w:ilvl w:val="0"/>
          <w:numId w:val="48"/>
        </w:numPr>
        <w:autoSpaceDE w:val="0"/>
        <w:autoSpaceDN w:val="0"/>
        <w:adjustRightInd w:val="0"/>
        <w:spacing w:line="288" w:lineRule="auto"/>
        <w:ind w:left="900"/>
        <w:rPr>
          <w:color w:val="000000"/>
          <w:szCs w:val="24"/>
        </w:rPr>
      </w:pPr>
      <w:r>
        <w:rPr>
          <w:color w:val="000000"/>
          <w:szCs w:val="24"/>
        </w:rPr>
        <w:t xml:space="preserve">Trường hợp đặc biệt vẫn cho phép NVBH/Admin NPP chọn khuyến mãi đặc biệt cho đơn hàng. </w:t>
      </w:r>
      <w:r w:rsidRPr="00A2134C">
        <w:rPr>
          <w:color w:val="000000"/>
          <w:szCs w:val="24"/>
        </w:rPr>
        <w:t xml:space="preserve"> </w:t>
      </w:r>
      <w:r>
        <w:rPr>
          <w:color w:val="000000"/>
          <w:szCs w:val="24"/>
        </w:rPr>
        <w:t xml:space="preserve">Đơn hàng có khuyến mãi đặc biệt hệ thống sẽ tự động chuyển cho </w:t>
      </w:r>
      <w:r w:rsidRPr="000C7F16">
        <w:rPr>
          <w:color w:val="000000"/>
          <w:szCs w:val="24"/>
        </w:rPr>
        <w:t>RSM</w:t>
      </w:r>
      <w:r>
        <w:rPr>
          <w:color w:val="000000"/>
          <w:szCs w:val="24"/>
        </w:rPr>
        <w:t xml:space="preserve"> duyệt trước khi cho xuất đơn hàng.</w:t>
      </w:r>
    </w:p>
    <w:p w14:paraId="09FBB5E7" w14:textId="77777777" w:rsidR="00D4171D" w:rsidRPr="00241B50" w:rsidRDefault="00D4171D" w:rsidP="00D4171D">
      <w:pPr>
        <w:pStyle w:val="ListParagraph"/>
        <w:numPr>
          <w:ilvl w:val="0"/>
          <w:numId w:val="48"/>
        </w:numPr>
        <w:autoSpaceDE w:val="0"/>
        <w:autoSpaceDN w:val="0"/>
        <w:adjustRightInd w:val="0"/>
        <w:spacing w:line="288" w:lineRule="auto"/>
        <w:ind w:left="900"/>
        <w:rPr>
          <w:color w:val="000000"/>
          <w:szCs w:val="24"/>
        </w:rPr>
      </w:pPr>
      <w:r w:rsidRPr="00241B50">
        <w:rPr>
          <w:color w:val="000000"/>
          <w:szCs w:val="24"/>
        </w:rPr>
        <w:t xml:space="preserve">Trường hợp còn thời hạn chương trình khuyến mãi nhưng hàng khuyến mãi hết/không đủ/hết ngân sách khuyến mãi thì thông báo </w:t>
      </w:r>
      <w:r w:rsidRPr="00241B50">
        <w:t xml:space="preserve">hết hàng khuyến mãi/ hết ngân sách và </w:t>
      </w:r>
      <w:r w:rsidRPr="00241B50">
        <w:rPr>
          <w:color w:val="000000"/>
          <w:szCs w:val="24"/>
        </w:rPr>
        <w:t xml:space="preserve">cho phép loại bỏ chương trình khuyến mãi ra khỏi đơn hàng </w:t>
      </w:r>
      <w:r w:rsidRPr="00241B50">
        <w:t>(option áp dụng/ không áp dụng CTKM)</w:t>
      </w:r>
      <w:r w:rsidRPr="00241B50">
        <w:rPr>
          <w:color w:val="000000"/>
          <w:szCs w:val="24"/>
        </w:rPr>
        <w:t>.</w:t>
      </w:r>
    </w:p>
    <w:p w14:paraId="187E0E47" w14:textId="77777777" w:rsidR="00D4171D" w:rsidRDefault="00D4171D" w:rsidP="00D4171D">
      <w:pPr>
        <w:pStyle w:val="ListParagraph"/>
        <w:numPr>
          <w:ilvl w:val="0"/>
          <w:numId w:val="17"/>
        </w:numPr>
        <w:autoSpaceDE w:val="0"/>
        <w:autoSpaceDN w:val="0"/>
        <w:adjustRightInd w:val="0"/>
        <w:spacing w:line="288" w:lineRule="auto"/>
        <w:rPr>
          <w:color w:val="000000"/>
          <w:szCs w:val="24"/>
        </w:rPr>
      </w:pPr>
      <w:r>
        <w:rPr>
          <w:color w:val="000000"/>
          <w:szCs w:val="24"/>
        </w:rPr>
        <w:t>Cho phép tạo và lưu đơn hàng khi số lượng bán &gt; số lượng tồn kho tại NPP nhưng không cho duyệt.</w:t>
      </w:r>
    </w:p>
    <w:p w14:paraId="36F6657A" w14:textId="77777777" w:rsidR="00D4171D" w:rsidRDefault="00D4171D" w:rsidP="00D4171D">
      <w:pPr>
        <w:pStyle w:val="ListParagraph"/>
        <w:numPr>
          <w:ilvl w:val="0"/>
          <w:numId w:val="17"/>
        </w:numPr>
        <w:autoSpaceDE w:val="0"/>
        <w:autoSpaceDN w:val="0"/>
        <w:adjustRightInd w:val="0"/>
        <w:spacing w:line="288" w:lineRule="auto"/>
        <w:rPr>
          <w:color w:val="000000"/>
          <w:szCs w:val="24"/>
        </w:rPr>
      </w:pPr>
      <w:r>
        <w:rPr>
          <w:color w:val="000000"/>
          <w:szCs w:val="24"/>
        </w:rPr>
        <w:t>Sau khi đơn hàng được Admin NPP duyệt (tương ứng với lập phiếu xuất kho trên DMS) thì kho NPP sẽ giảm và tăng doanh số cho khách hàng, cho NVBH.</w:t>
      </w:r>
    </w:p>
    <w:p w14:paraId="259FCF31" w14:textId="77777777" w:rsidR="00D4171D" w:rsidRPr="001E7391" w:rsidRDefault="00D4171D" w:rsidP="00D4171D">
      <w:pPr>
        <w:pStyle w:val="ListParagraph"/>
        <w:numPr>
          <w:ilvl w:val="0"/>
          <w:numId w:val="17"/>
        </w:numPr>
      </w:pPr>
      <w:r w:rsidRPr="003047DC">
        <w:rPr>
          <w:color w:val="000000"/>
          <w:szCs w:val="24"/>
        </w:rPr>
        <w:t xml:space="preserve">Admin NPP không được sửa đơn hàng từ máy tính bảng của </w:t>
      </w:r>
      <w:r>
        <w:rPr>
          <w:color w:val="000000"/>
          <w:szCs w:val="24"/>
        </w:rPr>
        <w:t>NVBH</w:t>
      </w:r>
      <w:r w:rsidRPr="003047DC">
        <w:rPr>
          <w:color w:val="000000"/>
          <w:szCs w:val="24"/>
        </w:rPr>
        <w:t xml:space="preserve">, nếu tồn kho không đáp ứng được đơn hàng thì Admin NPP yêu cầu </w:t>
      </w:r>
      <w:r>
        <w:rPr>
          <w:color w:val="000000"/>
          <w:szCs w:val="24"/>
        </w:rPr>
        <w:t>NVBH</w:t>
      </w:r>
      <w:r w:rsidRPr="003047DC">
        <w:rPr>
          <w:color w:val="000000"/>
          <w:szCs w:val="24"/>
        </w:rPr>
        <w:t xml:space="preserve"> sửa lại đơn hàng cho phù hợp.</w:t>
      </w:r>
    </w:p>
    <w:p w14:paraId="7EDC446B" w14:textId="77777777" w:rsidR="00D4171D" w:rsidRPr="00D4171D" w:rsidRDefault="00D4171D" w:rsidP="00D4171D">
      <w:pPr>
        <w:pStyle w:val="ListParagraph"/>
        <w:numPr>
          <w:ilvl w:val="0"/>
          <w:numId w:val="17"/>
        </w:numPr>
      </w:pPr>
      <w:r>
        <w:rPr>
          <w:color w:val="000000"/>
          <w:szCs w:val="24"/>
        </w:rPr>
        <w:t>Đơn hàng của MTB ngày nào phải tạo đủ ngày hôm đó.</w:t>
      </w:r>
    </w:p>
    <w:p w14:paraId="3848174A" w14:textId="6339B0DC" w:rsidR="00D4171D" w:rsidRPr="00356DCC" w:rsidRDefault="00D4171D" w:rsidP="00D4171D">
      <w:pPr>
        <w:pStyle w:val="ListParagraph"/>
        <w:numPr>
          <w:ilvl w:val="0"/>
          <w:numId w:val="17"/>
        </w:numPr>
      </w:pPr>
      <w:r w:rsidRPr="00D4171D">
        <w:rPr>
          <w:color w:val="000000"/>
          <w:szCs w:val="24"/>
        </w:rPr>
        <w:t>Đơn hàng trên Web của Admin NPP (đơn hàng của NVBH PT không dùng MTB): nhập chậm nhất đến 9h sáng ngày hôm sau.</w:t>
      </w:r>
    </w:p>
    <w:p w14:paraId="5CD9175D" w14:textId="170883B8" w:rsidR="002F27B6" w:rsidRDefault="00C7434D" w:rsidP="002F27B6">
      <w:pPr>
        <w:pStyle w:val="Heading3"/>
      </w:pPr>
      <w:bookmarkStart w:id="33" w:name="_Toc520102869"/>
      <w:r>
        <w:lastRenderedPageBreak/>
        <w:t>Luồng quy trình</w:t>
      </w:r>
      <w:r w:rsidR="00971EF8">
        <w:t xml:space="preserve"> tạo đơn hàng trên web của KTNPP</w:t>
      </w:r>
      <w:bookmarkEnd w:id="33"/>
    </w:p>
    <w:p w14:paraId="0F6237F5" w14:textId="36C5F348" w:rsidR="002F27B6" w:rsidRDefault="00971EF8" w:rsidP="002F27B6">
      <w:pPr>
        <w:ind w:left="0"/>
      </w:pPr>
      <w:r>
        <w:object w:dxaOrig="12154" w:dyaOrig="10993" w14:anchorId="13F9FAA1">
          <v:shape id="_x0000_i1035" type="#_x0000_t75" style="width:530.25pt;height:480pt" o:ole="">
            <v:imagedata r:id="rId34" o:title=""/>
          </v:shape>
          <o:OLEObject Type="Embed" ProgID="Visio.Drawing.11" ShapeID="_x0000_i1035" DrawAspect="Content" ObjectID="_1593959026" r:id="rId35"/>
        </w:object>
      </w:r>
      <w:r>
        <w:t xml:space="preserve"> Mô tả chi tiết</w:t>
      </w:r>
    </w:p>
    <w:tbl>
      <w:tblPr>
        <w:tblStyle w:val="TableGrid"/>
        <w:tblW w:w="10440" w:type="dxa"/>
        <w:tblInd w:w="288" w:type="dxa"/>
        <w:tblLayout w:type="fixed"/>
        <w:tblLook w:val="04A0" w:firstRow="1" w:lastRow="0" w:firstColumn="1" w:lastColumn="0" w:noHBand="0" w:noVBand="1"/>
      </w:tblPr>
      <w:tblGrid>
        <w:gridCol w:w="668"/>
        <w:gridCol w:w="2819"/>
        <w:gridCol w:w="1620"/>
        <w:gridCol w:w="1710"/>
        <w:gridCol w:w="3623"/>
      </w:tblGrid>
      <w:tr w:rsidR="00971EF8" w14:paraId="2CEDED01"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78ACBC62" w14:textId="77777777" w:rsidR="00971EF8" w:rsidRPr="00BB4CA2" w:rsidRDefault="00971EF8" w:rsidP="00C76597">
            <w:pPr>
              <w:pStyle w:val="NormalIndent"/>
            </w:pPr>
            <w:r w:rsidRPr="00BB4CA2">
              <w:t>TT</w:t>
            </w:r>
          </w:p>
        </w:tc>
        <w:tc>
          <w:tcPr>
            <w:tcW w:w="2819" w:type="dxa"/>
            <w:tcBorders>
              <w:top w:val="single" w:sz="4" w:space="0" w:color="000000"/>
              <w:left w:val="single" w:sz="4" w:space="0" w:color="000000"/>
              <w:bottom w:val="single" w:sz="4" w:space="0" w:color="000000"/>
              <w:right w:val="single" w:sz="4" w:space="0" w:color="000000"/>
            </w:tcBorders>
            <w:hideMark/>
          </w:tcPr>
          <w:p w14:paraId="15C4052C" w14:textId="77777777" w:rsidR="00971EF8" w:rsidRPr="00BB4CA2" w:rsidRDefault="00971EF8" w:rsidP="00C76597">
            <w:pPr>
              <w:pStyle w:val="NormalIndent"/>
            </w:pPr>
            <w:r w:rsidRPr="00BB4CA2">
              <w:t>NỘI DUNG CÔNG VIỆC</w:t>
            </w:r>
          </w:p>
        </w:tc>
        <w:tc>
          <w:tcPr>
            <w:tcW w:w="1620" w:type="dxa"/>
            <w:tcBorders>
              <w:top w:val="single" w:sz="4" w:space="0" w:color="000000"/>
              <w:left w:val="single" w:sz="4" w:space="0" w:color="000000"/>
              <w:bottom w:val="single" w:sz="4" w:space="0" w:color="000000"/>
              <w:right w:val="single" w:sz="4" w:space="0" w:color="000000"/>
            </w:tcBorders>
            <w:hideMark/>
          </w:tcPr>
          <w:p w14:paraId="1C072F58" w14:textId="77777777" w:rsidR="00971EF8" w:rsidRPr="00BB4CA2" w:rsidRDefault="00971EF8" w:rsidP="00C76597">
            <w:pPr>
              <w:pStyle w:val="NormalIndent"/>
            </w:pPr>
            <w:r w:rsidRPr="00BB4CA2">
              <w:t>NGƯỜI THỰC HIỆN</w:t>
            </w:r>
          </w:p>
        </w:tc>
        <w:tc>
          <w:tcPr>
            <w:tcW w:w="1710" w:type="dxa"/>
            <w:tcBorders>
              <w:top w:val="single" w:sz="4" w:space="0" w:color="000000"/>
              <w:left w:val="single" w:sz="4" w:space="0" w:color="000000"/>
              <w:bottom w:val="single" w:sz="4" w:space="0" w:color="000000"/>
              <w:right w:val="single" w:sz="4" w:space="0" w:color="000000"/>
            </w:tcBorders>
            <w:hideMark/>
          </w:tcPr>
          <w:p w14:paraId="5AB00BF3" w14:textId="77777777" w:rsidR="00971EF8" w:rsidRPr="00BB4CA2" w:rsidRDefault="00971EF8" w:rsidP="00C76597">
            <w:pPr>
              <w:pStyle w:val="NormalIndent"/>
            </w:pPr>
            <w:r w:rsidRPr="00BB4CA2">
              <w:t>HỒ SƠ/ DỮ LIỆU CẦN</w:t>
            </w:r>
          </w:p>
        </w:tc>
        <w:tc>
          <w:tcPr>
            <w:tcW w:w="3623" w:type="dxa"/>
            <w:tcBorders>
              <w:top w:val="single" w:sz="4" w:space="0" w:color="000000"/>
              <w:left w:val="single" w:sz="4" w:space="0" w:color="000000"/>
              <w:bottom w:val="single" w:sz="4" w:space="0" w:color="000000"/>
              <w:right w:val="single" w:sz="4" w:space="0" w:color="000000"/>
            </w:tcBorders>
            <w:hideMark/>
          </w:tcPr>
          <w:p w14:paraId="2EC73FF9" w14:textId="77777777" w:rsidR="00971EF8" w:rsidRPr="00BB4CA2" w:rsidRDefault="00971EF8" w:rsidP="00C76597">
            <w:pPr>
              <w:pStyle w:val="NormalIndent"/>
            </w:pPr>
            <w:r w:rsidRPr="00BB4CA2">
              <w:t>MÔ TẢ</w:t>
            </w:r>
          </w:p>
        </w:tc>
      </w:tr>
      <w:tr w:rsidR="00971EF8" w14:paraId="3A6C9219" w14:textId="77777777" w:rsidTr="00971EF8">
        <w:tc>
          <w:tcPr>
            <w:tcW w:w="668" w:type="dxa"/>
            <w:tcBorders>
              <w:top w:val="single" w:sz="4" w:space="0" w:color="000000"/>
              <w:left w:val="single" w:sz="4" w:space="0" w:color="000000"/>
              <w:bottom w:val="single" w:sz="4" w:space="0" w:color="000000"/>
              <w:right w:val="single" w:sz="4" w:space="0" w:color="000000"/>
            </w:tcBorders>
          </w:tcPr>
          <w:p w14:paraId="3EAA0605" w14:textId="77777777" w:rsidR="00971EF8" w:rsidRDefault="00971EF8" w:rsidP="00C76597">
            <w:pPr>
              <w:pStyle w:val="NormalIndent"/>
            </w:pPr>
            <w:r>
              <w:t>1</w:t>
            </w:r>
          </w:p>
        </w:tc>
        <w:tc>
          <w:tcPr>
            <w:tcW w:w="2819" w:type="dxa"/>
            <w:tcBorders>
              <w:top w:val="single" w:sz="4" w:space="0" w:color="000000"/>
              <w:left w:val="single" w:sz="4" w:space="0" w:color="000000"/>
              <w:bottom w:val="single" w:sz="4" w:space="0" w:color="000000"/>
              <w:right w:val="single" w:sz="4" w:space="0" w:color="000000"/>
            </w:tcBorders>
          </w:tcPr>
          <w:p w14:paraId="1BB5D2AC" w14:textId="77777777" w:rsidR="00971EF8" w:rsidRDefault="00971EF8" w:rsidP="00C76597">
            <w:pPr>
              <w:pStyle w:val="NormalIndent"/>
              <w:numPr>
                <w:ilvl w:val="0"/>
                <w:numId w:val="60"/>
              </w:numPr>
            </w:pPr>
            <w:r>
              <w:t>Lập đơn bán hàng trên web theo yêu cầu NVBH, ghi nhận cho KH</w:t>
            </w:r>
          </w:p>
        </w:tc>
        <w:tc>
          <w:tcPr>
            <w:tcW w:w="1620" w:type="dxa"/>
            <w:tcBorders>
              <w:top w:val="single" w:sz="4" w:space="0" w:color="000000"/>
              <w:left w:val="single" w:sz="4" w:space="0" w:color="000000"/>
              <w:bottom w:val="single" w:sz="4" w:space="0" w:color="000000"/>
              <w:right w:val="single" w:sz="4" w:space="0" w:color="000000"/>
            </w:tcBorders>
          </w:tcPr>
          <w:p w14:paraId="295FD6B2"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5CBC25B5" w14:textId="77777777" w:rsidR="00971EF8" w:rsidRDefault="00971EF8" w:rsidP="00C76597">
            <w:pPr>
              <w:pStyle w:val="NormalIndent"/>
            </w:pPr>
            <w:r>
              <w:t>Thông tin yêu cầu đặt hàng của KH/ NVBH</w:t>
            </w:r>
          </w:p>
        </w:tc>
        <w:tc>
          <w:tcPr>
            <w:tcW w:w="3623" w:type="dxa"/>
            <w:tcBorders>
              <w:top w:val="single" w:sz="4" w:space="0" w:color="000000"/>
              <w:left w:val="single" w:sz="4" w:space="0" w:color="000000"/>
              <w:bottom w:val="single" w:sz="4" w:space="0" w:color="000000"/>
              <w:right w:val="single" w:sz="4" w:space="0" w:color="000000"/>
            </w:tcBorders>
          </w:tcPr>
          <w:p w14:paraId="74A5FEAC" w14:textId="77777777" w:rsidR="00971EF8" w:rsidRDefault="00971EF8" w:rsidP="00C76597">
            <w:pPr>
              <w:pStyle w:val="NormalIndent"/>
            </w:pPr>
            <w:r>
              <w:t>Tạo đơn bán hàng trên Web</w:t>
            </w:r>
            <w:r w:rsidR="003A7370">
              <w:t>. Cho phép chọn thông tin Đơn vị, mặc định ngày đơn hàng, tự sinh mã đơn hàng, nhập mã KH, NVTT, NVGH, mặc định NVBH</w:t>
            </w:r>
            <w:r w:rsidR="00EC06C0">
              <w:t xml:space="preserve"> đi tuyến KH, chọn độ ưu tiên.</w:t>
            </w:r>
          </w:p>
          <w:p w14:paraId="143B9B0B" w14:textId="77777777" w:rsidR="00EC06C0" w:rsidRDefault="00EC06C0" w:rsidP="00C76597">
            <w:pPr>
              <w:pStyle w:val="NormalIndent"/>
            </w:pPr>
            <w:r>
              <w:t xml:space="preserve">Chọn Sản phẩm: mã sản phẩm, lấy </w:t>
            </w:r>
            <w:r>
              <w:lastRenderedPageBreak/>
              <w:t xml:space="preserve">từ kho, số lượng đặt </w:t>
            </w:r>
            <w:r>
              <w:sym w:font="Wingdings" w:char="F0E0"/>
            </w:r>
            <w:r>
              <w:t>hệ thống tự sinh thành tiền và các chương trình khuyến mại đi kèm với sản phẩm, NPP được áp dụng để tính lên Tổng tiền đơn hàng của KH.</w:t>
            </w:r>
          </w:p>
          <w:p w14:paraId="38FF6FB0" w14:textId="0F009A2B" w:rsidR="00EC06C0" w:rsidRDefault="00EC06C0" w:rsidP="00C76597">
            <w:pPr>
              <w:pStyle w:val="NormalIndent"/>
            </w:pPr>
            <w:r>
              <w:t>Hệ thống chia rõ: tổng trọng lượng đơn hàng, Tổng tiền, chiết khấu, Tổng tiền thanh toán.</w:t>
            </w:r>
          </w:p>
        </w:tc>
      </w:tr>
      <w:tr w:rsidR="00971EF8" w14:paraId="6CF2C2B8"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722D96C8" w14:textId="1F281215" w:rsidR="00971EF8" w:rsidRDefault="00971EF8" w:rsidP="00C76597">
            <w:pPr>
              <w:pStyle w:val="NormalIndent"/>
            </w:pPr>
            <w:r>
              <w:lastRenderedPageBreak/>
              <w:t>2</w:t>
            </w:r>
          </w:p>
        </w:tc>
        <w:tc>
          <w:tcPr>
            <w:tcW w:w="2819" w:type="dxa"/>
            <w:tcBorders>
              <w:top w:val="single" w:sz="4" w:space="0" w:color="000000"/>
              <w:left w:val="single" w:sz="4" w:space="0" w:color="000000"/>
              <w:bottom w:val="single" w:sz="4" w:space="0" w:color="000000"/>
              <w:right w:val="single" w:sz="4" w:space="0" w:color="000000"/>
            </w:tcBorders>
            <w:hideMark/>
          </w:tcPr>
          <w:p w14:paraId="59FE5E5B" w14:textId="77777777" w:rsidR="00971EF8" w:rsidRDefault="00971EF8" w:rsidP="00C76597">
            <w:pPr>
              <w:pStyle w:val="NormalIndent"/>
              <w:numPr>
                <w:ilvl w:val="0"/>
                <w:numId w:val="60"/>
              </w:numPr>
            </w:pPr>
            <w:r>
              <w:t>Chỉnh sửa/Duyệt đơn hàng</w:t>
            </w:r>
          </w:p>
        </w:tc>
        <w:tc>
          <w:tcPr>
            <w:tcW w:w="1620" w:type="dxa"/>
            <w:tcBorders>
              <w:top w:val="single" w:sz="4" w:space="0" w:color="000000"/>
              <w:left w:val="single" w:sz="4" w:space="0" w:color="000000"/>
              <w:bottom w:val="single" w:sz="4" w:space="0" w:color="000000"/>
              <w:right w:val="single" w:sz="4" w:space="0" w:color="000000"/>
            </w:tcBorders>
          </w:tcPr>
          <w:p w14:paraId="0E76B1E3"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7A93095C" w14:textId="77777777" w:rsidR="00971EF8" w:rsidRDefault="00971EF8" w:rsidP="00C76597">
            <w:pPr>
              <w:pStyle w:val="NormalIndent"/>
            </w:pPr>
            <w:r>
              <w:t xml:space="preserve">Đơn hàng </w:t>
            </w:r>
          </w:p>
        </w:tc>
        <w:tc>
          <w:tcPr>
            <w:tcW w:w="3623" w:type="dxa"/>
            <w:tcBorders>
              <w:top w:val="single" w:sz="4" w:space="0" w:color="000000"/>
              <w:left w:val="single" w:sz="4" w:space="0" w:color="000000"/>
              <w:bottom w:val="single" w:sz="4" w:space="0" w:color="000000"/>
              <w:right w:val="single" w:sz="4" w:space="0" w:color="000000"/>
            </w:tcBorders>
          </w:tcPr>
          <w:p w14:paraId="75DAFB97" w14:textId="4903074B" w:rsidR="00971EF8" w:rsidRDefault="00971EF8" w:rsidP="00C76597">
            <w:pPr>
              <w:pStyle w:val="NormalIndent"/>
            </w:pPr>
            <w:r>
              <w:t xml:space="preserve"> Cho phép chỉnh sửa thông tin đơn hàng hoặc duyệt đơn hàng</w:t>
            </w:r>
            <w:r w:rsidR="00EC06C0">
              <w:t>.</w:t>
            </w:r>
          </w:p>
        </w:tc>
      </w:tr>
      <w:tr w:rsidR="00971EF8" w14:paraId="276B106D"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3824F838" w14:textId="77777777" w:rsidR="00971EF8" w:rsidRDefault="00971EF8" w:rsidP="00C76597">
            <w:pPr>
              <w:pStyle w:val="NormalIndent"/>
            </w:pPr>
            <w:r>
              <w:t>3</w:t>
            </w:r>
          </w:p>
        </w:tc>
        <w:tc>
          <w:tcPr>
            <w:tcW w:w="2819" w:type="dxa"/>
            <w:tcBorders>
              <w:top w:val="single" w:sz="4" w:space="0" w:color="000000"/>
              <w:left w:val="single" w:sz="4" w:space="0" w:color="000000"/>
              <w:bottom w:val="single" w:sz="4" w:space="0" w:color="000000"/>
              <w:right w:val="single" w:sz="4" w:space="0" w:color="000000"/>
            </w:tcBorders>
            <w:hideMark/>
          </w:tcPr>
          <w:p w14:paraId="7D533B0E" w14:textId="03D59E48" w:rsidR="00971EF8" w:rsidRDefault="00971EF8" w:rsidP="00C76597">
            <w:pPr>
              <w:pStyle w:val="NormalIndent"/>
              <w:numPr>
                <w:ilvl w:val="0"/>
                <w:numId w:val="60"/>
              </w:numPr>
            </w:pPr>
            <w:r>
              <w:t>Duyệt</w:t>
            </w:r>
            <w:r w:rsidR="008279BC">
              <w:t xml:space="preserve"> đơn hàng</w:t>
            </w:r>
          </w:p>
        </w:tc>
        <w:tc>
          <w:tcPr>
            <w:tcW w:w="1620" w:type="dxa"/>
            <w:tcBorders>
              <w:top w:val="single" w:sz="4" w:space="0" w:color="000000"/>
              <w:left w:val="single" w:sz="4" w:space="0" w:color="000000"/>
              <w:bottom w:val="single" w:sz="4" w:space="0" w:color="000000"/>
              <w:right w:val="single" w:sz="4" w:space="0" w:color="000000"/>
            </w:tcBorders>
          </w:tcPr>
          <w:p w14:paraId="7D0D898F"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0B632E5C" w14:textId="77777777" w:rsidR="00971EF8" w:rsidRDefault="00971EF8" w:rsidP="00C76597">
            <w:pPr>
              <w:pStyle w:val="NormalIndent"/>
            </w:pPr>
            <w:r>
              <w:t xml:space="preserve">Đơn hàng </w:t>
            </w:r>
          </w:p>
        </w:tc>
        <w:tc>
          <w:tcPr>
            <w:tcW w:w="3623" w:type="dxa"/>
            <w:tcBorders>
              <w:top w:val="single" w:sz="4" w:space="0" w:color="000000"/>
              <w:left w:val="single" w:sz="4" w:space="0" w:color="000000"/>
              <w:bottom w:val="single" w:sz="4" w:space="0" w:color="000000"/>
              <w:right w:val="single" w:sz="4" w:space="0" w:color="000000"/>
            </w:tcBorders>
          </w:tcPr>
          <w:p w14:paraId="76F63930" w14:textId="1320493B" w:rsidR="00971EF8" w:rsidRDefault="008279BC" w:rsidP="00C76597">
            <w:pPr>
              <w:pStyle w:val="NormalIndent"/>
            </w:pPr>
            <w:r>
              <w:t>Cho phép tìm kiếm đơn hàng cần duyệt theo các tiêu chí: Đơn vị, đơn hàng, mã KH, loại đơn (presale/vansale), tên KH, NVGH, giá trị đơn hàng, NVBH, tạo trên (web/tablet).</w:t>
            </w:r>
          </w:p>
          <w:p w14:paraId="58A61D52" w14:textId="77777777" w:rsidR="008279BC" w:rsidRDefault="008279BC" w:rsidP="00C76597">
            <w:pPr>
              <w:pStyle w:val="NormalIndent"/>
            </w:pPr>
            <w:r>
              <w:t>Có chức năng Xem chi tiết đơn hàng, hệ thống mở ra pop up để xem thông tin chi tiết đơn hàng.</w:t>
            </w:r>
          </w:p>
          <w:p w14:paraId="77BFB82A" w14:textId="77777777" w:rsidR="008279BC" w:rsidRDefault="008279BC" w:rsidP="00C76597">
            <w:pPr>
              <w:pStyle w:val="NormalIndent"/>
            </w:pPr>
            <w:r>
              <w:t>Các nút chức năng:</w:t>
            </w:r>
          </w:p>
          <w:p w14:paraId="2540A773" w14:textId="77777777" w:rsidR="008279BC" w:rsidRDefault="008279BC" w:rsidP="00C76597">
            <w:pPr>
              <w:pStyle w:val="NormalIndent"/>
            </w:pPr>
            <w:r>
              <w:t>+ Xác nhận: duyệt đơn hàng</w:t>
            </w:r>
          </w:p>
          <w:p w14:paraId="7BA693F6" w14:textId="77777777" w:rsidR="008279BC" w:rsidRDefault="008279BC" w:rsidP="00C76597">
            <w:pPr>
              <w:pStyle w:val="NormalIndent"/>
            </w:pPr>
            <w:r>
              <w:t>+ Xác nhận và Cập nhật kho: duyệt đơn hàng, đồng thời giảm trừ luôn ở Kho.</w:t>
            </w:r>
          </w:p>
          <w:p w14:paraId="297EC625" w14:textId="77777777" w:rsidR="00971EF8" w:rsidRDefault="008279BC" w:rsidP="00C76597">
            <w:pPr>
              <w:pStyle w:val="NormalIndent"/>
            </w:pPr>
            <w:r>
              <w:t>+ Hủy đơn hàng: Yêu cầu nhập Lý do Hủy. Nếu là Lý do khác, yêu cầu mô tả chi tiết lý do.</w:t>
            </w:r>
          </w:p>
          <w:p w14:paraId="5EFCE85D" w14:textId="1E084CF3" w:rsidR="00D4171D" w:rsidRDefault="00D4171D" w:rsidP="00C76597">
            <w:pPr>
              <w:pStyle w:val="NormalIndent"/>
            </w:pPr>
            <w:r>
              <w:t>Những đơn hàng sau 03 ngày làm việc mà không được duyệt sẽ bị hủy. Số ngày này được cấu hình.</w:t>
            </w:r>
          </w:p>
        </w:tc>
      </w:tr>
      <w:tr w:rsidR="00971EF8" w14:paraId="669E5137"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5161FADE" w14:textId="13DD0BC6" w:rsidR="00971EF8" w:rsidRDefault="00971EF8" w:rsidP="00C76597">
            <w:pPr>
              <w:pStyle w:val="NormalIndent"/>
            </w:pPr>
            <w:r>
              <w:t>4</w:t>
            </w:r>
          </w:p>
        </w:tc>
        <w:tc>
          <w:tcPr>
            <w:tcW w:w="2819" w:type="dxa"/>
            <w:tcBorders>
              <w:top w:val="single" w:sz="4" w:space="0" w:color="000000"/>
              <w:left w:val="single" w:sz="4" w:space="0" w:color="000000"/>
              <w:bottom w:val="single" w:sz="4" w:space="0" w:color="000000"/>
              <w:right w:val="single" w:sz="4" w:space="0" w:color="000000"/>
            </w:tcBorders>
            <w:hideMark/>
          </w:tcPr>
          <w:p w14:paraId="36E1E540" w14:textId="77777777" w:rsidR="00971EF8" w:rsidRDefault="00971EF8" w:rsidP="00C76597">
            <w:pPr>
              <w:pStyle w:val="NormalIndent"/>
            </w:pPr>
            <w:r>
              <w:t>Tăng công nợ phải thu khách hàng</w:t>
            </w:r>
          </w:p>
          <w:p w14:paraId="1324907C" w14:textId="77777777" w:rsidR="00971EF8" w:rsidRDefault="00971EF8" w:rsidP="00C76597">
            <w:pPr>
              <w:pStyle w:val="NormalIndent"/>
            </w:pPr>
            <w:r>
              <w:t>Ghi nhận tăng doanh số</w:t>
            </w:r>
          </w:p>
        </w:tc>
        <w:tc>
          <w:tcPr>
            <w:tcW w:w="1620" w:type="dxa"/>
            <w:tcBorders>
              <w:top w:val="single" w:sz="4" w:space="0" w:color="000000"/>
              <w:left w:val="single" w:sz="4" w:space="0" w:color="000000"/>
              <w:bottom w:val="single" w:sz="4" w:space="0" w:color="000000"/>
              <w:right w:val="single" w:sz="4" w:space="0" w:color="000000"/>
            </w:tcBorders>
          </w:tcPr>
          <w:p w14:paraId="7CC79C6A"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10C897A1" w14:textId="77777777" w:rsidR="00971EF8" w:rsidRDefault="00971EF8" w:rsidP="00C76597">
            <w:pPr>
              <w:pStyle w:val="NormalIndent"/>
            </w:pPr>
            <w:r>
              <w:t xml:space="preserve"> Đơn hàng</w:t>
            </w:r>
          </w:p>
        </w:tc>
        <w:tc>
          <w:tcPr>
            <w:tcW w:w="3623" w:type="dxa"/>
            <w:tcBorders>
              <w:top w:val="single" w:sz="4" w:space="0" w:color="000000"/>
              <w:left w:val="single" w:sz="4" w:space="0" w:color="000000"/>
              <w:bottom w:val="single" w:sz="4" w:space="0" w:color="000000"/>
              <w:right w:val="single" w:sz="4" w:space="0" w:color="000000"/>
            </w:tcBorders>
          </w:tcPr>
          <w:p w14:paraId="7A6DBE8C" w14:textId="77777777" w:rsidR="00971EF8" w:rsidRDefault="00971EF8" w:rsidP="00C76597">
            <w:pPr>
              <w:pStyle w:val="NormalIndent"/>
            </w:pPr>
            <w:r>
              <w:t>Hệ thống tự động ghi nhận nợ của KH với NPP.</w:t>
            </w:r>
          </w:p>
          <w:p w14:paraId="5F33F080" w14:textId="77777777" w:rsidR="00971EF8" w:rsidRDefault="00971EF8" w:rsidP="00C76597">
            <w:pPr>
              <w:pStyle w:val="NormalIndent"/>
            </w:pPr>
            <w:r>
              <w:t>Doanh số cũng ghi nhận tăng</w:t>
            </w:r>
          </w:p>
        </w:tc>
      </w:tr>
      <w:tr w:rsidR="00971EF8" w14:paraId="77296C05"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629E8857" w14:textId="77777777" w:rsidR="00971EF8" w:rsidRDefault="00971EF8" w:rsidP="00C76597">
            <w:pPr>
              <w:pStyle w:val="NormalIndent"/>
            </w:pPr>
            <w:r>
              <w:t>5</w:t>
            </w:r>
          </w:p>
        </w:tc>
        <w:tc>
          <w:tcPr>
            <w:tcW w:w="2819" w:type="dxa"/>
            <w:tcBorders>
              <w:top w:val="single" w:sz="4" w:space="0" w:color="000000"/>
              <w:left w:val="single" w:sz="4" w:space="0" w:color="000000"/>
              <w:bottom w:val="single" w:sz="4" w:space="0" w:color="000000"/>
              <w:right w:val="single" w:sz="4" w:space="0" w:color="000000"/>
            </w:tcBorders>
            <w:hideMark/>
          </w:tcPr>
          <w:p w14:paraId="76E157E1" w14:textId="77777777" w:rsidR="00971EF8" w:rsidRDefault="00971EF8" w:rsidP="00C76597">
            <w:pPr>
              <w:pStyle w:val="NormalIndent"/>
            </w:pPr>
            <w:r>
              <w:t>Chỉ định nhân viên thu tiền, nhân viên giao hàng</w:t>
            </w:r>
          </w:p>
        </w:tc>
        <w:tc>
          <w:tcPr>
            <w:tcW w:w="1620" w:type="dxa"/>
            <w:tcBorders>
              <w:top w:val="single" w:sz="4" w:space="0" w:color="000000"/>
              <w:left w:val="single" w:sz="4" w:space="0" w:color="000000"/>
              <w:bottom w:val="single" w:sz="4" w:space="0" w:color="000000"/>
              <w:right w:val="single" w:sz="4" w:space="0" w:color="000000"/>
            </w:tcBorders>
          </w:tcPr>
          <w:p w14:paraId="3DF5509E"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07229D3C"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55F6C67C" w14:textId="393AADE3" w:rsidR="00971EF8" w:rsidRDefault="008279BC" w:rsidP="00C76597">
            <w:pPr>
              <w:pStyle w:val="NormalIndent"/>
            </w:pPr>
            <w:r>
              <w:t xml:space="preserve">Trường hợp </w:t>
            </w:r>
            <w:r w:rsidR="00971EF8">
              <w:t xml:space="preserve">Kế toán </w:t>
            </w:r>
            <w:r>
              <w:t>muốn chỉnh sửa hoặc có</w:t>
            </w:r>
            <w:r w:rsidR="00971EF8">
              <w:t xml:space="preserve"> chỉ định </w:t>
            </w:r>
            <w:r w:rsidR="000D63CD">
              <w:t xml:space="preserve">khác về </w:t>
            </w:r>
            <w:r w:rsidR="00971EF8">
              <w:lastRenderedPageBreak/>
              <w:t>NVTT, NVGH để thực hiện đơn hàng này</w:t>
            </w:r>
            <w:r w:rsidR="000D63CD">
              <w:t xml:space="preserve"> thì vào chức năng Chỉ định NVGH để cập nhật.</w:t>
            </w:r>
          </w:p>
        </w:tc>
      </w:tr>
      <w:tr w:rsidR="00971EF8" w14:paraId="2EA4299E"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0B21E804" w14:textId="77777777" w:rsidR="00971EF8" w:rsidRDefault="00971EF8" w:rsidP="00C76597">
            <w:pPr>
              <w:pStyle w:val="NormalIndent"/>
            </w:pPr>
            <w:r>
              <w:lastRenderedPageBreak/>
              <w:t>6</w:t>
            </w:r>
          </w:p>
        </w:tc>
        <w:tc>
          <w:tcPr>
            <w:tcW w:w="2819" w:type="dxa"/>
            <w:tcBorders>
              <w:top w:val="single" w:sz="4" w:space="0" w:color="000000"/>
              <w:left w:val="single" w:sz="4" w:space="0" w:color="000000"/>
              <w:bottom w:val="single" w:sz="4" w:space="0" w:color="000000"/>
              <w:right w:val="single" w:sz="4" w:space="0" w:color="000000"/>
            </w:tcBorders>
            <w:hideMark/>
          </w:tcPr>
          <w:p w14:paraId="2ECEA005" w14:textId="77777777" w:rsidR="00971EF8" w:rsidRDefault="00971EF8" w:rsidP="00C76597">
            <w:pPr>
              <w:pStyle w:val="NormalIndent"/>
            </w:pPr>
            <w:r>
              <w:t>Cập nhật kho</w:t>
            </w:r>
          </w:p>
        </w:tc>
        <w:tc>
          <w:tcPr>
            <w:tcW w:w="1620" w:type="dxa"/>
            <w:tcBorders>
              <w:top w:val="single" w:sz="4" w:space="0" w:color="000000"/>
              <w:left w:val="single" w:sz="4" w:space="0" w:color="000000"/>
              <w:bottom w:val="single" w:sz="4" w:space="0" w:color="000000"/>
              <w:right w:val="single" w:sz="4" w:space="0" w:color="000000"/>
            </w:tcBorders>
          </w:tcPr>
          <w:p w14:paraId="47DDACFE"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1E426990"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42FAE73A" w14:textId="77777777" w:rsidR="00971EF8" w:rsidRDefault="00971EF8" w:rsidP="00C76597">
            <w:pPr>
              <w:pStyle w:val="NormalIndent"/>
            </w:pPr>
            <w:r>
              <w:t>Kế toán xác nhận sẽ cập nhật lại tồn kho NPP</w:t>
            </w:r>
            <w:r w:rsidR="000D63CD">
              <w:t>.</w:t>
            </w:r>
          </w:p>
          <w:p w14:paraId="605802A9" w14:textId="77777777" w:rsidR="000D63CD" w:rsidRDefault="000D63CD" w:rsidP="00C76597">
            <w:pPr>
              <w:pStyle w:val="NormalIndent"/>
            </w:pPr>
            <w:r>
              <w:t xml:space="preserve">Có chức năng Tìm kiếm đơn hàng cần cập nhật Kho. </w:t>
            </w:r>
          </w:p>
          <w:p w14:paraId="7DBC841E" w14:textId="77777777" w:rsidR="000D63CD" w:rsidRDefault="000D63CD" w:rsidP="00C76597">
            <w:pPr>
              <w:pStyle w:val="NormalIndent"/>
            </w:pPr>
            <w:r>
              <w:t>Cho phép xem Chi tiết đơn hàng.</w:t>
            </w:r>
          </w:p>
          <w:p w14:paraId="74D87241" w14:textId="164AF897" w:rsidR="000D63CD" w:rsidRDefault="000D63CD" w:rsidP="00C76597">
            <w:pPr>
              <w:pStyle w:val="NormalIndent"/>
            </w:pPr>
            <w:r>
              <w:t>Sau khi Cập nhật Kho, trong Kho tự động giảm trừ số lượng theo số lượng đơn đặt hàng.</w:t>
            </w:r>
          </w:p>
        </w:tc>
      </w:tr>
      <w:tr w:rsidR="00971EF8" w14:paraId="2EBAA2AD"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6ADD4B91" w14:textId="77777777" w:rsidR="00971EF8" w:rsidRDefault="00971EF8" w:rsidP="00C76597">
            <w:pPr>
              <w:pStyle w:val="NormalIndent"/>
            </w:pPr>
            <w:r>
              <w:t>7</w:t>
            </w:r>
          </w:p>
        </w:tc>
        <w:tc>
          <w:tcPr>
            <w:tcW w:w="2819" w:type="dxa"/>
            <w:tcBorders>
              <w:top w:val="single" w:sz="4" w:space="0" w:color="000000"/>
              <w:left w:val="single" w:sz="4" w:space="0" w:color="000000"/>
              <w:bottom w:val="single" w:sz="4" w:space="0" w:color="000000"/>
              <w:right w:val="single" w:sz="4" w:space="0" w:color="000000"/>
            </w:tcBorders>
            <w:hideMark/>
          </w:tcPr>
          <w:p w14:paraId="46A8EA38" w14:textId="77777777" w:rsidR="00971EF8" w:rsidRDefault="00971EF8" w:rsidP="00C76597">
            <w:pPr>
              <w:pStyle w:val="NormalIndent"/>
            </w:pPr>
            <w:r>
              <w:rPr>
                <w:noProof/>
                <w:snapToGrid/>
              </w:rPr>
              <w:t>Giảm kho nhà phân phối theo sản phẩm</w:t>
            </w:r>
          </w:p>
        </w:tc>
        <w:tc>
          <w:tcPr>
            <w:tcW w:w="1620" w:type="dxa"/>
            <w:tcBorders>
              <w:top w:val="single" w:sz="4" w:space="0" w:color="000000"/>
              <w:left w:val="single" w:sz="4" w:space="0" w:color="000000"/>
              <w:bottom w:val="single" w:sz="4" w:space="0" w:color="000000"/>
              <w:right w:val="single" w:sz="4" w:space="0" w:color="000000"/>
            </w:tcBorders>
          </w:tcPr>
          <w:p w14:paraId="592E3996"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5D642820"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66643E65" w14:textId="77777777" w:rsidR="00971EF8" w:rsidRPr="00FA3633" w:rsidRDefault="00971EF8" w:rsidP="00C76597">
            <w:pPr>
              <w:pStyle w:val="NormalIndent"/>
              <w:rPr>
                <w:highlight w:val="yellow"/>
              </w:rPr>
            </w:pPr>
            <w:r>
              <w:t>Giảm tồn kho thực tế của NPP.</w:t>
            </w:r>
          </w:p>
        </w:tc>
      </w:tr>
      <w:tr w:rsidR="00971EF8" w14:paraId="388649CA" w14:textId="77777777" w:rsidTr="00971EF8">
        <w:tc>
          <w:tcPr>
            <w:tcW w:w="668" w:type="dxa"/>
            <w:tcBorders>
              <w:top w:val="single" w:sz="4" w:space="0" w:color="000000"/>
              <w:left w:val="single" w:sz="4" w:space="0" w:color="000000"/>
              <w:bottom w:val="single" w:sz="4" w:space="0" w:color="000000"/>
              <w:right w:val="single" w:sz="4" w:space="0" w:color="000000"/>
            </w:tcBorders>
          </w:tcPr>
          <w:p w14:paraId="48FF9599" w14:textId="77777777" w:rsidR="00971EF8" w:rsidRDefault="00971EF8" w:rsidP="00C76597">
            <w:pPr>
              <w:pStyle w:val="NormalIndent"/>
            </w:pPr>
            <w:r>
              <w:t>8</w:t>
            </w:r>
          </w:p>
        </w:tc>
        <w:tc>
          <w:tcPr>
            <w:tcW w:w="2819" w:type="dxa"/>
            <w:tcBorders>
              <w:top w:val="single" w:sz="4" w:space="0" w:color="000000"/>
              <w:left w:val="single" w:sz="4" w:space="0" w:color="000000"/>
              <w:bottom w:val="single" w:sz="4" w:space="0" w:color="000000"/>
              <w:right w:val="single" w:sz="4" w:space="0" w:color="000000"/>
            </w:tcBorders>
          </w:tcPr>
          <w:p w14:paraId="101AE4C1" w14:textId="77777777" w:rsidR="00971EF8" w:rsidRDefault="00971EF8" w:rsidP="00C76597">
            <w:pPr>
              <w:pStyle w:val="NormalIndent"/>
            </w:pPr>
            <w:r>
              <w:t>Đồng bộ đơn hàng về tablet</w:t>
            </w:r>
          </w:p>
        </w:tc>
        <w:tc>
          <w:tcPr>
            <w:tcW w:w="1620" w:type="dxa"/>
            <w:tcBorders>
              <w:top w:val="single" w:sz="4" w:space="0" w:color="000000"/>
              <w:left w:val="single" w:sz="4" w:space="0" w:color="000000"/>
              <w:bottom w:val="single" w:sz="4" w:space="0" w:color="000000"/>
              <w:right w:val="single" w:sz="4" w:space="0" w:color="000000"/>
            </w:tcBorders>
          </w:tcPr>
          <w:p w14:paraId="72C66F3E"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41A68107"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2BB0CBC7" w14:textId="77777777" w:rsidR="00971EF8" w:rsidRPr="00FA3633" w:rsidRDefault="00971EF8" w:rsidP="00C76597">
            <w:pPr>
              <w:pStyle w:val="NormalIndent"/>
              <w:rPr>
                <w:highlight w:val="yellow"/>
              </w:rPr>
            </w:pPr>
            <w:r>
              <w:t>Đồng bộ đơn hàng trên web về tablet</w:t>
            </w:r>
          </w:p>
        </w:tc>
      </w:tr>
      <w:tr w:rsidR="000D63CD" w14:paraId="1A78D298" w14:textId="77777777" w:rsidTr="00971EF8">
        <w:tc>
          <w:tcPr>
            <w:tcW w:w="668" w:type="dxa"/>
            <w:tcBorders>
              <w:top w:val="single" w:sz="4" w:space="0" w:color="000000"/>
              <w:left w:val="single" w:sz="4" w:space="0" w:color="000000"/>
              <w:bottom w:val="single" w:sz="4" w:space="0" w:color="000000"/>
              <w:right w:val="single" w:sz="4" w:space="0" w:color="000000"/>
            </w:tcBorders>
          </w:tcPr>
          <w:p w14:paraId="46839121" w14:textId="77777777" w:rsidR="000D63CD" w:rsidRDefault="000D63CD" w:rsidP="00C76597">
            <w:pPr>
              <w:pStyle w:val="NormalIndent"/>
            </w:pPr>
          </w:p>
        </w:tc>
        <w:tc>
          <w:tcPr>
            <w:tcW w:w="2819" w:type="dxa"/>
            <w:tcBorders>
              <w:top w:val="single" w:sz="4" w:space="0" w:color="000000"/>
              <w:left w:val="single" w:sz="4" w:space="0" w:color="000000"/>
              <w:bottom w:val="single" w:sz="4" w:space="0" w:color="000000"/>
              <w:right w:val="single" w:sz="4" w:space="0" w:color="000000"/>
            </w:tcBorders>
          </w:tcPr>
          <w:p w14:paraId="406382F1" w14:textId="1E590512" w:rsidR="000D63CD" w:rsidRDefault="000D63CD" w:rsidP="00C76597">
            <w:pPr>
              <w:pStyle w:val="NormalIndent"/>
            </w:pPr>
            <w:r>
              <w:t>In phiếu giao hàng</w:t>
            </w:r>
          </w:p>
        </w:tc>
        <w:tc>
          <w:tcPr>
            <w:tcW w:w="1620" w:type="dxa"/>
            <w:tcBorders>
              <w:top w:val="single" w:sz="4" w:space="0" w:color="000000"/>
              <w:left w:val="single" w:sz="4" w:space="0" w:color="000000"/>
              <w:bottom w:val="single" w:sz="4" w:space="0" w:color="000000"/>
              <w:right w:val="single" w:sz="4" w:space="0" w:color="000000"/>
            </w:tcBorders>
          </w:tcPr>
          <w:p w14:paraId="44A33D3A" w14:textId="1490E5D5" w:rsidR="000D63CD" w:rsidRDefault="000D63CD" w:rsidP="00C76597">
            <w:pPr>
              <w:pStyle w:val="NormalIndent"/>
            </w:pPr>
            <w:r>
              <w:t>HO</w:t>
            </w:r>
          </w:p>
        </w:tc>
        <w:tc>
          <w:tcPr>
            <w:tcW w:w="1710" w:type="dxa"/>
            <w:tcBorders>
              <w:top w:val="single" w:sz="4" w:space="0" w:color="000000"/>
              <w:left w:val="single" w:sz="4" w:space="0" w:color="000000"/>
              <w:bottom w:val="single" w:sz="4" w:space="0" w:color="000000"/>
              <w:right w:val="single" w:sz="4" w:space="0" w:color="000000"/>
            </w:tcBorders>
          </w:tcPr>
          <w:p w14:paraId="4570C691" w14:textId="6AD9D6C4" w:rsidR="000D63CD" w:rsidRDefault="000D63CD"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5AEAFCA6" w14:textId="77777777" w:rsidR="000D63CD" w:rsidRDefault="000D63CD" w:rsidP="00C76597">
            <w:pPr>
              <w:pStyle w:val="NormalIndent"/>
            </w:pPr>
            <w:r>
              <w:t xml:space="preserve">Hỗ trợ in toàn bộ đơn hàng theo các tiêu chí tìm kiếm: Đơn vị, </w:t>
            </w:r>
            <w:r w:rsidR="009F517D">
              <w:t>N</w:t>
            </w:r>
            <w:r w:rsidR="00035956">
              <w:t>VBH, NVGH, mã KH, từ ngày .. đến ngày, loại đơn hàng (presale, vansale, giá trị đơn hàng trong khoảng.</w:t>
            </w:r>
          </w:p>
          <w:p w14:paraId="127E831E" w14:textId="38FB137B" w:rsidR="00035956" w:rsidRDefault="00035956" w:rsidP="00C76597">
            <w:pPr>
              <w:pStyle w:val="NormalIndent"/>
            </w:pPr>
            <w:r>
              <w:t>Hỗ trợ in đơn tổng theo từng KH, NVBH, NVGH,… hoặc in đơn lẻ theo đơn mà người dùng chọn.</w:t>
            </w:r>
          </w:p>
        </w:tc>
      </w:tr>
    </w:tbl>
    <w:p w14:paraId="3353F40A" w14:textId="77777777" w:rsidR="00971EF8" w:rsidRPr="007335BB" w:rsidRDefault="00971EF8" w:rsidP="002F27B6">
      <w:pPr>
        <w:ind w:left="0"/>
      </w:pPr>
    </w:p>
    <w:p w14:paraId="46097E6E" w14:textId="5695E1AA" w:rsidR="002F27B6" w:rsidRDefault="00971EF8" w:rsidP="002F27B6">
      <w:pPr>
        <w:pStyle w:val="Heading3"/>
      </w:pPr>
      <w:bookmarkStart w:id="34" w:name="_Toc520102870"/>
      <w:r>
        <w:t>Luồng qui trình tạo đơn hàng trên Tablet (NVBH)</w:t>
      </w:r>
      <w:bookmarkEnd w:id="34"/>
    </w:p>
    <w:p w14:paraId="00C9BE4B" w14:textId="2E76A951" w:rsidR="00971EF8" w:rsidRDefault="00971EF8" w:rsidP="00971EF8">
      <w:r>
        <w:t>Luồng qui trình</w:t>
      </w:r>
    </w:p>
    <w:p w14:paraId="4EFF2D38" w14:textId="0CD7850B" w:rsidR="00971EF8" w:rsidRDefault="00971EF8" w:rsidP="00971EF8">
      <w:r>
        <w:object w:dxaOrig="14494" w:dyaOrig="15664" w14:anchorId="683B0D99">
          <v:shape id="_x0000_i1036" type="#_x0000_t75" style="width:7in;height:544.5pt" o:ole="">
            <v:imagedata r:id="rId36" o:title=""/>
          </v:shape>
          <o:OLEObject Type="Embed" ProgID="Visio.Drawing.11" ShapeID="_x0000_i1036" DrawAspect="Content" ObjectID="_1593959027" r:id="rId37"/>
        </w:object>
      </w:r>
      <w:r>
        <w:t>Mô tả chi tiết</w:t>
      </w:r>
    </w:p>
    <w:tbl>
      <w:tblPr>
        <w:tblStyle w:val="TableGrid"/>
        <w:tblW w:w="10440" w:type="dxa"/>
        <w:tblInd w:w="288" w:type="dxa"/>
        <w:tblLayout w:type="fixed"/>
        <w:tblLook w:val="04A0" w:firstRow="1" w:lastRow="0" w:firstColumn="1" w:lastColumn="0" w:noHBand="0" w:noVBand="1"/>
      </w:tblPr>
      <w:tblGrid>
        <w:gridCol w:w="668"/>
        <w:gridCol w:w="2819"/>
        <w:gridCol w:w="1620"/>
        <w:gridCol w:w="1710"/>
        <w:gridCol w:w="3623"/>
      </w:tblGrid>
      <w:tr w:rsidR="00971EF8" w14:paraId="2AC85606"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18E456D5" w14:textId="77777777" w:rsidR="00971EF8" w:rsidRPr="00BB4CA2" w:rsidRDefault="00971EF8" w:rsidP="00C76597">
            <w:pPr>
              <w:pStyle w:val="NormalIndent"/>
            </w:pPr>
            <w:r w:rsidRPr="00BB4CA2">
              <w:t>TT</w:t>
            </w:r>
          </w:p>
        </w:tc>
        <w:tc>
          <w:tcPr>
            <w:tcW w:w="2819" w:type="dxa"/>
            <w:tcBorders>
              <w:top w:val="single" w:sz="4" w:space="0" w:color="000000"/>
              <w:left w:val="single" w:sz="4" w:space="0" w:color="000000"/>
              <w:bottom w:val="single" w:sz="4" w:space="0" w:color="000000"/>
              <w:right w:val="single" w:sz="4" w:space="0" w:color="000000"/>
            </w:tcBorders>
            <w:hideMark/>
          </w:tcPr>
          <w:p w14:paraId="0AE3F24A" w14:textId="77777777" w:rsidR="00971EF8" w:rsidRPr="00BB4CA2" w:rsidRDefault="00971EF8" w:rsidP="00C76597">
            <w:pPr>
              <w:pStyle w:val="NormalIndent"/>
            </w:pPr>
            <w:r w:rsidRPr="00BB4CA2">
              <w:t>NỘI DUNG CÔNG VIỆC</w:t>
            </w:r>
          </w:p>
        </w:tc>
        <w:tc>
          <w:tcPr>
            <w:tcW w:w="1620" w:type="dxa"/>
            <w:tcBorders>
              <w:top w:val="single" w:sz="4" w:space="0" w:color="000000"/>
              <w:left w:val="single" w:sz="4" w:space="0" w:color="000000"/>
              <w:bottom w:val="single" w:sz="4" w:space="0" w:color="000000"/>
              <w:right w:val="single" w:sz="4" w:space="0" w:color="000000"/>
            </w:tcBorders>
            <w:hideMark/>
          </w:tcPr>
          <w:p w14:paraId="65D2AA3E" w14:textId="77777777" w:rsidR="00971EF8" w:rsidRPr="00BB4CA2" w:rsidRDefault="00971EF8" w:rsidP="00C76597">
            <w:pPr>
              <w:pStyle w:val="NormalIndent"/>
            </w:pPr>
            <w:r w:rsidRPr="00BB4CA2">
              <w:t>NGƯỜI THỰC HIỆN</w:t>
            </w:r>
          </w:p>
        </w:tc>
        <w:tc>
          <w:tcPr>
            <w:tcW w:w="1710" w:type="dxa"/>
            <w:tcBorders>
              <w:top w:val="single" w:sz="4" w:space="0" w:color="000000"/>
              <w:left w:val="single" w:sz="4" w:space="0" w:color="000000"/>
              <w:bottom w:val="single" w:sz="4" w:space="0" w:color="000000"/>
              <w:right w:val="single" w:sz="4" w:space="0" w:color="000000"/>
            </w:tcBorders>
            <w:hideMark/>
          </w:tcPr>
          <w:p w14:paraId="5DD9F08D" w14:textId="77777777" w:rsidR="00971EF8" w:rsidRPr="00BB4CA2" w:rsidRDefault="00971EF8" w:rsidP="00C76597">
            <w:pPr>
              <w:pStyle w:val="NormalIndent"/>
            </w:pPr>
            <w:r w:rsidRPr="00BB4CA2">
              <w:t>HỒ SƠ/ DỮ LIỆU CẦN</w:t>
            </w:r>
          </w:p>
        </w:tc>
        <w:tc>
          <w:tcPr>
            <w:tcW w:w="3623" w:type="dxa"/>
            <w:tcBorders>
              <w:top w:val="single" w:sz="4" w:space="0" w:color="000000"/>
              <w:left w:val="single" w:sz="4" w:space="0" w:color="000000"/>
              <w:bottom w:val="single" w:sz="4" w:space="0" w:color="000000"/>
              <w:right w:val="single" w:sz="4" w:space="0" w:color="000000"/>
            </w:tcBorders>
            <w:hideMark/>
          </w:tcPr>
          <w:p w14:paraId="0CEE3DDF" w14:textId="77777777" w:rsidR="00971EF8" w:rsidRPr="00BB4CA2" w:rsidRDefault="00971EF8" w:rsidP="00C76597">
            <w:pPr>
              <w:pStyle w:val="NormalIndent"/>
            </w:pPr>
            <w:r w:rsidRPr="00BB4CA2">
              <w:t>MÔ TẢ</w:t>
            </w:r>
          </w:p>
        </w:tc>
      </w:tr>
      <w:tr w:rsidR="00971EF8" w14:paraId="3E1512A2" w14:textId="77777777" w:rsidTr="00971EF8">
        <w:tc>
          <w:tcPr>
            <w:tcW w:w="668" w:type="dxa"/>
            <w:tcBorders>
              <w:top w:val="single" w:sz="4" w:space="0" w:color="000000"/>
              <w:left w:val="single" w:sz="4" w:space="0" w:color="000000"/>
              <w:bottom w:val="single" w:sz="4" w:space="0" w:color="000000"/>
              <w:right w:val="single" w:sz="4" w:space="0" w:color="000000"/>
            </w:tcBorders>
          </w:tcPr>
          <w:p w14:paraId="6298FEFE" w14:textId="77777777" w:rsidR="00971EF8" w:rsidRDefault="00971EF8" w:rsidP="00C76597">
            <w:pPr>
              <w:pStyle w:val="NormalIndent"/>
            </w:pPr>
            <w:r>
              <w:t>1</w:t>
            </w:r>
          </w:p>
        </w:tc>
        <w:tc>
          <w:tcPr>
            <w:tcW w:w="2819" w:type="dxa"/>
            <w:tcBorders>
              <w:top w:val="single" w:sz="4" w:space="0" w:color="000000"/>
              <w:left w:val="single" w:sz="4" w:space="0" w:color="000000"/>
              <w:bottom w:val="single" w:sz="4" w:space="0" w:color="000000"/>
              <w:right w:val="single" w:sz="4" w:space="0" w:color="000000"/>
            </w:tcBorders>
          </w:tcPr>
          <w:p w14:paraId="227B35CF" w14:textId="77777777" w:rsidR="00971EF8" w:rsidRDefault="00971EF8" w:rsidP="00C76597">
            <w:pPr>
              <w:pStyle w:val="NormalIndent"/>
            </w:pPr>
            <w:r>
              <w:t>Lập đơn bán hàng trên tablet</w:t>
            </w:r>
          </w:p>
        </w:tc>
        <w:tc>
          <w:tcPr>
            <w:tcW w:w="1620" w:type="dxa"/>
            <w:tcBorders>
              <w:top w:val="single" w:sz="4" w:space="0" w:color="000000"/>
              <w:left w:val="single" w:sz="4" w:space="0" w:color="000000"/>
              <w:bottom w:val="single" w:sz="4" w:space="0" w:color="000000"/>
              <w:right w:val="single" w:sz="4" w:space="0" w:color="000000"/>
            </w:tcBorders>
          </w:tcPr>
          <w:p w14:paraId="6BCC1060" w14:textId="77777777" w:rsidR="00971EF8" w:rsidRDefault="00971EF8" w:rsidP="00C76597">
            <w:pPr>
              <w:pStyle w:val="NormalIndent"/>
            </w:pPr>
            <w:r>
              <w:t>NVBH</w:t>
            </w:r>
          </w:p>
          <w:p w14:paraId="0E9D2C56" w14:textId="77777777" w:rsidR="00971EF8" w:rsidRDefault="00971EF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3EBAA3A7" w14:textId="77777777" w:rsidR="00971EF8" w:rsidRDefault="00971EF8" w:rsidP="00C76597">
            <w:pPr>
              <w:pStyle w:val="NormalIndent"/>
            </w:pPr>
            <w:r>
              <w:t>Thông tin đặt hàng của KH</w:t>
            </w:r>
          </w:p>
        </w:tc>
        <w:tc>
          <w:tcPr>
            <w:tcW w:w="3623" w:type="dxa"/>
            <w:tcBorders>
              <w:top w:val="single" w:sz="4" w:space="0" w:color="000000"/>
              <w:left w:val="single" w:sz="4" w:space="0" w:color="000000"/>
              <w:bottom w:val="single" w:sz="4" w:space="0" w:color="000000"/>
              <w:right w:val="single" w:sz="4" w:space="0" w:color="000000"/>
            </w:tcBorders>
          </w:tcPr>
          <w:p w14:paraId="132736A5" w14:textId="77777777" w:rsidR="00971EF8" w:rsidRDefault="00971EF8" w:rsidP="00C76597">
            <w:pPr>
              <w:pStyle w:val="NormalIndent"/>
            </w:pPr>
            <w:r>
              <w:t>Ghé thăm khách hàng, ghi nhận đơn đặt hàng của khách hàng</w:t>
            </w:r>
            <w:r w:rsidR="00035956">
              <w:t>.</w:t>
            </w:r>
          </w:p>
          <w:p w14:paraId="5A709EE5" w14:textId="77777777" w:rsidR="00035956" w:rsidRDefault="00035956" w:rsidP="00C76597">
            <w:pPr>
              <w:pStyle w:val="NormalIndent"/>
            </w:pPr>
            <w:r>
              <w:t>Thông tin tương tự như tạo đơn hàng trên web.</w:t>
            </w:r>
          </w:p>
          <w:p w14:paraId="2D8CA902" w14:textId="77777777" w:rsidR="00035956" w:rsidRPr="00F06E5E" w:rsidRDefault="00035956" w:rsidP="00035956">
            <w:pPr>
              <w:widowControl/>
              <w:autoSpaceDE w:val="0"/>
              <w:autoSpaceDN w:val="0"/>
              <w:adjustRightInd w:val="0"/>
              <w:spacing w:before="0" w:line="288" w:lineRule="auto"/>
              <w:ind w:left="0"/>
            </w:pPr>
            <w:r w:rsidRPr="00F06E5E">
              <w:t>Khi tạo đơn, NVBH có thể</w:t>
            </w:r>
          </w:p>
          <w:p w14:paraId="083C8833" w14:textId="77777777" w:rsidR="00035956" w:rsidRPr="00F06E5E" w:rsidRDefault="00035956" w:rsidP="00035956">
            <w:pPr>
              <w:widowControl/>
              <w:autoSpaceDE w:val="0"/>
              <w:autoSpaceDN w:val="0"/>
              <w:adjustRightInd w:val="0"/>
              <w:spacing w:before="0" w:line="288" w:lineRule="auto"/>
              <w:ind w:left="0"/>
            </w:pPr>
            <w:r w:rsidRPr="00F06E5E">
              <w:lastRenderedPageBreak/>
              <w:t xml:space="preserve">- </w:t>
            </w:r>
            <w:r>
              <w:t>bỏ</w:t>
            </w:r>
            <w:r w:rsidRPr="00F06E5E">
              <w:t xml:space="preserve"> CTKM mà đơn hàng được hưởng. Ví dụ: đơn hàng được hưởng 5 CTKM, NVBH có thể chọn cho đơn hàng chỉ hưởng 3 CTKM</w:t>
            </w:r>
          </w:p>
          <w:p w14:paraId="143691A5" w14:textId="77777777" w:rsidR="00035956" w:rsidRDefault="00035956" w:rsidP="00C76597">
            <w:pPr>
              <w:pStyle w:val="NormalIndent"/>
            </w:pPr>
            <w:r w:rsidRPr="00F06E5E">
              <w:t>- Thêm khuyến mãi đặc biệt cho đơn hàng.</w:t>
            </w:r>
          </w:p>
          <w:p w14:paraId="1925114A" w14:textId="16D1B275" w:rsidR="00035956" w:rsidRDefault="00035956" w:rsidP="00C76597">
            <w:pPr>
              <w:pStyle w:val="NormalIndent"/>
            </w:pPr>
            <w:r>
              <w:t>Sau khi tạo xong đơn, NVBH sẽ lưu đơn và chuyển về NPP. Sau khi lưu và chuyển thì không được sửa.</w:t>
            </w:r>
          </w:p>
        </w:tc>
      </w:tr>
      <w:tr w:rsidR="00971EF8" w14:paraId="19272874"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4978A705" w14:textId="62680D10" w:rsidR="00971EF8" w:rsidRDefault="00971EF8" w:rsidP="00C76597">
            <w:pPr>
              <w:pStyle w:val="NormalIndent"/>
            </w:pPr>
            <w:r>
              <w:lastRenderedPageBreak/>
              <w:t>2</w:t>
            </w:r>
          </w:p>
        </w:tc>
        <w:tc>
          <w:tcPr>
            <w:tcW w:w="2819" w:type="dxa"/>
            <w:tcBorders>
              <w:top w:val="single" w:sz="4" w:space="0" w:color="000000"/>
              <w:left w:val="single" w:sz="4" w:space="0" w:color="000000"/>
              <w:bottom w:val="single" w:sz="4" w:space="0" w:color="000000"/>
              <w:right w:val="single" w:sz="4" w:space="0" w:color="000000"/>
            </w:tcBorders>
            <w:hideMark/>
          </w:tcPr>
          <w:p w14:paraId="34AC4050" w14:textId="77777777" w:rsidR="00971EF8" w:rsidRDefault="00971EF8" w:rsidP="00C76597">
            <w:pPr>
              <w:pStyle w:val="NormalIndent"/>
            </w:pPr>
            <w:r>
              <w:t>Đồng bộ đơn hàng về NPP</w:t>
            </w:r>
          </w:p>
        </w:tc>
        <w:tc>
          <w:tcPr>
            <w:tcW w:w="1620" w:type="dxa"/>
            <w:tcBorders>
              <w:top w:val="single" w:sz="4" w:space="0" w:color="000000"/>
              <w:left w:val="single" w:sz="4" w:space="0" w:color="000000"/>
              <w:bottom w:val="single" w:sz="4" w:space="0" w:color="000000"/>
              <w:right w:val="single" w:sz="4" w:space="0" w:color="000000"/>
            </w:tcBorders>
            <w:hideMark/>
          </w:tcPr>
          <w:p w14:paraId="4F2BFA34" w14:textId="77777777" w:rsidR="00971EF8" w:rsidRDefault="00971EF8" w:rsidP="00C76597">
            <w:pPr>
              <w:pStyle w:val="NormalIndent"/>
            </w:pPr>
            <w:r>
              <w:t xml:space="preserve">Hệ thống </w:t>
            </w:r>
          </w:p>
        </w:tc>
        <w:tc>
          <w:tcPr>
            <w:tcW w:w="1710" w:type="dxa"/>
            <w:tcBorders>
              <w:top w:val="single" w:sz="4" w:space="0" w:color="000000"/>
              <w:left w:val="single" w:sz="4" w:space="0" w:color="000000"/>
              <w:bottom w:val="single" w:sz="4" w:space="0" w:color="000000"/>
              <w:right w:val="single" w:sz="4" w:space="0" w:color="000000"/>
            </w:tcBorders>
          </w:tcPr>
          <w:p w14:paraId="652A7F1F"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2A5BA71F" w14:textId="77777777" w:rsidR="00971EF8" w:rsidRDefault="00971EF8" w:rsidP="00C76597">
            <w:pPr>
              <w:pStyle w:val="NormalIndent"/>
            </w:pPr>
            <w:r>
              <w:t>Đồng bộ đơn hàng về NPP</w:t>
            </w:r>
          </w:p>
        </w:tc>
      </w:tr>
      <w:tr w:rsidR="00971EF8" w14:paraId="5321952B"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0E47BBF7" w14:textId="77777777" w:rsidR="00971EF8" w:rsidRDefault="00971EF8" w:rsidP="00C76597">
            <w:pPr>
              <w:pStyle w:val="NormalIndent"/>
            </w:pPr>
            <w:r>
              <w:t>3</w:t>
            </w:r>
          </w:p>
        </w:tc>
        <w:tc>
          <w:tcPr>
            <w:tcW w:w="2819" w:type="dxa"/>
            <w:tcBorders>
              <w:top w:val="single" w:sz="4" w:space="0" w:color="000000"/>
              <w:left w:val="single" w:sz="4" w:space="0" w:color="000000"/>
              <w:bottom w:val="single" w:sz="4" w:space="0" w:color="000000"/>
              <w:right w:val="single" w:sz="4" w:space="0" w:color="000000"/>
            </w:tcBorders>
            <w:hideMark/>
          </w:tcPr>
          <w:p w14:paraId="7102B3B1" w14:textId="46D5793D" w:rsidR="00971EF8" w:rsidRDefault="004963AA" w:rsidP="00C76597">
            <w:pPr>
              <w:pStyle w:val="NormalIndent"/>
            </w:pPr>
            <w:r>
              <w:t>Xử lý đơn hàng từ talet</w:t>
            </w:r>
          </w:p>
        </w:tc>
        <w:tc>
          <w:tcPr>
            <w:tcW w:w="1620" w:type="dxa"/>
            <w:tcBorders>
              <w:top w:val="single" w:sz="4" w:space="0" w:color="000000"/>
              <w:left w:val="single" w:sz="4" w:space="0" w:color="000000"/>
              <w:bottom w:val="single" w:sz="4" w:space="0" w:color="000000"/>
              <w:right w:val="single" w:sz="4" w:space="0" w:color="000000"/>
            </w:tcBorders>
            <w:hideMark/>
          </w:tcPr>
          <w:p w14:paraId="0FB479A6" w14:textId="32C94E87" w:rsidR="00971EF8" w:rsidRDefault="00971EF8" w:rsidP="00C76597">
            <w:pPr>
              <w:pStyle w:val="NormalIndent"/>
            </w:pPr>
            <w:r>
              <w:t>Hệ thống</w:t>
            </w:r>
            <w:r w:rsidR="004963AA">
              <w:t>/ KTNPP</w:t>
            </w:r>
          </w:p>
        </w:tc>
        <w:tc>
          <w:tcPr>
            <w:tcW w:w="1710" w:type="dxa"/>
            <w:tcBorders>
              <w:top w:val="single" w:sz="4" w:space="0" w:color="000000"/>
              <w:left w:val="single" w:sz="4" w:space="0" w:color="000000"/>
              <w:bottom w:val="single" w:sz="4" w:space="0" w:color="000000"/>
              <w:right w:val="single" w:sz="4" w:space="0" w:color="000000"/>
            </w:tcBorders>
          </w:tcPr>
          <w:p w14:paraId="19ABA1F6"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33D9F9D3" w14:textId="77777777" w:rsidR="00971EF8" w:rsidRDefault="00971EF8" w:rsidP="00C76597">
            <w:pPr>
              <w:pStyle w:val="NormalIndent"/>
            </w:pPr>
            <w:r>
              <w:t>Kế toán vào kiểm tra thông tin đơn hàng đảm bảo đủ điều kiện đặt hàng.</w:t>
            </w:r>
          </w:p>
          <w:p w14:paraId="4C51DCEF" w14:textId="77777777" w:rsidR="004963AA" w:rsidRDefault="004963AA" w:rsidP="00C76597">
            <w:pPr>
              <w:pStyle w:val="NormalIndent"/>
            </w:pPr>
            <w:r>
              <w:t xml:space="preserve">Có chức năng Tìm kiếm các đơn hàng mà NVBH đã tạo trên tablet. </w:t>
            </w:r>
          </w:p>
          <w:p w14:paraId="7B958906" w14:textId="77777777" w:rsidR="004963AA" w:rsidRDefault="004963AA" w:rsidP="00C76597">
            <w:pPr>
              <w:pStyle w:val="NormalIndent"/>
            </w:pPr>
            <w:r>
              <w:t>Hiển thị các thông tin cơ bản về đơn hàng: số Ref đơn hàng, NVBH, Mã KH, tên KH, tổng tiền, tổng tiền KM, ngày tạo, ngày giao, độ ưu tiên, địa chỉ giao hàng, NVGH.</w:t>
            </w:r>
          </w:p>
          <w:p w14:paraId="32B6A0F8" w14:textId="77777777" w:rsidR="004963AA" w:rsidRDefault="004963AA" w:rsidP="00C76597">
            <w:pPr>
              <w:pStyle w:val="NormalIndent"/>
            </w:pPr>
            <w:r>
              <w:t>Có nút Chi tiết, cho phép xem chi tiết đơn hàng: mã hàng, tên hàng, thùng/lẻ, tồn kho đáp ứng, hàng KM, CKTM,..….</w:t>
            </w:r>
          </w:p>
          <w:p w14:paraId="234A1240" w14:textId="77777777" w:rsidR="004963AA" w:rsidRDefault="004963AA" w:rsidP="00C76597">
            <w:pPr>
              <w:pStyle w:val="NormalIndent"/>
            </w:pPr>
            <w:r>
              <w:t>Cho phép Hủy/Chấp nhận/Từ chối đơn hàng.</w:t>
            </w:r>
          </w:p>
          <w:p w14:paraId="6BAAF804" w14:textId="77777777" w:rsidR="004963AA" w:rsidRDefault="004963AA" w:rsidP="00C76597">
            <w:pPr>
              <w:pStyle w:val="NormalIndent"/>
            </w:pPr>
            <w:r>
              <w:t>+ Hủy: Hệ thống sẽ cập nhận trạng thái đơn hàng về hủy và đồng bộ thông tin về máy tính bảng của NVBH tạo đơn. Có chỗ nhập Lý do Hủy.</w:t>
            </w:r>
          </w:p>
          <w:p w14:paraId="18F99855" w14:textId="77777777" w:rsidR="004963AA" w:rsidRDefault="004963AA" w:rsidP="00C76597">
            <w:pPr>
              <w:pStyle w:val="NormalIndent"/>
            </w:pPr>
            <w:r>
              <w:t>+ Chấp nhận: cập nhật trạng thái đơn hàng đã được chấp nhận ở bước Xác nhận đơn hàng tablet</w:t>
            </w:r>
          </w:p>
          <w:p w14:paraId="687106DF" w14:textId="3A55B77E" w:rsidR="004963AA" w:rsidRDefault="004963AA" w:rsidP="00C76597">
            <w:pPr>
              <w:pStyle w:val="NormalIndent"/>
            </w:pPr>
            <w:r>
              <w:t xml:space="preserve">+ Từ chối: Hệ thống sẽ cập nhận </w:t>
            </w:r>
            <w:r>
              <w:lastRenderedPageBreak/>
              <w:t>trạng thái đơn hàng về từ chối và đồng bộ thông tin về máy tính bảng của NVBH tạo đơn. Có chỗ nhập Lý do từ chối.</w:t>
            </w:r>
          </w:p>
        </w:tc>
      </w:tr>
      <w:tr w:rsidR="00971EF8" w14:paraId="1F2B3E13"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4A646BA3" w14:textId="77777777" w:rsidR="00971EF8" w:rsidRDefault="00971EF8" w:rsidP="00C76597">
            <w:pPr>
              <w:pStyle w:val="NormalIndent"/>
            </w:pPr>
            <w:r>
              <w:lastRenderedPageBreak/>
              <w:t>4</w:t>
            </w:r>
          </w:p>
        </w:tc>
        <w:tc>
          <w:tcPr>
            <w:tcW w:w="2819" w:type="dxa"/>
            <w:tcBorders>
              <w:top w:val="single" w:sz="4" w:space="0" w:color="000000"/>
              <w:left w:val="single" w:sz="4" w:space="0" w:color="000000"/>
              <w:bottom w:val="single" w:sz="4" w:space="0" w:color="000000"/>
              <w:right w:val="single" w:sz="4" w:space="0" w:color="000000"/>
            </w:tcBorders>
            <w:hideMark/>
          </w:tcPr>
          <w:p w14:paraId="09821DF7" w14:textId="77777777" w:rsidR="00971EF8" w:rsidRDefault="00971EF8" w:rsidP="00C76597">
            <w:pPr>
              <w:pStyle w:val="NormalIndent"/>
            </w:pPr>
            <w:r>
              <w:t>Xác nhận đơn hàng</w:t>
            </w:r>
          </w:p>
        </w:tc>
        <w:tc>
          <w:tcPr>
            <w:tcW w:w="1620" w:type="dxa"/>
            <w:tcBorders>
              <w:top w:val="single" w:sz="4" w:space="0" w:color="000000"/>
              <w:left w:val="single" w:sz="4" w:space="0" w:color="000000"/>
              <w:bottom w:val="single" w:sz="4" w:space="0" w:color="000000"/>
              <w:right w:val="single" w:sz="4" w:space="0" w:color="000000"/>
            </w:tcBorders>
            <w:hideMark/>
          </w:tcPr>
          <w:p w14:paraId="5FC446B9"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07DA17AE"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54CB13F9" w14:textId="77777777" w:rsidR="00971EF8" w:rsidRDefault="00971EF8" w:rsidP="00C76597">
            <w:pPr>
              <w:pStyle w:val="NormalIndent"/>
            </w:pPr>
            <w:r>
              <w:t>Hủy/Từ chối: Gửi đơn hàng về MTB cho NVBH tương ứng</w:t>
            </w:r>
          </w:p>
          <w:p w14:paraId="0DCA2648" w14:textId="77777777" w:rsidR="00971EF8" w:rsidRDefault="00971EF8" w:rsidP="00C76597">
            <w:pPr>
              <w:pStyle w:val="NormalIndent"/>
            </w:pPr>
            <w:r>
              <w:t>Xác nhận: Đơn hàng được xác nhận của kế toán là không có vấn đề.</w:t>
            </w:r>
          </w:p>
        </w:tc>
      </w:tr>
      <w:tr w:rsidR="00971EF8" w14:paraId="41FF2F1C"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58F90EEE" w14:textId="77777777" w:rsidR="00971EF8" w:rsidRDefault="00971EF8" w:rsidP="00C76597">
            <w:pPr>
              <w:pStyle w:val="NormalIndent"/>
            </w:pPr>
            <w:r>
              <w:t>5</w:t>
            </w:r>
          </w:p>
        </w:tc>
        <w:tc>
          <w:tcPr>
            <w:tcW w:w="2819" w:type="dxa"/>
            <w:tcBorders>
              <w:top w:val="single" w:sz="4" w:space="0" w:color="000000"/>
              <w:left w:val="single" w:sz="4" w:space="0" w:color="000000"/>
              <w:bottom w:val="single" w:sz="4" w:space="0" w:color="000000"/>
              <w:right w:val="single" w:sz="4" w:space="0" w:color="000000"/>
            </w:tcBorders>
            <w:hideMark/>
          </w:tcPr>
          <w:p w14:paraId="65BEAADB" w14:textId="77777777" w:rsidR="00971EF8" w:rsidRDefault="00971EF8" w:rsidP="00C76597">
            <w:pPr>
              <w:pStyle w:val="NormalIndent"/>
            </w:pPr>
            <w:r>
              <w:t>Đồng bộ đơn hàng về tablet</w:t>
            </w:r>
          </w:p>
        </w:tc>
        <w:tc>
          <w:tcPr>
            <w:tcW w:w="1620" w:type="dxa"/>
            <w:tcBorders>
              <w:top w:val="single" w:sz="4" w:space="0" w:color="000000"/>
              <w:left w:val="single" w:sz="4" w:space="0" w:color="000000"/>
              <w:bottom w:val="single" w:sz="4" w:space="0" w:color="000000"/>
              <w:right w:val="single" w:sz="4" w:space="0" w:color="000000"/>
            </w:tcBorders>
            <w:hideMark/>
          </w:tcPr>
          <w:p w14:paraId="5EAD9110"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43A2F62B"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5DCAA3EA" w14:textId="77777777" w:rsidR="00971EF8" w:rsidRDefault="00971EF8" w:rsidP="00C76597">
            <w:pPr>
              <w:pStyle w:val="NormalIndent"/>
            </w:pPr>
            <w:r>
              <w:t>Gửi thông tin đơn hàng bị từ chối/hủy về MTB</w:t>
            </w:r>
          </w:p>
        </w:tc>
      </w:tr>
      <w:tr w:rsidR="00971EF8" w14:paraId="28868DED" w14:textId="77777777" w:rsidTr="00971EF8">
        <w:tc>
          <w:tcPr>
            <w:tcW w:w="668" w:type="dxa"/>
            <w:tcBorders>
              <w:top w:val="single" w:sz="4" w:space="0" w:color="000000"/>
              <w:left w:val="single" w:sz="4" w:space="0" w:color="000000"/>
              <w:bottom w:val="single" w:sz="4" w:space="0" w:color="000000"/>
              <w:right w:val="single" w:sz="4" w:space="0" w:color="000000"/>
            </w:tcBorders>
          </w:tcPr>
          <w:p w14:paraId="75BF1C9C" w14:textId="77777777" w:rsidR="00971EF8" w:rsidRDefault="00971EF8" w:rsidP="00C76597">
            <w:pPr>
              <w:pStyle w:val="NormalIndent"/>
            </w:pPr>
          </w:p>
        </w:tc>
        <w:tc>
          <w:tcPr>
            <w:tcW w:w="2819" w:type="dxa"/>
            <w:tcBorders>
              <w:top w:val="single" w:sz="4" w:space="0" w:color="000000"/>
              <w:left w:val="single" w:sz="4" w:space="0" w:color="000000"/>
              <w:bottom w:val="single" w:sz="4" w:space="0" w:color="000000"/>
              <w:right w:val="single" w:sz="4" w:space="0" w:color="000000"/>
            </w:tcBorders>
          </w:tcPr>
          <w:p w14:paraId="3FB98BE7" w14:textId="77777777" w:rsidR="00971EF8" w:rsidRDefault="00971EF8" w:rsidP="00C76597">
            <w:pPr>
              <w:pStyle w:val="NormalIndent"/>
            </w:pPr>
            <w:r>
              <w:t>Tùy loại đơn đồng bộ về cho phép:</w:t>
            </w:r>
          </w:p>
          <w:p w14:paraId="4C38E0E1" w14:textId="77777777" w:rsidR="00971EF8" w:rsidRDefault="00971EF8" w:rsidP="00C76597">
            <w:pPr>
              <w:pStyle w:val="NormalIndent"/>
            </w:pPr>
            <w:r>
              <w:t>Chỉnh sửa đơn (đơn từ chối)</w:t>
            </w:r>
          </w:p>
          <w:p w14:paraId="3D17E7E9" w14:textId="77777777" w:rsidR="00971EF8" w:rsidRDefault="00971EF8" w:rsidP="00C76597">
            <w:pPr>
              <w:pStyle w:val="NormalIndent"/>
            </w:pPr>
            <w:r>
              <w:t>Lập đơn bán hàng mới (nếu đơn bị hủy)</w:t>
            </w:r>
          </w:p>
        </w:tc>
        <w:tc>
          <w:tcPr>
            <w:tcW w:w="1620" w:type="dxa"/>
            <w:tcBorders>
              <w:top w:val="single" w:sz="4" w:space="0" w:color="000000"/>
              <w:left w:val="single" w:sz="4" w:space="0" w:color="000000"/>
              <w:bottom w:val="single" w:sz="4" w:space="0" w:color="000000"/>
              <w:right w:val="single" w:sz="4" w:space="0" w:color="000000"/>
            </w:tcBorders>
          </w:tcPr>
          <w:p w14:paraId="5928BD1F" w14:textId="77777777" w:rsidR="00971EF8" w:rsidRDefault="00971EF8" w:rsidP="00C76597">
            <w:pPr>
              <w:pStyle w:val="NormalIndent"/>
            </w:pPr>
            <w:r>
              <w:t>NVBH</w:t>
            </w:r>
          </w:p>
        </w:tc>
        <w:tc>
          <w:tcPr>
            <w:tcW w:w="1710" w:type="dxa"/>
            <w:tcBorders>
              <w:top w:val="single" w:sz="4" w:space="0" w:color="000000"/>
              <w:left w:val="single" w:sz="4" w:space="0" w:color="000000"/>
              <w:bottom w:val="single" w:sz="4" w:space="0" w:color="000000"/>
              <w:right w:val="single" w:sz="4" w:space="0" w:color="000000"/>
            </w:tcBorders>
          </w:tcPr>
          <w:p w14:paraId="0AEC222F"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1FE82956" w14:textId="77777777" w:rsidR="00971EF8" w:rsidRDefault="00971EF8" w:rsidP="00C76597">
            <w:pPr>
              <w:pStyle w:val="NormalIndent"/>
            </w:pPr>
            <w:r>
              <w:t>Với đơn hàng được đồng bộ từ NPP về sẽ có cách xử lý khác nhau.</w:t>
            </w:r>
          </w:p>
        </w:tc>
      </w:tr>
      <w:tr w:rsidR="00971EF8" w14:paraId="1D941399" w14:textId="77777777" w:rsidTr="00971EF8">
        <w:tc>
          <w:tcPr>
            <w:tcW w:w="668" w:type="dxa"/>
            <w:tcBorders>
              <w:top w:val="single" w:sz="4" w:space="0" w:color="000000"/>
              <w:left w:val="single" w:sz="4" w:space="0" w:color="000000"/>
              <w:bottom w:val="single" w:sz="4" w:space="0" w:color="000000"/>
              <w:right w:val="single" w:sz="4" w:space="0" w:color="000000"/>
            </w:tcBorders>
            <w:hideMark/>
          </w:tcPr>
          <w:p w14:paraId="4CFF9417" w14:textId="77777777" w:rsidR="00971EF8" w:rsidRDefault="00971EF8" w:rsidP="00C76597">
            <w:pPr>
              <w:pStyle w:val="NormalIndent"/>
            </w:pPr>
            <w:r>
              <w:t>7</w:t>
            </w:r>
          </w:p>
        </w:tc>
        <w:tc>
          <w:tcPr>
            <w:tcW w:w="2819" w:type="dxa"/>
            <w:tcBorders>
              <w:top w:val="single" w:sz="4" w:space="0" w:color="000000"/>
              <w:left w:val="single" w:sz="4" w:space="0" w:color="000000"/>
              <w:bottom w:val="single" w:sz="4" w:space="0" w:color="000000"/>
              <w:right w:val="single" w:sz="4" w:space="0" w:color="000000"/>
            </w:tcBorders>
            <w:hideMark/>
          </w:tcPr>
          <w:p w14:paraId="03E10BC7" w14:textId="7FD59C7A" w:rsidR="00971EF8" w:rsidRDefault="00971EF8" w:rsidP="00C76597">
            <w:pPr>
              <w:pStyle w:val="NormalIndent"/>
            </w:pPr>
            <w:r>
              <w:t>Duyệt</w:t>
            </w:r>
            <w:r w:rsidR="00035956">
              <w:t xml:space="preserve"> đơn hàng</w:t>
            </w:r>
          </w:p>
        </w:tc>
        <w:tc>
          <w:tcPr>
            <w:tcW w:w="1620" w:type="dxa"/>
            <w:tcBorders>
              <w:top w:val="single" w:sz="4" w:space="0" w:color="000000"/>
              <w:left w:val="single" w:sz="4" w:space="0" w:color="000000"/>
              <w:bottom w:val="single" w:sz="4" w:space="0" w:color="000000"/>
              <w:right w:val="single" w:sz="4" w:space="0" w:color="000000"/>
            </w:tcBorders>
            <w:hideMark/>
          </w:tcPr>
          <w:p w14:paraId="6B8D8777"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2F92C695"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2CD920C4" w14:textId="77777777" w:rsidR="00971EF8" w:rsidRDefault="00971EF8" w:rsidP="00C76597">
            <w:pPr>
              <w:pStyle w:val="NormalIndent"/>
            </w:pPr>
            <w:r>
              <w:t>Có: tiến hành tăng nợ KH</w:t>
            </w:r>
          </w:p>
          <w:p w14:paraId="3F7CD5B4" w14:textId="77777777" w:rsidR="00971EF8" w:rsidRDefault="00971EF8" w:rsidP="00C76597">
            <w:pPr>
              <w:pStyle w:val="NormalIndent"/>
            </w:pPr>
            <w:r>
              <w:t>Không: ghi nhận thông tin không duyệt và gửi lại MTB</w:t>
            </w:r>
          </w:p>
          <w:p w14:paraId="20CAC27E" w14:textId="331F228C" w:rsidR="00D4171D" w:rsidRDefault="00D4171D" w:rsidP="00C76597">
            <w:pPr>
              <w:pStyle w:val="NormalIndent"/>
            </w:pPr>
            <w:r>
              <w:t>Những đơn hàng sau 03 ngày làm việc mà không được duyệt sẽ bị hủy. Số ngày này được cấu hình.</w:t>
            </w:r>
          </w:p>
        </w:tc>
      </w:tr>
      <w:tr w:rsidR="00971EF8" w14:paraId="1496FA8F" w14:textId="77777777" w:rsidTr="00971EF8">
        <w:tc>
          <w:tcPr>
            <w:tcW w:w="668" w:type="dxa"/>
            <w:tcBorders>
              <w:top w:val="single" w:sz="4" w:space="0" w:color="000000"/>
              <w:left w:val="single" w:sz="4" w:space="0" w:color="000000"/>
              <w:bottom w:val="single" w:sz="4" w:space="0" w:color="000000"/>
              <w:right w:val="single" w:sz="4" w:space="0" w:color="000000"/>
            </w:tcBorders>
          </w:tcPr>
          <w:p w14:paraId="54C0946C" w14:textId="77777777" w:rsidR="00971EF8" w:rsidRDefault="00971EF8" w:rsidP="00C76597">
            <w:pPr>
              <w:pStyle w:val="NormalIndent"/>
            </w:pPr>
            <w:r>
              <w:t>8</w:t>
            </w:r>
          </w:p>
        </w:tc>
        <w:tc>
          <w:tcPr>
            <w:tcW w:w="2819" w:type="dxa"/>
            <w:tcBorders>
              <w:top w:val="single" w:sz="4" w:space="0" w:color="000000"/>
              <w:left w:val="single" w:sz="4" w:space="0" w:color="000000"/>
              <w:bottom w:val="single" w:sz="4" w:space="0" w:color="000000"/>
              <w:right w:val="single" w:sz="4" w:space="0" w:color="000000"/>
            </w:tcBorders>
          </w:tcPr>
          <w:p w14:paraId="7B0AC3C7" w14:textId="77777777" w:rsidR="00971EF8" w:rsidRDefault="00971EF8" w:rsidP="00C76597">
            <w:pPr>
              <w:pStyle w:val="NormalIndent"/>
            </w:pPr>
            <w:r>
              <w:t>Tăng công nợ phải thu khách hàng</w:t>
            </w:r>
          </w:p>
          <w:p w14:paraId="6705B39C" w14:textId="77777777" w:rsidR="00971EF8" w:rsidRDefault="00971EF8" w:rsidP="00C76597">
            <w:pPr>
              <w:pStyle w:val="NormalIndent"/>
            </w:pPr>
            <w:r>
              <w:t>Ghi nhận doanh số bán</w:t>
            </w:r>
          </w:p>
        </w:tc>
        <w:tc>
          <w:tcPr>
            <w:tcW w:w="1620" w:type="dxa"/>
            <w:tcBorders>
              <w:top w:val="single" w:sz="4" w:space="0" w:color="000000"/>
              <w:left w:val="single" w:sz="4" w:space="0" w:color="000000"/>
              <w:bottom w:val="single" w:sz="4" w:space="0" w:color="000000"/>
              <w:right w:val="single" w:sz="4" w:space="0" w:color="000000"/>
            </w:tcBorders>
          </w:tcPr>
          <w:p w14:paraId="60C84D7F"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7F51FB91"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072CE23D" w14:textId="77777777" w:rsidR="00971EF8" w:rsidRDefault="00971EF8" w:rsidP="00C76597">
            <w:pPr>
              <w:pStyle w:val="NormalIndent"/>
            </w:pPr>
            <w:r>
              <w:t>Ghi nhận nợ</w:t>
            </w:r>
          </w:p>
          <w:p w14:paraId="5FEFFBAD" w14:textId="77777777" w:rsidR="00971EF8" w:rsidRDefault="00971EF8" w:rsidP="00C76597">
            <w:pPr>
              <w:pStyle w:val="NormalIndent"/>
            </w:pPr>
            <w:r>
              <w:t>Ghi nhận doanh số bán</w:t>
            </w:r>
          </w:p>
        </w:tc>
      </w:tr>
      <w:tr w:rsidR="00971EF8" w14:paraId="017D70E2" w14:textId="77777777" w:rsidTr="00971EF8">
        <w:tc>
          <w:tcPr>
            <w:tcW w:w="668" w:type="dxa"/>
            <w:tcBorders>
              <w:top w:val="single" w:sz="4" w:space="0" w:color="000000"/>
              <w:left w:val="single" w:sz="4" w:space="0" w:color="000000"/>
              <w:bottom w:val="single" w:sz="4" w:space="0" w:color="000000"/>
              <w:right w:val="single" w:sz="4" w:space="0" w:color="000000"/>
            </w:tcBorders>
          </w:tcPr>
          <w:p w14:paraId="7F170A33" w14:textId="77777777" w:rsidR="00971EF8" w:rsidRDefault="00971EF8" w:rsidP="00C76597">
            <w:pPr>
              <w:pStyle w:val="NormalIndent"/>
            </w:pPr>
            <w:r>
              <w:t>9</w:t>
            </w:r>
          </w:p>
        </w:tc>
        <w:tc>
          <w:tcPr>
            <w:tcW w:w="2819" w:type="dxa"/>
            <w:tcBorders>
              <w:top w:val="single" w:sz="4" w:space="0" w:color="000000"/>
              <w:left w:val="single" w:sz="4" w:space="0" w:color="000000"/>
              <w:bottom w:val="single" w:sz="4" w:space="0" w:color="000000"/>
              <w:right w:val="single" w:sz="4" w:space="0" w:color="000000"/>
            </w:tcBorders>
          </w:tcPr>
          <w:p w14:paraId="31EF46F5" w14:textId="77777777" w:rsidR="00971EF8" w:rsidRDefault="00971EF8" w:rsidP="00C76597">
            <w:pPr>
              <w:pStyle w:val="NormalIndent"/>
            </w:pPr>
            <w:r>
              <w:t>Chỉ định nhân viên thu tiền, nhân viên giao hàng</w:t>
            </w:r>
          </w:p>
        </w:tc>
        <w:tc>
          <w:tcPr>
            <w:tcW w:w="1620" w:type="dxa"/>
            <w:tcBorders>
              <w:top w:val="single" w:sz="4" w:space="0" w:color="000000"/>
              <w:left w:val="single" w:sz="4" w:space="0" w:color="000000"/>
              <w:bottom w:val="single" w:sz="4" w:space="0" w:color="000000"/>
              <w:right w:val="single" w:sz="4" w:space="0" w:color="000000"/>
            </w:tcBorders>
          </w:tcPr>
          <w:p w14:paraId="4381E55E"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6949221C"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35AE79A5" w14:textId="77777777" w:rsidR="00971EF8" w:rsidRDefault="00971EF8" w:rsidP="00C76597">
            <w:pPr>
              <w:pStyle w:val="NormalIndent"/>
            </w:pPr>
            <w:r>
              <w:t>Kế toán sẽ chỉ định NVTT, NVGH để thực hiện đơn hàng này</w:t>
            </w:r>
          </w:p>
        </w:tc>
      </w:tr>
      <w:tr w:rsidR="00971EF8" w14:paraId="59E34166" w14:textId="77777777" w:rsidTr="00971EF8">
        <w:tc>
          <w:tcPr>
            <w:tcW w:w="668" w:type="dxa"/>
            <w:tcBorders>
              <w:top w:val="single" w:sz="4" w:space="0" w:color="000000"/>
              <w:left w:val="single" w:sz="4" w:space="0" w:color="000000"/>
              <w:bottom w:val="single" w:sz="4" w:space="0" w:color="000000"/>
              <w:right w:val="single" w:sz="4" w:space="0" w:color="000000"/>
            </w:tcBorders>
          </w:tcPr>
          <w:p w14:paraId="44603B95" w14:textId="77777777" w:rsidR="00971EF8" w:rsidRDefault="00971EF8" w:rsidP="00C76597">
            <w:pPr>
              <w:pStyle w:val="NormalIndent"/>
            </w:pPr>
            <w:r>
              <w:t>10</w:t>
            </w:r>
          </w:p>
        </w:tc>
        <w:tc>
          <w:tcPr>
            <w:tcW w:w="2819" w:type="dxa"/>
            <w:tcBorders>
              <w:top w:val="single" w:sz="4" w:space="0" w:color="000000"/>
              <w:left w:val="single" w:sz="4" w:space="0" w:color="000000"/>
              <w:bottom w:val="single" w:sz="4" w:space="0" w:color="000000"/>
              <w:right w:val="single" w:sz="4" w:space="0" w:color="000000"/>
            </w:tcBorders>
          </w:tcPr>
          <w:p w14:paraId="3ADAA6C9" w14:textId="77777777" w:rsidR="00971EF8" w:rsidRDefault="00971EF8" w:rsidP="00C76597">
            <w:pPr>
              <w:pStyle w:val="NormalIndent"/>
            </w:pPr>
            <w:r>
              <w:t>Cập nhật phải thu và kho</w:t>
            </w:r>
          </w:p>
        </w:tc>
        <w:tc>
          <w:tcPr>
            <w:tcW w:w="1620" w:type="dxa"/>
            <w:tcBorders>
              <w:top w:val="single" w:sz="4" w:space="0" w:color="000000"/>
              <w:left w:val="single" w:sz="4" w:space="0" w:color="000000"/>
              <w:bottom w:val="single" w:sz="4" w:space="0" w:color="000000"/>
              <w:right w:val="single" w:sz="4" w:space="0" w:color="000000"/>
            </w:tcBorders>
          </w:tcPr>
          <w:p w14:paraId="713D4249" w14:textId="77777777" w:rsidR="00971EF8" w:rsidRDefault="00971EF8" w:rsidP="00C76597">
            <w:pPr>
              <w:pStyle w:val="NormalIndent"/>
            </w:pPr>
            <w:r>
              <w:t>Kế toán NPP</w:t>
            </w:r>
          </w:p>
        </w:tc>
        <w:tc>
          <w:tcPr>
            <w:tcW w:w="1710" w:type="dxa"/>
            <w:tcBorders>
              <w:top w:val="single" w:sz="4" w:space="0" w:color="000000"/>
              <w:left w:val="single" w:sz="4" w:space="0" w:color="000000"/>
              <w:bottom w:val="single" w:sz="4" w:space="0" w:color="000000"/>
              <w:right w:val="single" w:sz="4" w:space="0" w:color="000000"/>
            </w:tcBorders>
          </w:tcPr>
          <w:p w14:paraId="5624DF7B"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5F9E605A" w14:textId="77777777" w:rsidR="00971EF8" w:rsidRDefault="00971EF8" w:rsidP="00C76597">
            <w:pPr>
              <w:pStyle w:val="NormalIndent"/>
            </w:pPr>
            <w:r>
              <w:t>Kế toán xác nhận sẽ cập nhật lại tồn kho NPP</w:t>
            </w:r>
          </w:p>
        </w:tc>
      </w:tr>
      <w:tr w:rsidR="00971EF8" w14:paraId="3C1F8C51" w14:textId="77777777" w:rsidTr="00971EF8">
        <w:tc>
          <w:tcPr>
            <w:tcW w:w="668" w:type="dxa"/>
            <w:tcBorders>
              <w:top w:val="single" w:sz="4" w:space="0" w:color="000000"/>
              <w:left w:val="single" w:sz="4" w:space="0" w:color="000000"/>
              <w:bottom w:val="single" w:sz="4" w:space="0" w:color="000000"/>
              <w:right w:val="single" w:sz="4" w:space="0" w:color="000000"/>
            </w:tcBorders>
          </w:tcPr>
          <w:p w14:paraId="7E50C4B0" w14:textId="77777777" w:rsidR="00971EF8" w:rsidRDefault="00971EF8" w:rsidP="00C76597">
            <w:pPr>
              <w:pStyle w:val="NormalIndent"/>
            </w:pPr>
            <w:r>
              <w:t>11</w:t>
            </w:r>
          </w:p>
        </w:tc>
        <w:tc>
          <w:tcPr>
            <w:tcW w:w="2819" w:type="dxa"/>
            <w:tcBorders>
              <w:top w:val="single" w:sz="4" w:space="0" w:color="000000"/>
              <w:left w:val="single" w:sz="4" w:space="0" w:color="000000"/>
              <w:bottom w:val="single" w:sz="4" w:space="0" w:color="000000"/>
              <w:right w:val="single" w:sz="4" w:space="0" w:color="000000"/>
            </w:tcBorders>
          </w:tcPr>
          <w:p w14:paraId="7B967D95" w14:textId="77777777" w:rsidR="00971EF8" w:rsidRDefault="00971EF8" w:rsidP="00C76597">
            <w:pPr>
              <w:pStyle w:val="NormalIndent"/>
            </w:pPr>
            <w:r>
              <w:rPr>
                <w:noProof/>
                <w:snapToGrid/>
              </w:rPr>
              <w:t>Giảm kho nhà phân phối theo sản phẩm</w:t>
            </w:r>
          </w:p>
        </w:tc>
        <w:tc>
          <w:tcPr>
            <w:tcW w:w="1620" w:type="dxa"/>
            <w:tcBorders>
              <w:top w:val="single" w:sz="4" w:space="0" w:color="000000"/>
              <w:left w:val="single" w:sz="4" w:space="0" w:color="000000"/>
              <w:bottom w:val="single" w:sz="4" w:space="0" w:color="000000"/>
              <w:right w:val="single" w:sz="4" w:space="0" w:color="000000"/>
            </w:tcBorders>
          </w:tcPr>
          <w:p w14:paraId="575CC1D3"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1C84AFDE" w14:textId="77777777" w:rsidR="00971EF8" w:rsidRDefault="00971EF8" w:rsidP="00C76597">
            <w:pPr>
              <w:pStyle w:val="NormalIndent"/>
            </w:pPr>
            <w:r>
              <w:t xml:space="preserve">Đơn hàng </w:t>
            </w:r>
          </w:p>
        </w:tc>
        <w:tc>
          <w:tcPr>
            <w:tcW w:w="3623" w:type="dxa"/>
            <w:tcBorders>
              <w:top w:val="single" w:sz="4" w:space="0" w:color="000000"/>
              <w:left w:val="single" w:sz="4" w:space="0" w:color="000000"/>
              <w:bottom w:val="single" w:sz="4" w:space="0" w:color="000000"/>
              <w:right w:val="single" w:sz="4" w:space="0" w:color="000000"/>
            </w:tcBorders>
          </w:tcPr>
          <w:p w14:paraId="295BA6ED" w14:textId="77777777" w:rsidR="00971EF8" w:rsidRDefault="00971EF8" w:rsidP="00C76597">
            <w:pPr>
              <w:pStyle w:val="NormalIndent"/>
            </w:pPr>
            <w:r>
              <w:t>Giảm tồn kho thực tế của NPP.</w:t>
            </w:r>
          </w:p>
        </w:tc>
      </w:tr>
      <w:tr w:rsidR="00971EF8" w14:paraId="76191180" w14:textId="77777777" w:rsidTr="00971EF8">
        <w:tc>
          <w:tcPr>
            <w:tcW w:w="668" w:type="dxa"/>
            <w:tcBorders>
              <w:top w:val="single" w:sz="4" w:space="0" w:color="000000"/>
              <w:left w:val="single" w:sz="4" w:space="0" w:color="000000"/>
              <w:bottom w:val="single" w:sz="4" w:space="0" w:color="000000"/>
              <w:right w:val="single" w:sz="4" w:space="0" w:color="000000"/>
            </w:tcBorders>
          </w:tcPr>
          <w:p w14:paraId="2156DE70" w14:textId="77777777" w:rsidR="00971EF8" w:rsidRDefault="00971EF8" w:rsidP="00C76597">
            <w:pPr>
              <w:pStyle w:val="NormalIndent"/>
            </w:pPr>
            <w:r>
              <w:t>12</w:t>
            </w:r>
          </w:p>
        </w:tc>
        <w:tc>
          <w:tcPr>
            <w:tcW w:w="2819" w:type="dxa"/>
            <w:tcBorders>
              <w:top w:val="single" w:sz="4" w:space="0" w:color="000000"/>
              <w:left w:val="single" w:sz="4" w:space="0" w:color="000000"/>
              <w:bottom w:val="single" w:sz="4" w:space="0" w:color="000000"/>
              <w:right w:val="single" w:sz="4" w:space="0" w:color="000000"/>
            </w:tcBorders>
          </w:tcPr>
          <w:p w14:paraId="1CA02E74" w14:textId="77777777" w:rsidR="00971EF8" w:rsidRDefault="00971EF8" w:rsidP="00C76597">
            <w:pPr>
              <w:pStyle w:val="NormalIndent"/>
            </w:pPr>
            <w:r>
              <w:t>Đồng bộ thông tin đơn hàng duyệt về tablet</w:t>
            </w:r>
          </w:p>
        </w:tc>
        <w:tc>
          <w:tcPr>
            <w:tcW w:w="1620" w:type="dxa"/>
            <w:tcBorders>
              <w:top w:val="single" w:sz="4" w:space="0" w:color="000000"/>
              <w:left w:val="single" w:sz="4" w:space="0" w:color="000000"/>
              <w:bottom w:val="single" w:sz="4" w:space="0" w:color="000000"/>
              <w:right w:val="single" w:sz="4" w:space="0" w:color="000000"/>
            </w:tcBorders>
          </w:tcPr>
          <w:p w14:paraId="4822E1B8" w14:textId="77777777" w:rsidR="00971EF8" w:rsidRDefault="00971EF8" w:rsidP="00C76597">
            <w:pPr>
              <w:pStyle w:val="NormalIndent"/>
            </w:pPr>
            <w:r>
              <w:t>Hệ thống</w:t>
            </w:r>
          </w:p>
        </w:tc>
        <w:tc>
          <w:tcPr>
            <w:tcW w:w="1710" w:type="dxa"/>
            <w:tcBorders>
              <w:top w:val="single" w:sz="4" w:space="0" w:color="000000"/>
              <w:left w:val="single" w:sz="4" w:space="0" w:color="000000"/>
              <w:bottom w:val="single" w:sz="4" w:space="0" w:color="000000"/>
              <w:right w:val="single" w:sz="4" w:space="0" w:color="000000"/>
            </w:tcBorders>
          </w:tcPr>
          <w:p w14:paraId="7D3A37EA" w14:textId="77777777" w:rsidR="00971EF8" w:rsidRDefault="00971EF8" w:rsidP="00C76597">
            <w:pPr>
              <w:pStyle w:val="NormalIndent"/>
            </w:pPr>
            <w:r>
              <w:t>Đơn hàng</w:t>
            </w:r>
          </w:p>
        </w:tc>
        <w:tc>
          <w:tcPr>
            <w:tcW w:w="3623" w:type="dxa"/>
            <w:tcBorders>
              <w:top w:val="single" w:sz="4" w:space="0" w:color="000000"/>
              <w:left w:val="single" w:sz="4" w:space="0" w:color="000000"/>
              <w:bottom w:val="single" w:sz="4" w:space="0" w:color="000000"/>
              <w:right w:val="single" w:sz="4" w:space="0" w:color="000000"/>
            </w:tcBorders>
          </w:tcPr>
          <w:p w14:paraId="3D8017AD" w14:textId="77777777" w:rsidR="00971EF8" w:rsidRPr="00FA3633" w:rsidRDefault="00971EF8" w:rsidP="00C76597">
            <w:pPr>
              <w:pStyle w:val="NormalIndent"/>
              <w:rPr>
                <w:highlight w:val="yellow"/>
              </w:rPr>
            </w:pPr>
            <w:r>
              <w:t>Đồng bộ đơn hàng đã duyệt trên web về tablet</w:t>
            </w:r>
          </w:p>
        </w:tc>
      </w:tr>
    </w:tbl>
    <w:p w14:paraId="06596DAC" w14:textId="77777777" w:rsidR="00D83AF2" w:rsidRDefault="00D83AF2" w:rsidP="00035956">
      <w:pPr>
        <w:ind w:left="0"/>
      </w:pPr>
      <w:r>
        <w:br w:type="page"/>
      </w:r>
    </w:p>
    <w:p w14:paraId="02F6F590" w14:textId="7FBDAD42" w:rsidR="00E36004" w:rsidRPr="00E36004" w:rsidRDefault="00E36004" w:rsidP="00E36004">
      <w:pPr>
        <w:pStyle w:val="Heading2"/>
      </w:pPr>
      <w:bookmarkStart w:id="35" w:name="_Toc520102871"/>
      <w:r w:rsidRPr="00E36004">
        <w:lastRenderedPageBreak/>
        <w:t>Quy trình nghiệp vụ bán hàng vanSale (bán hàng trực tiếp)</w:t>
      </w:r>
      <w:bookmarkEnd w:id="35"/>
    </w:p>
    <w:p w14:paraId="57375573" w14:textId="11CEFEEA" w:rsidR="00E36004" w:rsidRDefault="000E4C5A" w:rsidP="00E36004">
      <w:pPr>
        <w:pStyle w:val="Heading3"/>
      </w:pPr>
      <w:bookmarkStart w:id="36" w:name="_Toc520102872"/>
      <w:r>
        <w:t>Mô tả chung</w:t>
      </w:r>
      <w:bookmarkEnd w:id="36"/>
    </w:p>
    <w:p w14:paraId="369291BA" w14:textId="70F8B7BE" w:rsidR="00FA6BC8" w:rsidRDefault="00FA6BC8" w:rsidP="004668A4">
      <w:pPr>
        <w:ind w:left="0" w:firstLine="360"/>
      </w:pPr>
      <w:r>
        <w:t xml:space="preserve">Quy định </w:t>
      </w:r>
      <w:r w:rsidR="0041210B">
        <w:t>về việc bán hàng trực tiếp như sau:</w:t>
      </w:r>
    </w:p>
    <w:p w14:paraId="4E74C6BA" w14:textId="05B7F9C4" w:rsidR="0041210B" w:rsidRPr="00FA6BC8" w:rsidRDefault="0041210B" w:rsidP="0041210B">
      <w:pPr>
        <w:pStyle w:val="ListParagraph"/>
        <w:numPr>
          <w:ilvl w:val="0"/>
          <w:numId w:val="7"/>
        </w:numPr>
      </w:pPr>
      <w:r>
        <w:t>N</w:t>
      </w:r>
      <w:r w:rsidR="00DA2649">
        <w:t xml:space="preserve">VBH </w:t>
      </w:r>
      <w:r>
        <w:t>được cấp 1 lượng hàng theo quy định</w:t>
      </w:r>
      <w:r w:rsidR="00BA4FF2">
        <w:t xml:space="preserve"> của NPP</w:t>
      </w:r>
      <w:r>
        <w:t xml:space="preserve"> để bán trực </w:t>
      </w:r>
      <w:r w:rsidR="00F93FBD">
        <w:t>tiếp trên tuyến</w:t>
      </w:r>
      <w:r>
        <w:t>.</w:t>
      </w:r>
    </w:p>
    <w:p w14:paraId="1F9F36E9" w14:textId="4DE4A115" w:rsidR="00E36004" w:rsidRDefault="0056403E" w:rsidP="00E36004">
      <w:pPr>
        <w:pStyle w:val="ListParagraph"/>
        <w:numPr>
          <w:ilvl w:val="0"/>
          <w:numId w:val="7"/>
        </w:numPr>
      </w:pPr>
      <w:r>
        <w:t xml:space="preserve">Đầu ngày </w:t>
      </w:r>
      <w:r w:rsidR="00035956">
        <w:t>GS</w:t>
      </w:r>
      <w:r>
        <w:t>NPP</w:t>
      </w:r>
      <w:r w:rsidR="00E36004">
        <w:t xml:space="preserve"> cân kho NVBH</w:t>
      </w:r>
      <w:r w:rsidR="00BA4FF2">
        <w:t xml:space="preserve"> kết hợp với thống kế lượng bán của ngày hôm trước </w:t>
      </w:r>
      <w:r w:rsidR="00E36004">
        <w:t>để xuất thêm hàng cho NVBH</w:t>
      </w:r>
      <w:r>
        <w:t>.</w:t>
      </w:r>
    </w:p>
    <w:p w14:paraId="3A0A45A3" w14:textId="15BDE6BD" w:rsidR="00E36004" w:rsidRDefault="00E36004" w:rsidP="00E36004">
      <w:pPr>
        <w:pStyle w:val="ListParagraph"/>
        <w:numPr>
          <w:ilvl w:val="0"/>
          <w:numId w:val="7"/>
        </w:numPr>
      </w:pPr>
      <w:r>
        <w:t xml:space="preserve">Cuối mỗi ngày, </w:t>
      </w:r>
      <w:r w:rsidR="00035956">
        <w:t>GS</w:t>
      </w:r>
      <w:r w:rsidR="0056403E">
        <w:t>NPP</w:t>
      </w:r>
      <w:r>
        <w:t xml:space="preserve"> thống k</w:t>
      </w:r>
      <w:r w:rsidR="001E7C2F">
        <w:t>ê lượng hàng bán trong ngày =&gt; L</w:t>
      </w:r>
      <w:r w:rsidR="00035956">
        <w:t>à</w:t>
      </w:r>
      <w:r>
        <w:t xml:space="preserve"> căn cứ làm </w:t>
      </w:r>
      <w:r w:rsidR="001D7687">
        <w:t xml:space="preserve">phiếu xuất </w:t>
      </w:r>
      <w:r>
        <w:t>hàng cho NVBH ngày hôm sau.</w:t>
      </w:r>
    </w:p>
    <w:p w14:paraId="1D70E7FE" w14:textId="603F45E5" w:rsidR="0041210B" w:rsidRDefault="00131912" w:rsidP="0041210B">
      <w:pPr>
        <w:pStyle w:val="ListParagraph"/>
        <w:numPr>
          <w:ilvl w:val="0"/>
          <w:numId w:val="7"/>
        </w:numPr>
      </w:pPr>
      <w:r>
        <w:t xml:space="preserve">Định kỳ, </w:t>
      </w:r>
      <w:r w:rsidR="00035956">
        <w:t>GS</w:t>
      </w:r>
      <w:r w:rsidR="006341AC">
        <w:t>NPP t</w:t>
      </w:r>
      <w:r w:rsidR="0041210B">
        <w:t>hu hồi hàng từ NVBH sau khi nhân viên kết thúc quá trình bán hàng trên tuyến.</w:t>
      </w:r>
    </w:p>
    <w:p w14:paraId="371E5283" w14:textId="491AAA30" w:rsidR="00E36004" w:rsidRDefault="00C7434D" w:rsidP="00E36004">
      <w:pPr>
        <w:pStyle w:val="Heading3"/>
      </w:pPr>
      <w:bookmarkStart w:id="37" w:name="_Toc520102873"/>
      <w:r>
        <w:t>Luồng quy trình</w:t>
      </w:r>
      <w:bookmarkEnd w:id="37"/>
    </w:p>
    <w:p w14:paraId="21502C55" w14:textId="666C886E" w:rsidR="00E36004" w:rsidRPr="00DB2011" w:rsidRDefault="000663F8" w:rsidP="00E36004">
      <w:r>
        <w:object w:dxaOrig="9361" w:dyaOrig="8355" w14:anchorId="413E029C">
          <v:shape id="_x0000_i1037" type="#_x0000_t75" style="width:454.5pt;height:407.25pt" o:ole="">
            <v:imagedata r:id="rId38" o:title=""/>
          </v:shape>
          <o:OLEObject Type="Embed" ProgID="Visio.Drawing.11" ShapeID="_x0000_i1037" DrawAspect="Content" ObjectID="_1593959028" r:id="rId39"/>
        </w:object>
      </w:r>
    </w:p>
    <w:p w14:paraId="1BC169F6" w14:textId="77777777" w:rsidR="00E36004" w:rsidRDefault="00E36004" w:rsidP="00E36004">
      <w:pPr>
        <w:pStyle w:val="Heading3"/>
      </w:pPr>
      <w:bookmarkStart w:id="38" w:name="_Toc520102874"/>
      <w:r>
        <w:t>Mô tả các bước thực hiện</w:t>
      </w:r>
      <w:bookmarkEnd w:id="38"/>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E36004" w:rsidRPr="002020D6" w14:paraId="4F11BC3E" w14:textId="77777777" w:rsidTr="000663F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60AB4DE" w14:textId="77777777" w:rsidR="00E36004" w:rsidRPr="002020D6" w:rsidRDefault="00E36004"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3C992D2" w14:textId="77777777" w:rsidR="00E36004" w:rsidRPr="002020D6" w:rsidRDefault="00E36004"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7126AE4" w14:textId="77777777" w:rsidR="00E36004" w:rsidRPr="002020D6" w:rsidRDefault="00E36004"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89B7630" w14:textId="77777777" w:rsidR="00E36004" w:rsidRPr="002020D6" w:rsidRDefault="00E36004" w:rsidP="00C76597">
            <w:pPr>
              <w:pStyle w:val="NormalIndent"/>
            </w:pPr>
            <w:r>
              <w:t>Mô tả</w:t>
            </w:r>
          </w:p>
        </w:tc>
      </w:tr>
      <w:tr w:rsidR="00E36004" w14:paraId="556FFCF7" w14:textId="77777777" w:rsidTr="000663F8">
        <w:tc>
          <w:tcPr>
            <w:tcW w:w="668" w:type="dxa"/>
          </w:tcPr>
          <w:p w14:paraId="766F8830" w14:textId="77777777" w:rsidR="00E36004" w:rsidRDefault="00E36004" w:rsidP="00C76597">
            <w:pPr>
              <w:pStyle w:val="NormalIndent"/>
            </w:pPr>
            <w:r>
              <w:t>1</w:t>
            </w:r>
          </w:p>
        </w:tc>
        <w:tc>
          <w:tcPr>
            <w:tcW w:w="3089" w:type="dxa"/>
          </w:tcPr>
          <w:p w14:paraId="2FC88855" w14:textId="0435C9EB" w:rsidR="00E36004" w:rsidRDefault="00E36004" w:rsidP="00C76597">
            <w:pPr>
              <w:pStyle w:val="NormalIndent"/>
            </w:pPr>
            <w:r>
              <w:t xml:space="preserve">Xuất kho cho NVBH </w:t>
            </w:r>
            <w:r w:rsidR="002932A6">
              <w:t>PT</w:t>
            </w:r>
          </w:p>
        </w:tc>
        <w:tc>
          <w:tcPr>
            <w:tcW w:w="2093" w:type="dxa"/>
          </w:tcPr>
          <w:p w14:paraId="3B22F820" w14:textId="77777777" w:rsidR="00E36004" w:rsidRDefault="00E36004" w:rsidP="00C76597">
            <w:pPr>
              <w:pStyle w:val="NormalIndent"/>
            </w:pPr>
            <w:r>
              <w:t>Admin NPP</w:t>
            </w:r>
          </w:p>
        </w:tc>
        <w:tc>
          <w:tcPr>
            <w:tcW w:w="3780" w:type="dxa"/>
          </w:tcPr>
          <w:p w14:paraId="4795B5E5" w14:textId="1E8FE24A" w:rsidR="00E36004" w:rsidRDefault="00E36004" w:rsidP="002932A6">
            <w:pPr>
              <w:autoSpaceDE w:val="0"/>
              <w:autoSpaceDN w:val="0"/>
              <w:adjustRightInd w:val="0"/>
              <w:spacing w:before="0" w:line="288" w:lineRule="auto"/>
              <w:ind w:left="0"/>
            </w:pPr>
            <w:r>
              <w:t xml:space="preserve">Admin NPP tạo phiếu xuất kho cho NVBH </w:t>
            </w:r>
            <w:r w:rsidR="002932A6">
              <w:t>PT</w:t>
            </w:r>
            <w:r>
              <w:t xml:space="preserve">.Phiếu xuất kho bao gồm </w:t>
            </w:r>
            <w:r>
              <w:lastRenderedPageBreak/>
              <w:t>hàng bán và hàng khuyến mãi.</w:t>
            </w:r>
          </w:p>
        </w:tc>
      </w:tr>
      <w:tr w:rsidR="00E36004" w14:paraId="07066945" w14:textId="77777777" w:rsidTr="000663F8">
        <w:tc>
          <w:tcPr>
            <w:tcW w:w="668" w:type="dxa"/>
          </w:tcPr>
          <w:p w14:paraId="4448635A" w14:textId="77777777" w:rsidR="00E36004" w:rsidRDefault="00E36004" w:rsidP="00C76597">
            <w:pPr>
              <w:pStyle w:val="NormalIndent"/>
            </w:pPr>
            <w:r>
              <w:lastRenderedPageBreak/>
              <w:t>2</w:t>
            </w:r>
          </w:p>
        </w:tc>
        <w:tc>
          <w:tcPr>
            <w:tcW w:w="3089" w:type="dxa"/>
          </w:tcPr>
          <w:p w14:paraId="28184272" w14:textId="49CF0CD3" w:rsidR="00E36004" w:rsidRDefault="00802DE4" w:rsidP="00C76597">
            <w:pPr>
              <w:pStyle w:val="NormalIndent"/>
            </w:pPr>
            <w:r>
              <w:t>Chức năng tạo đơn bán hàng của NVBH</w:t>
            </w:r>
          </w:p>
        </w:tc>
        <w:tc>
          <w:tcPr>
            <w:tcW w:w="2093" w:type="dxa"/>
          </w:tcPr>
          <w:p w14:paraId="45B9E595" w14:textId="77777777" w:rsidR="00E36004" w:rsidRDefault="00E36004" w:rsidP="00C76597">
            <w:pPr>
              <w:pStyle w:val="NormalIndent"/>
            </w:pPr>
            <w:r>
              <w:t>NVBH</w:t>
            </w:r>
          </w:p>
        </w:tc>
        <w:tc>
          <w:tcPr>
            <w:tcW w:w="3780" w:type="dxa"/>
          </w:tcPr>
          <w:p w14:paraId="07A95AA0" w14:textId="0296C488" w:rsidR="00E36004" w:rsidRDefault="00802DE4" w:rsidP="00066723">
            <w:pPr>
              <w:autoSpaceDE w:val="0"/>
              <w:autoSpaceDN w:val="0"/>
              <w:adjustRightInd w:val="0"/>
              <w:spacing w:before="0" w:line="288" w:lineRule="auto"/>
              <w:ind w:left="0"/>
            </w:pPr>
            <w:r>
              <w:t>Tham khảo mô tả chức năng tạo đơn bán hàng của NVBH tại mục 5.2.1.5.</w:t>
            </w:r>
          </w:p>
        </w:tc>
      </w:tr>
      <w:tr w:rsidR="00E36004" w14:paraId="1CAE2561" w14:textId="77777777" w:rsidTr="000663F8">
        <w:tc>
          <w:tcPr>
            <w:tcW w:w="668" w:type="dxa"/>
          </w:tcPr>
          <w:p w14:paraId="1C0137F0" w14:textId="77777777" w:rsidR="00E36004" w:rsidRDefault="00E36004" w:rsidP="00C76597">
            <w:pPr>
              <w:pStyle w:val="NormalIndent"/>
            </w:pPr>
            <w:r>
              <w:t>3</w:t>
            </w:r>
          </w:p>
        </w:tc>
        <w:tc>
          <w:tcPr>
            <w:tcW w:w="3089" w:type="dxa"/>
          </w:tcPr>
          <w:p w14:paraId="75CBAAAE" w14:textId="0582BE90" w:rsidR="00E36004" w:rsidRDefault="005117E0" w:rsidP="00C76597">
            <w:pPr>
              <w:pStyle w:val="NormalIndent"/>
            </w:pPr>
            <w:r>
              <w:t>Tổng hợp đơn hàng trong ngày</w:t>
            </w:r>
          </w:p>
        </w:tc>
        <w:tc>
          <w:tcPr>
            <w:tcW w:w="2093" w:type="dxa"/>
          </w:tcPr>
          <w:p w14:paraId="215FD3C4" w14:textId="0343D8FE" w:rsidR="00E36004" w:rsidRDefault="005117E0" w:rsidP="00C76597">
            <w:pPr>
              <w:pStyle w:val="NormalIndent"/>
            </w:pPr>
            <w:r>
              <w:t>DMS</w:t>
            </w:r>
          </w:p>
        </w:tc>
        <w:tc>
          <w:tcPr>
            <w:tcW w:w="3780" w:type="dxa"/>
          </w:tcPr>
          <w:p w14:paraId="744BD819" w14:textId="59FACB83" w:rsidR="00E36004" w:rsidRDefault="005117E0" w:rsidP="005117E0">
            <w:pPr>
              <w:autoSpaceDE w:val="0"/>
              <w:autoSpaceDN w:val="0"/>
              <w:adjustRightInd w:val="0"/>
              <w:spacing w:before="0" w:line="288" w:lineRule="auto"/>
              <w:ind w:left="0"/>
            </w:pPr>
            <w:r>
              <w:t>Nếu NVBH không thực hiện chốt kho vanSale thì hàng ngày hệ thống DMS sẽ tính toán lượng hàng bán được trong ngày, lượng hàng tồn trên kho của NVBH để Admin NPP có cơ sở xuất kho bổ sung cho NVBH trong ngày hôm sau.</w:t>
            </w:r>
          </w:p>
        </w:tc>
      </w:tr>
      <w:tr w:rsidR="00E36004" w14:paraId="606448F2" w14:textId="77777777" w:rsidTr="000663F8">
        <w:tc>
          <w:tcPr>
            <w:tcW w:w="668" w:type="dxa"/>
          </w:tcPr>
          <w:p w14:paraId="5FDCBC19" w14:textId="77777777" w:rsidR="00E36004" w:rsidRDefault="00E36004" w:rsidP="00C76597">
            <w:pPr>
              <w:pStyle w:val="NormalIndent"/>
            </w:pPr>
            <w:r>
              <w:t>4</w:t>
            </w:r>
          </w:p>
        </w:tc>
        <w:tc>
          <w:tcPr>
            <w:tcW w:w="3089" w:type="dxa"/>
          </w:tcPr>
          <w:p w14:paraId="3228FE53" w14:textId="77777777" w:rsidR="00E36004" w:rsidRDefault="00E36004" w:rsidP="00C76597">
            <w:pPr>
              <w:pStyle w:val="NormalIndent"/>
            </w:pPr>
            <w:r>
              <w:t>Tổng hợp hàng cần thu hồi</w:t>
            </w:r>
          </w:p>
        </w:tc>
        <w:tc>
          <w:tcPr>
            <w:tcW w:w="2093" w:type="dxa"/>
          </w:tcPr>
          <w:p w14:paraId="69B17790" w14:textId="77777777" w:rsidR="00E36004" w:rsidRDefault="00E36004" w:rsidP="00C76597">
            <w:pPr>
              <w:pStyle w:val="NormalIndent"/>
            </w:pPr>
            <w:r>
              <w:t>DMS</w:t>
            </w:r>
          </w:p>
        </w:tc>
        <w:tc>
          <w:tcPr>
            <w:tcW w:w="3780" w:type="dxa"/>
          </w:tcPr>
          <w:p w14:paraId="5844BF1B" w14:textId="40B92A7C" w:rsidR="002A6F0B" w:rsidRDefault="002A6F0B" w:rsidP="002A6F0B">
            <w:pPr>
              <w:autoSpaceDE w:val="0"/>
              <w:autoSpaceDN w:val="0"/>
              <w:adjustRightInd w:val="0"/>
              <w:spacing w:before="0" w:line="288" w:lineRule="auto"/>
              <w:ind w:left="0"/>
            </w:pPr>
            <w:r>
              <w:t>Nếu NVBH thực hiện chốt kho thì h</w:t>
            </w:r>
            <w:r w:rsidR="00E36004">
              <w:t>ệ thống DMS tự động tính lượng hàng NVBH trả về dựa trên số lượng hàng NPP đã xuất kho cho NVBH, số lượng hàng trong đơn hàng NVBH đã bán.</w:t>
            </w:r>
            <w:r>
              <w:t xml:space="preserve"> Lúc này NVBH không thể tạo đơn bán hàng trực tiếp mà phải tạo đơn hàng preSale.</w:t>
            </w:r>
          </w:p>
        </w:tc>
      </w:tr>
      <w:tr w:rsidR="00E36004" w14:paraId="6B6CA29B" w14:textId="77777777" w:rsidTr="000663F8">
        <w:tc>
          <w:tcPr>
            <w:tcW w:w="668" w:type="dxa"/>
          </w:tcPr>
          <w:p w14:paraId="024F5977" w14:textId="77777777" w:rsidR="00E36004" w:rsidRDefault="00E36004" w:rsidP="00C76597">
            <w:pPr>
              <w:pStyle w:val="NormalIndent"/>
            </w:pPr>
            <w:r>
              <w:t>5</w:t>
            </w:r>
          </w:p>
        </w:tc>
        <w:tc>
          <w:tcPr>
            <w:tcW w:w="3089" w:type="dxa"/>
          </w:tcPr>
          <w:p w14:paraId="3927CCC6" w14:textId="10E8E0EA" w:rsidR="00E36004" w:rsidRDefault="00E36004" w:rsidP="00C76597">
            <w:pPr>
              <w:pStyle w:val="NormalIndent"/>
            </w:pPr>
            <w:r>
              <w:t xml:space="preserve">Thu hồi hàng từ NVBH </w:t>
            </w:r>
            <w:r w:rsidR="002932A6">
              <w:t>PT</w:t>
            </w:r>
          </w:p>
        </w:tc>
        <w:tc>
          <w:tcPr>
            <w:tcW w:w="2093" w:type="dxa"/>
          </w:tcPr>
          <w:p w14:paraId="46E797A8" w14:textId="77777777" w:rsidR="00E36004" w:rsidRDefault="00E36004" w:rsidP="00C76597">
            <w:pPr>
              <w:pStyle w:val="NormalIndent"/>
            </w:pPr>
            <w:r>
              <w:t>Admin NPP</w:t>
            </w:r>
          </w:p>
        </w:tc>
        <w:tc>
          <w:tcPr>
            <w:tcW w:w="3780" w:type="dxa"/>
          </w:tcPr>
          <w:p w14:paraId="3DB1DCB3" w14:textId="5109350B" w:rsidR="00E36004" w:rsidRDefault="00E36004" w:rsidP="002932A6">
            <w:pPr>
              <w:autoSpaceDE w:val="0"/>
              <w:autoSpaceDN w:val="0"/>
              <w:adjustRightInd w:val="0"/>
              <w:spacing w:before="0" w:line="288" w:lineRule="auto"/>
              <w:ind w:left="0"/>
            </w:pPr>
            <w:r>
              <w:t xml:space="preserve">Admin NPP tạo phiếu nhập kho NPP đúng bằng 1 lượng mà NVBH </w:t>
            </w:r>
            <w:r w:rsidR="002932A6">
              <w:t>PT</w:t>
            </w:r>
            <w:r>
              <w:t xml:space="preserve"> gửi về.</w:t>
            </w:r>
          </w:p>
        </w:tc>
      </w:tr>
    </w:tbl>
    <w:p w14:paraId="6C3A0767" w14:textId="1DCA8CE5" w:rsidR="00E45360" w:rsidRPr="00E45360" w:rsidRDefault="00A105B9" w:rsidP="00E45360">
      <w:pPr>
        <w:pStyle w:val="Heading2"/>
      </w:pPr>
      <w:bookmarkStart w:id="39" w:name="_Toc520102875"/>
      <w:r>
        <w:t>Quy trình</w:t>
      </w:r>
      <w:r w:rsidR="00741845">
        <w:t xml:space="preserve"> </w:t>
      </w:r>
      <w:r w:rsidR="00E45360">
        <w:t>Kiểm kê kho</w:t>
      </w:r>
      <w:bookmarkEnd w:id="39"/>
    </w:p>
    <w:p w14:paraId="0B2043A0" w14:textId="57145358" w:rsidR="00741845" w:rsidRDefault="00E45360" w:rsidP="00741845">
      <w:pPr>
        <w:pStyle w:val="Heading3"/>
      </w:pPr>
      <w:bookmarkStart w:id="40" w:name="_Toc520102876"/>
      <w:r>
        <w:t>Mô tả</w:t>
      </w:r>
      <w:r w:rsidR="00741845">
        <w:t xml:space="preserve"> chung</w:t>
      </w:r>
      <w:bookmarkEnd w:id="40"/>
    </w:p>
    <w:p w14:paraId="0418712B" w14:textId="38BA1FAA" w:rsidR="00A23365" w:rsidRPr="00A23365" w:rsidRDefault="00A23365" w:rsidP="00A23365">
      <w:r>
        <w:t>KT NPP thực hiện từng đợt kiểm kê kho theo qui định.</w:t>
      </w:r>
    </w:p>
    <w:p w14:paraId="7863F713" w14:textId="7E11989B" w:rsidR="00A23365" w:rsidRPr="00A23365" w:rsidRDefault="00A23365" w:rsidP="00A23365">
      <w:pPr>
        <w:pStyle w:val="Heading3"/>
      </w:pPr>
      <w:bookmarkStart w:id="41" w:name="_Toc520102877"/>
      <w:r>
        <w:t>Luồng qui trình</w:t>
      </w:r>
      <w:bookmarkEnd w:id="41"/>
    </w:p>
    <w:p w14:paraId="41CE3B99" w14:textId="37CE42A8" w:rsidR="00E45360" w:rsidRDefault="00E45360" w:rsidP="00E45360">
      <w:r>
        <w:t>Luồng quy trình</w:t>
      </w:r>
    </w:p>
    <w:p w14:paraId="1FD13440" w14:textId="2BD7F2A6" w:rsidR="00E45360" w:rsidRDefault="00E45360" w:rsidP="00E45360">
      <w:r>
        <w:object w:dxaOrig="8707" w:dyaOrig="10183" w14:anchorId="2A4ECB3F">
          <v:shape id="_x0000_i1038" type="#_x0000_t75" style="width:435pt;height:509.25pt" o:ole="">
            <v:imagedata r:id="rId40" o:title=""/>
          </v:shape>
          <o:OLEObject Type="Embed" ProgID="Visio.Drawing.11" ShapeID="_x0000_i1038" DrawAspect="Content" ObjectID="_1593959029" r:id="rId41"/>
        </w:object>
      </w:r>
    </w:p>
    <w:p w14:paraId="16849E14" w14:textId="3D7C3DC8" w:rsidR="00E45360" w:rsidRDefault="00E45360" w:rsidP="00E45360">
      <w:r>
        <w:t>Mô tả chi tiết</w:t>
      </w:r>
    </w:p>
    <w:tbl>
      <w:tblPr>
        <w:tblStyle w:val="TableGrid"/>
        <w:tblW w:w="10440" w:type="dxa"/>
        <w:tblInd w:w="288" w:type="dxa"/>
        <w:tblLayout w:type="fixed"/>
        <w:tblLook w:val="04A0" w:firstRow="1" w:lastRow="0" w:firstColumn="1" w:lastColumn="0" w:noHBand="0" w:noVBand="1"/>
      </w:tblPr>
      <w:tblGrid>
        <w:gridCol w:w="668"/>
        <w:gridCol w:w="2729"/>
        <w:gridCol w:w="1710"/>
        <w:gridCol w:w="1260"/>
        <w:gridCol w:w="4073"/>
      </w:tblGrid>
      <w:tr w:rsidR="00E45360" w14:paraId="75F39DE8"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6A25A0FA" w14:textId="77777777" w:rsidR="00E45360" w:rsidRPr="00DE198E" w:rsidRDefault="00E45360" w:rsidP="00C76597">
            <w:pPr>
              <w:pStyle w:val="NormalIndent"/>
            </w:pPr>
            <w:r w:rsidRPr="00DE198E">
              <w:t>TT</w:t>
            </w:r>
          </w:p>
        </w:tc>
        <w:tc>
          <w:tcPr>
            <w:tcW w:w="2729" w:type="dxa"/>
            <w:tcBorders>
              <w:top w:val="single" w:sz="4" w:space="0" w:color="000000"/>
              <w:left w:val="single" w:sz="4" w:space="0" w:color="000000"/>
              <w:bottom w:val="single" w:sz="4" w:space="0" w:color="000000"/>
              <w:right w:val="single" w:sz="4" w:space="0" w:color="000000"/>
            </w:tcBorders>
            <w:hideMark/>
          </w:tcPr>
          <w:p w14:paraId="409D81F8" w14:textId="77777777" w:rsidR="00E45360" w:rsidRPr="00191EEF" w:rsidRDefault="00E45360"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758FD730" w14:textId="77777777" w:rsidR="00E45360" w:rsidRPr="00191EEF" w:rsidRDefault="00E45360" w:rsidP="00C76597">
            <w:pPr>
              <w:pStyle w:val="NormalIndent"/>
            </w:pPr>
            <w:r w:rsidRPr="00191EEF">
              <w:t>NGƯỜI THỰC HIỆN</w:t>
            </w:r>
          </w:p>
        </w:tc>
        <w:tc>
          <w:tcPr>
            <w:tcW w:w="1260" w:type="dxa"/>
            <w:tcBorders>
              <w:top w:val="single" w:sz="4" w:space="0" w:color="000000"/>
              <w:left w:val="single" w:sz="4" w:space="0" w:color="000000"/>
              <w:bottom w:val="single" w:sz="4" w:space="0" w:color="000000"/>
              <w:right w:val="single" w:sz="4" w:space="0" w:color="000000"/>
            </w:tcBorders>
            <w:hideMark/>
          </w:tcPr>
          <w:p w14:paraId="2A3F534F" w14:textId="77777777" w:rsidR="00E45360" w:rsidRPr="00191EEF" w:rsidRDefault="00E45360" w:rsidP="00C76597">
            <w:pPr>
              <w:pStyle w:val="NormalIndent"/>
            </w:pPr>
            <w:r w:rsidRPr="00191EEF">
              <w:t>HỒ SƠ/ DỮ LIỆU CẦN</w:t>
            </w:r>
          </w:p>
        </w:tc>
        <w:tc>
          <w:tcPr>
            <w:tcW w:w="4073" w:type="dxa"/>
            <w:tcBorders>
              <w:top w:val="single" w:sz="4" w:space="0" w:color="000000"/>
              <w:left w:val="single" w:sz="4" w:space="0" w:color="000000"/>
              <w:bottom w:val="single" w:sz="4" w:space="0" w:color="000000"/>
              <w:right w:val="single" w:sz="4" w:space="0" w:color="000000"/>
            </w:tcBorders>
            <w:hideMark/>
          </w:tcPr>
          <w:p w14:paraId="5A6BD5BD" w14:textId="77777777" w:rsidR="00E45360" w:rsidRPr="00191EEF" w:rsidRDefault="00E45360" w:rsidP="00C76597">
            <w:pPr>
              <w:pStyle w:val="NormalIndent"/>
            </w:pPr>
            <w:r>
              <w:t>MÔ TẢ</w:t>
            </w:r>
          </w:p>
        </w:tc>
      </w:tr>
      <w:tr w:rsidR="00E45360" w14:paraId="68751317" w14:textId="77777777" w:rsidTr="004573F6">
        <w:tc>
          <w:tcPr>
            <w:tcW w:w="668" w:type="dxa"/>
            <w:tcBorders>
              <w:top w:val="single" w:sz="4" w:space="0" w:color="000000"/>
              <w:left w:val="single" w:sz="4" w:space="0" w:color="000000"/>
              <w:bottom w:val="single" w:sz="4" w:space="0" w:color="000000"/>
              <w:right w:val="single" w:sz="4" w:space="0" w:color="000000"/>
            </w:tcBorders>
          </w:tcPr>
          <w:p w14:paraId="1DFDBCDA" w14:textId="77777777" w:rsidR="00E45360" w:rsidRDefault="00E45360" w:rsidP="00C76597">
            <w:pPr>
              <w:pStyle w:val="NormalIndent"/>
            </w:pPr>
            <w:r>
              <w:t>1</w:t>
            </w:r>
          </w:p>
        </w:tc>
        <w:tc>
          <w:tcPr>
            <w:tcW w:w="2729" w:type="dxa"/>
            <w:tcBorders>
              <w:top w:val="single" w:sz="4" w:space="0" w:color="000000"/>
              <w:left w:val="single" w:sz="4" w:space="0" w:color="000000"/>
              <w:bottom w:val="single" w:sz="4" w:space="0" w:color="000000"/>
              <w:right w:val="single" w:sz="4" w:space="0" w:color="000000"/>
            </w:tcBorders>
          </w:tcPr>
          <w:p w14:paraId="2A42BC81" w14:textId="77777777" w:rsidR="00E45360" w:rsidRDefault="00E45360" w:rsidP="00C76597">
            <w:pPr>
              <w:pStyle w:val="NormalIndent"/>
              <w:numPr>
                <w:ilvl w:val="0"/>
                <w:numId w:val="63"/>
              </w:numPr>
            </w:pPr>
            <w:r>
              <w:t>Tạo kiểm kê</w:t>
            </w:r>
          </w:p>
        </w:tc>
        <w:tc>
          <w:tcPr>
            <w:tcW w:w="1710" w:type="dxa"/>
            <w:tcBorders>
              <w:top w:val="single" w:sz="4" w:space="0" w:color="000000"/>
              <w:left w:val="single" w:sz="4" w:space="0" w:color="000000"/>
              <w:bottom w:val="single" w:sz="4" w:space="0" w:color="000000"/>
              <w:right w:val="single" w:sz="4" w:space="0" w:color="000000"/>
            </w:tcBorders>
          </w:tcPr>
          <w:p w14:paraId="5D467B60" w14:textId="77777777" w:rsidR="00E45360" w:rsidRDefault="00E45360" w:rsidP="00C76597">
            <w:pPr>
              <w:pStyle w:val="NormalIndent"/>
            </w:pPr>
            <w:r>
              <w:t>Kế toán NPP</w:t>
            </w:r>
          </w:p>
        </w:tc>
        <w:tc>
          <w:tcPr>
            <w:tcW w:w="1260" w:type="dxa"/>
            <w:tcBorders>
              <w:top w:val="single" w:sz="4" w:space="0" w:color="000000"/>
              <w:left w:val="single" w:sz="4" w:space="0" w:color="000000"/>
              <w:bottom w:val="single" w:sz="4" w:space="0" w:color="000000"/>
              <w:right w:val="single" w:sz="4" w:space="0" w:color="000000"/>
            </w:tcBorders>
          </w:tcPr>
          <w:p w14:paraId="73F7FBE5" w14:textId="77777777" w:rsidR="00E45360" w:rsidRDefault="00E45360" w:rsidP="00C76597">
            <w:pPr>
              <w:pStyle w:val="NormalIndent"/>
            </w:pPr>
            <w:r>
              <w:t xml:space="preserve">Tiếp nhận yêu cầu cần kiểm kê sản phẩm </w:t>
            </w:r>
            <w:r>
              <w:lastRenderedPageBreak/>
              <w:t>trong kho</w:t>
            </w:r>
          </w:p>
        </w:tc>
        <w:tc>
          <w:tcPr>
            <w:tcW w:w="4073" w:type="dxa"/>
            <w:tcBorders>
              <w:top w:val="single" w:sz="4" w:space="0" w:color="000000"/>
              <w:left w:val="single" w:sz="4" w:space="0" w:color="000000"/>
              <w:bottom w:val="single" w:sz="4" w:space="0" w:color="000000"/>
              <w:right w:val="single" w:sz="4" w:space="0" w:color="000000"/>
            </w:tcBorders>
          </w:tcPr>
          <w:p w14:paraId="3AB19AAD" w14:textId="77777777" w:rsidR="00E45360" w:rsidRDefault="00E45360" w:rsidP="00C76597">
            <w:pPr>
              <w:pStyle w:val="NormalIndent"/>
            </w:pPr>
            <w:r>
              <w:lastRenderedPageBreak/>
              <w:t>Ghi nhận yêu cầu kiểm kê sản phẩm có trong kho</w:t>
            </w:r>
            <w:r w:rsidR="004811F8">
              <w:t>. Cho phép nhập các thông tin để tạo kiểm kê: Mã kiểm kê, mô tả, Kiểm kê từ ngày … đến ngày, chọn kho kiểm kê.</w:t>
            </w:r>
          </w:p>
          <w:p w14:paraId="0B878139" w14:textId="51F35E8F" w:rsidR="004811F8" w:rsidRDefault="004811F8" w:rsidP="00C76597">
            <w:pPr>
              <w:pStyle w:val="NormalIndent"/>
            </w:pPr>
            <w:r>
              <w:lastRenderedPageBreak/>
              <w:t>Không cho phép tạo kiểm kê khi Kho chọn kiểm kê đang có 1 kiểm kê chưa được duyệt.</w:t>
            </w:r>
          </w:p>
        </w:tc>
      </w:tr>
      <w:tr w:rsidR="00E45360" w14:paraId="1D958940"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6E6A39B6" w14:textId="77777777" w:rsidR="00E45360" w:rsidRDefault="00E45360" w:rsidP="00C76597">
            <w:pPr>
              <w:pStyle w:val="NormalIndent"/>
            </w:pPr>
            <w:r>
              <w:lastRenderedPageBreak/>
              <w:t>2</w:t>
            </w:r>
          </w:p>
        </w:tc>
        <w:tc>
          <w:tcPr>
            <w:tcW w:w="2729" w:type="dxa"/>
            <w:tcBorders>
              <w:top w:val="single" w:sz="4" w:space="0" w:color="000000"/>
              <w:left w:val="single" w:sz="4" w:space="0" w:color="000000"/>
              <w:bottom w:val="single" w:sz="4" w:space="0" w:color="000000"/>
              <w:right w:val="single" w:sz="4" w:space="0" w:color="000000"/>
            </w:tcBorders>
          </w:tcPr>
          <w:p w14:paraId="7C34EB95" w14:textId="77777777" w:rsidR="00E45360" w:rsidRDefault="00E45360" w:rsidP="00C76597">
            <w:pPr>
              <w:pStyle w:val="NormalIndent"/>
              <w:numPr>
                <w:ilvl w:val="0"/>
                <w:numId w:val="63"/>
              </w:numPr>
            </w:pPr>
            <w:r>
              <w:t>Nhập kiểm kê theo mặt hàng</w:t>
            </w:r>
          </w:p>
        </w:tc>
        <w:tc>
          <w:tcPr>
            <w:tcW w:w="1710" w:type="dxa"/>
            <w:tcBorders>
              <w:top w:val="single" w:sz="4" w:space="0" w:color="000000"/>
              <w:left w:val="single" w:sz="4" w:space="0" w:color="000000"/>
              <w:bottom w:val="single" w:sz="4" w:space="0" w:color="000000"/>
              <w:right w:val="single" w:sz="4" w:space="0" w:color="000000"/>
            </w:tcBorders>
          </w:tcPr>
          <w:p w14:paraId="153EA5B2" w14:textId="77777777" w:rsidR="00E45360" w:rsidRDefault="00E45360" w:rsidP="00C76597">
            <w:pPr>
              <w:pStyle w:val="NormalIndent"/>
            </w:pPr>
            <w:r>
              <w:t>Kế toán NPP</w:t>
            </w:r>
          </w:p>
        </w:tc>
        <w:tc>
          <w:tcPr>
            <w:tcW w:w="1260" w:type="dxa"/>
            <w:tcBorders>
              <w:top w:val="single" w:sz="4" w:space="0" w:color="000000"/>
              <w:left w:val="single" w:sz="4" w:space="0" w:color="000000"/>
              <w:bottom w:val="single" w:sz="4" w:space="0" w:color="000000"/>
              <w:right w:val="single" w:sz="4" w:space="0" w:color="000000"/>
            </w:tcBorders>
          </w:tcPr>
          <w:p w14:paraId="1F676D2A" w14:textId="77777777" w:rsidR="00E45360" w:rsidRDefault="00E45360" w:rsidP="00C76597">
            <w:pPr>
              <w:pStyle w:val="NormalIndent"/>
            </w:pPr>
            <w:r>
              <w:t xml:space="preserve"> </w:t>
            </w:r>
          </w:p>
        </w:tc>
        <w:tc>
          <w:tcPr>
            <w:tcW w:w="4073" w:type="dxa"/>
            <w:tcBorders>
              <w:top w:val="single" w:sz="4" w:space="0" w:color="000000"/>
              <w:left w:val="single" w:sz="4" w:space="0" w:color="000000"/>
              <w:bottom w:val="single" w:sz="4" w:space="0" w:color="000000"/>
              <w:right w:val="single" w:sz="4" w:space="0" w:color="000000"/>
            </w:tcBorders>
          </w:tcPr>
          <w:p w14:paraId="7683638A" w14:textId="77777777" w:rsidR="00CC5020" w:rsidRDefault="00E45360" w:rsidP="00C76597">
            <w:pPr>
              <w:pStyle w:val="NormalIndent"/>
            </w:pPr>
            <w:r>
              <w:t xml:space="preserve"> </w:t>
            </w:r>
            <w:r w:rsidR="00CC5020">
              <w:t>NPP tìm kiếm Mã kiểm kê cần Nhập kiểm kê, chỉ những kiểm kê ở trạng thái Chờ duyệt.</w:t>
            </w:r>
          </w:p>
          <w:p w14:paraId="5577FE86" w14:textId="77777777" w:rsidR="00E45360" w:rsidRDefault="00CC5020" w:rsidP="00C76597">
            <w:pPr>
              <w:pStyle w:val="NormalIndent"/>
            </w:pPr>
            <w:r>
              <w:t>Có thể nhập thông tin kiểm kê trên màn hình, hoặc  lấy thông tin import từ file excel.</w:t>
            </w:r>
          </w:p>
          <w:p w14:paraId="4E75E4BC" w14:textId="77777777" w:rsidR="00CC5020" w:rsidRDefault="00CC5020" w:rsidP="00C76597">
            <w:pPr>
              <w:pStyle w:val="NormalIndent"/>
            </w:pPr>
            <w:r>
              <w:t>Có chức năng xuất thông tin kiểm kê ra file PDF</w:t>
            </w:r>
          </w:p>
          <w:p w14:paraId="78851F67" w14:textId="77777777" w:rsidR="00CC5020" w:rsidRDefault="00CC5020" w:rsidP="00C76597">
            <w:pPr>
              <w:pStyle w:val="NormalIndent"/>
            </w:pPr>
            <w:r>
              <w:t>+ Nếu kiểm kê không có lệch kho: hệ thống chuyển phiếu kiểm kê sang trạng thái Đã duyệt</w:t>
            </w:r>
          </w:p>
          <w:p w14:paraId="5DD3B361" w14:textId="03613620" w:rsidR="00CC5020" w:rsidRDefault="00CC5020" w:rsidP="00C76597">
            <w:pPr>
              <w:pStyle w:val="NormalIndent"/>
            </w:pPr>
            <w:r>
              <w:t>+Nếu kiểm kê có lệch kho: hệ thống chuyển phiếu kiểm kê sang trạng thái Chờ duyệt.</w:t>
            </w:r>
          </w:p>
        </w:tc>
      </w:tr>
      <w:tr w:rsidR="00E45360" w:rsidRPr="00CE3ECA" w14:paraId="03B6E475" w14:textId="77777777" w:rsidTr="004573F6">
        <w:tc>
          <w:tcPr>
            <w:tcW w:w="668" w:type="dxa"/>
            <w:tcBorders>
              <w:top w:val="single" w:sz="4" w:space="0" w:color="000000"/>
              <w:left w:val="single" w:sz="4" w:space="0" w:color="000000"/>
              <w:bottom w:val="single" w:sz="4" w:space="0" w:color="000000"/>
              <w:right w:val="single" w:sz="4" w:space="0" w:color="000000"/>
            </w:tcBorders>
          </w:tcPr>
          <w:p w14:paraId="0CBF1D24" w14:textId="77777777" w:rsidR="00E45360" w:rsidRPr="00CE3ECA" w:rsidRDefault="00E45360" w:rsidP="00C76597">
            <w:pPr>
              <w:pStyle w:val="NormalIndent"/>
            </w:pPr>
            <w:r w:rsidRPr="00CE3ECA">
              <w:t>3</w:t>
            </w:r>
          </w:p>
        </w:tc>
        <w:tc>
          <w:tcPr>
            <w:tcW w:w="2729" w:type="dxa"/>
            <w:tcBorders>
              <w:top w:val="single" w:sz="4" w:space="0" w:color="000000"/>
              <w:left w:val="single" w:sz="4" w:space="0" w:color="000000"/>
              <w:bottom w:val="single" w:sz="4" w:space="0" w:color="000000"/>
              <w:right w:val="single" w:sz="4" w:space="0" w:color="000000"/>
            </w:tcBorders>
          </w:tcPr>
          <w:p w14:paraId="1ACDAD18" w14:textId="77777777" w:rsidR="00E45360" w:rsidRPr="00CE3ECA" w:rsidRDefault="00E45360" w:rsidP="00C76597">
            <w:pPr>
              <w:pStyle w:val="NormalIndent"/>
              <w:numPr>
                <w:ilvl w:val="0"/>
                <w:numId w:val="63"/>
              </w:numPr>
            </w:pPr>
            <w:r w:rsidRPr="00CE3ECA">
              <w:t>Duyệt kiểm kê</w:t>
            </w:r>
          </w:p>
        </w:tc>
        <w:tc>
          <w:tcPr>
            <w:tcW w:w="1710" w:type="dxa"/>
            <w:tcBorders>
              <w:top w:val="single" w:sz="4" w:space="0" w:color="000000"/>
              <w:left w:val="single" w:sz="4" w:space="0" w:color="000000"/>
              <w:bottom w:val="single" w:sz="4" w:space="0" w:color="000000"/>
              <w:right w:val="single" w:sz="4" w:space="0" w:color="000000"/>
            </w:tcBorders>
          </w:tcPr>
          <w:p w14:paraId="5F764257" w14:textId="77777777" w:rsidR="00E45360" w:rsidRPr="00CE3ECA" w:rsidRDefault="00E45360" w:rsidP="00C76597">
            <w:pPr>
              <w:pStyle w:val="NormalIndent"/>
            </w:pPr>
            <w:r w:rsidRPr="00CE3ECA">
              <w:t>Kế toán NPP</w:t>
            </w:r>
          </w:p>
        </w:tc>
        <w:tc>
          <w:tcPr>
            <w:tcW w:w="1260" w:type="dxa"/>
            <w:tcBorders>
              <w:top w:val="single" w:sz="4" w:space="0" w:color="000000"/>
              <w:left w:val="single" w:sz="4" w:space="0" w:color="000000"/>
              <w:bottom w:val="single" w:sz="4" w:space="0" w:color="000000"/>
              <w:right w:val="single" w:sz="4" w:space="0" w:color="000000"/>
            </w:tcBorders>
          </w:tcPr>
          <w:p w14:paraId="56DBEE87" w14:textId="77777777" w:rsidR="00E45360" w:rsidRPr="00CE3ECA" w:rsidRDefault="00E45360"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63181664" w14:textId="6D27A6D6" w:rsidR="00E45360" w:rsidRPr="00CE3ECA" w:rsidRDefault="00CC5020" w:rsidP="00C76597">
            <w:pPr>
              <w:pStyle w:val="NormalIndent"/>
              <w:rPr>
                <w:lang w:eastAsia="ar-SA"/>
              </w:rPr>
            </w:pPr>
            <w:r w:rsidRPr="00CE3ECA">
              <w:rPr>
                <w:lang w:eastAsia="ar-SA"/>
              </w:rPr>
              <w:t xml:space="preserve">Chức năng này cho phép duyệt kiểm kho đã thực hiện. </w:t>
            </w:r>
          </w:p>
          <w:p w14:paraId="38865315" w14:textId="77777777" w:rsidR="00F979E2" w:rsidRPr="00CE3ECA" w:rsidRDefault="00F979E2" w:rsidP="00C76597">
            <w:pPr>
              <w:pStyle w:val="NormalIndent"/>
              <w:rPr>
                <w:lang w:eastAsia="ar-SA"/>
              </w:rPr>
            </w:pPr>
            <w:r w:rsidRPr="00CE3ECA">
              <w:rPr>
                <w:lang w:eastAsia="ar-SA"/>
              </w:rPr>
              <w:t>KT NPP tìm kiếm các kiểm kê ở trạng thái Chờ duyệt. Kiểm kê cần duyệt chỉ hiển thị các sản phẩm có kết quả kiểm kê sai lệch.</w:t>
            </w:r>
          </w:p>
          <w:p w14:paraId="08D43240" w14:textId="77777777" w:rsidR="00F979E2" w:rsidRPr="00CE3ECA" w:rsidRDefault="00F979E2" w:rsidP="00C76597">
            <w:pPr>
              <w:pStyle w:val="NormalIndent"/>
              <w:rPr>
                <w:lang w:eastAsia="ar-SA"/>
              </w:rPr>
            </w:pPr>
            <w:r w:rsidRPr="00CE3ECA">
              <w:rPr>
                <w:lang w:eastAsia="ar-SA"/>
              </w:rPr>
              <w:t>Cho phép Xuất file excel thông tin kiểm kê.</w:t>
            </w:r>
          </w:p>
          <w:p w14:paraId="6F28F3A7" w14:textId="77777777" w:rsidR="00F979E2" w:rsidRPr="00CE3ECA" w:rsidRDefault="00F979E2" w:rsidP="00C76597">
            <w:pPr>
              <w:pStyle w:val="NormalIndent"/>
              <w:rPr>
                <w:lang w:eastAsia="ar-SA"/>
              </w:rPr>
            </w:pPr>
            <w:r w:rsidRPr="00CE3ECA">
              <w:rPr>
                <w:lang w:eastAsia="ar-SA"/>
              </w:rPr>
              <w:t>Kế toán NPP được phép chọn Duyệt/ Từ chối hoặc Hủy thông tin kiểm kê.</w:t>
            </w:r>
          </w:p>
          <w:p w14:paraId="2538444C" w14:textId="25E55034" w:rsidR="00CC5020" w:rsidRPr="00CE3ECA" w:rsidRDefault="00F979E2" w:rsidP="00C76597">
            <w:pPr>
              <w:pStyle w:val="NormalIndent"/>
            </w:pPr>
            <w:r w:rsidRPr="00CE3ECA">
              <w:rPr>
                <w:lang w:eastAsia="ar-SA"/>
              </w:rPr>
              <w:t xml:space="preserve">Trường hợp duyệt thông tin sai lệch kiểm kê, mã kiểm kê cần được Nhập xuất kho điều chỉnh. </w:t>
            </w:r>
          </w:p>
          <w:p w14:paraId="4E5A9299" w14:textId="3497A78F" w:rsidR="00CC5020" w:rsidRPr="00CE3ECA" w:rsidRDefault="00CC5020" w:rsidP="00C76597">
            <w:pPr>
              <w:pStyle w:val="NormalIndent"/>
            </w:pPr>
          </w:p>
        </w:tc>
      </w:tr>
      <w:tr w:rsidR="00E45360" w:rsidRPr="00CE3ECA" w14:paraId="6B14B6CE"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1A670D0F" w14:textId="4F988941" w:rsidR="00E45360" w:rsidRPr="00CE3ECA" w:rsidRDefault="00E45360" w:rsidP="00C76597">
            <w:pPr>
              <w:pStyle w:val="NormalIndent"/>
            </w:pPr>
            <w:r w:rsidRPr="00CE3ECA">
              <w:t>4</w:t>
            </w:r>
          </w:p>
        </w:tc>
        <w:tc>
          <w:tcPr>
            <w:tcW w:w="2729" w:type="dxa"/>
            <w:tcBorders>
              <w:top w:val="single" w:sz="4" w:space="0" w:color="000000"/>
              <w:left w:val="single" w:sz="4" w:space="0" w:color="000000"/>
              <w:bottom w:val="single" w:sz="4" w:space="0" w:color="000000"/>
              <w:right w:val="single" w:sz="4" w:space="0" w:color="000000"/>
            </w:tcBorders>
          </w:tcPr>
          <w:p w14:paraId="7E6CC6E5" w14:textId="77777777" w:rsidR="00E45360" w:rsidRPr="00CE3ECA" w:rsidRDefault="00E45360" w:rsidP="00C76597">
            <w:pPr>
              <w:pStyle w:val="NormalIndent"/>
              <w:numPr>
                <w:ilvl w:val="0"/>
                <w:numId w:val="63"/>
              </w:numPr>
            </w:pPr>
            <w:r w:rsidRPr="00CE3ECA">
              <w:t>Chênh lệch số lượng mặt hàng</w:t>
            </w:r>
          </w:p>
        </w:tc>
        <w:tc>
          <w:tcPr>
            <w:tcW w:w="1710" w:type="dxa"/>
            <w:tcBorders>
              <w:top w:val="single" w:sz="4" w:space="0" w:color="000000"/>
              <w:left w:val="single" w:sz="4" w:space="0" w:color="000000"/>
              <w:bottom w:val="single" w:sz="4" w:space="0" w:color="000000"/>
              <w:right w:val="single" w:sz="4" w:space="0" w:color="000000"/>
            </w:tcBorders>
          </w:tcPr>
          <w:p w14:paraId="2E174637" w14:textId="77777777" w:rsidR="00E45360" w:rsidRPr="00CE3ECA" w:rsidRDefault="00E45360" w:rsidP="00C76597">
            <w:pPr>
              <w:pStyle w:val="NormalIndent"/>
            </w:pPr>
          </w:p>
        </w:tc>
        <w:tc>
          <w:tcPr>
            <w:tcW w:w="1260" w:type="dxa"/>
            <w:tcBorders>
              <w:top w:val="single" w:sz="4" w:space="0" w:color="000000"/>
              <w:left w:val="single" w:sz="4" w:space="0" w:color="000000"/>
              <w:bottom w:val="single" w:sz="4" w:space="0" w:color="000000"/>
              <w:right w:val="single" w:sz="4" w:space="0" w:color="000000"/>
            </w:tcBorders>
          </w:tcPr>
          <w:p w14:paraId="4DED6BBE" w14:textId="77777777" w:rsidR="00E45360" w:rsidRPr="00CE3ECA" w:rsidRDefault="00E45360"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284B47F8" w14:textId="77777777" w:rsidR="00E45360" w:rsidRPr="00CE3ECA" w:rsidRDefault="00E45360" w:rsidP="00C76597">
            <w:pPr>
              <w:pStyle w:val="NormalIndent"/>
            </w:pPr>
            <w:r w:rsidRPr="00CE3ECA">
              <w:t>Nếu chênh lệch thì sẽ điều chỉnh kho.</w:t>
            </w:r>
          </w:p>
        </w:tc>
      </w:tr>
      <w:tr w:rsidR="00E45360" w:rsidRPr="00CE3ECA" w14:paraId="2F0EBBDA" w14:textId="77777777" w:rsidTr="004573F6">
        <w:tc>
          <w:tcPr>
            <w:tcW w:w="668" w:type="dxa"/>
            <w:tcBorders>
              <w:top w:val="single" w:sz="4" w:space="0" w:color="000000"/>
              <w:left w:val="single" w:sz="4" w:space="0" w:color="000000"/>
              <w:bottom w:val="single" w:sz="4" w:space="0" w:color="000000"/>
              <w:right w:val="single" w:sz="4" w:space="0" w:color="000000"/>
            </w:tcBorders>
          </w:tcPr>
          <w:p w14:paraId="14B5E224" w14:textId="77777777" w:rsidR="00E45360" w:rsidRPr="00CE3ECA" w:rsidRDefault="00E45360" w:rsidP="00C76597">
            <w:pPr>
              <w:pStyle w:val="NormalIndent"/>
            </w:pPr>
            <w:r w:rsidRPr="00CE3ECA">
              <w:t>5</w:t>
            </w:r>
          </w:p>
        </w:tc>
        <w:tc>
          <w:tcPr>
            <w:tcW w:w="2729" w:type="dxa"/>
            <w:tcBorders>
              <w:top w:val="single" w:sz="4" w:space="0" w:color="000000"/>
              <w:left w:val="single" w:sz="4" w:space="0" w:color="000000"/>
              <w:bottom w:val="single" w:sz="4" w:space="0" w:color="000000"/>
              <w:right w:val="single" w:sz="4" w:space="0" w:color="000000"/>
            </w:tcBorders>
          </w:tcPr>
          <w:p w14:paraId="20B148BC" w14:textId="371DC49E" w:rsidR="00E45360" w:rsidRPr="00CE3ECA" w:rsidRDefault="00CE3ECA" w:rsidP="00C76597">
            <w:pPr>
              <w:pStyle w:val="NormalIndent"/>
              <w:numPr>
                <w:ilvl w:val="0"/>
                <w:numId w:val="63"/>
              </w:numPr>
            </w:pPr>
            <w:r w:rsidRPr="00CE3ECA">
              <w:t>Duyệt điều chỉnh kho</w:t>
            </w:r>
          </w:p>
        </w:tc>
        <w:tc>
          <w:tcPr>
            <w:tcW w:w="1710" w:type="dxa"/>
            <w:tcBorders>
              <w:top w:val="single" w:sz="4" w:space="0" w:color="000000"/>
              <w:left w:val="single" w:sz="4" w:space="0" w:color="000000"/>
              <w:bottom w:val="single" w:sz="4" w:space="0" w:color="000000"/>
              <w:right w:val="single" w:sz="4" w:space="0" w:color="000000"/>
            </w:tcBorders>
          </w:tcPr>
          <w:p w14:paraId="4C401CFA" w14:textId="0C0CB519" w:rsidR="00E45360" w:rsidRPr="00CE3ECA" w:rsidRDefault="00E45360" w:rsidP="00C76597">
            <w:pPr>
              <w:pStyle w:val="NormalIndent"/>
            </w:pPr>
            <w:r w:rsidRPr="00CE3ECA">
              <w:t>Hệ thống</w:t>
            </w:r>
            <w:r w:rsidR="00F979E2" w:rsidRPr="00CE3ECA">
              <w:t>/KT NP</w:t>
            </w:r>
            <w:r w:rsidR="00CE3ECA" w:rsidRPr="00CE3ECA">
              <w:t>P</w:t>
            </w:r>
          </w:p>
        </w:tc>
        <w:tc>
          <w:tcPr>
            <w:tcW w:w="1260" w:type="dxa"/>
            <w:tcBorders>
              <w:top w:val="single" w:sz="4" w:space="0" w:color="000000"/>
              <w:left w:val="single" w:sz="4" w:space="0" w:color="000000"/>
              <w:bottom w:val="single" w:sz="4" w:space="0" w:color="000000"/>
              <w:right w:val="single" w:sz="4" w:space="0" w:color="000000"/>
            </w:tcBorders>
          </w:tcPr>
          <w:p w14:paraId="52A48400" w14:textId="77777777" w:rsidR="00E45360" w:rsidRPr="00CE3ECA" w:rsidRDefault="00E45360" w:rsidP="00C76597">
            <w:pPr>
              <w:pStyle w:val="NormalIndent"/>
            </w:pPr>
            <w:r w:rsidRPr="00CE3ECA">
              <w:t>Phiếu điều chỉnh kho</w:t>
            </w:r>
          </w:p>
        </w:tc>
        <w:tc>
          <w:tcPr>
            <w:tcW w:w="4073" w:type="dxa"/>
            <w:tcBorders>
              <w:top w:val="single" w:sz="4" w:space="0" w:color="000000"/>
              <w:left w:val="single" w:sz="4" w:space="0" w:color="000000"/>
              <w:bottom w:val="single" w:sz="4" w:space="0" w:color="000000"/>
              <w:right w:val="single" w:sz="4" w:space="0" w:color="000000"/>
            </w:tcBorders>
          </w:tcPr>
          <w:p w14:paraId="2589DB2B" w14:textId="77777777" w:rsidR="00CE3ECA" w:rsidRPr="00CE3ECA" w:rsidRDefault="00CE3ECA" w:rsidP="00C76597">
            <w:pPr>
              <w:pStyle w:val="NormalIndent"/>
              <w:rPr>
                <w:lang w:eastAsia="ar-SA"/>
              </w:rPr>
            </w:pPr>
            <w:r w:rsidRPr="00CE3ECA">
              <w:rPr>
                <w:lang w:eastAsia="ar-SA"/>
              </w:rPr>
              <w:t xml:space="preserve">Chức năng này cho phép duyệt điều chỉnh kho hoặc điều chuyển kho. Chỉ </w:t>
            </w:r>
            <w:r w:rsidRPr="00CE3ECA">
              <w:rPr>
                <w:lang w:eastAsia="ar-SA"/>
              </w:rPr>
              <w:lastRenderedPageBreak/>
              <w:t>hiển thị các kiểm kê cần duyệt điều chỉnh kho.</w:t>
            </w:r>
          </w:p>
          <w:p w14:paraId="273E548A" w14:textId="77777777" w:rsidR="00CE3ECA" w:rsidRPr="00CE3ECA" w:rsidRDefault="00CE3ECA" w:rsidP="00C76597">
            <w:pPr>
              <w:pStyle w:val="NormalIndent"/>
              <w:rPr>
                <w:lang w:eastAsia="ar-SA"/>
              </w:rPr>
            </w:pPr>
            <w:r w:rsidRPr="00CE3ECA">
              <w:rPr>
                <w:lang w:eastAsia="ar-SA"/>
              </w:rPr>
              <w:t>Cho phép chọn Xác nhân/Hủy các phiếu đã chọn.</w:t>
            </w:r>
          </w:p>
          <w:p w14:paraId="2998C564" w14:textId="77777777" w:rsidR="00CE3ECA" w:rsidRPr="00CE3ECA" w:rsidRDefault="00CE3ECA" w:rsidP="00C76597">
            <w:pPr>
              <w:pStyle w:val="NormalIndent"/>
              <w:rPr>
                <w:lang w:eastAsia="ar-SA"/>
              </w:rPr>
            </w:pPr>
            <w:r w:rsidRPr="00CE3ECA">
              <w:rPr>
                <w:lang w:eastAsia="ar-SA"/>
              </w:rPr>
              <w:t>+ chọn Xác nhận: cập nhật tồn kho các mặt hàng ở kho điều chỉnh.</w:t>
            </w:r>
          </w:p>
          <w:p w14:paraId="0C68E465" w14:textId="64D9685D" w:rsidR="00CE3ECA" w:rsidRPr="00CE3ECA" w:rsidRDefault="00CE3ECA" w:rsidP="00C76597">
            <w:pPr>
              <w:pStyle w:val="NormalIndent"/>
            </w:pPr>
            <w:r w:rsidRPr="00CE3ECA">
              <w:rPr>
                <w:lang w:eastAsia="ar-SA"/>
              </w:rPr>
              <w:t>+ chọn Hủy: Hủy phiếu điều chỉnh.</w:t>
            </w:r>
          </w:p>
        </w:tc>
      </w:tr>
    </w:tbl>
    <w:p w14:paraId="78B11B96" w14:textId="278C8DED" w:rsidR="00E45360" w:rsidRDefault="00BB6E13" w:rsidP="00A23365">
      <w:pPr>
        <w:pStyle w:val="Heading2"/>
      </w:pPr>
      <w:bookmarkStart w:id="42" w:name="_Toc520102878"/>
      <w:r>
        <w:lastRenderedPageBreak/>
        <w:t>Các yêu cầu</w:t>
      </w:r>
      <w:r w:rsidR="006A3F4A">
        <w:t xml:space="preserve"> chức năng </w:t>
      </w:r>
      <w:r>
        <w:t>của</w:t>
      </w:r>
      <w:r w:rsidR="00892076">
        <w:t xml:space="preserve"> HO</w:t>
      </w:r>
      <w:bookmarkEnd w:id="42"/>
    </w:p>
    <w:p w14:paraId="0F305329" w14:textId="0B45EBA5" w:rsidR="00892076" w:rsidRDefault="00BB6E13" w:rsidP="00BB6E13">
      <w:pPr>
        <w:pStyle w:val="Heading3"/>
      </w:pPr>
      <w:bookmarkStart w:id="43" w:name="_Toc520102879"/>
      <w:r>
        <w:t>Yêu cầu hệ thống</w:t>
      </w:r>
      <w:bookmarkEnd w:id="43"/>
    </w:p>
    <w:tbl>
      <w:tblPr>
        <w:tblStyle w:val="TableGrid"/>
        <w:tblW w:w="10440" w:type="dxa"/>
        <w:tblInd w:w="288" w:type="dxa"/>
        <w:tblLayout w:type="fixed"/>
        <w:tblLook w:val="04A0" w:firstRow="1" w:lastRow="0" w:firstColumn="1" w:lastColumn="0" w:noHBand="0" w:noVBand="1"/>
      </w:tblPr>
      <w:tblGrid>
        <w:gridCol w:w="668"/>
        <w:gridCol w:w="2729"/>
        <w:gridCol w:w="1710"/>
        <w:gridCol w:w="1260"/>
        <w:gridCol w:w="4073"/>
      </w:tblGrid>
      <w:tr w:rsidR="00BC655A" w14:paraId="0E00A651"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4AA8D1D2" w14:textId="77777777" w:rsidR="00BC655A" w:rsidRPr="00DE198E" w:rsidRDefault="00BC655A" w:rsidP="00C76597">
            <w:pPr>
              <w:pStyle w:val="NormalIndent"/>
            </w:pPr>
            <w:r w:rsidRPr="00DE198E">
              <w:t>TT</w:t>
            </w:r>
          </w:p>
        </w:tc>
        <w:tc>
          <w:tcPr>
            <w:tcW w:w="2729" w:type="dxa"/>
            <w:tcBorders>
              <w:top w:val="single" w:sz="4" w:space="0" w:color="000000"/>
              <w:left w:val="single" w:sz="4" w:space="0" w:color="000000"/>
              <w:bottom w:val="single" w:sz="4" w:space="0" w:color="000000"/>
              <w:right w:val="single" w:sz="4" w:space="0" w:color="000000"/>
            </w:tcBorders>
            <w:hideMark/>
          </w:tcPr>
          <w:p w14:paraId="498648CB" w14:textId="77777777" w:rsidR="00BC655A" w:rsidRPr="00191EEF" w:rsidRDefault="00BC655A"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3FA375FA" w14:textId="77777777" w:rsidR="00BC655A" w:rsidRPr="00191EEF" w:rsidRDefault="00BC655A" w:rsidP="00C76597">
            <w:pPr>
              <w:pStyle w:val="NormalIndent"/>
            </w:pPr>
            <w:r w:rsidRPr="00191EEF">
              <w:t>NGƯỜI THỰC HIỆN</w:t>
            </w:r>
          </w:p>
        </w:tc>
        <w:tc>
          <w:tcPr>
            <w:tcW w:w="1260" w:type="dxa"/>
            <w:tcBorders>
              <w:top w:val="single" w:sz="4" w:space="0" w:color="000000"/>
              <w:left w:val="single" w:sz="4" w:space="0" w:color="000000"/>
              <w:bottom w:val="single" w:sz="4" w:space="0" w:color="000000"/>
              <w:right w:val="single" w:sz="4" w:space="0" w:color="000000"/>
            </w:tcBorders>
            <w:hideMark/>
          </w:tcPr>
          <w:p w14:paraId="7CF1D6AD" w14:textId="77777777" w:rsidR="00BC655A" w:rsidRPr="00191EEF" w:rsidRDefault="00BC655A" w:rsidP="00C76597">
            <w:pPr>
              <w:pStyle w:val="NormalIndent"/>
            </w:pPr>
            <w:r w:rsidRPr="00191EEF">
              <w:t>HỒ SƠ/ DỮ LIỆU CẦN</w:t>
            </w:r>
          </w:p>
        </w:tc>
        <w:tc>
          <w:tcPr>
            <w:tcW w:w="4073" w:type="dxa"/>
            <w:tcBorders>
              <w:top w:val="single" w:sz="4" w:space="0" w:color="000000"/>
              <w:left w:val="single" w:sz="4" w:space="0" w:color="000000"/>
              <w:bottom w:val="single" w:sz="4" w:space="0" w:color="000000"/>
              <w:right w:val="single" w:sz="4" w:space="0" w:color="000000"/>
            </w:tcBorders>
            <w:hideMark/>
          </w:tcPr>
          <w:p w14:paraId="64C5A966" w14:textId="77777777" w:rsidR="00BC655A" w:rsidRPr="00191EEF" w:rsidRDefault="00BC655A" w:rsidP="00C76597">
            <w:pPr>
              <w:pStyle w:val="NormalIndent"/>
            </w:pPr>
            <w:r>
              <w:t>MÔ TẢ</w:t>
            </w:r>
          </w:p>
        </w:tc>
      </w:tr>
      <w:tr w:rsidR="00BC655A" w14:paraId="49264744" w14:textId="77777777" w:rsidTr="004573F6">
        <w:tc>
          <w:tcPr>
            <w:tcW w:w="668" w:type="dxa"/>
            <w:tcBorders>
              <w:top w:val="single" w:sz="4" w:space="0" w:color="000000"/>
              <w:left w:val="single" w:sz="4" w:space="0" w:color="000000"/>
              <w:bottom w:val="single" w:sz="4" w:space="0" w:color="000000"/>
              <w:right w:val="single" w:sz="4" w:space="0" w:color="000000"/>
            </w:tcBorders>
          </w:tcPr>
          <w:p w14:paraId="49F9395B" w14:textId="77777777" w:rsidR="00BC655A" w:rsidRDefault="00BC655A" w:rsidP="00C76597">
            <w:pPr>
              <w:pStyle w:val="NormalIndent"/>
            </w:pPr>
            <w:r>
              <w:t>1</w:t>
            </w:r>
          </w:p>
        </w:tc>
        <w:tc>
          <w:tcPr>
            <w:tcW w:w="2729" w:type="dxa"/>
            <w:tcBorders>
              <w:top w:val="single" w:sz="4" w:space="0" w:color="000000"/>
              <w:left w:val="single" w:sz="4" w:space="0" w:color="000000"/>
              <w:bottom w:val="single" w:sz="4" w:space="0" w:color="000000"/>
              <w:right w:val="single" w:sz="4" w:space="0" w:color="000000"/>
            </w:tcBorders>
          </w:tcPr>
          <w:p w14:paraId="791A4048" w14:textId="66243560" w:rsidR="00BC655A" w:rsidRDefault="00BC655A" w:rsidP="00BC655A">
            <w:pPr>
              <w:ind w:left="0"/>
            </w:pPr>
            <w:r>
              <w:t>Thiết lập Lịch làm việc</w:t>
            </w:r>
          </w:p>
        </w:tc>
        <w:tc>
          <w:tcPr>
            <w:tcW w:w="1710" w:type="dxa"/>
            <w:tcBorders>
              <w:top w:val="single" w:sz="4" w:space="0" w:color="000000"/>
              <w:left w:val="single" w:sz="4" w:space="0" w:color="000000"/>
              <w:bottom w:val="single" w:sz="4" w:space="0" w:color="000000"/>
              <w:right w:val="single" w:sz="4" w:space="0" w:color="000000"/>
            </w:tcBorders>
          </w:tcPr>
          <w:p w14:paraId="7F20FD64" w14:textId="45DC1A49" w:rsidR="00BC655A" w:rsidRDefault="00BC655A" w:rsidP="00C76597">
            <w:pPr>
              <w:pStyle w:val="NormalIndent"/>
            </w:pPr>
            <w:r>
              <w:t>HO</w:t>
            </w:r>
          </w:p>
        </w:tc>
        <w:tc>
          <w:tcPr>
            <w:tcW w:w="1260" w:type="dxa"/>
            <w:tcBorders>
              <w:top w:val="single" w:sz="4" w:space="0" w:color="000000"/>
              <w:left w:val="single" w:sz="4" w:space="0" w:color="000000"/>
              <w:bottom w:val="single" w:sz="4" w:space="0" w:color="000000"/>
              <w:right w:val="single" w:sz="4" w:space="0" w:color="000000"/>
            </w:tcBorders>
          </w:tcPr>
          <w:p w14:paraId="2FA5F39E" w14:textId="615FB88F" w:rsidR="00BC655A" w:rsidRDefault="00BC655A"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1DBBCFF9" w14:textId="5FB535C1" w:rsidR="00BC655A" w:rsidRDefault="00BC655A" w:rsidP="00C76597">
            <w:pPr>
              <w:pStyle w:val="NormalIndent"/>
            </w:pPr>
            <w:r>
              <w:t>Cho phép Lập lịch làm việc cho từng NPP, từng vùng, miền hay tổng công ty. Mặc định lịch làm việc của từng NPP, vùng sẽ ăn theo lịch được thiết lập cho từng miền, tuy nhiên vẫn có thể thiết lập riêng cho từng NPP. Có thể sao chép thiết lập lịch từ một kênh có sẵn cho một kênh mới.</w:t>
            </w:r>
          </w:p>
        </w:tc>
      </w:tr>
      <w:tr w:rsidR="00BC655A" w14:paraId="7C167B33"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5C88E44D" w14:textId="77777777" w:rsidR="00BC655A" w:rsidRDefault="00BC655A" w:rsidP="00C76597">
            <w:pPr>
              <w:pStyle w:val="NormalIndent"/>
            </w:pPr>
            <w:r>
              <w:t>2</w:t>
            </w:r>
          </w:p>
        </w:tc>
        <w:tc>
          <w:tcPr>
            <w:tcW w:w="2729" w:type="dxa"/>
            <w:tcBorders>
              <w:top w:val="single" w:sz="4" w:space="0" w:color="000000"/>
              <w:left w:val="single" w:sz="4" w:space="0" w:color="000000"/>
              <w:bottom w:val="single" w:sz="4" w:space="0" w:color="000000"/>
              <w:right w:val="single" w:sz="4" w:space="0" w:color="000000"/>
            </w:tcBorders>
          </w:tcPr>
          <w:p w14:paraId="0AAB4DB2" w14:textId="72CAF9E0" w:rsidR="00BC655A" w:rsidRDefault="00BC655A" w:rsidP="00C76597">
            <w:pPr>
              <w:pStyle w:val="NormalIndent"/>
            </w:pPr>
            <w:r>
              <w:t>Quản lý địa bàn</w:t>
            </w:r>
          </w:p>
        </w:tc>
        <w:tc>
          <w:tcPr>
            <w:tcW w:w="1710" w:type="dxa"/>
            <w:tcBorders>
              <w:top w:val="single" w:sz="4" w:space="0" w:color="000000"/>
              <w:left w:val="single" w:sz="4" w:space="0" w:color="000000"/>
              <w:bottom w:val="single" w:sz="4" w:space="0" w:color="000000"/>
              <w:right w:val="single" w:sz="4" w:space="0" w:color="000000"/>
            </w:tcBorders>
          </w:tcPr>
          <w:p w14:paraId="68D05278" w14:textId="72723031" w:rsidR="00BC655A" w:rsidRDefault="00BC655A" w:rsidP="00C76597">
            <w:pPr>
              <w:pStyle w:val="NormalIndent"/>
            </w:pPr>
            <w:r>
              <w:t>HO</w:t>
            </w:r>
          </w:p>
        </w:tc>
        <w:tc>
          <w:tcPr>
            <w:tcW w:w="1260" w:type="dxa"/>
            <w:tcBorders>
              <w:top w:val="single" w:sz="4" w:space="0" w:color="000000"/>
              <w:left w:val="single" w:sz="4" w:space="0" w:color="000000"/>
              <w:bottom w:val="single" w:sz="4" w:space="0" w:color="000000"/>
              <w:right w:val="single" w:sz="4" w:space="0" w:color="000000"/>
            </w:tcBorders>
          </w:tcPr>
          <w:p w14:paraId="1AF8B743" w14:textId="4D2A6EE4" w:rsidR="00BC655A" w:rsidRDefault="00BC655A"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66162F03" w14:textId="605D32C9" w:rsidR="00BC655A" w:rsidRDefault="00BC655A" w:rsidP="00C76597">
            <w:pPr>
              <w:pStyle w:val="NormalIndent"/>
            </w:pPr>
            <w:r>
              <w:t>Cho phép import/export file danh sách địa bàn chi tiết theo từng tỉnh, quận, huyện. Có truy vấn thông tin cây địa bàn theo từng Mã địa bàn, tên địa bàn, trạng thái hoạt động.</w:t>
            </w:r>
          </w:p>
        </w:tc>
      </w:tr>
      <w:tr w:rsidR="00BC655A" w:rsidRPr="00CE3ECA" w14:paraId="0C14B330" w14:textId="77777777" w:rsidTr="004573F6">
        <w:tc>
          <w:tcPr>
            <w:tcW w:w="668" w:type="dxa"/>
            <w:tcBorders>
              <w:top w:val="single" w:sz="4" w:space="0" w:color="000000"/>
              <w:left w:val="single" w:sz="4" w:space="0" w:color="000000"/>
              <w:bottom w:val="single" w:sz="4" w:space="0" w:color="000000"/>
              <w:right w:val="single" w:sz="4" w:space="0" w:color="000000"/>
            </w:tcBorders>
          </w:tcPr>
          <w:p w14:paraId="05815010" w14:textId="77777777" w:rsidR="00BC655A" w:rsidRPr="00CE3ECA" w:rsidRDefault="00BC655A" w:rsidP="00C76597">
            <w:pPr>
              <w:pStyle w:val="NormalIndent"/>
            </w:pPr>
            <w:r w:rsidRPr="00CE3ECA">
              <w:t>3</w:t>
            </w:r>
          </w:p>
        </w:tc>
        <w:tc>
          <w:tcPr>
            <w:tcW w:w="2729" w:type="dxa"/>
            <w:tcBorders>
              <w:top w:val="single" w:sz="4" w:space="0" w:color="000000"/>
              <w:left w:val="single" w:sz="4" w:space="0" w:color="000000"/>
              <w:bottom w:val="single" w:sz="4" w:space="0" w:color="000000"/>
              <w:right w:val="single" w:sz="4" w:space="0" w:color="000000"/>
            </w:tcBorders>
          </w:tcPr>
          <w:p w14:paraId="4CE92517" w14:textId="72919F01" w:rsidR="00BC655A" w:rsidRPr="00CE3ECA" w:rsidRDefault="00BC655A" w:rsidP="00C76597">
            <w:pPr>
              <w:pStyle w:val="NormalIndent"/>
              <w:rPr>
                <w:color w:val="000000" w:themeColor="text1"/>
              </w:rPr>
            </w:pPr>
            <w:r>
              <w:t>Quản lý thuộc tính mở rộng</w:t>
            </w:r>
          </w:p>
        </w:tc>
        <w:tc>
          <w:tcPr>
            <w:tcW w:w="1710" w:type="dxa"/>
            <w:tcBorders>
              <w:top w:val="single" w:sz="4" w:space="0" w:color="000000"/>
              <w:left w:val="single" w:sz="4" w:space="0" w:color="000000"/>
              <w:bottom w:val="single" w:sz="4" w:space="0" w:color="000000"/>
              <w:right w:val="single" w:sz="4" w:space="0" w:color="000000"/>
            </w:tcBorders>
          </w:tcPr>
          <w:p w14:paraId="2740D4CC" w14:textId="21AFCC93" w:rsidR="00BC655A" w:rsidRPr="00CE3ECA" w:rsidRDefault="00BC655A" w:rsidP="00C76597">
            <w:pPr>
              <w:pStyle w:val="NormalIndent"/>
            </w:pPr>
            <w:r>
              <w:t>HO</w:t>
            </w:r>
          </w:p>
        </w:tc>
        <w:tc>
          <w:tcPr>
            <w:tcW w:w="1260" w:type="dxa"/>
            <w:tcBorders>
              <w:top w:val="single" w:sz="4" w:space="0" w:color="000000"/>
              <w:left w:val="single" w:sz="4" w:space="0" w:color="000000"/>
              <w:bottom w:val="single" w:sz="4" w:space="0" w:color="000000"/>
              <w:right w:val="single" w:sz="4" w:space="0" w:color="000000"/>
            </w:tcBorders>
          </w:tcPr>
          <w:p w14:paraId="7D307018" w14:textId="77777777" w:rsidR="00BC655A" w:rsidRPr="00CE3ECA" w:rsidRDefault="00BC655A"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03EBE74A" w14:textId="446D1AB1" w:rsidR="00BC655A" w:rsidRPr="00CE3ECA" w:rsidRDefault="00BC655A" w:rsidP="00C76597">
            <w:pPr>
              <w:pStyle w:val="NormalIndent"/>
              <w:rPr>
                <w:color w:val="000000" w:themeColor="text1"/>
              </w:rPr>
            </w:pPr>
            <w:r>
              <w:t>Cho phép tạo các thuộc tính mở rộng theo Khách hàng, sản phẩm hoặc nhân viên đơn vị. Các thuộc tính mở rộng này sẽ được áp dụng cho các chương trình khuyến mại chi tiết theo từng sản phẩm/khách hàng.</w:t>
            </w:r>
          </w:p>
        </w:tc>
      </w:tr>
      <w:tr w:rsidR="00BC655A" w:rsidRPr="00CE3ECA" w14:paraId="44A5B9C0" w14:textId="77777777" w:rsidTr="004573F6">
        <w:tc>
          <w:tcPr>
            <w:tcW w:w="668" w:type="dxa"/>
            <w:tcBorders>
              <w:top w:val="single" w:sz="4" w:space="0" w:color="000000"/>
              <w:left w:val="single" w:sz="4" w:space="0" w:color="000000"/>
              <w:bottom w:val="single" w:sz="4" w:space="0" w:color="000000"/>
              <w:right w:val="single" w:sz="4" w:space="0" w:color="000000"/>
            </w:tcBorders>
            <w:hideMark/>
          </w:tcPr>
          <w:p w14:paraId="112AFFD9" w14:textId="77777777" w:rsidR="00BC655A" w:rsidRPr="00CE3ECA" w:rsidRDefault="00BC655A" w:rsidP="00C76597">
            <w:pPr>
              <w:pStyle w:val="NormalIndent"/>
            </w:pPr>
            <w:r w:rsidRPr="00CE3ECA">
              <w:t>4</w:t>
            </w:r>
          </w:p>
        </w:tc>
        <w:tc>
          <w:tcPr>
            <w:tcW w:w="2729" w:type="dxa"/>
            <w:tcBorders>
              <w:top w:val="single" w:sz="4" w:space="0" w:color="000000"/>
              <w:left w:val="single" w:sz="4" w:space="0" w:color="000000"/>
              <w:bottom w:val="single" w:sz="4" w:space="0" w:color="000000"/>
              <w:right w:val="single" w:sz="4" w:space="0" w:color="000000"/>
            </w:tcBorders>
          </w:tcPr>
          <w:p w14:paraId="39A5DF48" w14:textId="07324D09" w:rsidR="00BC655A" w:rsidRPr="00CE3ECA" w:rsidRDefault="00BC655A" w:rsidP="00C76597">
            <w:pPr>
              <w:pStyle w:val="NormalIndent"/>
              <w:rPr>
                <w:color w:val="000000" w:themeColor="text1"/>
              </w:rPr>
            </w:pPr>
            <w:r>
              <w:t>Quản lý danh mục</w:t>
            </w:r>
          </w:p>
        </w:tc>
        <w:tc>
          <w:tcPr>
            <w:tcW w:w="1710" w:type="dxa"/>
            <w:tcBorders>
              <w:top w:val="single" w:sz="4" w:space="0" w:color="000000"/>
              <w:left w:val="single" w:sz="4" w:space="0" w:color="000000"/>
              <w:bottom w:val="single" w:sz="4" w:space="0" w:color="000000"/>
              <w:right w:val="single" w:sz="4" w:space="0" w:color="000000"/>
            </w:tcBorders>
          </w:tcPr>
          <w:p w14:paraId="2B739085" w14:textId="7047F825" w:rsidR="00BC655A" w:rsidRPr="00CE3ECA" w:rsidRDefault="00BC655A" w:rsidP="00C76597">
            <w:pPr>
              <w:pStyle w:val="NormalIndent"/>
            </w:pPr>
            <w:r>
              <w:t>HO</w:t>
            </w:r>
          </w:p>
        </w:tc>
        <w:tc>
          <w:tcPr>
            <w:tcW w:w="1260" w:type="dxa"/>
            <w:tcBorders>
              <w:top w:val="single" w:sz="4" w:space="0" w:color="000000"/>
              <w:left w:val="single" w:sz="4" w:space="0" w:color="000000"/>
              <w:bottom w:val="single" w:sz="4" w:space="0" w:color="000000"/>
              <w:right w:val="single" w:sz="4" w:space="0" w:color="000000"/>
            </w:tcBorders>
          </w:tcPr>
          <w:p w14:paraId="0B7BFD1C" w14:textId="77777777" w:rsidR="00BC655A" w:rsidRPr="00CE3ECA" w:rsidRDefault="00BC655A" w:rsidP="00C76597">
            <w:pPr>
              <w:pStyle w:val="NormalIndent"/>
            </w:pPr>
          </w:p>
        </w:tc>
        <w:tc>
          <w:tcPr>
            <w:tcW w:w="4073" w:type="dxa"/>
            <w:tcBorders>
              <w:top w:val="single" w:sz="4" w:space="0" w:color="000000"/>
              <w:left w:val="single" w:sz="4" w:space="0" w:color="000000"/>
              <w:bottom w:val="single" w:sz="4" w:space="0" w:color="000000"/>
              <w:right w:val="single" w:sz="4" w:space="0" w:color="000000"/>
            </w:tcBorders>
          </w:tcPr>
          <w:p w14:paraId="07820780" w14:textId="6123489B" w:rsidR="00BC655A" w:rsidRDefault="00BC655A" w:rsidP="00BC655A">
            <w:pPr>
              <w:ind w:left="0"/>
            </w:pPr>
            <w:r>
              <w:t>Cho phép tạo danh mục với:</w:t>
            </w:r>
          </w:p>
          <w:p w14:paraId="22666975" w14:textId="77777777" w:rsidR="00BC655A" w:rsidRDefault="00BC655A" w:rsidP="00BC655A">
            <w:pPr>
              <w:ind w:left="0"/>
            </w:pPr>
            <w:r>
              <w:t xml:space="preserve">+ Danh mục liên quan đến sản phẩm: </w:t>
            </w:r>
            <w:r>
              <w:lastRenderedPageBreak/>
              <w:t>tạo các đơn vị tính cho sản phẩm, Ngành hàng cha, ngành hàng con, nhãn hiệu, hương vị,….</w:t>
            </w:r>
          </w:p>
          <w:p w14:paraId="4DE86A92" w14:textId="77777777" w:rsidR="00BC655A" w:rsidRDefault="00BC655A" w:rsidP="00BC655A">
            <w:pPr>
              <w:ind w:left="0"/>
            </w:pPr>
            <w:r>
              <w:t>+ Theo dõi khắc phục: tạo các vấn đề theo dõi khắc phục</w:t>
            </w:r>
          </w:p>
          <w:p w14:paraId="684D3E4D" w14:textId="77777777" w:rsidR="00BC655A" w:rsidRDefault="00BC655A" w:rsidP="00BC655A">
            <w:pPr>
              <w:ind w:left="0"/>
            </w:pPr>
            <w:r>
              <w:t>+ Khách hàng: danh mục vị trí bán hàng: hẻm, ngõ, siêu thị,…</w:t>
            </w:r>
          </w:p>
          <w:p w14:paraId="765BF2F3" w14:textId="77777777" w:rsidR="00BC655A" w:rsidRDefault="00BC655A" w:rsidP="00BC655A">
            <w:pPr>
              <w:ind w:left="0"/>
            </w:pPr>
            <w:r>
              <w:t>+ Nhân viên: các hình thức bán hàng của nhân viên, Loại nhân viên hiển thị trên cây giám sát</w:t>
            </w:r>
          </w:p>
          <w:p w14:paraId="40845275" w14:textId="77777777" w:rsidR="00BC655A" w:rsidRDefault="00BC655A" w:rsidP="00BC655A">
            <w:pPr>
              <w:ind w:left="0"/>
            </w:pPr>
            <w:r>
              <w:t>+ Chương trình trọng tâm: các mặt hàng trọng tâm</w:t>
            </w:r>
          </w:p>
          <w:p w14:paraId="2F5C27D9" w14:textId="77777777" w:rsidR="00BC655A" w:rsidRDefault="00BC655A" w:rsidP="00BC655A">
            <w:pPr>
              <w:ind w:left="0"/>
            </w:pPr>
            <w:r>
              <w:t>+ Lý do: tạo danh mục các lý về trả lại, từ chối, Hủy, điều chuyển đơn hàng.</w:t>
            </w:r>
          </w:p>
          <w:p w14:paraId="2EA9D6E4" w14:textId="7D718566" w:rsidR="00BC655A" w:rsidRPr="00CE3ECA" w:rsidRDefault="00BC655A" w:rsidP="00C76597">
            <w:pPr>
              <w:pStyle w:val="NormalIndent"/>
              <w:rPr>
                <w:color w:val="000000" w:themeColor="text1"/>
              </w:rPr>
            </w:pPr>
            <w:r>
              <w:t>+ Đơn hàng: danh mục mức độ khẩn giao hàng: giao ngay/ giao trong ngày.</w:t>
            </w:r>
          </w:p>
        </w:tc>
      </w:tr>
    </w:tbl>
    <w:p w14:paraId="07F184E4" w14:textId="77777777" w:rsidR="00BC655A" w:rsidRDefault="00BC655A" w:rsidP="00BC655A"/>
    <w:p w14:paraId="731701E0" w14:textId="115F13A9" w:rsidR="00AE3227" w:rsidRDefault="00AE3227" w:rsidP="00AE3227">
      <w:pPr>
        <w:pStyle w:val="ListParagraph"/>
        <w:ind w:left="904"/>
      </w:pPr>
    </w:p>
    <w:p w14:paraId="08E4A0D9" w14:textId="2F1910C7" w:rsidR="00AE3227" w:rsidRDefault="00AE3227" w:rsidP="00AE3227">
      <w:pPr>
        <w:pStyle w:val="Heading3"/>
      </w:pPr>
      <w:bookmarkStart w:id="44" w:name="_Toc520102880"/>
      <w:r>
        <w:t>Quản lý tham số cấu hình hệ thống</w:t>
      </w:r>
      <w:bookmarkEnd w:id="44"/>
    </w:p>
    <w:tbl>
      <w:tblPr>
        <w:tblStyle w:val="TableGrid"/>
        <w:tblW w:w="10440" w:type="dxa"/>
        <w:tblInd w:w="288" w:type="dxa"/>
        <w:tblLayout w:type="fixed"/>
        <w:tblLook w:val="04A0" w:firstRow="1" w:lastRow="0" w:firstColumn="1" w:lastColumn="0" w:noHBand="0" w:noVBand="1"/>
      </w:tblPr>
      <w:tblGrid>
        <w:gridCol w:w="668"/>
        <w:gridCol w:w="3405"/>
        <w:gridCol w:w="1394"/>
        <w:gridCol w:w="1440"/>
        <w:gridCol w:w="3533"/>
      </w:tblGrid>
      <w:tr w:rsidR="00BC655A" w14:paraId="7A772039"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702F3B93" w14:textId="77777777" w:rsidR="00BC655A" w:rsidRPr="00DE198E" w:rsidRDefault="00BC655A" w:rsidP="00C76597">
            <w:pPr>
              <w:pStyle w:val="NormalIndent"/>
            </w:pPr>
            <w:r w:rsidRPr="00DE198E">
              <w:t>TT</w:t>
            </w:r>
          </w:p>
        </w:tc>
        <w:tc>
          <w:tcPr>
            <w:tcW w:w="3405" w:type="dxa"/>
            <w:tcBorders>
              <w:top w:val="single" w:sz="4" w:space="0" w:color="000000"/>
              <w:left w:val="single" w:sz="4" w:space="0" w:color="000000"/>
              <w:bottom w:val="single" w:sz="4" w:space="0" w:color="000000"/>
              <w:right w:val="single" w:sz="4" w:space="0" w:color="000000"/>
            </w:tcBorders>
            <w:hideMark/>
          </w:tcPr>
          <w:p w14:paraId="5F0D5A21" w14:textId="77777777" w:rsidR="00BC655A" w:rsidRPr="00191EEF" w:rsidRDefault="00BC655A" w:rsidP="00C76597">
            <w:pPr>
              <w:pStyle w:val="NormalIndent"/>
            </w:pPr>
            <w:r w:rsidRPr="00191EEF">
              <w:t>NỘI DUNG CÔNG VIỆC</w:t>
            </w:r>
          </w:p>
        </w:tc>
        <w:tc>
          <w:tcPr>
            <w:tcW w:w="1394" w:type="dxa"/>
            <w:tcBorders>
              <w:top w:val="single" w:sz="4" w:space="0" w:color="000000"/>
              <w:left w:val="single" w:sz="4" w:space="0" w:color="000000"/>
              <w:bottom w:val="single" w:sz="4" w:space="0" w:color="000000"/>
              <w:right w:val="single" w:sz="4" w:space="0" w:color="000000"/>
            </w:tcBorders>
            <w:hideMark/>
          </w:tcPr>
          <w:p w14:paraId="1E479B34" w14:textId="77777777" w:rsidR="00BC655A" w:rsidRPr="00191EEF" w:rsidRDefault="00BC655A"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3C19CCFE" w14:textId="77777777" w:rsidR="00BC655A" w:rsidRPr="00191EEF" w:rsidRDefault="00BC655A"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44DA0178" w14:textId="77777777" w:rsidR="00BC655A" w:rsidRPr="00191EEF" w:rsidRDefault="00BC655A" w:rsidP="00C76597">
            <w:pPr>
              <w:pStyle w:val="NormalIndent"/>
            </w:pPr>
            <w:r>
              <w:t>MÔ TẢ</w:t>
            </w:r>
          </w:p>
        </w:tc>
      </w:tr>
      <w:tr w:rsidR="00BC655A" w14:paraId="540D76CB" w14:textId="77777777" w:rsidTr="00BC655A">
        <w:tc>
          <w:tcPr>
            <w:tcW w:w="668" w:type="dxa"/>
            <w:tcBorders>
              <w:top w:val="single" w:sz="4" w:space="0" w:color="000000"/>
              <w:left w:val="single" w:sz="4" w:space="0" w:color="000000"/>
              <w:bottom w:val="single" w:sz="4" w:space="0" w:color="000000"/>
              <w:right w:val="single" w:sz="4" w:space="0" w:color="000000"/>
            </w:tcBorders>
          </w:tcPr>
          <w:p w14:paraId="471C1D6C" w14:textId="77777777" w:rsidR="00BC655A" w:rsidRDefault="00BC655A" w:rsidP="00C76597">
            <w:pPr>
              <w:pStyle w:val="NormalIndent"/>
            </w:pPr>
            <w:r>
              <w:t>1</w:t>
            </w:r>
          </w:p>
        </w:tc>
        <w:tc>
          <w:tcPr>
            <w:tcW w:w="3405" w:type="dxa"/>
            <w:vMerge w:val="restart"/>
            <w:tcBorders>
              <w:top w:val="single" w:sz="4" w:space="0" w:color="000000"/>
              <w:left w:val="single" w:sz="4" w:space="0" w:color="000000"/>
              <w:right w:val="single" w:sz="4" w:space="0" w:color="000000"/>
            </w:tcBorders>
          </w:tcPr>
          <w:p w14:paraId="1CA195AC" w14:textId="1EEF4EDF" w:rsidR="00BC655A" w:rsidRDefault="00BC655A" w:rsidP="00BC655A">
            <w:pPr>
              <w:ind w:left="0"/>
              <w:jc w:val="center"/>
            </w:pPr>
            <w:r>
              <w:t>Quản lý tham số cấu hình hệ thống</w:t>
            </w:r>
          </w:p>
        </w:tc>
        <w:tc>
          <w:tcPr>
            <w:tcW w:w="1394" w:type="dxa"/>
            <w:vMerge w:val="restart"/>
            <w:tcBorders>
              <w:top w:val="single" w:sz="4" w:space="0" w:color="000000"/>
              <w:left w:val="single" w:sz="4" w:space="0" w:color="000000"/>
              <w:right w:val="single" w:sz="4" w:space="0" w:color="000000"/>
            </w:tcBorders>
          </w:tcPr>
          <w:p w14:paraId="7DF7AE5D" w14:textId="60D38A08" w:rsidR="00BC655A" w:rsidRDefault="00BC655A"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21E91F8C" w14:textId="77777777" w:rsidR="00BC655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76BF7C8" w14:textId="59E2E3A5" w:rsidR="00BC655A" w:rsidRDefault="00BC655A" w:rsidP="00C76597">
            <w:pPr>
              <w:pStyle w:val="NormalIndent"/>
            </w:pPr>
            <w:r>
              <w:t>Hệ thống có chức năng check trùng khách hàng theo phạm vị được cài đặt.</w:t>
            </w:r>
          </w:p>
        </w:tc>
      </w:tr>
      <w:tr w:rsidR="00BC655A" w14:paraId="6D889AD8"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239319FF" w14:textId="77777777" w:rsidR="00BC655A" w:rsidRDefault="00BC655A" w:rsidP="00C76597">
            <w:pPr>
              <w:pStyle w:val="NormalIndent"/>
            </w:pPr>
            <w:r>
              <w:t>2</w:t>
            </w:r>
          </w:p>
        </w:tc>
        <w:tc>
          <w:tcPr>
            <w:tcW w:w="3405" w:type="dxa"/>
            <w:vMerge/>
            <w:tcBorders>
              <w:left w:val="single" w:sz="4" w:space="0" w:color="000000"/>
              <w:right w:val="single" w:sz="4" w:space="0" w:color="000000"/>
            </w:tcBorders>
          </w:tcPr>
          <w:p w14:paraId="5D5913B7" w14:textId="77777777" w:rsidR="00BC655A" w:rsidRDefault="00BC655A" w:rsidP="00C76597">
            <w:pPr>
              <w:pStyle w:val="NormalIndent"/>
            </w:pPr>
          </w:p>
        </w:tc>
        <w:tc>
          <w:tcPr>
            <w:tcW w:w="1394" w:type="dxa"/>
            <w:vMerge/>
            <w:tcBorders>
              <w:left w:val="single" w:sz="4" w:space="0" w:color="000000"/>
              <w:right w:val="single" w:sz="4" w:space="0" w:color="000000"/>
            </w:tcBorders>
          </w:tcPr>
          <w:p w14:paraId="3D5649A5" w14:textId="77777777" w:rsidR="00BC655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2540394" w14:textId="77777777" w:rsidR="00BC655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C1A06ED" w14:textId="7F2E61B0" w:rsidR="00BC655A" w:rsidRDefault="00BC655A" w:rsidP="00C76597">
            <w:pPr>
              <w:pStyle w:val="NormalIndent"/>
            </w:pPr>
            <w:r>
              <w:t>Cho phép cài đặt dung lượng tối đa khi up file</w:t>
            </w:r>
          </w:p>
        </w:tc>
      </w:tr>
      <w:tr w:rsidR="00BC655A" w:rsidRPr="00CE3ECA" w14:paraId="774DE8C9" w14:textId="77777777" w:rsidTr="00BC655A">
        <w:tc>
          <w:tcPr>
            <w:tcW w:w="668" w:type="dxa"/>
            <w:tcBorders>
              <w:top w:val="single" w:sz="4" w:space="0" w:color="000000"/>
              <w:left w:val="single" w:sz="4" w:space="0" w:color="000000"/>
              <w:bottom w:val="single" w:sz="4" w:space="0" w:color="000000"/>
              <w:right w:val="single" w:sz="4" w:space="0" w:color="000000"/>
            </w:tcBorders>
          </w:tcPr>
          <w:p w14:paraId="2CA94E20" w14:textId="77777777" w:rsidR="00BC655A" w:rsidRPr="00CE3ECA" w:rsidRDefault="00BC655A" w:rsidP="00C76597">
            <w:pPr>
              <w:pStyle w:val="NormalIndent"/>
            </w:pPr>
            <w:r w:rsidRPr="00CE3ECA">
              <w:t>3</w:t>
            </w:r>
          </w:p>
        </w:tc>
        <w:tc>
          <w:tcPr>
            <w:tcW w:w="3405" w:type="dxa"/>
            <w:vMerge/>
            <w:tcBorders>
              <w:left w:val="single" w:sz="4" w:space="0" w:color="000000"/>
              <w:right w:val="single" w:sz="4" w:space="0" w:color="000000"/>
            </w:tcBorders>
          </w:tcPr>
          <w:p w14:paraId="7626ECA0" w14:textId="77777777" w:rsidR="00BC655A" w:rsidRPr="00CE3ECA" w:rsidRDefault="00BC655A" w:rsidP="00C76597">
            <w:pPr>
              <w:pStyle w:val="NormalIndent"/>
            </w:pPr>
          </w:p>
        </w:tc>
        <w:tc>
          <w:tcPr>
            <w:tcW w:w="1394" w:type="dxa"/>
            <w:vMerge/>
            <w:tcBorders>
              <w:left w:val="single" w:sz="4" w:space="0" w:color="000000"/>
              <w:right w:val="single" w:sz="4" w:space="0" w:color="000000"/>
            </w:tcBorders>
          </w:tcPr>
          <w:p w14:paraId="4E50AF82"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0869F1F6"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37414C6" w14:textId="689C48DC" w:rsidR="00BC655A" w:rsidRPr="00CE3ECA" w:rsidRDefault="00BC655A" w:rsidP="00C76597">
            <w:pPr>
              <w:pStyle w:val="NormalIndent"/>
              <w:rPr>
                <w:color w:val="000000" w:themeColor="text1"/>
              </w:rPr>
            </w:pPr>
            <w:r>
              <w:t xml:space="preserve">Định dạng các file được up lên hệ thống: </w:t>
            </w:r>
            <w:r w:rsidRPr="00FB55CD">
              <w:t>3gp,</w:t>
            </w:r>
            <w:r>
              <w:t xml:space="preserve"> </w:t>
            </w:r>
            <w:r w:rsidRPr="00FB55CD">
              <w:t>mp4,</w:t>
            </w:r>
            <w:r>
              <w:t xml:space="preserve"> </w:t>
            </w:r>
            <w:r w:rsidRPr="00FB55CD">
              <w:t>mp3,</w:t>
            </w:r>
            <w:r>
              <w:t xml:space="preserve"> </w:t>
            </w:r>
            <w:r w:rsidRPr="00FB55CD">
              <w:t>ogg,</w:t>
            </w:r>
            <w:r>
              <w:t xml:space="preserve"> </w:t>
            </w:r>
            <w:r w:rsidRPr="00FB55CD">
              <w:t>wav,</w:t>
            </w:r>
            <w:r>
              <w:t xml:space="preserve"> </w:t>
            </w:r>
            <w:r w:rsidRPr="00FB55CD">
              <w:t>jpg,</w:t>
            </w:r>
            <w:r>
              <w:t xml:space="preserve"> </w:t>
            </w:r>
            <w:r w:rsidRPr="00FB55CD">
              <w:t>jpeg,</w:t>
            </w:r>
            <w:r>
              <w:t xml:space="preserve"> </w:t>
            </w:r>
            <w:r w:rsidRPr="00FB55CD">
              <w:t>gif,</w:t>
            </w:r>
            <w:r>
              <w:t xml:space="preserve"> </w:t>
            </w:r>
            <w:r w:rsidRPr="00FB55CD">
              <w:t>png,</w:t>
            </w:r>
            <w:r>
              <w:t xml:space="preserve"> </w:t>
            </w:r>
            <w:r w:rsidRPr="00FB55CD">
              <w:t>bmp,</w:t>
            </w:r>
            <w:r>
              <w:t xml:space="preserve"> </w:t>
            </w:r>
            <w:r w:rsidRPr="00FB55CD">
              <w:t>pdf,</w:t>
            </w:r>
            <w:r>
              <w:t xml:space="preserve"> </w:t>
            </w:r>
            <w:r w:rsidRPr="00FB55CD">
              <w:t>doc,</w:t>
            </w:r>
            <w:r>
              <w:t xml:space="preserve"> </w:t>
            </w:r>
            <w:r w:rsidRPr="00FB55CD">
              <w:t>docx,</w:t>
            </w:r>
            <w:r>
              <w:t xml:space="preserve"> </w:t>
            </w:r>
            <w:r w:rsidRPr="00FB55CD">
              <w:t>ppt,</w:t>
            </w:r>
            <w:r>
              <w:t xml:space="preserve"> </w:t>
            </w:r>
            <w:r w:rsidRPr="00FB55CD">
              <w:t>pptx,</w:t>
            </w:r>
            <w:r>
              <w:t xml:space="preserve"> </w:t>
            </w:r>
            <w:r w:rsidRPr="00FB55CD">
              <w:t>xls,</w:t>
            </w:r>
            <w:r>
              <w:t xml:space="preserve"> </w:t>
            </w:r>
            <w:r w:rsidRPr="00FB55CD">
              <w:t>xlsx,</w:t>
            </w:r>
            <w:r>
              <w:t xml:space="preserve"> </w:t>
            </w:r>
            <w:r w:rsidRPr="00FB55CD">
              <w:t>txt,</w:t>
            </w:r>
            <w:r>
              <w:t xml:space="preserve"> </w:t>
            </w:r>
            <w:r w:rsidRPr="00FB55CD">
              <w:t>JPG,</w:t>
            </w:r>
            <w:r>
              <w:t xml:space="preserve"> </w:t>
            </w:r>
            <w:r w:rsidRPr="00FB55CD">
              <w:t>zip</w:t>
            </w:r>
          </w:p>
        </w:tc>
      </w:tr>
      <w:tr w:rsidR="00BC655A" w:rsidRPr="00CE3ECA" w14:paraId="1FB488DD"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02E866B4" w14:textId="77777777" w:rsidR="00BC655A" w:rsidRPr="00CE3ECA" w:rsidRDefault="00BC655A" w:rsidP="00C76597">
            <w:pPr>
              <w:pStyle w:val="NormalIndent"/>
            </w:pPr>
            <w:r w:rsidRPr="00CE3ECA">
              <w:lastRenderedPageBreak/>
              <w:t>4</w:t>
            </w:r>
          </w:p>
        </w:tc>
        <w:tc>
          <w:tcPr>
            <w:tcW w:w="3405" w:type="dxa"/>
            <w:vMerge/>
            <w:tcBorders>
              <w:left w:val="single" w:sz="4" w:space="0" w:color="000000"/>
              <w:right w:val="single" w:sz="4" w:space="0" w:color="000000"/>
            </w:tcBorders>
          </w:tcPr>
          <w:p w14:paraId="28B8A849" w14:textId="77777777" w:rsidR="00BC655A" w:rsidRPr="00CE3ECA" w:rsidRDefault="00BC655A" w:rsidP="00C76597">
            <w:pPr>
              <w:pStyle w:val="NormalIndent"/>
            </w:pPr>
          </w:p>
        </w:tc>
        <w:tc>
          <w:tcPr>
            <w:tcW w:w="1394" w:type="dxa"/>
            <w:vMerge/>
            <w:tcBorders>
              <w:left w:val="single" w:sz="4" w:space="0" w:color="000000"/>
              <w:right w:val="single" w:sz="4" w:space="0" w:color="000000"/>
            </w:tcBorders>
          </w:tcPr>
          <w:p w14:paraId="4F1CC865"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1E40AD4D"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24517F3" w14:textId="29489B31" w:rsidR="00BC655A" w:rsidRPr="00CE3ECA" w:rsidRDefault="00BC655A" w:rsidP="00C76597">
            <w:pPr>
              <w:pStyle w:val="NormalIndent"/>
              <w:rPr>
                <w:color w:val="000000" w:themeColor="text1"/>
              </w:rPr>
            </w:pPr>
            <w:r>
              <w:t>Cho phép cài đặt thời gian cập nhật vị trí đối với tablet (tính theo s)</w:t>
            </w:r>
          </w:p>
        </w:tc>
      </w:tr>
      <w:tr w:rsidR="00BC655A" w:rsidRPr="00CE3ECA" w14:paraId="3B886E31" w14:textId="77777777" w:rsidTr="00BC655A">
        <w:tc>
          <w:tcPr>
            <w:tcW w:w="668" w:type="dxa"/>
            <w:tcBorders>
              <w:top w:val="single" w:sz="4" w:space="0" w:color="000000"/>
              <w:left w:val="single" w:sz="4" w:space="0" w:color="000000"/>
              <w:bottom w:val="single" w:sz="4" w:space="0" w:color="000000"/>
              <w:right w:val="single" w:sz="4" w:space="0" w:color="000000"/>
            </w:tcBorders>
          </w:tcPr>
          <w:p w14:paraId="6BF359FA" w14:textId="77777777" w:rsidR="00BC655A" w:rsidRPr="00CE3ECA" w:rsidRDefault="00BC655A" w:rsidP="00C76597">
            <w:pPr>
              <w:pStyle w:val="NormalIndent"/>
            </w:pPr>
            <w:r w:rsidRPr="00CE3ECA">
              <w:t>5</w:t>
            </w:r>
          </w:p>
        </w:tc>
        <w:tc>
          <w:tcPr>
            <w:tcW w:w="3405" w:type="dxa"/>
            <w:vMerge/>
            <w:tcBorders>
              <w:left w:val="single" w:sz="4" w:space="0" w:color="000000"/>
              <w:right w:val="single" w:sz="4" w:space="0" w:color="000000"/>
            </w:tcBorders>
          </w:tcPr>
          <w:p w14:paraId="71CFC7E6" w14:textId="77777777" w:rsidR="00BC655A" w:rsidRPr="00CE3ECA" w:rsidRDefault="00BC655A" w:rsidP="00C76597">
            <w:pPr>
              <w:pStyle w:val="NormalIndent"/>
            </w:pPr>
          </w:p>
        </w:tc>
        <w:tc>
          <w:tcPr>
            <w:tcW w:w="1394" w:type="dxa"/>
            <w:vMerge/>
            <w:tcBorders>
              <w:left w:val="single" w:sz="4" w:space="0" w:color="000000"/>
              <w:right w:val="single" w:sz="4" w:space="0" w:color="000000"/>
            </w:tcBorders>
          </w:tcPr>
          <w:p w14:paraId="4B34BAF7"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40F56BAC"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2308C70" w14:textId="17269030" w:rsidR="00BC655A" w:rsidRPr="00CE3ECA" w:rsidRDefault="00BC655A" w:rsidP="00C76597">
            <w:pPr>
              <w:pStyle w:val="NormalIndent"/>
              <w:rPr>
                <w:color w:val="000000" w:themeColor="text1"/>
              </w:rPr>
            </w:pPr>
            <w:r>
              <w:t>Cài đặt thời gian tự động đồng bộ dữ liệu về hệ thống (tính theo phút)</w:t>
            </w:r>
          </w:p>
        </w:tc>
      </w:tr>
      <w:tr w:rsidR="00BC655A" w:rsidRPr="00CE3ECA" w14:paraId="2DEBF0D1" w14:textId="77777777" w:rsidTr="00BC655A">
        <w:tc>
          <w:tcPr>
            <w:tcW w:w="668" w:type="dxa"/>
            <w:tcBorders>
              <w:top w:val="single" w:sz="4" w:space="0" w:color="000000"/>
              <w:left w:val="single" w:sz="4" w:space="0" w:color="000000"/>
              <w:bottom w:val="single" w:sz="4" w:space="0" w:color="000000"/>
              <w:right w:val="single" w:sz="4" w:space="0" w:color="000000"/>
            </w:tcBorders>
          </w:tcPr>
          <w:p w14:paraId="376F95C4" w14:textId="77777777" w:rsidR="00BC655A" w:rsidRPr="00CE3ECA" w:rsidRDefault="00BC655A" w:rsidP="00C76597">
            <w:pPr>
              <w:pStyle w:val="NormalIndent"/>
            </w:pPr>
          </w:p>
        </w:tc>
        <w:tc>
          <w:tcPr>
            <w:tcW w:w="3405" w:type="dxa"/>
            <w:vMerge/>
            <w:tcBorders>
              <w:left w:val="single" w:sz="4" w:space="0" w:color="000000"/>
              <w:bottom w:val="single" w:sz="4" w:space="0" w:color="000000"/>
              <w:right w:val="single" w:sz="4" w:space="0" w:color="000000"/>
            </w:tcBorders>
          </w:tcPr>
          <w:p w14:paraId="4ED14A9B" w14:textId="77777777" w:rsidR="00BC655A" w:rsidRPr="00CE3ECA" w:rsidRDefault="00BC655A" w:rsidP="00C76597">
            <w:pPr>
              <w:pStyle w:val="NormalIndent"/>
            </w:pPr>
          </w:p>
        </w:tc>
        <w:tc>
          <w:tcPr>
            <w:tcW w:w="1394" w:type="dxa"/>
            <w:vMerge/>
            <w:tcBorders>
              <w:left w:val="single" w:sz="4" w:space="0" w:color="000000"/>
              <w:bottom w:val="single" w:sz="4" w:space="0" w:color="000000"/>
              <w:right w:val="single" w:sz="4" w:space="0" w:color="000000"/>
            </w:tcBorders>
          </w:tcPr>
          <w:p w14:paraId="4E28044F"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703A2908"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2450C0D" w14:textId="77726E28" w:rsidR="00BC655A" w:rsidRDefault="00BC655A" w:rsidP="00C76597">
            <w:pPr>
              <w:pStyle w:val="NormalIndent"/>
            </w:pPr>
            <w:r>
              <w:t>Cài đặt delta (+), delta (-) cho từng SKU được phép thay đổi giá</w:t>
            </w:r>
          </w:p>
        </w:tc>
      </w:tr>
    </w:tbl>
    <w:p w14:paraId="3EC8D3C0" w14:textId="77777777" w:rsidR="00BC655A" w:rsidRDefault="00BC655A" w:rsidP="00BC655A">
      <w:pPr>
        <w:ind w:left="360"/>
      </w:pPr>
    </w:p>
    <w:p w14:paraId="3BC7CBBC" w14:textId="757B02CE" w:rsidR="00AC3645" w:rsidRDefault="00AC3645" w:rsidP="00AC3645">
      <w:pPr>
        <w:pStyle w:val="Heading3"/>
      </w:pPr>
      <w:bookmarkStart w:id="45" w:name="_Toc520102881"/>
      <w:r>
        <w:t>Quản lý danh mục</w:t>
      </w:r>
      <w:bookmarkEnd w:id="45"/>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BC655A" w14:paraId="75D49216"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4AB372EA" w14:textId="77777777" w:rsidR="00BC655A" w:rsidRPr="00DE198E" w:rsidRDefault="00BC655A"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614C5E70" w14:textId="77777777" w:rsidR="00BC655A" w:rsidRPr="00191EEF" w:rsidRDefault="00BC655A"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49CFC9F3" w14:textId="77777777" w:rsidR="00BC655A" w:rsidRPr="00191EEF" w:rsidRDefault="00BC655A"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43835242" w14:textId="77777777" w:rsidR="00BC655A" w:rsidRPr="00191EEF" w:rsidRDefault="00BC655A"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1FF785CB" w14:textId="77777777" w:rsidR="00BC655A" w:rsidRPr="00191EEF" w:rsidRDefault="00BC655A" w:rsidP="00C76597">
            <w:pPr>
              <w:pStyle w:val="NormalIndent"/>
            </w:pPr>
            <w:r>
              <w:t>MÔ TẢ</w:t>
            </w:r>
          </w:p>
        </w:tc>
      </w:tr>
      <w:tr w:rsidR="00BC655A" w14:paraId="638E9291" w14:textId="77777777" w:rsidTr="00BC655A">
        <w:tc>
          <w:tcPr>
            <w:tcW w:w="668" w:type="dxa"/>
            <w:tcBorders>
              <w:top w:val="single" w:sz="4" w:space="0" w:color="000000"/>
              <w:left w:val="single" w:sz="4" w:space="0" w:color="000000"/>
              <w:bottom w:val="single" w:sz="4" w:space="0" w:color="000000"/>
              <w:right w:val="single" w:sz="4" w:space="0" w:color="000000"/>
            </w:tcBorders>
          </w:tcPr>
          <w:p w14:paraId="76F551EC" w14:textId="77777777" w:rsidR="00BC655A" w:rsidRDefault="00BC655A"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3C54B55C" w14:textId="58C4F775" w:rsidR="00BC655A" w:rsidRDefault="00BC655A" w:rsidP="00BC655A">
            <w:pPr>
              <w:ind w:left="0"/>
            </w:pPr>
            <w:r>
              <w:t>Quản lý đơn vị và nhân viên</w:t>
            </w:r>
          </w:p>
        </w:tc>
        <w:tc>
          <w:tcPr>
            <w:tcW w:w="1710" w:type="dxa"/>
            <w:tcBorders>
              <w:top w:val="single" w:sz="4" w:space="0" w:color="000000"/>
              <w:left w:val="single" w:sz="4" w:space="0" w:color="000000"/>
              <w:bottom w:val="single" w:sz="4" w:space="0" w:color="000000"/>
              <w:right w:val="single" w:sz="4" w:space="0" w:color="000000"/>
            </w:tcBorders>
          </w:tcPr>
          <w:p w14:paraId="18BE502F" w14:textId="71095F99" w:rsidR="00BC655A" w:rsidRDefault="00BC655A"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5816D2AB" w14:textId="77777777" w:rsidR="00BC655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10C9BE7" w14:textId="77777777" w:rsidR="00BC655A" w:rsidRDefault="00BC655A" w:rsidP="00BC655A">
            <w:pPr>
              <w:ind w:left="0"/>
            </w:pPr>
            <w:r>
              <w:t>+ Tạo mới nhân viên, đơn vị.</w:t>
            </w:r>
          </w:p>
          <w:p w14:paraId="1BC5C304" w14:textId="3CEA3E26" w:rsidR="00BC655A" w:rsidRDefault="00BC655A" w:rsidP="00BC655A">
            <w:pPr>
              <w:ind w:left="0"/>
            </w:pPr>
            <w:r>
              <w:t>• Tạo mới đơn vị: cho phép xác định vị trí đơn vị, đơn vị cha, mã đơn vị, tên đơn vị, trạng thái, MST, địa chỉ, người liên hệ,…</w:t>
            </w:r>
          </w:p>
          <w:p w14:paraId="0CD72F9F" w14:textId="25E22DF2" w:rsidR="00BC655A" w:rsidRDefault="00BC655A" w:rsidP="00BC655A">
            <w:pPr>
              <w:ind w:left="0"/>
            </w:pPr>
            <w:r>
              <w:t>•Tạo mới nhân viên: giao diện có đầy đủ thông tin mã nhân viên, tên nhân viên, giới tính, ngày bắt đầu lviec, hình thức bán hàng, số đthoại, email, địa chỉ,..</w:t>
            </w:r>
          </w:p>
          <w:p w14:paraId="364A9EF5" w14:textId="77777777" w:rsidR="00BC655A" w:rsidRDefault="00BC655A" w:rsidP="00BC655A">
            <w:pPr>
              <w:ind w:left="0"/>
            </w:pPr>
            <w:r>
              <w:t>+ Xem thông tin nhân viên, đơn vị</w:t>
            </w:r>
          </w:p>
          <w:p w14:paraId="7E9CE1C7" w14:textId="67C0FFAF" w:rsidR="00BC655A" w:rsidRDefault="00BC655A" w:rsidP="00C76597">
            <w:pPr>
              <w:pStyle w:val="NormalIndent"/>
            </w:pPr>
            <w:r>
              <w:t>+ Chỉnh sửa thông tin nhân viên, đơn vị</w:t>
            </w:r>
          </w:p>
        </w:tc>
      </w:tr>
      <w:tr w:rsidR="00BC655A" w14:paraId="25830C47"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6F99A781" w14:textId="77777777" w:rsidR="00BC655A" w:rsidRDefault="00BC655A" w:rsidP="00C76597">
            <w:pPr>
              <w:pStyle w:val="NormalIndent"/>
            </w:pPr>
            <w:r>
              <w:t>2</w:t>
            </w:r>
          </w:p>
        </w:tc>
        <w:tc>
          <w:tcPr>
            <w:tcW w:w="3089" w:type="dxa"/>
            <w:tcBorders>
              <w:top w:val="single" w:sz="4" w:space="0" w:color="000000"/>
              <w:left w:val="single" w:sz="4" w:space="0" w:color="000000"/>
              <w:bottom w:val="single" w:sz="4" w:space="0" w:color="000000"/>
              <w:right w:val="single" w:sz="4" w:space="0" w:color="000000"/>
            </w:tcBorders>
          </w:tcPr>
          <w:p w14:paraId="74BBF01A" w14:textId="5B1658E2" w:rsidR="00BC655A" w:rsidRDefault="00BC655A" w:rsidP="00C76597">
            <w:pPr>
              <w:pStyle w:val="NormalIndent"/>
            </w:pPr>
            <w:r>
              <w:t>Quản lý khách hàng</w:t>
            </w:r>
          </w:p>
        </w:tc>
        <w:tc>
          <w:tcPr>
            <w:tcW w:w="1710" w:type="dxa"/>
            <w:tcBorders>
              <w:top w:val="single" w:sz="4" w:space="0" w:color="000000"/>
              <w:left w:val="single" w:sz="4" w:space="0" w:color="000000"/>
              <w:bottom w:val="single" w:sz="4" w:space="0" w:color="000000"/>
              <w:right w:val="single" w:sz="4" w:space="0" w:color="000000"/>
            </w:tcBorders>
          </w:tcPr>
          <w:p w14:paraId="68F7198B" w14:textId="22D9572B" w:rsidR="00BC655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6A9BCC53" w14:textId="77777777" w:rsidR="00BC655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7A72B80" w14:textId="77777777" w:rsidR="00BC655A" w:rsidRDefault="00BC655A" w:rsidP="00BC655A">
            <w:pPr>
              <w:ind w:left="0"/>
            </w:pPr>
            <w:r>
              <w:t>+ Cho phép tạo mới, sửa, tìm kiếm thông tin khách hàng.</w:t>
            </w:r>
          </w:p>
          <w:p w14:paraId="75FA7C64" w14:textId="333C8F83" w:rsidR="00BC655A" w:rsidRDefault="00BC655A" w:rsidP="00C76597">
            <w:pPr>
              <w:pStyle w:val="NormalIndent"/>
            </w:pPr>
            <w:r>
              <w:t>+ Cho phép chỉnh sửa danh sách loại khách hàng.</w:t>
            </w:r>
          </w:p>
        </w:tc>
      </w:tr>
      <w:tr w:rsidR="00BC655A" w:rsidRPr="00CE3ECA" w14:paraId="6DAEE7E5" w14:textId="77777777" w:rsidTr="00BC655A">
        <w:tc>
          <w:tcPr>
            <w:tcW w:w="668" w:type="dxa"/>
            <w:tcBorders>
              <w:top w:val="single" w:sz="4" w:space="0" w:color="000000"/>
              <w:left w:val="single" w:sz="4" w:space="0" w:color="000000"/>
              <w:bottom w:val="single" w:sz="4" w:space="0" w:color="000000"/>
              <w:right w:val="single" w:sz="4" w:space="0" w:color="000000"/>
            </w:tcBorders>
          </w:tcPr>
          <w:p w14:paraId="2F7AD4B0" w14:textId="77777777" w:rsidR="00BC655A" w:rsidRPr="00CE3ECA" w:rsidRDefault="00BC655A" w:rsidP="00C76597">
            <w:pPr>
              <w:pStyle w:val="NormalIndent"/>
            </w:pPr>
            <w:r w:rsidRPr="00CE3ECA">
              <w:t>3</w:t>
            </w:r>
          </w:p>
        </w:tc>
        <w:tc>
          <w:tcPr>
            <w:tcW w:w="3089" w:type="dxa"/>
            <w:tcBorders>
              <w:top w:val="single" w:sz="4" w:space="0" w:color="000000"/>
              <w:left w:val="single" w:sz="4" w:space="0" w:color="000000"/>
              <w:bottom w:val="single" w:sz="4" w:space="0" w:color="000000"/>
              <w:right w:val="single" w:sz="4" w:space="0" w:color="000000"/>
            </w:tcBorders>
          </w:tcPr>
          <w:p w14:paraId="163E3610" w14:textId="3C0CB2FA" w:rsidR="00BC655A" w:rsidRPr="00CE3ECA" w:rsidRDefault="00BC655A" w:rsidP="00C76597">
            <w:pPr>
              <w:pStyle w:val="NormalIndent"/>
              <w:rPr>
                <w:color w:val="000000" w:themeColor="text1"/>
              </w:rPr>
            </w:pPr>
            <w:r>
              <w:t>Quản lý sản phẩm</w:t>
            </w:r>
          </w:p>
        </w:tc>
        <w:tc>
          <w:tcPr>
            <w:tcW w:w="1710" w:type="dxa"/>
            <w:tcBorders>
              <w:top w:val="single" w:sz="4" w:space="0" w:color="000000"/>
              <w:left w:val="single" w:sz="4" w:space="0" w:color="000000"/>
              <w:bottom w:val="single" w:sz="4" w:space="0" w:color="000000"/>
              <w:right w:val="single" w:sz="4" w:space="0" w:color="000000"/>
            </w:tcBorders>
          </w:tcPr>
          <w:p w14:paraId="6BACBA48" w14:textId="51054531"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5C735E61"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6C3E591" w14:textId="77777777" w:rsidR="00BC655A" w:rsidRDefault="00BC655A" w:rsidP="00BC655A">
            <w:pPr>
              <w:ind w:left="0"/>
            </w:pPr>
            <w:r>
              <w:t>+ Cho phép tạo mới, sửa, tìm kiếm sản phẩm</w:t>
            </w:r>
          </w:p>
          <w:p w14:paraId="344AC238" w14:textId="77777777" w:rsidR="00BC655A" w:rsidRDefault="00BC655A" w:rsidP="00BC655A">
            <w:pPr>
              <w:ind w:left="0"/>
            </w:pPr>
            <w:r>
              <w:t>+ Xem và kiểm tra giá sản phẩm</w:t>
            </w:r>
          </w:p>
          <w:p w14:paraId="50F8A3C0" w14:textId="3309B051" w:rsidR="00BC655A" w:rsidRPr="00CE3ECA" w:rsidRDefault="00BC655A" w:rsidP="00C76597">
            <w:pPr>
              <w:pStyle w:val="NormalIndent"/>
              <w:rPr>
                <w:color w:val="000000" w:themeColor="text1"/>
              </w:rPr>
            </w:pPr>
            <w:r>
              <w:t xml:space="preserve">+ Quản lý giá sale in :cho phép </w:t>
            </w:r>
            <w:r>
              <w:lastRenderedPageBreak/>
              <w:t>xem thông tin giá sale in đã hết hạn và giá hiện tại.</w:t>
            </w:r>
          </w:p>
        </w:tc>
      </w:tr>
      <w:tr w:rsidR="00BC655A" w:rsidRPr="00CE3ECA" w14:paraId="7900A6B4" w14:textId="77777777" w:rsidTr="00BC655A">
        <w:tc>
          <w:tcPr>
            <w:tcW w:w="668" w:type="dxa"/>
            <w:tcBorders>
              <w:top w:val="single" w:sz="4" w:space="0" w:color="000000"/>
              <w:left w:val="single" w:sz="4" w:space="0" w:color="000000"/>
              <w:bottom w:val="single" w:sz="4" w:space="0" w:color="000000"/>
              <w:right w:val="single" w:sz="4" w:space="0" w:color="000000"/>
            </w:tcBorders>
            <w:hideMark/>
          </w:tcPr>
          <w:p w14:paraId="6A0332A7" w14:textId="77777777" w:rsidR="00BC655A" w:rsidRPr="00CE3ECA" w:rsidRDefault="00BC655A" w:rsidP="00C76597">
            <w:pPr>
              <w:pStyle w:val="NormalIndent"/>
            </w:pPr>
            <w:r w:rsidRPr="00CE3ECA">
              <w:lastRenderedPageBreak/>
              <w:t>4</w:t>
            </w:r>
          </w:p>
        </w:tc>
        <w:tc>
          <w:tcPr>
            <w:tcW w:w="3089" w:type="dxa"/>
            <w:tcBorders>
              <w:top w:val="single" w:sz="4" w:space="0" w:color="000000"/>
              <w:left w:val="single" w:sz="4" w:space="0" w:color="000000"/>
              <w:bottom w:val="single" w:sz="4" w:space="0" w:color="000000"/>
              <w:right w:val="single" w:sz="4" w:space="0" w:color="000000"/>
            </w:tcBorders>
          </w:tcPr>
          <w:p w14:paraId="17BB1141" w14:textId="1D6D95DB" w:rsidR="00BC655A" w:rsidRPr="00CE3ECA" w:rsidRDefault="00BC655A" w:rsidP="00C76597">
            <w:pPr>
              <w:pStyle w:val="NormalIndent"/>
              <w:rPr>
                <w:color w:val="000000" w:themeColor="text1"/>
              </w:rPr>
            </w:pPr>
            <w:r>
              <w:t>Quản lý hình ảnh</w:t>
            </w:r>
          </w:p>
        </w:tc>
        <w:tc>
          <w:tcPr>
            <w:tcW w:w="1710" w:type="dxa"/>
            <w:tcBorders>
              <w:top w:val="single" w:sz="4" w:space="0" w:color="000000"/>
              <w:left w:val="single" w:sz="4" w:space="0" w:color="000000"/>
              <w:bottom w:val="single" w:sz="4" w:space="0" w:color="000000"/>
              <w:right w:val="single" w:sz="4" w:space="0" w:color="000000"/>
            </w:tcBorders>
          </w:tcPr>
          <w:p w14:paraId="7E91A341" w14:textId="3A7F08B2"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431011B"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1A10318" w14:textId="2B4B1060" w:rsidR="00BC655A" w:rsidRPr="00CE3ECA" w:rsidRDefault="00BC655A" w:rsidP="00C76597">
            <w:pPr>
              <w:pStyle w:val="NormalIndent"/>
              <w:rPr>
                <w:color w:val="000000" w:themeColor="text1"/>
              </w:rPr>
            </w:pPr>
            <w:r>
              <w:t>cho phép xem thông tin hình ảnh theo từng đơn vị, khách hàng, chương trình thương mại, người chụp,…. Thông tin hình ảnh chia theo từng mục: trưng bày theo chương trình HTTM, điểm bán, đóng cửa, trưng bày tổng thẻ, NVBH chụp thiết bị, GS xác nhận thiết bị, Kiểm kê thiết bị</w:t>
            </w:r>
          </w:p>
        </w:tc>
      </w:tr>
      <w:tr w:rsidR="00BC655A" w:rsidRPr="00CE3ECA" w14:paraId="1479C4FC" w14:textId="77777777" w:rsidTr="00BC655A">
        <w:tc>
          <w:tcPr>
            <w:tcW w:w="668" w:type="dxa"/>
            <w:tcBorders>
              <w:top w:val="single" w:sz="4" w:space="0" w:color="000000"/>
              <w:left w:val="single" w:sz="4" w:space="0" w:color="000000"/>
              <w:bottom w:val="single" w:sz="4" w:space="0" w:color="000000"/>
              <w:right w:val="single" w:sz="4" w:space="0" w:color="000000"/>
            </w:tcBorders>
          </w:tcPr>
          <w:p w14:paraId="2CE44D6C" w14:textId="4380D431" w:rsidR="00BC655A" w:rsidRPr="00CE3ECA" w:rsidRDefault="00BC655A"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4D7AEB4B" w14:textId="774AF559" w:rsidR="00BC655A" w:rsidRPr="00CE3ECA" w:rsidRDefault="00BC655A" w:rsidP="00C76597">
            <w:pPr>
              <w:pStyle w:val="NormalIndent"/>
              <w:rPr>
                <w:color w:val="000000" w:themeColor="text1"/>
              </w:rPr>
            </w:pPr>
            <w:r>
              <w:t>Quản lý xe – nhân viên</w:t>
            </w:r>
          </w:p>
        </w:tc>
        <w:tc>
          <w:tcPr>
            <w:tcW w:w="1710" w:type="dxa"/>
            <w:tcBorders>
              <w:top w:val="single" w:sz="4" w:space="0" w:color="000000"/>
              <w:left w:val="single" w:sz="4" w:space="0" w:color="000000"/>
              <w:bottom w:val="single" w:sz="4" w:space="0" w:color="000000"/>
              <w:right w:val="single" w:sz="4" w:space="0" w:color="000000"/>
            </w:tcBorders>
          </w:tcPr>
          <w:p w14:paraId="7FA18BE3"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73807607"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8687EC3" w14:textId="77777777" w:rsidR="00BC655A" w:rsidRDefault="00BC655A" w:rsidP="00BC655A">
            <w:pPr>
              <w:ind w:left="0"/>
            </w:pPr>
            <w:r>
              <w:t>+ cho phép thêm mới xe : chọn đơn vị, biển số xe, hãng, sở hữu xe, trạng thái, loại xe, chủng loại, trọng tải.</w:t>
            </w:r>
          </w:p>
          <w:p w14:paraId="3BD3F1C8" w14:textId="77777777" w:rsidR="00BC655A" w:rsidRDefault="00BC655A" w:rsidP="00BC655A">
            <w:pPr>
              <w:ind w:left="0"/>
            </w:pPr>
            <w:r>
              <w:t>+ cho phép Sửa thông tin xe</w:t>
            </w:r>
          </w:p>
          <w:p w14:paraId="223CE068" w14:textId="4CEF518F" w:rsidR="00BC655A" w:rsidRPr="00CE3ECA" w:rsidRDefault="00BC655A" w:rsidP="00C76597">
            <w:pPr>
              <w:pStyle w:val="NormalIndent"/>
              <w:rPr>
                <w:color w:val="000000" w:themeColor="text1"/>
              </w:rPr>
            </w:pPr>
            <w:r>
              <w:t>+ Gán xe với nhân viên.</w:t>
            </w:r>
          </w:p>
        </w:tc>
      </w:tr>
      <w:tr w:rsidR="00BC655A" w:rsidRPr="00CE3ECA" w14:paraId="1CC4C330" w14:textId="77777777" w:rsidTr="00BC655A">
        <w:tc>
          <w:tcPr>
            <w:tcW w:w="668" w:type="dxa"/>
            <w:tcBorders>
              <w:top w:val="single" w:sz="4" w:space="0" w:color="000000"/>
              <w:left w:val="single" w:sz="4" w:space="0" w:color="000000"/>
              <w:bottom w:val="single" w:sz="4" w:space="0" w:color="000000"/>
              <w:right w:val="single" w:sz="4" w:space="0" w:color="000000"/>
            </w:tcBorders>
          </w:tcPr>
          <w:p w14:paraId="7081E8D6" w14:textId="405927C7" w:rsidR="00BC655A" w:rsidRPr="00CE3ECA" w:rsidRDefault="00BC655A" w:rsidP="00C76597">
            <w:pPr>
              <w:pStyle w:val="NormalIndent"/>
            </w:pPr>
            <w:r>
              <w:t>6</w:t>
            </w:r>
          </w:p>
        </w:tc>
        <w:tc>
          <w:tcPr>
            <w:tcW w:w="3089" w:type="dxa"/>
            <w:tcBorders>
              <w:top w:val="single" w:sz="4" w:space="0" w:color="000000"/>
              <w:left w:val="single" w:sz="4" w:space="0" w:color="000000"/>
              <w:bottom w:val="single" w:sz="4" w:space="0" w:color="000000"/>
              <w:right w:val="single" w:sz="4" w:space="0" w:color="000000"/>
            </w:tcBorders>
          </w:tcPr>
          <w:p w14:paraId="42CE5B5E" w14:textId="3946BD5A" w:rsidR="00BC655A" w:rsidRPr="00CE3ECA" w:rsidRDefault="00BC655A" w:rsidP="00C76597">
            <w:pPr>
              <w:pStyle w:val="NormalIndent"/>
              <w:rPr>
                <w:color w:val="000000" w:themeColor="text1"/>
              </w:rPr>
            </w:pPr>
            <w:r>
              <w:t>Tiêu chí đánh giá nhân viên huấn luyện</w:t>
            </w:r>
          </w:p>
        </w:tc>
        <w:tc>
          <w:tcPr>
            <w:tcW w:w="1710" w:type="dxa"/>
            <w:tcBorders>
              <w:top w:val="single" w:sz="4" w:space="0" w:color="000000"/>
              <w:left w:val="single" w:sz="4" w:space="0" w:color="000000"/>
              <w:bottom w:val="single" w:sz="4" w:space="0" w:color="000000"/>
              <w:right w:val="single" w:sz="4" w:space="0" w:color="000000"/>
            </w:tcBorders>
          </w:tcPr>
          <w:p w14:paraId="01940848" w14:textId="77777777" w:rsidR="00BC655A" w:rsidRPr="00CE3ECA" w:rsidRDefault="00BC655A"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270E718C" w14:textId="77777777" w:rsidR="00BC655A" w:rsidRPr="00CE3ECA" w:rsidRDefault="00BC655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4D0FB1B" w14:textId="77777777" w:rsidR="00BC655A" w:rsidRDefault="00BC655A" w:rsidP="00BC655A">
            <w:pPr>
              <w:ind w:left="0"/>
            </w:pPr>
            <w:r>
              <w:t>+ Cho phép thêm mới tiêu chí đánh giá nhân viên huấn luyện theo các thông tin: mã tiêu chí, tên tiêu chí, loại đánh giá, trạng thái.</w:t>
            </w:r>
          </w:p>
          <w:p w14:paraId="7026D4F6" w14:textId="403E3518" w:rsidR="00BC655A" w:rsidRPr="00CE3ECA" w:rsidRDefault="00BC655A" w:rsidP="00C76597">
            <w:pPr>
              <w:pStyle w:val="NormalIndent"/>
              <w:rPr>
                <w:color w:val="000000" w:themeColor="text1"/>
              </w:rPr>
            </w:pPr>
            <w:r>
              <w:t>+ sửa thông tin tiêu chí đánh giá nhân viên huấn luyện</w:t>
            </w:r>
          </w:p>
        </w:tc>
      </w:tr>
    </w:tbl>
    <w:p w14:paraId="7BE0F8B1" w14:textId="055CF8A6" w:rsidR="006A3F4A" w:rsidRDefault="000025EA" w:rsidP="000025EA">
      <w:pPr>
        <w:pStyle w:val="Heading3"/>
      </w:pPr>
      <w:bookmarkStart w:id="46" w:name="_Toc520102882"/>
      <w:r>
        <w:t>Chức năng Giám sát</w:t>
      </w:r>
      <w:bookmarkEnd w:id="46"/>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0025EA" w14:paraId="5DE83539"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7FBD094C" w14:textId="77777777" w:rsidR="000025EA" w:rsidRPr="00DE198E" w:rsidRDefault="000025EA"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121A981B" w14:textId="77777777" w:rsidR="000025EA" w:rsidRPr="00191EEF" w:rsidRDefault="000025EA"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214A0214" w14:textId="77777777" w:rsidR="000025EA" w:rsidRPr="00191EEF" w:rsidRDefault="000025EA"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2F3E6A92" w14:textId="77777777" w:rsidR="000025EA" w:rsidRPr="00191EEF" w:rsidRDefault="000025EA"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088B2A73" w14:textId="77777777" w:rsidR="000025EA" w:rsidRPr="00191EEF" w:rsidRDefault="000025EA" w:rsidP="00C76597">
            <w:pPr>
              <w:pStyle w:val="NormalIndent"/>
            </w:pPr>
            <w:r>
              <w:t>MÔ TẢ</w:t>
            </w:r>
          </w:p>
        </w:tc>
      </w:tr>
      <w:tr w:rsidR="000025EA" w14:paraId="217A7632" w14:textId="77777777" w:rsidTr="00615D46">
        <w:tc>
          <w:tcPr>
            <w:tcW w:w="668" w:type="dxa"/>
            <w:tcBorders>
              <w:top w:val="single" w:sz="4" w:space="0" w:color="000000"/>
              <w:left w:val="single" w:sz="4" w:space="0" w:color="000000"/>
              <w:bottom w:val="single" w:sz="4" w:space="0" w:color="000000"/>
              <w:right w:val="single" w:sz="4" w:space="0" w:color="000000"/>
            </w:tcBorders>
          </w:tcPr>
          <w:p w14:paraId="304EB56F" w14:textId="77777777" w:rsidR="000025EA" w:rsidRDefault="000025EA"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5693221D" w14:textId="7DE75AA0" w:rsidR="000025EA" w:rsidRDefault="000025EA" w:rsidP="00615D46">
            <w:pPr>
              <w:ind w:left="0"/>
            </w:pPr>
            <w:r>
              <w:t>Giám sát bán hàng</w:t>
            </w:r>
          </w:p>
        </w:tc>
        <w:tc>
          <w:tcPr>
            <w:tcW w:w="1710" w:type="dxa"/>
            <w:tcBorders>
              <w:top w:val="single" w:sz="4" w:space="0" w:color="000000"/>
              <w:left w:val="single" w:sz="4" w:space="0" w:color="000000"/>
              <w:bottom w:val="single" w:sz="4" w:space="0" w:color="000000"/>
              <w:right w:val="single" w:sz="4" w:space="0" w:color="000000"/>
            </w:tcBorders>
          </w:tcPr>
          <w:p w14:paraId="6590949D" w14:textId="1748E338" w:rsidR="000025EA" w:rsidRDefault="000025EA" w:rsidP="00C76597">
            <w:pPr>
              <w:pStyle w:val="NormalIndent"/>
            </w:pPr>
            <w:r>
              <w:t>HO</w:t>
            </w:r>
            <w:r w:rsidR="00AD1485">
              <w:t>/GSNPP/KTNPP</w:t>
            </w:r>
          </w:p>
        </w:tc>
        <w:tc>
          <w:tcPr>
            <w:tcW w:w="1440" w:type="dxa"/>
            <w:tcBorders>
              <w:top w:val="single" w:sz="4" w:space="0" w:color="000000"/>
              <w:left w:val="single" w:sz="4" w:space="0" w:color="000000"/>
              <w:bottom w:val="single" w:sz="4" w:space="0" w:color="000000"/>
              <w:right w:val="single" w:sz="4" w:space="0" w:color="000000"/>
            </w:tcBorders>
          </w:tcPr>
          <w:p w14:paraId="76A24251" w14:textId="77777777" w:rsidR="000025E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1570D4B" w14:textId="77777777" w:rsidR="00AD1485" w:rsidRPr="00AD1485" w:rsidRDefault="00AD1485" w:rsidP="00AD1485">
            <w:pPr>
              <w:pStyle w:val="BodyText"/>
              <w:ind w:left="0"/>
              <w:rPr>
                <w:snapToGrid w:val="0"/>
                <w:szCs w:val="20"/>
              </w:rPr>
            </w:pPr>
            <w:r w:rsidRPr="00AD1485">
              <w:rPr>
                <w:snapToGrid w:val="0"/>
                <w:szCs w:val="20"/>
              </w:rPr>
              <w:t>Chức năng này cho phép xem trong ngày hiện tại các thông tin:</w:t>
            </w:r>
          </w:p>
          <w:p w14:paraId="63A5E237" w14:textId="77777777" w:rsidR="00AD1485" w:rsidRPr="00AD1485" w:rsidRDefault="00AD1485" w:rsidP="00AD1485">
            <w:pPr>
              <w:pStyle w:val="BodyText"/>
              <w:numPr>
                <w:ilvl w:val="0"/>
                <w:numId w:val="67"/>
              </w:numPr>
              <w:rPr>
                <w:snapToGrid w:val="0"/>
                <w:szCs w:val="20"/>
              </w:rPr>
            </w:pPr>
            <w:r w:rsidRPr="00AD1485">
              <w:rPr>
                <w:snapToGrid w:val="0"/>
                <w:szCs w:val="20"/>
              </w:rPr>
              <w:t>Doanh số ngày, lũy kế: thực hiện, kế hoạch</w:t>
            </w:r>
          </w:p>
          <w:p w14:paraId="6DE44E5D" w14:textId="77777777" w:rsidR="00AD1485" w:rsidRPr="00AD1485" w:rsidRDefault="00AD1485" w:rsidP="00AD1485">
            <w:pPr>
              <w:pStyle w:val="BodyText"/>
              <w:numPr>
                <w:ilvl w:val="0"/>
                <w:numId w:val="67"/>
              </w:numPr>
              <w:rPr>
                <w:snapToGrid w:val="0"/>
                <w:szCs w:val="20"/>
              </w:rPr>
            </w:pPr>
            <w:r w:rsidRPr="00AD1485">
              <w:rPr>
                <w:snapToGrid w:val="0"/>
                <w:szCs w:val="20"/>
              </w:rPr>
              <w:t>Xem tọa độ nhân viên</w:t>
            </w:r>
          </w:p>
          <w:p w14:paraId="6A9F45AF" w14:textId="77777777" w:rsidR="00AD1485" w:rsidRPr="00AD1485" w:rsidRDefault="00AD1485" w:rsidP="00AD1485">
            <w:pPr>
              <w:pStyle w:val="BodyText"/>
              <w:numPr>
                <w:ilvl w:val="0"/>
                <w:numId w:val="67"/>
              </w:numPr>
              <w:rPr>
                <w:snapToGrid w:val="0"/>
                <w:szCs w:val="20"/>
              </w:rPr>
            </w:pPr>
            <w:r w:rsidRPr="00AD1485">
              <w:rPr>
                <w:snapToGrid w:val="0"/>
                <w:szCs w:val="20"/>
              </w:rPr>
              <w:t>Xem lộ trình bán hàng</w:t>
            </w:r>
          </w:p>
          <w:p w14:paraId="133A81D4" w14:textId="77777777" w:rsidR="000025EA" w:rsidRDefault="00AD1485" w:rsidP="00C76597">
            <w:pPr>
              <w:pStyle w:val="NormalIndent"/>
              <w:rPr>
                <w:color w:val="984806"/>
                <w:sz w:val="22"/>
                <w:szCs w:val="22"/>
                <w:lang w:eastAsia="ar-SA"/>
              </w:rPr>
            </w:pPr>
            <w:r w:rsidRPr="00AD1485">
              <w:t>Vẽ lộ trình đã đi trong ngày</w:t>
            </w:r>
          </w:p>
          <w:p w14:paraId="2327ED6B" w14:textId="77777777" w:rsidR="00AD1485" w:rsidRDefault="00AD1485" w:rsidP="00AD1485">
            <w:pPr>
              <w:pStyle w:val="BodyText"/>
              <w:ind w:left="0"/>
              <w:rPr>
                <w:snapToGrid w:val="0"/>
                <w:szCs w:val="20"/>
              </w:rPr>
            </w:pPr>
            <w:r w:rsidRPr="00AD1485">
              <w:rPr>
                <w:snapToGrid w:val="0"/>
                <w:szCs w:val="20"/>
              </w:rPr>
              <w:lastRenderedPageBreak/>
              <w:t>Cụ thể:</w:t>
            </w:r>
          </w:p>
          <w:p w14:paraId="231A3785" w14:textId="77777777" w:rsidR="00AD1485" w:rsidRDefault="00AD1485" w:rsidP="00AD1485">
            <w:pPr>
              <w:pStyle w:val="BodyText"/>
              <w:ind w:left="0"/>
              <w:rPr>
                <w:snapToGrid w:val="0"/>
                <w:szCs w:val="20"/>
              </w:rPr>
            </w:pPr>
            <w:r>
              <w:rPr>
                <w:snapToGrid w:val="0"/>
                <w:szCs w:val="20"/>
              </w:rPr>
              <w:t>+ Cho phép chọn loại nhân viên cần xem thông tin trên bản đồ</w:t>
            </w:r>
            <w:r w:rsidR="00816AAD">
              <w:rPr>
                <w:snapToGrid w:val="0"/>
                <w:szCs w:val="20"/>
              </w:rPr>
              <w:t>: Quản lý, GSNPP, NVBH</w:t>
            </w:r>
            <w:r w:rsidR="00230492">
              <w:rPr>
                <w:snapToGrid w:val="0"/>
                <w:szCs w:val="20"/>
              </w:rPr>
              <w:t>. Tùy vào marker đánh dấu trên bản đồ, cho phép xem doanh số, sản lượng, tiến độ thực hiện của ngày hiện tại.</w:t>
            </w:r>
          </w:p>
          <w:p w14:paraId="6F6E3E18" w14:textId="77777777" w:rsidR="007F2FC4" w:rsidRDefault="007F2FC4" w:rsidP="007F2FC4">
            <w:pPr>
              <w:pStyle w:val="BodyText"/>
              <w:ind w:left="0"/>
              <w:rPr>
                <w:snapToGrid w:val="0"/>
                <w:szCs w:val="20"/>
              </w:rPr>
            </w:pPr>
            <w:r>
              <w:rPr>
                <w:snapToGrid w:val="0"/>
                <w:szCs w:val="20"/>
              </w:rPr>
              <w:t>+ có nút Xem lộ trình cho phép xem lộ trình của NVBH: đã ghé thăm, chưa ghé thăm, ghé thăm có đặt hàng, ghé thăm không đặt hàng, NVBH đang ngoại tuyến.</w:t>
            </w:r>
          </w:p>
          <w:p w14:paraId="0B6B83BD" w14:textId="77777777" w:rsidR="007F2FC4" w:rsidRDefault="007F2FC4" w:rsidP="007F2FC4">
            <w:pPr>
              <w:pStyle w:val="BodyText"/>
              <w:ind w:left="0"/>
              <w:rPr>
                <w:snapToGrid w:val="0"/>
                <w:szCs w:val="20"/>
              </w:rPr>
            </w:pPr>
            <w:r>
              <w:rPr>
                <w:snapToGrid w:val="0"/>
                <w:szCs w:val="20"/>
              </w:rPr>
              <w:t>+ Khi trỏ vào marker1 KH sẽ hiển thị một số thông tin của KH: Mã, tên KH, địa chỉ, di động, doanh số, sản lượng ngày hiện tại và lũy kế. bắt đầu ghé thăm, kết thúc ghé thăm.</w:t>
            </w:r>
          </w:p>
          <w:p w14:paraId="5D159ED0" w14:textId="36A9ACF2" w:rsidR="007F2FC4" w:rsidRDefault="007F2FC4" w:rsidP="007F2FC4">
            <w:pPr>
              <w:pStyle w:val="BodyText"/>
              <w:ind w:left="0"/>
            </w:pPr>
            <w:r>
              <w:rPr>
                <w:snapToGrid w:val="0"/>
                <w:szCs w:val="20"/>
              </w:rPr>
              <w:t>+ Có nút Cập nhật vị trí để biết được vị trí hiện tại của NVBH</w:t>
            </w:r>
          </w:p>
        </w:tc>
      </w:tr>
      <w:tr w:rsidR="000025EA" w14:paraId="5211E226"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72150D77" w14:textId="77777777" w:rsidR="000025EA" w:rsidRDefault="000025EA" w:rsidP="00C76597">
            <w:pPr>
              <w:pStyle w:val="NormalIndent"/>
            </w:pPr>
            <w:r>
              <w:lastRenderedPageBreak/>
              <w:t>2</w:t>
            </w:r>
          </w:p>
        </w:tc>
        <w:tc>
          <w:tcPr>
            <w:tcW w:w="3089" w:type="dxa"/>
            <w:tcBorders>
              <w:top w:val="single" w:sz="4" w:space="0" w:color="000000"/>
              <w:left w:val="single" w:sz="4" w:space="0" w:color="000000"/>
              <w:bottom w:val="single" w:sz="4" w:space="0" w:color="000000"/>
              <w:right w:val="single" w:sz="4" w:space="0" w:color="000000"/>
            </w:tcBorders>
          </w:tcPr>
          <w:p w14:paraId="2CB27C00" w14:textId="265C9E1A" w:rsidR="000025EA" w:rsidRDefault="007F2FC4" w:rsidP="00C76597">
            <w:pPr>
              <w:pStyle w:val="NormalIndent"/>
            </w:pPr>
            <w:r>
              <w:t>Phân bổ chỉ tiêu cho nhân viên</w:t>
            </w:r>
          </w:p>
        </w:tc>
        <w:tc>
          <w:tcPr>
            <w:tcW w:w="1710" w:type="dxa"/>
            <w:tcBorders>
              <w:top w:val="single" w:sz="4" w:space="0" w:color="000000"/>
              <w:left w:val="single" w:sz="4" w:space="0" w:color="000000"/>
              <w:bottom w:val="single" w:sz="4" w:space="0" w:color="000000"/>
              <w:right w:val="single" w:sz="4" w:space="0" w:color="000000"/>
            </w:tcBorders>
          </w:tcPr>
          <w:p w14:paraId="564BE9E2" w14:textId="73783021" w:rsidR="000025EA" w:rsidRDefault="007F2FC4" w:rsidP="00C76597">
            <w:pPr>
              <w:pStyle w:val="NormalIndent"/>
            </w:pPr>
            <w:r w:rsidRPr="007F2FC4">
              <w:t>HO/GSNPP</w:t>
            </w:r>
          </w:p>
        </w:tc>
        <w:tc>
          <w:tcPr>
            <w:tcW w:w="1440" w:type="dxa"/>
            <w:tcBorders>
              <w:top w:val="single" w:sz="4" w:space="0" w:color="000000"/>
              <w:left w:val="single" w:sz="4" w:space="0" w:color="000000"/>
              <w:bottom w:val="single" w:sz="4" w:space="0" w:color="000000"/>
              <w:right w:val="single" w:sz="4" w:space="0" w:color="000000"/>
            </w:tcBorders>
          </w:tcPr>
          <w:p w14:paraId="395873CB" w14:textId="77777777" w:rsidR="000025E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F8407BE" w14:textId="77777777" w:rsidR="000025EA" w:rsidRDefault="00D30B0A" w:rsidP="00C76597">
            <w:pPr>
              <w:pStyle w:val="NormalIndent"/>
            </w:pPr>
            <w:r>
              <w:t>C</w:t>
            </w:r>
            <w:r w:rsidR="007F2FC4" w:rsidRPr="007F2FC4">
              <w:t>ho phép phân bổ chỉ tiêu sản lượng, doanh số cho nhân viên</w:t>
            </w:r>
            <w:r>
              <w:t>.</w:t>
            </w:r>
          </w:p>
          <w:p w14:paraId="29FE6567" w14:textId="29F1E678" w:rsidR="00D30B0A" w:rsidRDefault="00D30B0A" w:rsidP="00C76597">
            <w:pPr>
              <w:pStyle w:val="NormalIndent"/>
            </w:pPr>
            <w:r w:rsidRPr="001D293A">
              <w:rPr>
                <w:b/>
              </w:rPr>
              <w:t>+ Phân bổ chỉ tiêu NPP</w:t>
            </w:r>
            <w:r>
              <w:t xml:space="preserve">: </w:t>
            </w:r>
            <w:r w:rsidR="00A03BC8">
              <w:t xml:space="preserve">HO </w:t>
            </w:r>
            <w:r>
              <w:t xml:space="preserve">Chọn NPP cần phân bổ, tháng phân bổ, ngành hàng, sản phẩm muốn phân bổ. </w:t>
            </w:r>
          </w:p>
          <w:p w14:paraId="4873AAD3" w14:textId="77777777" w:rsidR="00D30B0A" w:rsidRDefault="00D30B0A" w:rsidP="00C76597">
            <w:pPr>
              <w:pStyle w:val="NormalIndent"/>
            </w:pPr>
            <w:r>
              <w:t xml:space="preserve">Chỉ cho phép phân bổ cho tháng hiện tại và tương lai, tháng quá khứ chỉ được xem lại số liệu đã phân bổ. </w:t>
            </w:r>
          </w:p>
          <w:p w14:paraId="2162EED5" w14:textId="77777777" w:rsidR="00D30B0A" w:rsidRDefault="00D30B0A" w:rsidP="00C76597">
            <w:pPr>
              <w:pStyle w:val="NormalIndent"/>
            </w:pPr>
            <w:r>
              <w:t>Có nút Xóa số liệu để xóa số liệu về rỗng và nhập số liệu mới.</w:t>
            </w:r>
          </w:p>
          <w:p w14:paraId="18091613" w14:textId="77777777" w:rsidR="00D30B0A" w:rsidRDefault="00D30B0A" w:rsidP="00C76597">
            <w:pPr>
              <w:pStyle w:val="NormalIndent"/>
            </w:pPr>
            <w:r>
              <w:t>Có thể nhập/xuất file excel thông tin phân bổ.</w:t>
            </w:r>
          </w:p>
          <w:p w14:paraId="4A1ED961" w14:textId="6FE57E9C" w:rsidR="00D30B0A" w:rsidRDefault="001D293A" w:rsidP="00C76597">
            <w:pPr>
              <w:pStyle w:val="NormalIndent"/>
            </w:pPr>
            <w:r w:rsidRPr="001D293A">
              <w:rPr>
                <w:b/>
              </w:rPr>
              <w:t>+ Phân bổ chỉ tiêu cho NVBH</w:t>
            </w:r>
            <w:r>
              <w:t>:</w:t>
            </w:r>
            <w:r w:rsidR="006804A1">
              <w:t xml:space="preserve"> </w:t>
            </w:r>
            <w:r w:rsidR="00A03BC8">
              <w:t>GSNPP chọn NVBH</w:t>
            </w:r>
            <w:r w:rsidR="006804A1">
              <w:t xml:space="preserve"> cần phân bổ chỉ tiêu, ngành hàng và sản phẩm muốn phân bổ, tháng phân bổ.</w:t>
            </w:r>
            <w:r>
              <w:t xml:space="preserve"> </w:t>
            </w:r>
          </w:p>
          <w:p w14:paraId="1C8633CF" w14:textId="77777777" w:rsidR="006804A1" w:rsidRDefault="006804A1" w:rsidP="00C76597">
            <w:pPr>
              <w:pStyle w:val="NormalIndent"/>
            </w:pPr>
            <w:r>
              <w:t xml:space="preserve">Chỉ cho phép phân bổ cho tháng hiện tại và tương lai, tháng quá </w:t>
            </w:r>
            <w:r>
              <w:lastRenderedPageBreak/>
              <w:t xml:space="preserve">khứ chỉ được xem lại số liệu đã phân bổ. </w:t>
            </w:r>
          </w:p>
          <w:p w14:paraId="637E504F" w14:textId="77777777" w:rsidR="006804A1" w:rsidRDefault="006804A1" w:rsidP="00C76597">
            <w:pPr>
              <w:pStyle w:val="NormalIndent"/>
            </w:pPr>
            <w:r>
              <w:t>Có nút Xóa số liệu để xóa số liệu về rỗng và nhập số liệu mới.</w:t>
            </w:r>
          </w:p>
          <w:p w14:paraId="2D1A186F" w14:textId="77777777" w:rsidR="006804A1" w:rsidRDefault="006804A1" w:rsidP="00C76597">
            <w:pPr>
              <w:pStyle w:val="NormalIndent"/>
            </w:pPr>
            <w:r>
              <w:t>Có thể nhập/xuất file excel thông tin phân bổ.</w:t>
            </w:r>
          </w:p>
          <w:p w14:paraId="652AB963" w14:textId="77777777" w:rsidR="006804A1" w:rsidRDefault="006804A1" w:rsidP="00C76597">
            <w:pPr>
              <w:pStyle w:val="NormalIndent"/>
            </w:pPr>
            <w:r w:rsidRPr="006804A1">
              <w:rPr>
                <w:b/>
              </w:rPr>
              <w:t>+ Chỉ tiêu KPI</w:t>
            </w:r>
            <w:r>
              <w:t xml:space="preserve">: </w:t>
            </w:r>
            <w:r w:rsidR="00A03BC8">
              <w:t>Cho phép phân bổ chỉ tiêu KPI cho từng nhân viên của các NPP theo chu kỳ (tháng), đưa ra các chỉ tiêu số đơn hàng thành công/chu kỳ, Bình quân sản lượng/đơn hàng; SKU/đơn hàng.</w:t>
            </w:r>
            <w:r w:rsidR="005803F3">
              <w:t xml:space="preserve"> Cho phép nhập thông tin phân bổ từ file excel và xuất thông tin phân bổ ra excel.</w:t>
            </w:r>
          </w:p>
          <w:p w14:paraId="13E92C4B" w14:textId="77777777" w:rsidR="005803F3" w:rsidRDefault="005803F3" w:rsidP="00C76597">
            <w:pPr>
              <w:pStyle w:val="NormalIndent"/>
              <w:rPr>
                <w:shd w:val="clear" w:color="auto" w:fill="FFFFFF"/>
              </w:rPr>
            </w:pPr>
            <w:r>
              <w:rPr>
                <w:b/>
                <w:color w:val="auto"/>
                <w:szCs w:val="20"/>
              </w:rPr>
              <w:t>+ Chỉ tiêu ASO</w:t>
            </w:r>
            <w:r>
              <w:t xml:space="preserve"> (</w:t>
            </w:r>
            <w:r>
              <w:rPr>
                <w:b/>
                <w:shd w:val="clear" w:color="auto" w:fill="FFFFFF"/>
              </w:rPr>
              <w:t xml:space="preserve">Active sales order): </w:t>
            </w:r>
            <w:r>
              <w:rPr>
                <w:shd w:val="clear" w:color="auto" w:fill="FFFFFF"/>
              </w:rPr>
              <w:t>cho phép phân bổ chỉ tiêu số cửa hàng có đơn hàng thành công cho từng NVBH.</w:t>
            </w:r>
            <w:r w:rsidR="00270668">
              <w:rPr>
                <w:shd w:val="clear" w:color="auto" w:fill="FFFFFF"/>
              </w:rPr>
              <w:t xml:space="preserve"> Cho phép chọn phân bổ theo từng SKU hoặc theo từng ngành hàng con. Có nút Xóa phân bổ để xóa dữ liệu cũ và nhập dữ liệu mới. </w:t>
            </w:r>
          </w:p>
          <w:p w14:paraId="07869BC1" w14:textId="786FD046" w:rsidR="00270668" w:rsidRPr="00270668" w:rsidRDefault="00270668" w:rsidP="00C76597">
            <w:pPr>
              <w:pStyle w:val="NormalIndent"/>
            </w:pPr>
            <w:r>
              <w:t>Cho phép nhập thông tin phân bổ từ file excel và xuất các thông tin phân bổ ra excel.</w:t>
            </w:r>
          </w:p>
        </w:tc>
      </w:tr>
      <w:tr w:rsidR="000025EA" w:rsidRPr="00CE3ECA" w14:paraId="2924E5B0" w14:textId="77777777" w:rsidTr="00615D46">
        <w:tc>
          <w:tcPr>
            <w:tcW w:w="668" w:type="dxa"/>
            <w:tcBorders>
              <w:top w:val="single" w:sz="4" w:space="0" w:color="000000"/>
              <w:left w:val="single" w:sz="4" w:space="0" w:color="000000"/>
              <w:bottom w:val="single" w:sz="4" w:space="0" w:color="000000"/>
              <w:right w:val="single" w:sz="4" w:space="0" w:color="000000"/>
            </w:tcBorders>
          </w:tcPr>
          <w:p w14:paraId="131DBE00" w14:textId="7354E96C" w:rsidR="000025EA" w:rsidRPr="00CE3ECA" w:rsidRDefault="000025EA" w:rsidP="00C76597">
            <w:pPr>
              <w:pStyle w:val="NormalIndent"/>
            </w:pPr>
            <w:r w:rsidRPr="00CE3ECA">
              <w:lastRenderedPageBreak/>
              <w:t>3</w:t>
            </w:r>
          </w:p>
        </w:tc>
        <w:tc>
          <w:tcPr>
            <w:tcW w:w="3089" w:type="dxa"/>
            <w:tcBorders>
              <w:top w:val="single" w:sz="4" w:space="0" w:color="000000"/>
              <w:left w:val="single" w:sz="4" w:space="0" w:color="000000"/>
              <w:bottom w:val="single" w:sz="4" w:space="0" w:color="000000"/>
              <w:right w:val="single" w:sz="4" w:space="0" w:color="000000"/>
            </w:tcBorders>
          </w:tcPr>
          <w:p w14:paraId="770EB294" w14:textId="6401FADF" w:rsidR="000025EA" w:rsidRPr="00CE3ECA" w:rsidRDefault="0028617E" w:rsidP="00C76597">
            <w:pPr>
              <w:pStyle w:val="NormalIndent"/>
            </w:pPr>
            <w:r>
              <w:t>Quản lý tuyến bán hàng</w:t>
            </w:r>
          </w:p>
        </w:tc>
        <w:tc>
          <w:tcPr>
            <w:tcW w:w="1710" w:type="dxa"/>
            <w:tcBorders>
              <w:top w:val="single" w:sz="4" w:space="0" w:color="000000"/>
              <w:left w:val="single" w:sz="4" w:space="0" w:color="000000"/>
              <w:bottom w:val="single" w:sz="4" w:space="0" w:color="000000"/>
              <w:right w:val="single" w:sz="4" w:space="0" w:color="000000"/>
            </w:tcBorders>
          </w:tcPr>
          <w:p w14:paraId="09E5DAE5" w14:textId="6C1105E3" w:rsidR="000025EA" w:rsidRPr="00CE3ECA" w:rsidRDefault="00FD73CA" w:rsidP="00C76597">
            <w:pPr>
              <w:pStyle w:val="NormalIndent"/>
            </w:pPr>
            <w:r>
              <w:t>HO/GSNPP</w:t>
            </w:r>
          </w:p>
        </w:tc>
        <w:tc>
          <w:tcPr>
            <w:tcW w:w="1440" w:type="dxa"/>
            <w:tcBorders>
              <w:top w:val="single" w:sz="4" w:space="0" w:color="000000"/>
              <w:left w:val="single" w:sz="4" w:space="0" w:color="000000"/>
              <w:bottom w:val="single" w:sz="4" w:space="0" w:color="000000"/>
              <w:right w:val="single" w:sz="4" w:space="0" w:color="000000"/>
            </w:tcBorders>
          </w:tcPr>
          <w:p w14:paraId="520B31DF"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DC8EFE5" w14:textId="77777777" w:rsidR="000025EA" w:rsidRDefault="004E6A22" w:rsidP="00C76597">
            <w:pPr>
              <w:pStyle w:val="NormalIndent"/>
            </w:pPr>
            <w:r>
              <w:t>Yêu cầu cho phép tạo tuyến mới, giao tuyến cho NVBH, gán Khách hàng vào tuyến và lập lịch ghé thăm KH cũng như các thông tin của tuyến. Cụ thể:</w:t>
            </w:r>
          </w:p>
          <w:p w14:paraId="12C1B3A4" w14:textId="52E2F5B3" w:rsidR="004E6A22" w:rsidRDefault="004E6A22" w:rsidP="00C76597">
            <w:pPr>
              <w:pStyle w:val="NormalIndent"/>
            </w:pPr>
            <w:r>
              <w:t xml:space="preserve">+ tìm kiếm thông tin Tuyến: theo Mã tuyến, Nhân viên. Một nhân viên </w:t>
            </w:r>
            <w:r w:rsidR="0080516F">
              <w:t>chỉ</w:t>
            </w:r>
            <w:r>
              <w:t xml:space="preserve"> thuộc </w:t>
            </w:r>
            <w:r w:rsidR="0080516F">
              <w:t>một</w:t>
            </w:r>
            <w:r>
              <w:t xml:space="preserve"> tuyến và 1 khách hàng có thể ở nhiều tuyến </w:t>
            </w:r>
            <w:r>
              <w:lastRenderedPageBreak/>
              <w:t>khác nhau.</w:t>
            </w:r>
          </w:p>
          <w:p w14:paraId="1B223CB3" w14:textId="77777777" w:rsidR="004E6A22" w:rsidRDefault="004E6A22" w:rsidP="00C76597">
            <w:pPr>
              <w:pStyle w:val="NormalIndent"/>
            </w:pPr>
            <w:r>
              <w:t>+ Tạo tuyến mới: nhập mã tuyến và tên tuyến. Gán NVBH vào tuyến, thời gian bắt đầu và kết thúc.</w:t>
            </w:r>
            <w:r w:rsidR="0080516F">
              <w:t xml:space="preserve"> Chọn các khách hàng thuộc tuyến, ngày bắt đầu, ngày kết thúc, ngày ghé thăm, chu kỳ ghé thăm và thứ tự ghé thăm của từng KH.</w:t>
            </w:r>
          </w:p>
          <w:p w14:paraId="1D8B2029" w14:textId="77777777" w:rsidR="0080516F" w:rsidRDefault="0080516F" w:rsidP="00C76597">
            <w:pPr>
              <w:pStyle w:val="NormalIndent"/>
            </w:pPr>
            <w:r>
              <w:t>+ Giám sát lộ trình: giám sát theo bản đồ từng ngày theo từng NVBH.</w:t>
            </w:r>
          </w:p>
          <w:p w14:paraId="72F7D7F6" w14:textId="3AAB532E" w:rsidR="0080516F" w:rsidRPr="00CE3ECA" w:rsidRDefault="0080516F" w:rsidP="00C76597">
            <w:pPr>
              <w:pStyle w:val="NormalIndent"/>
            </w:pPr>
            <w:r>
              <w:t>+ Chỉnh sửa thông tin tuyến: cho phép chỉnh sửa NVBH, ngày giao tuyến, KH trong tuyến, tạm ngưng tuyến,.. và Cập nhật thông tin.</w:t>
            </w:r>
          </w:p>
        </w:tc>
      </w:tr>
      <w:tr w:rsidR="000025EA" w:rsidRPr="00CE3ECA" w14:paraId="56390A7C"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078C6B61" w14:textId="2C154FEE" w:rsidR="000025EA" w:rsidRPr="00CE3ECA" w:rsidRDefault="000025EA" w:rsidP="00C76597">
            <w:pPr>
              <w:pStyle w:val="NormalIndent"/>
            </w:pPr>
            <w:r w:rsidRPr="00CE3ECA">
              <w:lastRenderedPageBreak/>
              <w:t>4</w:t>
            </w:r>
          </w:p>
        </w:tc>
        <w:tc>
          <w:tcPr>
            <w:tcW w:w="3089" w:type="dxa"/>
            <w:tcBorders>
              <w:top w:val="single" w:sz="4" w:space="0" w:color="000000"/>
              <w:left w:val="single" w:sz="4" w:space="0" w:color="000000"/>
              <w:bottom w:val="single" w:sz="4" w:space="0" w:color="000000"/>
              <w:right w:val="single" w:sz="4" w:space="0" w:color="000000"/>
            </w:tcBorders>
          </w:tcPr>
          <w:p w14:paraId="310024EE" w14:textId="59A2DAFC" w:rsidR="000025EA" w:rsidRPr="00CE3ECA" w:rsidRDefault="0080516F" w:rsidP="00C76597">
            <w:pPr>
              <w:pStyle w:val="NormalIndent"/>
            </w:pPr>
            <w:r>
              <w:t>Quản lý vấn đề</w:t>
            </w:r>
          </w:p>
        </w:tc>
        <w:tc>
          <w:tcPr>
            <w:tcW w:w="1710" w:type="dxa"/>
            <w:tcBorders>
              <w:top w:val="single" w:sz="4" w:space="0" w:color="000000"/>
              <w:left w:val="single" w:sz="4" w:space="0" w:color="000000"/>
              <w:bottom w:val="single" w:sz="4" w:space="0" w:color="000000"/>
              <w:right w:val="single" w:sz="4" w:space="0" w:color="000000"/>
            </w:tcBorders>
          </w:tcPr>
          <w:p w14:paraId="6D959D3E" w14:textId="57B7D621" w:rsidR="000025EA" w:rsidRPr="00CE3ECA" w:rsidRDefault="0080516F" w:rsidP="00C76597">
            <w:pPr>
              <w:pStyle w:val="NormalIndent"/>
            </w:pPr>
            <w:r>
              <w:t>HO/GSNPP</w:t>
            </w:r>
          </w:p>
        </w:tc>
        <w:tc>
          <w:tcPr>
            <w:tcW w:w="1440" w:type="dxa"/>
            <w:tcBorders>
              <w:top w:val="single" w:sz="4" w:space="0" w:color="000000"/>
              <w:left w:val="single" w:sz="4" w:space="0" w:color="000000"/>
              <w:bottom w:val="single" w:sz="4" w:space="0" w:color="000000"/>
              <w:right w:val="single" w:sz="4" w:space="0" w:color="000000"/>
            </w:tcBorders>
          </w:tcPr>
          <w:p w14:paraId="1FBE4B1C"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A973ACD" w14:textId="77777777" w:rsidR="000025EA" w:rsidRDefault="00534FFC" w:rsidP="00C76597">
            <w:pPr>
              <w:pStyle w:val="NormalIndent"/>
            </w:pPr>
            <w:r>
              <w:t>Cho phép tạo các vấn đề cần theo dõi, hỗ trợ và khắc phục cho các chương trình KM, hay cho từng sản phẩm, hỗ trợ NVBH, Khách hàng hay bất kỳ một loại hình nào đó, vấn đề nào đó được đưa ra.</w:t>
            </w:r>
          </w:p>
          <w:p w14:paraId="3978F650" w14:textId="77777777" w:rsidR="00534FFC" w:rsidRDefault="00534FFC" w:rsidP="00C76597">
            <w:pPr>
              <w:pStyle w:val="NormalIndent"/>
            </w:pPr>
            <w:r>
              <w:t>+ Tạo vấn đề: Chọn loại vấn đề, ngày nhắc nhở, chọn đơn vị, người thực hiện, khách hàng và nội dung vấn đề. Cho phép đính kèm tệp tin, hình ảnh.</w:t>
            </w:r>
          </w:p>
          <w:p w14:paraId="6254471D" w14:textId="697FBE7B" w:rsidR="00534FFC" w:rsidRPr="00CE3ECA" w:rsidRDefault="00534FFC" w:rsidP="00C76597">
            <w:pPr>
              <w:pStyle w:val="NormalIndent"/>
            </w:pPr>
            <w:r>
              <w:t>+ Thực hiện vấn đề: cho phép tìm kiếm các vấn đề cần thực hiện.</w:t>
            </w:r>
          </w:p>
        </w:tc>
      </w:tr>
      <w:tr w:rsidR="000025EA" w:rsidRPr="00CE3ECA" w14:paraId="1B8C346C" w14:textId="77777777" w:rsidTr="00615D46">
        <w:tc>
          <w:tcPr>
            <w:tcW w:w="668" w:type="dxa"/>
            <w:tcBorders>
              <w:top w:val="single" w:sz="4" w:space="0" w:color="000000"/>
              <w:left w:val="single" w:sz="4" w:space="0" w:color="000000"/>
              <w:bottom w:val="single" w:sz="4" w:space="0" w:color="000000"/>
              <w:right w:val="single" w:sz="4" w:space="0" w:color="000000"/>
            </w:tcBorders>
          </w:tcPr>
          <w:p w14:paraId="655426EA" w14:textId="708E1F8B" w:rsidR="000025EA" w:rsidRPr="00CE3ECA" w:rsidRDefault="000025EA"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6865C01D" w14:textId="4193EE8B" w:rsidR="000025EA" w:rsidRPr="00CE3ECA" w:rsidRDefault="00866CE1" w:rsidP="00C76597">
            <w:pPr>
              <w:pStyle w:val="NormalIndent"/>
            </w:pPr>
            <w:r>
              <w:t>Huấn luyện</w:t>
            </w:r>
          </w:p>
        </w:tc>
        <w:tc>
          <w:tcPr>
            <w:tcW w:w="1710" w:type="dxa"/>
            <w:tcBorders>
              <w:top w:val="single" w:sz="4" w:space="0" w:color="000000"/>
              <w:left w:val="single" w:sz="4" w:space="0" w:color="000000"/>
              <w:bottom w:val="single" w:sz="4" w:space="0" w:color="000000"/>
              <w:right w:val="single" w:sz="4" w:space="0" w:color="000000"/>
            </w:tcBorders>
          </w:tcPr>
          <w:p w14:paraId="228801F6" w14:textId="3A061FEF" w:rsidR="000025EA" w:rsidRPr="00CE3ECA" w:rsidRDefault="00866CE1" w:rsidP="00C76597">
            <w:pPr>
              <w:pStyle w:val="NormalIndent"/>
            </w:pPr>
            <w:r>
              <w:t>HO/GSNPP</w:t>
            </w:r>
          </w:p>
        </w:tc>
        <w:tc>
          <w:tcPr>
            <w:tcW w:w="1440" w:type="dxa"/>
            <w:tcBorders>
              <w:top w:val="single" w:sz="4" w:space="0" w:color="000000"/>
              <w:left w:val="single" w:sz="4" w:space="0" w:color="000000"/>
              <w:bottom w:val="single" w:sz="4" w:space="0" w:color="000000"/>
              <w:right w:val="single" w:sz="4" w:space="0" w:color="000000"/>
            </w:tcBorders>
          </w:tcPr>
          <w:p w14:paraId="56C003A5"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6C34138" w14:textId="77777777" w:rsidR="000025EA" w:rsidRDefault="00866CE1" w:rsidP="00C76597">
            <w:pPr>
              <w:pStyle w:val="NormalIndent"/>
            </w:pPr>
            <w:r>
              <w:t>+ Cho phép tạo lịch huấn luyện theo từng đơn vị, GSNPP, NHBH, chu kỳ và ngày huấn luyện.</w:t>
            </w:r>
          </w:p>
          <w:p w14:paraId="6284CBD2" w14:textId="1269AA59" w:rsidR="00866CE1" w:rsidRPr="00CE3ECA" w:rsidRDefault="00866CE1" w:rsidP="00C76597">
            <w:pPr>
              <w:pStyle w:val="NormalIndent"/>
            </w:pPr>
            <w:r>
              <w:t xml:space="preserve">+ Thiết lập bảng đánh giá nhân viên huấn luyện: cho phép tạo các đề mục, tiêu chí đánh giá nhân viên huấn luyện: thái độ học tập, </w:t>
            </w:r>
            <w:r>
              <w:lastRenderedPageBreak/>
              <w:t>năng lực,…Đồng thời cho phép đánh giá từng nhân viên theo các tiêu chí đó trong suốt thời gian học (đầu ngày, trong ngày, cuối ngày)</w:t>
            </w:r>
          </w:p>
        </w:tc>
      </w:tr>
    </w:tbl>
    <w:p w14:paraId="14E08BB9" w14:textId="43337B85" w:rsidR="000025EA" w:rsidRDefault="000025EA" w:rsidP="000025EA">
      <w:pPr>
        <w:pStyle w:val="Heading3"/>
      </w:pPr>
      <w:bookmarkStart w:id="47" w:name="_Toc520102883"/>
      <w:r>
        <w:lastRenderedPageBreak/>
        <w:t>Quản lý</w:t>
      </w:r>
      <w:r w:rsidR="00CA3F56">
        <w:t xml:space="preserve"> các chương trình</w:t>
      </w:r>
      <w:bookmarkEnd w:id="47"/>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0025EA" w14:paraId="21397EC2"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1D438BBB" w14:textId="77777777" w:rsidR="000025EA" w:rsidRPr="00DE198E" w:rsidRDefault="000025EA"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43543437" w14:textId="77777777" w:rsidR="000025EA" w:rsidRPr="00191EEF" w:rsidRDefault="000025EA"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1063ED10" w14:textId="77777777" w:rsidR="000025EA" w:rsidRPr="00191EEF" w:rsidRDefault="000025EA"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648A3270" w14:textId="77777777" w:rsidR="000025EA" w:rsidRPr="00191EEF" w:rsidRDefault="000025EA"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24BDD24C" w14:textId="77777777" w:rsidR="000025EA" w:rsidRPr="00191EEF" w:rsidRDefault="000025EA" w:rsidP="00C76597">
            <w:pPr>
              <w:pStyle w:val="NormalIndent"/>
            </w:pPr>
            <w:r>
              <w:t>MÔ TẢ</w:t>
            </w:r>
          </w:p>
        </w:tc>
      </w:tr>
      <w:tr w:rsidR="000025EA" w14:paraId="65D9806D" w14:textId="77777777" w:rsidTr="00615D46">
        <w:tc>
          <w:tcPr>
            <w:tcW w:w="668" w:type="dxa"/>
            <w:tcBorders>
              <w:top w:val="single" w:sz="4" w:space="0" w:color="000000"/>
              <w:left w:val="single" w:sz="4" w:space="0" w:color="000000"/>
              <w:bottom w:val="single" w:sz="4" w:space="0" w:color="000000"/>
              <w:right w:val="single" w:sz="4" w:space="0" w:color="000000"/>
            </w:tcBorders>
          </w:tcPr>
          <w:p w14:paraId="35C0A774" w14:textId="77777777" w:rsidR="000025EA" w:rsidRDefault="000025EA"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3AE4D1DA" w14:textId="2916883E" w:rsidR="000025EA" w:rsidRDefault="00CA3F56" w:rsidP="00615D46">
            <w:pPr>
              <w:ind w:left="0"/>
            </w:pPr>
            <w:r>
              <w:t>Chương trình khuyến mãi</w:t>
            </w:r>
          </w:p>
        </w:tc>
        <w:tc>
          <w:tcPr>
            <w:tcW w:w="1710" w:type="dxa"/>
            <w:tcBorders>
              <w:top w:val="single" w:sz="4" w:space="0" w:color="000000"/>
              <w:left w:val="single" w:sz="4" w:space="0" w:color="000000"/>
              <w:bottom w:val="single" w:sz="4" w:space="0" w:color="000000"/>
              <w:right w:val="single" w:sz="4" w:space="0" w:color="000000"/>
            </w:tcBorders>
          </w:tcPr>
          <w:p w14:paraId="77536153" w14:textId="60756DB7" w:rsidR="000025EA" w:rsidRDefault="00CA3F56"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54C991C8" w14:textId="77777777" w:rsidR="000025E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5DC7E7C" w14:textId="77777777" w:rsidR="000025EA" w:rsidRDefault="00CA3F56" w:rsidP="00C76597">
            <w:pPr>
              <w:pStyle w:val="NormalIndent"/>
            </w:pPr>
            <w:r>
              <w:t>Cho phép tìm kiếm, thêm mới, sửa xóa các chương trình khuyến mãi. Cụ thể:</w:t>
            </w:r>
          </w:p>
          <w:p w14:paraId="4B734783" w14:textId="77777777" w:rsidR="00CA3F56" w:rsidRDefault="00CA3F56" w:rsidP="00C76597">
            <w:pPr>
              <w:pStyle w:val="NormalIndent"/>
            </w:pPr>
            <w:r>
              <w:t>+ Tìm kiếm: tìm kiếm theo tên CTKM, mã CTKM, loại CTKM, đơn vị, từ ngày .. đến ngày,trạng thái.</w:t>
            </w:r>
          </w:p>
          <w:p w14:paraId="6D5487D5" w14:textId="77777777" w:rsidR="00CA3F56" w:rsidRDefault="00CA3F56" w:rsidP="00C76597">
            <w:pPr>
              <w:pStyle w:val="NormalIndent"/>
            </w:pPr>
            <w:r>
              <w:t xml:space="preserve">+ Tạo mới CTKM: </w:t>
            </w:r>
            <w:r w:rsidR="00447D58">
              <w:t>tên CTKM, mã CTKM, loại CTKM (thêm số lượng, %, quà tặng, giảm tiền…), đơn vị, thời gian,trạng thái, Hình thức CTKM (KM chọn KH tham gia, KM chọn NVBH tham gia, KM first buy, KM mở mới), mô tả chi tiết CTKM.</w:t>
            </w:r>
          </w:p>
          <w:p w14:paraId="12783387" w14:textId="77777777" w:rsidR="00447D58" w:rsidRDefault="00447D58" w:rsidP="00C76597">
            <w:pPr>
              <w:pStyle w:val="NormalIndent"/>
            </w:pPr>
            <w:r>
              <w:t>Cho phép tạo các thông tin chi tiết của CTKM theo từng sản phẩm, nhóm sản phẩm, % khuyến mại, số lượng KM tối thiểu và tối đa,…</w:t>
            </w:r>
          </w:p>
          <w:p w14:paraId="454F9BF3" w14:textId="77777777" w:rsidR="00FF09DA" w:rsidRDefault="00FF09DA" w:rsidP="00C76597">
            <w:pPr>
              <w:pStyle w:val="NormalIndent"/>
            </w:pPr>
            <w:r>
              <w:t xml:space="preserve">+ Sửa thông tin CTKM: Đối với các CTKM đang ở trạng thái hoạt động thì tùy thuộc vào từng CTKM đã được thiết lập ngay từ đầu là có cho sửa thông tin hay không. Nếu HO cho phép sửa những thông tin nào thì chỉ được chỉnh sửa những thông tin đó. Có </w:t>
            </w:r>
            <w:r>
              <w:lastRenderedPageBreak/>
              <w:t>thể gia hạn CTKM.</w:t>
            </w:r>
          </w:p>
          <w:p w14:paraId="53EA7D65" w14:textId="6E016956" w:rsidR="00FF09DA" w:rsidRDefault="00FF09DA" w:rsidP="00C76597">
            <w:pPr>
              <w:pStyle w:val="NormalIndent"/>
            </w:pPr>
            <w:r>
              <w:t>Các CTKM ở trạng thái dự thảo được phép sửa/xóa tất cả các thông tin.</w:t>
            </w:r>
          </w:p>
        </w:tc>
      </w:tr>
      <w:tr w:rsidR="000025EA" w14:paraId="7A4DE9F9"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6420D5A6" w14:textId="208B5A5D" w:rsidR="000025EA" w:rsidRDefault="000025EA" w:rsidP="00C76597">
            <w:pPr>
              <w:pStyle w:val="NormalIndent"/>
            </w:pPr>
            <w:r>
              <w:lastRenderedPageBreak/>
              <w:t>2</w:t>
            </w:r>
          </w:p>
        </w:tc>
        <w:tc>
          <w:tcPr>
            <w:tcW w:w="3089" w:type="dxa"/>
            <w:tcBorders>
              <w:top w:val="single" w:sz="4" w:space="0" w:color="000000"/>
              <w:left w:val="single" w:sz="4" w:space="0" w:color="000000"/>
              <w:bottom w:val="single" w:sz="4" w:space="0" w:color="000000"/>
              <w:right w:val="single" w:sz="4" w:space="0" w:color="000000"/>
            </w:tcBorders>
          </w:tcPr>
          <w:p w14:paraId="5AB12B67" w14:textId="13FEF25B" w:rsidR="000025EA" w:rsidRDefault="00CA3F56" w:rsidP="00C76597">
            <w:pPr>
              <w:pStyle w:val="NormalIndent"/>
            </w:pPr>
            <w:r>
              <w:t>Chương trình thủ công</w:t>
            </w:r>
          </w:p>
        </w:tc>
        <w:tc>
          <w:tcPr>
            <w:tcW w:w="1710" w:type="dxa"/>
            <w:tcBorders>
              <w:top w:val="single" w:sz="4" w:space="0" w:color="000000"/>
              <w:left w:val="single" w:sz="4" w:space="0" w:color="000000"/>
              <w:bottom w:val="single" w:sz="4" w:space="0" w:color="000000"/>
              <w:right w:val="single" w:sz="4" w:space="0" w:color="000000"/>
            </w:tcBorders>
          </w:tcPr>
          <w:p w14:paraId="59DAF00C" w14:textId="479580B3" w:rsidR="000025EA" w:rsidRDefault="00FF09DA"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3F37F033" w14:textId="77777777" w:rsidR="000025E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AAD39D2" w14:textId="77777777" w:rsidR="000025EA" w:rsidRDefault="00FF09DA" w:rsidP="00C76597">
            <w:pPr>
              <w:pStyle w:val="NormalIndent"/>
            </w:pPr>
            <w:r>
              <w:t>Cho phép tạo mới, chỉnh sửa, xóa các chương trình khuyến mại thủ công.</w:t>
            </w:r>
          </w:p>
          <w:p w14:paraId="528FF4FF" w14:textId="77777777" w:rsidR="00975F27" w:rsidRDefault="00975F27" w:rsidP="00C76597">
            <w:pPr>
              <w:pStyle w:val="NormalIndent"/>
            </w:pPr>
            <w:r>
              <w:t>(CHƯA BIẾT AI LÀ NGƯỜI TẠO/NGƯỜI DUYỆT)</w:t>
            </w:r>
          </w:p>
          <w:p w14:paraId="753D2678" w14:textId="77777777" w:rsidR="00975F27" w:rsidRDefault="00975F27" w:rsidP="00C76597">
            <w:pPr>
              <w:pStyle w:val="NormalIndent"/>
            </w:pPr>
            <w:r>
              <w:t xml:space="preserve">+ Tạo mới CTKM thủ công: cho phép nhập tên CTKM, mã CTKM, đơn vị, trạng thái (mặc định Dự thảo), từ ngày.. đến ngày, Loại CTKM (đổi hàng, trả hàng, hủy hàng, khuyến mại tay). </w:t>
            </w:r>
          </w:p>
          <w:p w14:paraId="5790CBB4" w14:textId="77777777" w:rsidR="00975F27" w:rsidRDefault="00975F27" w:rsidP="00C76597">
            <w:pPr>
              <w:pStyle w:val="NormalIndent"/>
            </w:pPr>
            <w:r>
              <w:t>Cho phép áp dụng số suất, số lượng, số tiền KM cho từng đơn vị, thuộc tính khách hàng.</w:t>
            </w:r>
          </w:p>
          <w:p w14:paraId="6006A752" w14:textId="00F72A5F" w:rsidR="00975F27" w:rsidRDefault="00975F27" w:rsidP="00C76597">
            <w:pPr>
              <w:pStyle w:val="NormalIndent"/>
            </w:pPr>
            <w:r>
              <w:t>+ Sửa/xóa CTKM: chỉ cho phép sửa/xóa với các CTKM ở trạng thái dự thảo. Không được sửa/xóa với các CTKM đang hoạt động.</w:t>
            </w:r>
          </w:p>
        </w:tc>
      </w:tr>
      <w:tr w:rsidR="000025EA" w:rsidRPr="00CE3ECA" w14:paraId="7E2AD5B6" w14:textId="77777777" w:rsidTr="00615D46">
        <w:tc>
          <w:tcPr>
            <w:tcW w:w="668" w:type="dxa"/>
            <w:tcBorders>
              <w:top w:val="single" w:sz="4" w:space="0" w:color="000000"/>
              <w:left w:val="single" w:sz="4" w:space="0" w:color="000000"/>
              <w:bottom w:val="single" w:sz="4" w:space="0" w:color="000000"/>
              <w:right w:val="single" w:sz="4" w:space="0" w:color="000000"/>
            </w:tcBorders>
          </w:tcPr>
          <w:p w14:paraId="1A15F8F5" w14:textId="68E3A9D4" w:rsidR="000025EA" w:rsidRPr="00CE3ECA" w:rsidRDefault="000025EA" w:rsidP="00C76597">
            <w:pPr>
              <w:pStyle w:val="NormalIndent"/>
            </w:pPr>
            <w:r w:rsidRPr="00CE3ECA">
              <w:t>3</w:t>
            </w:r>
          </w:p>
        </w:tc>
        <w:tc>
          <w:tcPr>
            <w:tcW w:w="3089" w:type="dxa"/>
            <w:tcBorders>
              <w:top w:val="single" w:sz="4" w:space="0" w:color="000000"/>
              <w:left w:val="single" w:sz="4" w:space="0" w:color="000000"/>
              <w:bottom w:val="single" w:sz="4" w:space="0" w:color="000000"/>
              <w:right w:val="single" w:sz="4" w:space="0" w:color="000000"/>
            </w:tcBorders>
          </w:tcPr>
          <w:p w14:paraId="57FCA073" w14:textId="36A43D9D" w:rsidR="000025EA" w:rsidRPr="00CE3ECA" w:rsidRDefault="00CA3F56" w:rsidP="00C76597">
            <w:pPr>
              <w:pStyle w:val="NormalIndent"/>
            </w:pPr>
            <w:r>
              <w:t>Chương trình trọng tâm</w:t>
            </w:r>
          </w:p>
        </w:tc>
        <w:tc>
          <w:tcPr>
            <w:tcW w:w="1710" w:type="dxa"/>
            <w:tcBorders>
              <w:top w:val="single" w:sz="4" w:space="0" w:color="000000"/>
              <w:left w:val="single" w:sz="4" w:space="0" w:color="000000"/>
              <w:bottom w:val="single" w:sz="4" w:space="0" w:color="000000"/>
              <w:right w:val="single" w:sz="4" w:space="0" w:color="000000"/>
            </w:tcBorders>
          </w:tcPr>
          <w:p w14:paraId="11A446A1" w14:textId="5BBD1A64" w:rsidR="000025EA" w:rsidRPr="00CE3ECA" w:rsidRDefault="00F047C0"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663642B6"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E402AF7" w14:textId="4F7A3149" w:rsidR="000025EA" w:rsidRDefault="003606B2" w:rsidP="00C76597">
            <w:pPr>
              <w:pStyle w:val="NormalIndent"/>
            </w:pPr>
            <w:r>
              <w:t xml:space="preserve">Cho phép tạo mới, sửa </w:t>
            </w:r>
            <w:r w:rsidR="00270848">
              <w:t>CTTT.</w:t>
            </w:r>
          </w:p>
          <w:p w14:paraId="5DD346BF" w14:textId="77777777" w:rsidR="00FD210B" w:rsidRDefault="00FD210B" w:rsidP="00C76597">
            <w:pPr>
              <w:pStyle w:val="NormalIndent"/>
            </w:pPr>
            <w:r>
              <w:t xml:space="preserve">+ Tạo mới: nhập tên CTTT, mã CTTT, từ ngày … đến ngày, trạng thái. </w:t>
            </w:r>
          </w:p>
          <w:p w14:paraId="2A193515" w14:textId="1871E509" w:rsidR="00FD210B" w:rsidRDefault="00FD210B" w:rsidP="00C76597">
            <w:pPr>
              <w:pStyle w:val="NormalIndent"/>
            </w:pPr>
            <w:r>
              <w:t>Cho phép chọn hình thức bán hàng cho CTTT: presale, vansale hay tổng hợp; chọn đơn vị tham gia</w:t>
            </w:r>
            <w:r w:rsidR="002449AC">
              <w:t>.</w:t>
            </w:r>
          </w:p>
          <w:p w14:paraId="01284137" w14:textId="77777777" w:rsidR="00FD210B" w:rsidRDefault="00FD210B" w:rsidP="00C76597">
            <w:pPr>
              <w:pStyle w:val="NormalIndent"/>
            </w:pPr>
            <w:r>
              <w:t>Nhập sản phẩm CTTT: chi tiết đến mã ngành hàng, mã sản phẩm, mã MHTT, Loại MHTT</w:t>
            </w:r>
            <w:r w:rsidR="003606B2">
              <w:t>,..</w:t>
            </w:r>
          </w:p>
          <w:p w14:paraId="6B5C00AE" w14:textId="77777777" w:rsidR="003606B2" w:rsidRDefault="003606B2" w:rsidP="00C76597">
            <w:pPr>
              <w:pStyle w:val="NormalIndent"/>
            </w:pPr>
            <w:r>
              <w:t>Có chức năng sao chép CTTT của các chu kỳ trước đó cho CTTT hiện tại.</w:t>
            </w:r>
          </w:p>
          <w:p w14:paraId="4E805C24" w14:textId="77777777" w:rsidR="003606B2" w:rsidRDefault="003606B2" w:rsidP="00C76597">
            <w:pPr>
              <w:pStyle w:val="NormalIndent"/>
            </w:pPr>
            <w:r>
              <w:rPr>
                <w:color w:val="000000" w:themeColor="text1"/>
              </w:rPr>
              <w:lastRenderedPageBreak/>
              <w:t xml:space="preserve">+ Sửa: cho phép sửa </w:t>
            </w:r>
            <w:r>
              <w:t>lại Mã HTBH, loại MHTT. Có thể Xóa sản phẩm trọng tâm, hoặc thay đổi đơn vị tham gia.</w:t>
            </w:r>
          </w:p>
          <w:p w14:paraId="4AAA311C" w14:textId="7885ECCD" w:rsidR="003606B2" w:rsidRPr="00CE3ECA" w:rsidRDefault="003606B2" w:rsidP="00C76597">
            <w:pPr>
              <w:pStyle w:val="NormalIndent"/>
              <w:rPr>
                <w:color w:val="000000" w:themeColor="text1"/>
              </w:rPr>
            </w:pPr>
            <w:r>
              <w:t>Đối với các sản phẩm thuộc CTTT sẽ được gán dấu * để NVBH nắm được thông tin và thúc đẩy bán các sản phẩm thuộc CTTT</w:t>
            </w:r>
            <w:r w:rsidR="009C3154">
              <w:t>.</w:t>
            </w:r>
          </w:p>
        </w:tc>
      </w:tr>
      <w:tr w:rsidR="000025EA" w:rsidRPr="00CE3ECA" w14:paraId="5694517B" w14:textId="77777777" w:rsidTr="00615D46">
        <w:tc>
          <w:tcPr>
            <w:tcW w:w="668" w:type="dxa"/>
            <w:tcBorders>
              <w:top w:val="single" w:sz="4" w:space="0" w:color="000000"/>
              <w:left w:val="single" w:sz="4" w:space="0" w:color="000000"/>
              <w:bottom w:val="single" w:sz="4" w:space="0" w:color="000000"/>
              <w:right w:val="single" w:sz="4" w:space="0" w:color="000000"/>
            </w:tcBorders>
            <w:hideMark/>
          </w:tcPr>
          <w:p w14:paraId="4C559F74" w14:textId="005A7BA7" w:rsidR="000025EA" w:rsidRPr="00CE3ECA" w:rsidRDefault="000025EA" w:rsidP="00C76597">
            <w:pPr>
              <w:pStyle w:val="NormalIndent"/>
            </w:pPr>
            <w:r w:rsidRPr="00CE3ECA">
              <w:lastRenderedPageBreak/>
              <w:t>4</w:t>
            </w:r>
          </w:p>
        </w:tc>
        <w:tc>
          <w:tcPr>
            <w:tcW w:w="3089" w:type="dxa"/>
            <w:tcBorders>
              <w:top w:val="single" w:sz="4" w:space="0" w:color="000000"/>
              <w:left w:val="single" w:sz="4" w:space="0" w:color="000000"/>
              <w:bottom w:val="single" w:sz="4" w:space="0" w:color="000000"/>
              <w:right w:val="single" w:sz="4" w:space="0" w:color="000000"/>
            </w:tcBorders>
          </w:tcPr>
          <w:p w14:paraId="0BD2F432" w14:textId="6ACA6FD3" w:rsidR="000025EA" w:rsidRPr="00CE3ECA" w:rsidRDefault="009C3154" w:rsidP="00C76597">
            <w:pPr>
              <w:pStyle w:val="NormalIndent"/>
            </w:pPr>
            <w:r>
              <w:t>Chương trình Hỗ trợ thương mại</w:t>
            </w:r>
          </w:p>
        </w:tc>
        <w:tc>
          <w:tcPr>
            <w:tcW w:w="1710" w:type="dxa"/>
            <w:tcBorders>
              <w:top w:val="single" w:sz="4" w:space="0" w:color="000000"/>
              <w:left w:val="single" w:sz="4" w:space="0" w:color="000000"/>
              <w:bottom w:val="single" w:sz="4" w:space="0" w:color="000000"/>
              <w:right w:val="single" w:sz="4" w:space="0" w:color="000000"/>
            </w:tcBorders>
          </w:tcPr>
          <w:p w14:paraId="36EEC77B" w14:textId="7C0E4990" w:rsidR="000025EA" w:rsidRPr="00CE3ECA" w:rsidRDefault="00340BE5"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01677EB2"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B00E94E" w14:textId="77777777" w:rsidR="000025EA" w:rsidRDefault="009F3A92" w:rsidP="00C76597">
            <w:pPr>
              <w:pStyle w:val="NormalIndent"/>
            </w:pPr>
            <w:r>
              <w:t>Cho phép tạo mới và sửa các chương trình hỗ trợ thương mại (tích lũy – trưng bày).</w:t>
            </w:r>
          </w:p>
          <w:p w14:paraId="467AFE2A" w14:textId="77777777" w:rsidR="009F3A92" w:rsidRDefault="009F3A92" w:rsidP="00C76597">
            <w:pPr>
              <w:pStyle w:val="NormalIndent"/>
            </w:pPr>
            <w:r>
              <w:t>+ Tạo mới CTHTTM: nhập mã CT, tên CT, đơn vị, từ ngày … đến ngày, trạng thái.</w:t>
            </w:r>
          </w:p>
          <w:p w14:paraId="0A23A65D" w14:textId="77777777" w:rsidR="009F3A92" w:rsidRDefault="009F3A92" w:rsidP="00C76597">
            <w:pPr>
              <w:pStyle w:val="NormalIndent"/>
            </w:pPr>
            <w:r>
              <w:t xml:space="preserve">Hỗ trợ nhập thông tin chi tiết chương trình: </w:t>
            </w:r>
          </w:p>
          <w:p w14:paraId="0349B092" w14:textId="77777777" w:rsidR="009F3A92" w:rsidRDefault="009F3A92" w:rsidP="00C76597">
            <w:pPr>
              <w:pStyle w:val="NormalIndent"/>
              <w:numPr>
                <w:ilvl w:val="0"/>
                <w:numId w:val="7"/>
              </w:numPr>
            </w:pPr>
            <w:r>
              <w:t xml:space="preserve">Thông tin sản phẩm: ngành hàng, nhãn hiệu, hương vị. </w:t>
            </w:r>
          </w:p>
          <w:p w14:paraId="51F9671A" w14:textId="77777777" w:rsidR="009F3A92" w:rsidRDefault="009F3A92" w:rsidP="00C76597">
            <w:pPr>
              <w:pStyle w:val="NormalIndent"/>
              <w:numPr>
                <w:ilvl w:val="0"/>
                <w:numId w:val="7"/>
              </w:numPr>
            </w:pPr>
            <w:r>
              <w:t>Thông tin mức chương trình (mã mức, tên mức, số lượng, số tiền theo từng sản phẩm)</w:t>
            </w:r>
          </w:p>
          <w:p w14:paraId="2E198A77" w14:textId="77777777" w:rsidR="009F3A92" w:rsidRDefault="009F3A92" w:rsidP="00C76597">
            <w:pPr>
              <w:pStyle w:val="NormalIndent"/>
              <w:numPr>
                <w:ilvl w:val="0"/>
                <w:numId w:val="7"/>
              </w:numPr>
            </w:pPr>
            <w:r>
              <w:t>Thuộc tính khách hàng</w:t>
            </w:r>
          </w:p>
          <w:p w14:paraId="5DB71631" w14:textId="0626FEBD" w:rsidR="009F3A92" w:rsidRPr="009F3A92" w:rsidRDefault="009F3A92" w:rsidP="00C76597">
            <w:pPr>
              <w:pStyle w:val="NormalIndent"/>
              <w:numPr>
                <w:ilvl w:val="0"/>
                <w:numId w:val="7"/>
              </w:numPr>
            </w:pPr>
            <w:r>
              <w:t>Thông tin khách hàng: NPP, mã KH, tên KH, mức đăng ký, trạng thái, lịch sử.</w:t>
            </w:r>
          </w:p>
          <w:p w14:paraId="1AA8A7F5" w14:textId="77777777" w:rsidR="009F3A92" w:rsidRDefault="009F3A92" w:rsidP="00C76597">
            <w:pPr>
              <w:pStyle w:val="NormalIndent"/>
              <w:numPr>
                <w:ilvl w:val="0"/>
                <w:numId w:val="7"/>
              </w:numPr>
            </w:pPr>
            <w:r>
              <w:t>Thông tin trả thưởng: mã KH, tên KH, mức đăng ký, doanh số kế hoạch, doanh số đạt, %, số lượng kế hoạch, SL đạt. Từ đó tính ra số tiền trả thưởng.</w:t>
            </w:r>
          </w:p>
          <w:p w14:paraId="2055D212" w14:textId="77777777" w:rsidR="009F3A92" w:rsidRDefault="009F3A92" w:rsidP="00C76597">
            <w:pPr>
              <w:pStyle w:val="NormalIndent"/>
            </w:pPr>
            <w:r>
              <w:t>Cho phép nhập thông tin từ file excel và xuất file excel các thông tin về CTHTTM.</w:t>
            </w:r>
          </w:p>
          <w:p w14:paraId="7A74314D" w14:textId="75E53A71" w:rsidR="00DB0B56" w:rsidRPr="00CE3ECA" w:rsidRDefault="00DB0B56" w:rsidP="00C76597">
            <w:pPr>
              <w:pStyle w:val="NormalIndent"/>
            </w:pPr>
            <w:r>
              <w:t xml:space="preserve">+ Sửa </w:t>
            </w:r>
            <w:r w:rsidR="00A920BC">
              <w:t>: cho phép sửa một số thông tin của CTHTTM.</w:t>
            </w:r>
          </w:p>
        </w:tc>
      </w:tr>
      <w:tr w:rsidR="000025EA" w:rsidRPr="00CE3ECA" w14:paraId="19469267" w14:textId="77777777" w:rsidTr="00615D46">
        <w:tc>
          <w:tcPr>
            <w:tcW w:w="668" w:type="dxa"/>
            <w:tcBorders>
              <w:top w:val="single" w:sz="4" w:space="0" w:color="000000"/>
              <w:left w:val="single" w:sz="4" w:space="0" w:color="000000"/>
              <w:bottom w:val="single" w:sz="4" w:space="0" w:color="000000"/>
              <w:right w:val="single" w:sz="4" w:space="0" w:color="000000"/>
            </w:tcBorders>
          </w:tcPr>
          <w:p w14:paraId="1306C077" w14:textId="53401926" w:rsidR="000025EA" w:rsidRPr="00CE3ECA" w:rsidRDefault="000025EA" w:rsidP="00C76597">
            <w:pPr>
              <w:pStyle w:val="NormalIndent"/>
            </w:pPr>
            <w:r>
              <w:lastRenderedPageBreak/>
              <w:t>5</w:t>
            </w:r>
          </w:p>
        </w:tc>
        <w:tc>
          <w:tcPr>
            <w:tcW w:w="3089" w:type="dxa"/>
            <w:tcBorders>
              <w:top w:val="single" w:sz="4" w:space="0" w:color="000000"/>
              <w:left w:val="single" w:sz="4" w:space="0" w:color="000000"/>
              <w:bottom w:val="single" w:sz="4" w:space="0" w:color="000000"/>
              <w:right w:val="single" w:sz="4" w:space="0" w:color="000000"/>
            </w:tcBorders>
          </w:tcPr>
          <w:p w14:paraId="05125479" w14:textId="75FFFCC1" w:rsidR="000025EA" w:rsidRPr="00CE3ECA" w:rsidRDefault="00A920BC" w:rsidP="00C76597">
            <w:pPr>
              <w:pStyle w:val="NormalIndent"/>
            </w:pPr>
            <w:r>
              <w:t>Khuyến mãi Sale in</w:t>
            </w:r>
          </w:p>
        </w:tc>
        <w:tc>
          <w:tcPr>
            <w:tcW w:w="1710" w:type="dxa"/>
            <w:tcBorders>
              <w:top w:val="single" w:sz="4" w:space="0" w:color="000000"/>
              <w:left w:val="single" w:sz="4" w:space="0" w:color="000000"/>
              <w:bottom w:val="single" w:sz="4" w:space="0" w:color="000000"/>
              <w:right w:val="single" w:sz="4" w:space="0" w:color="000000"/>
            </w:tcBorders>
          </w:tcPr>
          <w:p w14:paraId="2B3F6520" w14:textId="7A4F5CB5" w:rsidR="000025EA" w:rsidRPr="00CE3ECA" w:rsidRDefault="009B26E6"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3A1734D2"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8BF1060" w14:textId="77777777" w:rsidR="000025EA" w:rsidRDefault="00A32EED" w:rsidP="00C76597">
            <w:pPr>
              <w:pStyle w:val="NormalIndent"/>
            </w:pPr>
            <w:r>
              <w:t>Cho phép tạo mới và sửa thông tin. Cụ thể:</w:t>
            </w:r>
          </w:p>
          <w:p w14:paraId="34C1B76D" w14:textId="77777777" w:rsidR="00A32EED" w:rsidRDefault="00A32EED" w:rsidP="00C76597">
            <w:pPr>
              <w:pStyle w:val="NormalIndent"/>
            </w:pPr>
            <w:r>
              <w:t>+ Tạo mới CTKM: nhập mã CT, tên CTKM, từ ngày, đến ngày, trạng thái và đơn vị</w:t>
            </w:r>
          </w:p>
          <w:p w14:paraId="27523EF9" w14:textId="1436E755" w:rsidR="00A32EED" w:rsidRPr="00CE3ECA" w:rsidRDefault="00A32EED" w:rsidP="00C76597">
            <w:pPr>
              <w:pStyle w:val="NormalIndent"/>
            </w:pPr>
            <w:r>
              <w:t>+ Sửa thông tin: cho phép sửa gia hạn thời hạn CTKM, trạng thái và Đơn vị áp dụng.</w:t>
            </w:r>
          </w:p>
        </w:tc>
      </w:tr>
      <w:tr w:rsidR="000025EA" w:rsidRPr="00CE3ECA" w14:paraId="651C820A" w14:textId="77777777" w:rsidTr="00615D46">
        <w:tc>
          <w:tcPr>
            <w:tcW w:w="668" w:type="dxa"/>
            <w:tcBorders>
              <w:top w:val="single" w:sz="4" w:space="0" w:color="000000"/>
              <w:left w:val="single" w:sz="4" w:space="0" w:color="000000"/>
              <w:bottom w:val="single" w:sz="4" w:space="0" w:color="000000"/>
              <w:right w:val="single" w:sz="4" w:space="0" w:color="000000"/>
            </w:tcBorders>
          </w:tcPr>
          <w:p w14:paraId="436B38E2" w14:textId="24E3DBDD" w:rsidR="000025EA" w:rsidRPr="00CE3ECA" w:rsidRDefault="000025EA" w:rsidP="00C76597">
            <w:pPr>
              <w:pStyle w:val="NormalIndent"/>
            </w:pPr>
            <w:r>
              <w:t>6</w:t>
            </w:r>
          </w:p>
        </w:tc>
        <w:tc>
          <w:tcPr>
            <w:tcW w:w="3089" w:type="dxa"/>
            <w:tcBorders>
              <w:top w:val="single" w:sz="4" w:space="0" w:color="000000"/>
              <w:left w:val="single" w:sz="4" w:space="0" w:color="000000"/>
              <w:bottom w:val="single" w:sz="4" w:space="0" w:color="000000"/>
              <w:right w:val="single" w:sz="4" w:space="0" w:color="000000"/>
            </w:tcBorders>
          </w:tcPr>
          <w:p w14:paraId="03720A2D" w14:textId="19556C11" w:rsidR="000025EA" w:rsidRPr="00CE3ECA" w:rsidRDefault="00A32EED" w:rsidP="00C76597">
            <w:pPr>
              <w:pStyle w:val="NormalIndent"/>
            </w:pPr>
            <w:r>
              <w:t>Chương trình kiểm tồn</w:t>
            </w:r>
          </w:p>
        </w:tc>
        <w:tc>
          <w:tcPr>
            <w:tcW w:w="1710" w:type="dxa"/>
            <w:tcBorders>
              <w:top w:val="single" w:sz="4" w:space="0" w:color="000000"/>
              <w:left w:val="single" w:sz="4" w:space="0" w:color="000000"/>
              <w:bottom w:val="single" w:sz="4" w:space="0" w:color="000000"/>
              <w:right w:val="single" w:sz="4" w:space="0" w:color="000000"/>
            </w:tcBorders>
          </w:tcPr>
          <w:p w14:paraId="48FD0C2E" w14:textId="7D1F86E3" w:rsidR="000025EA" w:rsidRPr="00CE3ECA" w:rsidRDefault="00A32EED"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2EC92484" w14:textId="77777777" w:rsidR="000025EA" w:rsidRPr="00CE3ECA" w:rsidRDefault="000025E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4D63681" w14:textId="77777777" w:rsidR="00A32EED" w:rsidRDefault="00A32EED" w:rsidP="00C76597">
            <w:pPr>
              <w:pStyle w:val="NormalIndent"/>
            </w:pPr>
            <w:r>
              <w:t>Cho phép tạo mới và sửa thông tin. Cụ thể:</w:t>
            </w:r>
          </w:p>
          <w:p w14:paraId="68F5CDF9" w14:textId="77777777" w:rsidR="00A32EED" w:rsidRDefault="00A32EED" w:rsidP="00C76597">
            <w:pPr>
              <w:pStyle w:val="NormalIndent"/>
            </w:pPr>
            <w:r>
              <w:t>+ Tạo mới CTKM: nhập mã CT, tên CTKM, từ ngày, đến ngày, trạng thái và đơn vị.</w:t>
            </w:r>
          </w:p>
          <w:p w14:paraId="47EC3258" w14:textId="12AFBD03" w:rsidR="00A32EED" w:rsidRDefault="00A32EED" w:rsidP="00C76597">
            <w:pPr>
              <w:pStyle w:val="NormalIndent"/>
            </w:pPr>
            <w:r>
              <w:t>Cho phép chọn sản phẩm tham gia: mã sản phẩm, tên sp, ngành hàng, nhãn hàng, hương vị và bao bì.</w:t>
            </w:r>
          </w:p>
          <w:p w14:paraId="7AF2D88E" w14:textId="5B62E981" w:rsidR="00A32EED" w:rsidRDefault="00A32EED" w:rsidP="00C76597">
            <w:pPr>
              <w:pStyle w:val="NormalIndent"/>
            </w:pPr>
            <w:r>
              <w:t>Cho phép thêm Thuộc tính khách hàng tham gia.</w:t>
            </w:r>
          </w:p>
          <w:p w14:paraId="758AB3B1" w14:textId="38EBC4DD" w:rsidR="000025EA" w:rsidRPr="00CE3ECA" w:rsidRDefault="00A32EED" w:rsidP="00C76597">
            <w:pPr>
              <w:pStyle w:val="NormalIndent"/>
            </w:pPr>
            <w:r>
              <w:t>+ Sửa thông tin: cho phép sửa gia hạn thời hạn CTKM, trạng thái và Đơn vị áp dụng.</w:t>
            </w:r>
          </w:p>
        </w:tc>
      </w:tr>
    </w:tbl>
    <w:p w14:paraId="3009BEEC" w14:textId="5CAA976B" w:rsidR="000025EA" w:rsidRDefault="00A32EED" w:rsidP="00A32EED">
      <w:pPr>
        <w:pStyle w:val="Heading3"/>
      </w:pPr>
      <w:bookmarkStart w:id="48" w:name="_Toc520102884"/>
      <w:r>
        <w:t>Bán hàng</w:t>
      </w:r>
      <w:bookmarkEnd w:id="48"/>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A32EED" w14:paraId="521E19EC" w14:textId="77777777" w:rsidTr="00A32EED">
        <w:tc>
          <w:tcPr>
            <w:tcW w:w="668" w:type="dxa"/>
            <w:tcBorders>
              <w:top w:val="single" w:sz="4" w:space="0" w:color="000000"/>
              <w:left w:val="single" w:sz="4" w:space="0" w:color="000000"/>
              <w:bottom w:val="single" w:sz="4" w:space="0" w:color="000000"/>
              <w:right w:val="single" w:sz="4" w:space="0" w:color="000000"/>
            </w:tcBorders>
            <w:hideMark/>
          </w:tcPr>
          <w:p w14:paraId="244CD2CF" w14:textId="77777777" w:rsidR="00A32EED" w:rsidRPr="00DE198E" w:rsidRDefault="00A32EED"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3240158F" w14:textId="77777777" w:rsidR="00A32EED" w:rsidRPr="00191EEF" w:rsidRDefault="00A32EED"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5F87D7EE" w14:textId="77777777" w:rsidR="00A32EED" w:rsidRPr="00191EEF" w:rsidRDefault="00A32EED"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79739C26" w14:textId="77777777" w:rsidR="00A32EED" w:rsidRPr="00191EEF" w:rsidRDefault="00A32EED"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633A6413" w14:textId="77777777" w:rsidR="00A32EED" w:rsidRPr="00191EEF" w:rsidRDefault="00A32EED" w:rsidP="00C76597">
            <w:pPr>
              <w:pStyle w:val="NormalIndent"/>
            </w:pPr>
            <w:r>
              <w:t>MÔ TẢ</w:t>
            </w:r>
          </w:p>
        </w:tc>
      </w:tr>
      <w:tr w:rsidR="00A32EED" w14:paraId="13B23858" w14:textId="77777777" w:rsidTr="00A32EED">
        <w:tc>
          <w:tcPr>
            <w:tcW w:w="668" w:type="dxa"/>
            <w:vMerge w:val="restart"/>
            <w:tcBorders>
              <w:top w:val="single" w:sz="4" w:space="0" w:color="000000"/>
              <w:left w:val="single" w:sz="4" w:space="0" w:color="000000"/>
              <w:right w:val="single" w:sz="4" w:space="0" w:color="000000"/>
            </w:tcBorders>
          </w:tcPr>
          <w:p w14:paraId="67D55796" w14:textId="6655BF22" w:rsidR="00A32EED" w:rsidRDefault="00A32EED"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7E8E020F" w14:textId="27C448BB" w:rsidR="00A32EED" w:rsidRDefault="001377E7" w:rsidP="00A32EED">
            <w:pPr>
              <w:ind w:left="0"/>
            </w:pPr>
            <w:r>
              <w:t>1a.</w:t>
            </w:r>
            <w:r w:rsidR="00A32EED">
              <w:t xml:space="preserve">Tạo đơn hàng </w:t>
            </w:r>
            <w:r w:rsidR="00754F01">
              <w:t>trên web</w:t>
            </w:r>
          </w:p>
        </w:tc>
        <w:tc>
          <w:tcPr>
            <w:tcW w:w="1710" w:type="dxa"/>
            <w:tcBorders>
              <w:top w:val="single" w:sz="4" w:space="0" w:color="000000"/>
              <w:left w:val="single" w:sz="4" w:space="0" w:color="000000"/>
              <w:bottom w:val="single" w:sz="4" w:space="0" w:color="000000"/>
              <w:right w:val="single" w:sz="4" w:space="0" w:color="000000"/>
            </w:tcBorders>
          </w:tcPr>
          <w:p w14:paraId="28F20139" w14:textId="4505C6F4" w:rsidR="00A32EED" w:rsidRDefault="00754F01"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6725A047" w14:textId="77777777" w:rsidR="00A32EED" w:rsidRDefault="00A32EED"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982A2F4" w14:textId="1BC96F16" w:rsidR="00A32EED" w:rsidRDefault="004963AA" w:rsidP="00C76597">
            <w:pPr>
              <w:pStyle w:val="NormalIndent"/>
            </w:pPr>
            <w:r>
              <w:t>Giống qui trình ở 3</w:t>
            </w:r>
            <w:r w:rsidR="00B0500A">
              <w:t>.4.</w:t>
            </w:r>
            <w:r>
              <w:t>2</w:t>
            </w:r>
          </w:p>
        </w:tc>
      </w:tr>
      <w:tr w:rsidR="00A32EED" w14:paraId="24A50F3D" w14:textId="77777777" w:rsidTr="00A32EED">
        <w:tc>
          <w:tcPr>
            <w:tcW w:w="668" w:type="dxa"/>
            <w:vMerge/>
            <w:tcBorders>
              <w:left w:val="single" w:sz="4" w:space="0" w:color="000000"/>
              <w:right w:val="single" w:sz="4" w:space="0" w:color="000000"/>
            </w:tcBorders>
            <w:hideMark/>
          </w:tcPr>
          <w:p w14:paraId="3728494F" w14:textId="315FF78A" w:rsidR="00A32EED" w:rsidRDefault="00A32EED" w:rsidP="00C76597">
            <w:pPr>
              <w:pStyle w:val="NormalIndent"/>
            </w:pPr>
          </w:p>
        </w:tc>
        <w:tc>
          <w:tcPr>
            <w:tcW w:w="3089" w:type="dxa"/>
            <w:tcBorders>
              <w:top w:val="single" w:sz="4" w:space="0" w:color="000000"/>
              <w:left w:val="single" w:sz="4" w:space="0" w:color="000000"/>
              <w:bottom w:val="single" w:sz="4" w:space="0" w:color="000000"/>
              <w:right w:val="single" w:sz="4" w:space="0" w:color="000000"/>
            </w:tcBorders>
          </w:tcPr>
          <w:p w14:paraId="1F911E2A" w14:textId="5F62E226" w:rsidR="00A32EED" w:rsidRDefault="001377E7" w:rsidP="00C76597">
            <w:pPr>
              <w:pStyle w:val="NormalIndent"/>
            </w:pPr>
            <w:r>
              <w:t>1b.</w:t>
            </w:r>
            <w:r w:rsidR="00B0500A">
              <w:t>Xử lý đơn từ Tablet</w:t>
            </w:r>
          </w:p>
        </w:tc>
        <w:tc>
          <w:tcPr>
            <w:tcW w:w="1710" w:type="dxa"/>
            <w:tcBorders>
              <w:top w:val="single" w:sz="4" w:space="0" w:color="000000"/>
              <w:left w:val="single" w:sz="4" w:space="0" w:color="000000"/>
              <w:bottom w:val="single" w:sz="4" w:space="0" w:color="000000"/>
              <w:right w:val="single" w:sz="4" w:space="0" w:color="000000"/>
            </w:tcBorders>
          </w:tcPr>
          <w:p w14:paraId="1D3EE928" w14:textId="5C0895AE" w:rsidR="00A32EED" w:rsidRDefault="00B0500A"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11836A57" w14:textId="77777777" w:rsidR="00A32EED" w:rsidRDefault="00A32EED"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79935807" w14:textId="0977CE7C" w:rsidR="0020632A" w:rsidRDefault="004963AA" w:rsidP="00C76597">
            <w:pPr>
              <w:pStyle w:val="NormalIndent"/>
            </w:pPr>
            <w:r>
              <w:t>Giống qui trình ở 3.4.3</w:t>
            </w:r>
          </w:p>
        </w:tc>
      </w:tr>
      <w:tr w:rsidR="00A32EED" w:rsidRPr="00CE3ECA" w14:paraId="1D5EA7E9" w14:textId="77777777" w:rsidTr="00A32EED">
        <w:tc>
          <w:tcPr>
            <w:tcW w:w="668" w:type="dxa"/>
            <w:vMerge/>
            <w:tcBorders>
              <w:left w:val="single" w:sz="4" w:space="0" w:color="000000"/>
              <w:bottom w:val="single" w:sz="4" w:space="0" w:color="000000"/>
              <w:right w:val="single" w:sz="4" w:space="0" w:color="000000"/>
            </w:tcBorders>
          </w:tcPr>
          <w:p w14:paraId="6B465307" w14:textId="725E26E5" w:rsidR="00A32EED" w:rsidRPr="00CE3ECA" w:rsidRDefault="00A32EED" w:rsidP="00C76597">
            <w:pPr>
              <w:pStyle w:val="NormalIndent"/>
            </w:pPr>
          </w:p>
        </w:tc>
        <w:tc>
          <w:tcPr>
            <w:tcW w:w="3089" w:type="dxa"/>
            <w:tcBorders>
              <w:top w:val="single" w:sz="4" w:space="0" w:color="000000"/>
              <w:left w:val="single" w:sz="4" w:space="0" w:color="000000"/>
              <w:bottom w:val="single" w:sz="4" w:space="0" w:color="000000"/>
              <w:right w:val="single" w:sz="4" w:space="0" w:color="000000"/>
            </w:tcBorders>
          </w:tcPr>
          <w:p w14:paraId="03EC1268" w14:textId="6E48AE68" w:rsidR="00A32EED" w:rsidRPr="00CE3ECA" w:rsidRDefault="001377E7" w:rsidP="00C76597">
            <w:pPr>
              <w:pStyle w:val="NormalIndent"/>
            </w:pPr>
            <w:r>
              <w:t>1c.Xác nhận thanh toán</w:t>
            </w:r>
          </w:p>
        </w:tc>
        <w:tc>
          <w:tcPr>
            <w:tcW w:w="1710" w:type="dxa"/>
            <w:tcBorders>
              <w:top w:val="single" w:sz="4" w:space="0" w:color="000000"/>
              <w:left w:val="single" w:sz="4" w:space="0" w:color="000000"/>
              <w:bottom w:val="single" w:sz="4" w:space="0" w:color="000000"/>
              <w:right w:val="single" w:sz="4" w:space="0" w:color="000000"/>
            </w:tcBorders>
          </w:tcPr>
          <w:p w14:paraId="128AD1C3" w14:textId="3A9A4999" w:rsidR="00A32EED" w:rsidRPr="00CE3ECA" w:rsidRDefault="00313498"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729DDF3B" w14:textId="77777777" w:rsidR="00A32EED" w:rsidRPr="00CE3ECA" w:rsidRDefault="00A32EED"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D89DFE2" w14:textId="72AF1504" w:rsidR="00A32EED" w:rsidRPr="00CE3ECA" w:rsidRDefault="004963AA" w:rsidP="00C76597">
            <w:pPr>
              <w:pStyle w:val="NormalIndent"/>
            </w:pPr>
            <w:r>
              <w:t>Giống qui trình ở 3.4.3</w:t>
            </w:r>
          </w:p>
        </w:tc>
      </w:tr>
      <w:tr w:rsidR="004963AA" w:rsidRPr="00CE3ECA" w14:paraId="0E95728D" w14:textId="77777777" w:rsidTr="00A32EED">
        <w:tc>
          <w:tcPr>
            <w:tcW w:w="668" w:type="dxa"/>
            <w:tcBorders>
              <w:top w:val="single" w:sz="4" w:space="0" w:color="000000"/>
              <w:left w:val="single" w:sz="4" w:space="0" w:color="000000"/>
              <w:bottom w:val="single" w:sz="4" w:space="0" w:color="000000"/>
              <w:right w:val="single" w:sz="4" w:space="0" w:color="000000"/>
            </w:tcBorders>
            <w:hideMark/>
          </w:tcPr>
          <w:p w14:paraId="535C6212" w14:textId="77777777" w:rsidR="004963AA" w:rsidRPr="00CE3ECA" w:rsidRDefault="004963AA" w:rsidP="00C76597">
            <w:pPr>
              <w:pStyle w:val="NormalIndent"/>
            </w:pPr>
            <w:r w:rsidRPr="00CE3ECA">
              <w:t>4</w:t>
            </w:r>
          </w:p>
        </w:tc>
        <w:tc>
          <w:tcPr>
            <w:tcW w:w="3089" w:type="dxa"/>
            <w:tcBorders>
              <w:top w:val="single" w:sz="4" w:space="0" w:color="000000"/>
              <w:left w:val="single" w:sz="4" w:space="0" w:color="000000"/>
              <w:bottom w:val="single" w:sz="4" w:space="0" w:color="000000"/>
              <w:right w:val="single" w:sz="4" w:space="0" w:color="000000"/>
            </w:tcBorders>
          </w:tcPr>
          <w:p w14:paraId="1A2B30DF" w14:textId="41C62FF1" w:rsidR="004963AA" w:rsidRPr="00CE3ECA" w:rsidRDefault="004963AA" w:rsidP="00C76597">
            <w:pPr>
              <w:pStyle w:val="NormalIndent"/>
            </w:pPr>
            <w:r>
              <w:t>Duyệt đơn hàng</w:t>
            </w:r>
          </w:p>
        </w:tc>
        <w:tc>
          <w:tcPr>
            <w:tcW w:w="1710" w:type="dxa"/>
            <w:tcBorders>
              <w:top w:val="single" w:sz="4" w:space="0" w:color="000000"/>
              <w:left w:val="single" w:sz="4" w:space="0" w:color="000000"/>
              <w:bottom w:val="single" w:sz="4" w:space="0" w:color="000000"/>
              <w:right w:val="single" w:sz="4" w:space="0" w:color="000000"/>
            </w:tcBorders>
          </w:tcPr>
          <w:p w14:paraId="05FE96CF" w14:textId="0A2560B6" w:rsidR="004963AA" w:rsidRPr="00CE3ECA" w:rsidRDefault="004963AA"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12EC34BB" w14:textId="77777777" w:rsidR="004963AA" w:rsidRPr="00CE3ECA" w:rsidRDefault="004963A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AAF9FE3" w14:textId="6B2A0332" w:rsidR="004963AA" w:rsidRPr="00CE3ECA" w:rsidRDefault="004963AA" w:rsidP="00C76597">
            <w:pPr>
              <w:pStyle w:val="NormalIndent"/>
            </w:pPr>
            <w:r>
              <w:t>Giống qui trình ở 3.4.3</w:t>
            </w:r>
          </w:p>
        </w:tc>
      </w:tr>
      <w:tr w:rsidR="004963AA" w:rsidRPr="00CE3ECA" w14:paraId="1E70C87C" w14:textId="77777777" w:rsidTr="00A32EED">
        <w:tc>
          <w:tcPr>
            <w:tcW w:w="668" w:type="dxa"/>
            <w:tcBorders>
              <w:top w:val="single" w:sz="4" w:space="0" w:color="000000"/>
              <w:left w:val="single" w:sz="4" w:space="0" w:color="000000"/>
              <w:bottom w:val="single" w:sz="4" w:space="0" w:color="000000"/>
              <w:right w:val="single" w:sz="4" w:space="0" w:color="000000"/>
            </w:tcBorders>
          </w:tcPr>
          <w:p w14:paraId="16584FB6" w14:textId="77777777" w:rsidR="004963AA" w:rsidRPr="00CE3ECA" w:rsidRDefault="004963AA"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54F6AD57" w14:textId="45C97C6A" w:rsidR="004963AA" w:rsidRPr="00CE3ECA" w:rsidRDefault="004963AA" w:rsidP="00C76597">
            <w:pPr>
              <w:pStyle w:val="NormalIndent"/>
            </w:pPr>
            <w:r>
              <w:t>Chỉ định nhân viên giao hàng</w:t>
            </w:r>
          </w:p>
        </w:tc>
        <w:tc>
          <w:tcPr>
            <w:tcW w:w="1710" w:type="dxa"/>
            <w:tcBorders>
              <w:top w:val="single" w:sz="4" w:space="0" w:color="000000"/>
              <w:left w:val="single" w:sz="4" w:space="0" w:color="000000"/>
              <w:bottom w:val="single" w:sz="4" w:space="0" w:color="000000"/>
              <w:right w:val="single" w:sz="4" w:space="0" w:color="000000"/>
            </w:tcBorders>
          </w:tcPr>
          <w:p w14:paraId="1664D39A" w14:textId="56FBECD9" w:rsidR="004963AA" w:rsidRPr="00CE3ECA" w:rsidRDefault="004963AA"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35166B20" w14:textId="77777777" w:rsidR="004963AA" w:rsidRPr="00CE3ECA" w:rsidRDefault="004963A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6AA19C3" w14:textId="77777777" w:rsidR="004963AA" w:rsidRDefault="002B0E16" w:rsidP="00C76597">
            <w:pPr>
              <w:pStyle w:val="NormalIndent"/>
            </w:pPr>
            <w:r>
              <w:t>Cho phép thay đổi thông tin NVGH, NVTT và Xe mới cho đơn hàng đã chọn.</w:t>
            </w:r>
          </w:p>
          <w:p w14:paraId="04906BD6" w14:textId="77777777" w:rsidR="002B0E16" w:rsidRDefault="002B0E16" w:rsidP="00C76597">
            <w:pPr>
              <w:pStyle w:val="NormalIndent"/>
            </w:pPr>
            <w:r>
              <w:t xml:space="preserve">Có thể tìm kiếm thông tin đơn hàng cần thay đổi NVGH: mã NPP, mã NVGH, số đơn hàng, giá </w:t>
            </w:r>
            <w:r>
              <w:lastRenderedPageBreak/>
              <w:t xml:space="preserve">trị đơn hàng, ngày, mã KH, độ ưu tiên,..Sau khi ấn Tìm kiếm, hiển thị các thông tin cơ bản của đơn hàng: số đơn hàng, ngày, khách hàng, số tiền, NVGH, NVTT, NVBH, địa chỉ, xe GH. </w:t>
            </w:r>
          </w:p>
          <w:p w14:paraId="4ED87540" w14:textId="77777777" w:rsidR="002B0E16" w:rsidRDefault="002B0E16" w:rsidP="00C76597">
            <w:pPr>
              <w:pStyle w:val="NormalIndent"/>
            </w:pPr>
            <w:r>
              <w:t xml:space="preserve">Chọn đơn hàng cần thay đổi thông tin, rồi chọn NVGH, NVTT hoặc Xe cần chỉ định giao hàng cho đơn hàng đó </w:t>
            </w:r>
            <w:r>
              <w:sym w:font="Wingdings" w:char="F0E0"/>
            </w:r>
            <w:r>
              <w:t xml:space="preserve"> ấn Cập nhập.</w:t>
            </w:r>
          </w:p>
          <w:p w14:paraId="38187C99" w14:textId="4969017C" w:rsidR="002B0E16" w:rsidRPr="00CE3ECA" w:rsidRDefault="002B0E16" w:rsidP="00C76597">
            <w:pPr>
              <w:pStyle w:val="NormalIndent"/>
            </w:pPr>
            <w:r>
              <w:t>Cho phép nhập file excel và xuất thông tin ra file excel.</w:t>
            </w:r>
          </w:p>
        </w:tc>
      </w:tr>
      <w:tr w:rsidR="004963AA" w:rsidRPr="00CE3ECA" w14:paraId="6272AB05" w14:textId="77777777" w:rsidTr="00A32EED">
        <w:tc>
          <w:tcPr>
            <w:tcW w:w="668" w:type="dxa"/>
            <w:tcBorders>
              <w:top w:val="single" w:sz="4" w:space="0" w:color="000000"/>
              <w:left w:val="single" w:sz="4" w:space="0" w:color="000000"/>
              <w:bottom w:val="single" w:sz="4" w:space="0" w:color="000000"/>
              <w:right w:val="single" w:sz="4" w:space="0" w:color="000000"/>
            </w:tcBorders>
          </w:tcPr>
          <w:p w14:paraId="67C7FAC9" w14:textId="26AB3C49" w:rsidR="004963AA" w:rsidRPr="00CE3ECA" w:rsidRDefault="004963AA" w:rsidP="00C76597">
            <w:pPr>
              <w:pStyle w:val="NormalIndent"/>
            </w:pPr>
            <w:r>
              <w:lastRenderedPageBreak/>
              <w:t>6</w:t>
            </w:r>
          </w:p>
        </w:tc>
        <w:tc>
          <w:tcPr>
            <w:tcW w:w="3089" w:type="dxa"/>
            <w:tcBorders>
              <w:top w:val="single" w:sz="4" w:space="0" w:color="000000"/>
              <w:left w:val="single" w:sz="4" w:space="0" w:color="000000"/>
              <w:bottom w:val="single" w:sz="4" w:space="0" w:color="000000"/>
              <w:right w:val="single" w:sz="4" w:space="0" w:color="000000"/>
            </w:tcBorders>
          </w:tcPr>
          <w:p w14:paraId="7DECE4A1" w14:textId="39D73238" w:rsidR="004963AA" w:rsidRPr="00CE3ECA" w:rsidRDefault="002B0E16" w:rsidP="00C76597">
            <w:pPr>
              <w:pStyle w:val="NormalIndent"/>
            </w:pPr>
            <w:r>
              <w:t>Cập nhật Kho</w:t>
            </w:r>
          </w:p>
        </w:tc>
        <w:tc>
          <w:tcPr>
            <w:tcW w:w="1710" w:type="dxa"/>
            <w:tcBorders>
              <w:top w:val="single" w:sz="4" w:space="0" w:color="000000"/>
              <w:left w:val="single" w:sz="4" w:space="0" w:color="000000"/>
              <w:bottom w:val="single" w:sz="4" w:space="0" w:color="000000"/>
              <w:right w:val="single" w:sz="4" w:space="0" w:color="000000"/>
            </w:tcBorders>
          </w:tcPr>
          <w:p w14:paraId="040BFF1C" w14:textId="0FAE6D95" w:rsidR="004963AA" w:rsidRPr="00CE3ECA" w:rsidRDefault="002B0E16"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5B468A25" w14:textId="77777777" w:rsidR="004963AA" w:rsidRPr="00CE3ECA" w:rsidRDefault="004963AA"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C2E9764" w14:textId="7C3ED8A2" w:rsidR="004963AA" w:rsidRPr="00CE3ECA" w:rsidRDefault="002B0E16" w:rsidP="00C76597">
            <w:pPr>
              <w:pStyle w:val="NormalIndent"/>
            </w:pPr>
            <w:r>
              <w:t>Giống qui trình ở 3.4.2</w:t>
            </w:r>
          </w:p>
        </w:tc>
      </w:tr>
      <w:tr w:rsidR="002B0E16" w:rsidRPr="00CE3ECA" w14:paraId="206D8DA9" w14:textId="77777777" w:rsidTr="00A32EED">
        <w:tc>
          <w:tcPr>
            <w:tcW w:w="668" w:type="dxa"/>
            <w:tcBorders>
              <w:top w:val="single" w:sz="4" w:space="0" w:color="000000"/>
              <w:left w:val="single" w:sz="4" w:space="0" w:color="000000"/>
              <w:bottom w:val="single" w:sz="4" w:space="0" w:color="000000"/>
              <w:right w:val="single" w:sz="4" w:space="0" w:color="000000"/>
            </w:tcBorders>
          </w:tcPr>
          <w:p w14:paraId="10F7A7D6" w14:textId="4CA1F35E" w:rsidR="002B0E16" w:rsidRDefault="00BF473E" w:rsidP="00C76597">
            <w:pPr>
              <w:pStyle w:val="NormalIndent"/>
            </w:pPr>
            <w:r>
              <w:t>7</w:t>
            </w:r>
          </w:p>
        </w:tc>
        <w:tc>
          <w:tcPr>
            <w:tcW w:w="3089" w:type="dxa"/>
            <w:tcBorders>
              <w:top w:val="single" w:sz="4" w:space="0" w:color="000000"/>
              <w:left w:val="single" w:sz="4" w:space="0" w:color="000000"/>
              <w:bottom w:val="single" w:sz="4" w:space="0" w:color="000000"/>
              <w:right w:val="single" w:sz="4" w:space="0" w:color="000000"/>
            </w:tcBorders>
          </w:tcPr>
          <w:p w14:paraId="07EE7F48" w14:textId="12A66736" w:rsidR="002B0E16" w:rsidRPr="00CE3ECA" w:rsidRDefault="002B0E16" w:rsidP="00C76597">
            <w:pPr>
              <w:pStyle w:val="NormalIndent"/>
            </w:pPr>
            <w:r>
              <w:t>In phiếu giao hàng</w:t>
            </w:r>
          </w:p>
        </w:tc>
        <w:tc>
          <w:tcPr>
            <w:tcW w:w="1710" w:type="dxa"/>
            <w:tcBorders>
              <w:top w:val="single" w:sz="4" w:space="0" w:color="000000"/>
              <w:left w:val="single" w:sz="4" w:space="0" w:color="000000"/>
              <w:bottom w:val="single" w:sz="4" w:space="0" w:color="000000"/>
              <w:right w:val="single" w:sz="4" w:space="0" w:color="000000"/>
            </w:tcBorders>
          </w:tcPr>
          <w:p w14:paraId="6395AC05" w14:textId="77777777" w:rsidR="002B0E16" w:rsidRPr="00CE3ECA" w:rsidRDefault="002B0E16"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7FF524DD" w14:textId="77777777" w:rsidR="002B0E16" w:rsidRPr="00CE3ECA" w:rsidRDefault="002B0E16"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140A3F4" w14:textId="77777777" w:rsidR="002B0E16" w:rsidRDefault="00DA28A5" w:rsidP="00C76597">
            <w:pPr>
              <w:pStyle w:val="NormalIndent"/>
            </w:pPr>
            <w:r>
              <w:t>Cho phép tìm kiếm đơn hàng cần in theo các tiêu chí: NPP, mã NVBH, từ ngày.. đến ngày, mã NVGH, mã KH, ngày in, lượt in, loại đơn hàng, giá trị đơn hàng, trạng thái in.</w:t>
            </w:r>
          </w:p>
          <w:p w14:paraId="744CFCA2" w14:textId="77777777" w:rsidR="00DA28A5" w:rsidRDefault="00DA28A5" w:rsidP="00C76597">
            <w:pPr>
              <w:pStyle w:val="NormalIndent"/>
            </w:pPr>
            <w:r>
              <w:t>Sau khi tìm kiếm, hiển thị thông tin cơ bản của đơn hàng</w:t>
            </w:r>
            <w:r w:rsidR="008D316C">
              <w:t>: số đơn hàng, ngày, khách hàng, số lượng, tổng tiền, địa chỉ, NVBH, ngày in.</w:t>
            </w:r>
          </w:p>
          <w:p w14:paraId="7A942572" w14:textId="2F517866" w:rsidR="008D316C" w:rsidRPr="00CE3ECA" w:rsidRDefault="008D316C" w:rsidP="00C76597">
            <w:pPr>
              <w:pStyle w:val="NormalIndent"/>
            </w:pPr>
            <w:r>
              <w:t>Cho phép in đơn tổng (gộp), in đơn lẻ theo NVBH, NVGH, khách hàng, theo xe hoặc theo các đơn mà người dung chọn.</w:t>
            </w:r>
          </w:p>
        </w:tc>
      </w:tr>
      <w:tr w:rsidR="002B0E16" w:rsidRPr="00CE3ECA" w14:paraId="22DAAACD" w14:textId="77777777" w:rsidTr="00A32EED">
        <w:tc>
          <w:tcPr>
            <w:tcW w:w="668" w:type="dxa"/>
            <w:tcBorders>
              <w:top w:val="single" w:sz="4" w:space="0" w:color="000000"/>
              <w:left w:val="single" w:sz="4" w:space="0" w:color="000000"/>
              <w:bottom w:val="single" w:sz="4" w:space="0" w:color="000000"/>
              <w:right w:val="single" w:sz="4" w:space="0" w:color="000000"/>
            </w:tcBorders>
          </w:tcPr>
          <w:p w14:paraId="26005F1A" w14:textId="4884BD06" w:rsidR="002B0E16" w:rsidRDefault="00BF473E" w:rsidP="00C76597">
            <w:pPr>
              <w:pStyle w:val="NormalIndent"/>
            </w:pPr>
            <w:r>
              <w:t>8</w:t>
            </w:r>
          </w:p>
        </w:tc>
        <w:tc>
          <w:tcPr>
            <w:tcW w:w="3089" w:type="dxa"/>
            <w:tcBorders>
              <w:top w:val="single" w:sz="4" w:space="0" w:color="000000"/>
              <w:left w:val="single" w:sz="4" w:space="0" w:color="000000"/>
              <w:bottom w:val="single" w:sz="4" w:space="0" w:color="000000"/>
              <w:right w:val="single" w:sz="4" w:space="0" w:color="000000"/>
            </w:tcBorders>
          </w:tcPr>
          <w:p w14:paraId="774D394A" w14:textId="15D1302C" w:rsidR="002B0E16" w:rsidRPr="00CE3ECA" w:rsidRDefault="002B0E16" w:rsidP="00C76597">
            <w:pPr>
              <w:pStyle w:val="NormalIndent"/>
            </w:pPr>
            <w:r>
              <w:t>Trả hàng</w:t>
            </w:r>
          </w:p>
        </w:tc>
        <w:tc>
          <w:tcPr>
            <w:tcW w:w="1710" w:type="dxa"/>
            <w:tcBorders>
              <w:top w:val="single" w:sz="4" w:space="0" w:color="000000"/>
              <w:left w:val="single" w:sz="4" w:space="0" w:color="000000"/>
              <w:bottom w:val="single" w:sz="4" w:space="0" w:color="000000"/>
              <w:right w:val="single" w:sz="4" w:space="0" w:color="000000"/>
            </w:tcBorders>
          </w:tcPr>
          <w:p w14:paraId="689BCBB5" w14:textId="77777777" w:rsidR="002B0E16" w:rsidRPr="00CE3ECA" w:rsidRDefault="002B0E16"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BE2DA76" w14:textId="77777777" w:rsidR="002B0E16" w:rsidRPr="00CE3ECA" w:rsidRDefault="002B0E16"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8E3B670" w14:textId="77777777" w:rsidR="002B0E16" w:rsidRPr="00CE3ECA" w:rsidRDefault="002B0E16" w:rsidP="00C76597">
            <w:pPr>
              <w:pStyle w:val="NormalIndent"/>
            </w:pPr>
          </w:p>
        </w:tc>
      </w:tr>
      <w:tr w:rsidR="002B0E16" w:rsidRPr="00CE3ECA" w14:paraId="190DA294" w14:textId="77777777" w:rsidTr="00A32EED">
        <w:tc>
          <w:tcPr>
            <w:tcW w:w="668" w:type="dxa"/>
            <w:tcBorders>
              <w:top w:val="single" w:sz="4" w:space="0" w:color="000000"/>
              <w:left w:val="single" w:sz="4" w:space="0" w:color="000000"/>
              <w:bottom w:val="single" w:sz="4" w:space="0" w:color="000000"/>
              <w:right w:val="single" w:sz="4" w:space="0" w:color="000000"/>
            </w:tcBorders>
          </w:tcPr>
          <w:p w14:paraId="2A7F0E37" w14:textId="7D51CA94" w:rsidR="002B0E16" w:rsidRDefault="00BF473E" w:rsidP="00C76597">
            <w:pPr>
              <w:pStyle w:val="NormalIndent"/>
            </w:pPr>
            <w:r>
              <w:t>9</w:t>
            </w:r>
          </w:p>
        </w:tc>
        <w:tc>
          <w:tcPr>
            <w:tcW w:w="3089" w:type="dxa"/>
            <w:tcBorders>
              <w:top w:val="single" w:sz="4" w:space="0" w:color="000000"/>
              <w:left w:val="single" w:sz="4" w:space="0" w:color="000000"/>
              <w:bottom w:val="single" w:sz="4" w:space="0" w:color="000000"/>
              <w:right w:val="single" w:sz="4" w:space="0" w:color="000000"/>
            </w:tcBorders>
          </w:tcPr>
          <w:p w14:paraId="6751286C" w14:textId="3B22C73B" w:rsidR="002B0E16" w:rsidRDefault="002B0E16" w:rsidP="00C76597">
            <w:pPr>
              <w:pStyle w:val="NormalIndent"/>
            </w:pPr>
            <w:r>
              <w:t>Danh sách đơn hàng</w:t>
            </w:r>
          </w:p>
        </w:tc>
        <w:tc>
          <w:tcPr>
            <w:tcW w:w="1710" w:type="dxa"/>
            <w:tcBorders>
              <w:top w:val="single" w:sz="4" w:space="0" w:color="000000"/>
              <w:left w:val="single" w:sz="4" w:space="0" w:color="000000"/>
              <w:bottom w:val="single" w:sz="4" w:space="0" w:color="000000"/>
              <w:right w:val="single" w:sz="4" w:space="0" w:color="000000"/>
            </w:tcBorders>
          </w:tcPr>
          <w:p w14:paraId="2F88AC46" w14:textId="6A6C62B1" w:rsidR="002B0E16" w:rsidRPr="00CE3ECA" w:rsidRDefault="00B51BDC"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2945C8A1" w14:textId="77777777" w:rsidR="002B0E16" w:rsidRPr="00CE3ECA" w:rsidRDefault="002B0E16"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76978AA" w14:textId="77777777" w:rsidR="002B0E16" w:rsidRDefault="00297A09" w:rsidP="00C76597">
            <w:pPr>
              <w:pStyle w:val="NormalIndent"/>
            </w:pPr>
            <w:r>
              <w:t>Chức năng truy vấn thông tin các đơn hàng theo các tiêu chí: đơn vị, loại đơn hàng, số đơn hàng, số tham chiếu, từ ngày…đến ngày, mã KH, NVBH, tên KH, NVGH, ngày giao hàng, độ ưu tiên, trạng thái.</w:t>
            </w:r>
          </w:p>
          <w:p w14:paraId="752EA219" w14:textId="3829F614" w:rsidR="00297A09" w:rsidRPr="00CE3ECA" w:rsidRDefault="00297A09" w:rsidP="00C76597">
            <w:pPr>
              <w:pStyle w:val="NormalIndent"/>
            </w:pPr>
            <w:r>
              <w:lastRenderedPageBreak/>
              <w:t>Sauk hi tìm kiếm, hiển thị một số thông tin cơ bản của đơn hàng, và có nút Chi tiết để xem chi tiết đơn hàng: sản phẩm, số lượng, số tiền,..</w:t>
            </w:r>
          </w:p>
        </w:tc>
      </w:tr>
    </w:tbl>
    <w:p w14:paraId="7CA4E322" w14:textId="6446F410" w:rsidR="00A32EED" w:rsidRDefault="00A32EED" w:rsidP="00A32EED"/>
    <w:p w14:paraId="3CD22BA4" w14:textId="65E10C44" w:rsidR="00297A09" w:rsidRDefault="00297A09" w:rsidP="001626DC">
      <w:pPr>
        <w:pStyle w:val="Heading3"/>
      </w:pPr>
      <w:bookmarkStart w:id="49" w:name="_Toc520102885"/>
      <w:r>
        <w:t>Kho</w:t>
      </w:r>
      <w:bookmarkEnd w:id="49"/>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297A09" w14:paraId="15616460" w14:textId="77777777" w:rsidTr="005B7BC9">
        <w:tc>
          <w:tcPr>
            <w:tcW w:w="668" w:type="dxa"/>
            <w:tcBorders>
              <w:top w:val="single" w:sz="4" w:space="0" w:color="000000"/>
              <w:left w:val="single" w:sz="4" w:space="0" w:color="000000"/>
              <w:bottom w:val="single" w:sz="4" w:space="0" w:color="000000"/>
              <w:right w:val="single" w:sz="4" w:space="0" w:color="000000"/>
            </w:tcBorders>
            <w:hideMark/>
          </w:tcPr>
          <w:p w14:paraId="18E219A5" w14:textId="77777777" w:rsidR="00297A09" w:rsidRPr="00DE198E" w:rsidRDefault="00297A09"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34FE9766" w14:textId="77777777" w:rsidR="00297A09" w:rsidRPr="00191EEF" w:rsidRDefault="00297A09"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2602F055" w14:textId="77777777" w:rsidR="00297A09" w:rsidRPr="00191EEF" w:rsidRDefault="00297A09"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59CAC345" w14:textId="77777777" w:rsidR="00297A09" w:rsidRPr="00191EEF" w:rsidRDefault="00297A09"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52B21877" w14:textId="77777777" w:rsidR="00297A09" w:rsidRPr="00191EEF" w:rsidRDefault="00297A09" w:rsidP="00C76597">
            <w:pPr>
              <w:pStyle w:val="NormalIndent"/>
            </w:pPr>
            <w:r>
              <w:t>MÔ TẢ</w:t>
            </w:r>
          </w:p>
        </w:tc>
      </w:tr>
      <w:tr w:rsidR="00297A09" w14:paraId="7B83B397" w14:textId="77777777" w:rsidTr="005B7BC9">
        <w:tc>
          <w:tcPr>
            <w:tcW w:w="668" w:type="dxa"/>
            <w:tcBorders>
              <w:top w:val="single" w:sz="4" w:space="0" w:color="000000"/>
              <w:left w:val="single" w:sz="4" w:space="0" w:color="000000"/>
              <w:bottom w:val="single" w:sz="4" w:space="0" w:color="000000"/>
              <w:right w:val="single" w:sz="4" w:space="0" w:color="000000"/>
            </w:tcBorders>
          </w:tcPr>
          <w:p w14:paraId="545473DE" w14:textId="77777777" w:rsidR="00297A09" w:rsidRDefault="00297A09"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46EDDFF1" w14:textId="0BC6968E" w:rsidR="00297A09" w:rsidRDefault="00297A09" w:rsidP="005B7BC9">
            <w:pPr>
              <w:ind w:left="0"/>
            </w:pPr>
            <w:r>
              <w:t>Quản lý kho NPP</w:t>
            </w:r>
          </w:p>
        </w:tc>
        <w:tc>
          <w:tcPr>
            <w:tcW w:w="1710" w:type="dxa"/>
            <w:tcBorders>
              <w:top w:val="single" w:sz="4" w:space="0" w:color="000000"/>
              <w:left w:val="single" w:sz="4" w:space="0" w:color="000000"/>
              <w:bottom w:val="single" w:sz="4" w:space="0" w:color="000000"/>
              <w:right w:val="single" w:sz="4" w:space="0" w:color="000000"/>
            </w:tcBorders>
          </w:tcPr>
          <w:p w14:paraId="2EB507A7" w14:textId="1A2F76CA" w:rsidR="00297A09" w:rsidRDefault="005B7BC9"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71F3691B" w14:textId="77777777" w:rsidR="00297A09"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75B3DE13" w14:textId="77777777" w:rsidR="005B7BC9" w:rsidRDefault="005B7BC9" w:rsidP="00C76597">
            <w:pPr>
              <w:pStyle w:val="NormalIndent"/>
            </w:pPr>
            <w:r>
              <w:t>Có chức năng tìm kiếm Kho theo các tiêu chí: đơn vị, mã kho/tên kho, từ ngày…đến ngày, loại kho, trạng thái.</w:t>
            </w:r>
          </w:p>
          <w:p w14:paraId="4670A8D5" w14:textId="77777777" w:rsidR="005B7BC9" w:rsidRDefault="005B7BC9" w:rsidP="00C76597">
            <w:pPr>
              <w:pStyle w:val="NormalIndent"/>
            </w:pPr>
            <w:r>
              <w:t>Sau khi ấn Tìm kiếm, hiển thị thông tin Kho cần tìm kiếm, cho phép xem Tồn kho sản phẩm theo từng kho. Cụ thể: hiển thị mã sản phẩm, tên sản phẩm, tồn kho thực tế, tồn kho đáp ứng theo từng sản phẩm.</w:t>
            </w:r>
          </w:p>
          <w:p w14:paraId="2214300A" w14:textId="1012256B" w:rsidR="00297A09" w:rsidRDefault="005B7BC9" w:rsidP="00C76597">
            <w:pPr>
              <w:pStyle w:val="NormalIndent"/>
            </w:pPr>
            <w:r>
              <w:t xml:space="preserve">Cho phép thêm mới/chỉnh sửa Kho. </w:t>
            </w:r>
          </w:p>
        </w:tc>
      </w:tr>
      <w:tr w:rsidR="00297A09" w14:paraId="1449FF00" w14:textId="77777777" w:rsidTr="005B7BC9">
        <w:tc>
          <w:tcPr>
            <w:tcW w:w="668" w:type="dxa"/>
            <w:tcBorders>
              <w:top w:val="single" w:sz="4" w:space="0" w:color="000000"/>
              <w:left w:val="single" w:sz="4" w:space="0" w:color="000000"/>
              <w:bottom w:val="single" w:sz="4" w:space="0" w:color="000000"/>
              <w:right w:val="single" w:sz="4" w:space="0" w:color="000000"/>
            </w:tcBorders>
            <w:hideMark/>
          </w:tcPr>
          <w:p w14:paraId="068D9E65" w14:textId="6B09DA24" w:rsidR="00297A09" w:rsidRDefault="00297A09" w:rsidP="00C76597">
            <w:pPr>
              <w:pStyle w:val="NormalIndent"/>
            </w:pPr>
            <w:r>
              <w:t>2</w:t>
            </w:r>
          </w:p>
        </w:tc>
        <w:tc>
          <w:tcPr>
            <w:tcW w:w="3089" w:type="dxa"/>
            <w:tcBorders>
              <w:top w:val="single" w:sz="4" w:space="0" w:color="000000"/>
              <w:left w:val="single" w:sz="4" w:space="0" w:color="000000"/>
              <w:bottom w:val="single" w:sz="4" w:space="0" w:color="000000"/>
              <w:right w:val="single" w:sz="4" w:space="0" w:color="000000"/>
            </w:tcBorders>
          </w:tcPr>
          <w:p w14:paraId="020249F5" w14:textId="6CE8BED5" w:rsidR="00297A09" w:rsidRDefault="0038724A" w:rsidP="00C76597">
            <w:pPr>
              <w:pStyle w:val="NormalIndent"/>
            </w:pPr>
            <w:r>
              <w:t>Quản lý giao dịch kho</w:t>
            </w:r>
          </w:p>
        </w:tc>
        <w:tc>
          <w:tcPr>
            <w:tcW w:w="1710" w:type="dxa"/>
            <w:tcBorders>
              <w:top w:val="single" w:sz="4" w:space="0" w:color="000000"/>
              <w:left w:val="single" w:sz="4" w:space="0" w:color="000000"/>
              <w:bottom w:val="single" w:sz="4" w:space="0" w:color="000000"/>
              <w:right w:val="single" w:sz="4" w:space="0" w:color="000000"/>
            </w:tcBorders>
          </w:tcPr>
          <w:p w14:paraId="2CDBF780" w14:textId="37EDEED0" w:rsidR="00297A09" w:rsidRDefault="0038724A" w:rsidP="00C76597">
            <w:pPr>
              <w:pStyle w:val="NormalIndent"/>
            </w:pPr>
            <w:r>
              <w:t>KTNPP</w:t>
            </w:r>
          </w:p>
        </w:tc>
        <w:tc>
          <w:tcPr>
            <w:tcW w:w="1440" w:type="dxa"/>
            <w:tcBorders>
              <w:top w:val="single" w:sz="4" w:space="0" w:color="000000"/>
              <w:left w:val="single" w:sz="4" w:space="0" w:color="000000"/>
              <w:bottom w:val="single" w:sz="4" w:space="0" w:color="000000"/>
              <w:right w:val="single" w:sz="4" w:space="0" w:color="000000"/>
            </w:tcBorders>
          </w:tcPr>
          <w:p w14:paraId="0DB2A586" w14:textId="77777777" w:rsidR="00297A09"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1EEDE032" w14:textId="77777777" w:rsidR="00297A09" w:rsidRDefault="00E7569E" w:rsidP="00C76597">
            <w:pPr>
              <w:pStyle w:val="NormalIndent"/>
            </w:pPr>
            <w:r>
              <w:t>Có chức năng Tìm</w:t>
            </w:r>
            <w:r w:rsidR="000A24D2">
              <w:t xml:space="preserve"> kiếm kho theo đơn vị, loại kho, trạng thái, từ ngày…đến ngày.</w:t>
            </w:r>
          </w:p>
          <w:p w14:paraId="61258441" w14:textId="77777777" w:rsidR="000A24D2" w:rsidRDefault="000A24D2" w:rsidP="00C76597">
            <w:pPr>
              <w:pStyle w:val="NormalIndent"/>
            </w:pPr>
            <w:r>
              <w:t>Sauk hi Tìm kiếm, hiển thị thông tin giao dịch kho bao gồm: mã đơn vị, tên đơn vị, mã giao dich, ngày thực hiện, tổng tiền, trạng thái.</w:t>
            </w:r>
          </w:p>
          <w:p w14:paraId="1984BCC1" w14:textId="1C716C75" w:rsidR="000A24D2" w:rsidRDefault="000A24D2" w:rsidP="00C76597">
            <w:pPr>
              <w:pStyle w:val="NormalIndent"/>
            </w:pPr>
            <w:r>
              <w:t>Có nút Xem chi tiết giao dịch kho: mã sản phẩm, tên sản phẩm, kho xuất, kho nhập, số lượng, giá bán, thành tiền.</w:t>
            </w:r>
          </w:p>
        </w:tc>
      </w:tr>
      <w:tr w:rsidR="00297A09" w:rsidRPr="00CE3ECA" w14:paraId="75E721FE" w14:textId="77777777" w:rsidTr="005B7BC9">
        <w:tc>
          <w:tcPr>
            <w:tcW w:w="668" w:type="dxa"/>
            <w:tcBorders>
              <w:top w:val="single" w:sz="4" w:space="0" w:color="000000"/>
              <w:left w:val="single" w:sz="4" w:space="0" w:color="000000"/>
              <w:bottom w:val="single" w:sz="4" w:space="0" w:color="000000"/>
              <w:right w:val="single" w:sz="4" w:space="0" w:color="000000"/>
            </w:tcBorders>
          </w:tcPr>
          <w:p w14:paraId="75C85007" w14:textId="774F980A" w:rsidR="00297A09" w:rsidRPr="00CE3ECA" w:rsidRDefault="00297A09" w:rsidP="00C76597">
            <w:pPr>
              <w:pStyle w:val="NormalIndent"/>
            </w:pPr>
            <w:r w:rsidRPr="00CE3ECA">
              <w:t>3</w:t>
            </w:r>
          </w:p>
        </w:tc>
        <w:tc>
          <w:tcPr>
            <w:tcW w:w="3089" w:type="dxa"/>
            <w:tcBorders>
              <w:top w:val="single" w:sz="4" w:space="0" w:color="000000"/>
              <w:left w:val="single" w:sz="4" w:space="0" w:color="000000"/>
              <w:bottom w:val="single" w:sz="4" w:space="0" w:color="000000"/>
              <w:right w:val="single" w:sz="4" w:space="0" w:color="000000"/>
            </w:tcBorders>
          </w:tcPr>
          <w:p w14:paraId="20B3231E" w14:textId="0DA3B4CF" w:rsidR="00297A09" w:rsidRPr="00CE3ECA" w:rsidRDefault="009E355A" w:rsidP="00C76597">
            <w:pPr>
              <w:pStyle w:val="NormalIndent"/>
            </w:pPr>
            <w:r>
              <w:t>Kiểm kê kho</w:t>
            </w:r>
          </w:p>
        </w:tc>
        <w:tc>
          <w:tcPr>
            <w:tcW w:w="1710" w:type="dxa"/>
            <w:tcBorders>
              <w:top w:val="single" w:sz="4" w:space="0" w:color="000000"/>
              <w:left w:val="single" w:sz="4" w:space="0" w:color="000000"/>
              <w:bottom w:val="single" w:sz="4" w:space="0" w:color="000000"/>
              <w:right w:val="single" w:sz="4" w:space="0" w:color="000000"/>
            </w:tcBorders>
          </w:tcPr>
          <w:p w14:paraId="1356F212" w14:textId="77777777" w:rsidR="00297A09" w:rsidRPr="00CE3ECA" w:rsidRDefault="00297A09"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09914A8C" w14:textId="77777777" w:rsidR="00297A09" w:rsidRPr="00CE3ECA"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5E5A491" w14:textId="5C5C1658" w:rsidR="00297A09" w:rsidRPr="00CE3ECA" w:rsidRDefault="009E355A" w:rsidP="00C76597">
            <w:pPr>
              <w:pStyle w:val="NormalIndent"/>
            </w:pPr>
            <w:r>
              <w:t>Tương tự 3.6</w:t>
            </w:r>
          </w:p>
        </w:tc>
      </w:tr>
      <w:tr w:rsidR="00297A09" w:rsidRPr="00CE3ECA" w14:paraId="6F78C711" w14:textId="77777777" w:rsidTr="005B7BC9">
        <w:tc>
          <w:tcPr>
            <w:tcW w:w="668" w:type="dxa"/>
            <w:tcBorders>
              <w:top w:val="single" w:sz="4" w:space="0" w:color="000000"/>
              <w:left w:val="single" w:sz="4" w:space="0" w:color="000000"/>
              <w:bottom w:val="single" w:sz="4" w:space="0" w:color="000000"/>
              <w:right w:val="single" w:sz="4" w:space="0" w:color="000000"/>
            </w:tcBorders>
            <w:hideMark/>
          </w:tcPr>
          <w:p w14:paraId="3F100CE0" w14:textId="77777777" w:rsidR="00297A09" w:rsidRPr="00CE3ECA" w:rsidRDefault="00297A09" w:rsidP="00C76597">
            <w:pPr>
              <w:pStyle w:val="NormalIndent"/>
            </w:pPr>
            <w:r w:rsidRPr="00CE3ECA">
              <w:lastRenderedPageBreak/>
              <w:t>4</w:t>
            </w:r>
          </w:p>
        </w:tc>
        <w:tc>
          <w:tcPr>
            <w:tcW w:w="3089" w:type="dxa"/>
            <w:tcBorders>
              <w:top w:val="single" w:sz="4" w:space="0" w:color="000000"/>
              <w:left w:val="single" w:sz="4" w:space="0" w:color="000000"/>
              <w:bottom w:val="single" w:sz="4" w:space="0" w:color="000000"/>
              <w:right w:val="single" w:sz="4" w:space="0" w:color="000000"/>
            </w:tcBorders>
          </w:tcPr>
          <w:p w14:paraId="65CAD41A" w14:textId="53D20572" w:rsidR="00297A09" w:rsidRPr="00CE3ECA" w:rsidRDefault="009E355A" w:rsidP="00C76597">
            <w:pPr>
              <w:pStyle w:val="NormalIndent"/>
            </w:pPr>
            <w:r>
              <w:t>Điều chỉnh kho</w:t>
            </w:r>
          </w:p>
        </w:tc>
        <w:tc>
          <w:tcPr>
            <w:tcW w:w="1710" w:type="dxa"/>
            <w:tcBorders>
              <w:top w:val="single" w:sz="4" w:space="0" w:color="000000"/>
              <w:left w:val="single" w:sz="4" w:space="0" w:color="000000"/>
              <w:bottom w:val="single" w:sz="4" w:space="0" w:color="000000"/>
              <w:right w:val="single" w:sz="4" w:space="0" w:color="000000"/>
            </w:tcBorders>
          </w:tcPr>
          <w:p w14:paraId="3137C469" w14:textId="3B27D5E8" w:rsidR="00297A09" w:rsidRPr="00CE3ECA" w:rsidRDefault="009E355A"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4376B740" w14:textId="77777777" w:rsidR="00297A09" w:rsidRPr="00CE3ECA"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E6AAD70" w14:textId="559C3728" w:rsidR="00297A09" w:rsidRDefault="009E355A" w:rsidP="00C76597">
            <w:pPr>
              <w:pStyle w:val="NormalIndent"/>
            </w:pPr>
            <w:r>
              <w:t>Cho phép quản lý điều chỉnh kho: có 2 chức năng:</w:t>
            </w:r>
          </w:p>
          <w:p w14:paraId="64FCDE15" w14:textId="666287ED" w:rsidR="009E355A" w:rsidRDefault="009E355A" w:rsidP="00C76597">
            <w:pPr>
              <w:pStyle w:val="NormalIndent"/>
            </w:pPr>
            <w:r>
              <w:t>+ Thêm mới điều chỉnh: cho phép chọn: Điều chuyển kho/Nhập xuất kho điều chỉnh.</w:t>
            </w:r>
          </w:p>
          <w:p w14:paraId="3C60FA8D" w14:textId="3F593285" w:rsidR="009E355A" w:rsidRPr="00CE3ECA" w:rsidRDefault="009E355A" w:rsidP="00C76597">
            <w:pPr>
              <w:pStyle w:val="NormalIndent"/>
            </w:pPr>
            <w:r>
              <w:t>+ chỉnh sửa</w:t>
            </w:r>
            <w:r w:rsidR="001A1030">
              <w:t>: cho phép chỉnh sửa thông tin điều chỉnh.</w:t>
            </w:r>
          </w:p>
        </w:tc>
      </w:tr>
      <w:tr w:rsidR="00297A09" w:rsidRPr="00CE3ECA" w14:paraId="1551B131" w14:textId="77777777" w:rsidTr="005B7BC9">
        <w:tc>
          <w:tcPr>
            <w:tcW w:w="668" w:type="dxa"/>
            <w:tcBorders>
              <w:top w:val="single" w:sz="4" w:space="0" w:color="000000"/>
              <w:left w:val="single" w:sz="4" w:space="0" w:color="000000"/>
              <w:bottom w:val="single" w:sz="4" w:space="0" w:color="000000"/>
              <w:right w:val="single" w:sz="4" w:space="0" w:color="000000"/>
            </w:tcBorders>
          </w:tcPr>
          <w:p w14:paraId="0779BAD6" w14:textId="53E0C2B0" w:rsidR="00297A09" w:rsidRPr="00CE3ECA" w:rsidRDefault="00297A09"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64014755" w14:textId="32130C75" w:rsidR="00297A09" w:rsidRPr="00CE3ECA" w:rsidRDefault="001A1030" w:rsidP="00C76597">
            <w:pPr>
              <w:pStyle w:val="NormalIndent"/>
            </w:pPr>
            <w:r>
              <w:t>Nhập kho Vansales</w:t>
            </w:r>
          </w:p>
        </w:tc>
        <w:tc>
          <w:tcPr>
            <w:tcW w:w="1710" w:type="dxa"/>
            <w:tcBorders>
              <w:top w:val="single" w:sz="4" w:space="0" w:color="000000"/>
              <w:left w:val="single" w:sz="4" w:space="0" w:color="000000"/>
              <w:bottom w:val="single" w:sz="4" w:space="0" w:color="000000"/>
              <w:right w:val="single" w:sz="4" w:space="0" w:color="000000"/>
            </w:tcBorders>
          </w:tcPr>
          <w:p w14:paraId="201A6C6F" w14:textId="35845DE6" w:rsidR="00297A09" w:rsidRPr="00CE3ECA" w:rsidRDefault="001A1030"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30BEAF06" w14:textId="77777777" w:rsidR="00297A09" w:rsidRPr="00CE3ECA"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A880F61" w14:textId="77777777" w:rsidR="00297A09" w:rsidRDefault="001A1030" w:rsidP="00C76597">
            <w:pPr>
              <w:pStyle w:val="NormalIndent"/>
            </w:pPr>
            <w:r>
              <w:t>Cho phép tìm kiếm thông tin Kho Vansale cần nhập theo các tiêu chí: NPP, Nhân viên bán hàng, Tên nhân viên, ngày, người lập.</w:t>
            </w:r>
          </w:p>
          <w:p w14:paraId="1E4D44B6" w14:textId="1C351F01" w:rsidR="001A1030" w:rsidRPr="00CE3ECA" w:rsidRDefault="001A1030" w:rsidP="00C76597">
            <w:pPr>
              <w:pStyle w:val="NormalIndent"/>
            </w:pPr>
            <w:r>
              <w:t xml:space="preserve">Sauk hi Lấy thông tin Kho Vansales theo NVBH, hệ thống tự động hiển thị thông tin sản phẩm còn lại của NVBH để thực hiện nhập lại kho Vansale: mã sản phẩm, tên sp, Kho, số lượng, giá bán lẻ, thành tiền. </w:t>
            </w:r>
          </w:p>
        </w:tc>
      </w:tr>
      <w:tr w:rsidR="00297A09" w:rsidRPr="00CE3ECA" w14:paraId="0500D3B6" w14:textId="77777777" w:rsidTr="005B7BC9">
        <w:tc>
          <w:tcPr>
            <w:tcW w:w="668" w:type="dxa"/>
            <w:tcBorders>
              <w:top w:val="single" w:sz="4" w:space="0" w:color="000000"/>
              <w:left w:val="single" w:sz="4" w:space="0" w:color="000000"/>
              <w:bottom w:val="single" w:sz="4" w:space="0" w:color="000000"/>
              <w:right w:val="single" w:sz="4" w:space="0" w:color="000000"/>
            </w:tcBorders>
          </w:tcPr>
          <w:p w14:paraId="7A076BAE" w14:textId="30C2DEFF" w:rsidR="00297A09" w:rsidRPr="00CE3ECA" w:rsidRDefault="00297A09" w:rsidP="00C76597">
            <w:pPr>
              <w:pStyle w:val="NormalIndent"/>
            </w:pPr>
            <w:r>
              <w:t>6</w:t>
            </w:r>
          </w:p>
        </w:tc>
        <w:tc>
          <w:tcPr>
            <w:tcW w:w="3089" w:type="dxa"/>
            <w:tcBorders>
              <w:top w:val="single" w:sz="4" w:space="0" w:color="000000"/>
              <w:left w:val="single" w:sz="4" w:space="0" w:color="000000"/>
              <w:bottom w:val="single" w:sz="4" w:space="0" w:color="000000"/>
              <w:right w:val="single" w:sz="4" w:space="0" w:color="000000"/>
            </w:tcBorders>
          </w:tcPr>
          <w:p w14:paraId="09BAEBF9" w14:textId="3CF3296D" w:rsidR="00297A09" w:rsidRPr="00CE3ECA" w:rsidRDefault="001A1030" w:rsidP="00C76597">
            <w:pPr>
              <w:pStyle w:val="NormalIndent"/>
            </w:pPr>
            <w:r>
              <w:t>Xuất kho Vansales</w:t>
            </w:r>
          </w:p>
        </w:tc>
        <w:tc>
          <w:tcPr>
            <w:tcW w:w="1710" w:type="dxa"/>
            <w:tcBorders>
              <w:top w:val="single" w:sz="4" w:space="0" w:color="000000"/>
              <w:left w:val="single" w:sz="4" w:space="0" w:color="000000"/>
              <w:bottom w:val="single" w:sz="4" w:space="0" w:color="000000"/>
              <w:right w:val="single" w:sz="4" w:space="0" w:color="000000"/>
            </w:tcBorders>
          </w:tcPr>
          <w:p w14:paraId="62FB6960" w14:textId="5789200D" w:rsidR="00297A09" w:rsidRPr="00CE3ECA" w:rsidRDefault="001A1030"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6206715F" w14:textId="77777777" w:rsidR="00297A09" w:rsidRPr="00CE3ECA" w:rsidRDefault="00297A09"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7FF1249F" w14:textId="77777777" w:rsidR="00297A09" w:rsidRDefault="00E87074" w:rsidP="00C76597">
            <w:pPr>
              <w:pStyle w:val="NormalIndent"/>
            </w:pPr>
            <w:r>
              <w:t xml:space="preserve">Cho phép nhập thông tin: NPP, Nhân viên bán hàng, Mã phiếu, chọn xe, ngày, người lập. </w:t>
            </w:r>
          </w:p>
          <w:p w14:paraId="2C384020" w14:textId="14768753" w:rsidR="00E87074" w:rsidRPr="00CE3ECA" w:rsidRDefault="00E87074" w:rsidP="00C76597">
            <w:pPr>
              <w:pStyle w:val="NormalIndent"/>
            </w:pPr>
            <w:r>
              <w:t>Sau đó người dung chọn mã sản phẩm, số lượng cần xuất kho Vansales, hệ thống tự động tính ra giá bán lẻ và thành tiền rồi LƯU đơn hàng.</w:t>
            </w:r>
          </w:p>
        </w:tc>
      </w:tr>
      <w:tr w:rsidR="00E87074" w:rsidRPr="00CE3ECA" w14:paraId="065916BF" w14:textId="77777777" w:rsidTr="005B7BC9">
        <w:tc>
          <w:tcPr>
            <w:tcW w:w="668" w:type="dxa"/>
            <w:tcBorders>
              <w:top w:val="single" w:sz="4" w:space="0" w:color="000000"/>
              <w:left w:val="single" w:sz="4" w:space="0" w:color="000000"/>
              <w:bottom w:val="single" w:sz="4" w:space="0" w:color="000000"/>
              <w:right w:val="single" w:sz="4" w:space="0" w:color="000000"/>
            </w:tcBorders>
          </w:tcPr>
          <w:p w14:paraId="198D860A" w14:textId="77777777" w:rsidR="00E87074" w:rsidRDefault="00E87074" w:rsidP="00C76597">
            <w:pPr>
              <w:pStyle w:val="NormalIndent"/>
            </w:pPr>
          </w:p>
        </w:tc>
        <w:tc>
          <w:tcPr>
            <w:tcW w:w="3089" w:type="dxa"/>
            <w:tcBorders>
              <w:top w:val="single" w:sz="4" w:space="0" w:color="000000"/>
              <w:left w:val="single" w:sz="4" w:space="0" w:color="000000"/>
              <w:bottom w:val="single" w:sz="4" w:space="0" w:color="000000"/>
              <w:right w:val="single" w:sz="4" w:space="0" w:color="000000"/>
            </w:tcBorders>
          </w:tcPr>
          <w:p w14:paraId="655BF94F" w14:textId="78D76109" w:rsidR="00E87074" w:rsidRDefault="00E87074" w:rsidP="00C76597">
            <w:pPr>
              <w:pStyle w:val="NormalIndent"/>
            </w:pPr>
            <w:r>
              <w:t>Chốt kho Vansales</w:t>
            </w:r>
          </w:p>
        </w:tc>
        <w:tc>
          <w:tcPr>
            <w:tcW w:w="1710" w:type="dxa"/>
            <w:tcBorders>
              <w:top w:val="single" w:sz="4" w:space="0" w:color="000000"/>
              <w:left w:val="single" w:sz="4" w:space="0" w:color="000000"/>
              <w:bottom w:val="single" w:sz="4" w:space="0" w:color="000000"/>
              <w:right w:val="single" w:sz="4" w:space="0" w:color="000000"/>
            </w:tcBorders>
          </w:tcPr>
          <w:p w14:paraId="14783713" w14:textId="79B29605" w:rsidR="00E87074" w:rsidRDefault="00E87074" w:rsidP="00C76597">
            <w:pPr>
              <w:pStyle w:val="NormalIndent"/>
            </w:pPr>
            <w:r>
              <w:t>HO/NVBH</w:t>
            </w:r>
          </w:p>
        </w:tc>
        <w:tc>
          <w:tcPr>
            <w:tcW w:w="1440" w:type="dxa"/>
            <w:tcBorders>
              <w:top w:val="single" w:sz="4" w:space="0" w:color="000000"/>
              <w:left w:val="single" w:sz="4" w:space="0" w:color="000000"/>
              <w:bottom w:val="single" w:sz="4" w:space="0" w:color="000000"/>
              <w:right w:val="single" w:sz="4" w:space="0" w:color="000000"/>
            </w:tcBorders>
          </w:tcPr>
          <w:p w14:paraId="62E5928A" w14:textId="77777777" w:rsidR="00E87074" w:rsidRPr="00CE3ECA" w:rsidRDefault="00E87074"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72472073" w14:textId="77777777" w:rsidR="00E87074" w:rsidRDefault="00E87074" w:rsidP="00C76597">
            <w:pPr>
              <w:pStyle w:val="NormalIndent"/>
            </w:pPr>
            <w:r>
              <w:t>Cuối ngày, NVBH sẽ thực hiện Chốt kho (khóa kho ko bán tiếp) rồi sau đó HO sẽ thực hiện Nhập kho Vansales.</w:t>
            </w:r>
          </w:p>
          <w:p w14:paraId="0DC9E4F9" w14:textId="77777777" w:rsidR="001F2B90" w:rsidRDefault="001F2B90" w:rsidP="00C76597">
            <w:pPr>
              <w:pStyle w:val="NormalIndent"/>
            </w:pPr>
            <w:r>
              <w:t>Trường hợp NVBH đã khóa kho và lại muốn bán hàng tiếp, sẽ yêu cầu HO mở lại kho để bán hàng.</w:t>
            </w:r>
          </w:p>
          <w:p w14:paraId="1C33B2A5" w14:textId="2DB11146" w:rsidR="001F2B90" w:rsidRDefault="001F2B90" w:rsidP="00C76597">
            <w:pPr>
              <w:pStyle w:val="NormalIndent"/>
            </w:pPr>
            <w:r>
              <w:t xml:space="preserve">Tại HO, chọn NPP, hệ thống hiển thị toàn bộ danh sách NVBH của </w:t>
            </w:r>
            <w:r>
              <w:lastRenderedPageBreak/>
              <w:t>NPP , trạng thái kho (Khóa/không khóa), ngày khóa,mở khóa. Cho phép chọn NVBH cần Khóa/mở khóa.</w:t>
            </w:r>
          </w:p>
        </w:tc>
      </w:tr>
    </w:tbl>
    <w:p w14:paraId="177FDEAE" w14:textId="07F51A04" w:rsidR="00A32EED" w:rsidRDefault="00E57F1B" w:rsidP="00E57F1B">
      <w:pPr>
        <w:pStyle w:val="Heading3"/>
      </w:pPr>
      <w:bookmarkStart w:id="50" w:name="_Toc520102886"/>
      <w:r>
        <w:lastRenderedPageBreak/>
        <w:t>Công nợ</w:t>
      </w:r>
      <w:bookmarkEnd w:id="50"/>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E57F1B" w14:paraId="2210B313" w14:textId="77777777" w:rsidTr="00C76597">
        <w:tc>
          <w:tcPr>
            <w:tcW w:w="668" w:type="dxa"/>
            <w:tcBorders>
              <w:top w:val="single" w:sz="4" w:space="0" w:color="000000"/>
              <w:left w:val="single" w:sz="4" w:space="0" w:color="000000"/>
              <w:bottom w:val="single" w:sz="4" w:space="0" w:color="000000"/>
              <w:right w:val="single" w:sz="4" w:space="0" w:color="000000"/>
            </w:tcBorders>
            <w:hideMark/>
          </w:tcPr>
          <w:p w14:paraId="60F3D0C3" w14:textId="77777777" w:rsidR="00E57F1B" w:rsidRPr="00DE198E" w:rsidRDefault="00E57F1B"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049CA35B" w14:textId="77777777" w:rsidR="00E57F1B" w:rsidRPr="00191EEF" w:rsidRDefault="00E57F1B"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08339DB9" w14:textId="77777777" w:rsidR="00E57F1B" w:rsidRPr="00191EEF" w:rsidRDefault="00E57F1B"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3F367682" w14:textId="77777777" w:rsidR="00E57F1B" w:rsidRPr="00191EEF" w:rsidRDefault="00E57F1B"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276D2AD3" w14:textId="77777777" w:rsidR="00E57F1B" w:rsidRPr="00191EEF" w:rsidRDefault="00E57F1B" w:rsidP="00C76597">
            <w:pPr>
              <w:pStyle w:val="NormalIndent"/>
            </w:pPr>
            <w:r>
              <w:t>MÔ TẢ</w:t>
            </w:r>
          </w:p>
        </w:tc>
      </w:tr>
      <w:tr w:rsidR="00E57F1B" w14:paraId="5003EFBD" w14:textId="77777777" w:rsidTr="00C76597">
        <w:tc>
          <w:tcPr>
            <w:tcW w:w="668" w:type="dxa"/>
            <w:tcBorders>
              <w:top w:val="single" w:sz="4" w:space="0" w:color="000000"/>
              <w:left w:val="single" w:sz="4" w:space="0" w:color="000000"/>
              <w:bottom w:val="single" w:sz="4" w:space="0" w:color="000000"/>
              <w:right w:val="single" w:sz="4" w:space="0" w:color="000000"/>
            </w:tcBorders>
          </w:tcPr>
          <w:p w14:paraId="75B2B23F" w14:textId="77777777" w:rsidR="00E57F1B" w:rsidRDefault="00E57F1B"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636D0CA0" w14:textId="5C29F7AB" w:rsidR="00E57F1B" w:rsidRDefault="00E57F1B" w:rsidP="00C76597">
            <w:pPr>
              <w:ind w:left="0"/>
            </w:pPr>
            <w:r>
              <w:t>Điều chỉnh công nợ khách hàng</w:t>
            </w:r>
          </w:p>
        </w:tc>
        <w:tc>
          <w:tcPr>
            <w:tcW w:w="1710" w:type="dxa"/>
            <w:tcBorders>
              <w:top w:val="single" w:sz="4" w:space="0" w:color="000000"/>
              <w:left w:val="single" w:sz="4" w:space="0" w:color="000000"/>
              <w:bottom w:val="single" w:sz="4" w:space="0" w:color="000000"/>
              <w:right w:val="single" w:sz="4" w:space="0" w:color="000000"/>
            </w:tcBorders>
          </w:tcPr>
          <w:p w14:paraId="698A4C23" w14:textId="2D7F7B4C" w:rsidR="00E57F1B" w:rsidRDefault="00C7065C"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7997B7C6" w14:textId="77777777" w:rsidR="00E57F1B"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C7217B2" w14:textId="3C6FB282" w:rsidR="00E57F1B" w:rsidRDefault="00C7065C" w:rsidP="00C76597">
            <w:pPr>
              <w:pStyle w:val="NormalIndent"/>
            </w:pPr>
            <w:r>
              <w:t>Cho phép Lập phiếu điều chỉnh công nợ, có thể điều chỉnh tăng hoặc điều chỉnh giảm cho từng số Phiếu, số tiền, nhập lý do và chọn Khách hàng.</w:t>
            </w:r>
          </w:p>
        </w:tc>
      </w:tr>
      <w:tr w:rsidR="00E57F1B" w14:paraId="70D87B30" w14:textId="77777777" w:rsidTr="00C76597">
        <w:tc>
          <w:tcPr>
            <w:tcW w:w="668" w:type="dxa"/>
            <w:tcBorders>
              <w:top w:val="single" w:sz="4" w:space="0" w:color="000000"/>
              <w:left w:val="single" w:sz="4" w:space="0" w:color="000000"/>
              <w:bottom w:val="single" w:sz="4" w:space="0" w:color="000000"/>
              <w:right w:val="single" w:sz="4" w:space="0" w:color="000000"/>
            </w:tcBorders>
            <w:hideMark/>
          </w:tcPr>
          <w:p w14:paraId="42110AF7" w14:textId="77777777" w:rsidR="00E57F1B" w:rsidRDefault="00E57F1B" w:rsidP="00C76597">
            <w:pPr>
              <w:pStyle w:val="NormalIndent"/>
            </w:pPr>
            <w:r>
              <w:t>2</w:t>
            </w:r>
          </w:p>
        </w:tc>
        <w:tc>
          <w:tcPr>
            <w:tcW w:w="3089" w:type="dxa"/>
            <w:tcBorders>
              <w:top w:val="single" w:sz="4" w:space="0" w:color="000000"/>
              <w:left w:val="single" w:sz="4" w:space="0" w:color="000000"/>
              <w:bottom w:val="single" w:sz="4" w:space="0" w:color="000000"/>
              <w:right w:val="single" w:sz="4" w:space="0" w:color="000000"/>
            </w:tcBorders>
          </w:tcPr>
          <w:p w14:paraId="22DE6F63" w14:textId="510F4B23" w:rsidR="00E57F1B" w:rsidRDefault="00E57F1B" w:rsidP="00C76597">
            <w:pPr>
              <w:pStyle w:val="NormalIndent"/>
            </w:pPr>
            <w:r>
              <w:t>Thanh toán theo đơn hàng</w:t>
            </w:r>
          </w:p>
        </w:tc>
        <w:tc>
          <w:tcPr>
            <w:tcW w:w="1710" w:type="dxa"/>
            <w:tcBorders>
              <w:top w:val="single" w:sz="4" w:space="0" w:color="000000"/>
              <w:left w:val="single" w:sz="4" w:space="0" w:color="000000"/>
              <w:bottom w:val="single" w:sz="4" w:space="0" w:color="000000"/>
              <w:right w:val="single" w:sz="4" w:space="0" w:color="000000"/>
            </w:tcBorders>
          </w:tcPr>
          <w:p w14:paraId="4A63F1A5" w14:textId="105D9BB9" w:rsidR="00E57F1B" w:rsidRDefault="004917F4"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773A281F" w14:textId="77777777" w:rsidR="00E57F1B"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44D6CB8F" w14:textId="77777777" w:rsidR="00E57F1B" w:rsidRDefault="004917F4" w:rsidP="00C76597">
            <w:pPr>
              <w:pStyle w:val="NormalIndent"/>
            </w:pPr>
            <w:r>
              <w:t>Cho phép tìm kiếm đơn hàng cần thanh toán theo các tiêu chí: đơn vị, Khách hàng, loại chứng từ, từ ngày…đến ngày, số đơn hàng, NVBH, NVTT, NVGH.</w:t>
            </w:r>
          </w:p>
          <w:p w14:paraId="287BD36C" w14:textId="77777777" w:rsidR="004917F4" w:rsidRDefault="004917F4" w:rsidP="00C76597">
            <w:pPr>
              <w:pStyle w:val="NormalIndent"/>
            </w:pPr>
            <w:r>
              <w:t>Nhập thông tin thanh toán: số chứng từ (hệ thống tự sinh), số tiền, người nộp tiền, địa chỉ, lý do nộp.</w:t>
            </w:r>
          </w:p>
          <w:p w14:paraId="72AA88BC" w14:textId="03DC6A94" w:rsidR="004917F4" w:rsidRDefault="004917F4" w:rsidP="00C76597">
            <w:pPr>
              <w:pStyle w:val="NormalIndent"/>
            </w:pPr>
            <w:r>
              <w:t xml:space="preserve">Cho phép thanh toán </w:t>
            </w:r>
            <w:r w:rsidR="004C355E">
              <w:t>các đơn hàng</w:t>
            </w:r>
            <w:r>
              <w:t xml:space="preserve"> của khách hàng, </w:t>
            </w:r>
            <w:r w:rsidR="004C355E">
              <w:t>có thể nhập file thanh toán (bắt buộc thanh toán hết giá trị đơn hàng).</w:t>
            </w:r>
            <w:r>
              <w:t xml:space="preserve"> Cho phép thay đổi NVTT, chọn ngân hàng thanh toán, nhập thông tin thanh toán cho từng đơn hàng.</w:t>
            </w:r>
          </w:p>
          <w:p w14:paraId="0D221DA8" w14:textId="737C7273" w:rsidR="004917F4" w:rsidRDefault="004917F4" w:rsidP="00C76597">
            <w:pPr>
              <w:pStyle w:val="NormalIndent"/>
            </w:pPr>
            <w:r>
              <w:t>Có thế xuất file thanh toán ra excel.</w:t>
            </w:r>
          </w:p>
        </w:tc>
      </w:tr>
      <w:tr w:rsidR="00E57F1B" w:rsidRPr="00CE3ECA" w14:paraId="739BC921" w14:textId="77777777" w:rsidTr="00C76597">
        <w:tc>
          <w:tcPr>
            <w:tcW w:w="668" w:type="dxa"/>
            <w:tcBorders>
              <w:top w:val="single" w:sz="4" w:space="0" w:color="000000"/>
              <w:left w:val="single" w:sz="4" w:space="0" w:color="000000"/>
              <w:bottom w:val="single" w:sz="4" w:space="0" w:color="000000"/>
              <w:right w:val="single" w:sz="4" w:space="0" w:color="000000"/>
            </w:tcBorders>
          </w:tcPr>
          <w:p w14:paraId="3BFAD361" w14:textId="316A9FE4" w:rsidR="00E57F1B" w:rsidRPr="00CE3ECA" w:rsidRDefault="00E57F1B" w:rsidP="00C76597">
            <w:pPr>
              <w:pStyle w:val="NormalIndent"/>
            </w:pPr>
            <w:r w:rsidRPr="00CE3ECA">
              <w:t>3</w:t>
            </w:r>
          </w:p>
        </w:tc>
        <w:tc>
          <w:tcPr>
            <w:tcW w:w="3089" w:type="dxa"/>
            <w:tcBorders>
              <w:top w:val="single" w:sz="4" w:space="0" w:color="000000"/>
              <w:left w:val="single" w:sz="4" w:space="0" w:color="000000"/>
              <w:bottom w:val="single" w:sz="4" w:space="0" w:color="000000"/>
              <w:right w:val="single" w:sz="4" w:space="0" w:color="000000"/>
            </w:tcBorders>
          </w:tcPr>
          <w:p w14:paraId="208BFC4B" w14:textId="52C26CC2" w:rsidR="00E57F1B" w:rsidRPr="00CE3ECA" w:rsidRDefault="00E57F1B" w:rsidP="00C76597">
            <w:pPr>
              <w:pStyle w:val="NormalIndent"/>
            </w:pPr>
            <w:r>
              <w:t>Thanh toán tự động</w:t>
            </w:r>
          </w:p>
        </w:tc>
        <w:tc>
          <w:tcPr>
            <w:tcW w:w="1710" w:type="dxa"/>
            <w:tcBorders>
              <w:top w:val="single" w:sz="4" w:space="0" w:color="000000"/>
              <w:left w:val="single" w:sz="4" w:space="0" w:color="000000"/>
              <w:bottom w:val="single" w:sz="4" w:space="0" w:color="000000"/>
              <w:right w:val="single" w:sz="4" w:space="0" w:color="000000"/>
            </w:tcBorders>
          </w:tcPr>
          <w:p w14:paraId="355A8ABC" w14:textId="1F7D2F3E" w:rsidR="00E57F1B" w:rsidRPr="00CE3ECA" w:rsidRDefault="004C355E"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6D891EB1" w14:textId="77777777" w:rsidR="00E57F1B" w:rsidRPr="00CE3ECA"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C1C0834" w14:textId="77777777" w:rsidR="00E57F1B" w:rsidRDefault="004C355E" w:rsidP="00C76597">
            <w:pPr>
              <w:pStyle w:val="NormalIndent"/>
            </w:pPr>
            <w:r>
              <w:t xml:space="preserve">Cho phép nhập thông tin Đơn vị, Khách hàng, loại chứng từ, từ ngày… đến ngày </w:t>
            </w:r>
            <w:r>
              <w:sym w:font="Wingdings" w:char="F0E0"/>
            </w:r>
            <w:r>
              <w:t xml:space="preserve"> hệ thống tự sinh số chứng từ, hiển thị số công </w:t>
            </w:r>
            <w:r>
              <w:lastRenderedPageBreak/>
              <w:t>nợ trước thanh toán, công nợ sau thanh toán.</w:t>
            </w:r>
          </w:p>
          <w:p w14:paraId="406B68AF" w14:textId="1B441493" w:rsidR="004C355E" w:rsidRPr="00CE3ECA" w:rsidRDefault="004C355E" w:rsidP="00C76597">
            <w:pPr>
              <w:pStyle w:val="NormalIndent"/>
            </w:pPr>
            <w:r>
              <w:t>Người dùng nhập số tiền thanh toán rồi ấn nút Phân bổ. hệ thống tự động phân bổ số tiền thanh toán cho các đơn hàng theo thứ tự first in first out.</w:t>
            </w:r>
          </w:p>
        </w:tc>
      </w:tr>
      <w:tr w:rsidR="00E57F1B" w:rsidRPr="00CE3ECA" w14:paraId="4BDE1EA6" w14:textId="77777777" w:rsidTr="00C76597">
        <w:tc>
          <w:tcPr>
            <w:tcW w:w="668" w:type="dxa"/>
            <w:tcBorders>
              <w:top w:val="single" w:sz="4" w:space="0" w:color="000000"/>
              <w:left w:val="single" w:sz="4" w:space="0" w:color="000000"/>
              <w:bottom w:val="single" w:sz="4" w:space="0" w:color="000000"/>
              <w:right w:val="single" w:sz="4" w:space="0" w:color="000000"/>
            </w:tcBorders>
            <w:hideMark/>
          </w:tcPr>
          <w:p w14:paraId="3A7FE2BC" w14:textId="4A736B16" w:rsidR="00E57F1B" w:rsidRPr="00CE3ECA" w:rsidRDefault="00E57F1B" w:rsidP="00C76597">
            <w:pPr>
              <w:pStyle w:val="NormalIndent"/>
            </w:pPr>
            <w:r w:rsidRPr="00CE3ECA">
              <w:lastRenderedPageBreak/>
              <w:t>4</w:t>
            </w:r>
          </w:p>
        </w:tc>
        <w:tc>
          <w:tcPr>
            <w:tcW w:w="3089" w:type="dxa"/>
            <w:tcBorders>
              <w:top w:val="single" w:sz="4" w:space="0" w:color="000000"/>
              <w:left w:val="single" w:sz="4" w:space="0" w:color="000000"/>
              <w:bottom w:val="single" w:sz="4" w:space="0" w:color="000000"/>
              <w:right w:val="single" w:sz="4" w:space="0" w:color="000000"/>
            </w:tcBorders>
          </w:tcPr>
          <w:p w14:paraId="572A27ED" w14:textId="07D32FAA" w:rsidR="00E57F1B" w:rsidRPr="00CE3ECA" w:rsidRDefault="00E57F1B" w:rsidP="00C76597">
            <w:pPr>
              <w:pStyle w:val="NormalIndent"/>
            </w:pPr>
            <w:r>
              <w:t>Xem công nợ KH</w:t>
            </w:r>
          </w:p>
        </w:tc>
        <w:tc>
          <w:tcPr>
            <w:tcW w:w="1710" w:type="dxa"/>
            <w:tcBorders>
              <w:top w:val="single" w:sz="4" w:space="0" w:color="000000"/>
              <w:left w:val="single" w:sz="4" w:space="0" w:color="000000"/>
              <w:bottom w:val="single" w:sz="4" w:space="0" w:color="000000"/>
              <w:right w:val="single" w:sz="4" w:space="0" w:color="000000"/>
            </w:tcBorders>
          </w:tcPr>
          <w:p w14:paraId="074AA2F1" w14:textId="77777777" w:rsidR="00E57F1B" w:rsidRPr="00CE3ECA" w:rsidRDefault="00E57F1B"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5559A3FB" w14:textId="77777777" w:rsidR="00E57F1B" w:rsidRPr="00CE3ECA"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0818862" w14:textId="77777777" w:rsidR="00E57F1B" w:rsidRDefault="00D51677" w:rsidP="00C76597">
            <w:pPr>
              <w:pStyle w:val="NormalIndent"/>
            </w:pPr>
            <w:r>
              <w:t>Cho phép tìm kiếm theo đơn hàng, đơn vị, khách hàng, từ ngày…đến ngày, NVBH, NVGH, NVTT, loại công nợ, trạng thái.</w:t>
            </w:r>
          </w:p>
          <w:p w14:paraId="6E93DFE8" w14:textId="77777777" w:rsidR="00D51677" w:rsidRDefault="00D51677" w:rsidP="00C76597">
            <w:pPr>
              <w:pStyle w:val="NormalIndent"/>
            </w:pPr>
            <w:r>
              <w:t>Sauk hi ấn nút Xem, hệ thống hiển thị các thông tin của đơn hàng cụ thể: số đơn hàng/số phiếu điều chỉnh, khách hàng, địa chỉ, ngày nợ, ngày phải trả, NVBH, NVGH, NVTT, số tiền, đã trả, chiết khấu, còn nợ.</w:t>
            </w:r>
          </w:p>
          <w:p w14:paraId="6AF4C95F" w14:textId="6DED78CB" w:rsidR="00D51677" w:rsidRPr="00CE3ECA" w:rsidRDefault="00D51677" w:rsidP="00C76597">
            <w:pPr>
              <w:pStyle w:val="NormalIndent"/>
            </w:pPr>
            <w:r>
              <w:t>Cho phép xuất file excel công nợ khách hàng.</w:t>
            </w:r>
          </w:p>
        </w:tc>
      </w:tr>
      <w:tr w:rsidR="00E57F1B" w:rsidRPr="00CE3ECA" w14:paraId="56BC87A0" w14:textId="77777777" w:rsidTr="00C76597">
        <w:tc>
          <w:tcPr>
            <w:tcW w:w="668" w:type="dxa"/>
            <w:tcBorders>
              <w:top w:val="single" w:sz="4" w:space="0" w:color="000000"/>
              <w:left w:val="single" w:sz="4" w:space="0" w:color="000000"/>
              <w:bottom w:val="single" w:sz="4" w:space="0" w:color="000000"/>
              <w:right w:val="single" w:sz="4" w:space="0" w:color="000000"/>
            </w:tcBorders>
          </w:tcPr>
          <w:p w14:paraId="234A97C1" w14:textId="3A01B0EE" w:rsidR="00E57F1B" w:rsidRPr="00CE3ECA" w:rsidRDefault="00E57F1B"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7FAC8B98" w14:textId="4BD8306C" w:rsidR="00E57F1B" w:rsidRPr="00CE3ECA" w:rsidRDefault="00E57F1B" w:rsidP="00C76597">
            <w:pPr>
              <w:pStyle w:val="NormalIndent"/>
            </w:pPr>
            <w:r>
              <w:t>Xóa số dư nhỏ</w:t>
            </w:r>
          </w:p>
        </w:tc>
        <w:tc>
          <w:tcPr>
            <w:tcW w:w="1710" w:type="dxa"/>
            <w:tcBorders>
              <w:top w:val="single" w:sz="4" w:space="0" w:color="000000"/>
              <w:left w:val="single" w:sz="4" w:space="0" w:color="000000"/>
              <w:bottom w:val="single" w:sz="4" w:space="0" w:color="000000"/>
              <w:right w:val="single" w:sz="4" w:space="0" w:color="000000"/>
            </w:tcBorders>
          </w:tcPr>
          <w:p w14:paraId="1974472C" w14:textId="77777777" w:rsidR="00E57F1B" w:rsidRPr="00CE3ECA" w:rsidRDefault="00E57F1B"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1CDB2DB1" w14:textId="77777777" w:rsidR="00E57F1B" w:rsidRPr="00CE3ECA"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20E0492" w14:textId="77777777" w:rsidR="00E57F1B" w:rsidRDefault="00D51677" w:rsidP="00C76597">
            <w:pPr>
              <w:pStyle w:val="NormalIndent"/>
            </w:pPr>
            <w:r>
              <w:t>Cho phép tìm kiếm các công nợ theo khoảng tiền muốn xóa nợ, tìm theo Đơn vị, NPP, số đơn hàng/số phiếu điều chỉnh,  từ ngày … đến ngày, NVBH, NVGH, NVTT.</w:t>
            </w:r>
          </w:p>
          <w:p w14:paraId="1F749673" w14:textId="5C83CC92" w:rsidR="00F50CBD" w:rsidRPr="00CE3ECA" w:rsidRDefault="00D51677" w:rsidP="00C76597">
            <w:pPr>
              <w:pStyle w:val="NormalIndent"/>
            </w:pPr>
            <w:r>
              <w:t>Sauk hi ấn Tìm kiếm, hiển thị danh sách đơn hàng của khách hàng cần xóa nợ. Chọn đơn hàng cần xóa nợ và ấn nút Xóa.</w:t>
            </w:r>
          </w:p>
        </w:tc>
      </w:tr>
      <w:tr w:rsidR="00E57F1B" w:rsidRPr="00CE3ECA" w14:paraId="084BB9F7" w14:textId="77777777" w:rsidTr="00C76597">
        <w:tc>
          <w:tcPr>
            <w:tcW w:w="668" w:type="dxa"/>
            <w:tcBorders>
              <w:top w:val="single" w:sz="4" w:space="0" w:color="000000"/>
              <w:left w:val="single" w:sz="4" w:space="0" w:color="000000"/>
              <w:bottom w:val="single" w:sz="4" w:space="0" w:color="000000"/>
              <w:right w:val="single" w:sz="4" w:space="0" w:color="000000"/>
            </w:tcBorders>
          </w:tcPr>
          <w:p w14:paraId="19ABFAC4" w14:textId="4ED24B5A" w:rsidR="00E57F1B" w:rsidRPr="00CE3ECA" w:rsidRDefault="00E57F1B" w:rsidP="00C76597">
            <w:pPr>
              <w:pStyle w:val="NormalIndent"/>
            </w:pPr>
            <w:r>
              <w:t>6</w:t>
            </w:r>
          </w:p>
        </w:tc>
        <w:tc>
          <w:tcPr>
            <w:tcW w:w="3089" w:type="dxa"/>
            <w:tcBorders>
              <w:top w:val="single" w:sz="4" w:space="0" w:color="000000"/>
              <w:left w:val="single" w:sz="4" w:space="0" w:color="000000"/>
              <w:bottom w:val="single" w:sz="4" w:space="0" w:color="000000"/>
              <w:right w:val="single" w:sz="4" w:space="0" w:color="000000"/>
            </w:tcBorders>
          </w:tcPr>
          <w:p w14:paraId="75BFEB6B" w14:textId="3FC68AC2" w:rsidR="00E57F1B" w:rsidRPr="00CE3ECA" w:rsidRDefault="00E57F1B" w:rsidP="00C76597">
            <w:pPr>
              <w:pStyle w:val="NormalIndent"/>
            </w:pPr>
            <w:r>
              <w:t>Quản lý thanh toán</w:t>
            </w:r>
          </w:p>
        </w:tc>
        <w:tc>
          <w:tcPr>
            <w:tcW w:w="1710" w:type="dxa"/>
            <w:tcBorders>
              <w:top w:val="single" w:sz="4" w:space="0" w:color="000000"/>
              <w:left w:val="single" w:sz="4" w:space="0" w:color="000000"/>
              <w:bottom w:val="single" w:sz="4" w:space="0" w:color="000000"/>
              <w:right w:val="single" w:sz="4" w:space="0" w:color="000000"/>
            </w:tcBorders>
          </w:tcPr>
          <w:p w14:paraId="5EB76D3E" w14:textId="50F36549" w:rsidR="00E57F1B" w:rsidRPr="00CE3ECA" w:rsidRDefault="00F50CBD"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3DE6C9A7" w14:textId="77777777" w:rsidR="00E57F1B" w:rsidRPr="00CE3ECA"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1F3865F7" w14:textId="77777777" w:rsidR="00E57F1B" w:rsidRDefault="00F50CBD" w:rsidP="00C76597">
            <w:pPr>
              <w:pStyle w:val="NormalIndent"/>
            </w:pPr>
            <w:r>
              <w:t xml:space="preserve">Cho phép xem các đơn hàng đã thanh toán (ở phần Thanh toán theo đơn hàng) theo số chứng từ, loại phiếu, công nợ, họ tên người nộp, địa chỉ, lý do nộp. </w:t>
            </w:r>
          </w:p>
          <w:p w14:paraId="59D2D53F" w14:textId="72A8CDFD" w:rsidR="00F50CBD" w:rsidRPr="00CE3ECA" w:rsidRDefault="00F50CBD" w:rsidP="00C76597">
            <w:pPr>
              <w:pStyle w:val="NormalIndent"/>
            </w:pPr>
            <w:r>
              <w:t xml:space="preserve">Cho phép xem chi tiết thanh toán </w:t>
            </w:r>
            <w:r>
              <w:lastRenderedPageBreak/>
              <w:t>theo: mã KH, số đơn hàng/số phiếu điều chỉnh, tổng tiền thanh toán, chiết khấu, thanh toán, ngân hàng.</w:t>
            </w:r>
          </w:p>
        </w:tc>
      </w:tr>
    </w:tbl>
    <w:p w14:paraId="6B07091A" w14:textId="51AC7F5C" w:rsidR="00E57F1B" w:rsidRDefault="00E57F1B" w:rsidP="00E57F1B">
      <w:pPr>
        <w:pStyle w:val="Heading3"/>
      </w:pPr>
      <w:bookmarkStart w:id="51" w:name="_Toc520102887"/>
      <w:r>
        <w:lastRenderedPageBreak/>
        <w:t>Mua hàng</w:t>
      </w:r>
      <w:bookmarkEnd w:id="51"/>
    </w:p>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E57F1B" w14:paraId="5688EBC7" w14:textId="77777777" w:rsidTr="00C76597">
        <w:tc>
          <w:tcPr>
            <w:tcW w:w="668" w:type="dxa"/>
            <w:tcBorders>
              <w:top w:val="single" w:sz="4" w:space="0" w:color="000000"/>
              <w:left w:val="single" w:sz="4" w:space="0" w:color="000000"/>
              <w:bottom w:val="single" w:sz="4" w:space="0" w:color="000000"/>
              <w:right w:val="single" w:sz="4" w:space="0" w:color="000000"/>
            </w:tcBorders>
            <w:hideMark/>
          </w:tcPr>
          <w:p w14:paraId="65AAF474" w14:textId="77777777" w:rsidR="00E57F1B" w:rsidRPr="00DE198E" w:rsidRDefault="00E57F1B"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6A70F555" w14:textId="77777777" w:rsidR="00E57F1B" w:rsidRPr="00191EEF" w:rsidRDefault="00E57F1B"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0A80AD00" w14:textId="77777777" w:rsidR="00E57F1B" w:rsidRPr="00191EEF" w:rsidRDefault="00E57F1B" w:rsidP="00C76597">
            <w:pPr>
              <w:pStyle w:val="NormalIndent"/>
            </w:pPr>
            <w:r w:rsidRPr="00191EEF">
              <w:t>NGƯỜI 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05799ACA" w14:textId="77777777" w:rsidR="00E57F1B" w:rsidRPr="00191EEF" w:rsidRDefault="00E57F1B" w:rsidP="00C76597">
            <w:pPr>
              <w:pStyle w:val="NormalIndent"/>
            </w:pPr>
            <w:r w:rsidRPr="00191EEF">
              <w:t>HỒ SƠ/ DỮ 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2533FD4B" w14:textId="77777777" w:rsidR="00E57F1B" w:rsidRPr="00191EEF" w:rsidRDefault="00E57F1B" w:rsidP="00C76597">
            <w:pPr>
              <w:pStyle w:val="NormalIndent"/>
            </w:pPr>
            <w:r>
              <w:t>MÔ TẢ</w:t>
            </w:r>
          </w:p>
        </w:tc>
      </w:tr>
      <w:tr w:rsidR="00E57F1B" w14:paraId="37BC809D" w14:textId="77777777" w:rsidTr="00C76597">
        <w:tc>
          <w:tcPr>
            <w:tcW w:w="668" w:type="dxa"/>
            <w:tcBorders>
              <w:top w:val="single" w:sz="4" w:space="0" w:color="000000"/>
              <w:left w:val="single" w:sz="4" w:space="0" w:color="000000"/>
              <w:bottom w:val="single" w:sz="4" w:space="0" w:color="000000"/>
              <w:right w:val="single" w:sz="4" w:space="0" w:color="000000"/>
            </w:tcBorders>
          </w:tcPr>
          <w:p w14:paraId="5DCA20B6" w14:textId="77777777" w:rsidR="00E57F1B" w:rsidRDefault="00E57F1B" w:rsidP="00C76597">
            <w:pPr>
              <w:pStyle w:val="NormalIndent"/>
            </w:pPr>
            <w:r>
              <w:t>1</w:t>
            </w:r>
          </w:p>
        </w:tc>
        <w:tc>
          <w:tcPr>
            <w:tcW w:w="3089" w:type="dxa"/>
            <w:tcBorders>
              <w:top w:val="single" w:sz="4" w:space="0" w:color="000000"/>
              <w:left w:val="single" w:sz="4" w:space="0" w:color="000000"/>
              <w:bottom w:val="single" w:sz="4" w:space="0" w:color="000000"/>
              <w:right w:val="single" w:sz="4" w:space="0" w:color="000000"/>
            </w:tcBorders>
          </w:tcPr>
          <w:p w14:paraId="2E55C3C7" w14:textId="06322A36" w:rsidR="00E57F1B" w:rsidRDefault="00E57F1B" w:rsidP="00C76597">
            <w:pPr>
              <w:ind w:left="0"/>
            </w:pPr>
            <w:r>
              <w:t>Quản lý đơn hàng PO</w:t>
            </w:r>
          </w:p>
        </w:tc>
        <w:tc>
          <w:tcPr>
            <w:tcW w:w="1710" w:type="dxa"/>
            <w:tcBorders>
              <w:top w:val="single" w:sz="4" w:space="0" w:color="000000"/>
              <w:left w:val="single" w:sz="4" w:space="0" w:color="000000"/>
              <w:bottom w:val="single" w:sz="4" w:space="0" w:color="000000"/>
              <w:right w:val="single" w:sz="4" w:space="0" w:color="000000"/>
            </w:tcBorders>
          </w:tcPr>
          <w:p w14:paraId="2B448515" w14:textId="24817D75" w:rsidR="00E57F1B" w:rsidRDefault="00F50CBD" w:rsidP="00C76597">
            <w:pPr>
              <w:pStyle w:val="NormalIndent"/>
            </w:pPr>
            <w:r>
              <w:t>HO</w:t>
            </w:r>
          </w:p>
        </w:tc>
        <w:tc>
          <w:tcPr>
            <w:tcW w:w="1440" w:type="dxa"/>
            <w:tcBorders>
              <w:top w:val="single" w:sz="4" w:space="0" w:color="000000"/>
              <w:left w:val="single" w:sz="4" w:space="0" w:color="000000"/>
              <w:bottom w:val="single" w:sz="4" w:space="0" w:color="000000"/>
              <w:right w:val="single" w:sz="4" w:space="0" w:color="000000"/>
            </w:tcBorders>
          </w:tcPr>
          <w:p w14:paraId="7EB23DA8" w14:textId="77777777" w:rsidR="00E57F1B"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C401D3D" w14:textId="32BAE16A" w:rsidR="00656217" w:rsidRDefault="00656217" w:rsidP="00C76597">
            <w:pPr>
              <w:pStyle w:val="NormalIndent"/>
            </w:pPr>
            <w:r>
              <w:t>Cho phép tìm kiếm thông tin đơn hàng theo các tiêu chí: đơn vị, loại đơn, trạng thái, số đơn, từ ngày… đến ngày. Sauk hi ấn Tìm kiếm, hiển thị danh sách đơn hàng theo đúng các tiêu chí tìm kiếm. Cho phép Hủy, từ chối, Duyệt từng đơn hàng.</w:t>
            </w:r>
          </w:p>
          <w:p w14:paraId="760754E0" w14:textId="776384D9" w:rsidR="00E57F1B" w:rsidRDefault="00656217" w:rsidP="00C76597">
            <w:pPr>
              <w:pStyle w:val="NormalIndent"/>
            </w:pPr>
            <w:r>
              <w:t>Cho phép tạo đơn hàng PO, chỉnh sửa và xem đơn hàng.</w:t>
            </w:r>
          </w:p>
          <w:p w14:paraId="22FCFBAC" w14:textId="77777777" w:rsidR="00656217" w:rsidRDefault="00656217" w:rsidP="00C76597">
            <w:pPr>
              <w:pStyle w:val="NormalIndent"/>
            </w:pPr>
            <w:r>
              <w:t>+ tạo đơn hàng PO: giống 3.2.3</w:t>
            </w:r>
          </w:p>
          <w:p w14:paraId="68C05F82" w14:textId="77777777" w:rsidR="00656217" w:rsidRDefault="00656217" w:rsidP="00C76597">
            <w:pPr>
              <w:pStyle w:val="NormalIndent"/>
            </w:pPr>
            <w:r>
              <w:t>+ cho phép chỉnh sửa một số thông tin của đơn hàng: ngày yêu cầu giao hàng, thêm sản phẩm, thay đổi số lượng sản phẩm, xóa sản phẩm,..hoặc tạo lại đơn mới cho đơn hàng cần chỉnh sửa.</w:t>
            </w:r>
          </w:p>
          <w:p w14:paraId="16F45DBB" w14:textId="19FB1DB2" w:rsidR="00656217" w:rsidRDefault="00656217" w:rsidP="00C76597">
            <w:pPr>
              <w:pStyle w:val="NormalIndent"/>
            </w:pPr>
            <w:r>
              <w:t>+ Xem chi tiết đơn hàng cần xem.</w:t>
            </w:r>
          </w:p>
        </w:tc>
      </w:tr>
      <w:tr w:rsidR="00E57F1B" w14:paraId="29CC10CB" w14:textId="77777777" w:rsidTr="00C76597">
        <w:tc>
          <w:tcPr>
            <w:tcW w:w="668" w:type="dxa"/>
            <w:tcBorders>
              <w:top w:val="single" w:sz="4" w:space="0" w:color="000000"/>
              <w:left w:val="single" w:sz="4" w:space="0" w:color="000000"/>
              <w:bottom w:val="single" w:sz="4" w:space="0" w:color="000000"/>
              <w:right w:val="single" w:sz="4" w:space="0" w:color="000000"/>
            </w:tcBorders>
            <w:hideMark/>
          </w:tcPr>
          <w:p w14:paraId="559ECAEB" w14:textId="371CEFE5" w:rsidR="00E57F1B" w:rsidRDefault="00E57F1B" w:rsidP="00C76597">
            <w:pPr>
              <w:pStyle w:val="NormalIndent"/>
            </w:pPr>
            <w:r>
              <w:t>2</w:t>
            </w:r>
          </w:p>
        </w:tc>
        <w:tc>
          <w:tcPr>
            <w:tcW w:w="3089" w:type="dxa"/>
            <w:tcBorders>
              <w:top w:val="single" w:sz="4" w:space="0" w:color="000000"/>
              <w:left w:val="single" w:sz="4" w:space="0" w:color="000000"/>
              <w:bottom w:val="single" w:sz="4" w:space="0" w:color="000000"/>
              <w:right w:val="single" w:sz="4" w:space="0" w:color="000000"/>
            </w:tcBorders>
          </w:tcPr>
          <w:p w14:paraId="47DB88F0" w14:textId="4D8A10EA" w:rsidR="00E57F1B" w:rsidRDefault="00E57F1B" w:rsidP="00C76597">
            <w:pPr>
              <w:pStyle w:val="NormalIndent"/>
            </w:pPr>
            <w:r>
              <w:t>Nhập trả hàng</w:t>
            </w:r>
          </w:p>
        </w:tc>
        <w:tc>
          <w:tcPr>
            <w:tcW w:w="1710" w:type="dxa"/>
            <w:tcBorders>
              <w:top w:val="single" w:sz="4" w:space="0" w:color="000000"/>
              <w:left w:val="single" w:sz="4" w:space="0" w:color="000000"/>
              <w:bottom w:val="single" w:sz="4" w:space="0" w:color="000000"/>
              <w:right w:val="single" w:sz="4" w:space="0" w:color="000000"/>
            </w:tcBorders>
          </w:tcPr>
          <w:p w14:paraId="4C214AC9" w14:textId="77777777" w:rsidR="00E57F1B" w:rsidRDefault="00E57F1B"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43ED491" w14:textId="77777777" w:rsidR="00E57F1B" w:rsidRDefault="00E57F1B"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696D8674" w14:textId="77777777" w:rsidR="00E57F1B" w:rsidRDefault="00E57F1B" w:rsidP="00C76597">
            <w:pPr>
              <w:pStyle w:val="NormalIndent"/>
            </w:pPr>
          </w:p>
        </w:tc>
      </w:tr>
    </w:tbl>
    <w:p w14:paraId="3EC6010E" w14:textId="57D2A524" w:rsidR="00E57F1B" w:rsidRDefault="00E57F1B" w:rsidP="00E57F1B">
      <w:pPr>
        <w:pStyle w:val="Heading3"/>
      </w:pPr>
      <w:bookmarkStart w:id="52" w:name="_Toc520102888"/>
      <w:r>
        <w:t>Báo cáo</w:t>
      </w:r>
      <w:bookmarkEnd w:id="52"/>
    </w:p>
    <w:p w14:paraId="44B7BCCC" w14:textId="77777777" w:rsidR="00E57F1B" w:rsidRPr="00E57F1B" w:rsidRDefault="00E57F1B" w:rsidP="00E57F1B"/>
    <w:p w14:paraId="483D988D" w14:textId="77777777" w:rsidR="00297A09" w:rsidRDefault="00297A09" w:rsidP="00A32EED"/>
    <w:p w14:paraId="7E122353" w14:textId="77777777" w:rsidR="00297A09" w:rsidRPr="00A32EED" w:rsidRDefault="00297A09" w:rsidP="00A32EED"/>
    <w:p w14:paraId="386D2FA0" w14:textId="77777777" w:rsidR="00447D58" w:rsidRDefault="00447D58" w:rsidP="000025EA"/>
    <w:tbl>
      <w:tblPr>
        <w:tblStyle w:val="TableGrid"/>
        <w:tblW w:w="10440" w:type="dxa"/>
        <w:tblInd w:w="288" w:type="dxa"/>
        <w:tblLayout w:type="fixed"/>
        <w:tblLook w:val="04A0" w:firstRow="1" w:lastRow="0" w:firstColumn="1" w:lastColumn="0" w:noHBand="0" w:noVBand="1"/>
      </w:tblPr>
      <w:tblGrid>
        <w:gridCol w:w="668"/>
        <w:gridCol w:w="3089"/>
        <w:gridCol w:w="1710"/>
        <w:gridCol w:w="1440"/>
        <w:gridCol w:w="3533"/>
      </w:tblGrid>
      <w:tr w:rsidR="00447D58" w14:paraId="6B9DFF1B" w14:textId="77777777" w:rsidTr="00775F5E">
        <w:tc>
          <w:tcPr>
            <w:tcW w:w="668" w:type="dxa"/>
            <w:tcBorders>
              <w:top w:val="single" w:sz="4" w:space="0" w:color="000000"/>
              <w:left w:val="single" w:sz="4" w:space="0" w:color="000000"/>
              <w:bottom w:val="single" w:sz="4" w:space="0" w:color="000000"/>
              <w:right w:val="single" w:sz="4" w:space="0" w:color="000000"/>
            </w:tcBorders>
            <w:hideMark/>
          </w:tcPr>
          <w:p w14:paraId="68CA497A" w14:textId="77777777" w:rsidR="00447D58" w:rsidRPr="00DE198E" w:rsidRDefault="00447D58" w:rsidP="00C76597">
            <w:pPr>
              <w:pStyle w:val="NormalIndent"/>
            </w:pPr>
            <w:r w:rsidRPr="00DE198E">
              <w:t>TT</w:t>
            </w:r>
          </w:p>
        </w:tc>
        <w:tc>
          <w:tcPr>
            <w:tcW w:w="3089" w:type="dxa"/>
            <w:tcBorders>
              <w:top w:val="single" w:sz="4" w:space="0" w:color="000000"/>
              <w:left w:val="single" w:sz="4" w:space="0" w:color="000000"/>
              <w:bottom w:val="single" w:sz="4" w:space="0" w:color="000000"/>
              <w:right w:val="single" w:sz="4" w:space="0" w:color="000000"/>
            </w:tcBorders>
            <w:hideMark/>
          </w:tcPr>
          <w:p w14:paraId="3371CEF3" w14:textId="77777777" w:rsidR="00447D58" w:rsidRPr="00191EEF" w:rsidRDefault="00447D58" w:rsidP="00C76597">
            <w:pPr>
              <w:pStyle w:val="NormalIndent"/>
            </w:pPr>
            <w:r w:rsidRPr="00191EEF">
              <w:t>NỘI DUNG CÔNG VIỆC</w:t>
            </w:r>
          </w:p>
        </w:tc>
        <w:tc>
          <w:tcPr>
            <w:tcW w:w="1710" w:type="dxa"/>
            <w:tcBorders>
              <w:top w:val="single" w:sz="4" w:space="0" w:color="000000"/>
              <w:left w:val="single" w:sz="4" w:space="0" w:color="000000"/>
              <w:bottom w:val="single" w:sz="4" w:space="0" w:color="000000"/>
              <w:right w:val="single" w:sz="4" w:space="0" w:color="000000"/>
            </w:tcBorders>
            <w:hideMark/>
          </w:tcPr>
          <w:p w14:paraId="301CFCE5" w14:textId="77777777" w:rsidR="00447D58" w:rsidRPr="00191EEF" w:rsidRDefault="00447D58" w:rsidP="00C76597">
            <w:pPr>
              <w:pStyle w:val="NormalIndent"/>
            </w:pPr>
            <w:r w:rsidRPr="00191EEF">
              <w:t xml:space="preserve">NGƯỜI </w:t>
            </w:r>
            <w:r w:rsidRPr="00191EEF">
              <w:lastRenderedPageBreak/>
              <w:t>THỰC HIỆN</w:t>
            </w:r>
          </w:p>
        </w:tc>
        <w:tc>
          <w:tcPr>
            <w:tcW w:w="1440" w:type="dxa"/>
            <w:tcBorders>
              <w:top w:val="single" w:sz="4" w:space="0" w:color="000000"/>
              <w:left w:val="single" w:sz="4" w:space="0" w:color="000000"/>
              <w:bottom w:val="single" w:sz="4" w:space="0" w:color="000000"/>
              <w:right w:val="single" w:sz="4" w:space="0" w:color="000000"/>
            </w:tcBorders>
            <w:hideMark/>
          </w:tcPr>
          <w:p w14:paraId="631EB501" w14:textId="77777777" w:rsidR="00447D58" w:rsidRPr="00191EEF" w:rsidRDefault="00447D58" w:rsidP="00C76597">
            <w:pPr>
              <w:pStyle w:val="NormalIndent"/>
            </w:pPr>
            <w:r w:rsidRPr="00191EEF">
              <w:lastRenderedPageBreak/>
              <w:t xml:space="preserve">HỒ SƠ/ DỮ </w:t>
            </w:r>
            <w:r w:rsidRPr="00191EEF">
              <w:lastRenderedPageBreak/>
              <w:t>LIỆU CẦN</w:t>
            </w:r>
          </w:p>
        </w:tc>
        <w:tc>
          <w:tcPr>
            <w:tcW w:w="3533" w:type="dxa"/>
            <w:tcBorders>
              <w:top w:val="single" w:sz="4" w:space="0" w:color="000000"/>
              <w:left w:val="single" w:sz="4" w:space="0" w:color="000000"/>
              <w:bottom w:val="single" w:sz="4" w:space="0" w:color="000000"/>
              <w:right w:val="single" w:sz="4" w:space="0" w:color="000000"/>
            </w:tcBorders>
            <w:hideMark/>
          </w:tcPr>
          <w:p w14:paraId="2C12E312" w14:textId="77777777" w:rsidR="00447D58" w:rsidRPr="00191EEF" w:rsidRDefault="00447D58" w:rsidP="00C76597">
            <w:pPr>
              <w:pStyle w:val="NormalIndent"/>
            </w:pPr>
            <w:r>
              <w:lastRenderedPageBreak/>
              <w:t>MÔ TẢ</w:t>
            </w:r>
          </w:p>
        </w:tc>
      </w:tr>
      <w:tr w:rsidR="00447D58" w14:paraId="6CAFA24F" w14:textId="77777777" w:rsidTr="00775F5E">
        <w:tc>
          <w:tcPr>
            <w:tcW w:w="668" w:type="dxa"/>
            <w:tcBorders>
              <w:top w:val="single" w:sz="4" w:space="0" w:color="000000"/>
              <w:left w:val="single" w:sz="4" w:space="0" w:color="000000"/>
              <w:bottom w:val="single" w:sz="4" w:space="0" w:color="000000"/>
              <w:right w:val="single" w:sz="4" w:space="0" w:color="000000"/>
            </w:tcBorders>
          </w:tcPr>
          <w:p w14:paraId="27509949" w14:textId="77777777" w:rsidR="00447D58" w:rsidRDefault="00447D58" w:rsidP="00C76597">
            <w:pPr>
              <w:pStyle w:val="NormalIndent"/>
            </w:pPr>
            <w:r>
              <w:lastRenderedPageBreak/>
              <w:t>1</w:t>
            </w:r>
          </w:p>
        </w:tc>
        <w:tc>
          <w:tcPr>
            <w:tcW w:w="3089" w:type="dxa"/>
            <w:tcBorders>
              <w:top w:val="single" w:sz="4" w:space="0" w:color="000000"/>
              <w:left w:val="single" w:sz="4" w:space="0" w:color="000000"/>
              <w:bottom w:val="single" w:sz="4" w:space="0" w:color="000000"/>
              <w:right w:val="single" w:sz="4" w:space="0" w:color="000000"/>
            </w:tcBorders>
          </w:tcPr>
          <w:p w14:paraId="5A153D57" w14:textId="0D788B3C" w:rsidR="00447D58" w:rsidRDefault="00447D58" w:rsidP="00775F5E">
            <w:pPr>
              <w:ind w:left="0"/>
            </w:pPr>
          </w:p>
        </w:tc>
        <w:tc>
          <w:tcPr>
            <w:tcW w:w="1710" w:type="dxa"/>
            <w:tcBorders>
              <w:top w:val="single" w:sz="4" w:space="0" w:color="000000"/>
              <w:left w:val="single" w:sz="4" w:space="0" w:color="000000"/>
              <w:bottom w:val="single" w:sz="4" w:space="0" w:color="000000"/>
              <w:right w:val="single" w:sz="4" w:space="0" w:color="000000"/>
            </w:tcBorders>
          </w:tcPr>
          <w:p w14:paraId="7BDF18CE" w14:textId="7C48BC9B" w:rsidR="00447D58"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8C78DBF" w14:textId="77777777" w:rsidR="00447D58"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AA08F8B" w14:textId="0F66F81A" w:rsidR="00447D58" w:rsidRDefault="00447D58" w:rsidP="00C76597">
            <w:pPr>
              <w:pStyle w:val="NormalIndent"/>
            </w:pPr>
          </w:p>
        </w:tc>
      </w:tr>
      <w:tr w:rsidR="00447D58" w14:paraId="78F916CD" w14:textId="77777777" w:rsidTr="00775F5E">
        <w:tc>
          <w:tcPr>
            <w:tcW w:w="668" w:type="dxa"/>
            <w:tcBorders>
              <w:top w:val="single" w:sz="4" w:space="0" w:color="000000"/>
              <w:left w:val="single" w:sz="4" w:space="0" w:color="000000"/>
              <w:bottom w:val="single" w:sz="4" w:space="0" w:color="000000"/>
              <w:right w:val="single" w:sz="4" w:space="0" w:color="000000"/>
            </w:tcBorders>
            <w:hideMark/>
          </w:tcPr>
          <w:p w14:paraId="28F2903C" w14:textId="77777777" w:rsidR="00447D58" w:rsidRDefault="00447D58" w:rsidP="00C76597">
            <w:pPr>
              <w:pStyle w:val="NormalIndent"/>
            </w:pPr>
            <w:r>
              <w:t>2</w:t>
            </w:r>
          </w:p>
        </w:tc>
        <w:tc>
          <w:tcPr>
            <w:tcW w:w="3089" w:type="dxa"/>
            <w:tcBorders>
              <w:top w:val="single" w:sz="4" w:space="0" w:color="000000"/>
              <w:left w:val="single" w:sz="4" w:space="0" w:color="000000"/>
              <w:bottom w:val="single" w:sz="4" w:space="0" w:color="000000"/>
              <w:right w:val="single" w:sz="4" w:space="0" w:color="000000"/>
            </w:tcBorders>
          </w:tcPr>
          <w:p w14:paraId="7C94180C" w14:textId="240AA3E3" w:rsidR="00447D58" w:rsidRDefault="00447D5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586B84C9" w14:textId="77777777" w:rsidR="00447D58"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2FD1F9BF" w14:textId="77777777" w:rsidR="00447D58"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566EF5A" w14:textId="77777777" w:rsidR="00447D58" w:rsidRDefault="00447D58" w:rsidP="00C76597">
            <w:pPr>
              <w:pStyle w:val="NormalIndent"/>
            </w:pPr>
          </w:p>
        </w:tc>
      </w:tr>
      <w:tr w:rsidR="00447D58" w:rsidRPr="00CE3ECA" w14:paraId="7BD0C002" w14:textId="77777777" w:rsidTr="00775F5E">
        <w:tc>
          <w:tcPr>
            <w:tcW w:w="668" w:type="dxa"/>
            <w:tcBorders>
              <w:top w:val="single" w:sz="4" w:space="0" w:color="000000"/>
              <w:left w:val="single" w:sz="4" w:space="0" w:color="000000"/>
              <w:bottom w:val="single" w:sz="4" w:space="0" w:color="000000"/>
              <w:right w:val="single" w:sz="4" w:space="0" w:color="000000"/>
            </w:tcBorders>
          </w:tcPr>
          <w:p w14:paraId="06EC9EC7" w14:textId="77777777" w:rsidR="00447D58" w:rsidRPr="00CE3ECA" w:rsidRDefault="00447D58" w:rsidP="00C76597">
            <w:pPr>
              <w:pStyle w:val="NormalIndent"/>
            </w:pPr>
            <w:r w:rsidRPr="00CE3ECA">
              <w:t>3</w:t>
            </w:r>
          </w:p>
        </w:tc>
        <w:tc>
          <w:tcPr>
            <w:tcW w:w="3089" w:type="dxa"/>
            <w:tcBorders>
              <w:top w:val="single" w:sz="4" w:space="0" w:color="000000"/>
              <w:left w:val="single" w:sz="4" w:space="0" w:color="000000"/>
              <w:bottom w:val="single" w:sz="4" w:space="0" w:color="000000"/>
              <w:right w:val="single" w:sz="4" w:space="0" w:color="000000"/>
            </w:tcBorders>
          </w:tcPr>
          <w:p w14:paraId="3E93E5C6" w14:textId="473DFE13" w:rsidR="00447D58" w:rsidRPr="00CE3ECA" w:rsidRDefault="00447D5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4AE2C095" w14:textId="77777777" w:rsidR="00447D58" w:rsidRPr="00CE3ECA"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7803044B" w14:textId="77777777" w:rsidR="00447D58" w:rsidRPr="00CE3ECA"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26C8AE3A" w14:textId="77777777" w:rsidR="00447D58" w:rsidRPr="00CE3ECA" w:rsidRDefault="00447D58" w:rsidP="00C76597">
            <w:pPr>
              <w:pStyle w:val="NormalIndent"/>
            </w:pPr>
          </w:p>
        </w:tc>
      </w:tr>
      <w:tr w:rsidR="00447D58" w:rsidRPr="00CE3ECA" w14:paraId="69D5AFAA" w14:textId="77777777" w:rsidTr="00775F5E">
        <w:tc>
          <w:tcPr>
            <w:tcW w:w="668" w:type="dxa"/>
            <w:tcBorders>
              <w:top w:val="single" w:sz="4" w:space="0" w:color="000000"/>
              <w:left w:val="single" w:sz="4" w:space="0" w:color="000000"/>
              <w:bottom w:val="single" w:sz="4" w:space="0" w:color="000000"/>
              <w:right w:val="single" w:sz="4" w:space="0" w:color="000000"/>
            </w:tcBorders>
            <w:hideMark/>
          </w:tcPr>
          <w:p w14:paraId="1262FDDF" w14:textId="77777777" w:rsidR="00447D58" w:rsidRPr="00CE3ECA" w:rsidRDefault="00447D58" w:rsidP="00C76597">
            <w:pPr>
              <w:pStyle w:val="NormalIndent"/>
            </w:pPr>
            <w:r w:rsidRPr="00CE3ECA">
              <w:t>4</w:t>
            </w:r>
          </w:p>
        </w:tc>
        <w:tc>
          <w:tcPr>
            <w:tcW w:w="3089" w:type="dxa"/>
            <w:tcBorders>
              <w:top w:val="single" w:sz="4" w:space="0" w:color="000000"/>
              <w:left w:val="single" w:sz="4" w:space="0" w:color="000000"/>
              <w:bottom w:val="single" w:sz="4" w:space="0" w:color="000000"/>
              <w:right w:val="single" w:sz="4" w:space="0" w:color="000000"/>
            </w:tcBorders>
          </w:tcPr>
          <w:p w14:paraId="7AB21246" w14:textId="77777777" w:rsidR="00447D58" w:rsidRPr="00CE3ECA" w:rsidRDefault="00447D5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1C740576" w14:textId="77777777" w:rsidR="00447D58" w:rsidRPr="00CE3ECA"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2A02476D" w14:textId="77777777" w:rsidR="00447D58" w:rsidRPr="00CE3ECA"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347AE5FB" w14:textId="77777777" w:rsidR="00447D58" w:rsidRPr="00CE3ECA" w:rsidRDefault="00447D58" w:rsidP="00C76597">
            <w:pPr>
              <w:pStyle w:val="NormalIndent"/>
            </w:pPr>
          </w:p>
        </w:tc>
      </w:tr>
      <w:tr w:rsidR="00447D58" w:rsidRPr="00CE3ECA" w14:paraId="3797E096" w14:textId="77777777" w:rsidTr="00775F5E">
        <w:tc>
          <w:tcPr>
            <w:tcW w:w="668" w:type="dxa"/>
            <w:tcBorders>
              <w:top w:val="single" w:sz="4" w:space="0" w:color="000000"/>
              <w:left w:val="single" w:sz="4" w:space="0" w:color="000000"/>
              <w:bottom w:val="single" w:sz="4" w:space="0" w:color="000000"/>
              <w:right w:val="single" w:sz="4" w:space="0" w:color="000000"/>
            </w:tcBorders>
          </w:tcPr>
          <w:p w14:paraId="45C0F2A9" w14:textId="77777777" w:rsidR="00447D58" w:rsidRPr="00CE3ECA" w:rsidRDefault="00447D58" w:rsidP="00C76597">
            <w:pPr>
              <w:pStyle w:val="NormalIndent"/>
            </w:pPr>
            <w:r>
              <w:t>5</w:t>
            </w:r>
          </w:p>
        </w:tc>
        <w:tc>
          <w:tcPr>
            <w:tcW w:w="3089" w:type="dxa"/>
            <w:tcBorders>
              <w:top w:val="single" w:sz="4" w:space="0" w:color="000000"/>
              <w:left w:val="single" w:sz="4" w:space="0" w:color="000000"/>
              <w:bottom w:val="single" w:sz="4" w:space="0" w:color="000000"/>
              <w:right w:val="single" w:sz="4" w:space="0" w:color="000000"/>
            </w:tcBorders>
          </w:tcPr>
          <w:p w14:paraId="162A186F" w14:textId="77777777" w:rsidR="00447D58" w:rsidRPr="00CE3ECA" w:rsidRDefault="00447D5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67F82866" w14:textId="77777777" w:rsidR="00447D58" w:rsidRPr="00CE3ECA"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632B53C" w14:textId="77777777" w:rsidR="00447D58" w:rsidRPr="00CE3ECA"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525F9304" w14:textId="77777777" w:rsidR="00447D58" w:rsidRPr="00CE3ECA" w:rsidRDefault="00447D58" w:rsidP="00C76597">
            <w:pPr>
              <w:pStyle w:val="NormalIndent"/>
            </w:pPr>
          </w:p>
        </w:tc>
      </w:tr>
      <w:tr w:rsidR="00447D58" w:rsidRPr="00CE3ECA" w14:paraId="0ACA568C" w14:textId="77777777" w:rsidTr="00775F5E">
        <w:tc>
          <w:tcPr>
            <w:tcW w:w="668" w:type="dxa"/>
            <w:tcBorders>
              <w:top w:val="single" w:sz="4" w:space="0" w:color="000000"/>
              <w:left w:val="single" w:sz="4" w:space="0" w:color="000000"/>
              <w:bottom w:val="single" w:sz="4" w:space="0" w:color="000000"/>
              <w:right w:val="single" w:sz="4" w:space="0" w:color="000000"/>
            </w:tcBorders>
          </w:tcPr>
          <w:p w14:paraId="588FB60E" w14:textId="77777777" w:rsidR="00447D58" w:rsidRPr="00CE3ECA" w:rsidRDefault="00447D58" w:rsidP="00C76597">
            <w:pPr>
              <w:pStyle w:val="NormalIndent"/>
            </w:pPr>
            <w:r>
              <w:t>6</w:t>
            </w:r>
          </w:p>
        </w:tc>
        <w:tc>
          <w:tcPr>
            <w:tcW w:w="3089" w:type="dxa"/>
            <w:tcBorders>
              <w:top w:val="single" w:sz="4" w:space="0" w:color="000000"/>
              <w:left w:val="single" w:sz="4" w:space="0" w:color="000000"/>
              <w:bottom w:val="single" w:sz="4" w:space="0" w:color="000000"/>
              <w:right w:val="single" w:sz="4" w:space="0" w:color="000000"/>
            </w:tcBorders>
          </w:tcPr>
          <w:p w14:paraId="1C480F94" w14:textId="77777777" w:rsidR="00447D58" w:rsidRPr="00CE3ECA" w:rsidRDefault="00447D58" w:rsidP="00C76597">
            <w:pPr>
              <w:pStyle w:val="NormalIndent"/>
            </w:pPr>
          </w:p>
        </w:tc>
        <w:tc>
          <w:tcPr>
            <w:tcW w:w="1710" w:type="dxa"/>
            <w:tcBorders>
              <w:top w:val="single" w:sz="4" w:space="0" w:color="000000"/>
              <w:left w:val="single" w:sz="4" w:space="0" w:color="000000"/>
              <w:bottom w:val="single" w:sz="4" w:space="0" w:color="000000"/>
              <w:right w:val="single" w:sz="4" w:space="0" w:color="000000"/>
            </w:tcBorders>
          </w:tcPr>
          <w:p w14:paraId="138A681A" w14:textId="77777777" w:rsidR="00447D58" w:rsidRPr="00CE3ECA" w:rsidRDefault="00447D58" w:rsidP="00C76597">
            <w:pPr>
              <w:pStyle w:val="NormalIndent"/>
            </w:pPr>
          </w:p>
        </w:tc>
        <w:tc>
          <w:tcPr>
            <w:tcW w:w="1440" w:type="dxa"/>
            <w:tcBorders>
              <w:top w:val="single" w:sz="4" w:space="0" w:color="000000"/>
              <w:left w:val="single" w:sz="4" w:space="0" w:color="000000"/>
              <w:bottom w:val="single" w:sz="4" w:space="0" w:color="000000"/>
              <w:right w:val="single" w:sz="4" w:space="0" w:color="000000"/>
            </w:tcBorders>
          </w:tcPr>
          <w:p w14:paraId="3FC85DED" w14:textId="77777777" w:rsidR="00447D58" w:rsidRPr="00CE3ECA" w:rsidRDefault="00447D58" w:rsidP="00C76597">
            <w:pPr>
              <w:pStyle w:val="NormalIndent"/>
            </w:pPr>
          </w:p>
        </w:tc>
        <w:tc>
          <w:tcPr>
            <w:tcW w:w="3533" w:type="dxa"/>
            <w:tcBorders>
              <w:top w:val="single" w:sz="4" w:space="0" w:color="000000"/>
              <w:left w:val="single" w:sz="4" w:space="0" w:color="000000"/>
              <w:bottom w:val="single" w:sz="4" w:space="0" w:color="000000"/>
              <w:right w:val="single" w:sz="4" w:space="0" w:color="000000"/>
            </w:tcBorders>
          </w:tcPr>
          <w:p w14:paraId="04C81495" w14:textId="77777777" w:rsidR="00447D58" w:rsidRPr="00CE3ECA" w:rsidRDefault="00447D58" w:rsidP="00C76597">
            <w:pPr>
              <w:pStyle w:val="NormalIndent"/>
            </w:pPr>
          </w:p>
        </w:tc>
      </w:tr>
    </w:tbl>
    <w:p w14:paraId="4FC8E371" w14:textId="77777777" w:rsidR="00447D58" w:rsidRPr="000025EA" w:rsidRDefault="00447D58" w:rsidP="000025EA"/>
    <w:p w14:paraId="5C3EB081" w14:textId="4AE0C472" w:rsidR="00FD3F35" w:rsidRPr="00CE3ECA" w:rsidRDefault="009F22C5" w:rsidP="006E77F1">
      <w:pPr>
        <w:pStyle w:val="Heading1"/>
        <w:rPr>
          <w:color w:val="000000" w:themeColor="text1"/>
        </w:rPr>
      </w:pPr>
      <w:bookmarkStart w:id="53" w:name="_Toc520102889"/>
      <w:r>
        <w:rPr>
          <w:color w:val="000000" w:themeColor="text1"/>
        </w:rPr>
        <w:t>Phân quyền cho từng role</w:t>
      </w:r>
      <w:bookmarkEnd w:id="53"/>
    </w:p>
    <w:p w14:paraId="7B58A4D8" w14:textId="12B8F43F" w:rsidR="004304D8" w:rsidRPr="00CE3ECA" w:rsidRDefault="004304D8" w:rsidP="0070215D">
      <w:pPr>
        <w:pStyle w:val="Heading2"/>
        <w:rPr>
          <w:color w:val="000000" w:themeColor="text1"/>
        </w:rPr>
      </w:pPr>
      <w:bookmarkStart w:id="54" w:name="_Toc520102890"/>
      <w:r w:rsidRPr="00CE3ECA">
        <w:rPr>
          <w:color w:val="000000" w:themeColor="text1"/>
        </w:rPr>
        <w:t>Phân hệ WEB</w:t>
      </w:r>
      <w:bookmarkEnd w:id="54"/>
    </w:p>
    <w:p w14:paraId="02815790" w14:textId="090990BA" w:rsidR="0054110B" w:rsidRPr="00CE3ECA" w:rsidRDefault="00D00835" w:rsidP="0054110B">
      <w:pPr>
        <w:pStyle w:val="Heading3"/>
        <w:rPr>
          <w:color w:val="000000" w:themeColor="text1"/>
        </w:rPr>
      </w:pPr>
      <w:bookmarkStart w:id="55" w:name="_Toc473035228"/>
      <w:bookmarkStart w:id="56" w:name="_Toc520102891"/>
      <w:r w:rsidRPr="00CE3ECA">
        <w:rPr>
          <w:color w:val="000000" w:themeColor="text1"/>
        </w:rPr>
        <w:t xml:space="preserve">Chức năng </w:t>
      </w:r>
      <w:r w:rsidR="0054110B" w:rsidRPr="00CE3ECA">
        <w:rPr>
          <w:color w:val="000000" w:themeColor="text1"/>
        </w:rPr>
        <w:t>cho Admin công ty (HO)</w:t>
      </w:r>
      <w:bookmarkEnd w:id="55"/>
      <w:bookmarkEnd w:id="56"/>
    </w:p>
    <w:p w14:paraId="3708DF31" w14:textId="557A9139" w:rsidR="0054110B" w:rsidRPr="00CE3ECA" w:rsidRDefault="00A27BE1" w:rsidP="008B1DDA">
      <w:pPr>
        <w:pStyle w:val="Heading4"/>
        <w:rPr>
          <w:color w:val="000000" w:themeColor="text1"/>
        </w:rPr>
      </w:pPr>
      <w:r w:rsidRPr="00CE3ECA">
        <w:rPr>
          <w:color w:val="000000" w:themeColor="text1"/>
        </w:rPr>
        <w:t>Mô tả chung</w:t>
      </w:r>
    </w:p>
    <w:p w14:paraId="6A673743" w14:textId="77777777" w:rsidR="0054110B" w:rsidRPr="00CE3ECA" w:rsidRDefault="0054110B" w:rsidP="0054110B">
      <w:pPr>
        <w:pStyle w:val="Heading5"/>
        <w:rPr>
          <w:color w:val="000000" w:themeColor="text1"/>
        </w:rPr>
      </w:pPr>
      <w:r w:rsidRPr="00CE3ECA">
        <w:rPr>
          <w:color w:val="000000" w:themeColor="text1"/>
        </w:rPr>
        <w:t>Diễn giải</w:t>
      </w:r>
    </w:p>
    <w:p w14:paraId="14BFFBBB" w14:textId="4DB4DF05" w:rsidR="0054110B" w:rsidRDefault="00870755" w:rsidP="0054110B">
      <w:r>
        <w:t>C</w:t>
      </w:r>
      <w:r w:rsidR="0054110B">
        <w:t xml:space="preserve">ông việc Admin HO </w:t>
      </w:r>
      <w:r>
        <w:t>thực hiện</w:t>
      </w:r>
      <w:r w:rsidR="00F323A9">
        <w:t>:</w:t>
      </w:r>
    </w:p>
    <w:p w14:paraId="2428E81D" w14:textId="77777777" w:rsidR="0054110B" w:rsidRDefault="0054110B" w:rsidP="00324755">
      <w:pPr>
        <w:pStyle w:val="Bullet1"/>
      </w:pPr>
      <w:r>
        <w:t>Quản lý đơn vị, nhân viên</w:t>
      </w:r>
    </w:p>
    <w:p w14:paraId="505D5655" w14:textId="4426C962" w:rsidR="0054110B" w:rsidRDefault="009E0872" w:rsidP="00324755">
      <w:pPr>
        <w:pStyle w:val="Bullet1"/>
      </w:pPr>
      <w:r>
        <w:t xml:space="preserve">Chuyển </w:t>
      </w:r>
      <w:r w:rsidR="0054110B">
        <w:t>khách hàng</w:t>
      </w:r>
    </w:p>
    <w:p w14:paraId="27C5E4C1" w14:textId="77777777" w:rsidR="0054110B" w:rsidRDefault="0054110B" w:rsidP="00324755">
      <w:pPr>
        <w:pStyle w:val="Bullet1"/>
      </w:pPr>
      <w:r>
        <w:t>Quản lý sản phẩm &amp; giá bán</w:t>
      </w:r>
    </w:p>
    <w:p w14:paraId="6DE58CD6" w14:textId="77777777" w:rsidR="0054110B" w:rsidRDefault="0054110B" w:rsidP="00324755">
      <w:pPr>
        <w:pStyle w:val="Bullet1"/>
      </w:pPr>
      <w:r>
        <w:t>Quản lý CTKM, CTTL, CTTB</w:t>
      </w:r>
    </w:p>
    <w:p w14:paraId="34C70073" w14:textId="5183D62F" w:rsidR="00910E17" w:rsidRDefault="005E37AC" w:rsidP="00324755">
      <w:pPr>
        <w:pStyle w:val="Bullet1"/>
      </w:pPr>
      <w:r>
        <w:t>Phân bổ ngân sách cho NPP.</w:t>
      </w:r>
    </w:p>
    <w:p w14:paraId="5168FBD7" w14:textId="352A57E5" w:rsidR="00910E17" w:rsidRDefault="00910E17" w:rsidP="00324755">
      <w:pPr>
        <w:pStyle w:val="Bullet1"/>
      </w:pPr>
      <w:r>
        <w:t xml:space="preserve">Phê duyệt </w:t>
      </w:r>
      <w:r w:rsidR="007E3FD9">
        <w:t>điều chỉnh/ kiểm kê kho NPP.</w:t>
      </w:r>
    </w:p>
    <w:p w14:paraId="2C0CCA1A" w14:textId="01B2172C" w:rsidR="00B008FB" w:rsidRDefault="00B008FB" w:rsidP="00324755">
      <w:pPr>
        <w:pStyle w:val="Bullet1"/>
      </w:pPr>
      <w:r>
        <w:t>Giao công cụ cho NPP.</w:t>
      </w:r>
    </w:p>
    <w:p w14:paraId="1A58EDF2" w14:textId="77777777" w:rsidR="0054110B" w:rsidRDefault="0054110B" w:rsidP="00324755">
      <w:pPr>
        <w:pStyle w:val="Bullet1"/>
      </w:pPr>
      <w:r>
        <w:t>Giám sát vị trí nhân viên</w:t>
      </w:r>
    </w:p>
    <w:p w14:paraId="6EE3E9C0" w14:textId="77777777" w:rsidR="0054110B" w:rsidRDefault="0054110B" w:rsidP="00324755">
      <w:pPr>
        <w:pStyle w:val="Bullet1"/>
      </w:pPr>
      <w:r>
        <w:t>Tạo ghi chú</w:t>
      </w:r>
    </w:p>
    <w:p w14:paraId="388B5B38" w14:textId="77777777" w:rsidR="0054110B" w:rsidRDefault="0054110B" w:rsidP="00324755">
      <w:pPr>
        <w:pStyle w:val="Bullet1"/>
      </w:pPr>
      <w:r>
        <w:t>Xem hình ảnh khách hàng</w:t>
      </w:r>
    </w:p>
    <w:p w14:paraId="55373F8B" w14:textId="77777777" w:rsidR="0054110B" w:rsidRDefault="0054110B" w:rsidP="00324755">
      <w:pPr>
        <w:pStyle w:val="Bullet1"/>
      </w:pPr>
      <w:r>
        <w:t>Xem báo cáo</w:t>
      </w:r>
    </w:p>
    <w:p w14:paraId="41494F6D" w14:textId="2E7A7B30" w:rsidR="00283081" w:rsidRDefault="00283081" w:rsidP="00324755">
      <w:pPr>
        <w:pStyle w:val="Bullet1"/>
      </w:pPr>
      <w:r>
        <w:t>Quản lý hệ thống</w:t>
      </w:r>
    </w:p>
    <w:p w14:paraId="438DAD49" w14:textId="71401383" w:rsidR="0054110B" w:rsidRDefault="0030253A" w:rsidP="0054110B">
      <w:pPr>
        <w:pStyle w:val="Heading5"/>
      </w:pPr>
      <w:r>
        <w:lastRenderedPageBreak/>
        <w:t>Luồng công việc</w:t>
      </w:r>
    </w:p>
    <w:p w14:paraId="2D3D91AD" w14:textId="539D0CCF" w:rsidR="0054110B" w:rsidRPr="007335BB" w:rsidRDefault="000663F8" w:rsidP="00932F0D">
      <w:pPr>
        <w:ind w:left="0"/>
      </w:pPr>
      <w:r w:rsidRPr="00427AF9">
        <w:rPr>
          <w:szCs w:val="24"/>
        </w:rPr>
        <w:object w:dxaOrig="12721" w:dyaOrig="6586" w14:anchorId="62EF2235">
          <v:shape id="_x0000_i1039" type="#_x0000_t75" style="width:479.25pt;height:247.5pt" o:ole="">
            <v:imagedata r:id="rId42" o:title=""/>
          </v:shape>
          <o:OLEObject Type="Embed" ProgID="Visio.Drawing.11" ShapeID="_x0000_i1039" DrawAspect="Content" ObjectID="_1593959030" r:id="rId43"/>
        </w:object>
      </w:r>
    </w:p>
    <w:p w14:paraId="618F1DE9" w14:textId="74328403" w:rsidR="0054110B" w:rsidRPr="00F36D1F" w:rsidRDefault="009C703E" w:rsidP="006B706B">
      <w:pPr>
        <w:pStyle w:val="Heading5"/>
      </w:pPr>
      <w:r>
        <w:t>Mô tả</w:t>
      </w:r>
    </w:p>
    <w:tbl>
      <w:tblPr>
        <w:tblStyle w:val="TableGrid"/>
        <w:tblW w:w="9918" w:type="dxa"/>
        <w:tblLayout w:type="fixed"/>
        <w:tblLook w:val="04A0" w:firstRow="1" w:lastRow="0" w:firstColumn="1" w:lastColumn="0" w:noHBand="0" w:noVBand="1"/>
      </w:tblPr>
      <w:tblGrid>
        <w:gridCol w:w="668"/>
        <w:gridCol w:w="3405"/>
        <w:gridCol w:w="5845"/>
      </w:tblGrid>
      <w:tr w:rsidR="009C703E" w:rsidRPr="00191EEF" w14:paraId="4CFA4DD7" w14:textId="77777777" w:rsidTr="000663F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A7B5C8B" w14:textId="77777777" w:rsidR="009C703E" w:rsidRPr="00992879" w:rsidRDefault="009C703E" w:rsidP="00C76597">
            <w:pPr>
              <w:pStyle w:val="NormalIndent"/>
            </w:pPr>
            <w:r w:rsidRPr="00992879">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99A25B9" w14:textId="77777777" w:rsidR="009C703E" w:rsidRPr="00992879" w:rsidRDefault="009C703E" w:rsidP="00C76597">
            <w:pPr>
              <w:pStyle w:val="NormalIndent"/>
            </w:pPr>
            <w:r w:rsidRPr="00992879">
              <w:t>Bước thực hiện</w:t>
            </w:r>
          </w:p>
        </w:tc>
        <w:tc>
          <w:tcPr>
            <w:tcW w:w="58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33D97ED" w14:textId="77777777" w:rsidR="009C703E" w:rsidRPr="00992879" w:rsidRDefault="009C703E" w:rsidP="00C76597">
            <w:pPr>
              <w:pStyle w:val="NormalIndent"/>
            </w:pPr>
            <w:r w:rsidRPr="00992879">
              <w:t>Mô tả</w:t>
            </w:r>
          </w:p>
        </w:tc>
      </w:tr>
      <w:tr w:rsidR="009C703E" w14:paraId="6D65D616" w14:textId="77777777" w:rsidTr="000663F8">
        <w:tc>
          <w:tcPr>
            <w:tcW w:w="668" w:type="dxa"/>
          </w:tcPr>
          <w:p w14:paraId="39891CC7" w14:textId="77777777" w:rsidR="009C703E" w:rsidRDefault="009C703E" w:rsidP="00C76597">
            <w:pPr>
              <w:pStyle w:val="NormalIndent"/>
            </w:pPr>
            <w:r>
              <w:t>1</w:t>
            </w:r>
          </w:p>
        </w:tc>
        <w:tc>
          <w:tcPr>
            <w:tcW w:w="3405" w:type="dxa"/>
          </w:tcPr>
          <w:p w14:paraId="5C21D8CE" w14:textId="77777777" w:rsidR="009C703E" w:rsidRDefault="009C703E" w:rsidP="00C76597">
            <w:pPr>
              <w:pStyle w:val="NormalIndent"/>
            </w:pPr>
            <w:r>
              <w:t>Quản lý đơn vị, nhân viên</w:t>
            </w:r>
          </w:p>
        </w:tc>
        <w:tc>
          <w:tcPr>
            <w:tcW w:w="5845" w:type="dxa"/>
          </w:tcPr>
          <w:p w14:paraId="74D01295" w14:textId="4664B6D5" w:rsidR="009C703E" w:rsidRDefault="009C703E" w:rsidP="009C703E">
            <w:pPr>
              <w:autoSpaceDE w:val="0"/>
              <w:autoSpaceDN w:val="0"/>
              <w:adjustRightInd w:val="0"/>
              <w:spacing w:before="0" w:line="288" w:lineRule="auto"/>
              <w:ind w:left="0"/>
            </w:pPr>
            <w:r>
              <w:t>Tra cứu, tạo mới, chỉnh sửa thông tin đơn vị (NPP/Khu vực/Miền), nhân viên (NVBH/GSBH/ASM/RSM)</w:t>
            </w:r>
          </w:p>
        </w:tc>
      </w:tr>
      <w:tr w:rsidR="009C703E" w14:paraId="02FA0774" w14:textId="77777777" w:rsidTr="000663F8">
        <w:tc>
          <w:tcPr>
            <w:tcW w:w="668" w:type="dxa"/>
          </w:tcPr>
          <w:p w14:paraId="76D302D9" w14:textId="77777777" w:rsidR="009C703E" w:rsidRDefault="009C703E" w:rsidP="00C76597">
            <w:pPr>
              <w:pStyle w:val="NormalIndent"/>
            </w:pPr>
            <w:r>
              <w:t>2</w:t>
            </w:r>
          </w:p>
        </w:tc>
        <w:tc>
          <w:tcPr>
            <w:tcW w:w="3405" w:type="dxa"/>
          </w:tcPr>
          <w:p w14:paraId="18213E96" w14:textId="77777777" w:rsidR="009C703E" w:rsidRDefault="009C703E" w:rsidP="00C76597">
            <w:pPr>
              <w:pStyle w:val="NormalIndent"/>
            </w:pPr>
            <w:r>
              <w:t>Quản lý khách hàng</w:t>
            </w:r>
          </w:p>
        </w:tc>
        <w:tc>
          <w:tcPr>
            <w:tcW w:w="5845" w:type="dxa"/>
          </w:tcPr>
          <w:p w14:paraId="728C1477" w14:textId="77777777" w:rsidR="009C703E" w:rsidRDefault="009C703E" w:rsidP="00C76597">
            <w:pPr>
              <w:pStyle w:val="NormalIndent"/>
            </w:pPr>
            <w:r>
              <w:t>Tra cứu, tạo mới, chỉnh sửa thông tin khách hàng</w:t>
            </w:r>
          </w:p>
        </w:tc>
      </w:tr>
      <w:tr w:rsidR="009C703E" w14:paraId="2F0B002C" w14:textId="77777777" w:rsidTr="000663F8">
        <w:tc>
          <w:tcPr>
            <w:tcW w:w="668" w:type="dxa"/>
          </w:tcPr>
          <w:p w14:paraId="4CFCA81C" w14:textId="77777777" w:rsidR="009C703E" w:rsidRDefault="009C703E" w:rsidP="00C76597">
            <w:pPr>
              <w:pStyle w:val="NormalIndent"/>
            </w:pPr>
            <w:r>
              <w:t>3</w:t>
            </w:r>
          </w:p>
        </w:tc>
        <w:tc>
          <w:tcPr>
            <w:tcW w:w="3405" w:type="dxa"/>
          </w:tcPr>
          <w:p w14:paraId="13CA1225" w14:textId="77777777" w:rsidR="009C703E" w:rsidRDefault="009C703E" w:rsidP="00C76597">
            <w:pPr>
              <w:pStyle w:val="NormalIndent"/>
            </w:pPr>
            <w:r>
              <w:t>Quản lý sản phẩm &amp; giá bán</w:t>
            </w:r>
          </w:p>
        </w:tc>
        <w:tc>
          <w:tcPr>
            <w:tcW w:w="5845" w:type="dxa"/>
          </w:tcPr>
          <w:p w14:paraId="4C139B42" w14:textId="77777777" w:rsidR="009C703E" w:rsidRDefault="009C703E" w:rsidP="00C76597">
            <w:pPr>
              <w:pStyle w:val="NormalIndent"/>
            </w:pPr>
            <w:r>
              <w:t>Tra cứu, chỉnh sửa thông tin sản phẩm TLHC (sản phẩm TLHC được đồng bộ từ SAP sang DMS)</w:t>
            </w:r>
          </w:p>
          <w:p w14:paraId="27381F06" w14:textId="77777777" w:rsidR="009C703E" w:rsidRDefault="009C703E" w:rsidP="00C76597">
            <w:pPr>
              <w:pStyle w:val="NormalIndent"/>
            </w:pPr>
            <w:r>
              <w:t>Tra cứu, tạo mới, chỉnh sửa thông tin vật phẩm khuyến mãi</w:t>
            </w:r>
          </w:p>
        </w:tc>
      </w:tr>
      <w:tr w:rsidR="009C703E" w14:paraId="13FD7E31" w14:textId="77777777" w:rsidTr="000663F8">
        <w:tc>
          <w:tcPr>
            <w:tcW w:w="668" w:type="dxa"/>
          </w:tcPr>
          <w:p w14:paraId="54126D67" w14:textId="77777777" w:rsidR="009C703E" w:rsidRDefault="009C703E" w:rsidP="00C76597">
            <w:pPr>
              <w:pStyle w:val="NormalIndent"/>
            </w:pPr>
            <w:r>
              <w:t>4</w:t>
            </w:r>
          </w:p>
        </w:tc>
        <w:tc>
          <w:tcPr>
            <w:tcW w:w="3405" w:type="dxa"/>
          </w:tcPr>
          <w:p w14:paraId="61FBE4F4" w14:textId="77777777" w:rsidR="009C703E" w:rsidRDefault="009C703E" w:rsidP="00C76597">
            <w:pPr>
              <w:pStyle w:val="NormalIndent"/>
            </w:pPr>
            <w:r>
              <w:t>Quản lý CTKM, CTTL, CTTB</w:t>
            </w:r>
          </w:p>
        </w:tc>
        <w:tc>
          <w:tcPr>
            <w:tcW w:w="5845" w:type="dxa"/>
          </w:tcPr>
          <w:p w14:paraId="55C8D0C2" w14:textId="77777777" w:rsidR="009C703E" w:rsidRDefault="009C703E" w:rsidP="00C76597">
            <w:pPr>
              <w:pStyle w:val="NormalIndent"/>
            </w:pPr>
            <w:r>
              <w:t>Tra cứu, tạo mới, chỉnh sửa thông tin các chương trình khuyến mãi/ tích lũy/ trưng bày</w:t>
            </w:r>
          </w:p>
        </w:tc>
      </w:tr>
      <w:tr w:rsidR="00117BDA" w14:paraId="3AB6602E" w14:textId="77777777" w:rsidTr="000663F8">
        <w:tc>
          <w:tcPr>
            <w:tcW w:w="668" w:type="dxa"/>
          </w:tcPr>
          <w:p w14:paraId="062EA75E" w14:textId="201CADA6" w:rsidR="00117BDA" w:rsidRDefault="00117BDA" w:rsidP="00C76597">
            <w:pPr>
              <w:pStyle w:val="NormalIndent"/>
            </w:pPr>
            <w:r>
              <w:t>5</w:t>
            </w:r>
          </w:p>
        </w:tc>
        <w:tc>
          <w:tcPr>
            <w:tcW w:w="3405" w:type="dxa"/>
          </w:tcPr>
          <w:p w14:paraId="46D78808" w14:textId="194A6F1D" w:rsidR="00117BDA" w:rsidRDefault="00117BDA" w:rsidP="00C76597">
            <w:pPr>
              <w:pStyle w:val="NormalIndent"/>
            </w:pPr>
            <w:r>
              <w:t>Phân bổ ngân sách cho NPP</w:t>
            </w:r>
          </w:p>
        </w:tc>
        <w:tc>
          <w:tcPr>
            <w:tcW w:w="5845" w:type="dxa"/>
          </w:tcPr>
          <w:p w14:paraId="558A6E4D" w14:textId="0E0D4832" w:rsidR="00117BDA" w:rsidRDefault="00C30CF0" w:rsidP="00C76597">
            <w:pPr>
              <w:pStyle w:val="NormalIndent"/>
            </w:pPr>
            <w:r>
              <w:t>Admin HO phân bổ, điều chỉnh ngân sách hàng tháng cho NPP</w:t>
            </w:r>
          </w:p>
        </w:tc>
      </w:tr>
      <w:tr w:rsidR="00117BDA" w14:paraId="0D6D14F5" w14:textId="77777777" w:rsidTr="000663F8">
        <w:tc>
          <w:tcPr>
            <w:tcW w:w="668" w:type="dxa"/>
          </w:tcPr>
          <w:p w14:paraId="42BDDF57" w14:textId="073E6DD5" w:rsidR="00117BDA" w:rsidRDefault="00117BDA" w:rsidP="00C76597">
            <w:pPr>
              <w:pStyle w:val="NormalIndent"/>
            </w:pPr>
            <w:r>
              <w:t>6</w:t>
            </w:r>
          </w:p>
        </w:tc>
        <w:tc>
          <w:tcPr>
            <w:tcW w:w="3405" w:type="dxa"/>
          </w:tcPr>
          <w:p w14:paraId="092DDDD5" w14:textId="579577F6" w:rsidR="00117BDA" w:rsidRDefault="00117BDA" w:rsidP="00C76597">
            <w:pPr>
              <w:pStyle w:val="NormalIndent"/>
            </w:pPr>
            <w:r>
              <w:t>Phê duyệt điều chỉnh/kiểm kê kho NPP</w:t>
            </w:r>
          </w:p>
        </w:tc>
        <w:tc>
          <w:tcPr>
            <w:tcW w:w="5845" w:type="dxa"/>
          </w:tcPr>
          <w:p w14:paraId="3FA3E3F5" w14:textId="2E976CE6" w:rsidR="00117BDA" w:rsidRDefault="00C30CF0" w:rsidP="00C76597">
            <w:pPr>
              <w:pStyle w:val="NormalIndent"/>
            </w:pPr>
            <w:r>
              <w:t>Admin HO phê duyệt các giao dịch điều chỉnh, kiểm kê kho.</w:t>
            </w:r>
          </w:p>
        </w:tc>
      </w:tr>
      <w:tr w:rsidR="00117BDA" w14:paraId="04EAE470" w14:textId="77777777" w:rsidTr="000663F8">
        <w:tc>
          <w:tcPr>
            <w:tcW w:w="668" w:type="dxa"/>
          </w:tcPr>
          <w:p w14:paraId="7EDEDDDC" w14:textId="01084486" w:rsidR="00117BDA" w:rsidRDefault="00117BDA" w:rsidP="00C76597">
            <w:pPr>
              <w:pStyle w:val="NormalIndent"/>
            </w:pPr>
            <w:r>
              <w:t>7</w:t>
            </w:r>
          </w:p>
        </w:tc>
        <w:tc>
          <w:tcPr>
            <w:tcW w:w="3405" w:type="dxa"/>
          </w:tcPr>
          <w:p w14:paraId="46F24CBD" w14:textId="77777777" w:rsidR="00117BDA" w:rsidRDefault="00117BDA" w:rsidP="00C76597">
            <w:pPr>
              <w:pStyle w:val="NormalIndent"/>
            </w:pPr>
            <w:r>
              <w:t>Giám sát vị trí nhân viên</w:t>
            </w:r>
          </w:p>
        </w:tc>
        <w:tc>
          <w:tcPr>
            <w:tcW w:w="5845" w:type="dxa"/>
          </w:tcPr>
          <w:p w14:paraId="5FA62BCB" w14:textId="77777777" w:rsidR="00117BDA" w:rsidRDefault="00117BDA" w:rsidP="00C76597">
            <w:pPr>
              <w:pStyle w:val="NormalIndent"/>
            </w:pPr>
            <w:r>
              <w:t>Giám sát vị trí các nhân viên sử dụng MTB, xem lộ trình tuyến bán hàng của NVBH trên nền bản đồ</w:t>
            </w:r>
          </w:p>
        </w:tc>
      </w:tr>
      <w:tr w:rsidR="00117BDA" w14:paraId="4DD7360F" w14:textId="77777777" w:rsidTr="000663F8">
        <w:tc>
          <w:tcPr>
            <w:tcW w:w="668" w:type="dxa"/>
          </w:tcPr>
          <w:p w14:paraId="424A606C" w14:textId="35396860" w:rsidR="00117BDA" w:rsidRDefault="00117BDA" w:rsidP="00C76597">
            <w:pPr>
              <w:pStyle w:val="NormalIndent"/>
            </w:pPr>
            <w:r>
              <w:t>8</w:t>
            </w:r>
          </w:p>
        </w:tc>
        <w:tc>
          <w:tcPr>
            <w:tcW w:w="3405" w:type="dxa"/>
          </w:tcPr>
          <w:p w14:paraId="3A61F0DE" w14:textId="77777777" w:rsidR="00117BDA" w:rsidRDefault="00117BDA" w:rsidP="00C76597">
            <w:pPr>
              <w:pStyle w:val="NormalIndent"/>
            </w:pPr>
            <w:r>
              <w:t>Phân bổ chỉ tiêu KPIs</w:t>
            </w:r>
          </w:p>
        </w:tc>
        <w:tc>
          <w:tcPr>
            <w:tcW w:w="5845" w:type="dxa"/>
          </w:tcPr>
          <w:p w14:paraId="068F986D" w14:textId="77777777" w:rsidR="00117BDA" w:rsidRDefault="00117BDA" w:rsidP="00C76597">
            <w:pPr>
              <w:pStyle w:val="NormalIndent"/>
            </w:pPr>
            <w:r>
              <w:t>Phân bổ chỉ tiêu KPIs cho RSM</w:t>
            </w:r>
          </w:p>
        </w:tc>
      </w:tr>
      <w:tr w:rsidR="00117BDA" w14:paraId="7CA19C37" w14:textId="77777777" w:rsidTr="000663F8">
        <w:tc>
          <w:tcPr>
            <w:tcW w:w="668" w:type="dxa"/>
          </w:tcPr>
          <w:p w14:paraId="5441BA96" w14:textId="7665FE58" w:rsidR="00117BDA" w:rsidRDefault="00117BDA" w:rsidP="00C76597">
            <w:pPr>
              <w:pStyle w:val="NormalIndent"/>
            </w:pPr>
            <w:r>
              <w:t>9</w:t>
            </w:r>
          </w:p>
        </w:tc>
        <w:tc>
          <w:tcPr>
            <w:tcW w:w="3405" w:type="dxa"/>
          </w:tcPr>
          <w:p w14:paraId="789FDDDC" w14:textId="73540654" w:rsidR="00117BDA" w:rsidRDefault="00117BDA" w:rsidP="00C76597">
            <w:pPr>
              <w:pStyle w:val="NormalIndent"/>
            </w:pPr>
            <w:r>
              <w:t>Giao việc &amp; thông báo</w:t>
            </w:r>
          </w:p>
        </w:tc>
        <w:tc>
          <w:tcPr>
            <w:tcW w:w="5845" w:type="dxa"/>
          </w:tcPr>
          <w:p w14:paraId="6DC3690A" w14:textId="77777777" w:rsidR="00117BDA" w:rsidRDefault="00117BDA" w:rsidP="00C76597">
            <w:pPr>
              <w:pStyle w:val="NormalIndent"/>
            </w:pPr>
            <w:r>
              <w:t>Giao việc cho cấp dưới hoặc tạo các thông báo công cộng cần truyền thông trong phạm vi NPP/Khu vực/Miền/Toàn quốc</w:t>
            </w:r>
          </w:p>
        </w:tc>
      </w:tr>
      <w:tr w:rsidR="00117BDA" w14:paraId="50DEF928" w14:textId="77777777" w:rsidTr="000663F8">
        <w:tc>
          <w:tcPr>
            <w:tcW w:w="668" w:type="dxa"/>
          </w:tcPr>
          <w:p w14:paraId="5EF2E649" w14:textId="41DB68A6" w:rsidR="00117BDA" w:rsidRDefault="00117BDA" w:rsidP="00C76597">
            <w:pPr>
              <w:pStyle w:val="NormalIndent"/>
            </w:pPr>
            <w:r>
              <w:t>10</w:t>
            </w:r>
          </w:p>
        </w:tc>
        <w:tc>
          <w:tcPr>
            <w:tcW w:w="3405" w:type="dxa"/>
          </w:tcPr>
          <w:p w14:paraId="2779658C" w14:textId="77777777" w:rsidR="00117BDA" w:rsidRDefault="00117BDA" w:rsidP="00C76597">
            <w:pPr>
              <w:pStyle w:val="NormalIndent"/>
            </w:pPr>
            <w:r>
              <w:t>Xem hình ảnh KH</w:t>
            </w:r>
          </w:p>
        </w:tc>
        <w:tc>
          <w:tcPr>
            <w:tcW w:w="5845" w:type="dxa"/>
          </w:tcPr>
          <w:p w14:paraId="7363A5DD" w14:textId="77777777" w:rsidR="00117BDA" w:rsidRDefault="00117BDA" w:rsidP="00C76597">
            <w:pPr>
              <w:pStyle w:val="NormalIndent"/>
            </w:pPr>
            <w:r>
              <w:t xml:space="preserve">Tra cứu hình ảnh của khách hàng do NVBH chụp khi đi </w:t>
            </w:r>
            <w:r>
              <w:lastRenderedPageBreak/>
              <w:t>tuyến</w:t>
            </w:r>
          </w:p>
        </w:tc>
      </w:tr>
      <w:tr w:rsidR="00117BDA" w14:paraId="0ECA0CFB" w14:textId="77777777" w:rsidTr="000663F8">
        <w:tc>
          <w:tcPr>
            <w:tcW w:w="668" w:type="dxa"/>
          </w:tcPr>
          <w:p w14:paraId="150966B3" w14:textId="79C6EEA2" w:rsidR="00117BDA" w:rsidRDefault="00C30CF0" w:rsidP="00C76597">
            <w:pPr>
              <w:pStyle w:val="NormalIndent"/>
            </w:pPr>
            <w:r>
              <w:lastRenderedPageBreak/>
              <w:t>11</w:t>
            </w:r>
          </w:p>
        </w:tc>
        <w:tc>
          <w:tcPr>
            <w:tcW w:w="3405" w:type="dxa"/>
          </w:tcPr>
          <w:p w14:paraId="24B59B79" w14:textId="77777777" w:rsidR="00117BDA" w:rsidRDefault="00117BDA" w:rsidP="00C76597">
            <w:pPr>
              <w:pStyle w:val="NormalIndent"/>
            </w:pPr>
            <w:r>
              <w:t>Xem báo cáo</w:t>
            </w:r>
          </w:p>
        </w:tc>
        <w:tc>
          <w:tcPr>
            <w:tcW w:w="5845" w:type="dxa"/>
          </w:tcPr>
          <w:p w14:paraId="17DCDAFE" w14:textId="77777777" w:rsidR="00117BDA" w:rsidRDefault="00117BDA" w:rsidP="00C76597">
            <w:pPr>
              <w:pStyle w:val="NormalIndent"/>
            </w:pPr>
            <w:r>
              <w:t>Khai thác thông tin từ các báo cáo</w:t>
            </w:r>
          </w:p>
        </w:tc>
      </w:tr>
      <w:tr w:rsidR="00117BDA" w14:paraId="75233471" w14:textId="77777777" w:rsidTr="000663F8">
        <w:tc>
          <w:tcPr>
            <w:tcW w:w="668" w:type="dxa"/>
          </w:tcPr>
          <w:p w14:paraId="085DDD3E" w14:textId="5FBDC3CC" w:rsidR="00117BDA" w:rsidRDefault="00C30CF0" w:rsidP="00C76597">
            <w:pPr>
              <w:pStyle w:val="NormalIndent"/>
            </w:pPr>
            <w:r>
              <w:t>12</w:t>
            </w:r>
          </w:p>
        </w:tc>
        <w:tc>
          <w:tcPr>
            <w:tcW w:w="3405" w:type="dxa"/>
          </w:tcPr>
          <w:p w14:paraId="13FD3D56" w14:textId="2575D905" w:rsidR="00117BDA" w:rsidRDefault="00117BDA" w:rsidP="00C76597">
            <w:pPr>
              <w:pStyle w:val="NormalIndent"/>
            </w:pPr>
            <w:r>
              <w:t>Quản lý hệ thống</w:t>
            </w:r>
          </w:p>
        </w:tc>
        <w:tc>
          <w:tcPr>
            <w:tcW w:w="5845" w:type="dxa"/>
          </w:tcPr>
          <w:p w14:paraId="511382CC" w14:textId="22FAB21E" w:rsidR="00117BDA" w:rsidRDefault="00117BDA" w:rsidP="00117BDA">
            <w:pPr>
              <w:spacing w:before="0"/>
              <w:ind w:left="0"/>
            </w:pPr>
            <w:r>
              <w:t xml:space="preserve">Chức năng cho phép </w:t>
            </w:r>
            <w:r w:rsidR="00B37D61">
              <w:t>Admin HO</w:t>
            </w:r>
            <w:r>
              <w:t xml:space="preserve"> quản lý các dữ liệu liên quan đến cấu hình đơn vị, hệ thống, các dữ liệu tĩnh ít thay đổi, bao gồm:</w:t>
            </w:r>
          </w:p>
          <w:p w14:paraId="748DAFD6" w14:textId="77777777" w:rsidR="00117BDA" w:rsidRDefault="00117BDA" w:rsidP="00117BDA">
            <w:pPr>
              <w:pStyle w:val="TableBullet1"/>
            </w:pPr>
            <w:r>
              <w:t>Lịch làm việc của hệ thống</w:t>
            </w:r>
          </w:p>
          <w:p w14:paraId="7A9F9BE0" w14:textId="77777777" w:rsidR="00117BDA" w:rsidRDefault="00117BDA" w:rsidP="00117BDA">
            <w:pPr>
              <w:pStyle w:val="TableBullet1"/>
            </w:pPr>
            <w:r>
              <w:t>Dữ liệu địa bàn hành chính</w:t>
            </w:r>
          </w:p>
          <w:p w14:paraId="582BD962" w14:textId="77777777" w:rsidR="00117BDA" w:rsidRDefault="00117BDA" w:rsidP="00117BDA">
            <w:pPr>
              <w:pStyle w:val="TableBullet1"/>
            </w:pPr>
            <w:r>
              <w:t>Thuộc tính mở rộng</w:t>
            </w:r>
          </w:p>
          <w:p w14:paraId="253F6BEE" w14:textId="77777777" w:rsidR="00117BDA" w:rsidRDefault="00117BDA" w:rsidP="00117BDA">
            <w:pPr>
              <w:pStyle w:val="TableBullet1"/>
            </w:pPr>
            <w:r>
              <w:t>Danh mục dữ liệu</w:t>
            </w:r>
          </w:p>
          <w:p w14:paraId="0D1C4F73" w14:textId="77777777" w:rsidR="00117BDA" w:rsidRDefault="00117BDA" w:rsidP="00117BDA">
            <w:pPr>
              <w:pStyle w:val="TableBullet1"/>
            </w:pPr>
            <w:r>
              <w:t>Cấu hình hệ thống</w:t>
            </w:r>
          </w:p>
          <w:p w14:paraId="6CA0EFFA" w14:textId="782F1519" w:rsidR="00117BDA" w:rsidRDefault="00117BDA" w:rsidP="00117BDA">
            <w:pPr>
              <w:pStyle w:val="TableBullet1"/>
            </w:pPr>
            <w:r>
              <w:t>Cấu hình đơn vị</w:t>
            </w:r>
          </w:p>
        </w:tc>
      </w:tr>
    </w:tbl>
    <w:p w14:paraId="7860B054" w14:textId="77777777" w:rsidR="0054110B" w:rsidRDefault="0054110B" w:rsidP="0054110B">
      <w:pPr>
        <w:pStyle w:val="Heading5"/>
      </w:pPr>
      <w:r>
        <w:t>Ghi chú</w:t>
      </w:r>
    </w:p>
    <w:p w14:paraId="6A1DD80E" w14:textId="15F67232" w:rsidR="002965CE" w:rsidRPr="002965CE" w:rsidRDefault="002965CE" w:rsidP="002965CE">
      <w:r>
        <w:t>N/A</w:t>
      </w:r>
    </w:p>
    <w:p w14:paraId="30597ABB" w14:textId="7897B7E3" w:rsidR="0054110B" w:rsidRDefault="00185275" w:rsidP="008B1DDA">
      <w:pPr>
        <w:pStyle w:val="Heading4"/>
      </w:pPr>
      <w:r>
        <w:t xml:space="preserve">Chức năng </w:t>
      </w:r>
      <w:r w:rsidR="0054110B">
        <w:t>quản lý đơn vị, nhân viên</w:t>
      </w:r>
    </w:p>
    <w:p w14:paraId="73C62748" w14:textId="77777777" w:rsidR="0054110B" w:rsidRDefault="0054110B" w:rsidP="0054110B">
      <w:pPr>
        <w:pStyle w:val="Heading5"/>
      </w:pPr>
      <w:r>
        <w:t>Diễn giải</w:t>
      </w:r>
    </w:p>
    <w:p w14:paraId="13DDDCB6" w14:textId="52171A64" w:rsidR="0054110B" w:rsidRDefault="005E2A35" w:rsidP="005850C1">
      <w:pPr>
        <w:ind w:left="0" w:firstLine="360"/>
      </w:pPr>
      <w:r>
        <w:t>Cho phép A</w:t>
      </w:r>
      <w:r w:rsidR="0054110B">
        <w:t>dmin HO quản lý mô hình tổ chức, danh sách nhân viên</w:t>
      </w:r>
      <w:r w:rsidR="00AE2AFC">
        <w:t>:</w:t>
      </w:r>
    </w:p>
    <w:p w14:paraId="4168E6CB" w14:textId="77777777" w:rsidR="0054110B" w:rsidRDefault="0054110B" w:rsidP="00462F73">
      <w:pPr>
        <w:pStyle w:val="Bullet1"/>
      </w:pPr>
      <w:r>
        <w:t>Tra cứu thông tin đơn vị/ nhân viên</w:t>
      </w:r>
    </w:p>
    <w:p w14:paraId="706AC7D2" w14:textId="77777777" w:rsidR="0054110B" w:rsidRDefault="0054110B" w:rsidP="00A04E8B">
      <w:pPr>
        <w:pStyle w:val="Bullet1"/>
      </w:pPr>
      <w:r>
        <w:t>Tạo mới đơn vị/ nhân viên</w:t>
      </w:r>
    </w:p>
    <w:p w14:paraId="4B80A778" w14:textId="77777777" w:rsidR="0054110B" w:rsidRDefault="0054110B" w:rsidP="00A04E8B">
      <w:pPr>
        <w:pStyle w:val="Bullet1"/>
      </w:pPr>
      <w:r>
        <w:t>Sửa thông tin đơn vị/ nhân viên</w:t>
      </w:r>
    </w:p>
    <w:p w14:paraId="21A57AE4" w14:textId="77777777" w:rsidR="0054110B" w:rsidRDefault="0054110B" w:rsidP="00A04E8B">
      <w:pPr>
        <w:pStyle w:val="Bullet1"/>
      </w:pPr>
      <w:r>
        <w:t>Điều chuyển NPP từ khu vực này sang khu vực khác</w:t>
      </w:r>
    </w:p>
    <w:p w14:paraId="64683D90" w14:textId="77777777" w:rsidR="0054110B" w:rsidRDefault="0054110B" w:rsidP="00A04E8B">
      <w:pPr>
        <w:pStyle w:val="Bullet1"/>
      </w:pPr>
      <w:r>
        <w:t>Điều chuyển nhân viên từ đơn vị này sang đơn vị khác</w:t>
      </w:r>
    </w:p>
    <w:p w14:paraId="608BAB44" w14:textId="6868901C" w:rsidR="00844FAC" w:rsidRDefault="00844FAC" w:rsidP="00A04E8B">
      <w:pPr>
        <w:pStyle w:val="Bullet2"/>
      </w:pPr>
      <w:r>
        <w:t>Điều chuyển nhân viên từ NPP này sang NPP khác</w:t>
      </w:r>
      <w:r w:rsidR="003B6423">
        <w:t>.</w:t>
      </w:r>
    </w:p>
    <w:p w14:paraId="69364809" w14:textId="0E6D5FE9" w:rsidR="00844FAC" w:rsidRDefault="00844FAC" w:rsidP="00A04E8B">
      <w:pPr>
        <w:pStyle w:val="Bullet2"/>
      </w:pPr>
      <w:r>
        <w:t>Điều chuyển GSBH từ NPP này sang NPP khác</w:t>
      </w:r>
      <w:r w:rsidR="003B6423">
        <w:t>.</w:t>
      </w:r>
    </w:p>
    <w:p w14:paraId="62767688" w14:textId="42D9CD9B" w:rsidR="00844FAC" w:rsidRDefault="00844FAC" w:rsidP="00A04E8B">
      <w:pPr>
        <w:pStyle w:val="Bullet2"/>
      </w:pPr>
      <w:r>
        <w:t xml:space="preserve">Điều chuyển ASM từ </w:t>
      </w:r>
      <w:r w:rsidR="00C74298">
        <w:t>khu vực</w:t>
      </w:r>
      <w:r>
        <w:t xml:space="preserve"> này sang </w:t>
      </w:r>
      <w:r w:rsidR="00C74298">
        <w:t>khu vực</w:t>
      </w:r>
      <w:r>
        <w:t xml:space="preserve"> khác</w:t>
      </w:r>
      <w:r w:rsidR="003B6423">
        <w:t>.</w:t>
      </w:r>
    </w:p>
    <w:p w14:paraId="75AE2382" w14:textId="77777777" w:rsidR="00844FAC" w:rsidRDefault="00844FAC" w:rsidP="00A04E8B">
      <w:pPr>
        <w:pStyle w:val="Bullet2"/>
      </w:pPr>
      <w:r>
        <w:t>Điều chuyển RSM từ miền này sang miền khác.</w:t>
      </w:r>
    </w:p>
    <w:p w14:paraId="59AE026E" w14:textId="77777777" w:rsidR="00846BC2" w:rsidRPr="00846BC2" w:rsidRDefault="0054110B" w:rsidP="00846BC2">
      <w:pPr>
        <w:pStyle w:val="Bullet1"/>
      </w:pPr>
      <w:r>
        <w:t>Thăng cấp/ hạ cấp nhân viên</w:t>
      </w:r>
      <w:r w:rsidR="00846BC2">
        <w:t xml:space="preserve">: </w:t>
      </w:r>
      <w:r w:rsidR="00846BC2" w:rsidRPr="00846BC2">
        <w:t>Giữ mã &amp; lịch sử giao dịch khi điều chuyển NVBH/ NPP.</w:t>
      </w:r>
    </w:p>
    <w:p w14:paraId="662D46C3" w14:textId="77777777" w:rsidR="0054110B" w:rsidRDefault="0054110B" w:rsidP="0054110B">
      <w:pPr>
        <w:pStyle w:val="Heading5"/>
      </w:pPr>
      <w:r>
        <w:lastRenderedPageBreak/>
        <w:t>Quy trình</w:t>
      </w:r>
    </w:p>
    <w:p w14:paraId="72009103" w14:textId="07B0526A" w:rsidR="0054110B" w:rsidRPr="007335BB" w:rsidRDefault="000663F8" w:rsidP="00E80679">
      <w:pPr>
        <w:ind w:left="0"/>
        <w:jc w:val="center"/>
      </w:pPr>
      <w:r w:rsidRPr="00427AF9">
        <w:rPr>
          <w:szCs w:val="24"/>
        </w:rPr>
        <w:object w:dxaOrig="10500" w:dyaOrig="5793" w14:anchorId="0B003E33">
          <v:shape id="_x0000_i1040" type="#_x0000_t75" style="width:482.25pt;height:263.25pt" o:ole="">
            <v:imagedata r:id="rId44" o:title=""/>
          </v:shape>
          <o:OLEObject Type="Embed" ProgID="Visio.Drawing.11" ShapeID="_x0000_i1040" DrawAspect="Content" ObjectID="_1593959031" r:id="rId45"/>
        </w:object>
      </w:r>
    </w:p>
    <w:p w14:paraId="1AC808B1" w14:textId="0C39A293" w:rsidR="0054110B" w:rsidRDefault="0054110B" w:rsidP="0054110B">
      <w:pPr>
        <w:pStyle w:val="Heading5"/>
      </w:pPr>
      <w:r>
        <w:t>Mô tả</w:t>
      </w:r>
      <w:r w:rsidR="005B2BD5">
        <w:t xml:space="preserve"> các bước</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54110B" w:rsidRPr="00191EEF" w14:paraId="08817AC9" w14:textId="77777777" w:rsidTr="000663F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0237A9" w14:textId="77777777" w:rsidR="0054110B" w:rsidRPr="00BC766D" w:rsidRDefault="0054110B" w:rsidP="00C76597">
            <w:pPr>
              <w:pStyle w:val="NormalIndent"/>
            </w:pPr>
            <w:r w:rsidRPr="00BC766D">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B1DFB33" w14:textId="77777777" w:rsidR="0054110B" w:rsidRPr="00BC766D" w:rsidRDefault="0054110B" w:rsidP="00C76597">
            <w:pPr>
              <w:pStyle w:val="NormalIndent"/>
            </w:pPr>
            <w:r w:rsidRPr="00BC766D">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3AC532" w14:textId="77777777" w:rsidR="0054110B" w:rsidRPr="00BC766D" w:rsidRDefault="0054110B" w:rsidP="00C76597">
            <w:pPr>
              <w:pStyle w:val="NormalIndent"/>
            </w:pPr>
            <w:r w:rsidRPr="00BC766D">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1ABD7C6" w14:textId="77777777" w:rsidR="0054110B" w:rsidRPr="00BC766D" w:rsidRDefault="0054110B" w:rsidP="00C76597">
            <w:pPr>
              <w:pStyle w:val="NormalIndent"/>
            </w:pPr>
            <w:r w:rsidRPr="00BC766D">
              <w:t>Mô tả</w:t>
            </w:r>
          </w:p>
        </w:tc>
      </w:tr>
      <w:tr w:rsidR="0054110B" w14:paraId="0AAFF487" w14:textId="77777777" w:rsidTr="000663F8">
        <w:tc>
          <w:tcPr>
            <w:tcW w:w="668" w:type="dxa"/>
          </w:tcPr>
          <w:p w14:paraId="6A5018CE" w14:textId="77777777" w:rsidR="0054110B" w:rsidRDefault="0054110B" w:rsidP="00C76597">
            <w:pPr>
              <w:pStyle w:val="NormalIndent"/>
            </w:pPr>
            <w:r>
              <w:t>1</w:t>
            </w:r>
          </w:p>
        </w:tc>
        <w:tc>
          <w:tcPr>
            <w:tcW w:w="3089" w:type="dxa"/>
          </w:tcPr>
          <w:p w14:paraId="1DD481FC" w14:textId="77777777" w:rsidR="0054110B" w:rsidRDefault="0054110B" w:rsidP="00C76597">
            <w:pPr>
              <w:pStyle w:val="NormalIndent"/>
            </w:pPr>
            <w:r>
              <w:t>Tra cứu thông tin đơn vị/ nhân viên.</w:t>
            </w:r>
          </w:p>
        </w:tc>
        <w:tc>
          <w:tcPr>
            <w:tcW w:w="2093" w:type="dxa"/>
          </w:tcPr>
          <w:p w14:paraId="7C8B70A4" w14:textId="77777777" w:rsidR="0054110B" w:rsidRDefault="0054110B" w:rsidP="00C76597">
            <w:pPr>
              <w:pStyle w:val="NormalIndent"/>
            </w:pPr>
            <w:r>
              <w:t>Admin HO</w:t>
            </w:r>
          </w:p>
        </w:tc>
        <w:tc>
          <w:tcPr>
            <w:tcW w:w="3780" w:type="dxa"/>
          </w:tcPr>
          <w:p w14:paraId="0C6D4A74" w14:textId="77777777" w:rsidR="0054110B" w:rsidRDefault="0054110B" w:rsidP="004F4BC9">
            <w:pPr>
              <w:widowControl/>
              <w:autoSpaceDE w:val="0"/>
              <w:autoSpaceDN w:val="0"/>
              <w:adjustRightInd w:val="0"/>
              <w:spacing w:before="0" w:line="288" w:lineRule="auto"/>
              <w:ind w:left="0"/>
            </w:pPr>
            <w:r>
              <w:t xml:space="preserve">Admin HO có thể tra cứu thông tin đơn vị/ nhân viên. </w:t>
            </w:r>
          </w:p>
          <w:p w14:paraId="57CDF5D1" w14:textId="77777777" w:rsidR="0054110B" w:rsidRDefault="0054110B" w:rsidP="004F4BC9">
            <w:pPr>
              <w:widowControl/>
              <w:autoSpaceDE w:val="0"/>
              <w:autoSpaceDN w:val="0"/>
              <w:adjustRightInd w:val="0"/>
              <w:spacing w:before="0" w:line="288" w:lineRule="auto"/>
              <w:ind w:left="0"/>
            </w:pPr>
            <w:r>
              <w:t>Các tiêu chí tìm kiếm đơn vị:</w:t>
            </w:r>
          </w:p>
          <w:p w14:paraId="135C3D2D" w14:textId="77777777" w:rsidR="0054110B" w:rsidRDefault="0054110B" w:rsidP="004F4BC9">
            <w:pPr>
              <w:pStyle w:val="ListParagraph"/>
              <w:numPr>
                <w:ilvl w:val="0"/>
                <w:numId w:val="7"/>
              </w:numPr>
              <w:autoSpaceDE w:val="0"/>
              <w:autoSpaceDN w:val="0"/>
              <w:adjustRightInd w:val="0"/>
              <w:spacing w:after="0" w:line="288" w:lineRule="auto"/>
            </w:pPr>
            <w:r>
              <w:t>Mã/ Tên đơn vị</w:t>
            </w:r>
          </w:p>
          <w:p w14:paraId="54A3B08D" w14:textId="77777777" w:rsidR="0054110B" w:rsidRDefault="0054110B" w:rsidP="004F4BC9">
            <w:pPr>
              <w:widowControl/>
              <w:autoSpaceDE w:val="0"/>
              <w:autoSpaceDN w:val="0"/>
              <w:adjustRightInd w:val="0"/>
              <w:spacing w:before="0" w:line="288" w:lineRule="auto"/>
              <w:ind w:left="0"/>
            </w:pPr>
            <w:r>
              <w:t>Các tiêu chí tìm kiếm nhân viên:</w:t>
            </w:r>
          </w:p>
          <w:p w14:paraId="26B8FCD2" w14:textId="77777777" w:rsidR="0054110B" w:rsidRDefault="0054110B" w:rsidP="004F4BC9">
            <w:pPr>
              <w:pStyle w:val="ListParagraph"/>
              <w:numPr>
                <w:ilvl w:val="0"/>
                <w:numId w:val="7"/>
              </w:numPr>
              <w:autoSpaceDE w:val="0"/>
              <w:autoSpaceDN w:val="0"/>
              <w:adjustRightInd w:val="0"/>
              <w:spacing w:after="0" w:line="288" w:lineRule="auto"/>
            </w:pPr>
            <w:r>
              <w:t>Mã/ Tên/ SDT nhân viên</w:t>
            </w:r>
          </w:p>
          <w:p w14:paraId="21C7D7D6" w14:textId="4D7E44E4" w:rsidR="0054110B" w:rsidRDefault="0054110B" w:rsidP="004F4BC9">
            <w:pPr>
              <w:pStyle w:val="ListParagraph"/>
              <w:numPr>
                <w:ilvl w:val="0"/>
                <w:numId w:val="7"/>
              </w:numPr>
              <w:autoSpaceDE w:val="0"/>
              <w:autoSpaceDN w:val="0"/>
              <w:adjustRightInd w:val="0"/>
              <w:spacing w:after="0" w:line="288" w:lineRule="auto"/>
            </w:pPr>
            <w:r>
              <w:t>NPP/ Khu vực/ Miền</w:t>
            </w:r>
            <w:r w:rsidR="00257769">
              <w:t>/Toàn quốc</w:t>
            </w:r>
          </w:p>
        </w:tc>
      </w:tr>
      <w:tr w:rsidR="0054110B" w14:paraId="2D287C7F" w14:textId="77777777" w:rsidTr="000663F8">
        <w:tc>
          <w:tcPr>
            <w:tcW w:w="668" w:type="dxa"/>
          </w:tcPr>
          <w:p w14:paraId="1B4492F9" w14:textId="77777777" w:rsidR="0054110B" w:rsidRDefault="0054110B" w:rsidP="00C76597">
            <w:pPr>
              <w:pStyle w:val="NormalIndent"/>
            </w:pPr>
            <w:r>
              <w:t>2</w:t>
            </w:r>
          </w:p>
        </w:tc>
        <w:tc>
          <w:tcPr>
            <w:tcW w:w="3089" w:type="dxa"/>
          </w:tcPr>
          <w:p w14:paraId="30C70937" w14:textId="77777777" w:rsidR="0054110B" w:rsidRDefault="0054110B" w:rsidP="00C76597">
            <w:pPr>
              <w:pStyle w:val="NormalIndent"/>
            </w:pPr>
            <w:r>
              <w:t>Tạo mới đơn vị/ nhân viên.</w:t>
            </w:r>
          </w:p>
        </w:tc>
        <w:tc>
          <w:tcPr>
            <w:tcW w:w="2093" w:type="dxa"/>
          </w:tcPr>
          <w:p w14:paraId="5EB943A4" w14:textId="77777777" w:rsidR="0054110B" w:rsidRDefault="0054110B" w:rsidP="00C76597">
            <w:pPr>
              <w:pStyle w:val="NormalIndent"/>
            </w:pPr>
            <w:r>
              <w:t>Admin HO</w:t>
            </w:r>
          </w:p>
        </w:tc>
        <w:tc>
          <w:tcPr>
            <w:tcW w:w="3780" w:type="dxa"/>
          </w:tcPr>
          <w:p w14:paraId="0464E16B" w14:textId="77777777" w:rsidR="0054110B" w:rsidRDefault="0054110B" w:rsidP="00C76597">
            <w:pPr>
              <w:pStyle w:val="NormalIndent"/>
            </w:pPr>
            <w:r>
              <w:t>Sau khi nhận yêu cầu từ RSM (email), admin HO sẽ thao tác tạo mới đơn vị/ nhân viên trên DMS</w:t>
            </w:r>
          </w:p>
        </w:tc>
      </w:tr>
      <w:tr w:rsidR="0054110B" w14:paraId="5936A278" w14:textId="77777777" w:rsidTr="000663F8">
        <w:tc>
          <w:tcPr>
            <w:tcW w:w="668" w:type="dxa"/>
          </w:tcPr>
          <w:p w14:paraId="053CD793" w14:textId="77777777" w:rsidR="0054110B" w:rsidRDefault="0054110B" w:rsidP="00C76597">
            <w:pPr>
              <w:pStyle w:val="NormalIndent"/>
            </w:pPr>
            <w:r>
              <w:t>3</w:t>
            </w:r>
          </w:p>
        </w:tc>
        <w:tc>
          <w:tcPr>
            <w:tcW w:w="3089" w:type="dxa"/>
          </w:tcPr>
          <w:p w14:paraId="0A26E82A" w14:textId="77777777" w:rsidR="0054110B" w:rsidRDefault="0054110B" w:rsidP="00C76597">
            <w:pPr>
              <w:pStyle w:val="NormalIndent"/>
            </w:pPr>
            <w:r>
              <w:t>Sửa thông tin đơn vị/ nhân viên.</w:t>
            </w:r>
          </w:p>
        </w:tc>
        <w:tc>
          <w:tcPr>
            <w:tcW w:w="2093" w:type="dxa"/>
          </w:tcPr>
          <w:p w14:paraId="11A54ADC" w14:textId="77777777" w:rsidR="0054110B" w:rsidRDefault="0054110B" w:rsidP="00C76597">
            <w:pPr>
              <w:pStyle w:val="NormalIndent"/>
            </w:pPr>
            <w:r>
              <w:t>Admin HO</w:t>
            </w:r>
          </w:p>
        </w:tc>
        <w:tc>
          <w:tcPr>
            <w:tcW w:w="3780" w:type="dxa"/>
          </w:tcPr>
          <w:p w14:paraId="0D3584DC" w14:textId="77777777" w:rsidR="0054110B" w:rsidRDefault="0054110B" w:rsidP="00C76597">
            <w:pPr>
              <w:pStyle w:val="NormalIndent"/>
            </w:pPr>
            <w:r>
              <w:t>Sau khi nhận yêu cầu từ RSM (email), admin HO sẽ thao tác sửa thông tin đơn vị/ nhân viên trên DMS</w:t>
            </w:r>
          </w:p>
        </w:tc>
      </w:tr>
      <w:tr w:rsidR="00BC766D" w14:paraId="63CBD6B8" w14:textId="77777777" w:rsidTr="000663F8">
        <w:tc>
          <w:tcPr>
            <w:tcW w:w="668" w:type="dxa"/>
          </w:tcPr>
          <w:p w14:paraId="080E03EC" w14:textId="4798399A" w:rsidR="00BC766D" w:rsidRDefault="00BC766D" w:rsidP="00C76597">
            <w:pPr>
              <w:pStyle w:val="NormalIndent"/>
            </w:pPr>
            <w:r>
              <w:t>4</w:t>
            </w:r>
          </w:p>
        </w:tc>
        <w:tc>
          <w:tcPr>
            <w:tcW w:w="3089" w:type="dxa"/>
          </w:tcPr>
          <w:p w14:paraId="1CB934CD" w14:textId="76897A0B" w:rsidR="00BC766D" w:rsidRDefault="00BC766D" w:rsidP="00C76597">
            <w:pPr>
              <w:pStyle w:val="NormalIndent"/>
            </w:pPr>
            <w:r>
              <w:t>Điều chuyển NV từ đơn vị (Miền/ Khu vực/ NPP) này sang đơn vị khác</w:t>
            </w:r>
          </w:p>
        </w:tc>
        <w:tc>
          <w:tcPr>
            <w:tcW w:w="2093" w:type="dxa"/>
          </w:tcPr>
          <w:p w14:paraId="082B5B91" w14:textId="131BF9B3" w:rsidR="00BC766D" w:rsidRDefault="00BC766D" w:rsidP="00C76597">
            <w:pPr>
              <w:pStyle w:val="NormalIndent"/>
            </w:pPr>
            <w:r>
              <w:t>Admin HO</w:t>
            </w:r>
          </w:p>
        </w:tc>
        <w:tc>
          <w:tcPr>
            <w:tcW w:w="3780" w:type="dxa"/>
          </w:tcPr>
          <w:p w14:paraId="02647AE8" w14:textId="33470BB0" w:rsidR="00BC766D" w:rsidRDefault="00BC766D" w:rsidP="00C76597">
            <w:pPr>
              <w:pStyle w:val="NormalIndent"/>
            </w:pPr>
            <w:r>
              <w:t>Sau khi nhận yêu cầu từ RSM (email), admin HO sẽ thao tác sửa thông tin đơn vị/ nhân viên trên DMS</w:t>
            </w:r>
          </w:p>
        </w:tc>
      </w:tr>
    </w:tbl>
    <w:p w14:paraId="2003B86D" w14:textId="1F08818E" w:rsidR="0054110B" w:rsidRDefault="005B2BD5" w:rsidP="0054110B">
      <w:pPr>
        <w:pStyle w:val="Heading5"/>
      </w:pPr>
      <w:r>
        <w:t>Quy định chi tiết</w:t>
      </w:r>
    </w:p>
    <w:p w14:paraId="49C6F77A" w14:textId="77777777" w:rsidR="0054110B" w:rsidRDefault="0054110B" w:rsidP="00FD44A1">
      <w:pPr>
        <w:pStyle w:val="TableBullet1"/>
      </w:pPr>
      <w:r>
        <w:t>Mô hình tổ chức TLHC</w:t>
      </w:r>
    </w:p>
    <w:p w14:paraId="7110E0E7" w14:textId="77777777" w:rsidR="0054110B" w:rsidRDefault="0054110B" w:rsidP="000F53C7">
      <w:pPr>
        <w:jc w:val="center"/>
        <w:rPr>
          <w:szCs w:val="24"/>
        </w:rPr>
      </w:pPr>
      <w:r w:rsidRPr="00427AF9">
        <w:rPr>
          <w:szCs w:val="24"/>
        </w:rPr>
        <w:object w:dxaOrig="5266" w:dyaOrig="8645" w14:anchorId="235ED012">
          <v:shape id="_x0000_i1041" type="#_x0000_t75" style="width:207.75pt;height:339pt" o:ole="">
            <v:imagedata r:id="rId46" o:title=""/>
          </v:shape>
          <o:OLEObject Type="Embed" ProgID="Visio.Drawing.11" ShapeID="_x0000_i1041" DrawAspect="Content" ObjectID="_1593959032" r:id="rId47"/>
        </w:object>
      </w:r>
    </w:p>
    <w:p w14:paraId="2F90F91A" w14:textId="77777777" w:rsidR="0054110B" w:rsidRDefault="0054110B" w:rsidP="00FD44A1">
      <w:pPr>
        <w:pStyle w:val="TableBullet1"/>
      </w:pPr>
      <w:r>
        <w:t>Mô tả thông tin Miền</w:t>
      </w:r>
    </w:p>
    <w:p w14:paraId="67B12599" w14:textId="77777777" w:rsidR="0054110B" w:rsidRPr="00B767BE" w:rsidRDefault="0054110B" w:rsidP="00FD44A1">
      <w:pPr>
        <w:pStyle w:val="TableBullet2"/>
      </w:pPr>
      <w:r w:rsidRPr="00B767BE">
        <w:t xml:space="preserve">Mã miền: gồm 3 ký tự  XXY   </w:t>
      </w:r>
    </w:p>
    <w:p w14:paraId="11FC3F8B" w14:textId="77777777" w:rsidR="0054110B" w:rsidRPr="00B767BE" w:rsidRDefault="0054110B" w:rsidP="00FD44A1">
      <w:pPr>
        <w:pStyle w:val="TableBullet3"/>
      </w:pPr>
      <w:r w:rsidRPr="00B767BE">
        <w:t>XX: 2 ký tự viết tắ</w:t>
      </w:r>
      <w:r>
        <w:t>t</w:t>
      </w:r>
      <w:r w:rsidRPr="00B767BE">
        <w:t xml:space="preserve"> của miền</w:t>
      </w:r>
    </w:p>
    <w:p w14:paraId="151E6CA0" w14:textId="77777777" w:rsidR="0054110B" w:rsidRPr="00C20313" w:rsidRDefault="0054110B" w:rsidP="00FD44A1">
      <w:pPr>
        <w:pStyle w:val="TableBullet3"/>
        <w:rPr>
          <w:lang w:val="fr-FR"/>
        </w:rPr>
      </w:pPr>
      <w:r w:rsidRPr="00C20313">
        <w:rPr>
          <w:lang w:val="fr-FR"/>
        </w:rPr>
        <w:t xml:space="preserve">Y: 1 ký tự là số thứ tự   </w:t>
      </w:r>
    </w:p>
    <w:p w14:paraId="4B39E149" w14:textId="77777777" w:rsidR="0054110B" w:rsidRPr="00C20313" w:rsidRDefault="0054110B" w:rsidP="00FD44A1">
      <w:pPr>
        <w:pStyle w:val="TableBullet2"/>
        <w:rPr>
          <w:lang w:val="fr-FR"/>
        </w:rPr>
      </w:pPr>
      <w:r w:rsidRPr="00C20313">
        <w:rPr>
          <w:lang w:val="fr-FR"/>
        </w:rPr>
        <w:t>Tên miền: Đúng với tên miền theo địa lý</w:t>
      </w:r>
    </w:p>
    <w:p w14:paraId="068478FA" w14:textId="77777777" w:rsidR="0054110B" w:rsidRDefault="0054110B" w:rsidP="00FD44A1">
      <w:pPr>
        <w:pStyle w:val="TableBullet2"/>
      </w:pPr>
      <w:r>
        <w:t>Hiện tại có 06 Miền</w:t>
      </w:r>
    </w:p>
    <w:tbl>
      <w:tblPr>
        <w:tblStyle w:val="TableGrid"/>
        <w:tblW w:w="5745" w:type="dxa"/>
        <w:tblInd w:w="2160" w:type="dxa"/>
        <w:tblLook w:val="04A0" w:firstRow="1" w:lastRow="0" w:firstColumn="1" w:lastColumn="0" w:noHBand="0" w:noVBand="1"/>
      </w:tblPr>
      <w:tblGrid>
        <w:gridCol w:w="648"/>
        <w:gridCol w:w="2160"/>
        <w:gridCol w:w="2937"/>
      </w:tblGrid>
      <w:tr w:rsidR="0054110B" w:rsidRPr="00427AF9" w14:paraId="05DB4DF7" w14:textId="77777777" w:rsidTr="0028362B">
        <w:tc>
          <w:tcPr>
            <w:tcW w:w="648" w:type="dxa"/>
            <w:shd w:val="clear" w:color="auto" w:fill="A6A6A6"/>
          </w:tcPr>
          <w:p w14:paraId="2321BEED" w14:textId="77777777" w:rsidR="0054110B" w:rsidRPr="00427AF9" w:rsidRDefault="0054110B" w:rsidP="0028362B">
            <w:pPr>
              <w:pStyle w:val="Bullet1"/>
              <w:numPr>
                <w:ilvl w:val="0"/>
                <w:numId w:val="0"/>
              </w:numPr>
              <w:rPr>
                <w:szCs w:val="24"/>
              </w:rPr>
            </w:pPr>
            <w:r w:rsidRPr="00427AF9">
              <w:rPr>
                <w:szCs w:val="24"/>
              </w:rPr>
              <w:t>STT</w:t>
            </w:r>
          </w:p>
        </w:tc>
        <w:tc>
          <w:tcPr>
            <w:tcW w:w="2160" w:type="dxa"/>
            <w:shd w:val="clear" w:color="auto" w:fill="A6A6A6"/>
          </w:tcPr>
          <w:p w14:paraId="60A65519" w14:textId="77777777" w:rsidR="0054110B" w:rsidRPr="00427AF9" w:rsidRDefault="0054110B" w:rsidP="0028362B">
            <w:pPr>
              <w:pStyle w:val="Bullet1"/>
              <w:numPr>
                <w:ilvl w:val="0"/>
                <w:numId w:val="0"/>
              </w:numPr>
              <w:rPr>
                <w:szCs w:val="24"/>
              </w:rPr>
            </w:pPr>
            <w:r w:rsidRPr="00427AF9">
              <w:rPr>
                <w:szCs w:val="24"/>
              </w:rPr>
              <w:t>Mã Miền</w:t>
            </w:r>
          </w:p>
        </w:tc>
        <w:tc>
          <w:tcPr>
            <w:tcW w:w="2937" w:type="dxa"/>
            <w:shd w:val="clear" w:color="auto" w:fill="A6A6A6"/>
          </w:tcPr>
          <w:p w14:paraId="681B9977" w14:textId="77777777" w:rsidR="0054110B" w:rsidRPr="00427AF9" w:rsidRDefault="0054110B" w:rsidP="0028362B">
            <w:pPr>
              <w:pStyle w:val="Bullet1"/>
              <w:numPr>
                <w:ilvl w:val="0"/>
                <w:numId w:val="0"/>
              </w:numPr>
              <w:rPr>
                <w:szCs w:val="24"/>
              </w:rPr>
            </w:pPr>
            <w:r w:rsidRPr="00427AF9">
              <w:rPr>
                <w:szCs w:val="24"/>
              </w:rPr>
              <w:t>Tên Miền</w:t>
            </w:r>
          </w:p>
        </w:tc>
      </w:tr>
      <w:tr w:rsidR="0054110B" w:rsidRPr="00427AF9" w14:paraId="46E92C1A" w14:textId="77777777" w:rsidTr="0028362B">
        <w:tc>
          <w:tcPr>
            <w:tcW w:w="648" w:type="dxa"/>
          </w:tcPr>
          <w:p w14:paraId="494AA724" w14:textId="77777777" w:rsidR="0054110B" w:rsidRPr="00427AF9" w:rsidRDefault="0054110B" w:rsidP="0028362B">
            <w:pPr>
              <w:pStyle w:val="Bullet1"/>
              <w:numPr>
                <w:ilvl w:val="0"/>
                <w:numId w:val="0"/>
              </w:numPr>
              <w:rPr>
                <w:szCs w:val="24"/>
              </w:rPr>
            </w:pPr>
            <w:r w:rsidRPr="00427AF9">
              <w:rPr>
                <w:szCs w:val="24"/>
              </w:rPr>
              <w:t>1</w:t>
            </w:r>
          </w:p>
        </w:tc>
        <w:tc>
          <w:tcPr>
            <w:tcW w:w="2160" w:type="dxa"/>
          </w:tcPr>
          <w:p w14:paraId="4FFAE293" w14:textId="77777777" w:rsidR="0054110B" w:rsidRPr="00427AF9" w:rsidRDefault="0054110B" w:rsidP="0028362B">
            <w:pPr>
              <w:pStyle w:val="Bullet1"/>
              <w:numPr>
                <w:ilvl w:val="0"/>
                <w:numId w:val="0"/>
              </w:numPr>
              <w:rPr>
                <w:szCs w:val="24"/>
              </w:rPr>
            </w:pPr>
            <w:r w:rsidRPr="00427AF9">
              <w:rPr>
                <w:szCs w:val="24"/>
              </w:rPr>
              <w:t>MN1</w:t>
            </w:r>
          </w:p>
        </w:tc>
        <w:tc>
          <w:tcPr>
            <w:tcW w:w="2937" w:type="dxa"/>
          </w:tcPr>
          <w:p w14:paraId="66D2FAB7" w14:textId="77777777" w:rsidR="0054110B" w:rsidRPr="00427AF9" w:rsidRDefault="0054110B" w:rsidP="0028362B">
            <w:pPr>
              <w:pStyle w:val="Bullet1"/>
              <w:numPr>
                <w:ilvl w:val="0"/>
                <w:numId w:val="0"/>
              </w:numPr>
              <w:rPr>
                <w:szCs w:val="24"/>
              </w:rPr>
            </w:pPr>
            <w:r w:rsidRPr="00427AF9">
              <w:rPr>
                <w:szCs w:val="24"/>
              </w:rPr>
              <w:t>Miền Nam 1</w:t>
            </w:r>
          </w:p>
        </w:tc>
      </w:tr>
      <w:tr w:rsidR="0054110B" w:rsidRPr="00427AF9" w14:paraId="068B20EF" w14:textId="77777777" w:rsidTr="0028362B">
        <w:tc>
          <w:tcPr>
            <w:tcW w:w="648" w:type="dxa"/>
          </w:tcPr>
          <w:p w14:paraId="7A4DB151" w14:textId="77777777" w:rsidR="0054110B" w:rsidRPr="00427AF9" w:rsidRDefault="0054110B" w:rsidP="0028362B">
            <w:pPr>
              <w:pStyle w:val="Bullet1"/>
              <w:numPr>
                <w:ilvl w:val="0"/>
                <w:numId w:val="0"/>
              </w:numPr>
              <w:rPr>
                <w:szCs w:val="24"/>
              </w:rPr>
            </w:pPr>
            <w:r w:rsidRPr="00427AF9">
              <w:rPr>
                <w:szCs w:val="24"/>
              </w:rPr>
              <w:t>2</w:t>
            </w:r>
          </w:p>
        </w:tc>
        <w:tc>
          <w:tcPr>
            <w:tcW w:w="2160" w:type="dxa"/>
          </w:tcPr>
          <w:p w14:paraId="11986265" w14:textId="77777777" w:rsidR="0054110B" w:rsidRPr="00427AF9" w:rsidRDefault="0054110B" w:rsidP="0028362B">
            <w:pPr>
              <w:pStyle w:val="Bullet1"/>
              <w:numPr>
                <w:ilvl w:val="0"/>
                <w:numId w:val="0"/>
              </w:numPr>
              <w:rPr>
                <w:szCs w:val="24"/>
              </w:rPr>
            </w:pPr>
            <w:r w:rsidRPr="00427AF9">
              <w:rPr>
                <w:szCs w:val="24"/>
              </w:rPr>
              <w:t>MN2</w:t>
            </w:r>
          </w:p>
        </w:tc>
        <w:tc>
          <w:tcPr>
            <w:tcW w:w="2937" w:type="dxa"/>
          </w:tcPr>
          <w:p w14:paraId="1E037ACF" w14:textId="77777777" w:rsidR="0054110B" w:rsidRPr="00427AF9" w:rsidRDefault="0054110B" w:rsidP="0028362B">
            <w:pPr>
              <w:pStyle w:val="Bullet1"/>
              <w:numPr>
                <w:ilvl w:val="0"/>
                <w:numId w:val="0"/>
              </w:numPr>
              <w:rPr>
                <w:szCs w:val="24"/>
              </w:rPr>
            </w:pPr>
            <w:r w:rsidRPr="00427AF9">
              <w:rPr>
                <w:szCs w:val="24"/>
              </w:rPr>
              <w:t>Miền Nam 2</w:t>
            </w:r>
          </w:p>
        </w:tc>
      </w:tr>
      <w:tr w:rsidR="0054110B" w:rsidRPr="00427AF9" w14:paraId="7DDD7D86" w14:textId="77777777" w:rsidTr="0028362B">
        <w:tc>
          <w:tcPr>
            <w:tcW w:w="648" w:type="dxa"/>
          </w:tcPr>
          <w:p w14:paraId="227B1A1D" w14:textId="77777777" w:rsidR="0054110B" w:rsidRPr="00427AF9" w:rsidRDefault="0054110B" w:rsidP="0028362B">
            <w:pPr>
              <w:pStyle w:val="Bullet1"/>
              <w:numPr>
                <w:ilvl w:val="0"/>
                <w:numId w:val="0"/>
              </w:numPr>
              <w:rPr>
                <w:szCs w:val="24"/>
              </w:rPr>
            </w:pPr>
            <w:r w:rsidRPr="00427AF9">
              <w:rPr>
                <w:szCs w:val="24"/>
              </w:rPr>
              <w:t>3</w:t>
            </w:r>
          </w:p>
        </w:tc>
        <w:tc>
          <w:tcPr>
            <w:tcW w:w="2160" w:type="dxa"/>
          </w:tcPr>
          <w:p w14:paraId="67A5813B" w14:textId="77777777" w:rsidR="0054110B" w:rsidRPr="00427AF9" w:rsidRDefault="0054110B" w:rsidP="0028362B">
            <w:pPr>
              <w:pStyle w:val="Bullet1"/>
              <w:numPr>
                <w:ilvl w:val="0"/>
                <w:numId w:val="0"/>
              </w:numPr>
              <w:rPr>
                <w:szCs w:val="24"/>
              </w:rPr>
            </w:pPr>
            <w:r w:rsidRPr="00427AF9">
              <w:rPr>
                <w:szCs w:val="24"/>
              </w:rPr>
              <w:t>MT1</w:t>
            </w:r>
          </w:p>
        </w:tc>
        <w:tc>
          <w:tcPr>
            <w:tcW w:w="2937" w:type="dxa"/>
          </w:tcPr>
          <w:p w14:paraId="535BA533" w14:textId="77777777" w:rsidR="0054110B" w:rsidRPr="00427AF9" w:rsidRDefault="0054110B" w:rsidP="0028362B">
            <w:pPr>
              <w:pStyle w:val="Bullet1"/>
              <w:numPr>
                <w:ilvl w:val="0"/>
                <w:numId w:val="0"/>
              </w:numPr>
              <w:rPr>
                <w:szCs w:val="24"/>
              </w:rPr>
            </w:pPr>
            <w:r w:rsidRPr="00427AF9">
              <w:rPr>
                <w:szCs w:val="24"/>
              </w:rPr>
              <w:t>Miền Trung 1</w:t>
            </w:r>
          </w:p>
        </w:tc>
      </w:tr>
      <w:tr w:rsidR="0054110B" w:rsidRPr="00427AF9" w14:paraId="37B07739" w14:textId="77777777" w:rsidTr="0028362B">
        <w:tc>
          <w:tcPr>
            <w:tcW w:w="648" w:type="dxa"/>
          </w:tcPr>
          <w:p w14:paraId="35258261" w14:textId="77777777" w:rsidR="0054110B" w:rsidRPr="00427AF9" w:rsidRDefault="0054110B" w:rsidP="0028362B">
            <w:pPr>
              <w:pStyle w:val="Bullet1"/>
              <w:numPr>
                <w:ilvl w:val="0"/>
                <w:numId w:val="0"/>
              </w:numPr>
              <w:rPr>
                <w:szCs w:val="24"/>
              </w:rPr>
            </w:pPr>
            <w:r w:rsidRPr="00427AF9">
              <w:rPr>
                <w:szCs w:val="24"/>
              </w:rPr>
              <w:t>4</w:t>
            </w:r>
          </w:p>
        </w:tc>
        <w:tc>
          <w:tcPr>
            <w:tcW w:w="2160" w:type="dxa"/>
          </w:tcPr>
          <w:p w14:paraId="7B079116" w14:textId="77777777" w:rsidR="0054110B" w:rsidRPr="00427AF9" w:rsidRDefault="0054110B" w:rsidP="0028362B">
            <w:pPr>
              <w:pStyle w:val="Bullet1"/>
              <w:numPr>
                <w:ilvl w:val="0"/>
                <w:numId w:val="0"/>
              </w:numPr>
              <w:rPr>
                <w:szCs w:val="24"/>
              </w:rPr>
            </w:pPr>
            <w:r w:rsidRPr="00427AF9">
              <w:rPr>
                <w:szCs w:val="24"/>
              </w:rPr>
              <w:t>MT2</w:t>
            </w:r>
          </w:p>
        </w:tc>
        <w:tc>
          <w:tcPr>
            <w:tcW w:w="2937" w:type="dxa"/>
          </w:tcPr>
          <w:p w14:paraId="6C55EEA1" w14:textId="77777777" w:rsidR="0054110B" w:rsidRPr="00427AF9" w:rsidRDefault="0054110B" w:rsidP="0028362B">
            <w:pPr>
              <w:pStyle w:val="Bullet1"/>
              <w:numPr>
                <w:ilvl w:val="0"/>
                <w:numId w:val="0"/>
              </w:numPr>
              <w:rPr>
                <w:szCs w:val="24"/>
              </w:rPr>
            </w:pPr>
            <w:r w:rsidRPr="00427AF9">
              <w:rPr>
                <w:szCs w:val="24"/>
              </w:rPr>
              <w:t>Miền Trung 2</w:t>
            </w:r>
          </w:p>
        </w:tc>
      </w:tr>
      <w:tr w:rsidR="0054110B" w:rsidRPr="00427AF9" w14:paraId="0E2B856E" w14:textId="77777777" w:rsidTr="0028362B">
        <w:tc>
          <w:tcPr>
            <w:tcW w:w="648" w:type="dxa"/>
          </w:tcPr>
          <w:p w14:paraId="07DA8C5E" w14:textId="77777777" w:rsidR="0054110B" w:rsidRPr="00427AF9" w:rsidRDefault="0054110B" w:rsidP="0028362B">
            <w:pPr>
              <w:pStyle w:val="Bullet1"/>
              <w:numPr>
                <w:ilvl w:val="0"/>
                <w:numId w:val="0"/>
              </w:numPr>
              <w:rPr>
                <w:szCs w:val="24"/>
              </w:rPr>
            </w:pPr>
            <w:r w:rsidRPr="00427AF9">
              <w:rPr>
                <w:szCs w:val="24"/>
              </w:rPr>
              <w:t>5</w:t>
            </w:r>
          </w:p>
        </w:tc>
        <w:tc>
          <w:tcPr>
            <w:tcW w:w="2160" w:type="dxa"/>
          </w:tcPr>
          <w:p w14:paraId="6647B0A3" w14:textId="77777777" w:rsidR="0054110B" w:rsidRPr="00427AF9" w:rsidRDefault="0054110B" w:rsidP="0028362B">
            <w:pPr>
              <w:pStyle w:val="Bullet1"/>
              <w:numPr>
                <w:ilvl w:val="0"/>
                <w:numId w:val="0"/>
              </w:numPr>
              <w:rPr>
                <w:szCs w:val="24"/>
              </w:rPr>
            </w:pPr>
            <w:r w:rsidRPr="00427AF9">
              <w:rPr>
                <w:szCs w:val="24"/>
              </w:rPr>
              <w:t>MB1</w:t>
            </w:r>
          </w:p>
        </w:tc>
        <w:tc>
          <w:tcPr>
            <w:tcW w:w="2937" w:type="dxa"/>
          </w:tcPr>
          <w:p w14:paraId="675049C9" w14:textId="77777777" w:rsidR="0054110B" w:rsidRPr="00427AF9" w:rsidRDefault="0054110B" w:rsidP="0028362B">
            <w:pPr>
              <w:pStyle w:val="Bullet1"/>
              <w:numPr>
                <w:ilvl w:val="0"/>
                <w:numId w:val="0"/>
              </w:numPr>
              <w:rPr>
                <w:szCs w:val="24"/>
              </w:rPr>
            </w:pPr>
            <w:r w:rsidRPr="00427AF9">
              <w:rPr>
                <w:szCs w:val="24"/>
              </w:rPr>
              <w:t>Miền Bắc 1</w:t>
            </w:r>
          </w:p>
        </w:tc>
      </w:tr>
      <w:tr w:rsidR="0054110B" w:rsidRPr="00427AF9" w14:paraId="186E8B94" w14:textId="77777777" w:rsidTr="0028362B">
        <w:tc>
          <w:tcPr>
            <w:tcW w:w="648" w:type="dxa"/>
          </w:tcPr>
          <w:p w14:paraId="36AA8588" w14:textId="77777777" w:rsidR="0054110B" w:rsidRPr="00427AF9" w:rsidRDefault="0054110B" w:rsidP="0028362B">
            <w:pPr>
              <w:pStyle w:val="Bullet1"/>
              <w:numPr>
                <w:ilvl w:val="0"/>
                <w:numId w:val="0"/>
              </w:numPr>
              <w:rPr>
                <w:szCs w:val="24"/>
              </w:rPr>
            </w:pPr>
            <w:r w:rsidRPr="00427AF9">
              <w:rPr>
                <w:szCs w:val="24"/>
              </w:rPr>
              <w:t>6</w:t>
            </w:r>
          </w:p>
        </w:tc>
        <w:tc>
          <w:tcPr>
            <w:tcW w:w="2160" w:type="dxa"/>
          </w:tcPr>
          <w:p w14:paraId="46D19191" w14:textId="77777777" w:rsidR="0054110B" w:rsidRPr="00427AF9" w:rsidRDefault="0054110B" w:rsidP="0028362B">
            <w:pPr>
              <w:pStyle w:val="Bullet1"/>
              <w:numPr>
                <w:ilvl w:val="0"/>
                <w:numId w:val="0"/>
              </w:numPr>
              <w:rPr>
                <w:szCs w:val="24"/>
              </w:rPr>
            </w:pPr>
            <w:r w:rsidRPr="00427AF9">
              <w:rPr>
                <w:szCs w:val="24"/>
              </w:rPr>
              <w:t>MB2</w:t>
            </w:r>
          </w:p>
        </w:tc>
        <w:tc>
          <w:tcPr>
            <w:tcW w:w="2937" w:type="dxa"/>
          </w:tcPr>
          <w:p w14:paraId="70CA3560" w14:textId="77777777" w:rsidR="0054110B" w:rsidRPr="00427AF9" w:rsidRDefault="0054110B" w:rsidP="0028362B">
            <w:pPr>
              <w:pStyle w:val="Bullet1"/>
              <w:numPr>
                <w:ilvl w:val="0"/>
                <w:numId w:val="0"/>
              </w:numPr>
              <w:rPr>
                <w:szCs w:val="24"/>
              </w:rPr>
            </w:pPr>
            <w:r w:rsidRPr="00427AF9">
              <w:rPr>
                <w:szCs w:val="24"/>
              </w:rPr>
              <w:t>Miền Bắc 2</w:t>
            </w:r>
          </w:p>
        </w:tc>
      </w:tr>
    </w:tbl>
    <w:p w14:paraId="63ED6F3A" w14:textId="77777777" w:rsidR="0054110B" w:rsidRPr="00B767BE" w:rsidRDefault="0054110B" w:rsidP="00FD44A1">
      <w:pPr>
        <w:pStyle w:val="TableBullet2"/>
      </w:pPr>
      <w:r w:rsidRPr="00336D7E">
        <w:t>Mỗi miền sẽ được gán với 1 nhân viên là RSM quản lý miền, hệ thống chỉ cho phép mỗi miền gán được cho 1 RSM tại một thời điểm.</w:t>
      </w:r>
      <w:r>
        <w:t xml:space="preserve"> </w:t>
      </w:r>
      <w:r w:rsidRPr="00336D7E">
        <w:t>Hệ thống cho phép chuyển RSM từ miền này sang miền khác nh</w:t>
      </w:r>
      <w:r>
        <w:t>ư</w:t>
      </w:r>
      <w:r w:rsidRPr="00336D7E">
        <w:t xml:space="preserve">ng vẫn giữ được lịch sử của RSM ở miền cũ </w:t>
      </w:r>
    </w:p>
    <w:p w14:paraId="5D5252FD" w14:textId="77777777" w:rsidR="00C01D69" w:rsidRDefault="00C01D69">
      <w:pPr>
        <w:widowControl/>
        <w:spacing w:before="0" w:line="240" w:lineRule="auto"/>
        <w:ind w:left="0"/>
        <w:rPr>
          <w:noProof/>
          <w:snapToGrid/>
        </w:rPr>
      </w:pPr>
      <w:r>
        <w:br w:type="page"/>
      </w:r>
    </w:p>
    <w:p w14:paraId="26D0E255" w14:textId="052E53D2" w:rsidR="0054110B" w:rsidRDefault="0054110B" w:rsidP="00FD44A1">
      <w:pPr>
        <w:pStyle w:val="TableBullet1"/>
      </w:pPr>
      <w:r>
        <w:lastRenderedPageBreak/>
        <w:t>Mô tả thông tin Khu vực</w:t>
      </w:r>
    </w:p>
    <w:p w14:paraId="36879DB0" w14:textId="3E2FD8F5" w:rsidR="0054110B" w:rsidRPr="00B767BE" w:rsidRDefault="0054110B" w:rsidP="0044050E">
      <w:pPr>
        <w:pStyle w:val="TableBullet2"/>
      </w:pPr>
      <w:r w:rsidRPr="00B767BE">
        <w:t xml:space="preserve">Mã </w:t>
      </w:r>
      <w:r>
        <w:t>khu vực</w:t>
      </w:r>
      <w:r w:rsidRPr="00B767BE">
        <w:t xml:space="preserve">: </w:t>
      </w:r>
      <w:r w:rsidRPr="00427AF9">
        <w:t>gồ</w:t>
      </w:r>
      <w:r w:rsidR="00FB0A36">
        <w:t>m 7 ký tự XXX + “.</w:t>
      </w:r>
      <w:r w:rsidRPr="00427AF9">
        <w:t>KV” + Y</w:t>
      </w:r>
    </w:p>
    <w:p w14:paraId="0BB9355E" w14:textId="77777777" w:rsidR="0054110B" w:rsidRPr="00C43B74" w:rsidRDefault="0054110B" w:rsidP="0044050E">
      <w:pPr>
        <w:pStyle w:val="TableBullet3"/>
        <w:rPr>
          <w:lang w:val="fr-FR"/>
        </w:rPr>
      </w:pPr>
      <w:r w:rsidRPr="00C43B74">
        <w:rPr>
          <w:lang w:val="fr-FR"/>
        </w:rPr>
        <w:t>XXX: 3 ký tự là mã miền</w:t>
      </w:r>
    </w:p>
    <w:p w14:paraId="5B41151D" w14:textId="77777777" w:rsidR="0054110B" w:rsidRPr="00C43B74" w:rsidRDefault="0054110B" w:rsidP="0044050E">
      <w:pPr>
        <w:pStyle w:val="TableBullet3"/>
        <w:rPr>
          <w:lang w:val="fr-FR"/>
        </w:rPr>
      </w:pPr>
      <w:r w:rsidRPr="00C43B74">
        <w:rPr>
          <w:lang w:val="fr-FR"/>
        </w:rPr>
        <w:t>Y: 1 ký tự là số thứ tự của khu vực trong miền</w:t>
      </w:r>
    </w:p>
    <w:p w14:paraId="6AD3DBB0" w14:textId="77777777" w:rsidR="0054110B" w:rsidRPr="00036418" w:rsidRDefault="0054110B" w:rsidP="0044050E">
      <w:pPr>
        <w:pStyle w:val="TableBullet2"/>
        <w:rPr>
          <w:lang w:val="fr-FR"/>
        </w:rPr>
      </w:pPr>
      <w:r w:rsidRPr="00036418">
        <w:rPr>
          <w:lang w:val="fr-FR"/>
        </w:rPr>
        <w:t xml:space="preserve">Tên </w:t>
      </w:r>
      <w:r>
        <w:rPr>
          <w:lang w:val="fr-FR"/>
        </w:rPr>
        <w:t>khu vực</w:t>
      </w:r>
      <w:r w:rsidRPr="00036418">
        <w:rPr>
          <w:lang w:val="fr-FR"/>
        </w:rPr>
        <w:t xml:space="preserve">: </w:t>
      </w:r>
      <w:r>
        <w:rPr>
          <w:lang w:val="fr-FR"/>
        </w:rPr>
        <w:t>Tên miền + Tên khu vực</w:t>
      </w:r>
    </w:p>
    <w:p w14:paraId="5C9FED31" w14:textId="77777777" w:rsidR="0054110B" w:rsidRDefault="0054110B" w:rsidP="0044050E">
      <w:pPr>
        <w:pStyle w:val="TableBullet2"/>
      </w:pPr>
      <w:r>
        <w:t>Bảng ví dụ</w:t>
      </w:r>
    </w:p>
    <w:tbl>
      <w:tblPr>
        <w:tblStyle w:val="TableGrid"/>
        <w:tblW w:w="5745" w:type="dxa"/>
        <w:tblInd w:w="2160" w:type="dxa"/>
        <w:tblLook w:val="04A0" w:firstRow="1" w:lastRow="0" w:firstColumn="1" w:lastColumn="0" w:noHBand="0" w:noVBand="1"/>
      </w:tblPr>
      <w:tblGrid>
        <w:gridCol w:w="648"/>
        <w:gridCol w:w="2160"/>
        <w:gridCol w:w="2937"/>
      </w:tblGrid>
      <w:tr w:rsidR="0054110B" w:rsidRPr="00427AF9" w14:paraId="459477B3" w14:textId="77777777" w:rsidTr="0028362B">
        <w:tc>
          <w:tcPr>
            <w:tcW w:w="648" w:type="dxa"/>
            <w:shd w:val="clear" w:color="auto" w:fill="A6A6A6"/>
          </w:tcPr>
          <w:p w14:paraId="7E5B4D2F" w14:textId="77777777" w:rsidR="0054110B" w:rsidRPr="00427AF9" w:rsidRDefault="0054110B" w:rsidP="0028362B">
            <w:pPr>
              <w:pStyle w:val="Bullet1"/>
              <w:numPr>
                <w:ilvl w:val="0"/>
                <w:numId w:val="0"/>
              </w:numPr>
              <w:rPr>
                <w:szCs w:val="24"/>
              </w:rPr>
            </w:pPr>
            <w:r w:rsidRPr="00427AF9">
              <w:rPr>
                <w:szCs w:val="24"/>
              </w:rPr>
              <w:t>STT</w:t>
            </w:r>
          </w:p>
        </w:tc>
        <w:tc>
          <w:tcPr>
            <w:tcW w:w="2160" w:type="dxa"/>
            <w:shd w:val="clear" w:color="auto" w:fill="A6A6A6"/>
          </w:tcPr>
          <w:p w14:paraId="0FAD02DB" w14:textId="77777777" w:rsidR="0054110B" w:rsidRPr="00427AF9" w:rsidRDefault="0054110B" w:rsidP="0028362B">
            <w:pPr>
              <w:pStyle w:val="Bullet1"/>
              <w:numPr>
                <w:ilvl w:val="0"/>
                <w:numId w:val="0"/>
              </w:numPr>
              <w:rPr>
                <w:szCs w:val="24"/>
              </w:rPr>
            </w:pPr>
            <w:r w:rsidRPr="00427AF9">
              <w:rPr>
                <w:szCs w:val="24"/>
              </w:rPr>
              <w:t>Mã khu vực</w:t>
            </w:r>
          </w:p>
        </w:tc>
        <w:tc>
          <w:tcPr>
            <w:tcW w:w="2937" w:type="dxa"/>
            <w:shd w:val="clear" w:color="auto" w:fill="A6A6A6"/>
          </w:tcPr>
          <w:p w14:paraId="7B534BEB" w14:textId="77777777" w:rsidR="0054110B" w:rsidRPr="00427AF9" w:rsidRDefault="0054110B" w:rsidP="0028362B">
            <w:pPr>
              <w:pStyle w:val="Bullet1"/>
              <w:numPr>
                <w:ilvl w:val="0"/>
                <w:numId w:val="0"/>
              </w:numPr>
              <w:rPr>
                <w:szCs w:val="24"/>
              </w:rPr>
            </w:pPr>
            <w:r w:rsidRPr="00427AF9">
              <w:rPr>
                <w:szCs w:val="24"/>
              </w:rPr>
              <w:t>Tên khu vực</w:t>
            </w:r>
          </w:p>
        </w:tc>
      </w:tr>
      <w:tr w:rsidR="0054110B" w:rsidRPr="00427AF9" w14:paraId="78294063" w14:textId="77777777" w:rsidTr="0028362B">
        <w:tc>
          <w:tcPr>
            <w:tcW w:w="648" w:type="dxa"/>
          </w:tcPr>
          <w:p w14:paraId="6BC0D548" w14:textId="77777777" w:rsidR="0054110B" w:rsidRPr="00427AF9" w:rsidRDefault="0054110B" w:rsidP="0028362B">
            <w:pPr>
              <w:pStyle w:val="Bullet1"/>
              <w:numPr>
                <w:ilvl w:val="0"/>
                <w:numId w:val="0"/>
              </w:numPr>
              <w:rPr>
                <w:szCs w:val="24"/>
              </w:rPr>
            </w:pPr>
            <w:r w:rsidRPr="00427AF9">
              <w:rPr>
                <w:szCs w:val="24"/>
              </w:rPr>
              <w:t>1</w:t>
            </w:r>
          </w:p>
        </w:tc>
        <w:tc>
          <w:tcPr>
            <w:tcW w:w="2160" w:type="dxa"/>
          </w:tcPr>
          <w:p w14:paraId="5FC32164" w14:textId="5F10D7DB" w:rsidR="0054110B" w:rsidRPr="00427AF9" w:rsidRDefault="00BC3B62" w:rsidP="0028362B">
            <w:pPr>
              <w:pStyle w:val="Bullet1"/>
              <w:numPr>
                <w:ilvl w:val="0"/>
                <w:numId w:val="0"/>
              </w:numPr>
              <w:rPr>
                <w:szCs w:val="24"/>
              </w:rPr>
            </w:pPr>
            <w:r>
              <w:rPr>
                <w:szCs w:val="24"/>
              </w:rPr>
              <w:t>MN1.</w:t>
            </w:r>
            <w:r w:rsidR="0054110B" w:rsidRPr="00427AF9">
              <w:rPr>
                <w:szCs w:val="24"/>
              </w:rPr>
              <w:t>KV1</w:t>
            </w:r>
          </w:p>
        </w:tc>
        <w:tc>
          <w:tcPr>
            <w:tcW w:w="2937" w:type="dxa"/>
          </w:tcPr>
          <w:p w14:paraId="5BE4EB71" w14:textId="77777777" w:rsidR="0054110B" w:rsidRPr="00427AF9" w:rsidRDefault="0054110B" w:rsidP="0028362B">
            <w:pPr>
              <w:pStyle w:val="Bullet1"/>
              <w:numPr>
                <w:ilvl w:val="0"/>
                <w:numId w:val="0"/>
              </w:numPr>
              <w:rPr>
                <w:szCs w:val="24"/>
              </w:rPr>
            </w:pPr>
            <w:r w:rsidRPr="00427AF9">
              <w:rPr>
                <w:szCs w:val="24"/>
              </w:rPr>
              <w:t>Miền Nam 1 – khu vực 1</w:t>
            </w:r>
          </w:p>
        </w:tc>
      </w:tr>
      <w:tr w:rsidR="0054110B" w:rsidRPr="00427AF9" w14:paraId="7D341F63" w14:textId="77777777" w:rsidTr="0028362B">
        <w:tc>
          <w:tcPr>
            <w:tcW w:w="648" w:type="dxa"/>
          </w:tcPr>
          <w:p w14:paraId="61981D35" w14:textId="77777777" w:rsidR="0054110B" w:rsidRPr="00427AF9" w:rsidRDefault="0054110B" w:rsidP="0028362B">
            <w:pPr>
              <w:pStyle w:val="Bullet1"/>
              <w:numPr>
                <w:ilvl w:val="0"/>
                <w:numId w:val="0"/>
              </w:numPr>
              <w:rPr>
                <w:szCs w:val="24"/>
              </w:rPr>
            </w:pPr>
            <w:r w:rsidRPr="00427AF9">
              <w:rPr>
                <w:szCs w:val="24"/>
              </w:rPr>
              <w:t>2</w:t>
            </w:r>
          </w:p>
        </w:tc>
        <w:tc>
          <w:tcPr>
            <w:tcW w:w="2160" w:type="dxa"/>
          </w:tcPr>
          <w:p w14:paraId="23A57537" w14:textId="3F3F7AC2" w:rsidR="0054110B" w:rsidRPr="00427AF9" w:rsidRDefault="00BC3B62" w:rsidP="0028362B">
            <w:pPr>
              <w:pStyle w:val="Bullet1"/>
              <w:numPr>
                <w:ilvl w:val="0"/>
                <w:numId w:val="0"/>
              </w:numPr>
              <w:rPr>
                <w:szCs w:val="24"/>
              </w:rPr>
            </w:pPr>
            <w:r>
              <w:rPr>
                <w:szCs w:val="24"/>
              </w:rPr>
              <w:t>MN1.</w:t>
            </w:r>
            <w:r w:rsidR="0054110B" w:rsidRPr="00427AF9">
              <w:rPr>
                <w:szCs w:val="24"/>
              </w:rPr>
              <w:t>KV2</w:t>
            </w:r>
          </w:p>
        </w:tc>
        <w:tc>
          <w:tcPr>
            <w:tcW w:w="2937" w:type="dxa"/>
          </w:tcPr>
          <w:p w14:paraId="1D8E753B" w14:textId="77777777" w:rsidR="0054110B" w:rsidRPr="00427AF9" w:rsidRDefault="0054110B" w:rsidP="0028362B">
            <w:pPr>
              <w:pStyle w:val="Bullet1"/>
              <w:numPr>
                <w:ilvl w:val="0"/>
                <w:numId w:val="0"/>
              </w:numPr>
              <w:rPr>
                <w:szCs w:val="24"/>
              </w:rPr>
            </w:pPr>
            <w:r w:rsidRPr="00427AF9">
              <w:rPr>
                <w:szCs w:val="24"/>
              </w:rPr>
              <w:t>Miền Nam 1 – khu vực 2</w:t>
            </w:r>
          </w:p>
        </w:tc>
      </w:tr>
      <w:tr w:rsidR="0054110B" w:rsidRPr="00427AF9" w14:paraId="2A2456CB" w14:textId="77777777" w:rsidTr="0028362B">
        <w:tc>
          <w:tcPr>
            <w:tcW w:w="648" w:type="dxa"/>
          </w:tcPr>
          <w:p w14:paraId="53A519B1" w14:textId="77777777" w:rsidR="0054110B" w:rsidRPr="00427AF9" w:rsidRDefault="0054110B" w:rsidP="0028362B">
            <w:pPr>
              <w:pStyle w:val="Bullet1"/>
              <w:numPr>
                <w:ilvl w:val="0"/>
                <w:numId w:val="0"/>
              </w:numPr>
              <w:rPr>
                <w:szCs w:val="24"/>
              </w:rPr>
            </w:pPr>
            <w:r w:rsidRPr="00427AF9">
              <w:rPr>
                <w:szCs w:val="24"/>
              </w:rPr>
              <w:t>3</w:t>
            </w:r>
          </w:p>
        </w:tc>
        <w:tc>
          <w:tcPr>
            <w:tcW w:w="2160" w:type="dxa"/>
          </w:tcPr>
          <w:p w14:paraId="7FD77789" w14:textId="407DA17E" w:rsidR="0054110B" w:rsidRPr="00427AF9" w:rsidRDefault="00BC3B62" w:rsidP="0028362B">
            <w:pPr>
              <w:pStyle w:val="Bullet1"/>
              <w:numPr>
                <w:ilvl w:val="0"/>
                <w:numId w:val="0"/>
              </w:numPr>
              <w:rPr>
                <w:szCs w:val="24"/>
              </w:rPr>
            </w:pPr>
            <w:r>
              <w:rPr>
                <w:szCs w:val="24"/>
              </w:rPr>
              <w:t>MN1.</w:t>
            </w:r>
            <w:r w:rsidR="0054110B" w:rsidRPr="00427AF9">
              <w:rPr>
                <w:szCs w:val="24"/>
              </w:rPr>
              <w:t>KV3</w:t>
            </w:r>
          </w:p>
        </w:tc>
        <w:tc>
          <w:tcPr>
            <w:tcW w:w="2937" w:type="dxa"/>
          </w:tcPr>
          <w:p w14:paraId="0811B39E" w14:textId="77777777" w:rsidR="0054110B" w:rsidRPr="00427AF9" w:rsidRDefault="0054110B" w:rsidP="0028362B">
            <w:pPr>
              <w:pStyle w:val="Bullet1"/>
              <w:numPr>
                <w:ilvl w:val="0"/>
                <w:numId w:val="0"/>
              </w:numPr>
              <w:rPr>
                <w:szCs w:val="24"/>
              </w:rPr>
            </w:pPr>
            <w:r w:rsidRPr="00427AF9">
              <w:rPr>
                <w:szCs w:val="24"/>
              </w:rPr>
              <w:t>Miền Nam 1 – khu vực 3</w:t>
            </w:r>
          </w:p>
        </w:tc>
      </w:tr>
      <w:tr w:rsidR="0054110B" w:rsidRPr="00427AF9" w14:paraId="32986C71" w14:textId="77777777" w:rsidTr="0028362B">
        <w:tc>
          <w:tcPr>
            <w:tcW w:w="648" w:type="dxa"/>
          </w:tcPr>
          <w:p w14:paraId="4F226B88" w14:textId="77777777" w:rsidR="0054110B" w:rsidRPr="00427AF9" w:rsidRDefault="0054110B" w:rsidP="0028362B">
            <w:pPr>
              <w:pStyle w:val="Bullet1"/>
              <w:numPr>
                <w:ilvl w:val="0"/>
                <w:numId w:val="0"/>
              </w:numPr>
              <w:rPr>
                <w:szCs w:val="24"/>
              </w:rPr>
            </w:pPr>
            <w:r w:rsidRPr="00427AF9">
              <w:rPr>
                <w:szCs w:val="24"/>
              </w:rPr>
              <w:t>4</w:t>
            </w:r>
          </w:p>
        </w:tc>
        <w:tc>
          <w:tcPr>
            <w:tcW w:w="2160" w:type="dxa"/>
          </w:tcPr>
          <w:p w14:paraId="76842CAD" w14:textId="2B4FCECC" w:rsidR="0054110B" w:rsidRPr="00427AF9" w:rsidRDefault="00BC3B62" w:rsidP="0028362B">
            <w:pPr>
              <w:pStyle w:val="Bullet1"/>
              <w:numPr>
                <w:ilvl w:val="0"/>
                <w:numId w:val="0"/>
              </w:numPr>
              <w:rPr>
                <w:szCs w:val="24"/>
              </w:rPr>
            </w:pPr>
            <w:r>
              <w:rPr>
                <w:szCs w:val="24"/>
              </w:rPr>
              <w:t>MN1.</w:t>
            </w:r>
            <w:r w:rsidR="0054110B" w:rsidRPr="00427AF9">
              <w:rPr>
                <w:szCs w:val="24"/>
              </w:rPr>
              <w:t>KV4</w:t>
            </w:r>
          </w:p>
        </w:tc>
        <w:tc>
          <w:tcPr>
            <w:tcW w:w="2937" w:type="dxa"/>
          </w:tcPr>
          <w:p w14:paraId="47B2D4BF" w14:textId="77777777" w:rsidR="0054110B" w:rsidRPr="00427AF9" w:rsidRDefault="0054110B" w:rsidP="0028362B">
            <w:pPr>
              <w:pStyle w:val="Bullet1"/>
              <w:numPr>
                <w:ilvl w:val="0"/>
                <w:numId w:val="0"/>
              </w:numPr>
              <w:rPr>
                <w:szCs w:val="24"/>
              </w:rPr>
            </w:pPr>
            <w:r w:rsidRPr="00427AF9">
              <w:rPr>
                <w:szCs w:val="24"/>
              </w:rPr>
              <w:t>Miền Nam 1 – khu vực 4</w:t>
            </w:r>
          </w:p>
        </w:tc>
      </w:tr>
      <w:tr w:rsidR="0054110B" w:rsidRPr="00427AF9" w14:paraId="30B86E65" w14:textId="77777777" w:rsidTr="0028362B">
        <w:tc>
          <w:tcPr>
            <w:tcW w:w="648" w:type="dxa"/>
          </w:tcPr>
          <w:p w14:paraId="1C8508B7" w14:textId="77777777" w:rsidR="0054110B" w:rsidRPr="00427AF9" w:rsidRDefault="0054110B" w:rsidP="0028362B">
            <w:pPr>
              <w:pStyle w:val="Bullet1"/>
              <w:numPr>
                <w:ilvl w:val="0"/>
                <w:numId w:val="0"/>
              </w:numPr>
              <w:rPr>
                <w:szCs w:val="24"/>
              </w:rPr>
            </w:pPr>
            <w:r w:rsidRPr="00427AF9">
              <w:rPr>
                <w:szCs w:val="24"/>
              </w:rPr>
              <w:t>5</w:t>
            </w:r>
          </w:p>
        </w:tc>
        <w:tc>
          <w:tcPr>
            <w:tcW w:w="2160" w:type="dxa"/>
          </w:tcPr>
          <w:p w14:paraId="36AC09E8" w14:textId="06452ABE" w:rsidR="0054110B" w:rsidRPr="00427AF9" w:rsidRDefault="00BC3B62" w:rsidP="0028362B">
            <w:pPr>
              <w:pStyle w:val="Bullet1"/>
              <w:numPr>
                <w:ilvl w:val="0"/>
                <w:numId w:val="0"/>
              </w:numPr>
              <w:rPr>
                <w:szCs w:val="24"/>
              </w:rPr>
            </w:pPr>
            <w:r>
              <w:rPr>
                <w:szCs w:val="24"/>
              </w:rPr>
              <w:t>MN2.</w:t>
            </w:r>
            <w:r w:rsidR="0054110B" w:rsidRPr="00427AF9">
              <w:rPr>
                <w:szCs w:val="24"/>
              </w:rPr>
              <w:t>KV1</w:t>
            </w:r>
          </w:p>
        </w:tc>
        <w:tc>
          <w:tcPr>
            <w:tcW w:w="2937" w:type="dxa"/>
          </w:tcPr>
          <w:p w14:paraId="0104D051" w14:textId="77777777" w:rsidR="0054110B" w:rsidRPr="00427AF9" w:rsidRDefault="0054110B" w:rsidP="0028362B">
            <w:pPr>
              <w:pStyle w:val="Bullet1"/>
              <w:numPr>
                <w:ilvl w:val="0"/>
                <w:numId w:val="0"/>
              </w:numPr>
              <w:rPr>
                <w:szCs w:val="24"/>
              </w:rPr>
            </w:pPr>
            <w:r w:rsidRPr="00427AF9">
              <w:rPr>
                <w:szCs w:val="24"/>
              </w:rPr>
              <w:t>Miền Nam 2 – khu vực 1</w:t>
            </w:r>
          </w:p>
        </w:tc>
      </w:tr>
      <w:tr w:rsidR="0054110B" w:rsidRPr="00427AF9" w14:paraId="46B3E167" w14:textId="77777777" w:rsidTr="0028362B">
        <w:tc>
          <w:tcPr>
            <w:tcW w:w="648" w:type="dxa"/>
          </w:tcPr>
          <w:p w14:paraId="2E6FF0A9" w14:textId="77777777" w:rsidR="0054110B" w:rsidRPr="00427AF9" w:rsidRDefault="0054110B" w:rsidP="0028362B">
            <w:pPr>
              <w:pStyle w:val="Bullet1"/>
              <w:numPr>
                <w:ilvl w:val="0"/>
                <w:numId w:val="0"/>
              </w:numPr>
              <w:rPr>
                <w:szCs w:val="24"/>
              </w:rPr>
            </w:pPr>
            <w:r w:rsidRPr="00427AF9">
              <w:rPr>
                <w:szCs w:val="24"/>
              </w:rPr>
              <w:t>6</w:t>
            </w:r>
          </w:p>
        </w:tc>
        <w:tc>
          <w:tcPr>
            <w:tcW w:w="2160" w:type="dxa"/>
          </w:tcPr>
          <w:p w14:paraId="17704BD1" w14:textId="69E9BF47" w:rsidR="0054110B" w:rsidRPr="00427AF9" w:rsidRDefault="00BC3B62" w:rsidP="0028362B">
            <w:pPr>
              <w:pStyle w:val="Bullet1"/>
              <w:numPr>
                <w:ilvl w:val="0"/>
                <w:numId w:val="0"/>
              </w:numPr>
              <w:rPr>
                <w:szCs w:val="24"/>
              </w:rPr>
            </w:pPr>
            <w:r>
              <w:rPr>
                <w:szCs w:val="24"/>
              </w:rPr>
              <w:t>MN2.</w:t>
            </w:r>
            <w:r w:rsidR="0054110B" w:rsidRPr="00427AF9">
              <w:rPr>
                <w:szCs w:val="24"/>
              </w:rPr>
              <w:t>KV2</w:t>
            </w:r>
          </w:p>
        </w:tc>
        <w:tc>
          <w:tcPr>
            <w:tcW w:w="2937" w:type="dxa"/>
          </w:tcPr>
          <w:p w14:paraId="4A194689" w14:textId="77777777" w:rsidR="0054110B" w:rsidRPr="00427AF9" w:rsidRDefault="0054110B" w:rsidP="0028362B">
            <w:pPr>
              <w:pStyle w:val="Bullet1"/>
              <w:numPr>
                <w:ilvl w:val="0"/>
                <w:numId w:val="0"/>
              </w:numPr>
              <w:rPr>
                <w:szCs w:val="24"/>
              </w:rPr>
            </w:pPr>
            <w:r w:rsidRPr="00427AF9">
              <w:rPr>
                <w:szCs w:val="24"/>
              </w:rPr>
              <w:t>Miền Nam 2 – khu vực 2</w:t>
            </w:r>
          </w:p>
        </w:tc>
      </w:tr>
    </w:tbl>
    <w:p w14:paraId="7DDB16AA" w14:textId="77777777" w:rsidR="0054110B" w:rsidRPr="00B767BE" w:rsidRDefault="0054110B" w:rsidP="0044050E">
      <w:pPr>
        <w:pStyle w:val="TableBullet2"/>
      </w:pPr>
      <w:r w:rsidRPr="00336D7E">
        <w:t xml:space="preserve">Mỗi </w:t>
      </w:r>
      <w:r>
        <w:t>khu vực</w:t>
      </w:r>
      <w:r w:rsidRPr="00336D7E">
        <w:t xml:space="preserve"> </w:t>
      </w:r>
      <w:r>
        <w:t>sẽ được gán với 1 nhân viên là A</w:t>
      </w:r>
      <w:r w:rsidRPr="00336D7E">
        <w:t xml:space="preserve">SM quản lý, hệ thống chỉ cho phép mỗi </w:t>
      </w:r>
      <w:r>
        <w:t>khu vực</w:t>
      </w:r>
      <w:r w:rsidRPr="00336D7E">
        <w:t xml:space="preserve"> gán được cho 1 </w:t>
      </w:r>
      <w:r>
        <w:t>A</w:t>
      </w:r>
      <w:r w:rsidRPr="00336D7E">
        <w:t>SM tại một thời điểm.</w:t>
      </w:r>
      <w:r>
        <w:t xml:space="preserve"> </w:t>
      </w:r>
      <w:r w:rsidRPr="00336D7E">
        <w:t xml:space="preserve">Hệ thống cho phép chuyển </w:t>
      </w:r>
      <w:r>
        <w:t>A</w:t>
      </w:r>
      <w:r w:rsidRPr="00336D7E">
        <w:t xml:space="preserve">SM từ </w:t>
      </w:r>
      <w:r>
        <w:t>khu vực</w:t>
      </w:r>
      <w:r w:rsidRPr="00336D7E">
        <w:t xml:space="preserve"> này sang </w:t>
      </w:r>
      <w:r>
        <w:t>khu vực</w:t>
      </w:r>
      <w:r w:rsidRPr="00336D7E">
        <w:t xml:space="preserve"> khác nh</w:t>
      </w:r>
      <w:r>
        <w:t>ư</w:t>
      </w:r>
      <w:r w:rsidRPr="00336D7E">
        <w:t xml:space="preserve">ng vẫn giữ được lịch sử của </w:t>
      </w:r>
      <w:r>
        <w:t>A</w:t>
      </w:r>
      <w:r w:rsidRPr="00336D7E">
        <w:t xml:space="preserve">SM ở </w:t>
      </w:r>
      <w:r>
        <w:t>khu vực</w:t>
      </w:r>
      <w:r w:rsidRPr="00336D7E">
        <w:t xml:space="preserve"> cũ </w:t>
      </w:r>
    </w:p>
    <w:p w14:paraId="59016753" w14:textId="77777777" w:rsidR="0054110B" w:rsidRDefault="0054110B" w:rsidP="0044050E">
      <w:pPr>
        <w:pStyle w:val="TableBullet1"/>
      </w:pPr>
      <w:r>
        <w:t>Mô tả thông tin Nhà phân phối</w:t>
      </w:r>
    </w:p>
    <w:p w14:paraId="25E5C6D4" w14:textId="77777777" w:rsidR="0054110B" w:rsidRDefault="0054110B" w:rsidP="0044050E">
      <w:pPr>
        <w:pStyle w:val="TableBullet2"/>
      </w:pPr>
      <w:r>
        <w:t>Các thông tin NPP: Mã, Tên, Địa chỉ, Số điện thoại…sẽ lấy theo dữ liệu bên SAP</w:t>
      </w:r>
    </w:p>
    <w:p w14:paraId="7B09672A" w14:textId="08B730A4" w:rsidR="0054110B" w:rsidRDefault="0054110B" w:rsidP="0044050E">
      <w:pPr>
        <w:pStyle w:val="TableBullet2"/>
      </w:pPr>
      <w:r>
        <w:t xml:space="preserve">1 NPP có thể có nhiều </w:t>
      </w:r>
      <w:r w:rsidR="00F67891">
        <w:t>GSBH</w:t>
      </w:r>
      <w:r>
        <w:t xml:space="preserve"> và NVBH</w:t>
      </w:r>
    </w:p>
    <w:p w14:paraId="32C7A048" w14:textId="6662A604" w:rsidR="0054110B" w:rsidRDefault="0054110B" w:rsidP="0044050E">
      <w:pPr>
        <w:pStyle w:val="TableBullet2"/>
      </w:pPr>
      <w:r>
        <w:t xml:space="preserve">1 </w:t>
      </w:r>
      <w:r w:rsidR="00F67891">
        <w:t>GSBH</w:t>
      </w:r>
      <w:r>
        <w:t xml:space="preserve"> có thể quản lý nhiều NPP</w:t>
      </w:r>
    </w:p>
    <w:p w14:paraId="2F5CC4E5" w14:textId="77777777" w:rsidR="0054110B" w:rsidRDefault="0054110B" w:rsidP="0044050E">
      <w:pPr>
        <w:pStyle w:val="TableBullet2"/>
      </w:pPr>
      <w:r>
        <w:t>Cho phép chuyển NPP từ khu vực này sang khu vực khác nhưng phải giữ lịch sử bán hàng của NPP ở khu vực cũ và giữ nguyên tập khách hàng của NPP</w:t>
      </w:r>
    </w:p>
    <w:p w14:paraId="14FA5DC2" w14:textId="013A1E79" w:rsidR="0054110B" w:rsidRDefault="0054110B" w:rsidP="0044050E">
      <w:pPr>
        <w:pStyle w:val="TableBullet2"/>
      </w:pPr>
      <w:r>
        <w:t>Cho phép chuyển nhân viên (</w:t>
      </w:r>
      <w:r w:rsidR="00F67891">
        <w:t>GSBH</w:t>
      </w:r>
      <w:r>
        <w:t>, NVBH) từ NPP này sang NPP khác nhưng phải giữ lịch sử bán hàng của nhân viên ở NPP cũ</w:t>
      </w:r>
    </w:p>
    <w:p w14:paraId="1CBA1DC0" w14:textId="1D7E6558" w:rsidR="00DE09C6" w:rsidRPr="00B767BE" w:rsidRDefault="00DE09C6" w:rsidP="0044050E">
      <w:pPr>
        <w:pStyle w:val="TableBullet2"/>
      </w:pPr>
      <w:r>
        <w:t>Tất cả thông tin khi điều chuyển đều phải giữ nguyên mã.</w:t>
      </w:r>
    </w:p>
    <w:p w14:paraId="63EBA9C6" w14:textId="77777777" w:rsidR="0054110B" w:rsidRDefault="0054110B" w:rsidP="008F2ABB">
      <w:pPr>
        <w:pStyle w:val="TableBullet1"/>
      </w:pPr>
      <w:r w:rsidRPr="00274443">
        <w:t>Mô tả thông tin nhân viên</w:t>
      </w:r>
    </w:p>
    <w:p w14:paraId="62DD0A03" w14:textId="143DD88D" w:rsidR="0054110B" w:rsidRDefault="0054110B" w:rsidP="008F2ABB">
      <w:pPr>
        <w:pStyle w:val="TableBullet2"/>
      </w:pPr>
      <w:r>
        <w:t xml:space="preserve">Các thông tin chính: Mã nhân viên, Tên nhân viên, Chức danh, MSNV trên hệ thống quản lý nhân </w:t>
      </w:r>
      <w:r w:rsidR="002A4823">
        <w:t>sự,  Địa chỉ, Điện thoại, Email, Thông tin cấp MTB</w:t>
      </w:r>
      <w:r>
        <w:t xml:space="preserve"> </w:t>
      </w:r>
      <w:r w:rsidR="002A4823">
        <w:t>(</w:t>
      </w:r>
      <w:r>
        <w:t>Ngày cấp Máy tính bảng, Số IMEI Máy tính bảng</w:t>
      </w:r>
      <w:r w:rsidR="002A4823">
        <w:t>, mô tả thông tin MTB)</w:t>
      </w:r>
    </w:p>
    <w:p w14:paraId="54D6034F" w14:textId="77777777" w:rsidR="0054110B" w:rsidRDefault="0054110B" w:rsidP="008F2ABB">
      <w:pPr>
        <w:pStyle w:val="TableBullet2"/>
      </w:pPr>
      <w:r>
        <w:t>Chức danh</w:t>
      </w:r>
    </w:p>
    <w:p w14:paraId="3149CEF5" w14:textId="77777777" w:rsidR="0054110B" w:rsidRDefault="0054110B" w:rsidP="008F2ABB">
      <w:pPr>
        <w:pStyle w:val="TableBullet3"/>
      </w:pPr>
      <w:r>
        <w:t>Ban lãnh đạo TLHC</w:t>
      </w:r>
    </w:p>
    <w:p w14:paraId="77955E00" w14:textId="6D01A661" w:rsidR="0054110B" w:rsidRDefault="0054110B" w:rsidP="008F2ABB">
      <w:pPr>
        <w:pStyle w:val="TableBullet3"/>
      </w:pPr>
      <w:r>
        <w:t>Admin HO</w:t>
      </w:r>
      <w:r w:rsidR="00B86B19">
        <w:t xml:space="preserve"> (Admin TLHC)</w:t>
      </w:r>
    </w:p>
    <w:p w14:paraId="38440D67" w14:textId="77777777" w:rsidR="0054110B" w:rsidRDefault="0054110B" w:rsidP="008F2ABB">
      <w:pPr>
        <w:pStyle w:val="TableBullet3"/>
      </w:pPr>
      <w:r>
        <w:t>Admin NPP</w:t>
      </w:r>
    </w:p>
    <w:p w14:paraId="25C2F55F" w14:textId="77777777" w:rsidR="0054110B" w:rsidRDefault="0054110B" w:rsidP="008F2ABB">
      <w:pPr>
        <w:pStyle w:val="TableBullet3"/>
      </w:pPr>
      <w:r>
        <w:t>RSM (Giám Đốc Miền)</w:t>
      </w:r>
    </w:p>
    <w:p w14:paraId="434C05E4" w14:textId="77777777" w:rsidR="0054110B" w:rsidRDefault="0054110B" w:rsidP="008F2ABB">
      <w:pPr>
        <w:pStyle w:val="TableBullet3"/>
      </w:pPr>
      <w:r>
        <w:t>ASM (Quản lý Khu vực)</w:t>
      </w:r>
    </w:p>
    <w:p w14:paraId="568AE780" w14:textId="48ADEEE5" w:rsidR="0054110B" w:rsidRDefault="00F67891" w:rsidP="008F2ABB">
      <w:pPr>
        <w:pStyle w:val="TableBullet3"/>
      </w:pPr>
      <w:r>
        <w:t>GSBH</w:t>
      </w:r>
      <w:r w:rsidR="0054110B">
        <w:t xml:space="preserve"> (Giám sát bán hàng)</w:t>
      </w:r>
    </w:p>
    <w:p w14:paraId="29DFF404" w14:textId="77777777" w:rsidR="0054110B" w:rsidRDefault="0054110B" w:rsidP="008F2ABB">
      <w:pPr>
        <w:pStyle w:val="TableBullet3"/>
      </w:pPr>
      <w:r>
        <w:t>NVCT (Nhân viên bán hàng chuyên trách)</w:t>
      </w:r>
    </w:p>
    <w:p w14:paraId="0FA1011E" w14:textId="77777777" w:rsidR="0054110B" w:rsidRDefault="0054110B" w:rsidP="008F2ABB">
      <w:pPr>
        <w:pStyle w:val="TableBullet3"/>
      </w:pPr>
      <w:r>
        <w:t>NVPT (Nhân viên bán hàng phổ thông)</w:t>
      </w:r>
    </w:p>
    <w:p w14:paraId="2EB49033" w14:textId="77777777" w:rsidR="0054110B" w:rsidRDefault="0054110B" w:rsidP="008F2ABB">
      <w:pPr>
        <w:pStyle w:val="TableBullet2"/>
      </w:pPr>
      <w:r>
        <w:t>Cho phép thăng cấp/ hạ cấp nhân viên</w:t>
      </w:r>
    </w:p>
    <w:p w14:paraId="4EA7F39A" w14:textId="1C392FEB" w:rsidR="00B86B19" w:rsidRPr="00274443" w:rsidRDefault="00B86B19" w:rsidP="008F2ABB">
      <w:pPr>
        <w:pStyle w:val="TableBullet2"/>
      </w:pPr>
      <w:r>
        <w:t>Cho phép export danh sách nhân viên ra excel.</w:t>
      </w:r>
    </w:p>
    <w:p w14:paraId="41A17A70" w14:textId="77777777" w:rsidR="00C01D69" w:rsidRDefault="00C01D69">
      <w:pPr>
        <w:widowControl/>
        <w:spacing w:before="0" w:line="240" w:lineRule="auto"/>
        <w:ind w:left="0"/>
        <w:rPr>
          <w:szCs w:val="24"/>
        </w:rPr>
      </w:pPr>
      <w:r>
        <w:rPr>
          <w:szCs w:val="24"/>
        </w:rPr>
        <w:br w:type="page"/>
      </w:r>
    </w:p>
    <w:p w14:paraId="08B22B33" w14:textId="3A469A7D" w:rsidR="005B2BD5" w:rsidRDefault="005B2BD5">
      <w:pPr>
        <w:pStyle w:val="Heading5"/>
        <w:rPr>
          <w:szCs w:val="24"/>
        </w:rPr>
      </w:pPr>
      <w:r w:rsidRPr="00427AF9">
        <w:rPr>
          <w:szCs w:val="24"/>
        </w:rPr>
        <w:lastRenderedPageBreak/>
        <w:t xml:space="preserve">Quy </w:t>
      </w:r>
      <w:r>
        <w:rPr>
          <w:szCs w:val="24"/>
        </w:rPr>
        <w:t>định duyệt/cập nhật lên DMS:</w:t>
      </w:r>
    </w:p>
    <w:p w14:paraId="47BA5E5C" w14:textId="4AF10ED5" w:rsidR="000663F8" w:rsidRDefault="005B2BD5" w:rsidP="00C01D69">
      <w:r>
        <w:t>Khi</w:t>
      </w:r>
      <w:r w:rsidRPr="00427AF9">
        <w:t xml:space="preserve"> thêm mới </w:t>
      </w:r>
      <w:r>
        <w:t xml:space="preserve">hay </w:t>
      </w:r>
      <w:r w:rsidRPr="00427AF9">
        <w:t>thay đổi</w:t>
      </w:r>
      <w:r>
        <w:t xml:space="preserve"> liên quan đến </w:t>
      </w:r>
      <w:r w:rsidRPr="00427AF9">
        <w:t xml:space="preserve">vùng miền, khu vực, NPP, </w:t>
      </w:r>
      <w:r w:rsidR="00934D96">
        <w:t xml:space="preserve">NVBH </w:t>
      </w:r>
      <w:r w:rsidR="009E0872">
        <w:t>hoặc</w:t>
      </w:r>
      <w:r>
        <w:t xml:space="preserve"> chuyển khách hàng</w:t>
      </w:r>
      <w:r w:rsidR="009E0872">
        <w:t>/NV</w:t>
      </w:r>
      <w:r w:rsidR="00934D96">
        <w:t>BH</w:t>
      </w:r>
      <w:r w:rsidR="009E0872">
        <w:t>/GSBH</w:t>
      </w:r>
      <w:r>
        <w:t xml:space="preserve"> giữa các NPP</w:t>
      </w:r>
      <w:r w:rsidR="009E0872">
        <w:t>, khu vực, miền</w:t>
      </w:r>
      <w:r>
        <w:t>.</w:t>
      </w:r>
    </w:p>
    <w:p w14:paraId="16D55669" w14:textId="77777777" w:rsidR="005B2BD5" w:rsidRDefault="005B2BD5" w:rsidP="000F19EC"/>
    <w:tbl>
      <w:tblPr>
        <w:tblStyle w:val="TableGrid"/>
        <w:tblW w:w="8477" w:type="dxa"/>
        <w:tblInd w:w="720" w:type="dxa"/>
        <w:tblLook w:val="04A0" w:firstRow="1" w:lastRow="0" w:firstColumn="1" w:lastColumn="0" w:noHBand="0" w:noVBand="1"/>
      </w:tblPr>
      <w:tblGrid>
        <w:gridCol w:w="643"/>
        <w:gridCol w:w="3586"/>
        <w:gridCol w:w="2082"/>
        <w:gridCol w:w="2166"/>
      </w:tblGrid>
      <w:tr w:rsidR="005B2BD5" w14:paraId="6F14BD04" w14:textId="77777777" w:rsidTr="00E5355D">
        <w:trPr>
          <w:trHeight w:val="255"/>
        </w:trPr>
        <w:tc>
          <w:tcPr>
            <w:tcW w:w="643" w:type="dxa"/>
            <w:shd w:val="clear" w:color="auto" w:fill="C4BC96" w:themeFill="background2" w:themeFillShade="BF"/>
          </w:tcPr>
          <w:p w14:paraId="07652E6E" w14:textId="77777777" w:rsidR="005B2BD5" w:rsidRDefault="005B2BD5" w:rsidP="00C45DB4">
            <w:pPr>
              <w:pStyle w:val="ListParagraph"/>
              <w:spacing w:after="0"/>
              <w:ind w:left="0"/>
              <w:rPr>
                <w:szCs w:val="24"/>
              </w:rPr>
            </w:pPr>
            <w:r>
              <w:rPr>
                <w:szCs w:val="24"/>
              </w:rPr>
              <w:t>STT</w:t>
            </w:r>
          </w:p>
        </w:tc>
        <w:tc>
          <w:tcPr>
            <w:tcW w:w="3586" w:type="dxa"/>
            <w:shd w:val="clear" w:color="auto" w:fill="C4BC96" w:themeFill="background2" w:themeFillShade="BF"/>
          </w:tcPr>
          <w:p w14:paraId="4FB2F553" w14:textId="77777777" w:rsidR="005B2BD5" w:rsidRDefault="005B2BD5" w:rsidP="00C45DB4">
            <w:pPr>
              <w:pStyle w:val="ListParagraph"/>
              <w:spacing w:after="0"/>
              <w:ind w:left="0"/>
              <w:rPr>
                <w:szCs w:val="24"/>
              </w:rPr>
            </w:pPr>
            <w:r>
              <w:rPr>
                <w:szCs w:val="24"/>
              </w:rPr>
              <w:t>Nội dung thêm mới/thay đổi</w:t>
            </w:r>
          </w:p>
        </w:tc>
        <w:tc>
          <w:tcPr>
            <w:tcW w:w="2082" w:type="dxa"/>
            <w:shd w:val="clear" w:color="auto" w:fill="C4BC96" w:themeFill="background2" w:themeFillShade="BF"/>
          </w:tcPr>
          <w:p w14:paraId="1F7A46F0" w14:textId="04A10B68" w:rsidR="005B2BD5" w:rsidRDefault="005B2BD5" w:rsidP="00E5355D">
            <w:pPr>
              <w:pStyle w:val="ListParagraph"/>
              <w:spacing w:after="0"/>
              <w:ind w:left="0"/>
              <w:rPr>
                <w:szCs w:val="24"/>
              </w:rPr>
            </w:pPr>
            <w:r>
              <w:rPr>
                <w:szCs w:val="24"/>
              </w:rPr>
              <w:t>Cấp duyệt</w:t>
            </w:r>
            <w:r w:rsidR="00E5355D">
              <w:rPr>
                <w:szCs w:val="24"/>
              </w:rPr>
              <w:t xml:space="preserve"> </w:t>
            </w:r>
            <w:r>
              <w:rPr>
                <w:szCs w:val="24"/>
              </w:rPr>
              <w:t>(Excel)</w:t>
            </w:r>
          </w:p>
        </w:tc>
        <w:tc>
          <w:tcPr>
            <w:tcW w:w="2166" w:type="dxa"/>
            <w:shd w:val="clear" w:color="auto" w:fill="C4BC96" w:themeFill="background2" w:themeFillShade="BF"/>
          </w:tcPr>
          <w:p w14:paraId="31002EEB" w14:textId="77777777" w:rsidR="005B2BD5" w:rsidRDefault="005B2BD5" w:rsidP="00C45DB4">
            <w:pPr>
              <w:pStyle w:val="ListParagraph"/>
              <w:spacing w:after="0"/>
              <w:ind w:left="0"/>
              <w:rPr>
                <w:szCs w:val="24"/>
              </w:rPr>
            </w:pPr>
            <w:r>
              <w:rPr>
                <w:szCs w:val="24"/>
              </w:rPr>
              <w:t>Cập nhật lên DMS</w:t>
            </w:r>
          </w:p>
        </w:tc>
      </w:tr>
      <w:tr w:rsidR="005B2BD5" w:rsidRPr="00E42093" w14:paraId="1C447EB9" w14:textId="77777777" w:rsidTr="00E5355D">
        <w:trPr>
          <w:trHeight w:val="156"/>
        </w:trPr>
        <w:tc>
          <w:tcPr>
            <w:tcW w:w="643" w:type="dxa"/>
          </w:tcPr>
          <w:p w14:paraId="09A445E2" w14:textId="77777777" w:rsidR="005B2BD5" w:rsidRDefault="005B2BD5" w:rsidP="00C45DB4">
            <w:pPr>
              <w:pStyle w:val="ListParagraph"/>
              <w:spacing w:after="0"/>
              <w:ind w:left="0"/>
              <w:rPr>
                <w:szCs w:val="24"/>
              </w:rPr>
            </w:pPr>
            <w:r>
              <w:rPr>
                <w:szCs w:val="24"/>
              </w:rPr>
              <w:t>1</w:t>
            </w:r>
          </w:p>
        </w:tc>
        <w:tc>
          <w:tcPr>
            <w:tcW w:w="3586" w:type="dxa"/>
          </w:tcPr>
          <w:p w14:paraId="7E199323" w14:textId="77777777" w:rsidR="005B2BD5" w:rsidRPr="00E42093" w:rsidRDefault="005B2BD5" w:rsidP="00C45DB4">
            <w:pPr>
              <w:pStyle w:val="ListParagraph"/>
              <w:spacing w:after="0"/>
              <w:ind w:left="0"/>
              <w:rPr>
                <w:szCs w:val="24"/>
              </w:rPr>
            </w:pPr>
            <w:r>
              <w:rPr>
                <w:szCs w:val="24"/>
              </w:rPr>
              <w:t>Thay đổi ở cấp Miền/Khu vực</w:t>
            </w:r>
          </w:p>
        </w:tc>
        <w:tc>
          <w:tcPr>
            <w:tcW w:w="2082" w:type="dxa"/>
          </w:tcPr>
          <w:p w14:paraId="362EB414" w14:textId="77777777" w:rsidR="005B2BD5" w:rsidRPr="00E42093" w:rsidRDefault="005B2BD5" w:rsidP="00C45DB4">
            <w:pPr>
              <w:pStyle w:val="ListParagraph"/>
              <w:spacing w:after="0"/>
              <w:ind w:left="0"/>
              <w:rPr>
                <w:szCs w:val="24"/>
              </w:rPr>
            </w:pPr>
            <w:r>
              <w:rPr>
                <w:szCs w:val="24"/>
              </w:rPr>
              <w:t>GĐKD</w:t>
            </w:r>
          </w:p>
        </w:tc>
        <w:tc>
          <w:tcPr>
            <w:tcW w:w="2166" w:type="dxa"/>
          </w:tcPr>
          <w:p w14:paraId="38BF419A" w14:textId="77777777" w:rsidR="005B2BD5" w:rsidRPr="00E42093" w:rsidRDefault="005B2BD5" w:rsidP="00C45DB4">
            <w:pPr>
              <w:pStyle w:val="ListParagraph"/>
              <w:spacing w:after="0"/>
              <w:ind w:left="0"/>
              <w:jc w:val="left"/>
              <w:rPr>
                <w:szCs w:val="24"/>
              </w:rPr>
            </w:pPr>
            <w:r>
              <w:rPr>
                <w:szCs w:val="24"/>
              </w:rPr>
              <w:t>Admin-HO</w:t>
            </w:r>
          </w:p>
        </w:tc>
      </w:tr>
      <w:tr w:rsidR="005B2BD5" w14:paraId="7DA80D01" w14:textId="77777777" w:rsidTr="00E5355D">
        <w:trPr>
          <w:trHeight w:val="264"/>
        </w:trPr>
        <w:tc>
          <w:tcPr>
            <w:tcW w:w="643" w:type="dxa"/>
          </w:tcPr>
          <w:p w14:paraId="0ABE4784" w14:textId="77777777" w:rsidR="005B2BD5" w:rsidRDefault="005B2BD5" w:rsidP="00C45DB4">
            <w:pPr>
              <w:pStyle w:val="ListParagraph"/>
              <w:spacing w:after="0"/>
              <w:ind w:left="0"/>
              <w:rPr>
                <w:szCs w:val="24"/>
              </w:rPr>
            </w:pPr>
            <w:r>
              <w:rPr>
                <w:szCs w:val="24"/>
              </w:rPr>
              <w:t>2</w:t>
            </w:r>
          </w:p>
        </w:tc>
        <w:tc>
          <w:tcPr>
            <w:tcW w:w="3586" w:type="dxa"/>
          </w:tcPr>
          <w:p w14:paraId="2C9D88E2" w14:textId="19FC1069" w:rsidR="005B2BD5" w:rsidRPr="00C01D69" w:rsidRDefault="005B2BD5" w:rsidP="00C45DB4">
            <w:pPr>
              <w:pStyle w:val="ListParagraph"/>
              <w:spacing w:after="0"/>
              <w:ind w:left="0"/>
              <w:rPr>
                <w:bCs/>
                <w:szCs w:val="24"/>
              </w:rPr>
            </w:pPr>
            <w:r w:rsidRPr="00C01D69">
              <w:rPr>
                <w:bCs/>
                <w:szCs w:val="24"/>
              </w:rPr>
              <w:t>Thay đổi ở cấp Khu vực/NPP/KH</w:t>
            </w:r>
          </w:p>
        </w:tc>
        <w:tc>
          <w:tcPr>
            <w:tcW w:w="2082" w:type="dxa"/>
          </w:tcPr>
          <w:p w14:paraId="32990963" w14:textId="77777777" w:rsidR="005B2BD5" w:rsidRPr="00E42093" w:rsidRDefault="005B2BD5" w:rsidP="00C45DB4">
            <w:pPr>
              <w:pStyle w:val="ListParagraph"/>
              <w:spacing w:after="0"/>
              <w:ind w:left="0"/>
              <w:rPr>
                <w:szCs w:val="24"/>
              </w:rPr>
            </w:pPr>
            <w:r>
              <w:rPr>
                <w:szCs w:val="24"/>
              </w:rPr>
              <w:t>RSM</w:t>
            </w:r>
          </w:p>
        </w:tc>
        <w:tc>
          <w:tcPr>
            <w:tcW w:w="2166" w:type="dxa"/>
          </w:tcPr>
          <w:p w14:paraId="3409F927" w14:textId="77777777" w:rsidR="005B2BD5" w:rsidRDefault="005B2BD5" w:rsidP="00C45DB4">
            <w:pPr>
              <w:spacing w:before="0"/>
              <w:ind w:left="0"/>
            </w:pPr>
            <w:r w:rsidRPr="00E6183A">
              <w:rPr>
                <w:szCs w:val="24"/>
              </w:rPr>
              <w:t>Admin-HO</w:t>
            </w:r>
          </w:p>
        </w:tc>
      </w:tr>
      <w:tr w:rsidR="005B2BD5" w14:paraId="14B9299A" w14:textId="77777777" w:rsidTr="00E5355D">
        <w:tc>
          <w:tcPr>
            <w:tcW w:w="643" w:type="dxa"/>
          </w:tcPr>
          <w:p w14:paraId="3307D647" w14:textId="77777777" w:rsidR="005B2BD5" w:rsidRDefault="005B2BD5" w:rsidP="00C45DB4">
            <w:pPr>
              <w:pStyle w:val="ListParagraph"/>
              <w:spacing w:after="0"/>
              <w:ind w:left="0"/>
              <w:rPr>
                <w:szCs w:val="24"/>
              </w:rPr>
            </w:pPr>
            <w:r>
              <w:rPr>
                <w:szCs w:val="24"/>
              </w:rPr>
              <w:t>3</w:t>
            </w:r>
          </w:p>
        </w:tc>
        <w:tc>
          <w:tcPr>
            <w:tcW w:w="3586" w:type="dxa"/>
          </w:tcPr>
          <w:p w14:paraId="4EB41F75" w14:textId="77777777" w:rsidR="005B2BD5" w:rsidRPr="00C01D69" w:rsidRDefault="005B2BD5" w:rsidP="00C45DB4">
            <w:pPr>
              <w:pStyle w:val="ListParagraph"/>
              <w:spacing w:after="0"/>
              <w:ind w:left="0"/>
              <w:rPr>
                <w:bCs/>
                <w:szCs w:val="24"/>
              </w:rPr>
            </w:pPr>
            <w:r w:rsidRPr="00C01D69">
              <w:rPr>
                <w:bCs/>
                <w:szCs w:val="24"/>
              </w:rPr>
              <w:t>Thay đổi ở cấp NPP/KH</w:t>
            </w:r>
          </w:p>
        </w:tc>
        <w:tc>
          <w:tcPr>
            <w:tcW w:w="2082" w:type="dxa"/>
          </w:tcPr>
          <w:p w14:paraId="6F27B826" w14:textId="77777777" w:rsidR="005B2BD5" w:rsidRPr="00E42093" w:rsidRDefault="005B2BD5" w:rsidP="00C45DB4">
            <w:pPr>
              <w:pStyle w:val="ListParagraph"/>
              <w:spacing w:after="0"/>
              <w:ind w:left="0"/>
              <w:rPr>
                <w:szCs w:val="24"/>
              </w:rPr>
            </w:pPr>
            <w:r>
              <w:rPr>
                <w:szCs w:val="24"/>
              </w:rPr>
              <w:t>ASM</w:t>
            </w:r>
          </w:p>
        </w:tc>
        <w:tc>
          <w:tcPr>
            <w:tcW w:w="2166" w:type="dxa"/>
          </w:tcPr>
          <w:p w14:paraId="61D0722E" w14:textId="77777777" w:rsidR="005B2BD5" w:rsidRDefault="005B2BD5" w:rsidP="00C45DB4">
            <w:pPr>
              <w:spacing w:before="0"/>
              <w:ind w:left="0"/>
            </w:pPr>
            <w:r w:rsidRPr="00E6183A">
              <w:rPr>
                <w:szCs w:val="24"/>
              </w:rPr>
              <w:t>Admin-HO</w:t>
            </w:r>
          </w:p>
        </w:tc>
      </w:tr>
    </w:tbl>
    <w:p w14:paraId="600CC61F" w14:textId="6AA51FFA" w:rsidR="0054110B" w:rsidRDefault="00070A39" w:rsidP="008B1DDA">
      <w:pPr>
        <w:pStyle w:val="Heading4"/>
      </w:pPr>
      <w:r>
        <w:t>C</w:t>
      </w:r>
      <w:r w:rsidR="009C50D1">
        <w:t xml:space="preserve">hức năng </w:t>
      </w:r>
      <w:r w:rsidR="00470262">
        <w:t>quản lý khách hàng</w:t>
      </w:r>
    </w:p>
    <w:p w14:paraId="65198C0B" w14:textId="77777777" w:rsidR="0054110B" w:rsidRDefault="0054110B" w:rsidP="0054110B">
      <w:pPr>
        <w:pStyle w:val="Heading5"/>
      </w:pPr>
      <w:r>
        <w:t>Diễn giải</w:t>
      </w:r>
    </w:p>
    <w:p w14:paraId="201E7AB5" w14:textId="054C9993" w:rsidR="0054110B" w:rsidRDefault="0054110B" w:rsidP="0067221A">
      <w:pPr>
        <w:ind w:left="0" w:firstLine="357"/>
      </w:pPr>
      <w:r>
        <w:t xml:space="preserve">Cho phép Admin HO </w:t>
      </w:r>
      <w:r w:rsidR="00070A39">
        <w:t>thay đổi thông tin về</w:t>
      </w:r>
      <w:r>
        <w:t xml:space="preserve"> khách hàng:</w:t>
      </w:r>
    </w:p>
    <w:p w14:paraId="4C563D22" w14:textId="77777777" w:rsidR="0054110B" w:rsidRDefault="0054110B" w:rsidP="00B72D23">
      <w:pPr>
        <w:pStyle w:val="TableBullet1"/>
        <w:numPr>
          <w:ilvl w:val="1"/>
          <w:numId w:val="39"/>
        </w:numPr>
      </w:pPr>
      <w:r>
        <w:t>Tra cứu khách hàng</w:t>
      </w:r>
    </w:p>
    <w:p w14:paraId="36B74A52" w14:textId="77777777" w:rsidR="0054110B" w:rsidRDefault="0054110B" w:rsidP="00B72D23">
      <w:pPr>
        <w:pStyle w:val="TableBullet1"/>
        <w:numPr>
          <w:ilvl w:val="1"/>
          <w:numId w:val="39"/>
        </w:numPr>
      </w:pPr>
      <w:r>
        <w:t>Chỉnh sửa khách hàng</w:t>
      </w:r>
    </w:p>
    <w:p w14:paraId="5CDDC2A8" w14:textId="42819BB2" w:rsidR="00321EBD" w:rsidRDefault="00321EBD" w:rsidP="00B72D23">
      <w:pPr>
        <w:pStyle w:val="TableBullet1"/>
        <w:numPr>
          <w:ilvl w:val="1"/>
          <w:numId w:val="39"/>
        </w:numPr>
      </w:pPr>
      <w:r>
        <w:t>Điều chuyển khách hàng</w:t>
      </w:r>
    </w:p>
    <w:p w14:paraId="30AAFE70" w14:textId="77777777" w:rsidR="0054110B" w:rsidRDefault="0054110B" w:rsidP="0054110B">
      <w:pPr>
        <w:pStyle w:val="Heading5"/>
      </w:pPr>
      <w:r>
        <w:t>Quy trình</w:t>
      </w:r>
    </w:p>
    <w:p w14:paraId="2AEFCF94" w14:textId="73C4F3EB" w:rsidR="0054110B" w:rsidRPr="007335BB" w:rsidRDefault="00C04F3D" w:rsidP="00ED7647">
      <w:pPr>
        <w:ind w:left="0"/>
        <w:jc w:val="center"/>
      </w:pPr>
      <w:r w:rsidRPr="00427AF9">
        <w:rPr>
          <w:szCs w:val="24"/>
        </w:rPr>
        <w:object w:dxaOrig="10500" w:dyaOrig="5793" w14:anchorId="0760F618">
          <v:shape id="_x0000_i1042" type="#_x0000_t75" style="width:7in;height:276pt" o:ole="">
            <v:imagedata r:id="rId48" o:title=""/>
          </v:shape>
          <o:OLEObject Type="Embed" ProgID="Visio.Drawing.11" ShapeID="_x0000_i1042" DrawAspect="Content" ObjectID="_1593959033" r:id="rId49"/>
        </w:object>
      </w:r>
    </w:p>
    <w:p w14:paraId="323707DD" w14:textId="77777777" w:rsidR="00C01D69" w:rsidRDefault="00C01D69">
      <w:pPr>
        <w:widowControl/>
        <w:spacing w:before="0" w:line="240" w:lineRule="auto"/>
        <w:ind w:left="0"/>
      </w:pPr>
      <w:r>
        <w:br w:type="page"/>
      </w:r>
    </w:p>
    <w:p w14:paraId="4CFB1FC8" w14:textId="54ADFFB1" w:rsidR="0054110B" w:rsidRDefault="00F7082A" w:rsidP="0054110B">
      <w:pPr>
        <w:pStyle w:val="Heading5"/>
      </w:pPr>
      <w:r>
        <w:lastRenderedPageBreak/>
        <w:t>Mô tả các</w:t>
      </w:r>
      <w:r w:rsidR="000207C5">
        <w:t xml:space="preserve"> bước</w:t>
      </w:r>
    </w:p>
    <w:tbl>
      <w:tblPr>
        <w:tblStyle w:val="TableGrid"/>
        <w:tblW w:w="9630" w:type="dxa"/>
        <w:tblInd w:w="288" w:type="dxa"/>
        <w:tblLayout w:type="fixed"/>
        <w:tblLook w:val="04A0" w:firstRow="1" w:lastRow="0" w:firstColumn="1" w:lastColumn="0" w:noHBand="0" w:noVBand="1"/>
      </w:tblPr>
      <w:tblGrid>
        <w:gridCol w:w="668"/>
        <w:gridCol w:w="2729"/>
        <w:gridCol w:w="1980"/>
        <w:gridCol w:w="4253"/>
      </w:tblGrid>
      <w:tr w:rsidR="0054110B" w:rsidRPr="00191EEF" w14:paraId="12537A00" w14:textId="77777777" w:rsidTr="000663F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8FF0C47" w14:textId="77777777" w:rsidR="0054110B" w:rsidRPr="002020D6" w:rsidRDefault="0054110B" w:rsidP="00C76597">
            <w:pPr>
              <w:pStyle w:val="NormalIndent"/>
            </w:pPr>
            <w:r w:rsidRPr="002020D6">
              <w:t>TT</w:t>
            </w:r>
          </w:p>
        </w:tc>
        <w:tc>
          <w:tcPr>
            <w:tcW w:w="272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B86EAB7" w14:textId="77777777" w:rsidR="0054110B" w:rsidRPr="002020D6" w:rsidRDefault="0054110B"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1E7500A" w14:textId="77777777" w:rsidR="0054110B" w:rsidRPr="002020D6" w:rsidRDefault="0054110B" w:rsidP="00C76597">
            <w:pPr>
              <w:pStyle w:val="NormalIndent"/>
            </w:pPr>
            <w:r w:rsidRPr="002020D6">
              <w:t>Người thực hiện</w:t>
            </w:r>
          </w:p>
        </w:tc>
        <w:tc>
          <w:tcPr>
            <w:tcW w:w="425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1F65623" w14:textId="77777777" w:rsidR="0054110B" w:rsidRPr="002020D6" w:rsidRDefault="0054110B" w:rsidP="00C76597">
            <w:pPr>
              <w:pStyle w:val="NormalIndent"/>
            </w:pPr>
            <w:r>
              <w:t>Mô tả</w:t>
            </w:r>
          </w:p>
        </w:tc>
      </w:tr>
      <w:tr w:rsidR="0054110B" w14:paraId="6FBDC3C2" w14:textId="77777777" w:rsidTr="000663F8">
        <w:tc>
          <w:tcPr>
            <w:tcW w:w="668" w:type="dxa"/>
          </w:tcPr>
          <w:p w14:paraId="277BFA17" w14:textId="77777777" w:rsidR="0054110B" w:rsidRDefault="0054110B" w:rsidP="00C76597">
            <w:pPr>
              <w:pStyle w:val="NormalIndent"/>
            </w:pPr>
            <w:r>
              <w:t>1</w:t>
            </w:r>
          </w:p>
        </w:tc>
        <w:tc>
          <w:tcPr>
            <w:tcW w:w="2729" w:type="dxa"/>
          </w:tcPr>
          <w:p w14:paraId="5A35FEA6" w14:textId="65CE756E" w:rsidR="0054110B" w:rsidRDefault="0054110B" w:rsidP="00C76597">
            <w:pPr>
              <w:pStyle w:val="NormalIndent"/>
            </w:pPr>
            <w:r>
              <w:t>Tra cứu</w:t>
            </w:r>
            <w:r w:rsidR="00C04F3D">
              <w:t xml:space="preserve"> &amp; xuất excel</w:t>
            </w:r>
          </w:p>
        </w:tc>
        <w:tc>
          <w:tcPr>
            <w:tcW w:w="1980" w:type="dxa"/>
          </w:tcPr>
          <w:p w14:paraId="64770C48" w14:textId="77777777" w:rsidR="0054110B" w:rsidRDefault="0054110B" w:rsidP="00C76597">
            <w:pPr>
              <w:pStyle w:val="NormalIndent"/>
            </w:pPr>
            <w:r>
              <w:t>Admin HO</w:t>
            </w:r>
          </w:p>
        </w:tc>
        <w:tc>
          <w:tcPr>
            <w:tcW w:w="4253" w:type="dxa"/>
          </w:tcPr>
          <w:p w14:paraId="461F082A" w14:textId="77777777" w:rsidR="0054110B" w:rsidRDefault="0054110B" w:rsidP="0028362B">
            <w:pPr>
              <w:widowControl/>
              <w:autoSpaceDE w:val="0"/>
              <w:autoSpaceDN w:val="0"/>
              <w:adjustRightInd w:val="0"/>
              <w:spacing w:before="0" w:line="288" w:lineRule="auto"/>
              <w:ind w:left="0"/>
            </w:pPr>
            <w:r>
              <w:t>Admin HO có thể tra cứu thông tin khách hàng. Các tiêu chí tìm kiếm:</w:t>
            </w:r>
          </w:p>
          <w:p w14:paraId="2F88FD37" w14:textId="77777777" w:rsidR="0054110B" w:rsidRDefault="0054110B" w:rsidP="0028362B">
            <w:pPr>
              <w:pStyle w:val="ListParagraph"/>
              <w:numPr>
                <w:ilvl w:val="0"/>
                <w:numId w:val="7"/>
              </w:numPr>
              <w:autoSpaceDE w:val="0"/>
              <w:autoSpaceDN w:val="0"/>
              <w:adjustRightInd w:val="0"/>
              <w:spacing w:line="288" w:lineRule="auto"/>
            </w:pPr>
            <w:r>
              <w:t>Mã/ Tên/ Địa chỉ/ SDT khách hàng</w:t>
            </w:r>
          </w:p>
          <w:p w14:paraId="3566E52C" w14:textId="77777777" w:rsidR="0054110B" w:rsidRDefault="0054110B" w:rsidP="0028362B">
            <w:pPr>
              <w:pStyle w:val="ListParagraph"/>
              <w:numPr>
                <w:ilvl w:val="0"/>
                <w:numId w:val="7"/>
              </w:numPr>
              <w:autoSpaceDE w:val="0"/>
              <w:autoSpaceDN w:val="0"/>
              <w:adjustRightInd w:val="0"/>
              <w:spacing w:line="288" w:lineRule="auto"/>
            </w:pPr>
            <w:r>
              <w:t>NPP/ Khu vực/ Miền</w:t>
            </w:r>
          </w:p>
          <w:p w14:paraId="477299AF" w14:textId="77777777" w:rsidR="0054110B" w:rsidRDefault="0054110B" w:rsidP="0028362B">
            <w:pPr>
              <w:pStyle w:val="ListParagraph"/>
              <w:numPr>
                <w:ilvl w:val="0"/>
                <w:numId w:val="7"/>
              </w:numPr>
              <w:autoSpaceDE w:val="0"/>
              <w:autoSpaceDN w:val="0"/>
              <w:adjustRightInd w:val="0"/>
              <w:spacing w:line="288" w:lineRule="auto"/>
            </w:pPr>
            <w:r>
              <w:t>Nhóm khách hàng: Sỉ lớn, Sỉ nhỏ, Lẻ lớn, Lẻ nhỏ</w:t>
            </w:r>
          </w:p>
          <w:p w14:paraId="127E9A1B" w14:textId="77777777" w:rsidR="0054110B" w:rsidRDefault="0054110B" w:rsidP="0028362B">
            <w:pPr>
              <w:pStyle w:val="ListParagraph"/>
              <w:numPr>
                <w:ilvl w:val="0"/>
                <w:numId w:val="7"/>
              </w:numPr>
              <w:autoSpaceDE w:val="0"/>
              <w:autoSpaceDN w:val="0"/>
              <w:adjustRightInd w:val="0"/>
              <w:spacing w:line="288" w:lineRule="auto"/>
            </w:pPr>
            <w:r>
              <w:t>Loại hình kinh doanh: Tạp hóa, Nhà sách…</w:t>
            </w:r>
          </w:p>
          <w:p w14:paraId="1DEAB4E2" w14:textId="77777777" w:rsidR="0054110B" w:rsidRDefault="0054110B" w:rsidP="0028362B">
            <w:pPr>
              <w:pStyle w:val="ListParagraph"/>
              <w:numPr>
                <w:ilvl w:val="0"/>
                <w:numId w:val="7"/>
              </w:numPr>
              <w:autoSpaceDE w:val="0"/>
              <w:autoSpaceDN w:val="0"/>
              <w:adjustRightInd w:val="0"/>
              <w:spacing w:line="288" w:lineRule="auto"/>
            </w:pPr>
            <w:r>
              <w:t>Nhân viên đang phụ trách khách hàng</w:t>
            </w:r>
          </w:p>
          <w:p w14:paraId="502A08FC" w14:textId="77777777" w:rsidR="0054110B" w:rsidRDefault="0054110B" w:rsidP="0028362B">
            <w:pPr>
              <w:pStyle w:val="ListParagraph"/>
              <w:numPr>
                <w:ilvl w:val="0"/>
                <w:numId w:val="7"/>
              </w:numPr>
              <w:autoSpaceDE w:val="0"/>
              <w:autoSpaceDN w:val="0"/>
              <w:adjustRightInd w:val="0"/>
              <w:spacing w:line="288" w:lineRule="auto"/>
            </w:pPr>
            <w:r>
              <w:t>Ngày hiệu lực của khách hàng</w:t>
            </w:r>
          </w:p>
          <w:p w14:paraId="77A77EF0" w14:textId="77777777" w:rsidR="0054110B" w:rsidRDefault="0054110B" w:rsidP="0028362B">
            <w:pPr>
              <w:pStyle w:val="ListParagraph"/>
              <w:numPr>
                <w:ilvl w:val="0"/>
                <w:numId w:val="7"/>
              </w:numPr>
              <w:autoSpaceDE w:val="0"/>
              <w:autoSpaceDN w:val="0"/>
              <w:adjustRightInd w:val="0"/>
              <w:spacing w:line="288" w:lineRule="auto"/>
            </w:pPr>
            <w:r>
              <w:t>…</w:t>
            </w:r>
          </w:p>
        </w:tc>
      </w:tr>
      <w:tr w:rsidR="0054110B" w14:paraId="5808380B" w14:textId="77777777" w:rsidTr="000663F8">
        <w:tc>
          <w:tcPr>
            <w:tcW w:w="668" w:type="dxa"/>
          </w:tcPr>
          <w:p w14:paraId="38B46B83" w14:textId="7DFC7FD3" w:rsidR="0054110B" w:rsidRDefault="009C50D1" w:rsidP="00C76597">
            <w:pPr>
              <w:pStyle w:val="NormalIndent"/>
            </w:pPr>
            <w:r>
              <w:t>2</w:t>
            </w:r>
          </w:p>
        </w:tc>
        <w:tc>
          <w:tcPr>
            <w:tcW w:w="2729" w:type="dxa"/>
          </w:tcPr>
          <w:p w14:paraId="7C8D3FFA" w14:textId="77777777" w:rsidR="0054110B" w:rsidRDefault="0054110B" w:rsidP="00C76597">
            <w:pPr>
              <w:pStyle w:val="NormalIndent"/>
            </w:pPr>
            <w:r>
              <w:t>Sửa thông tin khách hàng</w:t>
            </w:r>
          </w:p>
        </w:tc>
        <w:tc>
          <w:tcPr>
            <w:tcW w:w="1980" w:type="dxa"/>
          </w:tcPr>
          <w:p w14:paraId="51DC4D49" w14:textId="77777777" w:rsidR="0054110B" w:rsidRDefault="0054110B" w:rsidP="00C76597">
            <w:pPr>
              <w:pStyle w:val="NormalIndent"/>
            </w:pPr>
            <w:r>
              <w:t>Admin HO</w:t>
            </w:r>
          </w:p>
        </w:tc>
        <w:tc>
          <w:tcPr>
            <w:tcW w:w="4253" w:type="dxa"/>
          </w:tcPr>
          <w:p w14:paraId="0B8DBFEA" w14:textId="77777777" w:rsidR="0054110B" w:rsidRDefault="0054110B" w:rsidP="00C76597">
            <w:pPr>
              <w:pStyle w:val="NormalIndent"/>
            </w:pPr>
            <w:r>
              <w:t>Admin HO sửa thông tin khách hàng</w:t>
            </w:r>
          </w:p>
        </w:tc>
      </w:tr>
      <w:tr w:rsidR="00A06AEF" w14:paraId="167EFD03" w14:textId="77777777" w:rsidTr="000663F8">
        <w:tc>
          <w:tcPr>
            <w:tcW w:w="668" w:type="dxa"/>
          </w:tcPr>
          <w:p w14:paraId="107C46C6" w14:textId="5AC0CB5F" w:rsidR="00A06AEF" w:rsidRDefault="009C50D1" w:rsidP="00C76597">
            <w:pPr>
              <w:pStyle w:val="NormalIndent"/>
            </w:pPr>
            <w:r>
              <w:t>3</w:t>
            </w:r>
          </w:p>
        </w:tc>
        <w:tc>
          <w:tcPr>
            <w:tcW w:w="2729" w:type="dxa"/>
          </w:tcPr>
          <w:p w14:paraId="0AB3CCCF" w14:textId="1227670A" w:rsidR="00A06AEF" w:rsidRDefault="00A06AEF" w:rsidP="00C76597">
            <w:pPr>
              <w:pStyle w:val="NormalIndent"/>
            </w:pPr>
            <w:r>
              <w:t>Điều chuyển khách hàng</w:t>
            </w:r>
          </w:p>
        </w:tc>
        <w:tc>
          <w:tcPr>
            <w:tcW w:w="1980" w:type="dxa"/>
          </w:tcPr>
          <w:p w14:paraId="2EC4E17D" w14:textId="707BD2A5" w:rsidR="00A06AEF" w:rsidRDefault="00A06AEF" w:rsidP="00C76597">
            <w:pPr>
              <w:pStyle w:val="NormalIndent"/>
            </w:pPr>
            <w:r>
              <w:t>Admin HO</w:t>
            </w:r>
          </w:p>
        </w:tc>
        <w:tc>
          <w:tcPr>
            <w:tcW w:w="4253" w:type="dxa"/>
          </w:tcPr>
          <w:p w14:paraId="520B4C67" w14:textId="4719CC28" w:rsidR="00A06AEF" w:rsidRDefault="009C50D1" w:rsidP="00C76597">
            <w:pPr>
              <w:pStyle w:val="NormalIndent"/>
            </w:pPr>
            <w:r>
              <w:t>Điều chuyển khách hàng từ NPP này sang NPP khác</w:t>
            </w:r>
          </w:p>
        </w:tc>
      </w:tr>
    </w:tbl>
    <w:p w14:paraId="4E5AD523" w14:textId="77777777" w:rsidR="0054110B" w:rsidRDefault="0054110B" w:rsidP="0054110B">
      <w:pPr>
        <w:pStyle w:val="Heading5"/>
      </w:pPr>
      <w:r>
        <w:t>Ghi chú</w:t>
      </w:r>
    </w:p>
    <w:p w14:paraId="0DAF8313" w14:textId="719CDEAF" w:rsidR="0054110B" w:rsidRDefault="0054110B" w:rsidP="000576EA">
      <w:pPr>
        <w:pStyle w:val="Bullet1"/>
      </w:pPr>
      <w:r>
        <w:t xml:space="preserve">Các thông tin cơ bản của </w:t>
      </w:r>
      <w:r w:rsidR="009C1B1D">
        <w:t>K</w:t>
      </w:r>
      <w:r>
        <w:t>hách hàng</w:t>
      </w:r>
    </w:p>
    <w:p w14:paraId="21441DD6" w14:textId="0721DC18" w:rsidR="0054110B" w:rsidRDefault="0054110B" w:rsidP="000576EA">
      <w:pPr>
        <w:pStyle w:val="Bullet2"/>
      </w:pPr>
      <w:r>
        <w:t xml:space="preserve">Mã khách hàng: </w:t>
      </w:r>
      <w:r w:rsidR="00BF17A6">
        <w:t>D</w:t>
      </w:r>
      <w:r>
        <w:t>o hệ thống DMS tự sinh</w:t>
      </w:r>
    </w:p>
    <w:p w14:paraId="4D395B7B" w14:textId="77777777" w:rsidR="0054110B" w:rsidRDefault="0054110B" w:rsidP="000576EA">
      <w:pPr>
        <w:pStyle w:val="Bullet2"/>
      </w:pPr>
      <w:r>
        <w:t>Tên khách hàng</w:t>
      </w:r>
    </w:p>
    <w:p w14:paraId="2C775520" w14:textId="18DF211D" w:rsidR="0054110B" w:rsidRDefault="0054110B" w:rsidP="000576EA">
      <w:pPr>
        <w:pStyle w:val="Bullet2"/>
      </w:pPr>
      <w:r>
        <w:t xml:space="preserve">Mã tham chiếu: </w:t>
      </w:r>
      <w:r w:rsidR="00BF17A6">
        <w:t>M</w:t>
      </w:r>
      <w:r>
        <w:t>ã trên hệ thống quản lý khách hàng cũ của TLHC</w:t>
      </w:r>
    </w:p>
    <w:p w14:paraId="7909857D" w14:textId="1CD2E87C" w:rsidR="0054110B" w:rsidRDefault="0054110B" w:rsidP="000576EA">
      <w:pPr>
        <w:pStyle w:val="Bullet2"/>
      </w:pPr>
      <w:r>
        <w:t xml:space="preserve">Địa chỉ: </w:t>
      </w:r>
      <w:r w:rsidR="00BF17A6">
        <w:t>T</w:t>
      </w:r>
      <w:r>
        <w:t xml:space="preserve">ách theo Số nhà </w:t>
      </w:r>
      <w:r w:rsidR="00197EB4">
        <w:t xml:space="preserve">&amp; </w:t>
      </w:r>
      <w:r>
        <w:t>Đường + Phường/Xã + Quận/Huyện + Tỉnh/Thành Phố</w:t>
      </w:r>
    </w:p>
    <w:p w14:paraId="7D52F695" w14:textId="77777777" w:rsidR="0054110B" w:rsidRDefault="0054110B" w:rsidP="000576EA">
      <w:pPr>
        <w:pStyle w:val="Bullet2"/>
      </w:pPr>
      <w:r>
        <w:t>Điện thoại</w:t>
      </w:r>
    </w:p>
    <w:p w14:paraId="72CA9ACD" w14:textId="10CF24A4" w:rsidR="0054110B" w:rsidRDefault="009C1B1D" w:rsidP="000576EA">
      <w:pPr>
        <w:pStyle w:val="Bullet2"/>
      </w:pPr>
      <w:r>
        <w:t xml:space="preserve">Đối tượng </w:t>
      </w:r>
      <w:r w:rsidR="0054110B">
        <w:t>khách hàng:</w:t>
      </w:r>
      <w:r w:rsidR="0054110B" w:rsidRPr="007759E8">
        <w:t xml:space="preserve"> </w:t>
      </w:r>
      <w:r w:rsidR="0054110B">
        <w:t>Sỉ lớn, Sỉ nhỏ, Lẻ lớn, Lẻ nhỏ</w:t>
      </w:r>
    </w:p>
    <w:p w14:paraId="61A1A13B" w14:textId="77777777" w:rsidR="0054110B" w:rsidRDefault="0054110B" w:rsidP="000576EA">
      <w:pPr>
        <w:pStyle w:val="Bullet2"/>
      </w:pPr>
      <w:r>
        <w:t>Loại hình kinh doanh:</w:t>
      </w:r>
      <w:r w:rsidRPr="007759E8">
        <w:t xml:space="preserve"> </w:t>
      </w:r>
      <w:r>
        <w:t>Tạp hóa, Nhà sách…</w:t>
      </w:r>
    </w:p>
    <w:p w14:paraId="10B350E5" w14:textId="15374A6E" w:rsidR="0054110B" w:rsidRDefault="0054110B" w:rsidP="000576EA">
      <w:pPr>
        <w:pStyle w:val="Bullet2"/>
      </w:pPr>
      <w:r>
        <w:t xml:space="preserve">Ngày hiệu lực: </w:t>
      </w:r>
      <w:r w:rsidR="00BF17A6">
        <w:t>N</w:t>
      </w:r>
      <w:r>
        <w:t>gày trở thành khách hàng chính thức</w:t>
      </w:r>
    </w:p>
    <w:p w14:paraId="565116DA" w14:textId="77777777" w:rsidR="009C1B1D" w:rsidRDefault="009C1B1D" w:rsidP="000576EA">
      <w:pPr>
        <w:pStyle w:val="Bullet1"/>
      </w:pPr>
      <w:r>
        <w:t>Mô tả thông tin đối tượng Khách hàng</w:t>
      </w:r>
    </w:p>
    <w:tbl>
      <w:tblPr>
        <w:tblStyle w:val="TableGrid"/>
        <w:tblW w:w="0" w:type="auto"/>
        <w:tblInd w:w="1255" w:type="dxa"/>
        <w:tblLook w:val="04A0" w:firstRow="1" w:lastRow="0" w:firstColumn="1" w:lastColumn="0" w:noHBand="0" w:noVBand="1"/>
      </w:tblPr>
      <w:tblGrid>
        <w:gridCol w:w="648"/>
        <w:gridCol w:w="1782"/>
        <w:gridCol w:w="5670"/>
      </w:tblGrid>
      <w:tr w:rsidR="009C1B1D" w14:paraId="59E93AFF" w14:textId="77777777" w:rsidTr="009C1B1D">
        <w:tc>
          <w:tcPr>
            <w:tcW w:w="648" w:type="dxa"/>
            <w:shd w:val="clear" w:color="auto" w:fill="A6A6A6" w:themeFill="background1" w:themeFillShade="A6"/>
          </w:tcPr>
          <w:p w14:paraId="7FE67A57" w14:textId="77777777" w:rsidR="009C1B1D" w:rsidRDefault="009C1B1D" w:rsidP="007C1339">
            <w:pPr>
              <w:pStyle w:val="Bullet1"/>
              <w:numPr>
                <w:ilvl w:val="0"/>
                <w:numId w:val="0"/>
              </w:numPr>
            </w:pPr>
            <w:r>
              <w:t>STT</w:t>
            </w:r>
          </w:p>
        </w:tc>
        <w:tc>
          <w:tcPr>
            <w:tcW w:w="1782" w:type="dxa"/>
            <w:shd w:val="clear" w:color="auto" w:fill="A6A6A6" w:themeFill="background1" w:themeFillShade="A6"/>
          </w:tcPr>
          <w:p w14:paraId="47F050F1" w14:textId="77777777" w:rsidR="009C1B1D" w:rsidRDefault="009C1B1D" w:rsidP="007C1339">
            <w:pPr>
              <w:pStyle w:val="Bullet1"/>
              <w:numPr>
                <w:ilvl w:val="0"/>
                <w:numId w:val="0"/>
              </w:numPr>
            </w:pPr>
            <w:r>
              <w:t>Mã nhóm</w:t>
            </w:r>
          </w:p>
        </w:tc>
        <w:tc>
          <w:tcPr>
            <w:tcW w:w="5670" w:type="dxa"/>
            <w:shd w:val="clear" w:color="auto" w:fill="A6A6A6" w:themeFill="background1" w:themeFillShade="A6"/>
          </w:tcPr>
          <w:p w14:paraId="695E18C5" w14:textId="77777777" w:rsidR="009C1B1D" w:rsidRDefault="009C1B1D" w:rsidP="007C1339">
            <w:pPr>
              <w:pStyle w:val="Bullet1"/>
              <w:numPr>
                <w:ilvl w:val="0"/>
                <w:numId w:val="0"/>
              </w:numPr>
            </w:pPr>
            <w:r>
              <w:t>Tên nhóm</w:t>
            </w:r>
          </w:p>
        </w:tc>
      </w:tr>
      <w:tr w:rsidR="009C1B1D" w14:paraId="7D7ADEE0" w14:textId="77777777" w:rsidTr="009C1B1D">
        <w:tc>
          <w:tcPr>
            <w:tcW w:w="648" w:type="dxa"/>
          </w:tcPr>
          <w:p w14:paraId="63892505" w14:textId="77777777" w:rsidR="009C1B1D" w:rsidRDefault="009C1B1D" w:rsidP="007C1339">
            <w:pPr>
              <w:pStyle w:val="Bullet1"/>
              <w:numPr>
                <w:ilvl w:val="0"/>
                <w:numId w:val="0"/>
              </w:numPr>
            </w:pPr>
            <w:r>
              <w:t>1</w:t>
            </w:r>
          </w:p>
        </w:tc>
        <w:tc>
          <w:tcPr>
            <w:tcW w:w="1782" w:type="dxa"/>
          </w:tcPr>
          <w:p w14:paraId="1F5E2F99" w14:textId="77777777" w:rsidR="009C1B1D" w:rsidRDefault="009C1B1D" w:rsidP="007C1339">
            <w:pPr>
              <w:pStyle w:val="Bullet1"/>
              <w:numPr>
                <w:ilvl w:val="0"/>
                <w:numId w:val="0"/>
              </w:numPr>
            </w:pPr>
            <w:r>
              <w:t>SL</w:t>
            </w:r>
          </w:p>
        </w:tc>
        <w:tc>
          <w:tcPr>
            <w:tcW w:w="5670" w:type="dxa"/>
          </w:tcPr>
          <w:p w14:paraId="7B54C0F1" w14:textId="77777777" w:rsidR="009C1B1D" w:rsidRDefault="009C1B1D" w:rsidP="007C1339">
            <w:pPr>
              <w:pStyle w:val="Bullet1"/>
              <w:numPr>
                <w:ilvl w:val="0"/>
                <w:numId w:val="0"/>
              </w:numPr>
            </w:pPr>
            <w:r>
              <w:t>Sỉ lớn</w:t>
            </w:r>
          </w:p>
        </w:tc>
      </w:tr>
      <w:tr w:rsidR="009C1B1D" w14:paraId="09CA88F8" w14:textId="77777777" w:rsidTr="009C1B1D">
        <w:tc>
          <w:tcPr>
            <w:tcW w:w="648" w:type="dxa"/>
          </w:tcPr>
          <w:p w14:paraId="6DC524FE" w14:textId="77777777" w:rsidR="009C1B1D" w:rsidRDefault="009C1B1D" w:rsidP="007C1339">
            <w:pPr>
              <w:pStyle w:val="Bullet1"/>
              <w:numPr>
                <w:ilvl w:val="0"/>
                <w:numId w:val="0"/>
              </w:numPr>
            </w:pPr>
            <w:r>
              <w:t>2</w:t>
            </w:r>
          </w:p>
        </w:tc>
        <w:tc>
          <w:tcPr>
            <w:tcW w:w="1782" w:type="dxa"/>
          </w:tcPr>
          <w:p w14:paraId="3F291A96" w14:textId="77777777" w:rsidR="009C1B1D" w:rsidRDefault="009C1B1D" w:rsidP="007C1339">
            <w:pPr>
              <w:pStyle w:val="Bullet1"/>
              <w:numPr>
                <w:ilvl w:val="0"/>
                <w:numId w:val="0"/>
              </w:numPr>
            </w:pPr>
            <w:r>
              <w:t>SN</w:t>
            </w:r>
          </w:p>
        </w:tc>
        <w:tc>
          <w:tcPr>
            <w:tcW w:w="5670" w:type="dxa"/>
          </w:tcPr>
          <w:p w14:paraId="26EDBF24" w14:textId="77777777" w:rsidR="009C1B1D" w:rsidRDefault="009C1B1D" w:rsidP="007C1339">
            <w:pPr>
              <w:pStyle w:val="Bullet1"/>
              <w:numPr>
                <w:ilvl w:val="0"/>
                <w:numId w:val="0"/>
              </w:numPr>
            </w:pPr>
            <w:r>
              <w:t>Sỉ nhỏ</w:t>
            </w:r>
          </w:p>
        </w:tc>
      </w:tr>
      <w:tr w:rsidR="009C1B1D" w14:paraId="418FE6AE" w14:textId="77777777" w:rsidTr="009C1B1D">
        <w:tc>
          <w:tcPr>
            <w:tcW w:w="648" w:type="dxa"/>
          </w:tcPr>
          <w:p w14:paraId="39F5511C" w14:textId="77777777" w:rsidR="009C1B1D" w:rsidRDefault="009C1B1D" w:rsidP="007C1339">
            <w:pPr>
              <w:pStyle w:val="Bullet1"/>
              <w:numPr>
                <w:ilvl w:val="0"/>
                <w:numId w:val="0"/>
              </w:numPr>
            </w:pPr>
            <w:r>
              <w:t>3</w:t>
            </w:r>
          </w:p>
        </w:tc>
        <w:tc>
          <w:tcPr>
            <w:tcW w:w="1782" w:type="dxa"/>
          </w:tcPr>
          <w:p w14:paraId="13356FCC" w14:textId="77777777" w:rsidR="009C1B1D" w:rsidRDefault="009C1B1D" w:rsidP="007C1339">
            <w:pPr>
              <w:pStyle w:val="Bullet1"/>
              <w:numPr>
                <w:ilvl w:val="0"/>
                <w:numId w:val="0"/>
              </w:numPr>
            </w:pPr>
            <w:r>
              <w:t>LL</w:t>
            </w:r>
          </w:p>
        </w:tc>
        <w:tc>
          <w:tcPr>
            <w:tcW w:w="5670" w:type="dxa"/>
          </w:tcPr>
          <w:p w14:paraId="040EA9AC" w14:textId="77777777" w:rsidR="009C1B1D" w:rsidRDefault="009C1B1D" w:rsidP="007C1339">
            <w:pPr>
              <w:pStyle w:val="Bullet1"/>
              <w:numPr>
                <w:ilvl w:val="0"/>
                <w:numId w:val="0"/>
              </w:numPr>
            </w:pPr>
            <w:r>
              <w:t>Lẻ lớn</w:t>
            </w:r>
          </w:p>
        </w:tc>
      </w:tr>
      <w:tr w:rsidR="009C1B1D" w14:paraId="1DF4F68B" w14:textId="77777777" w:rsidTr="009C1B1D">
        <w:tc>
          <w:tcPr>
            <w:tcW w:w="648" w:type="dxa"/>
          </w:tcPr>
          <w:p w14:paraId="489167B8" w14:textId="77777777" w:rsidR="009C1B1D" w:rsidRDefault="009C1B1D" w:rsidP="007C1339">
            <w:pPr>
              <w:pStyle w:val="Bullet1"/>
              <w:numPr>
                <w:ilvl w:val="0"/>
                <w:numId w:val="0"/>
              </w:numPr>
            </w:pPr>
            <w:r>
              <w:t>4</w:t>
            </w:r>
          </w:p>
        </w:tc>
        <w:tc>
          <w:tcPr>
            <w:tcW w:w="1782" w:type="dxa"/>
          </w:tcPr>
          <w:p w14:paraId="0D44D4C4" w14:textId="77777777" w:rsidR="009C1B1D" w:rsidRDefault="009C1B1D" w:rsidP="007C1339">
            <w:pPr>
              <w:pStyle w:val="Bullet1"/>
              <w:numPr>
                <w:ilvl w:val="0"/>
                <w:numId w:val="0"/>
              </w:numPr>
            </w:pPr>
            <w:r>
              <w:t>LN</w:t>
            </w:r>
          </w:p>
        </w:tc>
        <w:tc>
          <w:tcPr>
            <w:tcW w:w="5670" w:type="dxa"/>
          </w:tcPr>
          <w:p w14:paraId="24A30B4B" w14:textId="77777777" w:rsidR="009C1B1D" w:rsidRDefault="009C1B1D" w:rsidP="007C1339">
            <w:pPr>
              <w:pStyle w:val="Bullet1"/>
              <w:numPr>
                <w:ilvl w:val="0"/>
                <w:numId w:val="0"/>
              </w:numPr>
            </w:pPr>
            <w:r>
              <w:t>Lẻ nhỏ</w:t>
            </w:r>
          </w:p>
        </w:tc>
      </w:tr>
    </w:tbl>
    <w:p w14:paraId="075BDCF7" w14:textId="77777777" w:rsidR="00514103" w:rsidRDefault="00514103" w:rsidP="000576EA">
      <w:pPr>
        <w:pStyle w:val="Bullet1"/>
      </w:pPr>
    </w:p>
    <w:p w14:paraId="1BBFC412" w14:textId="77777777" w:rsidR="00514103" w:rsidRDefault="00514103">
      <w:pPr>
        <w:widowControl/>
        <w:spacing w:before="0" w:line="240" w:lineRule="auto"/>
        <w:ind w:left="0"/>
        <w:rPr>
          <w:noProof/>
          <w:snapToGrid/>
        </w:rPr>
      </w:pPr>
      <w:r>
        <w:br w:type="page"/>
      </w:r>
    </w:p>
    <w:p w14:paraId="59A2F21C" w14:textId="6A38AFDE" w:rsidR="009C1B1D" w:rsidRDefault="009C1B1D" w:rsidP="000576EA">
      <w:pPr>
        <w:pStyle w:val="Bullet1"/>
      </w:pPr>
      <w:r>
        <w:lastRenderedPageBreak/>
        <w:t>Mô tả thông tin loại hình kinh doanh của khách hàng</w:t>
      </w:r>
    </w:p>
    <w:tbl>
      <w:tblPr>
        <w:tblStyle w:val="TableGrid"/>
        <w:tblW w:w="0" w:type="auto"/>
        <w:tblInd w:w="1255" w:type="dxa"/>
        <w:tblLook w:val="04A0" w:firstRow="1" w:lastRow="0" w:firstColumn="1" w:lastColumn="0" w:noHBand="0" w:noVBand="1"/>
      </w:tblPr>
      <w:tblGrid>
        <w:gridCol w:w="648"/>
        <w:gridCol w:w="1782"/>
        <w:gridCol w:w="5670"/>
      </w:tblGrid>
      <w:tr w:rsidR="009C1B1D" w14:paraId="1E4187C3" w14:textId="77777777" w:rsidTr="009C1B1D">
        <w:tc>
          <w:tcPr>
            <w:tcW w:w="648" w:type="dxa"/>
            <w:shd w:val="clear" w:color="auto" w:fill="A6A6A6" w:themeFill="background1" w:themeFillShade="A6"/>
          </w:tcPr>
          <w:p w14:paraId="5B2EFE2D" w14:textId="77777777" w:rsidR="009C1B1D" w:rsidRDefault="009C1B1D" w:rsidP="007C1339">
            <w:pPr>
              <w:pStyle w:val="Bullet1"/>
              <w:numPr>
                <w:ilvl w:val="0"/>
                <w:numId w:val="0"/>
              </w:numPr>
            </w:pPr>
            <w:r>
              <w:t>STT</w:t>
            </w:r>
          </w:p>
        </w:tc>
        <w:tc>
          <w:tcPr>
            <w:tcW w:w="1782" w:type="dxa"/>
            <w:shd w:val="clear" w:color="auto" w:fill="A6A6A6" w:themeFill="background1" w:themeFillShade="A6"/>
          </w:tcPr>
          <w:p w14:paraId="34D9F4AB" w14:textId="77777777" w:rsidR="009C1B1D" w:rsidRDefault="009C1B1D" w:rsidP="007C1339">
            <w:pPr>
              <w:pStyle w:val="Bullet1"/>
              <w:numPr>
                <w:ilvl w:val="0"/>
                <w:numId w:val="0"/>
              </w:numPr>
            </w:pPr>
            <w:r>
              <w:t>Mã loại</w:t>
            </w:r>
          </w:p>
        </w:tc>
        <w:tc>
          <w:tcPr>
            <w:tcW w:w="5670" w:type="dxa"/>
            <w:shd w:val="clear" w:color="auto" w:fill="A6A6A6" w:themeFill="background1" w:themeFillShade="A6"/>
          </w:tcPr>
          <w:p w14:paraId="288C0250" w14:textId="77777777" w:rsidR="009C1B1D" w:rsidRDefault="009C1B1D" w:rsidP="007C1339">
            <w:pPr>
              <w:pStyle w:val="Bullet1"/>
              <w:numPr>
                <w:ilvl w:val="0"/>
                <w:numId w:val="0"/>
              </w:numPr>
            </w:pPr>
            <w:r>
              <w:t>Tên loại</w:t>
            </w:r>
          </w:p>
        </w:tc>
      </w:tr>
      <w:tr w:rsidR="009C1B1D" w14:paraId="44E1E945" w14:textId="77777777" w:rsidTr="00F37CC6">
        <w:trPr>
          <w:trHeight w:val="395"/>
        </w:trPr>
        <w:tc>
          <w:tcPr>
            <w:tcW w:w="648" w:type="dxa"/>
          </w:tcPr>
          <w:p w14:paraId="53020F5E" w14:textId="77777777" w:rsidR="009C1B1D" w:rsidRDefault="009C1B1D" w:rsidP="007C1339">
            <w:pPr>
              <w:pStyle w:val="Bullet1"/>
              <w:numPr>
                <w:ilvl w:val="0"/>
                <w:numId w:val="0"/>
              </w:numPr>
            </w:pPr>
            <w:r>
              <w:t>1</w:t>
            </w:r>
          </w:p>
        </w:tc>
        <w:tc>
          <w:tcPr>
            <w:tcW w:w="1782" w:type="dxa"/>
          </w:tcPr>
          <w:p w14:paraId="11146696" w14:textId="77777777" w:rsidR="009C1B1D" w:rsidRDefault="009C1B1D" w:rsidP="007C1339">
            <w:pPr>
              <w:pStyle w:val="Bullet1"/>
              <w:numPr>
                <w:ilvl w:val="0"/>
                <w:numId w:val="0"/>
              </w:numPr>
            </w:pPr>
            <w:r>
              <w:t>1</w:t>
            </w:r>
          </w:p>
        </w:tc>
        <w:tc>
          <w:tcPr>
            <w:tcW w:w="5670" w:type="dxa"/>
          </w:tcPr>
          <w:p w14:paraId="56B04F60" w14:textId="622D8E20" w:rsidR="009C1B1D" w:rsidRDefault="009C1B1D" w:rsidP="00F37CC6">
            <w:pPr>
              <w:pStyle w:val="Bullet1"/>
              <w:numPr>
                <w:ilvl w:val="0"/>
                <w:numId w:val="0"/>
              </w:numPr>
            </w:pPr>
            <w:r w:rsidRPr="0072161E">
              <w:t xml:space="preserve">Tạp Hóa </w:t>
            </w:r>
          </w:p>
        </w:tc>
      </w:tr>
      <w:tr w:rsidR="009C1B1D" w14:paraId="04934A5F" w14:textId="77777777" w:rsidTr="009C1B1D">
        <w:tc>
          <w:tcPr>
            <w:tcW w:w="648" w:type="dxa"/>
          </w:tcPr>
          <w:p w14:paraId="29BEDC47" w14:textId="77777777" w:rsidR="009C1B1D" w:rsidRDefault="009C1B1D" w:rsidP="007C1339">
            <w:pPr>
              <w:pStyle w:val="Bullet1"/>
              <w:numPr>
                <w:ilvl w:val="0"/>
                <w:numId w:val="0"/>
              </w:numPr>
            </w:pPr>
            <w:r>
              <w:t>2</w:t>
            </w:r>
          </w:p>
        </w:tc>
        <w:tc>
          <w:tcPr>
            <w:tcW w:w="1782" w:type="dxa"/>
          </w:tcPr>
          <w:p w14:paraId="1A154BF7" w14:textId="77777777" w:rsidR="009C1B1D" w:rsidRDefault="009C1B1D" w:rsidP="007C1339">
            <w:pPr>
              <w:pStyle w:val="Bullet1"/>
              <w:numPr>
                <w:ilvl w:val="0"/>
                <w:numId w:val="0"/>
              </w:numPr>
            </w:pPr>
            <w:r>
              <w:t>2</w:t>
            </w:r>
          </w:p>
        </w:tc>
        <w:tc>
          <w:tcPr>
            <w:tcW w:w="5670" w:type="dxa"/>
          </w:tcPr>
          <w:p w14:paraId="3E0FF0BD" w14:textId="08B23A7E" w:rsidR="009C1B1D" w:rsidRDefault="00F37CC6" w:rsidP="007C1339">
            <w:pPr>
              <w:pStyle w:val="Bullet1"/>
              <w:numPr>
                <w:ilvl w:val="0"/>
                <w:numId w:val="0"/>
              </w:numPr>
            </w:pPr>
            <w:r>
              <w:t>VPP</w:t>
            </w:r>
          </w:p>
        </w:tc>
      </w:tr>
      <w:tr w:rsidR="009C1B1D" w14:paraId="32CEBC0D" w14:textId="77777777" w:rsidTr="009C1B1D">
        <w:tc>
          <w:tcPr>
            <w:tcW w:w="648" w:type="dxa"/>
          </w:tcPr>
          <w:p w14:paraId="2198CB79" w14:textId="77777777" w:rsidR="009C1B1D" w:rsidRDefault="009C1B1D" w:rsidP="007C1339">
            <w:pPr>
              <w:pStyle w:val="Bullet1"/>
              <w:numPr>
                <w:ilvl w:val="0"/>
                <w:numId w:val="0"/>
              </w:numPr>
            </w:pPr>
            <w:r>
              <w:t>3</w:t>
            </w:r>
          </w:p>
        </w:tc>
        <w:tc>
          <w:tcPr>
            <w:tcW w:w="1782" w:type="dxa"/>
          </w:tcPr>
          <w:p w14:paraId="7DC293D4" w14:textId="77777777" w:rsidR="009C1B1D" w:rsidRDefault="009C1B1D" w:rsidP="007C1339">
            <w:pPr>
              <w:pStyle w:val="Bullet1"/>
              <w:numPr>
                <w:ilvl w:val="0"/>
                <w:numId w:val="0"/>
              </w:numPr>
            </w:pPr>
            <w:r>
              <w:t>3</w:t>
            </w:r>
          </w:p>
        </w:tc>
        <w:tc>
          <w:tcPr>
            <w:tcW w:w="5670" w:type="dxa"/>
          </w:tcPr>
          <w:p w14:paraId="2CAE3908" w14:textId="77777777" w:rsidR="009C1B1D" w:rsidRDefault="009C1B1D" w:rsidP="007C1339">
            <w:pPr>
              <w:pStyle w:val="Bullet1"/>
              <w:numPr>
                <w:ilvl w:val="0"/>
                <w:numId w:val="0"/>
              </w:numPr>
            </w:pPr>
            <w:r w:rsidRPr="0072161E">
              <w:t>Nhà sách</w:t>
            </w:r>
          </w:p>
        </w:tc>
      </w:tr>
      <w:tr w:rsidR="009C1B1D" w14:paraId="52B46496" w14:textId="77777777" w:rsidTr="009C1B1D">
        <w:tc>
          <w:tcPr>
            <w:tcW w:w="648" w:type="dxa"/>
          </w:tcPr>
          <w:p w14:paraId="401117E3" w14:textId="77777777" w:rsidR="009C1B1D" w:rsidRDefault="009C1B1D" w:rsidP="007C1339">
            <w:pPr>
              <w:pStyle w:val="Bullet1"/>
              <w:numPr>
                <w:ilvl w:val="0"/>
                <w:numId w:val="0"/>
              </w:numPr>
            </w:pPr>
            <w:r>
              <w:t>4</w:t>
            </w:r>
          </w:p>
        </w:tc>
        <w:tc>
          <w:tcPr>
            <w:tcW w:w="1782" w:type="dxa"/>
          </w:tcPr>
          <w:p w14:paraId="6ACE3F25" w14:textId="77777777" w:rsidR="009C1B1D" w:rsidRDefault="009C1B1D" w:rsidP="007C1339">
            <w:pPr>
              <w:pStyle w:val="Bullet1"/>
              <w:numPr>
                <w:ilvl w:val="0"/>
                <w:numId w:val="0"/>
              </w:numPr>
            </w:pPr>
            <w:r>
              <w:t>4</w:t>
            </w:r>
          </w:p>
        </w:tc>
        <w:tc>
          <w:tcPr>
            <w:tcW w:w="5670" w:type="dxa"/>
          </w:tcPr>
          <w:p w14:paraId="05596CED" w14:textId="387AB796" w:rsidR="009C1B1D" w:rsidRDefault="00F37CC6" w:rsidP="007C1339">
            <w:pPr>
              <w:pStyle w:val="Bullet1"/>
              <w:numPr>
                <w:ilvl w:val="0"/>
                <w:numId w:val="0"/>
              </w:numPr>
            </w:pPr>
            <w:r>
              <w:t>Căn tin</w:t>
            </w:r>
          </w:p>
        </w:tc>
      </w:tr>
      <w:tr w:rsidR="009C1B1D" w14:paraId="16616CDC" w14:textId="77777777" w:rsidTr="009C1B1D">
        <w:tc>
          <w:tcPr>
            <w:tcW w:w="648" w:type="dxa"/>
          </w:tcPr>
          <w:p w14:paraId="6D83B9F0" w14:textId="77777777" w:rsidR="009C1B1D" w:rsidRDefault="009C1B1D" w:rsidP="007C1339">
            <w:pPr>
              <w:pStyle w:val="Bullet1"/>
              <w:numPr>
                <w:ilvl w:val="0"/>
                <w:numId w:val="0"/>
              </w:numPr>
            </w:pPr>
            <w:r>
              <w:t>5</w:t>
            </w:r>
          </w:p>
        </w:tc>
        <w:tc>
          <w:tcPr>
            <w:tcW w:w="1782" w:type="dxa"/>
          </w:tcPr>
          <w:p w14:paraId="71811828" w14:textId="77777777" w:rsidR="009C1B1D" w:rsidRDefault="009C1B1D" w:rsidP="007C1339">
            <w:pPr>
              <w:pStyle w:val="Bullet1"/>
              <w:numPr>
                <w:ilvl w:val="0"/>
                <w:numId w:val="0"/>
              </w:numPr>
            </w:pPr>
            <w:r>
              <w:t>5</w:t>
            </w:r>
          </w:p>
        </w:tc>
        <w:tc>
          <w:tcPr>
            <w:tcW w:w="5670" w:type="dxa"/>
          </w:tcPr>
          <w:p w14:paraId="0088ACFF" w14:textId="77777777" w:rsidR="009C1B1D" w:rsidRPr="0072161E" w:rsidRDefault="009C1B1D" w:rsidP="007C1339">
            <w:pPr>
              <w:pStyle w:val="Bullet1"/>
              <w:numPr>
                <w:ilvl w:val="0"/>
                <w:numId w:val="0"/>
              </w:numPr>
            </w:pPr>
            <w:r w:rsidRPr="0072161E">
              <w:t>Khác</w:t>
            </w:r>
          </w:p>
        </w:tc>
      </w:tr>
    </w:tbl>
    <w:p w14:paraId="3299EC92" w14:textId="77777777" w:rsidR="009C1B1D" w:rsidRDefault="009C1B1D" w:rsidP="000576EA">
      <w:pPr>
        <w:pStyle w:val="Bullet1"/>
      </w:pPr>
      <w:r>
        <w:t>Cho phép import/ export danh sách khách hàng.</w:t>
      </w:r>
    </w:p>
    <w:p w14:paraId="5615684E" w14:textId="77777777" w:rsidR="009C1B1D" w:rsidRPr="00274443" w:rsidRDefault="009C1B1D" w:rsidP="000576EA">
      <w:pPr>
        <w:pStyle w:val="Bullet1"/>
      </w:pPr>
      <w:r>
        <w:t>Cho phép chuyển trạng thái khách hàng.</w:t>
      </w:r>
    </w:p>
    <w:p w14:paraId="4A33095A" w14:textId="62715E07" w:rsidR="0054110B" w:rsidRDefault="00386B68" w:rsidP="008B1DDA">
      <w:pPr>
        <w:pStyle w:val="Heading4"/>
      </w:pPr>
      <w:r>
        <w:t xml:space="preserve">Chức năng </w:t>
      </w:r>
      <w:r w:rsidR="0054110B">
        <w:t>quản lý sản phẩm và giá bán sale out</w:t>
      </w:r>
    </w:p>
    <w:p w14:paraId="22FAA953" w14:textId="77777777" w:rsidR="0054110B" w:rsidRDefault="0054110B" w:rsidP="0054110B">
      <w:pPr>
        <w:pStyle w:val="Heading5"/>
      </w:pPr>
      <w:r>
        <w:t>Diễn giải</w:t>
      </w:r>
    </w:p>
    <w:p w14:paraId="053E90A6" w14:textId="77777777" w:rsidR="0054110B" w:rsidRDefault="0054110B" w:rsidP="0054110B">
      <w:r>
        <w:t>Cho phép Admin HO quản lý danh mục sản phẩm:</w:t>
      </w:r>
    </w:p>
    <w:p w14:paraId="4C3FEC52" w14:textId="77777777" w:rsidR="0054110B" w:rsidRDefault="0054110B" w:rsidP="000576EA">
      <w:pPr>
        <w:pStyle w:val="Bullet1"/>
      </w:pPr>
      <w:r>
        <w:t xml:space="preserve">Tra cứu </w:t>
      </w:r>
    </w:p>
    <w:p w14:paraId="4B59F296" w14:textId="77777777" w:rsidR="0054110B" w:rsidRDefault="0054110B" w:rsidP="000576EA">
      <w:pPr>
        <w:pStyle w:val="Bullet1"/>
      </w:pPr>
      <w:r>
        <w:t>Tạo mới vật phẩm khuyến mãi (POSM)</w:t>
      </w:r>
    </w:p>
    <w:p w14:paraId="54BC3471" w14:textId="77777777" w:rsidR="0054110B" w:rsidRDefault="0054110B" w:rsidP="000576EA">
      <w:pPr>
        <w:pStyle w:val="Bullet1"/>
      </w:pPr>
      <w:r>
        <w:t>Chỉnh sửa thông tin sản phẩm</w:t>
      </w:r>
    </w:p>
    <w:p w14:paraId="5334A59F" w14:textId="25E20A31" w:rsidR="0054110B" w:rsidRDefault="0054110B" w:rsidP="000576EA">
      <w:pPr>
        <w:pStyle w:val="Bullet1"/>
      </w:pPr>
      <w:r>
        <w:t>Thay đổi giá sale out</w:t>
      </w:r>
      <w:r w:rsidR="00C36C7C">
        <w:t xml:space="preserve"> (sửa trực tiếp/ </w:t>
      </w:r>
      <w:r w:rsidR="00C36C7C" w:rsidRPr="00001DDB">
        <w:t>import/</w:t>
      </w:r>
      <w:r w:rsidR="00C36C7C">
        <w:t xml:space="preserve"> export bảng giá)</w:t>
      </w:r>
    </w:p>
    <w:p w14:paraId="25C2A50C" w14:textId="77777777" w:rsidR="0054110B" w:rsidRDefault="0054110B" w:rsidP="0054110B">
      <w:pPr>
        <w:pStyle w:val="Heading5"/>
      </w:pPr>
      <w:r>
        <w:t>Quy trình</w:t>
      </w:r>
    </w:p>
    <w:p w14:paraId="3742807F" w14:textId="1C3F2860" w:rsidR="0054110B" w:rsidRPr="007335BB" w:rsidRDefault="00F7082A" w:rsidP="00F7082A">
      <w:pPr>
        <w:jc w:val="center"/>
      </w:pPr>
      <w:r w:rsidRPr="00427AF9">
        <w:rPr>
          <w:szCs w:val="24"/>
        </w:rPr>
        <w:object w:dxaOrig="8520" w:dyaOrig="5793" w14:anchorId="2DCDA8FF">
          <v:shape id="_x0000_i1043" type="#_x0000_t75" style="width:408pt;height:276pt" o:ole="">
            <v:imagedata r:id="rId50" o:title=""/>
          </v:shape>
          <o:OLEObject Type="Embed" ProgID="Visio.Drawing.11" ShapeID="_x0000_i1043" DrawAspect="Content" ObjectID="_1593959034" r:id="rId51"/>
        </w:object>
      </w:r>
    </w:p>
    <w:p w14:paraId="56D9C5E7" w14:textId="77777777" w:rsidR="00514103" w:rsidRDefault="00514103">
      <w:pPr>
        <w:widowControl/>
        <w:spacing w:before="0" w:line="240" w:lineRule="auto"/>
        <w:ind w:left="0"/>
      </w:pPr>
      <w:r>
        <w:br w:type="page"/>
      </w:r>
    </w:p>
    <w:p w14:paraId="0D485863" w14:textId="26D1BA03" w:rsidR="0054110B" w:rsidRDefault="009D7791" w:rsidP="0054110B">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662"/>
        <w:gridCol w:w="2093"/>
        <w:gridCol w:w="4207"/>
      </w:tblGrid>
      <w:tr w:rsidR="0054110B" w:rsidRPr="00191EEF" w14:paraId="301CCD80" w14:textId="77777777" w:rsidTr="000663F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73960C" w14:textId="77777777" w:rsidR="0054110B" w:rsidRPr="002020D6" w:rsidRDefault="0054110B" w:rsidP="00C76597">
            <w:pPr>
              <w:pStyle w:val="NormalIndent"/>
            </w:pPr>
            <w:r w:rsidRPr="002020D6">
              <w:t>TT</w:t>
            </w:r>
          </w:p>
        </w:tc>
        <w:tc>
          <w:tcPr>
            <w:tcW w:w="266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C501A29" w14:textId="77777777" w:rsidR="0054110B" w:rsidRPr="002020D6" w:rsidRDefault="0054110B"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8085B87" w14:textId="77777777" w:rsidR="0054110B" w:rsidRPr="002020D6" w:rsidRDefault="0054110B" w:rsidP="00C76597">
            <w:pPr>
              <w:pStyle w:val="NormalIndent"/>
            </w:pPr>
            <w:r w:rsidRPr="002020D6">
              <w:t>Người thực hiện</w:t>
            </w:r>
          </w:p>
        </w:tc>
        <w:tc>
          <w:tcPr>
            <w:tcW w:w="42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AC3291" w14:textId="77777777" w:rsidR="0054110B" w:rsidRPr="002020D6" w:rsidRDefault="0054110B" w:rsidP="00C76597">
            <w:pPr>
              <w:pStyle w:val="NormalIndent"/>
            </w:pPr>
            <w:r>
              <w:t>Mô tả</w:t>
            </w:r>
          </w:p>
        </w:tc>
      </w:tr>
      <w:tr w:rsidR="0054110B" w14:paraId="306A6303" w14:textId="77777777" w:rsidTr="000663F8">
        <w:trPr>
          <w:trHeight w:val="147"/>
        </w:trPr>
        <w:tc>
          <w:tcPr>
            <w:tcW w:w="668" w:type="dxa"/>
          </w:tcPr>
          <w:p w14:paraId="5C0485D5" w14:textId="77777777" w:rsidR="0054110B" w:rsidRDefault="0054110B" w:rsidP="00C76597">
            <w:pPr>
              <w:pStyle w:val="NormalIndent"/>
            </w:pPr>
            <w:r>
              <w:t>1</w:t>
            </w:r>
          </w:p>
        </w:tc>
        <w:tc>
          <w:tcPr>
            <w:tcW w:w="2662" w:type="dxa"/>
          </w:tcPr>
          <w:p w14:paraId="348F3085" w14:textId="77777777" w:rsidR="0054110B" w:rsidRDefault="0054110B" w:rsidP="00C76597">
            <w:pPr>
              <w:pStyle w:val="NormalIndent"/>
            </w:pPr>
            <w:r>
              <w:t>Tra cứu thông tin sản phẩm</w:t>
            </w:r>
          </w:p>
        </w:tc>
        <w:tc>
          <w:tcPr>
            <w:tcW w:w="2093" w:type="dxa"/>
          </w:tcPr>
          <w:p w14:paraId="7445269F" w14:textId="77777777" w:rsidR="0054110B" w:rsidRDefault="0054110B" w:rsidP="00C76597">
            <w:pPr>
              <w:pStyle w:val="NormalIndent"/>
            </w:pPr>
            <w:r>
              <w:t>Admin HO</w:t>
            </w:r>
          </w:p>
        </w:tc>
        <w:tc>
          <w:tcPr>
            <w:tcW w:w="4207" w:type="dxa"/>
          </w:tcPr>
          <w:p w14:paraId="1BE78678" w14:textId="77777777" w:rsidR="0054110B" w:rsidRDefault="0054110B" w:rsidP="0028362B">
            <w:pPr>
              <w:widowControl/>
              <w:autoSpaceDE w:val="0"/>
              <w:autoSpaceDN w:val="0"/>
              <w:adjustRightInd w:val="0"/>
              <w:spacing w:before="0" w:line="288" w:lineRule="auto"/>
              <w:ind w:left="0"/>
            </w:pPr>
            <w:r>
              <w:t>Admin HO có thể tra cứu thông tin sản phẩm. Các tiêu chí tìm kiếm:</w:t>
            </w:r>
          </w:p>
          <w:p w14:paraId="1C1E61DE" w14:textId="77777777" w:rsidR="0054110B" w:rsidRDefault="0054110B" w:rsidP="000576EA">
            <w:pPr>
              <w:pStyle w:val="TableBullet1"/>
            </w:pPr>
            <w:r>
              <w:t>Mã/ Tên sản phẩm</w:t>
            </w:r>
          </w:p>
          <w:p w14:paraId="549D44EF" w14:textId="77777777" w:rsidR="0054110B" w:rsidRDefault="0054110B" w:rsidP="000576EA">
            <w:pPr>
              <w:pStyle w:val="TableBullet1"/>
            </w:pPr>
            <w:r>
              <w:t>Ngành hàng/ Loại sản phẩm/ Nhóm sản phẩm/ Sản phẩm</w:t>
            </w:r>
          </w:p>
        </w:tc>
      </w:tr>
      <w:tr w:rsidR="0054110B" w14:paraId="5F724002" w14:textId="77777777" w:rsidTr="000663F8">
        <w:tc>
          <w:tcPr>
            <w:tcW w:w="668" w:type="dxa"/>
          </w:tcPr>
          <w:p w14:paraId="7C6529ED" w14:textId="77777777" w:rsidR="0054110B" w:rsidRDefault="0054110B" w:rsidP="00C76597">
            <w:pPr>
              <w:pStyle w:val="NormalIndent"/>
            </w:pPr>
            <w:r>
              <w:t>2</w:t>
            </w:r>
          </w:p>
        </w:tc>
        <w:tc>
          <w:tcPr>
            <w:tcW w:w="2662" w:type="dxa"/>
          </w:tcPr>
          <w:p w14:paraId="50066002" w14:textId="77777777" w:rsidR="0054110B" w:rsidRDefault="0054110B" w:rsidP="00C76597">
            <w:pPr>
              <w:pStyle w:val="NormalIndent"/>
            </w:pPr>
            <w:r>
              <w:t>Tạo mới vật phẩm khuyến mãi</w:t>
            </w:r>
          </w:p>
        </w:tc>
        <w:tc>
          <w:tcPr>
            <w:tcW w:w="2093" w:type="dxa"/>
          </w:tcPr>
          <w:p w14:paraId="1F9E10C2" w14:textId="77777777" w:rsidR="0054110B" w:rsidRDefault="0054110B" w:rsidP="00C76597">
            <w:pPr>
              <w:pStyle w:val="NormalIndent"/>
            </w:pPr>
            <w:r>
              <w:t>Admin HO</w:t>
            </w:r>
          </w:p>
        </w:tc>
        <w:tc>
          <w:tcPr>
            <w:tcW w:w="4207" w:type="dxa"/>
          </w:tcPr>
          <w:p w14:paraId="0DF5A8C3" w14:textId="77777777" w:rsidR="0054110B" w:rsidRDefault="0054110B" w:rsidP="000576EA">
            <w:pPr>
              <w:pStyle w:val="TableBullet1"/>
            </w:pPr>
            <w:r>
              <w:t>Sản phẩm của TLHC sẽ được đồng bộ tự động qua SAP</w:t>
            </w:r>
          </w:p>
          <w:p w14:paraId="245802DB" w14:textId="7CDA9E0F" w:rsidR="0054110B" w:rsidRDefault="0054110B" w:rsidP="000576EA">
            <w:pPr>
              <w:pStyle w:val="TableBullet1"/>
            </w:pPr>
            <w:r>
              <w:t>Admin HO chỉ tạo các vật phẩm khuyến mãi (tivi, tủ lạnh…) cho các chương trình khuyến mãi</w:t>
            </w:r>
            <w:r w:rsidR="00AF14AF" w:rsidRPr="00001DDB">
              <w:t>. Cho phép nhập giá của vật phẩm khuyến mãi</w:t>
            </w:r>
          </w:p>
        </w:tc>
      </w:tr>
      <w:tr w:rsidR="0054110B" w14:paraId="6B368BE4" w14:textId="77777777" w:rsidTr="000663F8">
        <w:tc>
          <w:tcPr>
            <w:tcW w:w="668" w:type="dxa"/>
          </w:tcPr>
          <w:p w14:paraId="3D0E6C43" w14:textId="77777777" w:rsidR="0054110B" w:rsidRDefault="0054110B" w:rsidP="00C76597">
            <w:pPr>
              <w:pStyle w:val="NormalIndent"/>
            </w:pPr>
            <w:r>
              <w:t>3</w:t>
            </w:r>
          </w:p>
        </w:tc>
        <w:tc>
          <w:tcPr>
            <w:tcW w:w="2662" w:type="dxa"/>
          </w:tcPr>
          <w:p w14:paraId="6D5C1084" w14:textId="77777777" w:rsidR="0054110B" w:rsidRDefault="0054110B" w:rsidP="00C76597">
            <w:pPr>
              <w:pStyle w:val="NormalIndent"/>
            </w:pPr>
            <w:r>
              <w:t>Sửa thông tin sản phẩm</w:t>
            </w:r>
          </w:p>
        </w:tc>
        <w:tc>
          <w:tcPr>
            <w:tcW w:w="2093" w:type="dxa"/>
          </w:tcPr>
          <w:p w14:paraId="7FF29169" w14:textId="77777777" w:rsidR="0054110B" w:rsidRDefault="0054110B" w:rsidP="00C76597">
            <w:pPr>
              <w:pStyle w:val="NormalIndent"/>
            </w:pPr>
            <w:r>
              <w:t>Admin HO</w:t>
            </w:r>
          </w:p>
        </w:tc>
        <w:tc>
          <w:tcPr>
            <w:tcW w:w="4207" w:type="dxa"/>
          </w:tcPr>
          <w:p w14:paraId="0F443444" w14:textId="77777777" w:rsidR="00C9354A" w:rsidRDefault="0054110B" w:rsidP="00C76597">
            <w:pPr>
              <w:pStyle w:val="NormalIndent"/>
            </w:pPr>
            <w:r>
              <w:t>Admin HO có thể sửa thông tin sản phẩm TLHC hay vật phẩm khuyến mãi. Giá bán khi đồng bộ từ SAP là số lẻ nên trên DMS cho phép sửa giá lại. Các sản phẩm đều bán theo giá sale out admin HO quy định trừ một số sản phẩm đặc biệt như bút quảng cáo, tập… cho phép NVBH thay đổi giá khi bán hàng miễn sao giá mới không vượt quá cận dưới, cận trên quy định</w:t>
            </w:r>
            <w:r w:rsidR="00811B15">
              <w:t>.</w:t>
            </w:r>
          </w:p>
          <w:p w14:paraId="6EBD3210" w14:textId="4695C315" w:rsidR="00AF14AF" w:rsidRPr="00C9354A" w:rsidRDefault="00AF14AF" w:rsidP="00C76597">
            <w:pPr>
              <w:pStyle w:val="NormalIndent"/>
            </w:pPr>
            <w:r w:rsidRPr="00831724">
              <w:rPr>
                <w:b/>
                <w:u w:val="single"/>
              </w:rPr>
              <w:t>Quy định giá</w:t>
            </w:r>
            <w:r w:rsidRPr="00C9354A">
              <w:t xml:space="preserve">: Giá đồng bộ bên SAP là giá trước VAT. Sau khi đồng bộ, DMS tự động tính giá sau VAT và làm tròn số </w:t>
            </w:r>
            <w:r w:rsidRPr="00001DDB">
              <w:t>(round(giá sp SAP sau VAT,-1))</w:t>
            </w:r>
            <w:r w:rsidR="00236E0C" w:rsidRPr="00001DDB">
              <w:t>.</w:t>
            </w:r>
          </w:p>
        </w:tc>
      </w:tr>
    </w:tbl>
    <w:p w14:paraId="26A1A23D" w14:textId="77777777" w:rsidR="0054110B" w:rsidRDefault="0054110B" w:rsidP="0054110B">
      <w:pPr>
        <w:pStyle w:val="Heading5"/>
      </w:pPr>
      <w:r>
        <w:t>Ghi chú</w:t>
      </w:r>
    </w:p>
    <w:p w14:paraId="70662D08" w14:textId="1ADA6C7E" w:rsidR="000576EA" w:rsidRPr="000576EA" w:rsidRDefault="000576EA" w:rsidP="000576EA">
      <w:r>
        <w:t>N/A</w:t>
      </w:r>
    </w:p>
    <w:p w14:paraId="21D9D41B" w14:textId="23DC41EA" w:rsidR="0054110B" w:rsidRDefault="00386B68" w:rsidP="008B1DDA">
      <w:pPr>
        <w:pStyle w:val="Heading4"/>
      </w:pPr>
      <w:r>
        <w:t xml:space="preserve">Chức năng </w:t>
      </w:r>
      <w:r w:rsidR="0054110B">
        <w:t>quản lý chương trình khuyến mãi</w:t>
      </w:r>
    </w:p>
    <w:p w14:paraId="3CAAD066" w14:textId="77777777" w:rsidR="0054110B" w:rsidRDefault="0054110B" w:rsidP="0054110B">
      <w:pPr>
        <w:pStyle w:val="Heading5"/>
      </w:pPr>
      <w:r>
        <w:t>Diễn giải</w:t>
      </w:r>
    </w:p>
    <w:p w14:paraId="0009A290" w14:textId="77777777" w:rsidR="0054110B" w:rsidRDefault="0054110B" w:rsidP="0054110B">
      <w:r>
        <w:t>Cho phép Admin HO khai báo và tra cứu các chương trình khuyến mãi lên hệ thống:</w:t>
      </w:r>
    </w:p>
    <w:p w14:paraId="0CAE290F" w14:textId="77777777" w:rsidR="0054110B" w:rsidRDefault="0054110B" w:rsidP="007542C8">
      <w:pPr>
        <w:pStyle w:val="Bullet1"/>
      </w:pPr>
      <w:r>
        <w:t xml:space="preserve">Tra cứu </w:t>
      </w:r>
    </w:p>
    <w:p w14:paraId="1069E784" w14:textId="77777777" w:rsidR="0054110B" w:rsidRDefault="0054110B" w:rsidP="007542C8">
      <w:pPr>
        <w:pStyle w:val="Bullet1"/>
      </w:pPr>
      <w:r>
        <w:t>Tạo mới CTKM</w:t>
      </w:r>
    </w:p>
    <w:p w14:paraId="49E36386" w14:textId="77777777" w:rsidR="0054110B" w:rsidRDefault="0054110B" w:rsidP="007542C8">
      <w:pPr>
        <w:pStyle w:val="Bullet1"/>
      </w:pPr>
      <w:r>
        <w:t>Chỉnh sửa thông tin CTKM</w:t>
      </w:r>
    </w:p>
    <w:p w14:paraId="336DF8A5" w14:textId="77777777" w:rsidR="0054110B" w:rsidRDefault="0054110B" w:rsidP="0054110B">
      <w:pPr>
        <w:pStyle w:val="Heading5"/>
      </w:pPr>
      <w:r>
        <w:lastRenderedPageBreak/>
        <w:t>Quy trình</w:t>
      </w:r>
    </w:p>
    <w:p w14:paraId="1CE8A7F6" w14:textId="78093058" w:rsidR="0054110B" w:rsidRPr="007335BB" w:rsidRDefault="009D7791" w:rsidP="006B49EE">
      <w:pPr>
        <w:jc w:val="center"/>
      </w:pPr>
      <w:r w:rsidRPr="00427AF9">
        <w:rPr>
          <w:szCs w:val="24"/>
        </w:rPr>
        <w:object w:dxaOrig="8520" w:dyaOrig="5793" w14:anchorId="45D913E8">
          <v:shape id="_x0000_i1044" type="#_x0000_t75" style="width:408pt;height:276pt" o:ole="">
            <v:imagedata r:id="rId52" o:title=""/>
          </v:shape>
          <o:OLEObject Type="Embed" ProgID="Visio.Drawing.11" ShapeID="_x0000_i1044" DrawAspect="Content" ObjectID="_1593959035" r:id="rId53"/>
        </w:object>
      </w:r>
    </w:p>
    <w:p w14:paraId="24804FED" w14:textId="2E1C79B6" w:rsidR="0054110B" w:rsidRDefault="009D7791" w:rsidP="0054110B">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392"/>
        <w:gridCol w:w="2160"/>
        <w:gridCol w:w="4410"/>
      </w:tblGrid>
      <w:tr w:rsidR="0054110B" w:rsidRPr="00191EEF" w14:paraId="23E406E7"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86FC7B" w14:textId="77777777" w:rsidR="0054110B" w:rsidRPr="002020D6" w:rsidRDefault="0054110B"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90DC29" w14:textId="77777777" w:rsidR="0054110B" w:rsidRPr="002020D6" w:rsidRDefault="0054110B" w:rsidP="00C76597">
            <w:pPr>
              <w:pStyle w:val="NormalIndent"/>
            </w:pPr>
            <w:r>
              <w:t>Bước thực hiện</w:t>
            </w:r>
          </w:p>
        </w:tc>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25B1D2A" w14:textId="77777777" w:rsidR="0054110B" w:rsidRPr="002020D6" w:rsidRDefault="0054110B" w:rsidP="00C76597">
            <w:pPr>
              <w:pStyle w:val="NormalIndent"/>
            </w:pPr>
            <w:r w:rsidRPr="002020D6">
              <w:t>Người thực hiện</w:t>
            </w:r>
          </w:p>
        </w:tc>
        <w:tc>
          <w:tcPr>
            <w:tcW w:w="4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C7A88EF" w14:textId="77777777" w:rsidR="0054110B" w:rsidRPr="002020D6" w:rsidRDefault="0054110B" w:rsidP="00C76597">
            <w:pPr>
              <w:pStyle w:val="NormalIndent"/>
            </w:pPr>
            <w:r>
              <w:t>Mô tả</w:t>
            </w:r>
          </w:p>
        </w:tc>
      </w:tr>
      <w:tr w:rsidR="0054110B" w14:paraId="125B0315" w14:textId="77777777" w:rsidTr="0095658F">
        <w:tc>
          <w:tcPr>
            <w:tcW w:w="668" w:type="dxa"/>
          </w:tcPr>
          <w:p w14:paraId="7DE989BB" w14:textId="77777777" w:rsidR="0054110B" w:rsidRDefault="0054110B" w:rsidP="00C76597">
            <w:pPr>
              <w:pStyle w:val="NormalIndent"/>
            </w:pPr>
            <w:r>
              <w:t>1</w:t>
            </w:r>
          </w:p>
        </w:tc>
        <w:tc>
          <w:tcPr>
            <w:tcW w:w="2392" w:type="dxa"/>
          </w:tcPr>
          <w:p w14:paraId="0355C585" w14:textId="77777777" w:rsidR="0054110B" w:rsidRDefault="0054110B" w:rsidP="00C76597">
            <w:pPr>
              <w:pStyle w:val="NormalIndent"/>
            </w:pPr>
            <w:r>
              <w:t>Tra cứu CTKM</w:t>
            </w:r>
          </w:p>
        </w:tc>
        <w:tc>
          <w:tcPr>
            <w:tcW w:w="2160" w:type="dxa"/>
          </w:tcPr>
          <w:p w14:paraId="0C873917" w14:textId="77777777" w:rsidR="0054110B" w:rsidRDefault="0054110B" w:rsidP="00C76597">
            <w:pPr>
              <w:pStyle w:val="NormalIndent"/>
            </w:pPr>
            <w:r>
              <w:t>Admin HO</w:t>
            </w:r>
          </w:p>
        </w:tc>
        <w:tc>
          <w:tcPr>
            <w:tcW w:w="4410" w:type="dxa"/>
          </w:tcPr>
          <w:p w14:paraId="3AA5DC8E" w14:textId="77777777" w:rsidR="0054110B" w:rsidRDefault="0054110B" w:rsidP="003D269F">
            <w:pPr>
              <w:widowControl/>
              <w:autoSpaceDE w:val="0"/>
              <w:autoSpaceDN w:val="0"/>
              <w:adjustRightInd w:val="0"/>
              <w:spacing w:before="0" w:line="288" w:lineRule="auto"/>
              <w:ind w:left="0"/>
            </w:pPr>
            <w:r>
              <w:t>Admin HO có thể tra cứu thông tin CTKM. Các tiêu chí tìm kiếm:</w:t>
            </w:r>
          </w:p>
          <w:p w14:paraId="080B0C14" w14:textId="77777777" w:rsidR="0054110B" w:rsidRDefault="0054110B" w:rsidP="003D269F">
            <w:pPr>
              <w:pStyle w:val="TableBullet1"/>
              <w:spacing w:after="0"/>
            </w:pPr>
            <w:r>
              <w:t>Mã/ Tên CTKM</w:t>
            </w:r>
          </w:p>
          <w:p w14:paraId="2ADB2299" w14:textId="77777777" w:rsidR="0054110B" w:rsidRDefault="0054110B" w:rsidP="003D269F">
            <w:pPr>
              <w:pStyle w:val="TableBullet1"/>
              <w:spacing w:after="0"/>
            </w:pPr>
            <w:r>
              <w:t>Thời gian chạy</w:t>
            </w:r>
          </w:p>
          <w:p w14:paraId="33CB1E6D" w14:textId="77777777" w:rsidR="0054110B" w:rsidRDefault="0054110B" w:rsidP="003D269F">
            <w:pPr>
              <w:pStyle w:val="TableBullet1"/>
              <w:spacing w:after="0"/>
            </w:pPr>
            <w:r>
              <w:t>Áp dụng tại Miền/Khu vực/ NPP</w:t>
            </w:r>
          </w:p>
        </w:tc>
      </w:tr>
      <w:tr w:rsidR="0054110B" w14:paraId="12F79175" w14:textId="77777777" w:rsidTr="0095658F">
        <w:tc>
          <w:tcPr>
            <w:tcW w:w="668" w:type="dxa"/>
          </w:tcPr>
          <w:p w14:paraId="4891FB0B" w14:textId="77777777" w:rsidR="0054110B" w:rsidRDefault="0054110B" w:rsidP="00C76597">
            <w:pPr>
              <w:pStyle w:val="NormalIndent"/>
            </w:pPr>
            <w:r>
              <w:t>2</w:t>
            </w:r>
          </w:p>
        </w:tc>
        <w:tc>
          <w:tcPr>
            <w:tcW w:w="2392" w:type="dxa"/>
          </w:tcPr>
          <w:p w14:paraId="2358BA9A" w14:textId="77777777" w:rsidR="0054110B" w:rsidRDefault="0054110B" w:rsidP="00C76597">
            <w:pPr>
              <w:pStyle w:val="NormalIndent"/>
            </w:pPr>
            <w:r>
              <w:t>Tạo mới CTKM</w:t>
            </w:r>
          </w:p>
        </w:tc>
        <w:tc>
          <w:tcPr>
            <w:tcW w:w="2160" w:type="dxa"/>
          </w:tcPr>
          <w:p w14:paraId="1DFB651D" w14:textId="77777777" w:rsidR="0054110B" w:rsidRDefault="0054110B" w:rsidP="00C76597">
            <w:pPr>
              <w:pStyle w:val="NormalIndent"/>
            </w:pPr>
            <w:r>
              <w:t>Admin HO</w:t>
            </w:r>
          </w:p>
        </w:tc>
        <w:tc>
          <w:tcPr>
            <w:tcW w:w="4410" w:type="dxa"/>
          </w:tcPr>
          <w:p w14:paraId="164FC2C8" w14:textId="77777777" w:rsidR="0045741E" w:rsidRDefault="0045741E" w:rsidP="00C76597">
            <w:pPr>
              <w:pStyle w:val="NormalIndent"/>
            </w:pPr>
            <w:r>
              <w:t>Các thông tin cơ bản của CTKM:</w:t>
            </w:r>
          </w:p>
          <w:p w14:paraId="0CF02CA7" w14:textId="77777777" w:rsidR="0045741E" w:rsidRDefault="0045741E" w:rsidP="00C76597">
            <w:pPr>
              <w:pStyle w:val="NormalIndent"/>
              <w:numPr>
                <w:ilvl w:val="0"/>
                <w:numId w:val="22"/>
              </w:numPr>
            </w:pPr>
            <w:r>
              <w:t>Mã CTKM</w:t>
            </w:r>
          </w:p>
          <w:p w14:paraId="74EDCCC5" w14:textId="77777777" w:rsidR="0045741E" w:rsidRDefault="0045741E" w:rsidP="00C76597">
            <w:pPr>
              <w:pStyle w:val="NormalIndent"/>
              <w:numPr>
                <w:ilvl w:val="0"/>
                <w:numId w:val="22"/>
              </w:numPr>
            </w:pPr>
            <w:r>
              <w:t>Tên CTKM</w:t>
            </w:r>
          </w:p>
          <w:p w14:paraId="61D5940E" w14:textId="77777777" w:rsidR="0045741E" w:rsidRDefault="0045741E" w:rsidP="00C76597">
            <w:pPr>
              <w:pStyle w:val="NormalIndent"/>
              <w:numPr>
                <w:ilvl w:val="0"/>
                <w:numId w:val="22"/>
              </w:numPr>
            </w:pPr>
            <w:r>
              <w:t>Mô tả nội dung khuyến mãi</w:t>
            </w:r>
          </w:p>
          <w:p w14:paraId="599DCBE7" w14:textId="77777777" w:rsidR="0045741E" w:rsidRDefault="0045741E" w:rsidP="00C76597">
            <w:pPr>
              <w:pStyle w:val="NormalIndent"/>
              <w:numPr>
                <w:ilvl w:val="0"/>
                <w:numId w:val="22"/>
              </w:numPr>
            </w:pPr>
            <w:r>
              <w:t>Thời gian diễn ra CTKM</w:t>
            </w:r>
          </w:p>
          <w:p w14:paraId="15A44F90" w14:textId="77777777" w:rsidR="0045741E" w:rsidRDefault="0045741E" w:rsidP="00C76597">
            <w:pPr>
              <w:pStyle w:val="NormalIndent"/>
              <w:numPr>
                <w:ilvl w:val="0"/>
                <w:numId w:val="22"/>
              </w:numPr>
            </w:pPr>
            <w:r>
              <w:t>Ngân sách dự kiến cho CTKM</w:t>
            </w:r>
          </w:p>
          <w:p w14:paraId="5B8CF757" w14:textId="77777777" w:rsidR="0045741E" w:rsidRDefault="0045741E" w:rsidP="00C76597">
            <w:pPr>
              <w:pStyle w:val="NormalIndent"/>
              <w:numPr>
                <w:ilvl w:val="0"/>
                <w:numId w:val="22"/>
              </w:numPr>
            </w:pPr>
            <w:r>
              <w:t>Cơ cấu: điều kiện mua? Được tặng cái gì?</w:t>
            </w:r>
          </w:p>
          <w:p w14:paraId="49F9AF01" w14:textId="77777777" w:rsidR="0045741E" w:rsidRDefault="0045741E" w:rsidP="00C76597">
            <w:pPr>
              <w:pStyle w:val="NormalIndent"/>
              <w:numPr>
                <w:ilvl w:val="0"/>
                <w:numId w:val="22"/>
              </w:numPr>
            </w:pPr>
            <w:r>
              <w:t>Áp dụng tại NPP/Khu vực/Miền nào?</w:t>
            </w:r>
          </w:p>
          <w:p w14:paraId="0ABB9082" w14:textId="77777777" w:rsidR="0045741E" w:rsidRDefault="0045741E" w:rsidP="00C76597">
            <w:pPr>
              <w:pStyle w:val="NormalIndent"/>
              <w:numPr>
                <w:ilvl w:val="0"/>
                <w:numId w:val="22"/>
              </w:numPr>
            </w:pPr>
            <w:r>
              <w:t>Áp dụng cho những khách hàng nào?</w:t>
            </w:r>
          </w:p>
          <w:p w14:paraId="566DF256" w14:textId="77777777" w:rsidR="0054110B" w:rsidRDefault="0045741E" w:rsidP="00C76597">
            <w:pPr>
              <w:pStyle w:val="NormalIndent"/>
            </w:pPr>
            <w:r>
              <w:t>Sau khi tạo CTKM có trạng thái Chờ duyệt. Khi muốn CTKM có hiệu lực thì cập nhật trạng thái thành Hoạt động</w:t>
            </w:r>
          </w:p>
          <w:p w14:paraId="6E06B917" w14:textId="7B1AF9F8" w:rsidR="003D269F" w:rsidRPr="003D269F" w:rsidRDefault="003D269F" w:rsidP="00C76597">
            <w:pPr>
              <w:pStyle w:val="NormalIndent"/>
            </w:pPr>
            <w:r w:rsidRPr="003D269F">
              <w:t xml:space="preserve">Khi tạo chương trình khuyến mãi, có option </w:t>
            </w:r>
            <w:r w:rsidRPr="003D269F">
              <w:lastRenderedPageBreak/>
              <w:t>cho chọn chương trình có trừ vào ngân sách hay không trừ ngân sách</w:t>
            </w:r>
            <w:r>
              <w:t>.</w:t>
            </w:r>
          </w:p>
        </w:tc>
      </w:tr>
      <w:tr w:rsidR="0054110B" w14:paraId="0465C8D3" w14:textId="77777777" w:rsidTr="0095658F">
        <w:tc>
          <w:tcPr>
            <w:tcW w:w="668" w:type="dxa"/>
          </w:tcPr>
          <w:p w14:paraId="3E93F0C6" w14:textId="77777777" w:rsidR="0054110B" w:rsidRDefault="0054110B" w:rsidP="00C76597">
            <w:pPr>
              <w:pStyle w:val="NormalIndent"/>
            </w:pPr>
            <w:r>
              <w:lastRenderedPageBreak/>
              <w:t>3</w:t>
            </w:r>
          </w:p>
        </w:tc>
        <w:tc>
          <w:tcPr>
            <w:tcW w:w="2392" w:type="dxa"/>
          </w:tcPr>
          <w:p w14:paraId="4C88A968" w14:textId="77777777" w:rsidR="0054110B" w:rsidRDefault="0054110B" w:rsidP="00C76597">
            <w:pPr>
              <w:pStyle w:val="NormalIndent"/>
            </w:pPr>
            <w:r>
              <w:t>Sửa thông tin chương trình</w:t>
            </w:r>
          </w:p>
        </w:tc>
        <w:tc>
          <w:tcPr>
            <w:tcW w:w="2160" w:type="dxa"/>
          </w:tcPr>
          <w:p w14:paraId="31D7CD94" w14:textId="77777777" w:rsidR="0054110B" w:rsidRDefault="0054110B" w:rsidP="00C76597">
            <w:pPr>
              <w:pStyle w:val="NormalIndent"/>
            </w:pPr>
            <w:r>
              <w:t>Admin HO</w:t>
            </w:r>
          </w:p>
        </w:tc>
        <w:tc>
          <w:tcPr>
            <w:tcW w:w="4410" w:type="dxa"/>
          </w:tcPr>
          <w:p w14:paraId="3EF67597" w14:textId="77777777" w:rsidR="0054110B" w:rsidRDefault="0054110B" w:rsidP="00C76597">
            <w:pPr>
              <w:pStyle w:val="NormalIndent"/>
            </w:pPr>
            <w:r>
              <w:t>Nếu chương trình trạng thái Chờ duyệt thì được sửa tất cả thông tin. Nếu chương trình trạng thái Hoạt động thì chỉ được sửa 1 số thông tin:</w:t>
            </w:r>
          </w:p>
          <w:p w14:paraId="1009FEFF" w14:textId="77777777" w:rsidR="0054110B" w:rsidRDefault="0054110B" w:rsidP="003D269F">
            <w:pPr>
              <w:pStyle w:val="TableBullet1"/>
              <w:spacing w:after="0"/>
            </w:pPr>
            <w:r>
              <w:t>Rút ngắn hoặc kéo dài thời gian chương trình</w:t>
            </w:r>
          </w:p>
          <w:p w14:paraId="6A8827A5" w14:textId="77777777" w:rsidR="0054110B" w:rsidRDefault="0054110B" w:rsidP="003D269F">
            <w:pPr>
              <w:pStyle w:val="TableBullet1"/>
              <w:spacing w:after="0"/>
            </w:pPr>
            <w:r>
              <w:t>Thêm hoặc bớt khách hàng tham gia chương trình</w:t>
            </w:r>
          </w:p>
        </w:tc>
      </w:tr>
    </w:tbl>
    <w:p w14:paraId="4FD5FEFF" w14:textId="77777777" w:rsidR="0054110B" w:rsidRDefault="0054110B" w:rsidP="0054110B">
      <w:pPr>
        <w:pStyle w:val="Heading5"/>
      </w:pPr>
      <w:r>
        <w:t>Ghi chú</w:t>
      </w:r>
    </w:p>
    <w:p w14:paraId="207D393F" w14:textId="7F09DAEF" w:rsidR="007250B9" w:rsidRPr="007250B9" w:rsidRDefault="007250B9" w:rsidP="007250B9">
      <w:r>
        <w:t>N/A</w:t>
      </w:r>
    </w:p>
    <w:p w14:paraId="2020FC80" w14:textId="5968D695" w:rsidR="0054110B" w:rsidRDefault="00386B68" w:rsidP="008B1DDA">
      <w:pPr>
        <w:pStyle w:val="Heading4"/>
      </w:pPr>
      <w:r>
        <w:t xml:space="preserve">Chức năng </w:t>
      </w:r>
      <w:r w:rsidR="0054110B">
        <w:t>quản lý chương trình tích lũy</w:t>
      </w:r>
    </w:p>
    <w:p w14:paraId="2C8389DA" w14:textId="77777777" w:rsidR="0054110B" w:rsidRDefault="0054110B" w:rsidP="0054110B">
      <w:pPr>
        <w:pStyle w:val="Heading5"/>
      </w:pPr>
      <w:r>
        <w:t>Diễn giải</w:t>
      </w:r>
    </w:p>
    <w:p w14:paraId="4D4C3162" w14:textId="77777777" w:rsidR="0054110B" w:rsidRDefault="0054110B" w:rsidP="0054110B">
      <w:r>
        <w:t>Cho phép Admin HO khai báo và tra cứu các chương trình tích lũy lên hệ thống:</w:t>
      </w:r>
    </w:p>
    <w:p w14:paraId="7F0F577C" w14:textId="77777777" w:rsidR="0054110B" w:rsidRDefault="0054110B" w:rsidP="001A596A">
      <w:pPr>
        <w:pStyle w:val="Bullet1"/>
      </w:pPr>
      <w:r>
        <w:t xml:space="preserve">Tra cứu </w:t>
      </w:r>
    </w:p>
    <w:p w14:paraId="0A9C3CEA" w14:textId="77777777" w:rsidR="0054110B" w:rsidRDefault="0054110B" w:rsidP="001A596A">
      <w:pPr>
        <w:pStyle w:val="Bullet1"/>
      </w:pPr>
      <w:r>
        <w:t>Tạo mới CTTL</w:t>
      </w:r>
    </w:p>
    <w:p w14:paraId="26D9A311" w14:textId="77777777" w:rsidR="0054110B" w:rsidRDefault="0054110B" w:rsidP="001A596A">
      <w:pPr>
        <w:pStyle w:val="Bullet1"/>
      </w:pPr>
      <w:r>
        <w:t>Chỉnh sửa thông tin CTTL</w:t>
      </w:r>
    </w:p>
    <w:p w14:paraId="065196A6" w14:textId="77777777" w:rsidR="0054110B" w:rsidRDefault="0054110B" w:rsidP="0054110B">
      <w:pPr>
        <w:pStyle w:val="Heading5"/>
      </w:pPr>
      <w:r>
        <w:t>Quy trình</w:t>
      </w:r>
    </w:p>
    <w:p w14:paraId="030D1F1F" w14:textId="684FA530" w:rsidR="0054110B" w:rsidRPr="007335BB" w:rsidRDefault="00556210" w:rsidP="004544BE">
      <w:pPr>
        <w:jc w:val="center"/>
      </w:pPr>
      <w:r w:rsidRPr="00427AF9">
        <w:rPr>
          <w:szCs w:val="24"/>
        </w:rPr>
        <w:object w:dxaOrig="8520" w:dyaOrig="5793" w14:anchorId="52999B55">
          <v:shape id="_x0000_i1045" type="#_x0000_t75" style="width:408pt;height:276pt" o:ole="">
            <v:imagedata r:id="rId54" o:title=""/>
          </v:shape>
          <o:OLEObject Type="Embed" ProgID="Visio.Drawing.11" ShapeID="_x0000_i1045" DrawAspect="Content" ObjectID="_1593959036" r:id="rId55"/>
        </w:object>
      </w:r>
    </w:p>
    <w:p w14:paraId="296FA04F" w14:textId="509CA555" w:rsidR="0054110B" w:rsidRDefault="0054110B" w:rsidP="0054110B">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482"/>
        <w:gridCol w:w="2183"/>
        <w:gridCol w:w="4297"/>
      </w:tblGrid>
      <w:tr w:rsidR="0054110B" w:rsidRPr="00191EEF" w14:paraId="3C660E85"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A65CB72" w14:textId="77777777" w:rsidR="0054110B" w:rsidRPr="002020D6" w:rsidRDefault="0054110B" w:rsidP="00C76597">
            <w:pPr>
              <w:pStyle w:val="NormalIndent"/>
            </w:pPr>
            <w:r w:rsidRPr="002020D6">
              <w:t>TT</w:t>
            </w:r>
          </w:p>
        </w:tc>
        <w:tc>
          <w:tcPr>
            <w:tcW w:w="24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E3AAF99" w14:textId="77777777" w:rsidR="0054110B" w:rsidRPr="002020D6" w:rsidRDefault="0054110B" w:rsidP="00C76597">
            <w:pPr>
              <w:pStyle w:val="NormalIndent"/>
            </w:pPr>
            <w:r>
              <w:t>Bước thực hiện</w:t>
            </w:r>
          </w:p>
        </w:tc>
        <w:tc>
          <w:tcPr>
            <w:tcW w:w="218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C6F82F5" w14:textId="77777777" w:rsidR="0054110B" w:rsidRPr="002020D6" w:rsidRDefault="0054110B" w:rsidP="00C76597">
            <w:pPr>
              <w:pStyle w:val="NormalIndent"/>
            </w:pPr>
            <w:r w:rsidRPr="002020D6">
              <w:t>Người thực hiện</w:t>
            </w:r>
          </w:p>
        </w:tc>
        <w:tc>
          <w:tcPr>
            <w:tcW w:w="429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CFFCCF1" w14:textId="77777777" w:rsidR="0054110B" w:rsidRPr="002020D6" w:rsidRDefault="0054110B" w:rsidP="00C76597">
            <w:pPr>
              <w:pStyle w:val="NormalIndent"/>
            </w:pPr>
            <w:r>
              <w:t>Mô tả</w:t>
            </w:r>
          </w:p>
        </w:tc>
      </w:tr>
      <w:tr w:rsidR="0054110B" w14:paraId="34C6FD75" w14:textId="77777777" w:rsidTr="0095658F">
        <w:tc>
          <w:tcPr>
            <w:tcW w:w="668" w:type="dxa"/>
          </w:tcPr>
          <w:p w14:paraId="3247DD68" w14:textId="77777777" w:rsidR="0054110B" w:rsidRDefault="0054110B" w:rsidP="00C76597">
            <w:pPr>
              <w:pStyle w:val="NormalIndent"/>
            </w:pPr>
            <w:r>
              <w:t>1</w:t>
            </w:r>
          </w:p>
        </w:tc>
        <w:tc>
          <w:tcPr>
            <w:tcW w:w="2482" w:type="dxa"/>
          </w:tcPr>
          <w:p w14:paraId="0A05B780" w14:textId="77777777" w:rsidR="0054110B" w:rsidRDefault="0054110B" w:rsidP="00C76597">
            <w:pPr>
              <w:pStyle w:val="NormalIndent"/>
            </w:pPr>
            <w:r>
              <w:t>Tra cứu CTTL</w:t>
            </w:r>
          </w:p>
        </w:tc>
        <w:tc>
          <w:tcPr>
            <w:tcW w:w="2183" w:type="dxa"/>
          </w:tcPr>
          <w:p w14:paraId="185D5F60" w14:textId="77777777" w:rsidR="0054110B" w:rsidRDefault="0054110B" w:rsidP="00C76597">
            <w:pPr>
              <w:pStyle w:val="NormalIndent"/>
            </w:pPr>
            <w:r>
              <w:t>Admin HO</w:t>
            </w:r>
          </w:p>
        </w:tc>
        <w:tc>
          <w:tcPr>
            <w:tcW w:w="4297" w:type="dxa"/>
          </w:tcPr>
          <w:p w14:paraId="5120B05A" w14:textId="77777777" w:rsidR="0054110B" w:rsidRDefault="0054110B" w:rsidP="0028362B">
            <w:pPr>
              <w:widowControl/>
              <w:autoSpaceDE w:val="0"/>
              <w:autoSpaceDN w:val="0"/>
              <w:adjustRightInd w:val="0"/>
              <w:spacing w:before="0" w:line="288" w:lineRule="auto"/>
              <w:ind w:left="0"/>
            </w:pPr>
            <w:r>
              <w:t>Admin HO có thể tra cứu thông tin CTTL. Các tiêu chí tìm kiếm:</w:t>
            </w:r>
          </w:p>
          <w:p w14:paraId="6E1A5BA9" w14:textId="77777777" w:rsidR="0054110B" w:rsidRDefault="0054110B" w:rsidP="001A596A">
            <w:pPr>
              <w:pStyle w:val="TableBullet1"/>
            </w:pPr>
            <w:r>
              <w:t>Mã/ Tên CTTL</w:t>
            </w:r>
          </w:p>
          <w:p w14:paraId="043B62FA" w14:textId="77777777" w:rsidR="0054110B" w:rsidRDefault="0054110B" w:rsidP="001A596A">
            <w:pPr>
              <w:pStyle w:val="TableBullet1"/>
            </w:pPr>
            <w:r>
              <w:t>Thời gian chạy</w:t>
            </w:r>
          </w:p>
          <w:p w14:paraId="7550B89B" w14:textId="77777777" w:rsidR="0054110B" w:rsidRDefault="0054110B" w:rsidP="001A596A">
            <w:pPr>
              <w:pStyle w:val="TableBullet1"/>
            </w:pPr>
            <w:r>
              <w:t>Áp dụng tại Miền/Khu vực/ NPP</w:t>
            </w:r>
          </w:p>
        </w:tc>
      </w:tr>
      <w:tr w:rsidR="0054110B" w14:paraId="77AB04AA" w14:textId="77777777" w:rsidTr="0095658F">
        <w:tc>
          <w:tcPr>
            <w:tcW w:w="668" w:type="dxa"/>
          </w:tcPr>
          <w:p w14:paraId="50F641C0" w14:textId="77777777" w:rsidR="0054110B" w:rsidRDefault="0054110B" w:rsidP="00C76597">
            <w:pPr>
              <w:pStyle w:val="NormalIndent"/>
            </w:pPr>
            <w:r>
              <w:t>2</w:t>
            </w:r>
          </w:p>
        </w:tc>
        <w:tc>
          <w:tcPr>
            <w:tcW w:w="2482" w:type="dxa"/>
          </w:tcPr>
          <w:p w14:paraId="12455133" w14:textId="77777777" w:rsidR="0054110B" w:rsidRDefault="0054110B" w:rsidP="00C76597">
            <w:pPr>
              <w:pStyle w:val="NormalIndent"/>
            </w:pPr>
            <w:r>
              <w:t>Tạo mới CTTL</w:t>
            </w:r>
          </w:p>
        </w:tc>
        <w:tc>
          <w:tcPr>
            <w:tcW w:w="2183" w:type="dxa"/>
          </w:tcPr>
          <w:p w14:paraId="0848BAF7" w14:textId="77777777" w:rsidR="0054110B" w:rsidRDefault="0054110B" w:rsidP="00C76597">
            <w:pPr>
              <w:pStyle w:val="NormalIndent"/>
            </w:pPr>
            <w:r>
              <w:t>Admin HO</w:t>
            </w:r>
          </w:p>
        </w:tc>
        <w:tc>
          <w:tcPr>
            <w:tcW w:w="4297" w:type="dxa"/>
          </w:tcPr>
          <w:p w14:paraId="51063EFB" w14:textId="5C95FA18" w:rsidR="0054110B" w:rsidRDefault="007C4729" w:rsidP="00C76597">
            <w:pPr>
              <w:pStyle w:val="NormalIndent"/>
            </w:pPr>
            <w:r>
              <w:t>Xem</w:t>
            </w:r>
            <w:r w:rsidR="0051058E">
              <w:t xml:space="preserve"> </w:t>
            </w:r>
            <w:r w:rsidR="009B063C">
              <w:t xml:space="preserve">bước </w:t>
            </w:r>
            <w:r>
              <w:t>(</w:t>
            </w:r>
            <w:r w:rsidR="009B063C">
              <w:t>1</w:t>
            </w:r>
            <w:r>
              <w:t>)</w:t>
            </w:r>
            <w:r w:rsidR="009B063C">
              <w:t xml:space="preserve"> mục 3.2: Quy trình quản lý chương trình </w:t>
            </w:r>
            <w:r w:rsidR="00662F96">
              <w:t>tích lũy</w:t>
            </w:r>
            <w:r w:rsidR="009B063C">
              <w:t>.</w:t>
            </w:r>
          </w:p>
        </w:tc>
      </w:tr>
      <w:tr w:rsidR="0054110B" w14:paraId="267E8407" w14:textId="77777777" w:rsidTr="0095658F">
        <w:tc>
          <w:tcPr>
            <w:tcW w:w="668" w:type="dxa"/>
          </w:tcPr>
          <w:p w14:paraId="76DEE20B" w14:textId="77777777" w:rsidR="0054110B" w:rsidRDefault="0054110B" w:rsidP="00C76597">
            <w:pPr>
              <w:pStyle w:val="NormalIndent"/>
            </w:pPr>
            <w:r>
              <w:t>3</w:t>
            </w:r>
          </w:p>
        </w:tc>
        <w:tc>
          <w:tcPr>
            <w:tcW w:w="2482" w:type="dxa"/>
          </w:tcPr>
          <w:p w14:paraId="5F92BC9A" w14:textId="77777777" w:rsidR="0054110B" w:rsidRDefault="0054110B" w:rsidP="00C76597">
            <w:pPr>
              <w:pStyle w:val="NormalIndent"/>
            </w:pPr>
            <w:r>
              <w:t>Sửa thông tin chương trình</w:t>
            </w:r>
          </w:p>
        </w:tc>
        <w:tc>
          <w:tcPr>
            <w:tcW w:w="2183" w:type="dxa"/>
          </w:tcPr>
          <w:p w14:paraId="1B5A3C7C" w14:textId="77777777" w:rsidR="0054110B" w:rsidRDefault="0054110B" w:rsidP="00C76597">
            <w:pPr>
              <w:pStyle w:val="NormalIndent"/>
            </w:pPr>
            <w:r>
              <w:t>Admin HO</w:t>
            </w:r>
          </w:p>
        </w:tc>
        <w:tc>
          <w:tcPr>
            <w:tcW w:w="4297" w:type="dxa"/>
          </w:tcPr>
          <w:p w14:paraId="6FCF2108" w14:textId="77777777" w:rsidR="0054110B" w:rsidRDefault="0054110B" w:rsidP="00C76597">
            <w:pPr>
              <w:pStyle w:val="NormalIndent"/>
            </w:pPr>
            <w:r>
              <w:t>Nếu chương trình trạng thái Chờ duyệt thì được sửa tất cả thông tin. Nếu chương trình trạng thái Hoạt động thì chỉ được sửa 1 số thông tin:</w:t>
            </w:r>
          </w:p>
          <w:p w14:paraId="783334C0" w14:textId="77777777" w:rsidR="0054110B" w:rsidRDefault="0054110B" w:rsidP="001A596A">
            <w:pPr>
              <w:pStyle w:val="TableBullet1"/>
            </w:pPr>
            <w:r>
              <w:t>Rút ngắn hoặc kéo dài thời gian chương trình</w:t>
            </w:r>
          </w:p>
          <w:p w14:paraId="5F7BABE6" w14:textId="77777777" w:rsidR="0054110B" w:rsidRDefault="0054110B" w:rsidP="001A596A">
            <w:pPr>
              <w:pStyle w:val="TableBullet1"/>
            </w:pPr>
            <w:r>
              <w:t>Thêm hoặc bớt khách hàng tham gia chương trình</w:t>
            </w:r>
          </w:p>
        </w:tc>
      </w:tr>
    </w:tbl>
    <w:p w14:paraId="7A2E2442" w14:textId="77777777" w:rsidR="00514103" w:rsidRDefault="00514103" w:rsidP="00514103">
      <w:pPr>
        <w:pStyle w:val="Heading5"/>
        <w:numPr>
          <w:ilvl w:val="0"/>
          <w:numId w:val="0"/>
        </w:numPr>
        <w:ind w:left="1008"/>
      </w:pPr>
    </w:p>
    <w:p w14:paraId="2FCEF3B4" w14:textId="77777777" w:rsidR="00514103" w:rsidRDefault="00514103">
      <w:pPr>
        <w:widowControl/>
        <w:spacing w:before="0" w:line="240" w:lineRule="auto"/>
        <w:ind w:left="0"/>
      </w:pPr>
      <w:r>
        <w:br w:type="page"/>
      </w:r>
    </w:p>
    <w:p w14:paraId="5E9BC27A" w14:textId="5731E299" w:rsidR="0054110B" w:rsidRDefault="0054110B" w:rsidP="0054110B">
      <w:pPr>
        <w:pStyle w:val="Heading5"/>
      </w:pPr>
      <w:r>
        <w:lastRenderedPageBreak/>
        <w:t>Ghi chú</w:t>
      </w:r>
    </w:p>
    <w:p w14:paraId="60459A4A" w14:textId="693CE86A" w:rsidR="001A596A" w:rsidRPr="001A596A" w:rsidRDefault="001A596A" w:rsidP="001A596A">
      <w:r>
        <w:t>N/A</w:t>
      </w:r>
    </w:p>
    <w:p w14:paraId="568F63BE" w14:textId="75D259C9" w:rsidR="0051058E" w:rsidRDefault="00386B68" w:rsidP="0051058E">
      <w:pPr>
        <w:pStyle w:val="Heading4"/>
      </w:pPr>
      <w:r>
        <w:t xml:space="preserve">Chức năng </w:t>
      </w:r>
      <w:r w:rsidR="0051058E">
        <w:t>quản lý chương trình trưng bày</w:t>
      </w:r>
    </w:p>
    <w:p w14:paraId="55F249C9" w14:textId="77777777" w:rsidR="0051058E" w:rsidRDefault="0051058E" w:rsidP="0051058E">
      <w:pPr>
        <w:pStyle w:val="Heading5"/>
      </w:pPr>
      <w:r>
        <w:t>Diễn giải</w:t>
      </w:r>
    </w:p>
    <w:p w14:paraId="4B059516" w14:textId="77777777" w:rsidR="0051058E" w:rsidRDefault="0051058E" w:rsidP="0051058E">
      <w:r>
        <w:t>Cho phép Admin HO khai báo và tra cứu các chương trình trưng bày lên hệ thống:</w:t>
      </w:r>
    </w:p>
    <w:p w14:paraId="30354A81" w14:textId="77777777" w:rsidR="0051058E" w:rsidRDefault="0051058E" w:rsidP="00A00DA1">
      <w:pPr>
        <w:pStyle w:val="Bullet1"/>
      </w:pPr>
      <w:r>
        <w:t xml:space="preserve">Tra cứu </w:t>
      </w:r>
    </w:p>
    <w:p w14:paraId="077804B8" w14:textId="77777777" w:rsidR="0051058E" w:rsidRDefault="0051058E" w:rsidP="00A00DA1">
      <w:pPr>
        <w:pStyle w:val="Bullet1"/>
      </w:pPr>
      <w:r>
        <w:t>Tạo mới CTTB</w:t>
      </w:r>
    </w:p>
    <w:p w14:paraId="2259AFC2" w14:textId="77777777" w:rsidR="0051058E" w:rsidRDefault="0051058E" w:rsidP="00A00DA1">
      <w:pPr>
        <w:pStyle w:val="Bullet1"/>
      </w:pPr>
      <w:r>
        <w:t>Chỉnh sửa thông tin CTTB</w:t>
      </w:r>
    </w:p>
    <w:p w14:paraId="65B85FB2" w14:textId="77777777" w:rsidR="0051058E" w:rsidRDefault="0051058E" w:rsidP="0051058E">
      <w:pPr>
        <w:pStyle w:val="Heading5"/>
      </w:pPr>
      <w:r>
        <w:t>Quy trình</w:t>
      </w:r>
    </w:p>
    <w:p w14:paraId="6D3C0EAC" w14:textId="4697B5FF" w:rsidR="0051058E" w:rsidRPr="007335BB" w:rsidRDefault="00556210" w:rsidP="0051058E">
      <w:pPr>
        <w:jc w:val="center"/>
      </w:pPr>
      <w:r w:rsidRPr="00427AF9">
        <w:rPr>
          <w:szCs w:val="24"/>
        </w:rPr>
        <w:object w:dxaOrig="8520" w:dyaOrig="5793" w14:anchorId="13B309E5">
          <v:shape id="_x0000_i1046" type="#_x0000_t75" style="width:408pt;height:276pt" o:ole="">
            <v:imagedata r:id="rId56" o:title=""/>
          </v:shape>
          <o:OLEObject Type="Embed" ProgID="Visio.Drawing.11" ShapeID="_x0000_i1046" DrawAspect="Content" ObjectID="_1593959037" r:id="rId57"/>
        </w:object>
      </w:r>
    </w:p>
    <w:p w14:paraId="340BC29D" w14:textId="52810C63" w:rsidR="0051058E" w:rsidRDefault="0051058E" w:rsidP="0051058E">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482"/>
        <w:gridCol w:w="1440"/>
        <w:gridCol w:w="5040"/>
      </w:tblGrid>
      <w:tr w:rsidR="0051058E" w:rsidRPr="00191EEF" w14:paraId="0DA667E0"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235CAB1" w14:textId="77777777" w:rsidR="0051058E" w:rsidRPr="002020D6" w:rsidRDefault="0051058E" w:rsidP="00C76597">
            <w:pPr>
              <w:pStyle w:val="NormalIndent"/>
            </w:pPr>
            <w:r w:rsidRPr="002020D6">
              <w:t>TT</w:t>
            </w:r>
          </w:p>
        </w:tc>
        <w:tc>
          <w:tcPr>
            <w:tcW w:w="24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4ADB0FC" w14:textId="77777777" w:rsidR="0051058E" w:rsidRPr="002020D6" w:rsidRDefault="0051058E" w:rsidP="00C76597">
            <w:pPr>
              <w:pStyle w:val="NormalIndent"/>
            </w:pPr>
            <w:r>
              <w:t>Bước thực hiện</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66B6E5E" w14:textId="77777777" w:rsidR="0051058E" w:rsidRPr="002020D6" w:rsidRDefault="0051058E" w:rsidP="00C76597">
            <w:pPr>
              <w:pStyle w:val="NormalIndent"/>
            </w:pPr>
            <w:r w:rsidRPr="002020D6">
              <w:t>Người 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275D62D" w14:textId="77777777" w:rsidR="0051058E" w:rsidRPr="002020D6" w:rsidRDefault="0051058E" w:rsidP="00C76597">
            <w:pPr>
              <w:pStyle w:val="NormalIndent"/>
            </w:pPr>
            <w:r>
              <w:t>Mô tả</w:t>
            </w:r>
          </w:p>
        </w:tc>
      </w:tr>
      <w:tr w:rsidR="0051058E" w14:paraId="18B350E7" w14:textId="77777777" w:rsidTr="0095658F">
        <w:tc>
          <w:tcPr>
            <w:tcW w:w="668" w:type="dxa"/>
          </w:tcPr>
          <w:p w14:paraId="43EBA297" w14:textId="77777777" w:rsidR="0051058E" w:rsidRDefault="0051058E" w:rsidP="00C76597">
            <w:pPr>
              <w:pStyle w:val="NormalIndent"/>
            </w:pPr>
            <w:r>
              <w:t>1</w:t>
            </w:r>
          </w:p>
        </w:tc>
        <w:tc>
          <w:tcPr>
            <w:tcW w:w="2482" w:type="dxa"/>
          </w:tcPr>
          <w:p w14:paraId="41C946C2" w14:textId="77777777" w:rsidR="0051058E" w:rsidRDefault="0051058E" w:rsidP="00C76597">
            <w:pPr>
              <w:pStyle w:val="NormalIndent"/>
            </w:pPr>
            <w:r>
              <w:t>Tra cứu CTTB</w:t>
            </w:r>
          </w:p>
        </w:tc>
        <w:tc>
          <w:tcPr>
            <w:tcW w:w="1440" w:type="dxa"/>
          </w:tcPr>
          <w:p w14:paraId="61AC5A64" w14:textId="77777777" w:rsidR="0051058E" w:rsidRDefault="0051058E" w:rsidP="00C76597">
            <w:pPr>
              <w:pStyle w:val="NormalIndent"/>
            </w:pPr>
            <w:r>
              <w:t>Admin HO</w:t>
            </w:r>
          </w:p>
        </w:tc>
        <w:tc>
          <w:tcPr>
            <w:tcW w:w="5040" w:type="dxa"/>
          </w:tcPr>
          <w:p w14:paraId="2C1486F8" w14:textId="77777777" w:rsidR="0051058E" w:rsidRDefault="0051058E" w:rsidP="00F558A7">
            <w:pPr>
              <w:widowControl/>
              <w:autoSpaceDE w:val="0"/>
              <w:autoSpaceDN w:val="0"/>
              <w:adjustRightInd w:val="0"/>
              <w:spacing w:before="0" w:line="288" w:lineRule="auto"/>
              <w:ind w:left="0"/>
            </w:pPr>
            <w:r>
              <w:t>Admin HO có thể tra cứu thông tin CTTB. Các tiêu chí tìm kiếm:</w:t>
            </w:r>
          </w:p>
          <w:p w14:paraId="2A8AAD5D" w14:textId="77777777" w:rsidR="0051058E" w:rsidRDefault="0051058E" w:rsidP="00A00DA1">
            <w:pPr>
              <w:pStyle w:val="TableBullet1"/>
            </w:pPr>
            <w:r>
              <w:t>Mã/ Tên CTTB</w:t>
            </w:r>
          </w:p>
          <w:p w14:paraId="25299763" w14:textId="77777777" w:rsidR="0051058E" w:rsidRDefault="0051058E" w:rsidP="00A00DA1">
            <w:pPr>
              <w:pStyle w:val="TableBullet1"/>
            </w:pPr>
            <w:r>
              <w:t>Thời gian chạy</w:t>
            </w:r>
          </w:p>
          <w:p w14:paraId="47A17932" w14:textId="77777777" w:rsidR="0051058E" w:rsidRDefault="0051058E" w:rsidP="00A00DA1">
            <w:pPr>
              <w:pStyle w:val="TableBullet1"/>
            </w:pPr>
            <w:r>
              <w:t>Áp dụng tại Miền/Khu vực/ NPP</w:t>
            </w:r>
          </w:p>
        </w:tc>
      </w:tr>
      <w:tr w:rsidR="0051058E" w14:paraId="2E4CEB3F" w14:textId="77777777" w:rsidTr="0095658F">
        <w:tc>
          <w:tcPr>
            <w:tcW w:w="668" w:type="dxa"/>
          </w:tcPr>
          <w:p w14:paraId="32336A50" w14:textId="77777777" w:rsidR="0051058E" w:rsidRDefault="0051058E" w:rsidP="00C76597">
            <w:pPr>
              <w:pStyle w:val="NormalIndent"/>
            </w:pPr>
            <w:r>
              <w:t>2</w:t>
            </w:r>
          </w:p>
        </w:tc>
        <w:tc>
          <w:tcPr>
            <w:tcW w:w="2482" w:type="dxa"/>
          </w:tcPr>
          <w:p w14:paraId="798241F8" w14:textId="77777777" w:rsidR="0051058E" w:rsidRDefault="0051058E" w:rsidP="00C76597">
            <w:pPr>
              <w:pStyle w:val="NormalIndent"/>
            </w:pPr>
            <w:r>
              <w:t>Tạo mới CTTB</w:t>
            </w:r>
          </w:p>
        </w:tc>
        <w:tc>
          <w:tcPr>
            <w:tcW w:w="1440" w:type="dxa"/>
          </w:tcPr>
          <w:p w14:paraId="1529CF2B" w14:textId="77777777" w:rsidR="0051058E" w:rsidRDefault="0051058E" w:rsidP="00C76597">
            <w:pPr>
              <w:pStyle w:val="NormalIndent"/>
            </w:pPr>
            <w:r>
              <w:t>Admin HO</w:t>
            </w:r>
          </w:p>
        </w:tc>
        <w:tc>
          <w:tcPr>
            <w:tcW w:w="5040" w:type="dxa"/>
          </w:tcPr>
          <w:p w14:paraId="06420881" w14:textId="52438604" w:rsidR="0051058E" w:rsidRDefault="0024582E" w:rsidP="00C76597">
            <w:pPr>
              <w:pStyle w:val="NormalIndent"/>
            </w:pPr>
            <w:r>
              <w:t>Xem tại bước (1) mục 3.3 Nghiệp vụ quản lý chương trình trưng bày.</w:t>
            </w:r>
          </w:p>
        </w:tc>
      </w:tr>
      <w:tr w:rsidR="0051058E" w14:paraId="0EC68E97" w14:textId="77777777" w:rsidTr="0095658F">
        <w:tc>
          <w:tcPr>
            <w:tcW w:w="668" w:type="dxa"/>
          </w:tcPr>
          <w:p w14:paraId="57E99412" w14:textId="77777777" w:rsidR="0051058E" w:rsidRDefault="0051058E" w:rsidP="00C76597">
            <w:pPr>
              <w:pStyle w:val="NormalIndent"/>
            </w:pPr>
            <w:r>
              <w:t>3</w:t>
            </w:r>
          </w:p>
        </w:tc>
        <w:tc>
          <w:tcPr>
            <w:tcW w:w="2482" w:type="dxa"/>
          </w:tcPr>
          <w:p w14:paraId="36E25B9E" w14:textId="77777777" w:rsidR="0051058E" w:rsidRDefault="0051058E" w:rsidP="00C76597">
            <w:pPr>
              <w:pStyle w:val="NormalIndent"/>
            </w:pPr>
            <w:r>
              <w:t xml:space="preserve">Sửa thông tin chương </w:t>
            </w:r>
            <w:r>
              <w:lastRenderedPageBreak/>
              <w:t>trình</w:t>
            </w:r>
          </w:p>
        </w:tc>
        <w:tc>
          <w:tcPr>
            <w:tcW w:w="1440" w:type="dxa"/>
          </w:tcPr>
          <w:p w14:paraId="24E19783" w14:textId="77777777" w:rsidR="0051058E" w:rsidRDefault="0051058E" w:rsidP="00C76597">
            <w:pPr>
              <w:pStyle w:val="NormalIndent"/>
            </w:pPr>
            <w:r>
              <w:lastRenderedPageBreak/>
              <w:t>Admin HO</w:t>
            </w:r>
          </w:p>
        </w:tc>
        <w:tc>
          <w:tcPr>
            <w:tcW w:w="5040" w:type="dxa"/>
          </w:tcPr>
          <w:p w14:paraId="7D7E51A1" w14:textId="77777777" w:rsidR="0051058E" w:rsidRDefault="0051058E" w:rsidP="00C76597">
            <w:pPr>
              <w:pStyle w:val="NormalIndent"/>
            </w:pPr>
            <w:r>
              <w:t xml:space="preserve">Nếu chương trình trạng thái Chờ duyệt thì được </w:t>
            </w:r>
            <w:r>
              <w:lastRenderedPageBreak/>
              <w:t>sửa tất cả thông tin. Nếu chương trình trạng thái Hoạt động thì chỉ được sửa 1 số thông tin:</w:t>
            </w:r>
          </w:p>
          <w:p w14:paraId="720E93E8" w14:textId="77777777" w:rsidR="0051058E" w:rsidRDefault="0051058E" w:rsidP="00A00DA1">
            <w:pPr>
              <w:pStyle w:val="TableBullet1"/>
            </w:pPr>
            <w:r>
              <w:t>Rút ngắn hoặc kéo dài thời gian chương trình</w:t>
            </w:r>
          </w:p>
          <w:p w14:paraId="344D2664" w14:textId="77777777" w:rsidR="0051058E" w:rsidRDefault="0051058E" w:rsidP="00A00DA1">
            <w:pPr>
              <w:pStyle w:val="TableBullet1"/>
            </w:pPr>
            <w:r>
              <w:t>Thêm hoặc bớt khách hàng tham gia chương trình</w:t>
            </w:r>
          </w:p>
        </w:tc>
      </w:tr>
    </w:tbl>
    <w:p w14:paraId="7258FC89" w14:textId="77777777" w:rsidR="0051058E" w:rsidRDefault="0051058E" w:rsidP="0051058E">
      <w:pPr>
        <w:pStyle w:val="Heading5"/>
      </w:pPr>
      <w:r>
        <w:lastRenderedPageBreak/>
        <w:t>Ghi chú</w:t>
      </w:r>
    </w:p>
    <w:p w14:paraId="7A539DA0" w14:textId="74D2FB9B" w:rsidR="00A00DA1" w:rsidRPr="00A00DA1" w:rsidRDefault="00A00DA1" w:rsidP="00A00DA1">
      <w:r>
        <w:t>N/A</w:t>
      </w:r>
    </w:p>
    <w:p w14:paraId="137F1FFA" w14:textId="35C5E558" w:rsidR="00434F5E" w:rsidRDefault="00B27EA0" w:rsidP="008B1DDA">
      <w:pPr>
        <w:pStyle w:val="Heading4"/>
      </w:pPr>
      <w:r>
        <w:t>Chức năng p</w:t>
      </w:r>
      <w:r w:rsidR="00434F5E">
        <w:t>hân bổ ngân sách c</w:t>
      </w:r>
      <w:r w:rsidR="002207B0">
        <w:t>ho từng NPP</w:t>
      </w:r>
    </w:p>
    <w:p w14:paraId="7F95D736" w14:textId="46A68ACC" w:rsidR="008F173C" w:rsidRDefault="008F173C" w:rsidP="008F173C">
      <w:pPr>
        <w:pStyle w:val="Heading5"/>
      </w:pPr>
      <w:r>
        <w:t>Diễn giải</w:t>
      </w:r>
    </w:p>
    <w:p w14:paraId="2A922561" w14:textId="30242FAD" w:rsidR="009528BE" w:rsidRPr="00B27EA0" w:rsidRDefault="005D1BA7" w:rsidP="009528BE">
      <w:r>
        <w:t>Hàng tháng RSM thực hiện phân bổ ngân sách thực hiện các chương trình khuyến mãi hàng tháng cho các NPP. Trong quá trình bán hàng, RSM có thể điều chỉnh (tăng, giảm) ngân sách. Admin HO chịu trách nhiệm</w:t>
      </w:r>
      <w:r w:rsidR="0099796A">
        <w:t xml:space="preserve"> nhập dữ liệu lên hệ thống DMS.</w:t>
      </w:r>
    </w:p>
    <w:p w14:paraId="326E25A2" w14:textId="4EED8FE8" w:rsidR="008F173C" w:rsidRDefault="008F173C" w:rsidP="008F173C">
      <w:pPr>
        <w:pStyle w:val="Heading5"/>
      </w:pPr>
      <w:r>
        <w:t>Quy trình</w:t>
      </w:r>
    </w:p>
    <w:p w14:paraId="214A7432" w14:textId="659674E6" w:rsidR="00866BAD" w:rsidRPr="00866BAD" w:rsidRDefault="005A48FD" w:rsidP="00866BAD">
      <w:pPr>
        <w:ind w:left="0"/>
        <w:jc w:val="center"/>
      </w:pPr>
      <w:r w:rsidRPr="00427AF9">
        <w:rPr>
          <w:szCs w:val="24"/>
        </w:rPr>
        <w:object w:dxaOrig="9691" w:dyaOrig="7606" w14:anchorId="4437E272">
          <v:shape id="_x0000_i1047" type="#_x0000_t75" style="width:394.5pt;height:309pt" o:ole="">
            <v:imagedata r:id="rId58" o:title=""/>
          </v:shape>
          <o:OLEObject Type="Embed" ProgID="Visio.Drawing.11" ShapeID="_x0000_i1047" DrawAspect="Content" ObjectID="_1593959038" r:id="rId59"/>
        </w:object>
      </w:r>
    </w:p>
    <w:p w14:paraId="7E2790DE" w14:textId="17C4F121" w:rsidR="008F173C" w:rsidRDefault="008F173C" w:rsidP="008F173C">
      <w:pPr>
        <w:pStyle w:val="Heading5"/>
      </w:pPr>
      <w:r>
        <w:lastRenderedPageBreak/>
        <w:t xml:space="preserve">Mô tả </w:t>
      </w:r>
    </w:p>
    <w:tbl>
      <w:tblPr>
        <w:tblStyle w:val="TableGrid"/>
        <w:tblW w:w="9630" w:type="dxa"/>
        <w:tblInd w:w="288" w:type="dxa"/>
        <w:tblLayout w:type="fixed"/>
        <w:tblLook w:val="04A0" w:firstRow="1" w:lastRow="0" w:firstColumn="1" w:lastColumn="0" w:noHBand="0" w:noVBand="1"/>
      </w:tblPr>
      <w:tblGrid>
        <w:gridCol w:w="668"/>
        <w:gridCol w:w="2752"/>
        <w:gridCol w:w="1890"/>
        <w:gridCol w:w="4320"/>
      </w:tblGrid>
      <w:tr w:rsidR="000E68FB" w:rsidRPr="00191EEF" w14:paraId="23473E2C"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5D36FA4" w14:textId="77777777" w:rsidR="000E68FB" w:rsidRPr="002020D6" w:rsidRDefault="000E68FB"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B6EB7BA" w14:textId="77777777" w:rsidR="000E68FB" w:rsidRPr="002020D6" w:rsidRDefault="000E68FB" w:rsidP="00C76597">
            <w:pPr>
              <w:pStyle w:val="NormalIndent"/>
            </w:pPr>
            <w:r>
              <w:t>Bước thực hiện</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18B298C" w14:textId="77777777" w:rsidR="000E68FB" w:rsidRPr="002020D6" w:rsidRDefault="000E68FB" w:rsidP="00C76597">
            <w:pPr>
              <w:pStyle w:val="NormalIndent"/>
            </w:pPr>
            <w:r w:rsidRPr="002020D6">
              <w:t>Người thực hiện</w:t>
            </w:r>
          </w:p>
        </w:tc>
        <w:tc>
          <w:tcPr>
            <w:tcW w:w="43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2C5A491" w14:textId="77777777" w:rsidR="000E68FB" w:rsidRPr="002020D6" w:rsidRDefault="000E68FB" w:rsidP="00C76597">
            <w:pPr>
              <w:pStyle w:val="NormalIndent"/>
            </w:pPr>
            <w:r>
              <w:t>Mô tả</w:t>
            </w:r>
          </w:p>
        </w:tc>
      </w:tr>
      <w:tr w:rsidR="000E68FB" w14:paraId="6DB3C319" w14:textId="77777777" w:rsidTr="0095658F">
        <w:tc>
          <w:tcPr>
            <w:tcW w:w="668" w:type="dxa"/>
          </w:tcPr>
          <w:p w14:paraId="7F28DC3F" w14:textId="77777777" w:rsidR="000E68FB" w:rsidRDefault="000E68FB" w:rsidP="00C76597">
            <w:pPr>
              <w:pStyle w:val="NormalIndent"/>
              <w:numPr>
                <w:ilvl w:val="0"/>
                <w:numId w:val="31"/>
              </w:numPr>
            </w:pPr>
          </w:p>
        </w:tc>
        <w:tc>
          <w:tcPr>
            <w:tcW w:w="2752" w:type="dxa"/>
          </w:tcPr>
          <w:p w14:paraId="5D965AEA" w14:textId="197A12E7" w:rsidR="000E68FB" w:rsidRDefault="000E68FB" w:rsidP="00C76597">
            <w:pPr>
              <w:pStyle w:val="NormalIndent"/>
            </w:pPr>
            <w:r>
              <w:t>Phân bổ ngân sách tháng cho NPP</w:t>
            </w:r>
          </w:p>
        </w:tc>
        <w:tc>
          <w:tcPr>
            <w:tcW w:w="1890" w:type="dxa"/>
          </w:tcPr>
          <w:p w14:paraId="6C2AB0ED" w14:textId="7B33E37C" w:rsidR="000E68FB" w:rsidRDefault="000E68FB" w:rsidP="00C76597">
            <w:pPr>
              <w:pStyle w:val="NormalIndent"/>
            </w:pPr>
            <w:r>
              <w:t>Admin HO</w:t>
            </w:r>
          </w:p>
        </w:tc>
        <w:tc>
          <w:tcPr>
            <w:tcW w:w="4320" w:type="dxa"/>
          </w:tcPr>
          <w:p w14:paraId="3CD25FD8" w14:textId="47A14487" w:rsidR="000E68FB" w:rsidRDefault="000E68FB" w:rsidP="007541D1">
            <w:pPr>
              <w:widowControl/>
              <w:autoSpaceDE w:val="0"/>
              <w:autoSpaceDN w:val="0"/>
              <w:adjustRightInd w:val="0"/>
              <w:spacing w:before="0" w:line="288" w:lineRule="auto"/>
              <w:ind w:left="0"/>
            </w:pPr>
            <w:r>
              <w:t>Admin HO nhận kế hoạch ngân sách tháng của NPP</w:t>
            </w:r>
            <w:r w:rsidR="007756DE">
              <w:t xml:space="preserve"> vào hệ thống DMS. Admin HO có thể nhập trực tiếp từ giao diện màn hình hoặc import từ file excel</w:t>
            </w:r>
          </w:p>
        </w:tc>
      </w:tr>
      <w:tr w:rsidR="000E68FB" w:rsidRPr="00677895" w14:paraId="2E26B1B4" w14:textId="77777777" w:rsidTr="0095658F">
        <w:tc>
          <w:tcPr>
            <w:tcW w:w="668" w:type="dxa"/>
          </w:tcPr>
          <w:p w14:paraId="245089EC" w14:textId="77777777" w:rsidR="000E68FB" w:rsidRDefault="000E68FB" w:rsidP="00C76597">
            <w:pPr>
              <w:pStyle w:val="NormalIndent"/>
              <w:numPr>
                <w:ilvl w:val="0"/>
                <w:numId w:val="31"/>
              </w:numPr>
            </w:pPr>
          </w:p>
        </w:tc>
        <w:tc>
          <w:tcPr>
            <w:tcW w:w="2752" w:type="dxa"/>
          </w:tcPr>
          <w:p w14:paraId="40C7F5AE" w14:textId="10CED134" w:rsidR="000E68FB" w:rsidRDefault="007756DE" w:rsidP="00C76597">
            <w:pPr>
              <w:pStyle w:val="NormalIndent"/>
            </w:pPr>
            <w:r>
              <w:t>Điều chỉnh ngân sách tháng</w:t>
            </w:r>
          </w:p>
        </w:tc>
        <w:tc>
          <w:tcPr>
            <w:tcW w:w="1890" w:type="dxa"/>
          </w:tcPr>
          <w:p w14:paraId="5228F0F9" w14:textId="1844E8D9" w:rsidR="000E68FB" w:rsidRDefault="008328F6" w:rsidP="00C76597">
            <w:pPr>
              <w:pStyle w:val="NormalIndent"/>
            </w:pPr>
            <w:r>
              <w:t>Admin HO</w:t>
            </w:r>
          </w:p>
        </w:tc>
        <w:tc>
          <w:tcPr>
            <w:tcW w:w="4320" w:type="dxa"/>
          </w:tcPr>
          <w:p w14:paraId="3C4B41C3" w14:textId="0087CE21" w:rsidR="000E68FB" w:rsidRPr="009D5313" w:rsidRDefault="008328F6" w:rsidP="008328F6">
            <w:pPr>
              <w:pStyle w:val="TableBullet1"/>
              <w:numPr>
                <w:ilvl w:val="0"/>
                <w:numId w:val="0"/>
              </w:numPr>
            </w:pPr>
            <w:r w:rsidRPr="009D5313">
              <w:t>Admin HO điều chỉnh ngân sách của NPP</w:t>
            </w:r>
            <w:r w:rsidR="00ED1753" w:rsidRPr="009D5313">
              <w:t xml:space="preserve"> hàng tháng khi có yêu cầu từ RSM</w:t>
            </w:r>
          </w:p>
        </w:tc>
      </w:tr>
      <w:tr w:rsidR="000E68FB" w14:paraId="393D6F91" w14:textId="77777777" w:rsidTr="0095658F">
        <w:tc>
          <w:tcPr>
            <w:tcW w:w="668" w:type="dxa"/>
          </w:tcPr>
          <w:p w14:paraId="1D7C1465" w14:textId="77777777" w:rsidR="000E68FB" w:rsidRPr="009D5313" w:rsidRDefault="000E68FB" w:rsidP="00C76597">
            <w:pPr>
              <w:pStyle w:val="NormalIndent"/>
              <w:numPr>
                <w:ilvl w:val="0"/>
                <w:numId w:val="31"/>
              </w:numPr>
            </w:pPr>
          </w:p>
        </w:tc>
        <w:tc>
          <w:tcPr>
            <w:tcW w:w="2752" w:type="dxa"/>
          </w:tcPr>
          <w:p w14:paraId="3C271D8A" w14:textId="278E5E7A" w:rsidR="000E68FB" w:rsidRPr="009D5313" w:rsidRDefault="00315002" w:rsidP="00C76597">
            <w:pPr>
              <w:pStyle w:val="NormalIndent"/>
            </w:pPr>
            <w:r w:rsidRPr="009D5313">
              <w:t>Lưu dữ liệu ngân sách</w:t>
            </w:r>
          </w:p>
        </w:tc>
        <w:tc>
          <w:tcPr>
            <w:tcW w:w="1890" w:type="dxa"/>
          </w:tcPr>
          <w:p w14:paraId="43A50F79" w14:textId="1BCB33C8" w:rsidR="000E68FB" w:rsidRDefault="00315002" w:rsidP="00C76597">
            <w:pPr>
              <w:pStyle w:val="NormalIndent"/>
            </w:pPr>
            <w:r>
              <w:t>DMS</w:t>
            </w:r>
          </w:p>
        </w:tc>
        <w:tc>
          <w:tcPr>
            <w:tcW w:w="4320" w:type="dxa"/>
          </w:tcPr>
          <w:p w14:paraId="2E4F74B7" w14:textId="5D8E41BE" w:rsidR="000E68FB" w:rsidRDefault="00315002" w:rsidP="007541D1">
            <w:pPr>
              <w:autoSpaceDE w:val="0"/>
              <w:autoSpaceDN w:val="0"/>
              <w:adjustRightInd w:val="0"/>
              <w:spacing w:before="0" w:line="288" w:lineRule="auto"/>
              <w:ind w:left="0"/>
            </w:pPr>
            <w:r>
              <w:t>DMS lưu dữ liệu ngân sách kế hoạch tháng của NPP vào hệ thống. Trong trường hợp Admin HO chỉnh sửa thì hệ thống cần lưu được các thay đổi qua những lần cập nhật khác nhau.</w:t>
            </w:r>
          </w:p>
        </w:tc>
      </w:tr>
    </w:tbl>
    <w:p w14:paraId="0AB6897B" w14:textId="7963305D" w:rsidR="008F173C" w:rsidRDefault="008F173C" w:rsidP="008F173C">
      <w:pPr>
        <w:pStyle w:val="Heading5"/>
      </w:pPr>
      <w:r>
        <w:t>Ghi chú</w:t>
      </w:r>
    </w:p>
    <w:p w14:paraId="357CF7CE" w14:textId="163B7540" w:rsidR="00315002" w:rsidRPr="00315002" w:rsidRDefault="00315002" w:rsidP="00315002">
      <w:r>
        <w:t>N/A</w:t>
      </w:r>
    </w:p>
    <w:p w14:paraId="1DE712E1" w14:textId="77777777" w:rsidR="00351E82" w:rsidRDefault="00351E82" w:rsidP="00351E82">
      <w:pPr>
        <w:pStyle w:val="Heading4"/>
      </w:pPr>
      <w:r>
        <w:t>Chức năng duyệt đơn mua hàng của NPP</w:t>
      </w:r>
    </w:p>
    <w:p w14:paraId="44CBFE5B" w14:textId="77777777" w:rsidR="00351E82" w:rsidRDefault="00351E82" w:rsidP="00351E82">
      <w:pPr>
        <w:pStyle w:val="Heading5"/>
      </w:pPr>
      <w:r>
        <w:t>Diễn giải</w:t>
      </w:r>
    </w:p>
    <w:p w14:paraId="60E9C0DF" w14:textId="77777777" w:rsidR="00351E82" w:rsidRPr="00EE79B8" w:rsidRDefault="00351E82" w:rsidP="00351E82">
      <w:r>
        <w:t>Kế toán công ty cần phê duyệt các đơn đặt mua hàng của NPP trước khi đồng bộ sang hệ thống SAP.</w:t>
      </w:r>
    </w:p>
    <w:p w14:paraId="029926B9" w14:textId="77777777" w:rsidR="00351E82" w:rsidRDefault="00351E82" w:rsidP="00351E82">
      <w:pPr>
        <w:pStyle w:val="Heading5"/>
      </w:pPr>
      <w:r>
        <w:lastRenderedPageBreak/>
        <w:t>Quy trình</w:t>
      </w:r>
    </w:p>
    <w:p w14:paraId="486F3669" w14:textId="77777777" w:rsidR="00351E82" w:rsidRPr="007335BB" w:rsidRDefault="00351E82" w:rsidP="00351E82">
      <w:pPr>
        <w:jc w:val="center"/>
      </w:pPr>
      <w:r w:rsidRPr="00427AF9">
        <w:rPr>
          <w:szCs w:val="24"/>
        </w:rPr>
        <w:object w:dxaOrig="8806" w:dyaOrig="7575" w14:anchorId="07C4CD37">
          <v:shape id="_x0000_i1048" type="#_x0000_t75" style="width:423pt;height:365.25pt" o:ole="">
            <v:imagedata r:id="rId60" o:title=""/>
          </v:shape>
          <o:OLEObject Type="Embed" ProgID="Visio.Drawing.11" ShapeID="_x0000_i1048" DrawAspect="Content" ObjectID="_1593959039" r:id="rId61"/>
        </w:object>
      </w:r>
    </w:p>
    <w:p w14:paraId="6D87449E" w14:textId="77777777" w:rsidR="00351E82" w:rsidRDefault="00351E82" w:rsidP="00351E82">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572"/>
        <w:gridCol w:w="2070"/>
        <w:gridCol w:w="4320"/>
      </w:tblGrid>
      <w:tr w:rsidR="00351E82" w:rsidRPr="00191EEF" w14:paraId="0C220AC8"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9605682" w14:textId="77777777" w:rsidR="00351E82" w:rsidRPr="002020D6" w:rsidRDefault="00351E82"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FE3B5D4" w14:textId="77777777" w:rsidR="00351E82" w:rsidRPr="002020D6" w:rsidRDefault="00351E82"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DC388EA" w14:textId="77777777" w:rsidR="00351E82" w:rsidRPr="002020D6" w:rsidRDefault="00351E82" w:rsidP="00C76597">
            <w:pPr>
              <w:pStyle w:val="NormalIndent"/>
            </w:pPr>
            <w:r w:rsidRPr="002020D6">
              <w:t>Người thực hiện</w:t>
            </w:r>
          </w:p>
        </w:tc>
        <w:tc>
          <w:tcPr>
            <w:tcW w:w="43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1685F70" w14:textId="77777777" w:rsidR="00351E82" w:rsidRPr="002020D6" w:rsidRDefault="00351E82" w:rsidP="00C76597">
            <w:pPr>
              <w:pStyle w:val="NormalIndent"/>
            </w:pPr>
            <w:r>
              <w:t>Mô tả</w:t>
            </w:r>
          </w:p>
        </w:tc>
      </w:tr>
      <w:tr w:rsidR="00351E82" w14:paraId="7EB16941" w14:textId="77777777" w:rsidTr="0095658F">
        <w:tc>
          <w:tcPr>
            <w:tcW w:w="668" w:type="dxa"/>
          </w:tcPr>
          <w:p w14:paraId="11044BE3" w14:textId="77777777" w:rsidR="00351E82" w:rsidRDefault="00351E82" w:rsidP="00C76597">
            <w:pPr>
              <w:pStyle w:val="NormalIndent"/>
              <w:numPr>
                <w:ilvl w:val="0"/>
                <w:numId w:val="31"/>
              </w:numPr>
            </w:pPr>
          </w:p>
        </w:tc>
        <w:tc>
          <w:tcPr>
            <w:tcW w:w="2572" w:type="dxa"/>
          </w:tcPr>
          <w:p w14:paraId="6CE003E7" w14:textId="77777777" w:rsidR="00351E82" w:rsidRDefault="00351E82" w:rsidP="00C76597">
            <w:pPr>
              <w:pStyle w:val="NormalIndent"/>
            </w:pPr>
            <w:r>
              <w:t>Tìm kiếm đơn mua hàng của NPP</w:t>
            </w:r>
          </w:p>
        </w:tc>
        <w:tc>
          <w:tcPr>
            <w:tcW w:w="2070" w:type="dxa"/>
          </w:tcPr>
          <w:p w14:paraId="690296D9" w14:textId="77777777" w:rsidR="00351E82" w:rsidRDefault="00351E82" w:rsidP="00C76597">
            <w:pPr>
              <w:pStyle w:val="NormalIndent"/>
            </w:pPr>
            <w:r>
              <w:t>Kế toán công ty</w:t>
            </w:r>
          </w:p>
        </w:tc>
        <w:tc>
          <w:tcPr>
            <w:tcW w:w="4320" w:type="dxa"/>
          </w:tcPr>
          <w:p w14:paraId="2361EC42" w14:textId="77777777" w:rsidR="00351E82" w:rsidRDefault="00351E82" w:rsidP="005A48FD">
            <w:pPr>
              <w:widowControl/>
              <w:autoSpaceDE w:val="0"/>
              <w:autoSpaceDN w:val="0"/>
              <w:adjustRightInd w:val="0"/>
              <w:spacing w:before="0" w:line="288" w:lineRule="auto"/>
              <w:ind w:left="0"/>
            </w:pPr>
            <w:r>
              <w:t>Kế toán công ty tìm kiếm đơn mua hàng của NPP cần duyệt</w:t>
            </w:r>
          </w:p>
        </w:tc>
      </w:tr>
      <w:tr w:rsidR="00351E82" w:rsidRPr="009D5313" w14:paraId="67157CD1" w14:textId="77777777" w:rsidTr="0095658F">
        <w:tc>
          <w:tcPr>
            <w:tcW w:w="668" w:type="dxa"/>
          </w:tcPr>
          <w:p w14:paraId="771FD52D" w14:textId="77777777" w:rsidR="00351E82" w:rsidRDefault="00351E82" w:rsidP="00C76597">
            <w:pPr>
              <w:pStyle w:val="NormalIndent"/>
              <w:numPr>
                <w:ilvl w:val="0"/>
                <w:numId w:val="31"/>
              </w:numPr>
            </w:pPr>
          </w:p>
        </w:tc>
        <w:tc>
          <w:tcPr>
            <w:tcW w:w="2572" w:type="dxa"/>
          </w:tcPr>
          <w:p w14:paraId="1B421536" w14:textId="77777777" w:rsidR="00351E82" w:rsidRDefault="00351E82" w:rsidP="00C76597">
            <w:pPr>
              <w:pStyle w:val="NormalIndent"/>
            </w:pPr>
            <w:r>
              <w:t>Phê duyệt</w:t>
            </w:r>
          </w:p>
        </w:tc>
        <w:tc>
          <w:tcPr>
            <w:tcW w:w="2070" w:type="dxa"/>
          </w:tcPr>
          <w:p w14:paraId="513487D1" w14:textId="77777777" w:rsidR="00351E82" w:rsidRDefault="00351E82" w:rsidP="00C76597">
            <w:pPr>
              <w:pStyle w:val="NormalIndent"/>
            </w:pPr>
            <w:r>
              <w:t>Kế toán công ty</w:t>
            </w:r>
          </w:p>
        </w:tc>
        <w:tc>
          <w:tcPr>
            <w:tcW w:w="4320" w:type="dxa"/>
          </w:tcPr>
          <w:p w14:paraId="674B368A" w14:textId="77777777" w:rsidR="00351E82" w:rsidRDefault="00351E82" w:rsidP="00C76597">
            <w:pPr>
              <w:pStyle w:val="NormalIndent"/>
            </w:pPr>
            <w:r>
              <w:t>Kế toán công ty phê duyệt các đơn hàng:</w:t>
            </w:r>
          </w:p>
          <w:p w14:paraId="4B782F43" w14:textId="77777777" w:rsidR="00351E82" w:rsidRDefault="00351E82" w:rsidP="005A48FD">
            <w:pPr>
              <w:pStyle w:val="TableBullet1"/>
            </w:pPr>
            <w:r>
              <w:t>Phê duyệt: DMS sẽ đồng bộ đơn hàng sang SAP. Kết thúc quy trình</w:t>
            </w:r>
          </w:p>
          <w:p w14:paraId="5CBA0317" w14:textId="77777777" w:rsidR="00351E82" w:rsidRPr="00677895" w:rsidRDefault="00351E82" w:rsidP="005A48FD">
            <w:pPr>
              <w:pStyle w:val="TableBullet1"/>
              <w:rPr>
                <w:lang w:val="fr-FR"/>
              </w:rPr>
            </w:pPr>
            <w:r w:rsidRPr="00677895">
              <w:rPr>
                <w:lang w:val="fr-FR"/>
              </w:rPr>
              <w:t xml:space="preserve">Từ chối: Chuyển qua bước </w:t>
            </w:r>
            <w:r>
              <w:rPr>
                <w:lang w:val="fr-FR"/>
              </w:rPr>
              <w:t>3</w:t>
            </w:r>
          </w:p>
        </w:tc>
      </w:tr>
      <w:tr w:rsidR="00351E82" w14:paraId="579AE44C" w14:textId="77777777" w:rsidTr="0095658F">
        <w:tc>
          <w:tcPr>
            <w:tcW w:w="668" w:type="dxa"/>
          </w:tcPr>
          <w:p w14:paraId="3E625A9B" w14:textId="77777777" w:rsidR="00351E82" w:rsidRPr="00677895" w:rsidRDefault="00351E82" w:rsidP="00C76597">
            <w:pPr>
              <w:pStyle w:val="NormalIndent"/>
              <w:numPr>
                <w:ilvl w:val="0"/>
                <w:numId w:val="31"/>
              </w:numPr>
              <w:rPr>
                <w:lang w:val="fr-FR"/>
              </w:rPr>
            </w:pPr>
          </w:p>
        </w:tc>
        <w:tc>
          <w:tcPr>
            <w:tcW w:w="2572" w:type="dxa"/>
          </w:tcPr>
          <w:p w14:paraId="5E3ACFBD" w14:textId="77777777" w:rsidR="00351E82" w:rsidRPr="00677895" w:rsidRDefault="00351E82" w:rsidP="00C76597">
            <w:pPr>
              <w:pStyle w:val="NormalIndent"/>
              <w:rPr>
                <w:lang w:val="fr-FR"/>
              </w:rPr>
            </w:pPr>
            <w:r>
              <w:rPr>
                <w:snapToGrid/>
                <w:lang w:val="fr-FR"/>
              </w:rPr>
              <w:t>Sửa đơn hàng</w:t>
            </w:r>
          </w:p>
        </w:tc>
        <w:tc>
          <w:tcPr>
            <w:tcW w:w="2070" w:type="dxa"/>
          </w:tcPr>
          <w:p w14:paraId="114060ED" w14:textId="77777777" w:rsidR="00351E82" w:rsidRDefault="00351E82" w:rsidP="00C76597">
            <w:pPr>
              <w:pStyle w:val="NormalIndent"/>
            </w:pPr>
            <w:r>
              <w:t>Admin NPP</w:t>
            </w:r>
          </w:p>
        </w:tc>
        <w:tc>
          <w:tcPr>
            <w:tcW w:w="4320" w:type="dxa"/>
          </w:tcPr>
          <w:p w14:paraId="6DD320B6" w14:textId="77777777" w:rsidR="00351E82" w:rsidRDefault="00351E82" w:rsidP="005A48FD">
            <w:pPr>
              <w:autoSpaceDE w:val="0"/>
              <w:autoSpaceDN w:val="0"/>
              <w:adjustRightInd w:val="0"/>
              <w:spacing w:before="0" w:line="288" w:lineRule="auto"/>
              <w:ind w:left="0"/>
            </w:pPr>
            <w:r>
              <w:t>Tham khảo bước 1 mục 3.5: Quy trình NPP đặt mua hàng công ty</w:t>
            </w:r>
          </w:p>
        </w:tc>
      </w:tr>
    </w:tbl>
    <w:p w14:paraId="6C350CF3" w14:textId="77777777" w:rsidR="00351E82" w:rsidRDefault="00351E82" w:rsidP="00351E82">
      <w:pPr>
        <w:pStyle w:val="Heading5"/>
      </w:pPr>
      <w:r>
        <w:t>Ghi chú</w:t>
      </w:r>
    </w:p>
    <w:p w14:paraId="4A3EC235" w14:textId="77777777" w:rsidR="00351E82" w:rsidRPr="002E2E34" w:rsidRDefault="00351E82" w:rsidP="00351E82">
      <w:r>
        <w:t>N/A</w:t>
      </w:r>
    </w:p>
    <w:p w14:paraId="64AD55E0" w14:textId="77777777" w:rsidR="00351E82" w:rsidRDefault="00351E82" w:rsidP="00351E82">
      <w:pPr>
        <w:pStyle w:val="Heading4"/>
      </w:pPr>
      <w:r>
        <w:t>Chức năng phê duyệt kiểm kê kho NPP</w:t>
      </w:r>
    </w:p>
    <w:p w14:paraId="68C45E6B" w14:textId="77777777" w:rsidR="00351E82" w:rsidRDefault="00351E82" w:rsidP="00351E82">
      <w:pPr>
        <w:pStyle w:val="Heading5"/>
      </w:pPr>
      <w:r>
        <w:t>Diễn giải</w:t>
      </w:r>
    </w:p>
    <w:p w14:paraId="50672C3A" w14:textId="77777777" w:rsidR="00351E82" w:rsidRDefault="00351E82" w:rsidP="00351E82">
      <w:r>
        <w:t xml:space="preserve">Khi Admin NPP hoàn thành kiểm kê kho, Admin HO thực hiện phê duyệt để hệ thống tự động </w:t>
      </w:r>
      <w:r>
        <w:lastRenderedPageBreak/>
        <w:t>cập nhật kho theo kết quả kiểm kê.</w:t>
      </w:r>
    </w:p>
    <w:p w14:paraId="2118827E" w14:textId="77777777" w:rsidR="00351E82" w:rsidRDefault="00351E82" w:rsidP="00351E82">
      <w:pPr>
        <w:pStyle w:val="Heading5"/>
      </w:pPr>
      <w:r>
        <w:t>Quy trình</w:t>
      </w:r>
    </w:p>
    <w:p w14:paraId="4452D1F2" w14:textId="77777777" w:rsidR="00351E82" w:rsidRPr="007335BB" w:rsidRDefault="00351E82" w:rsidP="00351E82">
      <w:pPr>
        <w:jc w:val="center"/>
      </w:pPr>
      <w:r w:rsidRPr="00427AF9">
        <w:rPr>
          <w:szCs w:val="24"/>
        </w:rPr>
        <w:object w:dxaOrig="9226" w:dyaOrig="6571" w14:anchorId="240166F0">
          <v:shape id="_x0000_i1049" type="#_x0000_t75" style="width:375pt;height:267pt" o:ole="">
            <v:imagedata r:id="rId62" o:title=""/>
          </v:shape>
          <o:OLEObject Type="Embed" ProgID="Visio.Drawing.11" ShapeID="_x0000_i1049" DrawAspect="Content" ObjectID="_1593959040" r:id="rId63"/>
        </w:object>
      </w:r>
    </w:p>
    <w:p w14:paraId="384D1744" w14:textId="77777777" w:rsidR="00351E82" w:rsidRDefault="00351E82" w:rsidP="00351E82">
      <w:pPr>
        <w:pStyle w:val="Heading5"/>
      </w:pPr>
      <w:r>
        <w:t>Mô tả</w:t>
      </w:r>
    </w:p>
    <w:tbl>
      <w:tblPr>
        <w:tblStyle w:val="TableGrid"/>
        <w:tblW w:w="9618" w:type="dxa"/>
        <w:tblInd w:w="288" w:type="dxa"/>
        <w:tblLayout w:type="fixed"/>
        <w:tblLook w:val="04A0" w:firstRow="1" w:lastRow="0" w:firstColumn="1" w:lastColumn="0" w:noHBand="0" w:noVBand="1"/>
      </w:tblPr>
      <w:tblGrid>
        <w:gridCol w:w="668"/>
        <w:gridCol w:w="2572"/>
        <w:gridCol w:w="1842"/>
        <w:gridCol w:w="4536"/>
      </w:tblGrid>
      <w:tr w:rsidR="00351E82" w:rsidRPr="00191EEF" w14:paraId="1D318735"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826A31" w14:textId="77777777" w:rsidR="00351E82" w:rsidRPr="002020D6" w:rsidRDefault="00351E82"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6308F27" w14:textId="77777777" w:rsidR="00351E82" w:rsidRPr="002020D6" w:rsidRDefault="00351E82" w:rsidP="00C76597">
            <w:pPr>
              <w:pStyle w:val="NormalIndent"/>
            </w:pPr>
            <w:r>
              <w:t>Bước thực hiện</w:t>
            </w:r>
          </w:p>
        </w:tc>
        <w:tc>
          <w:tcPr>
            <w:tcW w:w="1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FF08B3C" w14:textId="77777777" w:rsidR="00351E82" w:rsidRPr="002020D6" w:rsidRDefault="00351E82" w:rsidP="00C76597">
            <w:pPr>
              <w:pStyle w:val="NormalIndent"/>
            </w:pPr>
            <w:r w:rsidRPr="002020D6">
              <w:t>Người thực hiện</w:t>
            </w:r>
          </w:p>
        </w:tc>
        <w:tc>
          <w:tcPr>
            <w:tcW w:w="45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A1A4764" w14:textId="77777777" w:rsidR="00351E82" w:rsidRPr="002020D6" w:rsidRDefault="00351E82" w:rsidP="00C76597">
            <w:pPr>
              <w:pStyle w:val="NormalIndent"/>
            </w:pPr>
            <w:r>
              <w:t>Mô tả</w:t>
            </w:r>
          </w:p>
        </w:tc>
      </w:tr>
      <w:tr w:rsidR="00351E82" w14:paraId="51CA9A6A" w14:textId="77777777" w:rsidTr="0095658F">
        <w:tc>
          <w:tcPr>
            <w:tcW w:w="668" w:type="dxa"/>
          </w:tcPr>
          <w:p w14:paraId="101CBD25" w14:textId="77777777" w:rsidR="00351E82" w:rsidRDefault="00351E82" w:rsidP="00C76597">
            <w:pPr>
              <w:pStyle w:val="NormalIndent"/>
            </w:pPr>
            <w:r>
              <w:t>1</w:t>
            </w:r>
          </w:p>
        </w:tc>
        <w:tc>
          <w:tcPr>
            <w:tcW w:w="2572" w:type="dxa"/>
          </w:tcPr>
          <w:p w14:paraId="3990F375" w14:textId="77777777" w:rsidR="00351E82" w:rsidRDefault="00351E82" w:rsidP="00C76597">
            <w:pPr>
              <w:pStyle w:val="NormalIndent"/>
            </w:pPr>
            <w:r>
              <w:t>Tìm kiếm đợt kiểm kê</w:t>
            </w:r>
          </w:p>
        </w:tc>
        <w:tc>
          <w:tcPr>
            <w:tcW w:w="1842" w:type="dxa"/>
          </w:tcPr>
          <w:p w14:paraId="08D8A021" w14:textId="77777777" w:rsidR="00351E82" w:rsidRDefault="00351E82" w:rsidP="00C76597">
            <w:pPr>
              <w:pStyle w:val="NormalIndent"/>
            </w:pPr>
            <w:r>
              <w:t>Admin HO</w:t>
            </w:r>
          </w:p>
        </w:tc>
        <w:tc>
          <w:tcPr>
            <w:tcW w:w="4536" w:type="dxa"/>
          </w:tcPr>
          <w:p w14:paraId="7983D68B" w14:textId="77777777" w:rsidR="00351E82" w:rsidRDefault="00351E82" w:rsidP="005A48FD">
            <w:pPr>
              <w:widowControl/>
              <w:autoSpaceDE w:val="0"/>
              <w:autoSpaceDN w:val="0"/>
              <w:adjustRightInd w:val="0"/>
              <w:spacing w:before="0" w:line="288" w:lineRule="auto"/>
              <w:ind w:left="0"/>
            </w:pPr>
            <w:r>
              <w:t>Admin HO tìm kiếm các đợt kiểm kê cần phê duyệt</w:t>
            </w:r>
          </w:p>
        </w:tc>
      </w:tr>
      <w:tr w:rsidR="00351E82" w:rsidRPr="009D5313" w14:paraId="6193B563" w14:textId="77777777" w:rsidTr="0095658F">
        <w:tc>
          <w:tcPr>
            <w:tcW w:w="668" w:type="dxa"/>
          </w:tcPr>
          <w:p w14:paraId="6492C187" w14:textId="77777777" w:rsidR="00351E82" w:rsidRDefault="00351E82" w:rsidP="00C76597">
            <w:pPr>
              <w:pStyle w:val="NormalIndent"/>
            </w:pPr>
            <w:r>
              <w:t>2</w:t>
            </w:r>
          </w:p>
        </w:tc>
        <w:tc>
          <w:tcPr>
            <w:tcW w:w="2572" w:type="dxa"/>
          </w:tcPr>
          <w:p w14:paraId="6D173CE5" w14:textId="77777777" w:rsidR="00351E82" w:rsidRDefault="00351E82" w:rsidP="00C76597">
            <w:pPr>
              <w:pStyle w:val="NormalIndent"/>
            </w:pPr>
            <w:r>
              <w:t>Phê duyệt</w:t>
            </w:r>
          </w:p>
          <w:p w14:paraId="2F8809C4" w14:textId="77777777" w:rsidR="00351E82" w:rsidRDefault="00351E82" w:rsidP="00C76597">
            <w:pPr>
              <w:pStyle w:val="NormalIndent"/>
            </w:pPr>
          </w:p>
        </w:tc>
        <w:tc>
          <w:tcPr>
            <w:tcW w:w="1842" w:type="dxa"/>
          </w:tcPr>
          <w:p w14:paraId="10EB5F53" w14:textId="77777777" w:rsidR="00351E82" w:rsidRDefault="00351E82" w:rsidP="00C76597">
            <w:pPr>
              <w:pStyle w:val="NormalIndent"/>
            </w:pPr>
            <w:r>
              <w:t>Admin HO</w:t>
            </w:r>
          </w:p>
        </w:tc>
        <w:tc>
          <w:tcPr>
            <w:tcW w:w="4536" w:type="dxa"/>
          </w:tcPr>
          <w:p w14:paraId="30B4B2B1" w14:textId="77777777" w:rsidR="00351E82" w:rsidRDefault="00351E82" w:rsidP="00C76597">
            <w:pPr>
              <w:pStyle w:val="NormalIndent"/>
            </w:pPr>
            <w:r>
              <w:t>Admin HO phê duyệt kết quả:</w:t>
            </w:r>
          </w:p>
          <w:p w14:paraId="1F380B57" w14:textId="77777777" w:rsidR="00351E82" w:rsidRDefault="00351E82" w:rsidP="00C76597">
            <w:pPr>
              <w:pStyle w:val="NormalIndent"/>
              <w:numPr>
                <w:ilvl w:val="0"/>
                <w:numId w:val="7"/>
              </w:numPr>
            </w:pPr>
            <w:r>
              <w:t xml:space="preserve">Chấp nhận: Chuyển qua bước 3. </w:t>
            </w:r>
          </w:p>
          <w:p w14:paraId="4417D6AE" w14:textId="77777777" w:rsidR="00351E82" w:rsidRPr="00677895" w:rsidRDefault="00351E82" w:rsidP="00C76597">
            <w:pPr>
              <w:pStyle w:val="NormalIndent"/>
              <w:numPr>
                <w:ilvl w:val="0"/>
                <w:numId w:val="7"/>
              </w:numPr>
              <w:rPr>
                <w:lang w:val="fr-FR"/>
              </w:rPr>
            </w:pPr>
            <w:r w:rsidRPr="00677895">
              <w:rPr>
                <w:lang w:val="fr-FR"/>
              </w:rPr>
              <w:t>Từ chối: Chuyển qua bước 4.</w:t>
            </w:r>
          </w:p>
        </w:tc>
      </w:tr>
      <w:tr w:rsidR="00351E82" w14:paraId="29EB572C" w14:textId="77777777" w:rsidTr="0095658F">
        <w:tc>
          <w:tcPr>
            <w:tcW w:w="668" w:type="dxa"/>
          </w:tcPr>
          <w:p w14:paraId="7AA2918B" w14:textId="77777777" w:rsidR="00351E82" w:rsidRDefault="00351E82" w:rsidP="00C76597">
            <w:pPr>
              <w:pStyle w:val="NormalIndent"/>
            </w:pPr>
            <w:r>
              <w:t>3</w:t>
            </w:r>
          </w:p>
        </w:tc>
        <w:tc>
          <w:tcPr>
            <w:tcW w:w="2572" w:type="dxa"/>
          </w:tcPr>
          <w:p w14:paraId="49B687FE" w14:textId="77777777" w:rsidR="00351E82" w:rsidRDefault="00351E82" w:rsidP="00C76597">
            <w:pPr>
              <w:pStyle w:val="NormalIndent"/>
            </w:pPr>
            <w:r>
              <w:t>Cập nhật kho</w:t>
            </w:r>
          </w:p>
        </w:tc>
        <w:tc>
          <w:tcPr>
            <w:tcW w:w="1842" w:type="dxa"/>
          </w:tcPr>
          <w:p w14:paraId="7A8BF6E8" w14:textId="77777777" w:rsidR="00351E82" w:rsidRDefault="00351E82" w:rsidP="00C76597">
            <w:pPr>
              <w:pStyle w:val="NormalIndent"/>
            </w:pPr>
            <w:r>
              <w:t>DMS</w:t>
            </w:r>
          </w:p>
        </w:tc>
        <w:tc>
          <w:tcPr>
            <w:tcW w:w="4536" w:type="dxa"/>
          </w:tcPr>
          <w:p w14:paraId="668C281A" w14:textId="77777777" w:rsidR="00351E82" w:rsidRDefault="00351E82" w:rsidP="005A48FD">
            <w:pPr>
              <w:autoSpaceDE w:val="0"/>
              <w:autoSpaceDN w:val="0"/>
              <w:adjustRightInd w:val="0"/>
              <w:spacing w:line="288" w:lineRule="auto"/>
              <w:ind w:left="0"/>
            </w:pPr>
            <w:r>
              <w:t>Hệ thống DMS cập nhật kho NPP theo kết quả kiểm kê. Kết thúc quy trình.</w:t>
            </w:r>
          </w:p>
        </w:tc>
      </w:tr>
      <w:tr w:rsidR="00351E82" w14:paraId="65D3F7C0" w14:textId="77777777" w:rsidTr="0095658F">
        <w:tc>
          <w:tcPr>
            <w:tcW w:w="668" w:type="dxa"/>
          </w:tcPr>
          <w:p w14:paraId="447BF1C6" w14:textId="77777777" w:rsidR="00351E82" w:rsidRDefault="00351E82" w:rsidP="00C76597">
            <w:pPr>
              <w:pStyle w:val="NormalIndent"/>
            </w:pPr>
            <w:r>
              <w:t>4</w:t>
            </w:r>
          </w:p>
        </w:tc>
        <w:tc>
          <w:tcPr>
            <w:tcW w:w="2572" w:type="dxa"/>
          </w:tcPr>
          <w:p w14:paraId="61F71B02" w14:textId="77777777" w:rsidR="00351E82" w:rsidRPr="008A0007" w:rsidRDefault="00351E82" w:rsidP="00C76597">
            <w:pPr>
              <w:pStyle w:val="NormalIndent"/>
            </w:pPr>
            <w:r>
              <w:t>Quy trình kiểm kê kho tại NPP</w:t>
            </w:r>
          </w:p>
        </w:tc>
        <w:tc>
          <w:tcPr>
            <w:tcW w:w="1842" w:type="dxa"/>
          </w:tcPr>
          <w:p w14:paraId="5FD41303" w14:textId="77777777" w:rsidR="00351E82" w:rsidRDefault="00351E82" w:rsidP="00C76597">
            <w:pPr>
              <w:pStyle w:val="NormalIndent"/>
            </w:pPr>
            <w:r>
              <w:t>Admin NPP</w:t>
            </w:r>
          </w:p>
        </w:tc>
        <w:tc>
          <w:tcPr>
            <w:tcW w:w="4536" w:type="dxa"/>
          </w:tcPr>
          <w:p w14:paraId="65EA3A85" w14:textId="77777777" w:rsidR="00351E82" w:rsidRDefault="00351E82" w:rsidP="00C76597">
            <w:pPr>
              <w:pStyle w:val="NormalIndent"/>
            </w:pPr>
            <w:r>
              <w:t>Chi tiết tham khảo quy trình kiểm kê/ điều chỉnh kho tại NPP.</w:t>
            </w:r>
          </w:p>
        </w:tc>
      </w:tr>
    </w:tbl>
    <w:p w14:paraId="0FD46F1F" w14:textId="77777777" w:rsidR="00351E82" w:rsidRDefault="00351E82" w:rsidP="00351E82">
      <w:pPr>
        <w:pStyle w:val="Heading5"/>
      </w:pPr>
      <w:r>
        <w:t>Ghi chú</w:t>
      </w:r>
    </w:p>
    <w:p w14:paraId="63B7C117" w14:textId="77777777" w:rsidR="00351E82" w:rsidRPr="005532AD" w:rsidRDefault="00351E82" w:rsidP="00351E82">
      <w:r>
        <w:t>N/A</w:t>
      </w:r>
    </w:p>
    <w:p w14:paraId="1B777E7A" w14:textId="77777777" w:rsidR="00351E82" w:rsidRDefault="00351E82" w:rsidP="00351E82">
      <w:pPr>
        <w:pStyle w:val="Heading4"/>
      </w:pPr>
      <w:r>
        <w:t>Chức năng phê duyệt điều chỉnh kho NPP</w:t>
      </w:r>
    </w:p>
    <w:p w14:paraId="523BD01B" w14:textId="77777777" w:rsidR="00351E82" w:rsidRDefault="00351E82" w:rsidP="00351E82">
      <w:pPr>
        <w:pStyle w:val="Heading5"/>
      </w:pPr>
      <w:r>
        <w:t>Diễn giải</w:t>
      </w:r>
    </w:p>
    <w:p w14:paraId="5BAB8814" w14:textId="77777777" w:rsidR="00351E82" w:rsidRDefault="00351E82" w:rsidP="00351E82">
      <w:r>
        <w:t>Sau khi NPP tạo giao dịch điều chỉnh kho, Admin HO thực hiện phê duyệt để hệ thống tự động cập nhật kho theo kết quả điều chỉnh.</w:t>
      </w:r>
    </w:p>
    <w:p w14:paraId="5E905329" w14:textId="77777777" w:rsidR="00351E82" w:rsidRDefault="00351E82" w:rsidP="00351E82">
      <w:pPr>
        <w:pStyle w:val="Heading5"/>
      </w:pPr>
      <w:r>
        <w:lastRenderedPageBreak/>
        <w:t>Quy trình</w:t>
      </w:r>
    </w:p>
    <w:p w14:paraId="61D33B50" w14:textId="32FAEC8A" w:rsidR="00351E82" w:rsidRPr="007335BB" w:rsidRDefault="008E41B9" w:rsidP="00351E82">
      <w:pPr>
        <w:jc w:val="center"/>
      </w:pPr>
      <w:r w:rsidRPr="00427AF9">
        <w:rPr>
          <w:szCs w:val="24"/>
        </w:rPr>
        <w:object w:dxaOrig="9226" w:dyaOrig="6571" w14:anchorId="64D6C241">
          <v:shape id="_x0000_i1050" type="#_x0000_t75" style="width:375pt;height:267pt" o:ole="">
            <v:imagedata r:id="rId64" o:title=""/>
          </v:shape>
          <o:OLEObject Type="Embed" ProgID="Visio.Drawing.11" ShapeID="_x0000_i1050" DrawAspect="Content" ObjectID="_1593959041" r:id="rId65"/>
        </w:object>
      </w:r>
    </w:p>
    <w:p w14:paraId="7F9749B8" w14:textId="77777777" w:rsidR="00351E82" w:rsidRDefault="00351E82" w:rsidP="00351E82">
      <w:pPr>
        <w:pStyle w:val="Heading5"/>
      </w:pPr>
      <w:r>
        <w:t>Mô tả</w:t>
      </w:r>
    </w:p>
    <w:tbl>
      <w:tblPr>
        <w:tblStyle w:val="TableGrid"/>
        <w:tblW w:w="9540" w:type="dxa"/>
        <w:tblInd w:w="288" w:type="dxa"/>
        <w:tblLayout w:type="fixed"/>
        <w:tblLook w:val="04A0" w:firstRow="1" w:lastRow="0" w:firstColumn="1" w:lastColumn="0" w:noHBand="0" w:noVBand="1"/>
      </w:tblPr>
      <w:tblGrid>
        <w:gridCol w:w="668"/>
        <w:gridCol w:w="2572"/>
        <w:gridCol w:w="2093"/>
        <w:gridCol w:w="4207"/>
      </w:tblGrid>
      <w:tr w:rsidR="00351E82" w:rsidRPr="00191EEF" w14:paraId="2D6AF44B"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F419FE" w14:textId="77777777" w:rsidR="00351E82" w:rsidRPr="002020D6" w:rsidRDefault="00351E82"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49612BE" w14:textId="77777777" w:rsidR="00351E82" w:rsidRPr="002020D6" w:rsidRDefault="00351E82"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C59EB53" w14:textId="77777777" w:rsidR="00351E82" w:rsidRPr="002020D6" w:rsidRDefault="00351E82" w:rsidP="00C76597">
            <w:pPr>
              <w:pStyle w:val="NormalIndent"/>
            </w:pPr>
            <w:r w:rsidRPr="002020D6">
              <w:t>Người thực hiện</w:t>
            </w:r>
          </w:p>
        </w:tc>
        <w:tc>
          <w:tcPr>
            <w:tcW w:w="42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0A5A2FF" w14:textId="77777777" w:rsidR="00351E82" w:rsidRPr="002020D6" w:rsidRDefault="00351E82" w:rsidP="00C76597">
            <w:pPr>
              <w:pStyle w:val="NormalIndent"/>
            </w:pPr>
            <w:r>
              <w:t>Mô tả</w:t>
            </w:r>
          </w:p>
        </w:tc>
      </w:tr>
      <w:tr w:rsidR="00351E82" w14:paraId="52C8DCD8" w14:textId="77777777" w:rsidTr="0095658F">
        <w:tc>
          <w:tcPr>
            <w:tcW w:w="668" w:type="dxa"/>
          </w:tcPr>
          <w:p w14:paraId="7B2AAB0C" w14:textId="77777777" w:rsidR="00351E82" w:rsidRDefault="00351E82" w:rsidP="00C76597">
            <w:pPr>
              <w:pStyle w:val="NormalIndent"/>
            </w:pPr>
            <w:r>
              <w:t>1</w:t>
            </w:r>
          </w:p>
        </w:tc>
        <w:tc>
          <w:tcPr>
            <w:tcW w:w="2572" w:type="dxa"/>
          </w:tcPr>
          <w:p w14:paraId="2EF0E857" w14:textId="77777777" w:rsidR="00351E82" w:rsidRDefault="00351E82" w:rsidP="00C76597">
            <w:pPr>
              <w:pStyle w:val="NormalIndent"/>
            </w:pPr>
            <w:r>
              <w:t>Tìm kiếm giao dịch điều chỉnh kho</w:t>
            </w:r>
          </w:p>
        </w:tc>
        <w:tc>
          <w:tcPr>
            <w:tcW w:w="2093" w:type="dxa"/>
          </w:tcPr>
          <w:p w14:paraId="6B0E2A8B" w14:textId="77777777" w:rsidR="00351E82" w:rsidRDefault="00351E82" w:rsidP="00C76597">
            <w:pPr>
              <w:pStyle w:val="NormalIndent"/>
            </w:pPr>
            <w:r>
              <w:t>Admin HO</w:t>
            </w:r>
          </w:p>
        </w:tc>
        <w:tc>
          <w:tcPr>
            <w:tcW w:w="4207" w:type="dxa"/>
          </w:tcPr>
          <w:p w14:paraId="198307A4" w14:textId="77777777" w:rsidR="00351E82" w:rsidRDefault="00351E82" w:rsidP="005A48FD">
            <w:pPr>
              <w:widowControl/>
              <w:autoSpaceDE w:val="0"/>
              <w:autoSpaceDN w:val="0"/>
              <w:adjustRightInd w:val="0"/>
              <w:spacing w:before="0" w:line="288" w:lineRule="auto"/>
              <w:ind w:left="0"/>
            </w:pPr>
            <w:r>
              <w:t>Admin HO tìm kiếm các giao dịch điều chỉnh kho cần phê duyệt</w:t>
            </w:r>
          </w:p>
        </w:tc>
      </w:tr>
      <w:tr w:rsidR="00351E82" w:rsidRPr="009D5313" w14:paraId="251DF4D7" w14:textId="77777777" w:rsidTr="0095658F">
        <w:tc>
          <w:tcPr>
            <w:tcW w:w="668" w:type="dxa"/>
          </w:tcPr>
          <w:p w14:paraId="7ECD2222" w14:textId="77777777" w:rsidR="00351E82" w:rsidRDefault="00351E82" w:rsidP="00C76597">
            <w:pPr>
              <w:pStyle w:val="NormalIndent"/>
            </w:pPr>
            <w:r>
              <w:t>2</w:t>
            </w:r>
          </w:p>
        </w:tc>
        <w:tc>
          <w:tcPr>
            <w:tcW w:w="2572" w:type="dxa"/>
          </w:tcPr>
          <w:p w14:paraId="1EA36020" w14:textId="77777777" w:rsidR="00351E82" w:rsidRDefault="00351E82" w:rsidP="00C76597">
            <w:pPr>
              <w:pStyle w:val="NormalIndent"/>
            </w:pPr>
            <w:r>
              <w:t>Phê duyệt</w:t>
            </w:r>
          </w:p>
          <w:p w14:paraId="7CAB6325" w14:textId="77777777" w:rsidR="00351E82" w:rsidRDefault="00351E82" w:rsidP="00C76597">
            <w:pPr>
              <w:pStyle w:val="NormalIndent"/>
            </w:pPr>
          </w:p>
        </w:tc>
        <w:tc>
          <w:tcPr>
            <w:tcW w:w="2093" w:type="dxa"/>
          </w:tcPr>
          <w:p w14:paraId="56077322" w14:textId="77777777" w:rsidR="00351E82" w:rsidRDefault="00351E82" w:rsidP="00C76597">
            <w:pPr>
              <w:pStyle w:val="NormalIndent"/>
            </w:pPr>
            <w:r>
              <w:t>Admin HO</w:t>
            </w:r>
          </w:p>
        </w:tc>
        <w:tc>
          <w:tcPr>
            <w:tcW w:w="4207" w:type="dxa"/>
          </w:tcPr>
          <w:p w14:paraId="76D8C061" w14:textId="77777777" w:rsidR="00351E82" w:rsidRDefault="00351E82" w:rsidP="00C76597">
            <w:pPr>
              <w:pStyle w:val="NormalIndent"/>
            </w:pPr>
            <w:r>
              <w:t>Admin HO phê duyệt kết quả:</w:t>
            </w:r>
          </w:p>
          <w:p w14:paraId="7459520E" w14:textId="77777777" w:rsidR="00351E82" w:rsidRDefault="00351E82" w:rsidP="00C76597">
            <w:pPr>
              <w:pStyle w:val="NormalIndent"/>
              <w:numPr>
                <w:ilvl w:val="0"/>
                <w:numId w:val="7"/>
              </w:numPr>
            </w:pPr>
            <w:r>
              <w:t xml:space="preserve">Chấp nhận: Chuyển qua bước 3. </w:t>
            </w:r>
          </w:p>
          <w:p w14:paraId="21ADD701" w14:textId="77777777" w:rsidR="00351E82" w:rsidRPr="00677895" w:rsidRDefault="00351E82" w:rsidP="00C76597">
            <w:pPr>
              <w:pStyle w:val="NormalIndent"/>
              <w:numPr>
                <w:ilvl w:val="0"/>
                <w:numId w:val="7"/>
              </w:numPr>
              <w:rPr>
                <w:lang w:val="fr-FR"/>
              </w:rPr>
            </w:pPr>
            <w:r w:rsidRPr="00677895">
              <w:rPr>
                <w:lang w:val="fr-FR"/>
              </w:rPr>
              <w:t>Từ chối: Chuyển qua bước 4.</w:t>
            </w:r>
          </w:p>
        </w:tc>
      </w:tr>
      <w:tr w:rsidR="00351E82" w14:paraId="3B07840C" w14:textId="77777777" w:rsidTr="0095658F">
        <w:tc>
          <w:tcPr>
            <w:tcW w:w="668" w:type="dxa"/>
          </w:tcPr>
          <w:p w14:paraId="0946ADC8" w14:textId="77777777" w:rsidR="00351E82" w:rsidRDefault="00351E82" w:rsidP="00C76597">
            <w:pPr>
              <w:pStyle w:val="NormalIndent"/>
            </w:pPr>
            <w:r>
              <w:t>3</w:t>
            </w:r>
          </w:p>
        </w:tc>
        <w:tc>
          <w:tcPr>
            <w:tcW w:w="2572" w:type="dxa"/>
          </w:tcPr>
          <w:p w14:paraId="778584AE" w14:textId="77777777" w:rsidR="00351E82" w:rsidRDefault="00351E82" w:rsidP="00C76597">
            <w:pPr>
              <w:pStyle w:val="NormalIndent"/>
            </w:pPr>
            <w:r>
              <w:t>Cập nhật kho</w:t>
            </w:r>
          </w:p>
        </w:tc>
        <w:tc>
          <w:tcPr>
            <w:tcW w:w="2093" w:type="dxa"/>
          </w:tcPr>
          <w:p w14:paraId="583FFBCC" w14:textId="77777777" w:rsidR="00351E82" w:rsidRDefault="00351E82" w:rsidP="00C76597">
            <w:pPr>
              <w:pStyle w:val="NormalIndent"/>
            </w:pPr>
            <w:r>
              <w:t>DMS</w:t>
            </w:r>
          </w:p>
        </w:tc>
        <w:tc>
          <w:tcPr>
            <w:tcW w:w="4207" w:type="dxa"/>
          </w:tcPr>
          <w:p w14:paraId="29ABB33A" w14:textId="77777777" w:rsidR="00351E82" w:rsidRDefault="00351E82" w:rsidP="005A48FD">
            <w:pPr>
              <w:autoSpaceDE w:val="0"/>
              <w:autoSpaceDN w:val="0"/>
              <w:adjustRightInd w:val="0"/>
              <w:spacing w:before="0" w:line="288" w:lineRule="auto"/>
              <w:ind w:left="0"/>
            </w:pPr>
            <w:r>
              <w:t>Hệ thống DMS cập nhật kho NPP theo kết quả điều chỉnh. Kết thúc quy trình.</w:t>
            </w:r>
          </w:p>
        </w:tc>
      </w:tr>
      <w:tr w:rsidR="00351E82" w14:paraId="15FFABE5" w14:textId="77777777" w:rsidTr="0095658F">
        <w:tc>
          <w:tcPr>
            <w:tcW w:w="668" w:type="dxa"/>
          </w:tcPr>
          <w:p w14:paraId="2A61A13E" w14:textId="77777777" w:rsidR="00351E82" w:rsidRDefault="00351E82" w:rsidP="00C76597">
            <w:pPr>
              <w:pStyle w:val="NormalIndent"/>
            </w:pPr>
            <w:r>
              <w:t>4</w:t>
            </w:r>
          </w:p>
        </w:tc>
        <w:tc>
          <w:tcPr>
            <w:tcW w:w="2572" w:type="dxa"/>
          </w:tcPr>
          <w:p w14:paraId="7E739C0A" w14:textId="77777777" w:rsidR="00351E82" w:rsidRPr="008A0007" w:rsidRDefault="00351E82" w:rsidP="00C76597">
            <w:pPr>
              <w:pStyle w:val="NormalIndent"/>
            </w:pPr>
            <w:r>
              <w:t>Quy trình điều chỉnh kho NPP</w:t>
            </w:r>
          </w:p>
        </w:tc>
        <w:tc>
          <w:tcPr>
            <w:tcW w:w="2093" w:type="dxa"/>
          </w:tcPr>
          <w:p w14:paraId="343627A4" w14:textId="77777777" w:rsidR="00351E82" w:rsidRDefault="00351E82" w:rsidP="00C76597">
            <w:pPr>
              <w:pStyle w:val="NormalIndent"/>
            </w:pPr>
            <w:r>
              <w:t>Admin NPP</w:t>
            </w:r>
          </w:p>
        </w:tc>
        <w:tc>
          <w:tcPr>
            <w:tcW w:w="4207" w:type="dxa"/>
          </w:tcPr>
          <w:p w14:paraId="1C9B89BC" w14:textId="77777777" w:rsidR="00351E82" w:rsidRDefault="00351E82" w:rsidP="00C76597">
            <w:pPr>
              <w:pStyle w:val="NormalIndent"/>
            </w:pPr>
            <w:r>
              <w:t>Chi tiết tham khảo quy trình điều chỉnh kho NPP.</w:t>
            </w:r>
          </w:p>
        </w:tc>
      </w:tr>
    </w:tbl>
    <w:p w14:paraId="0C722552" w14:textId="77777777" w:rsidR="00351E82" w:rsidRDefault="00351E82" w:rsidP="00351E82">
      <w:pPr>
        <w:pStyle w:val="Heading5"/>
      </w:pPr>
      <w:r>
        <w:t>Ghi chú</w:t>
      </w:r>
    </w:p>
    <w:p w14:paraId="120E65F3" w14:textId="77777777" w:rsidR="00351E82" w:rsidRPr="005532AD" w:rsidRDefault="00351E82" w:rsidP="00351E82">
      <w:r>
        <w:t>N/A</w:t>
      </w:r>
    </w:p>
    <w:p w14:paraId="1880BC88" w14:textId="79D16A5A" w:rsidR="0054110B" w:rsidRDefault="00386B68" w:rsidP="008B1DDA">
      <w:pPr>
        <w:pStyle w:val="Heading4"/>
      </w:pPr>
      <w:r>
        <w:t xml:space="preserve">Chức năng </w:t>
      </w:r>
      <w:r w:rsidR="0054110B">
        <w:t>xem hình ảnh</w:t>
      </w:r>
    </w:p>
    <w:p w14:paraId="1DCD6AB3" w14:textId="77777777" w:rsidR="0054110B" w:rsidRDefault="0054110B" w:rsidP="0054110B">
      <w:pPr>
        <w:pStyle w:val="Heading5"/>
      </w:pPr>
      <w:r>
        <w:t>Diễn giải</w:t>
      </w:r>
    </w:p>
    <w:p w14:paraId="6C831ED4" w14:textId="77777777" w:rsidR="0054110B" w:rsidRDefault="0054110B" w:rsidP="0054110B">
      <w:r>
        <w:t>Admin HO xem các hình ảnh do NVBH chụp trong quá trình đi thị trường. Thao tác trên hình ảnh bao gồm:</w:t>
      </w:r>
    </w:p>
    <w:p w14:paraId="7D42A7FE" w14:textId="77777777" w:rsidR="0054110B" w:rsidRDefault="0054110B" w:rsidP="00A00DA1">
      <w:pPr>
        <w:pStyle w:val="Bullet1"/>
      </w:pPr>
      <w:r>
        <w:t xml:space="preserve">Tra cứu </w:t>
      </w:r>
    </w:p>
    <w:p w14:paraId="0133BA95" w14:textId="77777777" w:rsidR="0054110B" w:rsidRDefault="0054110B" w:rsidP="00A00DA1">
      <w:pPr>
        <w:pStyle w:val="Bullet1"/>
      </w:pPr>
      <w:r>
        <w:t>Tải ảnh/ album</w:t>
      </w:r>
    </w:p>
    <w:p w14:paraId="38898A9F" w14:textId="77777777" w:rsidR="0054110B" w:rsidRDefault="0054110B" w:rsidP="0054110B">
      <w:pPr>
        <w:pStyle w:val="Heading5"/>
      </w:pPr>
      <w:r>
        <w:lastRenderedPageBreak/>
        <w:t>Quy trình</w:t>
      </w:r>
    </w:p>
    <w:p w14:paraId="0F97BADA" w14:textId="781A7234" w:rsidR="0054110B" w:rsidRPr="007335BB" w:rsidRDefault="001A0815" w:rsidP="007805D3">
      <w:pPr>
        <w:jc w:val="center"/>
      </w:pPr>
      <w:r w:rsidRPr="00427AF9">
        <w:rPr>
          <w:szCs w:val="24"/>
        </w:rPr>
        <w:object w:dxaOrig="5705" w:dyaOrig="5793" w14:anchorId="69E8E99D">
          <v:shape id="_x0000_i1051" type="#_x0000_t75" style="width:273pt;height:276pt" o:ole="">
            <v:imagedata r:id="rId66" o:title=""/>
          </v:shape>
          <o:OLEObject Type="Embed" ProgID="Visio.Drawing.11" ShapeID="_x0000_i1051" DrawAspect="Content" ObjectID="_1593959042" r:id="rId67"/>
        </w:object>
      </w:r>
    </w:p>
    <w:p w14:paraId="4AE7E7E7" w14:textId="15A30FF1" w:rsidR="0054110B" w:rsidRDefault="001811B4" w:rsidP="0054110B">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1942"/>
        <w:gridCol w:w="1890"/>
        <w:gridCol w:w="5130"/>
      </w:tblGrid>
      <w:tr w:rsidR="0054110B" w:rsidRPr="00191EEF" w14:paraId="34FF8056"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DB8774A" w14:textId="77777777" w:rsidR="0054110B" w:rsidRPr="002020D6" w:rsidRDefault="0054110B" w:rsidP="00C76597">
            <w:pPr>
              <w:pStyle w:val="NormalIndent"/>
            </w:pPr>
            <w:r w:rsidRPr="002020D6">
              <w:t>TT</w:t>
            </w:r>
          </w:p>
        </w:tc>
        <w:tc>
          <w:tcPr>
            <w:tcW w:w="19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C51AB6" w14:textId="77777777" w:rsidR="0054110B" w:rsidRPr="002020D6" w:rsidRDefault="0054110B" w:rsidP="00C76597">
            <w:pPr>
              <w:pStyle w:val="NormalIndent"/>
            </w:pPr>
            <w:r>
              <w:t>Bước thực hiện</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C9EA73C" w14:textId="77777777" w:rsidR="0054110B" w:rsidRPr="002020D6" w:rsidRDefault="0054110B" w:rsidP="00C76597">
            <w:pPr>
              <w:pStyle w:val="NormalIndent"/>
            </w:pPr>
            <w:r w:rsidRPr="002020D6">
              <w:t>Người thực hiện</w:t>
            </w:r>
          </w:p>
        </w:tc>
        <w:tc>
          <w:tcPr>
            <w:tcW w:w="51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D8290F3" w14:textId="77777777" w:rsidR="0054110B" w:rsidRPr="002020D6" w:rsidRDefault="0054110B" w:rsidP="00C76597">
            <w:pPr>
              <w:pStyle w:val="NormalIndent"/>
            </w:pPr>
            <w:r>
              <w:t>Mô tả</w:t>
            </w:r>
          </w:p>
        </w:tc>
      </w:tr>
      <w:tr w:rsidR="0054110B" w14:paraId="6AD461AF" w14:textId="77777777" w:rsidTr="0095658F">
        <w:tc>
          <w:tcPr>
            <w:tcW w:w="668" w:type="dxa"/>
          </w:tcPr>
          <w:p w14:paraId="48EB36B6" w14:textId="77777777" w:rsidR="0054110B" w:rsidRDefault="0054110B" w:rsidP="00C76597">
            <w:pPr>
              <w:pStyle w:val="NormalIndent"/>
            </w:pPr>
            <w:r>
              <w:t>1</w:t>
            </w:r>
          </w:p>
        </w:tc>
        <w:tc>
          <w:tcPr>
            <w:tcW w:w="1942" w:type="dxa"/>
          </w:tcPr>
          <w:p w14:paraId="029ECB4C" w14:textId="77777777" w:rsidR="0054110B" w:rsidRDefault="0054110B" w:rsidP="00C76597">
            <w:pPr>
              <w:pStyle w:val="NormalIndent"/>
            </w:pPr>
            <w:r>
              <w:t xml:space="preserve">Tra cứu </w:t>
            </w:r>
          </w:p>
        </w:tc>
        <w:tc>
          <w:tcPr>
            <w:tcW w:w="1890" w:type="dxa"/>
          </w:tcPr>
          <w:p w14:paraId="20E9DAA8" w14:textId="77777777" w:rsidR="0054110B" w:rsidRDefault="0054110B" w:rsidP="00C76597">
            <w:pPr>
              <w:pStyle w:val="NormalIndent"/>
            </w:pPr>
            <w:r>
              <w:t>Admin HO</w:t>
            </w:r>
          </w:p>
        </w:tc>
        <w:tc>
          <w:tcPr>
            <w:tcW w:w="5130" w:type="dxa"/>
          </w:tcPr>
          <w:p w14:paraId="467633C7" w14:textId="77777777" w:rsidR="0054110B" w:rsidRDefault="0054110B" w:rsidP="0028362B">
            <w:pPr>
              <w:widowControl/>
              <w:autoSpaceDE w:val="0"/>
              <w:autoSpaceDN w:val="0"/>
              <w:adjustRightInd w:val="0"/>
              <w:spacing w:before="0" w:line="288" w:lineRule="auto"/>
              <w:ind w:left="0"/>
            </w:pPr>
            <w:r>
              <w:t>Admin HO có thể xem và tra cứu thông tin hình ảnh do NVBH chụp. Các tiêu chí tìm kiếm:</w:t>
            </w:r>
          </w:p>
          <w:p w14:paraId="3FAD347B" w14:textId="77777777" w:rsidR="0054110B" w:rsidRDefault="0054110B" w:rsidP="00A00DA1">
            <w:pPr>
              <w:pStyle w:val="TableBullet1"/>
            </w:pPr>
            <w:r>
              <w:t>Hình ảnh thuộc Miền/Khu vực/ NPP nào?</w:t>
            </w:r>
          </w:p>
          <w:p w14:paraId="72C32EB1" w14:textId="77777777" w:rsidR="0054110B" w:rsidRDefault="0054110B" w:rsidP="00A00DA1">
            <w:pPr>
              <w:pStyle w:val="TableBullet1"/>
            </w:pPr>
            <w:r>
              <w:t>Người chụp</w:t>
            </w:r>
          </w:p>
          <w:p w14:paraId="44E33E9A" w14:textId="77777777" w:rsidR="0054110B" w:rsidRDefault="0054110B" w:rsidP="00A00DA1">
            <w:pPr>
              <w:pStyle w:val="TableBullet1"/>
            </w:pPr>
            <w:r>
              <w:t>Ngày chụp</w:t>
            </w:r>
          </w:p>
          <w:p w14:paraId="5CE56EFD" w14:textId="77777777" w:rsidR="0054110B" w:rsidRDefault="0054110B" w:rsidP="00A00DA1">
            <w:pPr>
              <w:pStyle w:val="TableBullet1"/>
            </w:pPr>
            <w:r>
              <w:t>Chụp tại khách hàng nào?</w:t>
            </w:r>
          </w:p>
          <w:p w14:paraId="68DFBFF7" w14:textId="77777777" w:rsidR="0054110B" w:rsidRDefault="0054110B" w:rsidP="00A00DA1">
            <w:pPr>
              <w:pStyle w:val="TableBullet1"/>
            </w:pPr>
            <w:r>
              <w:t>Chụp cho chương trình trưng bày nào?</w:t>
            </w:r>
          </w:p>
        </w:tc>
      </w:tr>
      <w:tr w:rsidR="0054110B" w14:paraId="0758E2B6" w14:textId="77777777" w:rsidTr="0095658F">
        <w:tc>
          <w:tcPr>
            <w:tcW w:w="668" w:type="dxa"/>
          </w:tcPr>
          <w:p w14:paraId="70B4798C" w14:textId="77777777" w:rsidR="0054110B" w:rsidRDefault="0054110B" w:rsidP="00C76597">
            <w:pPr>
              <w:pStyle w:val="NormalIndent"/>
            </w:pPr>
            <w:r>
              <w:t>2</w:t>
            </w:r>
          </w:p>
        </w:tc>
        <w:tc>
          <w:tcPr>
            <w:tcW w:w="1942" w:type="dxa"/>
          </w:tcPr>
          <w:p w14:paraId="56A7DD2E" w14:textId="77777777" w:rsidR="0054110B" w:rsidRDefault="0054110B" w:rsidP="00C76597">
            <w:pPr>
              <w:pStyle w:val="NormalIndent"/>
            </w:pPr>
            <w:r>
              <w:t>Tải ảnh/ album</w:t>
            </w:r>
          </w:p>
        </w:tc>
        <w:tc>
          <w:tcPr>
            <w:tcW w:w="1890" w:type="dxa"/>
          </w:tcPr>
          <w:p w14:paraId="00DD0827" w14:textId="77777777" w:rsidR="0054110B" w:rsidRDefault="0054110B" w:rsidP="00C76597">
            <w:pPr>
              <w:pStyle w:val="NormalIndent"/>
            </w:pPr>
            <w:r>
              <w:t>Admin HO</w:t>
            </w:r>
          </w:p>
        </w:tc>
        <w:tc>
          <w:tcPr>
            <w:tcW w:w="5130" w:type="dxa"/>
          </w:tcPr>
          <w:p w14:paraId="3A8E7CDC" w14:textId="77777777" w:rsidR="0054110B" w:rsidRDefault="0054110B" w:rsidP="00C76597">
            <w:pPr>
              <w:pStyle w:val="NormalIndent"/>
            </w:pPr>
            <w:r>
              <w:t>Admin HO có thể tải từng ảnh hoặc tải cả album về local</w:t>
            </w:r>
          </w:p>
        </w:tc>
      </w:tr>
    </w:tbl>
    <w:p w14:paraId="76C55798" w14:textId="77777777" w:rsidR="00E41098" w:rsidRDefault="00E41098" w:rsidP="00E41098">
      <w:pPr>
        <w:pStyle w:val="Heading5"/>
        <w:numPr>
          <w:ilvl w:val="0"/>
          <w:numId w:val="0"/>
        </w:numPr>
        <w:ind w:left="1008"/>
      </w:pPr>
    </w:p>
    <w:p w14:paraId="1F90D50E" w14:textId="77777777" w:rsidR="00E41098" w:rsidRDefault="00E41098">
      <w:pPr>
        <w:widowControl/>
        <w:spacing w:before="0" w:line="240" w:lineRule="auto"/>
        <w:ind w:left="0"/>
      </w:pPr>
      <w:r>
        <w:br w:type="page"/>
      </w:r>
    </w:p>
    <w:p w14:paraId="3275A73F" w14:textId="0BBE535D" w:rsidR="0054110B" w:rsidRDefault="0054110B" w:rsidP="0054110B">
      <w:pPr>
        <w:pStyle w:val="Heading5"/>
      </w:pPr>
      <w:r>
        <w:lastRenderedPageBreak/>
        <w:t>Ghi chú</w:t>
      </w:r>
    </w:p>
    <w:p w14:paraId="669DD7D4" w14:textId="77777777" w:rsidR="0054110B" w:rsidRDefault="0054110B" w:rsidP="00A00DA1">
      <w:r>
        <w:t>Hình ảnh được phân vào các album</w:t>
      </w:r>
    </w:p>
    <w:p w14:paraId="506DC5D8" w14:textId="77777777" w:rsidR="0054110B" w:rsidRDefault="0054110B" w:rsidP="00A00DA1">
      <w:pPr>
        <w:pStyle w:val="Bullet1"/>
      </w:pPr>
      <w:r>
        <w:t>Đóng cửa: các hình ảnh được chụp khi NVBH sử dụng chức năng Đóng cửa (khi ghé thăm khách hàng) sẽ cho vào album này</w:t>
      </w:r>
    </w:p>
    <w:p w14:paraId="1E4BC38A" w14:textId="77777777" w:rsidR="0054110B" w:rsidRDefault="0054110B" w:rsidP="00A00DA1">
      <w:pPr>
        <w:pStyle w:val="Bullet1"/>
      </w:pPr>
      <w:r>
        <w:t>Trưng bày theo chương trình trưng bày: các hình ảnh được chụp trong bước Chấm trưng bày (khi ghé thăm khách hàng có tham gia chương trình trưng bày) sẽ cho vào album này</w:t>
      </w:r>
    </w:p>
    <w:p w14:paraId="5B995754" w14:textId="77777777" w:rsidR="0054110B" w:rsidRDefault="0054110B" w:rsidP="00A00DA1">
      <w:pPr>
        <w:pStyle w:val="Bullet1"/>
      </w:pPr>
      <w:r>
        <w:t>Điểm bán: các hình ảnh được chụp khi NVBH ghé thăm khách hàng và không phải ảnh Đóng cửa cũng không phải ảnh trưng bày sẽ cho vào album này</w:t>
      </w:r>
    </w:p>
    <w:p w14:paraId="78D815A6" w14:textId="14C371C6" w:rsidR="00955866" w:rsidRDefault="00955866" w:rsidP="008B1DDA">
      <w:pPr>
        <w:pStyle w:val="Heading4"/>
      </w:pPr>
      <w:r>
        <w:t>Chức năng giao công cụ cho NPP</w:t>
      </w:r>
    </w:p>
    <w:p w14:paraId="5650E8B3" w14:textId="740D8468" w:rsidR="00C878C2" w:rsidRDefault="00C878C2" w:rsidP="00C878C2">
      <w:pPr>
        <w:pStyle w:val="Heading5"/>
      </w:pPr>
      <w:r>
        <w:t>Diễn giải</w:t>
      </w:r>
    </w:p>
    <w:p w14:paraId="6005653E" w14:textId="216630D4" w:rsidR="007A65AD" w:rsidRPr="007A65AD" w:rsidRDefault="007A65AD" w:rsidP="007A65AD">
      <w:r>
        <w:t xml:space="preserve">Chức năng cho phép admin HO </w:t>
      </w:r>
      <w:r w:rsidR="00DF7DC7">
        <w:t>giao công cụ cho NPP. Admin có thể nhập từ màn hình chức năng hoặc import từ file excel.</w:t>
      </w:r>
    </w:p>
    <w:p w14:paraId="78FBEF05" w14:textId="44200432" w:rsidR="00C878C2" w:rsidRDefault="00C878C2" w:rsidP="00C878C2">
      <w:pPr>
        <w:pStyle w:val="Heading5"/>
      </w:pPr>
      <w:r>
        <w:t>Quy trình</w:t>
      </w:r>
    </w:p>
    <w:p w14:paraId="686C0290" w14:textId="0E7DE16B" w:rsidR="00DF7DC7" w:rsidRPr="00DF7DC7" w:rsidRDefault="00315A3C" w:rsidP="00816C5B">
      <w:pPr>
        <w:ind w:left="0"/>
        <w:jc w:val="center"/>
      </w:pPr>
      <w:r w:rsidRPr="00427AF9">
        <w:rPr>
          <w:szCs w:val="24"/>
        </w:rPr>
        <w:object w:dxaOrig="7141" w:dyaOrig="5761" w14:anchorId="265C547B">
          <v:shape id="_x0000_i1052" type="#_x0000_t75" style="width:342.75pt;height:275.25pt" o:ole="">
            <v:imagedata r:id="rId68" o:title=""/>
          </v:shape>
          <o:OLEObject Type="Embed" ProgID="Visio.Drawing.11" ShapeID="_x0000_i1052" DrawAspect="Content" ObjectID="_1593959043" r:id="rId69"/>
        </w:object>
      </w:r>
    </w:p>
    <w:p w14:paraId="459D71B5" w14:textId="1272B5B8" w:rsidR="00C878C2" w:rsidRDefault="00C878C2" w:rsidP="00C878C2">
      <w:pPr>
        <w:pStyle w:val="Heading5"/>
      </w:pPr>
      <w:r>
        <w:t>Mô tả</w:t>
      </w:r>
    </w:p>
    <w:tbl>
      <w:tblPr>
        <w:tblStyle w:val="TableGrid"/>
        <w:tblW w:w="9576" w:type="dxa"/>
        <w:tblInd w:w="288" w:type="dxa"/>
        <w:tblLayout w:type="fixed"/>
        <w:tblLook w:val="04A0" w:firstRow="1" w:lastRow="0" w:firstColumn="1" w:lastColumn="0" w:noHBand="0" w:noVBand="1"/>
      </w:tblPr>
      <w:tblGrid>
        <w:gridCol w:w="668"/>
        <w:gridCol w:w="2302"/>
        <w:gridCol w:w="1890"/>
        <w:gridCol w:w="4716"/>
      </w:tblGrid>
      <w:tr w:rsidR="00BF1F50" w:rsidRPr="002020D6" w14:paraId="5A0D2925" w14:textId="77777777" w:rsidTr="0095658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DCCA245" w14:textId="77777777" w:rsidR="00BF1F50" w:rsidRPr="002020D6" w:rsidRDefault="00BF1F50" w:rsidP="00C76597">
            <w:pPr>
              <w:pStyle w:val="NormalIndent"/>
            </w:pPr>
            <w:r w:rsidRPr="002020D6">
              <w:t>TT</w:t>
            </w:r>
          </w:p>
        </w:tc>
        <w:tc>
          <w:tcPr>
            <w:tcW w:w="23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E7A3F0F" w14:textId="77777777" w:rsidR="00BF1F50" w:rsidRPr="002020D6" w:rsidRDefault="00BF1F50" w:rsidP="00C76597">
            <w:pPr>
              <w:pStyle w:val="NormalIndent"/>
            </w:pPr>
            <w:r>
              <w:t>Bước thực hiện</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2D1DE05" w14:textId="77777777" w:rsidR="00BF1F50" w:rsidRPr="002020D6" w:rsidRDefault="00BF1F50" w:rsidP="00C76597">
            <w:pPr>
              <w:pStyle w:val="NormalIndent"/>
            </w:pPr>
            <w:r w:rsidRPr="002020D6">
              <w:t>Người thực hiện</w:t>
            </w:r>
          </w:p>
        </w:tc>
        <w:tc>
          <w:tcPr>
            <w:tcW w:w="471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3F28CD" w14:textId="77777777" w:rsidR="00BF1F50" w:rsidRPr="002020D6" w:rsidRDefault="00BF1F50" w:rsidP="00C76597">
            <w:pPr>
              <w:pStyle w:val="NormalIndent"/>
            </w:pPr>
            <w:r>
              <w:t>Mô tả</w:t>
            </w:r>
          </w:p>
        </w:tc>
      </w:tr>
      <w:tr w:rsidR="00BF1F50" w14:paraId="5793D3DE" w14:textId="77777777" w:rsidTr="0095658F">
        <w:tc>
          <w:tcPr>
            <w:tcW w:w="668" w:type="dxa"/>
          </w:tcPr>
          <w:p w14:paraId="45F06721" w14:textId="77777777" w:rsidR="00BF1F50" w:rsidRDefault="00BF1F50" w:rsidP="00C76597">
            <w:pPr>
              <w:pStyle w:val="NormalIndent"/>
            </w:pPr>
            <w:r>
              <w:t>1</w:t>
            </w:r>
          </w:p>
        </w:tc>
        <w:tc>
          <w:tcPr>
            <w:tcW w:w="2302" w:type="dxa"/>
          </w:tcPr>
          <w:p w14:paraId="32B12C0A" w14:textId="37BBB3AB" w:rsidR="00BF1F50" w:rsidRDefault="00E80D91" w:rsidP="00C76597">
            <w:pPr>
              <w:pStyle w:val="NormalIndent"/>
            </w:pPr>
            <w:r>
              <w:t>Giao công cụ cho NPP</w:t>
            </w:r>
          </w:p>
        </w:tc>
        <w:tc>
          <w:tcPr>
            <w:tcW w:w="1890" w:type="dxa"/>
          </w:tcPr>
          <w:p w14:paraId="51F3474F" w14:textId="36E880F6" w:rsidR="00BF1F50" w:rsidRDefault="00E80D91" w:rsidP="00C76597">
            <w:pPr>
              <w:pStyle w:val="NormalIndent"/>
            </w:pPr>
            <w:r>
              <w:t>Admin HO</w:t>
            </w:r>
          </w:p>
        </w:tc>
        <w:tc>
          <w:tcPr>
            <w:tcW w:w="4716" w:type="dxa"/>
          </w:tcPr>
          <w:p w14:paraId="007C919C" w14:textId="0F8F4811" w:rsidR="00BF1F50" w:rsidRDefault="00E80D91" w:rsidP="00E80D91">
            <w:pPr>
              <w:pStyle w:val="TableBullet1"/>
              <w:numPr>
                <w:ilvl w:val="0"/>
                <w:numId w:val="0"/>
              </w:numPr>
            </w:pPr>
            <w:r>
              <w:t xml:space="preserve">Admin HO thực hiện giao </w:t>
            </w:r>
            <w:r w:rsidR="00C80E83">
              <w:t>công cụ cho từng NPP. Thông tin giao gồm:</w:t>
            </w:r>
          </w:p>
          <w:p w14:paraId="44D11FED" w14:textId="77777777" w:rsidR="00C80E83" w:rsidRDefault="00C80E83" w:rsidP="00C80E83">
            <w:pPr>
              <w:pStyle w:val="Bullet1"/>
            </w:pPr>
            <w:r>
              <w:t>Nhà phân phối</w:t>
            </w:r>
          </w:p>
          <w:p w14:paraId="347FE190" w14:textId="69DF6CC7" w:rsidR="00C80E83" w:rsidRDefault="00C80E83" w:rsidP="00C80E83">
            <w:pPr>
              <w:pStyle w:val="Bullet1"/>
            </w:pPr>
            <w:r>
              <w:t>Loại công cụ</w:t>
            </w:r>
          </w:p>
          <w:p w14:paraId="776BB519" w14:textId="77777777" w:rsidR="00C80E83" w:rsidRDefault="00C80E83" w:rsidP="00C80E83">
            <w:pPr>
              <w:pStyle w:val="Bullet1"/>
            </w:pPr>
            <w:r>
              <w:t>Số lượng</w:t>
            </w:r>
          </w:p>
          <w:p w14:paraId="4C258CB5" w14:textId="465FCDC9" w:rsidR="00C80E83" w:rsidRDefault="00C80E83" w:rsidP="00C80E83">
            <w:pPr>
              <w:pStyle w:val="Bullet1"/>
            </w:pPr>
            <w:r>
              <w:t>Ngày hết hạn</w:t>
            </w:r>
            <w:r w:rsidR="000C061A">
              <w:t xml:space="preserve"> sử dụng</w:t>
            </w:r>
          </w:p>
        </w:tc>
      </w:tr>
      <w:tr w:rsidR="00C92CF5" w14:paraId="79D80BCE" w14:textId="77777777" w:rsidTr="0095658F">
        <w:tc>
          <w:tcPr>
            <w:tcW w:w="668" w:type="dxa"/>
          </w:tcPr>
          <w:p w14:paraId="08319613" w14:textId="7049DC16" w:rsidR="00C92CF5" w:rsidRDefault="00C92CF5" w:rsidP="00C76597">
            <w:pPr>
              <w:pStyle w:val="NormalIndent"/>
            </w:pPr>
            <w:r>
              <w:lastRenderedPageBreak/>
              <w:t>2</w:t>
            </w:r>
          </w:p>
        </w:tc>
        <w:tc>
          <w:tcPr>
            <w:tcW w:w="2302" w:type="dxa"/>
          </w:tcPr>
          <w:p w14:paraId="71571DB5" w14:textId="0075755E" w:rsidR="00C92CF5" w:rsidRDefault="00C92CF5" w:rsidP="00C76597">
            <w:pPr>
              <w:pStyle w:val="NormalIndent"/>
            </w:pPr>
            <w:r>
              <w:t>Tra cứu công cụ</w:t>
            </w:r>
          </w:p>
        </w:tc>
        <w:tc>
          <w:tcPr>
            <w:tcW w:w="1890" w:type="dxa"/>
          </w:tcPr>
          <w:p w14:paraId="361B9B8C" w14:textId="35243845" w:rsidR="00C92CF5" w:rsidRDefault="00C92CF5" w:rsidP="00C76597">
            <w:pPr>
              <w:pStyle w:val="NormalIndent"/>
            </w:pPr>
            <w:r>
              <w:t>Admin HO</w:t>
            </w:r>
          </w:p>
        </w:tc>
        <w:tc>
          <w:tcPr>
            <w:tcW w:w="4716" w:type="dxa"/>
          </w:tcPr>
          <w:p w14:paraId="08448C34" w14:textId="77777777" w:rsidR="00C92CF5" w:rsidRDefault="00C92CF5" w:rsidP="00E80D91">
            <w:pPr>
              <w:pStyle w:val="TableBullet1"/>
              <w:numPr>
                <w:ilvl w:val="0"/>
                <w:numId w:val="0"/>
              </w:numPr>
            </w:pPr>
            <w:r>
              <w:t>Admin HO tra cứu thông tin công cụ tại NPP và trên thị trường. Thông tin tra cứu được gồm:</w:t>
            </w:r>
          </w:p>
          <w:p w14:paraId="1E77D1F8" w14:textId="77777777" w:rsidR="00C92CF5" w:rsidRDefault="00C92CF5" w:rsidP="00C92CF5">
            <w:pPr>
              <w:pStyle w:val="Bullet1"/>
            </w:pPr>
            <w:r>
              <w:t>Tồn công cụ tại NPP</w:t>
            </w:r>
          </w:p>
          <w:p w14:paraId="5C2B07D3" w14:textId="16D47780" w:rsidR="00AE2E83" w:rsidRDefault="00C92CF5" w:rsidP="00AE2E83">
            <w:pPr>
              <w:pStyle w:val="Bullet1"/>
            </w:pPr>
            <w:r>
              <w:t>Tình trạng công cụ NPP bàn giao cho khách hàng:</w:t>
            </w:r>
            <w:r w:rsidR="00AE2E83">
              <w:t xml:space="preserve"> Số lượng, tình trạng </w:t>
            </w:r>
          </w:p>
        </w:tc>
      </w:tr>
    </w:tbl>
    <w:p w14:paraId="1B4DCB08" w14:textId="1974560A" w:rsidR="00C878C2" w:rsidRDefault="00C878C2" w:rsidP="00C878C2">
      <w:pPr>
        <w:pStyle w:val="Heading5"/>
      </w:pPr>
      <w:r>
        <w:t>Ghi chú</w:t>
      </w:r>
    </w:p>
    <w:p w14:paraId="6FF91A6D" w14:textId="26BC68AD" w:rsidR="00AE2E83" w:rsidRPr="00AE2E83" w:rsidRDefault="00987040" w:rsidP="00AE2E83">
      <w:r>
        <w:t xml:space="preserve">Hệ thống cung cấp báo cáo </w:t>
      </w:r>
      <w:r w:rsidRPr="00987040">
        <w:rPr>
          <w:b/>
          <w:snapToGrid/>
          <w:color w:val="000000"/>
          <w:szCs w:val="24"/>
        </w:rPr>
        <w:t>Thống kê khay kệ/ bảng hiệu.</w:t>
      </w:r>
    </w:p>
    <w:p w14:paraId="24B81552" w14:textId="3E392EBE" w:rsidR="0054110B" w:rsidRDefault="00386B68" w:rsidP="008B1DDA">
      <w:pPr>
        <w:pStyle w:val="Heading4"/>
      </w:pPr>
      <w:r>
        <w:t xml:space="preserve">Chức năng </w:t>
      </w:r>
      <w:r w:rsidR="0054110B">
        <w:t>giám sát vị trí nhân viên</w:t>
      </w:r>
    </w:p>
    <w:p w14:paraId="4516C288" w14:textId="77777777" w:rsidR="0054110B" w:rsidRDefault="0054110B" w:rsidP="0054110B">
      <w:pPr>
        <w:pStyle w:val="Heading5"/>
      </w:pPr>
      <w:r>
        <w:t>Diễn giải</w:t>
      </w:r>
    </w:p>
    <w:p w14:paraId="1531A9C9" w14:textId="37C93F72" w:rsidR="0054110B" w:rsidRDefault="0054110B" w:rsidP="0054110B">
      <w:r>
        <w:t xml:space="preserve">Admin HO xem vị trí hiện tại ngoài thị trường của các nhân viên sử dụng MTB (NVBH, </w:t>
      </w:r>
      <w:r w:rsidR="00F67891">
        <w:t>GSBH</w:t>
      </w:r>
      <w:r>
        <w:t>, ASM). Các thông tin giám sát</w:t>
      </w:r>
    </w:p>
    <w:p w14:paraId="2D4B3759" w14:textId="77777777" w:rsidR="0054110B" w:rsidRDefault="0054110B" w:rsidP="00A00DA1">
      <w:pPr>
        <w:pStyle w:val="Bullet1"/>
      </w:pPr>
      <w:r>
        <w:t>Vị trí hiện tại của nhân viên, % pin của MTB, tín hiệu mạng MTB đang kết nối là 3G hay Wifi , cường độ mạng là Mạnh/ Trung bình/ Yếu</w:t>
      </w:r>
    </w:p>
    <w:p w14:paraId="39971511" w14:textId="77777777" w:rsidR="0054110B" w:rsidRDefault="0054110B" w:rsidP="00A00DA1">
      <w:pPr>
        <w:pStyle w:val="Bullet1"/>
      </w:pPr>
      <w:r>
        <w:t>Doanh số kế hoạch, thực hiện, tiến độ theo ngày, tháng</w:t>
      </w:r>
    </w:p>
    <w:p w14:paraId="74100ECE" w14:textId="77777777" w:rsidR="0054110B" w:rsidRDefault="0054110B" w:rsidP="00A00DA1">
      <w:pPr>
        <w:pStyle w:val="Bullet1"/>
      </w:pPr>
      <w:r>
        <w:t>Lộ trình đi tuyến trong ngày của nhân viên vẽ trên bản đồ: vị trí các khách hàng sẽ thể hiện trên bản đồ, phân biệt trạng thái ghé thăm theo màu</w:t>
      </w:r>
    </w:p>
    <w:p w14:paraId="2714E8AD" w14:textId="77777777" w:rsidR="0054110B" w:rsidRDefault="0054110B" w:rsidP="00A00DA1">
      <w:pPr>
        <w:pStyle w:val="Bullet2"/>
      </w:pPr>
      <w:r>
        <w:t>Xanh lá cây: những khách hàng trong tuyến nhưng NVBH chưa ghé thăm</w:t>
      </w:r>
    </w:p>
    <w:p w14:paraId="682F07CB" w14:textId="77777777" w:rsidR="0054110B" w:rsidRDefault="0054110B" w:rsidP="00A00DA1">
      <w:pPr>
        <w:pStyle w:val="Bullet2"/>
      </w:pPr>
      <w:r>
        <w:t>Xanh dương: những khách hàng trong tuyến và NVBH đã ghé thăm + khách hàng có đặt hàng</w:t>
      </w:r>
    </w:p>
    <w:p w14:paraId="6F4AD381" w14:textId="77777777" w:rsidR="0054110B" w:rsidRDefault="0054110B" w:rsidP="00A00DA1">
      <w:pPr>
        <w:pStyle w:val="Bullet2"/>
      </w:pPr>
      <w:r>
        <w:t>Đỏ: những khách hàng trong tuyến và NVBH đã ghé thăm + khách hàng không có đặt hàng</w:t>
      </w:r>
    </w:p>
    <w:p w14:paraId="24A0F71F" w14:textId="77777777" w:rsidR="0054110B" w:rsidRDefault="0054110B" w:rsidP="00A00DA1">
      <w:pPr>
        <w:pStyle w:val="Bullet2"/>
      </w:pPr>
      <w:r>
        <w:t>Cam: khách hàng mà NVBH đang ghé thăm</w:t>
      </w:r>
    </w:p>
    <w:p w14:paraId="4E353275" w14:textId="77777777" w:rsidR="0054110B" w:rsidRDefault="0054110B" w:rsidP="00A00DA1">
      <w:pPr>
        <w:pStyle w:val="Bullet2"/>
      </w:pPr>
      <w:r>
        <w:t xml:space="preserve">Vàng: khách hàng ngoài tuyến mà NVBH đã ghé thăm trong ngày </w:t>
      </w:r>
    </w:p>
    <w:p w14:paraId="69DD964E" w14:textId="77777777" w:rsidR="0054110B" w:rsidRDefault="0054110B" w:rsidP="0054110B">
      <w:pPr>
        <w:pStyle w:val="Heading5"/>
      </w:pPr>
      <w:r>
        <w:t>Quy trình</w:t>
      </w:r>
    </w:p>
    <w:p w14:paraId="74DC2C70" w14:textId="3C21129C" w:rsidR="0054110B" w:rsidRPr="007335BB" w:rsidRDefault="001A0815" w:rsidP="008E5329">
      <w:pPr>
        <w:jc w:val="center"/>
      </w:pPr>
      <w:r w:rsidRPr="00427AF9">
        <w:rPr>
          <w:szCs w:val="24"/>
        </w:rPr>
        <w:object w:dxaOrig="5705" w:dyaOrig="5793" w14:anchorId="27570ECB">
          <v:shape id="_x0000_i1053" type="#_x0000_t75" style="width:273pt;height:276pt" o:ole="">
            <v:imagedata r:id="rId70" o:title=""/>
          </v:shape>
          <o:OLEObject Type="Embed" ProgID="Visio.Drawing.11" ShapeID="_x0000_i1053" DrawAspect="Content" ObjectID="_1593959044" r:id="rId71"/>
        </w:object>
      </w:r>
    </w:p>
    <w:p w14:paraId="3DA1B96D" w14:textId="5BD3C423" w:rsidR="0054110B" w:rsidRDefault="0054110B" w:rsidP="0054110B">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212"/>
        <w:gridCol w:w="2430"/>
        <w:gridCol w:w="4320"/>
      </w:tblGrid>
      <w:tr w:rsidR="0054110B" w:rsidRPr="00191EEF" w14:paraId="39F98D5B" w14:textId="77777777" w:rsidTr="006A620B">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536471" w14:textId="77777777" w:rsidR="0054110B" w:rsidRPr="002020D6" w:rsidRDefault="0054110B" w:rsidP="00C76597">
            <w:pPr>
              <w:pStyle w:val="NormalIndent"/>
            </w:pPr>
            <w:r w:rsidRPr="002020D6">
              <w:t>TT</w:t>
            </w:r>
          </w:p>
        </w:tc>
        <w:tc>
          <w:tcPr>
            <w:tcW w:w="22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A40EE5D" w14:textId="77777777" w:rsidR="0054110B" w:rsidRPr="002020D6" w:rsidRDefault="0054110B" w:rsidP="00C76597">
            <w:pPr>
              <w:pStyle w:val="NormalIndent"/>
            </w:pPr>
            <w:r>
              <w:t>Bước thực hiện</w:t>
            </w:r>
          </w:p>
        </w:tc>
        <w:tc>
          <w:tcPr>
            <w:tcW w:w="24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0518D0" w14:textId="77777777" w:rsidR="0054110B" w:rsidRPr="002020D6" w:rsidRDefault="0054110B" w:rsidP="00C76597">
            <w:pPr>
              <w:pStyle w:val="NormalIndent"/>
            </w:pPr>
            <w:r w:rsidRPr="002020D6">
              <w:t>Người thực hiện</w:t>
            </w:r>
          </w:p>
        </w:tc>
        <w:tc>
          <w:tcPr>
            <w:tcW w:w="43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695C029" w14:textId="77777777" w:rsidR="0054110B" w:rsidRPr="002020D6" w:rsidRDefault="0054110B" w:rsidP="00C76597">
            <w:pPr>
              <w:pStyle w:val="NormalIndent"/>
            </w:pPr>
            <w:r>
              <w:t>Mô tả</w:t>
            </w:r>
          </w:p>
        </w:tc>
      </w:tr>
      <w:tr w:rsidR="0054110B" w14:paraId="6F218D1B" w14:textId="77777777" w:rsidTr="006A620B">
        <w:tc>
          <w:tcPr>
            <w:tcW w:w="668" w:type="dxa"/>
          </w:tcPr>
          <w:p w14:paraId="35B0B932" w14:textId="77777777" w:rsidR="0054110B" w:rsidRDefault="0054110B" w:rsidP="00C76597">
            <w:pPr>
              <w:pStyle w:val="NormalIndent"/>
            </w:pPr>
            <w:r>
              <w:t>1</w:t>
            </w:r>
          </w:p>
        </w:tc>
        <w:tc>
          <w:tcPr>
            <w:tcW w:w="2212" w:type="dxa"/>
          </w:tcPr>
          <w:p w14:paraId="57BD8489" w14:textId="77777777" w:rsidR="0054110B" w:rsidRDefault="0054110B" w:rsidP="00C76597">
            <w:pPr>
              <w:pStyle w:val="NormalIndent"/>
            </w:pPr>
            <w:r>
              <w:t>Xem vị trí nhân viên</w:t>
            </w:r>
          </w:p>
        </w:tc>
        <w:tc>
          <w:tcPr>
            <w:tcW w:w="2430" w:type="dxa"/>
          </w:tcPr>
          <w:p w14:paraId="1C925FA7" w14:textId="77777777" w:rsidR="0054110B" w:rsidRDefault="0054110B" w:rsidP="00C76597">
            <w:pPr>
              <w:pStyle w:val="NormalIndent"/>
            </w:pPr>
            <w:r>
              <w:t>Admin HO</w:t>
            </w:r>
          </w:p>
        </w:tc>
        <w:tc>
          <w:tcPr>
            <w:tcW w:w="4320" w:type="dxa"/>
          </w:tcPr>
          <w:p w14:paraId="366C4204" w14:textId="77777777" w:rsidR="0054110B" w:rsidRDefault="0054110B" w:rsidP="0028362B">
            <w:pPr>
              <w:widowControl/>
              <w:autoSpaceDE w:val="0"/>
              <w:autoSpaceDN w:val="0"/>
              <w:adjustRightInd w:val="0"/>
              <w:spacing w:before="0" w:line="288" w:lineRule="auto"/>
              <w:ind w:left="0"/>
            </w:pPr>
            <w:r>
              <w:t>Admin HO có thể xem vị trí các nhân viên sử dụng MTB. Thông tin giám sát:</w:t>
            </w:r>
          </w:p>
          <w:p w14:paraId="722D5DB4" w14:textId="77777777" w:rsidR="0054110B" w:rsidRDefault="0054110B" w:rsidP="00A00DA1">
            <w:pPr>
              <w:pStyle w:val="TableBullet1"/>
            </w:pPr>
            <w:r>
              <w:t xml:space="preserve">Vị trí hiện tại của nhân viên (đang bán hàng ở khách hàng nào? Địa chỉ nào?), </w:t>
            </w:r>
          </w:p>
          <w:p w14:paraId="5170C2D1" w14:textId="77777777" w:rsidR="0054110B" w:rsidRDefault="0054110B" w:rsidP="00A00DA1">
            <w:pPr>
              <w:pStyle w:val="TableBullet1"/>
            </w:pPr>
            <w:r>
              <w:t>% pin của MTB</w:t>
            </w:r>
          </w:p>
          <w:p w14:paraId="6DEEB2A6" w14:textId="77777777" w:rsidR="0054110B" w:rsidRDefault="0054110B" w:rsidP="00A00DA1">
            <w:pPr>
              <w:pStyle w:val="TableBullet1"/>
            </w:pPr>
            <w:r>
              <w:t>Tín hiệu mạng MTB đang kết nối là 3G hay Wifi , cường độ mạng là Mạnh/ Trung bình/ Yếu</w:t>
            </w:r>
          </w:p>
          <w:p w14:paraId="79488BA1" w14:textId="77777777" w:rsidR="0054110B" w:rsidRDefault="0054110B" w:rsidP="00A00DA1">
            <w:pPr>
              <w:pStyle w:val="TableBullet1"/>
            </w:pPr>
            <w:r>
              <w:t>Doanh số kế hoạch, doanh số thực hiện, tiến độ thực hiện doanh số trong ngày/ tháng</w:t>
            </w:r>
          </w:p>
        </w:tc>
      </w:tr>
      <w:tr w:rsidR="0054110B" w14:paraId="40BAC2AF" w14:textId="77777777" w:rsidTr="006A620B">
        <w:tc>
          <w:tcPr>
            <w:tcW w:w="668" w:type="dxa"/>
          </w:tcPr>
          <w:p w14:paraId="752F3B1E" w14:textId="77777777" w:rsidR="0054110B" w:rsidRDefault="0054110B" w:rsidP="00C76597">
            <w:pPr>
              <w:pStyle w:val="NormalIndent"/>
            </w:pPr>
            <w:r>
              <w:t>2</w:t>
            </w:r>
          </w:p>
        </w:tc>
        <w:tc>
          <w:tcPr>
            <w:tcW w:w="2212" w:type="dxa"/>
          </w:tcPr>
          <w:p w14:paraId="2FFBE6E9" w14:textId="77777777" w:rsidR="0054110B" w:rsidRDefault="0054110B" w:rsidP="00C76597">
            <w:pPr>
              <w:pStyle w:val="NormalIndent"/>
            </w:pPr>
            <w:r>
              <w:t>Xem lộ trình tuyến NVBH trên bản đồ</w:t>
            </w:r>
          </w:p>
        </w:tc>
        <w:tc>
          <w:tcPr>
            <w:tcW w:w="2430" w:type="dxa"/>
          </w:tcPr>
          <w:p w14:paraId="6DD6399B" w14:textId="77777777" w:rsidR="0054110B" w:rsidRDefault="0054110B" w:rsidP="00C76597">
            <w:pPr>
              <w:pStyle w:val="NormalIndent"/>
            </w:pPr>
            <w:r>
              <w:t>Admin HO</w:t>
            </w:r>
          </w:p>
        </w:tc>
        <w:tc>
          <w:tcPr>
            <w:tcW w:w="4320" w:type="dxa"/>
          </w:tcPr>
          <w:p w14:paraId="4E6CDBA8" w14:textId="77777777" w:rsidR="0054110B" w:rsidRDefault="0054110B" w:rsidP="0028362B">
            <w:pPr>
              <w:ind w:left="0"/>
            </w:pPr>
            <w:r>
              <w:t>Lộ trình đi tuyến trong ngày của nhân viên thể hiện trên nền bản đồ: các khách hàng trong tuyến hiển thị thành các marker trên bản đồ, phân biệt trạng thái ghé thăm theo màu:</w:t>
            </w:r>
          </w:p>
          <w:p w14:paraId="413388AF" w14:textId="77777777" w:rsidR="0054110B" w:rsidRDefault="0054110B" w:rsidP="00A00DA1">
            <w:pPr>
              <w:pStyle w:val="TableBullet1"/>
            </w:pPr>
            <w:r>
              <w:t>Xanh lá cây: những khách hàng trong tuyến nhưng NVBH chưa ghé thăm</w:t>
            </w:r>
          </w:p>
          <w:p w14:paraId="710F7471" w14:textId="77777777" w:rsidR="0054110B" w:rsidRDefault="0054110B" w:rsidP="00A00DA1">
            <w:pPr>
              <w:pStyle w:val="TableBullet1"/>
            </w:pPr>
            <w:r>
              <w:t>Xanh dương: những khách hàng trong tuyến và NVBH đã ghé thăm + khách hàng có đặt hàng</w:t>
            </w:r>
          </w:p>
          <w:p w14:paraId="78F30F34" w14:textId="77777777" w:rsidR="0054110B" w:rsidRDefault="0054110B" w:rsidP="00A00DA1">
            <w:pPr>
              <w:pStyle w:val="TableBullet1"/>
            </w:pPr>
            <w:r>
              <w:t>Đỏ: những khách hàng trong tuyến và NVBH đã ghé thăm + khách hàng không có đặt hàng</w:t>
            </w:r>
          </w:p>
          <w:p w14:paraId="1F9B3D59" w14:textId="77777777" w:rsidR="0054110B" w:rsidRDefault="0054110B" w:rsidP="00A00DA1">
            <w:pPr>
              <w:pStyle w:val="TableBullet1"/>
            </w:pPr>
            <w:r>
              <w:t>Cam: khách hàng mà NVBH đang ghé thăm</w:t>
            </w:r>
          </w:p>
          <w:p w14:paraId="218D31C3" w14:textId="77777777" w:rsidR="0054110B" w:rsidRDefault="0054110B" w:rsidP="00A00DA1">
            <w:pPr>
              <w:pStyle w:val="TableBullet1"/>
            </w:pPr>
            <w:r>
              <w:t>Vàng: khách hàng ngoài tuyến mà NVBH đã ghé thăm trong ngày</w:t>
            </w:r>
          </w:p>
        </w:tc>
      </w:tr>
    </w:tbl>
    <w:p w14:paraId="20D7C477" w14:textId="77777777" w:rsidR="0054110B" w:rsidRDefault="0054110B" w:rsidP="0054110B">
      <w:pPr>
        <w:pStyle w:val="Heading5"/>
      </w:pPr>
      <w:r>
        <w:t>Ghi chú</w:t>
      </w:r>
    </w:p>
    <w:p w14:paraId="515ADD18" w14:textId="0D910023" w:rsidR="0054110B" w:rsidRDefault="009E7CAD" w:rsidP="008B1DDA">
      <w:pPr>
        <w:pStyle w:val="Heading4"/>
      </w:pPr>
      <w:r>
        <w:t xml:space="preserve">Chức năng </w:t>
      </w:r>
      <w:r w:rsidR="00EE1D5C">
        <w:t>giao việc &amp; thông báo</w:t>
      </w:r>
    </w:p>
    <w:p w14:paraId="25E0C0A8" w14:textId="77777777" w:rsidR="0054110B" w:rsidRDefault="0054110B" w:rsidP="0054110B">
      <w:pPr>
        <w:pStyle w:val="Heading5"/>
      </w:pPr>
      <w:r>
        <w:t>Diễn giải</w:t>
      </w:r>
    </w:p>
    <w:p w14:paraId="3A4BA5D4" w14:textId="77777777" w:rsidR="0054110B" w:rsidRDefault="0054110B" w:rsidP="0054110B">
      <w:r>
        <w:t>Admin HO có thể giao việc cho nhân viên hoặc tạo vấn đề công cộng. Phân loại vấn đề:</w:t>
      </w:r>
    </w:p>
    <w:p w14:paraId="032583B8" w14:textId="77777777" w:rsidR="0054110B" w:rsidRDefault="0054110B" w:rsidP="00A00DA1">
      <w:pPr>
        <w:pStyle w:val="Bullet1"/>
      </w:pPr>
      <w:r>
        <w:t>Vấn đề giao việc: tạo ra vấn đề và chỉ định cụ thể người thực hiện. Vấn đề này chỉ có người thực hiện và các cấp trên của người thực hiện thấy được</w:t>
      </w:r>
    </w:p>
    <w:p w14:paraId="513AEB2E" w14:textId="77777777" w:rsidR="0054110B" w:rsidRPr="00615660" w:rsidRDefault="0054110B" w:rsidP="00A00DA1">
      <w:pPr>
        <w:pStyle w:val="Bullet1"/>
      </w:pPr>
      <w:r w:rsidRPr="00615660">
        <w:t xml:space="preserve">Vấn đề công cộng: là các thông tin mà Admin HO cần truyền thông trong </w:t>
      </w:r>
      <w:r>
        <w:t>NPP/Khu vực/Miền/Toàn quốc</w:t>
      </w:r>
    </w:p>
    <w:p w14:paraId="5C5D2C89" w14:textId="77777777" w:rsidR="0054110B" w:rsidRDefault="0054110B" w:rsidP="0054110B">
      <w:pPr>
        <w:pStyle w:val="Heading5"/>
      </w:pPr>
      <w:r>
        <w:lastRenderedPageBreak/>
        <w:t>Quy trình</w:t>
      </w:r>
    </w:p>
    <w:p w14:paraId="7D827907" w14:textId="49919BA3" w:rsidR="0054110B" w:rsidRPr="007335BB" w:rsidRDefault="00F94FD3" w:rsidP="008E0B3E">
      <w:pPr>
        <w:ind w:left="0"/>
      </w:pPr>
      <w:r w:rsidRPr="00427AF9">
        <w:rPr>
          <w:szCs w:val="24"/>
        </w:rPr>
        <w:object w:dxaOrig="11445" w:dyaOrig="9019" w14:anchorId="51DF44A8">
          <v:shape id="_x0000_i1054" type="#_x0000_t75" style="width:490.5pt;height:387.75pt" o:ole="">
            <v:imagedata r:id="rId72" o:title=""/>
          </v:shape>
          <o:OLEObject Type="Embed" ProgID="Visio.Drawing.11" ShapeID="_x0000_i1054" DrawAspect="Content" ObjectID="_1593959045" r:id="rId73"/>
        </w:object>
      </w:r>
    </w:p>
    <w:p w14:paraId="116A0C03" w14:textId="2640D5A3" w:rsidR="0054110B" w:rsidRDefault="0054110B" w:rsidP="0054110B">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302"/>
        <w:gridCol w:w="2340"/>
        <w:gridCol w:w="4320"/>
      </w:tblGrid>
      <w:tr w:rsidR="0054110B" w:rsidRPr="00191EEF" w14:paraId="4353A503" w14:textId="77777777" w:rsidTr="00F94FD3">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C5B9C58" w14:textId="77777777" w:rsidR="0054110B" w:rsidRPr="002020D6" w:rsidRDefault="0054110B" w:rsidP="00C76597">
            <w:pPr>
              <w:pStyle w:val="NormalIndent"/>
            </w:pPr>
            <w:r w:rsidRPr="002020D6">
              <w:t>TT</w:t>
            </w:r>
          </w:p>
        </w:tc>
        <w:tc>
          <w:tcPr>
            <w:tcW w:w="23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18999DC" w14:textId="77777777" w:rsidR="0054110B" w:rsidRPr="002020D6" w:rsidRDefault="0054110B" w:rsidP="00C76597">
            <w:pPr>
              <w:pStyle w:val="NormalIndent"/>
            </w:pPr>
            <w:r>
              <w:t>Bước thực hiện</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6E0681D" w14:textId="77777777" w:rsidR="0054110B" w:rsidRPr="002020D6" w:rsidRDefault="0054110B" w:rsidP="00C76597">
            <w:pPr>
              <w:pStyle w:val="NormalIndent"/>
            </w:pPr>
            <w:r w:rsidRPr="002020D6">
              <w:t>Người thực hiện</w:t>
            </w:r>
          </w:p>
        </w:tc>
        <w:tc>
          <w:tcPr>
            <w:tcW w:w="43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A06D630" w14:textId="77777777" w:rsidR="0054110B" w:rsidRPr="002020D6" w:rsidRDefault="0054110B" w:rsidP="00C76597">
            <w:pPr>
              <w:pStyle w:val="NormalIndent"/>
            </w:pPr>
            <w:r>
              <w:t>Mô tả</w:t>
            </w:r>
          </w:p>
        </w:tc>
      </w:tr>
      <w:tr w:rsidR="0054110B" w14:paraId="4BEC39A9" w14:textId="77777777" w:rsidTr="00F94FD3">
        <w:tc>
          <w:tcPr>
            <w:tcW w:w="668" w:type="dxa"/>
          </w:tcPr>
          <w:p w14:paraId="7AEE390E" w14:textId="77777777" w:rsidR="0054110B" w:rsidRDefault="0054110B" w:rsidP="00C76597">
            <w:pPr>
              <w:pStyle w:val="NormalIndent"/>
            </w:pPr>
            <w:r>
              <w:t>1</w:t>
            </w:r>
          </w:p>
        </w:tc>
        <w:tc>
          <w:tcPr>
            <w:tcW w:w="2302" w:type="dxa"/>
          </w:tcPr>
          <w:p w14:paraId="200FCD8B" w14:textId="77777777" w:rsidR="0054110B" w:rsidRDefault="0054110B" w:rsidP="00C76597">
            <w:pPr>
              <w:pStyle w:val="NormalIndent"/>
            </w:pPr>
            <w:r>
              <w:t>Tạo ghi chú</w:t>
            </w:r>
          </w:p>
        </w:tc>
        <w:tc>
          <w:tcPr>
            <w:tcW w:w="2340" w:type="dxa"/>
          </w:tcPr>
          <w:p w14:paraId="194CFFED" w14:textId="77777777" w:rsidR="0054110B" w:rsidRDefault="0054110B" w:rsidP="00C76597">
            <w:pPr>
              <w:pStyle w:val="NormalIndent"/>
            </w:pPr>
            <w:r>
              <w:t>Admin HO</w:t>
            </w:r>
          </w:p>
        </w:tc>
        <w:tc>
          <w:tcPr>
            <w:tcW w:w="4320" w:type="dxa"/>
          </w:tcPr>
          <w:p w14:paraId="3A02E3F1" w14:textId="77777777" w:rsidR="0054110B" w:rsidRDefault="0054110B" w:rsidP="0028362B">
            <w:pPr>
              <w:widowControl/>
              <w:autoSpaceDE w:val="0"/>
              <w:autoSpaceDN w:val="0"/>
              <w:adjustRightInd w:val="0"/>
              <w:spacing w:before="0" w:line="288" w:lineRule="auto"/>
              <w:ind w:left="0"/>
            </w:pPr>
            <w:r>
              <w:t>Khi có việc cần giao nhân viên thực hiện hoặc thông báo cần truyền thông đến nhân viên, Admin HO sẽ tạo ghi chú. Thông tin giao việc</w:t>
            </w:r>
          </w:p>
          <w:p w14:paraId="1BEF5AE9" w14:textId="77777777" w:rsidR="0054110B" w:rsidRDefault="0054110B" w:rsidP="00C429C7">
            <w:pPr>
              <w:pStyle w:val="TableBullet1"/>
            </w:pPr>
            <w:r>
              <w:t>Người thực hiện</w:t>
            </w:r>
          </w:p>
          <w:p w14:paraId="487F65A0" w14:textId="77777777" w:rsidR="0054110B" w:rsidRDefault="0054110B" w:rsidP="00C429C7">
            <w:pPr>
              <w:pStyle w:val="TableBullet1"/>
            </w:pPr>
            <w:r>
              <w:t>Ngày hoàn thành</w:t>
            </w:r>
          </w:p>
          <w:p w14:paraId="5A6A81D1" w14:textId="77777777" w:rsidR="0054110B" w:rsidRDefault="0054110B" w:rsidP="00C429C7">
            <w:pPr>
              <w:pStyle w:val="TableBullet1"/>
            </w:pPr>
            <w:r>
              <w:t>Nội dung giao việc</w:t>
            </w:r>
          </w:p>
          <w:p w14:paraId="43030ED6" w14:textId="77777777" w:rsidR="0054110B" w:rsidRDefault="0054110B" w:rsidP="00C429C7">
            <w:pPr>
              <w:pStyle w:val="TableBullet1"/>
            </w:pPr>
            <w:r>
              <w:t>Việc liên quan đến khách hàng nào?</w:t>
            </w:r>
          </w:p>
          <w:p w14:paraId="675CEE66" w14:textId="77777777" w:rsidR="0054110B" w:rsidRDefault="0054110B" w:rsidP="00C429C7">
            <w:pPr>
              <w:pStyle w:val="TableBullet1"/>
            </w:pPr>
            <w:r>
              <w:t>File đính kèm: .PNG, .JPG, .PDF, .TXT, .XLS</w:t>
            </w:r>
          </w:p>
          <w:p w14:paraId="7332A3E8" w14:textId="345C0541" w:rsidR="0054110B" w:rsidRDefault="0054110B" w:rsidP="0028362B">
            <w:pPr>
              <w:widowControl/>
              <w:autoSpaceDE w:val="0"/>
              <w:autoSpaceDN w:val="0"/>
              <w:adjustRightInd w:val="0"/>
              <w:spacing w:before="0" w:line="288" w:lineRule="auto"/>
              <w:ind w:left="0"/>
            </w:pPr>
            <w:r>
              <w:t>Thông tin vấn đề công cộng</w:t>
            </w:r>
            <w:r w:rsidR="00C429C7">
              <w:t>:</w:t>
            </w:r>
          </w:p>
          <w:p w14:paraId="78C6E7D9" w14:textId="77777777" w:rsidR="0054110B" w:rsidRDefault="0054110B" w:rsidP="00C429C7">
            <w:pPr>
              <w:pStyle w:val="TableBullet1"/>
            </w:pPr>
            <w:r>
              <w:t>Phạm vi vấn đề: NPP/Khu vực/Miền/Toàn quốc</w:t>
            </w:r>
          </w:p>
          <w:p w14:paraId="01B977AE" w14:textId="77777777" w:rsidR="0054110B" w:rsidRDefault="0054110B" w:rsidP="00C429C7">
            <w:pPr>
              <w:pStyle w:val="TableBullet1"/>
            </w:pPr>
            <w:r>
              <w:t xml:space="preserve">Nội dung </w:t>
            </w:r>
          </w:p>
          <w:p w14:paraId="43310DD3" w14:textId="77777777" w:rsidR="0054110B" w:rsidRDefault="0054110B" w:rsidP="00C429C7">
            <w:pPr>
              <w:pStyle w:val="TableBullet1"/>
            </w:pPr>
            <w:r>
              <w:lastRenderedPageBreak/>
              <w:t>File đính kèm: .PNG, .JPG, .PDF, .TXT, .XLS</w:t>
            </w:r>
          </w:p>
        </w:tc>
      </w:tr>
      <w:tr w:rsidR="0054110B" w14:paraId="74252EC7" w14:textId="77777777" w:rsidTr="00F94FD3">
        <w:tc>
          <w:tcPr>
            <w:tcW w:w="668" w:type="dxa"/>
          </w:tcPr>
          <w:p w14:paraId="406CE95A" w14:textId="77777777" w:rsidR="0054110B" w:rsidRDefault="0054110B" w:rsidP="00C76597">
            <w:pPr>
              <w:pStyle w:val="NormalIndent"/>
            </w:pPr>
            <w:r>
              <w:lastRenderedPageBreak/>
              <w:t>2</w:t>
            </w:r>
          </w:p>
        </w:tc>
        <w:tc>
          <w:tcPr>
            <w:tcW w:w="2302" w:type="dxa"/>
          </w:tcPr>
          <w:p w14:paraId="29D24A09" w14:textId="515FED1C" w:rsidR="0054110B" w:rsidRDefault="0054110B" w:rsidP="00C76597">
            <w:pPr>
              <w:pStyle w:val="NormalIndent"/>
            </w:pPr>
            <w:r>
              <w:t>Phân loại ghi chú</w:t>
            </w:r>
          </w:p>
        </w:tc>
        <w:tc>
          <w:tcPr>
            <w:tcW w:w="2340" w:type="dxa"/>
          </w:tcPr>
          <w:p w14:paraId="036F11BE" w14:textId="77777777" w:rsidR="0054110B" w:rsidRDefault="0054110B" w:rsidP="00C76597">
            <w:pPr>
              <w:pStyle w:val="NormalIndent"/>
            </w:pPr>
            <w:r>
              <w:t>DMS</w:t>
            </w:r>
          </w:p>
        </w:tc>
        <w:tc>
          <w:tcPr>
            <w:tcW w:w="4320" w:type="dxa"/>
          </w:tcPr>
          <w:p w14:paraId="2918E8FD" w14:textId="77777777" w:rsidR="00B07B21" w:rsidRDefault="00B07B21" w:rsidP="00C76597">
            <w:pPr>
              <w:pStyle w:val="NormalIndent"/>
              <w:numPr>
                <w:ilvl w:val="0"/>
                <w:numId w:val="21"/>
              </w:numPr>
            </w:pPr>
            <w:r>
              <w:t>Giao việc: qua bước 3 Thực hiện vấn đề</w:t>
            </w:r>
          </w:p>
          <w:p w14:paraId="57084AAA" w14:textId="3BAEF160" w:rsidR="0054110B" w:rsidRDefault="00B07B21" w:rsidP="00C76597">
            <w:pPr>
              <w:pStyle w:val="NormalIndent"/>
              <w:numPr>
                <w:ilvl w:val="0"/>
                <w:numId w:val="21"/>
              </w:numPr>
            </w:pPr>
            <w:r>
              <w:t>Công cộng: qua bước 4</w:t>
            </w:r>
          </w:p>
        </w:tc>
      </w:tr>
      <w:tr w:rsidR="0054110B" w14:paraId="451B775E" w14:textId="77777777" w:rsidTr="00F94FD3">
        <w:tc>
          <w:tcPr>
            <w:tcW w:w="668" w:type="dxa"/>
          </w:tcPr>
          <w:p w14:paraId="51806C06" w14:textId="77777777" w:rsidR="0054110B" w:rsidRDefault="0054110B" w:rsidP="00C76597">
            <w:pPr>
              <w:pStyle w:val="NormalIndent"/>
            </w:pPr>
            <w:r>
              <w:t>3</w:t>
            </w:r>
          </w:p>
        </w:tc>
        <w:tc>
          <w:tcPr>
            <w:tcW w:w="2302" w:type="dxa"/>
          </w:tcPr>
          <w:p w14:paraId="46BCF307" w14:textId="77777777" w:rsidR="0054110B" w:rsidRDefault="0054110B" w:rsidP="00C76597">
            <w:pPr>
              <w:pStyle w:val="NormalIndent"/>
            </w:pPr>
            <w:r>
              <w:t>Thực hiện vấn đề được giao</w:t>
            </w:r>
          </w:p>
        </w:tc>
        <w:tc>
          <w:tcPr>
            <w:tcW w:w="2340" w:type="dxa"/>
          </w:tcPr>
          <w:p w14:paraId="59C42D02" w14:textId="45B6F326" w:rsidR="0054110B" w:rsidRDefault="0054110B" w:rsidP="00C76597">
            <w:pPr>
              <w:pStyle w:val="NormalIndent"/>
            </w:pPr>
            <w:r>
              <w:t>NVBH/</w:t>
            </w:r>
            <w:r w:rsidR="00F67891">
              <w:t>GSBH</w:t>
            </w:r>
            <w:r>
              <w:t>/ASM/RSM</w:t>
            </w:r>
          </w:p>
        </w:tc>
        <w:tc>
          <w:tcPr>
            <w:tcW w:w="4320" w:type="dxa"/>
          </w:tcPr>
          <w:p w14:paraId="55FF7AEB" w14:textId="77777777" w:rsidR="0054110B" w:rsidRDefault="0054110B" w:rsidP="0028362B">
            <w:pPr>
              <w:autoSpaceDE w:val="0"/>
              <w:autoSpaceDN w:val="0"/>
              <w:adjustRightInd w:val="0"/>
              <w:spacing w:line="288" w:lineRule="auto"/>
              <w:ind w:left="0"/>
            </w:pPr>
            <w:r>
              <w:t>Người được giao việc sẽ thực hiện vấn đề Admin HO giao cho</w:t>
            </w:r>
          </w:p>
        </w:tc>
      </w:tr>
      <w:tr w:rsidR="0054110B" w14:paraId="2CBAC3D5" w14:textId="77777777" w:rsidTr="00F94FD3">
        <w:tc>
          <w:tcPr>
            <w:tcW w:w="668" w:type="dxa"/>
          </w:tcPr>
          <w:p w14:paraId="49BF1D80" w14:textId="77777777" w:rsidR="0054110B" w:rsidRDefault="0054110B" w:rsidP="00C76597">
            <w:pPr>
              <w:pStyle w:val="NormalIndent"/>
            </w:pPr>
            <w:r>
              <w:t>4</w:t>
            </w:r>
          </w:p>
        </w:tc>
        <w:tc>
          <w:tcPr>
            <w:tcW w:w="2302" w:type="dxa"/>
          </w:tcPr>
          <w:p w14:paraId="43DB94DC" w14:textId="77777777" w:rsidR="0054110B" w:rsidRDefault="0054110B" w:rsidP="00C76597">
            <w:pPr>
              <w:pStyle w:val="NormalIndent"/>
            </w:pPr>
            <w:r>
              <w:t xml:space="preserve">Lưu thuộc tính của ghi chú là CÔNG CỘNG: tất cả nhân viên trong phạm vi quy định thấy được </w:t>
            </w:r>
          </w:p>
        </w:tc>
        <w:tc>
          <w:tcPr>
            <w:tcW w:w="2340" w:type="dxa"/>
          </w:tcPr>
          <w:p w14:paraId="59EAA233" w14:textId="77777777" w:rsidR="0054110B" w:rsidRDefault="0054110B" w:rsidP="00C76597">
            <w:pPr>
              <w:pStyle w:val="NormalIndent"/>
            </w:pPr>
            <w:r>
              <w:t>DMS</w:t>
            </w:r>
          </w:p>
        </w:tc>
        <w:tc>
          <w:tcPr>
            <w:tcW w:w="4320" w:type="dxa"/>
          </w:tcPr>
          <w:p w14:paraId="195D560C" w14:textId="77777777" w:rsidR="0054110B" w:rsidRDefault="0054110B" w:rsidP="00C76597">
            <w:pPr>
              <w:pStyle w:val="NormalIndent"/>
            </w:pPr>
            <w:r>
              <w:t>Nếu phạm vi là MN1 thì tất cả nhân viên của MN1 thấy được vấn đề, nhân viên của miền khác không thấy</w:t>
            </w:r>
          </w:p>
        </w:tc>
      </w:tr>
      <w:tr w:rsidR="0054110B" w14:paraId="4965FC33" w14:textId="77777777" w:rsidTr="00F94FD3">
        <w:tc>
          <w:tcPr>
            <w:tcW w:w="668" w:type="dxa"/>
          </w:tcPr>
          <w:p w14:paraId="13F78212" w14:textId="77777777" w:rsidR="0054110B" w:rsidRDefault="0054110B" w:rsidP="00C76597">
            <w:pPr>
              <w:pStyle w:val="NormalIndent"/>
            </w:pPr>
            <w:r>
              <w:t>5</w:t>
            </w:r>
          </w:p>
        </w:tc>
        <w:tc>
          <w:tcPr>
            <w:tcW w:w="2302" w:type="dxa"/>
          </w:tcPr>
          <w:p w14:paraId="0F2DB1EF" w14:textId="78EA429F" w:rsidR="0054110B" w:rsidRDefault="0054110B" w:rsidP="00C76597">
            <w:pPr>
              <w:pStyle w:val="NormalIndent"/>
            </w:pPr>
            <w:r>
              <w:t>Duyệt vấn đề giao việc</w:t>
            </w:r>
          </w:p>
        </w:tc>
        <w:tc>
          <w:tcPr>
            <w:tcW w:w="2340" w:type="dxa"/>
          </w:tcPr>
          <w:p w14:paraId="670FC4A3" w14:textId="77777777" w:rsidR="0054110B" w:rsidRDefault="0054110B" w:rsidP="00C76597">
            <w:pPr>
              <w:pStyle w:val="NormalIndent"/>
            </w:pPr>
            <w:r>
              <w:t>Admin HO</w:t>
            </w:r>
          </w:p>
        </w:tc>
        <w:tc>
          <w:tcPr>
            <w:tcW w:w="4320" w:type="dxa"/>
          </w:tcPr>
          <w:p w14:paraId="62F77E80" w14:textId="77777777" w:rsidR="0054110B" w:rsidRDefault="0054110B" w:rsidP="00C76597">
            <w:pPr>
              <w:pStyle w:val="NormalIndent"/>
            </w:pPr>
            <w:r>
              <w:t>Sau khi người được giao việc xác nhận đã thực hiện, Admin HO sẽ kiểm tra kết quả công việc và duyệt</w:t>
            </w:r>
          </w:p>
          <w:p w14:paraId="4BBCD3CF" w14:textId="77777777" w:rsidR="0054110B" w:rsidRDefault="0054110B" w:rsidP="00EE17AE">
            <w:pPr>
              <w:pStyle w:val="TableBullet1"/>
            </w:pPr>
            <w:r>
              <w:t>Duyệt: Admin HO đồng ý với kết quả công việc, kết thúc luồng giao việc</w:t>
            </w:r>
          </w:p>
          <w:p w14:paraId="261687D7" w14:textId="77777777" w:rsidR="0054110B" w:rsidRDefault="0054110B" w:rsidP="00EE17AE">
            <w:pPr>
              <w:pStyle w:val="TableBullet1"/>
            </w:pPr>
            <w:r>
              <w:t>Yêu cầu thực hiện lại: Admin HO không hài lòng với kết quả thực hiện sẽ yêu cầu người được giao việc phải thực hiện lại</w:t>
            </w:r>
          </w:p>
        </w:tc>
      </w:tr>
    </w:tbl>
    <w:p w14:paraId="68891A19" w14:textId="77777777" w:rsidR="0054110B" w:rsidRDefault="0054110B" w:rsidP="0054110B">
      <w:pPr>
        <w:pStyle w:val="Heading5"/>
      </w:pPr>
      <w:r>
        <w:t>Ghi chú</w:t>
      </w:r>
    </w:p>
    <w:p w14:paraId="4E0ABA1C" w14:textId="0C9290D4" w:rsidR="00A55388" w:rsidRPr="00A55388" w:rsidRDefault="00A55388" w:rsidP="00A55388">
      <w:r>
        <w:t>N/A</w:t>
      </w:r>
    </w:p>
    <w:p w14:paraId="40665808" w14:textId="59997BE7" w:rsidR="0054110B" w:rsidRDefault="009E7CAD" w:rsidP="008B1DDA">
      <w:pPr>
        <w:pStyle w:val="Heading4"/>
      </w:pPr>
      <w:r>
        <w:t>Chức năng x</w:t>
      </w:r>
      <w:r w:rsidR="0054110B">
        <w:t>em báo cáo</w:t>
      </w:r>
      <w:r w:rsidR="008B336B">
        <w:t xml:space="preserve"> thống kê</w:t>
      </w:r>
    </w:p>
    <w:p w14:paraId="314BF90F" w14:textId="77777777" w:rsidR="0054110B" w:rsidRDefault="0054110B" w:rsidP="0054110B">
      <w:pPr>
        <w:pStyle w:val="Heading5"/>
      </w:pPr>
      <w:r>
        <w:t>Diễn giải</w:t>
      </w:r>
    </w:p>
    <w:p w14:paraId="4A9E793C" w14:textId="163A4A95" w:rsidR="0054110B" w:rsidRDefault="0054110B" w:rsidP="0054110B">
      <w:r>
        <w:t xml:space="preserve">Admin HO sẽ </w:t>
      </w:r>
      <w:r w:rsidR="008B336B">
        <w:t>xem được báo cáo thống kê tình hình bán hàng, thực hiện chỉ tiêu KPIs trong toàn hệ thống.</w:t>
      </w:r>
    </w:p>
    <w:p w14:paraId="0B4AABB4" w14:textId="77777777" w:rsidR="0054110B" w:rsidRDefault="0054110B" w:rsidP="0054110B">
      <w:pPr>
        <w:pStyle w:val="Heading5"/>
      </w:pPr>
      <w:r>
        <w:lastRenderedPageBreak/>
        <w:t>Quy trình</w:t>
      </w:r>
    </w:p>
    <w:p w14:paraId="4AA9CA11" w14:textId="1CF429BD" w:rsidR="0054110B" w:rsidRPr="007335BB" w:rsidRDefault="00FF56CB" w:rsidP="008601E6">
      <w:pPr>
        <w:jc w:val="center"/>
      </w:pPr>
      <w:r w:rsidRPr="00427AF9">
        <w:rPr>
          <w:szCs w:val="24"/>
        </w:rPr>
        <w:object w:dxaOrig="3285" w:dyaOrig="5793" w14:anchorId="7790A11A">
          <v:shape id="_x0000_i1055" type="#_x0000_t75" style="width:158.25pt;height:276pt" o:ole="">
            <v:imagedata r:id="rId74" o:title=""/>
          </v:shape>
          <o:OLEObject Type="Embed" ProgID="Visio.Drawing.11" ShapeID="_x0000_i1055" DrawAspect="Content" ObjectID="_1593959046" r:id="rId75"/>
        </w:object>
      </w:r>
    </w:p>
    <w:p w14:paraId="6EB9D86C" w14:textId="73084A82" w:rsidR="0054110B" w:rsidRDefault="00FF56CB" w:rsidP="0054110B">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2610"/>
        <w:gridCol w:w="3600"/>
      </w:tblGrid>
      <w:tr w:rsidR="0054110B" w:rsidRPr="00191EEF" w14:paraId="37BC9D6C" w14:textId="77777777" w:rsidTr="00F94FD3">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AB096CD" w14:textId="77777777" w:rsidR="0054110B" w:rsidRPr="002020D6" w:rsidRDefault="0054110B"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3962226" w14:textId="77777777" w:rsidR="0054110B" w:rsidRPr="002020D6" w:rsidRDefault="0054110B" w:rsidP="00C76597">
            <w:pPr>
              <w:pStyle w:val="NormalIndent"/>
            </w:pPr>
            <w:r>
              <w:t>Bước thực hiện</w:t>
            </w:r>
          </w:p>
        </w:tc>
        <w:tc>
          <w:tcPr>
            <w:tcW w:w="26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1A8BFF5" w14:textId="77777777" w:rsidR="0054110B" w:rsidRPr="002020D6" w:rsidRDefault="0054110B" w:rsidP="00C76597">
            <w:pPr>
              <w:pStyle w:val="NormalIndent"/>
            </w:pPr>
            <w:r w:rsidRPr="002020D6">
              <w:t>Người thực hiện</w:t>
            </w:r>
          </w:p>
        </w:tc>
        <w:tc>
          <w:tcPr>
            <w:tcW w:w="36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1D8DDAA" w14:textId="77777777" w:rsidR="0054110B" w:rsidRPr="002020D6" w:rsidRDefault="0054110B" w:rsidP="00C76597">
            <w:pPr>
              <w:pStyle w:val="NormalIndent"/>
            </w:pPr>
            <w:r>
              <w:t>Mô tả</w:t>
            </w:r>
          </w:p>
        </w:tc>
      </w:tr>
      <w:tr w:rsidR="0054110B" w14:paraId="557CE213" w14:textId="77777777" w:rsidTr="00F94FD3">
        <w:tc>
          <w:tcPr>
            <w:tcW w:w="668" w:type="dxa"/>
          </w:tcPr>
          <w:p w14:paraId="59F0154B" w14:textId="77777777" w:rsidR="0054110B" w:rsidRDefault="0054110B" w:rsidP="00C76597">
            <w:pPr>
              <w:pStyle w:val="NormalIndent"/>
            </w:pPr>
            <w:r>
              <w:t>1</w:t>
            </w:r>
          </w:p>
        </w:tc>
        <w:tc>
          <w:tcPr>
            <w:tcW w:w="2752" w:type="dxa"/>
          </w:tcPr>
          <w:p w14:paraId="6A6DCF03" w14:textId="77777777" w:rsidR="0054110B" w:rsidRDefault="0054110B" w:rsidP="00C76597">
            <w:pPr>
              <w:pStyle w:val="NormalIndent"/>
            </w:pPr>
            <w:r>
              <w:t>Xem báo cáo</w:t>
            </w:r>
          </w:p>
        </w:tc>
        <w:tc>
          <w:tcPr>
            <w:tcW w:w="2610" w:type="dxa"/>
          </w:tcPr>
          <w:p w14:paraId="11AB8E18" w14:textId="77777777" w:rsidR="0054110B" w:rsidRDefault="0054110B" w:rsidP="00C76597">
            <w:pPr>
              <w:pStyle w:val="NormalIndent"/>
            </w:pPr>
            <w:r>
              <w:t>Admin HO</w:t>
            </w:r>
          </w:p>
        </w:tc>
        <w:tc>
          <w:tcPr>
            <w:tcW w:w="3600" w:type="dxa"/>
          </w:tcPr>
          <w:p w14:paraId="7D76E6B0" w14:textId="77777777" w:rsidR="0054110B" w:rsidRDefault="0054110B" w:rsidP="0028362B">
            <w:pPr>
              <w:ind w:left="0"/>
            </w:pPr>
            <w:r>
              <w:t>Xem các báo cáo dưới dạng file excel</w:t>
            </w:r>
          </w:p>
        </w:tc>
      </w:tr>
    </w:tbl>
    <w:p w14:paraId="32F9E1B9" w14:textId="77777777" w:rsidR="0054110B" w:rsidRDefault="0054110B" w:rsidP="0054110B">
      <w:pPr>
        <w:pStyle w:val="Heading5"/>
      </w:pPr>
      <w:r>
        <w:t>Ghi chú</w:t>
      </w:r>
    </w:p>
    <w:p w14:paraId="5FCE4BCD" w14:textId="369F3A38" w:rsidR="004540EE" w:rsidRPr="004540EE" w:rsidRDefault="00714D3F" w:rsidP="004540EE">
      <w:r>
        <w:t>Danh sách báo cáo: Xem tại…</w:t>
      </w:r>
    </w:p>
    <w:p w14:paraId="4CACECA9" w14:textId="33DE5891" w:rsidR="00B06CBA" w:rsidRDefault="009E7CAD" w:rsidP="008B1DDA">
      <w:pPr>
        <w:pStyle w:val="Heading4"/>
      </w:pPr>
      <w:bookmarkStart w:id="57" w:name="_Toc473035229"/>
      <w:r>
        <w:t xml:space="preserve">Chức năng </w:t>
      </w:r>
      <w:r w:rsidR="007F6152">
        <w:t>q</w:t>
      </w:r>
      <w:r w:rsidR="00B06CBA">
        <w:t>uản lý lịch làm việc</w:t>
      </w:r>
    </w:p>
    <w:p w14:paraId="20FFF05B" w14:textId="77777777" w:rsidR="00B06CBA" w:rsidRDefault="00B06CBA" w:rsidP="00B06CBA">
      <w:pPr>
        <w:pStyle w:val="Heading5"/>
      </w:pPr>
      <w:r>
        <w:t>Diễn giải</w:t>
      </w:r>
    </w:p>
    <w:p w14:paraId="15B48830" w14:textId="39850DB3" w:rsidR="00B06CBA" w:rsidRPr="006942F9" w:rsidRDefault="00B06CBA" w:rsidP="00B06CBA">
      <w:r>
        <w:t xml:space="preserve">Chức năng cho phép </w:t>
      </w:r>
      <w:r w:rsidR="007D2263">
        <w:t>Admin HO</w:t>
      </w:r>
      <w:r>
        <w:t xml:space="preserve"> cấu hình lịch làm việc trong hệ thống phần mềm DMS One. Lịch làm việc được cấu hình sẽ ảnh hưởng đến cách tính tiến độ bán hàng của nhân viên, NPP theo quy định của công ty.</w:t>
      </w:r>
    </w:p>
    <w:p w14:paraId="49D94499" w14:textId="77777777" w:rsidR="00B06CBA" w:rsidRDefault="00B06CBA" w:rsidP="00B06CBA">
      <w:pPr>
        <w:pStyle w:val="Heading5"/>
      </w:pPr>
      <w:r>
        <w:lastRenderedPageBreak/>
        <w:t>Quy trình</w:t>
      </w:r>
    </w:p>
    <w:p w14:paraId="2F296D09" w14:textId="4B41C9F3" w:rsidR="00B06CBA" w:rsidRPr="00945890" w:rsidRDefault="00392458" w:rsidP="00B06CBA">
      <w:pPr>
        <w:jc w:val="center"/>
      </w:pPr>
      <w:r w:rsidRPr="00427AF9">
        <w:rPr>
          <w:szCs w:val="24"/>
        </w:rPr>
        <w:object w:dxaOrig="4351" w:dyaOrig="4921" w14:anchorId="797B357B">
          <v:shape id="_x0000_i1056" type="#_x0000_t75" style="width:234pt;height:264pt" o:ole="">
            <v:imagedata r:id="rId76" o:title=""/>
          </v:shape>
          <o:OLEObject Type="Embed" ProgID="Visio.Drawing.11" ShapeID="_x0000_i1056" DrawAspect="Content" ObjectID="_1593959047" r:id="rId77"/>
        </w:object>
      </w:r>
    </w:p>
    <w:p w14:paraId="6348C8BC" w14:textId="1D0E8268" w:rsidR="00B06CBA" w:rsidRDefault="00FF56CB" w:rsidP="00B06CB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392"/>
        <w:gridCol w:w="1800"/>
        <w:gridCol w:w="4770"/>
      </w:tblGrid>
      <w:tr w:rsidR="00B06CBA" w:rsidRPr="002020D6" w14:paraId="5AB69802" w14:textId="77777777" w:rsidTr="006A0DE9">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49C5A9"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B30DDC6" w14:textId="77777777" w:rsidR="00B06CBA" w:rsidRPr="002020D6" w:rsidRDefault="00B06CBA" w:rsidP="00C76597">
            <w:pPr>
              <w:pStyle w:val="NormalIndent"/>
            </w:pPr>
            <w:r>
              <w:t>Bước thực hiện</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CB8FF06" w14:textId="77777777" w:rsidR="00B06CBA" w:rsidRPr="002020D6" w:rsidRDefault="00B06CBA" w:rsidP="00C76597">
            <w:pPr>
              <w:pStyle w:val="NormalIndent"/>
            </w:pPr>
            <w:r w:rsidRPr="002020D6">
              <w:t>Người thực hiện</w:t>
            </w:r>
          </w:p>
        </w:tc>
        <w:tc>
          <w:tcPr>
            <w:tcW w:w="47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1C5A08" w14:textId="77777777" w:rsidR="00B06CBA" w:rsidRPr="002020D6" w:rsidRDefault="00B06CBA" w:rsidP="00C76597">
            <w:pPr>
              <w:pStyle w:val="NormalIndent"/>
            </w:pPr>
            <w:r>
              <w:t>Mô tả</w:t>
            </w:r>
          </w:p>
        </w:tc>
      </w:tr>
      <w:tr w:rsidR="00B06CBA" w14:paraId="5C54B8DD" w14:textId="77777777" w:rsidTr="006A0DE9">
        <w:tc>
          <w:tcPr>
            <w:tcW w:w="668" w:type="dxa"/>
          </w:tcPr>
          <w:p w14:paraId="29F259EC" w14:textId="77777777" w:rsidR="00B06CBA" w:rsidRDefault="00B06CBA" w:rsidP="00C76597">
            <w:pPr>
              <w:pStyle w:val="NormalIndent"/>
            </w:pPr>
            <w:r>
              <w:t>1</w:t>
            </w:r>
          </w:p>
        </w:tc>
        <w:tc>
          <w:tcPr>
            <w:tcW w:w="2392" w:type="dxa"/>
          </w:tcPr>
          <w:p w14:paraId="517088C0" w14:textId="77777777" w:rsidR="00B06CBA" w:rsidRDefault="00B06CBA" w:rsidP="00C76597">
            <w:pPr>
              <w:pStyle w:val="NormalIndent"/>
            </w:pPr>
            <w:r>
              <w:t>Tra cứu / chỉnh sửa thông tin</w:t>
            </w:r>
          </w:p>
        </w:tc>
        <w:tc>
          <w:tcPr>
            <w:tcW w:w="1800" w:type="dxa"/>
          </w:tcPr>
          <w:p w14:paraId="653B1BAB" w14:textId="55F99232" w:rsidR="00B06CBA" w:rsidRDefault="00392458" w:rsidP="00C76597">
            <w:pPr>
              <w:pStyle w:val="NormalIndent"/>
            </w:pPr>
            <w:r>
              <w:t>Admin HO</w:t>
            </w:r>
          </w:p>
        </w:tc>
        <w:tc>
          <w:tcPr>
            <w:tcW w:w="4770" w:type="dxa"/>
          </w:tcPr>
          <w:p w14:paraId="27A15ADF" w14:textId="2A21254A" w:rsidR="00B06CBA" w:rsidRDefault="00392458" w:rsidP="00392458">
            <w:pPr>
              <w:autoSpaceDE w:val="0"/>
              <w:autoSpaceDN w:val="0"/>
              <w:adjustRightInd w:val="0"/>
              <w:spacing w:before="0" w:line="288" w:lineRule="auto"/>
              <w:ind w:left="0"/>
            </w:pPr>
            <w:r>
              <w:t>Admin HO</w:t>
            </w:r>
            <w:r w:rsidR="00B06CBA">
              <w:t xml:space="preserve"> đăng nhập phần mềm web, vào chức năng quản lý lịch làm việc để cấu hình lịch làm theo trong hệ thống theo từng đơn vị:</w:t>
            </w:r>
          </w:p>
          <w:p w14:paraId="7427D821" w14:textId="77777777" w:rsidR="00B06CBA" w:rsidRDefault="00B06CBA" w:rsidP="00392458">
            <w:pPr>
              <w:pStyle w:val="TableBullet1"/>
              <w:spacing w:after="0"/>
            </w:pPr>
            <w:r>
              <w:t>Xem thông tin các ngày làm việc</w:t>
            </w:r>
          </w:p>
          <w:p w14:paraId="379B4FE4" w14:textId="77777777" w:rsidR="00B06CBA" w:rsidRDefault="00B06CBA" w:rsidP="00392458">
            <w:pPr>
              <w:pStyle w:val="TableBullet1"/>
              <w:spacing w:after="0"/>
            </w:pPr>
            <w:r>
              <w:t>Cập nhật trạng thái nghỉ/ làm việc theo ngày.</w:t>
            </w:r>
          </w:p>
        </w:tc>
      </w:tr>
    </w:tbl>
    <w:p w14:paraId="3944EAB9" w14:textId="77777777" w:rsidR="00B06CBA" w:rsidRDefault="00B06CBA" w:rsidP="00B06CBA">
      <w:pPr>
        <w:pStyle w:val="Heading5"/>
      </w:pPr>
      <w:r>
        <w:t>Ghi chú</w:t>
      </w:r>
    </w:p>
    <w:p w14:paraId="2BB71C4A" w14:textId="2AC51036" w:rsidR="00E551E9" w:rsidRPr="00E551E9" w:rsidRDefault="00E551E9" w:rsidP="00E551E9">
      <w:r>
        <w:t>N/A</w:t>
      </w:r>
    </w:p>
    <w:p w14:paraId="23ED9F63" w14:textId="3A74BD3C" w:rsidR="00B06CBA" w:rsidRDefault="007F6152" w:rsidP="008B1DDA">
      <w:pPr>
        <w:pStyle w:val="Heading4"/>
      </w:pPr>
      <w:r>
        <w:t>Chức năng q</w:t>
      </w:r>
      <w:r w:rsidR="00B06CBA">
        <w:t>uản lý địa bàn</w:t>
      </w:r>
    </w:p>
    <w:p w14:paraId="6E086D2F" w14:textId="77777777" w:rsidR="00B06CBA" w:rsidRDefault="00B06CBA" w:rsidP="00B06CBA">
      <w:pPr>
        <w:pStyle w:val="Heading5"/>
      </w:pPr>
      <w:r>
        <w:t>Diễn giải</w:t>
      </w:r>
    </w:p>
    <w:p w14:paraId="54518435" w14:textId="26C953C7" w:rsidR="00B06CBA" w:rsidRDefault="00B06CBA" w:rsidP="00B06CBA">
      <w:r>
        <w:t xml:space="preserve">Chức năng cho phép </w:t>
      </w:r>
      <w:r w:rsidR="00392458">
        <w:t>Admin HO</w:t>
      </w:r>
      <w:r>
        <w:t xml:space="preserve"> khai báo danh mục địa bàn hành chính đang hiệu lực. Dữ liệu địa bàn được dùng quản lý các danh mục dữ liệu khách như khách hàng, nhân viên, đơn vị.</w:t>
      </w:r>
    </w:p>
    <w:p w14:paraId="5649C0E4" w14:textId="51B5D98F" w:rsidR="00B06CBA" w:rsidRDefault="00392458" w:rsidP="00B06CBA">
      <w:r>
        <w:t>Admin HO</w:t>
      </w:r>
      <w:r w:rsidR="00B06CBA">
        <w:t xml:space="preserve"> có thể thực hiện: Tìm kiếm, nhập dữ liệu từ file excel, xuất dữ liệu ra file</w:t>
      </w:r>
    </w:p>
    <w:p w14:paraId="6679CA49" w14:textId="77777777" w:rsidR="00B06CBA" w:rsidRPr="005A0D21" w:rsidRDefault="00B06CBA" w:rsidP="00B06CBA">
      <w:r>
        <w:t>Chức năng sử dụng trong giai đoạn khởi tạo dữ liệu nên của hệ thống và khi có thay đổi dữ liệu địa bàn thực tế.</w:t>
      </w:r>
    </w:p>
    <w:p w14:paraId="69523C17" w14:textId="77777777" w:rsidR="00B06CBA" w:rsidRDefault="00B06CBA" w:rsidP="00B06CBA">
      <w:pPr>
        <w:pStyle w:val="Heading5"/>
      </w:pPr>
      <w:r>
        <w:lastRenderedPageBreak/>
        <w:t>Quy trình</w:t>
      </w:r>
    </w:p>
    <w:p w14:paraId="12D83BF0" w14:textId="1480CBED" w:rsidR="00B06CBA" w:rsidRPr="00F519BB" w:rsidRDefault="007308E3" w:rsidP="00B06CBA">
      <w:pPr>
        <w:jc w:val="center"/>
      </w:pPr>
      <w:r w:rsidRPr="00427AF9">
        <w:rPr>
          <w:szCs w:val="24"/>
        </w:rPr>
        <w:object w:dxaOrig="7921" w:dyaOrig="4951" w14:anchorId="06BFB3C9">
          <v:shape id="_x0000_i1057" type="#_x0000_t75" style="width:379.5pt;height:237pt" o:ole="">
            <v:imagedata r:id="rId78" o:title=""/>
          </v:shape>
          <o:OLEObject Type="Embed" ProgID="Visio.Drawing.11" ShapeID="_x0000_i1057" DrawAspect="Content" ObjectID="_1593959048" r:id="rId79"/>
        </w:object>
      </w:r>
    </w:p>
    <w:p w14:paraId="0C802A27" w14:textId="0C5B8ADC" w:rsidR="00B06CBA" w:rsidRDefault="00B06CBA" w:rsidP="00B06CB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392"/>
        <w:gridCol w:w="1980"/>
        <w:gridCol w:w="4590"/>
      </w:tblGrid>
      <w:tr w:rsidR="00B06CBA" w:rsidRPr="002020D6" w14:paraId="563A0ECE" w14:textId="77777777" w:rsidTr="00F66CB7">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DDC3FB"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5B4354B" w14:textId="77777777" w:rsidR="00B06CBA" w:rsidRPr="002020D6" w:rsidRDefault="00B06CBA"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D6D7888" w14:textId="77777777" w:rsidR="00B06CBA" w:rsidRPr="002020D6" w:rsidRDefault="00B06CBA" w:rsidP="00C76597">
            <w:pPr>
              <w:pStyle w:val="NormalIndent"/>
            </w:pPr>
            <w:r w:rsidRPr="002020D6">
              <w:t>Người thực hiện</w:t>
            </w:r>
          </w:p>
        </w:tc>
        <w:tc>
          <w:tcPr>
            <w:tcW w:w="45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BB5BDAB" w14:textId="77777777" w:rsidR="00B06CBA" w:rsidRPr="002020D6" w:rsidRDefault="00B06CBA" w:rsidP="00C76597">
            <w:pPr>
              <w:pStyle w:val="NormalIndent"/>
            </w:pPr>
            <w:r>
              <w:t>Mô tả</w:t>
            </w:r>
          </w:p>
        </w:tc>
      </w:tr>
      <w:tr w:rsidR="00B06CBA" w14:paraId="2D94BD7C" w14:textId="77777777" w:rsidTr="00F66CB7">
        <w:tc>
          <w:tcPr>
            <w:tcW w:w="668" w:type="dxa"/>
          </w:tcPr>
          <w:p w14:paraId="0C56CBD5" w14:textId="77777777" w:rsidR="00B06CBA" w:rsidRDefault="00B06CBA" w:rsidP="00C76597">
            <w:pPr>
              <w:pStyle w:val="NormalIndent"/>
            </w:pPr>
            <w:r>
              <w:t>1</w:t>
            </w:r>
          </w:p>
        </w:tc>
        <w:tc>
          <w:tcPr>
            <w:tcW w:w="2392" w:type="dxa"/>
          </w:tcPr>
          <w:p w14:paraId="78D6596E" w14:textId="77777777" w:rsidR="00B06CBA" w:rsidRDefault="00B06CBA" w:rsidP="00C76597">
            <w:pPr>
              <w:pStyle w:val="NormalIndent"/>
            </w:pPr>
            <w:r>
              <w:t>Tra cứu / chỉnh sửa thông tin</w:t>
            </w:r>
          </w:p>
        </w:tc>
        <w:tc>
          <w:tcPr>
            <w:tcW w:w="1980" w:type="dxa"/>
          </w:tcPr>
          <w:p w14:paraId="5231D3DC" w14:textId="5D983DE1" w:rsidR="00B06CBA" w:rsidRDefault="00392458" w:rsidP="00C76597">
            <w:pPr>
              <w:pStyle w:val="NormalIndent"/>
            </w:pPr>
            <w:r>
              <w:t>Admin HO</w:t>
            </w:r>
          </w:p>
        </w:tc>
        <w:tc>
          <w:tcPr>
            <w:tcW w:w="4590" w:type="dxa"/>
          </w:tcPr>
          <w:p w14:paraId="5C998559" w14:textId="4D1E23A8" w:rsidR="00B06CBA" w:rsidRDefault="00392458" w:rsidP="00677895">
            <w:pPr>
              <w:autoSpaceDE w:val="0"/>
              <w:autoSpaceDN w:val="0"/>
              <w:adjustRightInd w:val="0"/>
              <w:spacing w:line="288" w:lineRule="auto"/>
              <w:ind w:left="0"/>
            </w:pPr>
            <w:r>
              <w:t>Admin HO</w:t>
            </w:r>
            <w:r w:rsidR="00B06CBA">
              <w:t xml:space="preserve"> đăng nhập phần mềm web, vào chức năng quản lý danh mục địa bàn để tìm kiếm địa bàn. Admin xem được các thông tin:</w:t>
            </w:r>
          </w:p>
          <w:p w14:paraId="089D8CCA" w14:textId="77777777" w:rsidR="00B06CBA" w:rsidRDefault="00B06CBA" w:rsidP="00E551E9">
            <w:pPr>
              <w:pStyle w:val="TableBullet1"/>
            </w:pPr>
            <w:r>
              <w:t>Mã địa bàn</w:t>
            </w:r>
          </w:p>
          <w:p w14:paraId="1F2ED29D" w14:textId="77777777" w:rsidR="00B06CBA" w:rsidRDefault="00B06CBA" w:rsidP="00E551E9">
            <w:pPr>
              <w:pStyle w:val="TableBullet1"/>
            </w:pPr>
            <w:r>
              <w:t>Tên địa bàn</w:t>
            </w:r>
          </w:p>
          <w:p w14:paraId="62529179" w14:textId="77777777" w:rsidR="00B06CBA" w:rsidRDefault="00B06CBA" w:rsidP="00E551E9">
            <w:pPr>
              <w:pStyle w:val="TableBullet1"/>
            </w:pPr>
            <w:r>
              <w:t>Mã địa bàn cha</w:t>
            </w:r>
          </w:p>
          <w:p w14:paraId="14A3B0E4" w14:textId="77777777" w:rsidR="00B06CBA" w:rsidRDefault="00B06CBA" w:rsidP="00E551E9">
            <w:pPr>
              <w:pStyle w:val="TableBullet1"/>
            </w:pPr>
            <w:r>
              <w:t>Tên địa bàn cha</w:t>
            </w:r>
          </w:p>
          <w:p w14:paraId="66C5DDD0" w14:textId="77777777" w:rsidR="00B06CBA" w:rsidRDefault="00B06CBA" w:rsidP="00E551E9">
            <w:pPr>
              <w:pStyle w:val="TableBullet1"/>
            </w:pPr>
            <w:r>
              <w:t xml:space="preserve">Trạng thái </w:t>
            </w:r>
          </w:p>
          <w:p w14:paraId="4FDB5D3D" w14:textId="06296846" w:rsidR="00B06CBA" w:rsidRDefault="00392458" w:rsidP="00677895">
            <w:pPr>
              <w:pStyle w:val="Bullet1"/>
              <w:numPr>
                <w:ilvl w:val="0"/>
                <w:numId w:val="0"/>
              </w:numPr>
            </w:pPr>
            <w:r>
              <w:t>Admin HO</w:t>
            </w:r>
            <w:r w:rsidR="00B06CBA">
              <w:t xml:space="preserve"> có thể chuyển trạng thái của địa bàn</w:t>
            </w:r>
          </w:p>
        </w:tc>
      </w:tr>
      <w:tr w:rsidR="00B06CBA" w14:paraId="2980FEE3" w14:textId="77777777" w:rsidTr="00F66CB7">
        <w:tc>
          <w:tcPr>
            <w:tcW w:w="668" w:type="dxa"/>
          </w:tcPr>
          <w:p w14:paraId="3E360D19" w14:textId="77777777" w:rsidR="00B06CBA" w:rsidRDefault="00B06CBA" w:rsidP="00C76597">
            <w:pPr>
              <w:pStyle w:val="NormalIndent"/>
            </w:pPr>
            <w:r>
              <w:t>2</w:t>
            </w:r>
          </w:p>
        </w:tc>
        <w:tc>
          <w:tcPr>
            <w:tcW w:w="2392" w:type="dxa"/>
          </w:tcPr>
          <w:p w14:paraId="3AA143C3" w14:textId="77777777" w:rsidR="00B06CBA" w:rsidRDefault="00B06CBA" w:rsidP="00C76597">
            <w:pPr>
              <w:pStyle w:val="NormalIndent"/>
            </w:pPr>
            <w:r>
              <w:t>Import thông tin địa bàn</w:t>
            </w:r>
          </w:p>
        </w:tc>
        <w:tc>
          <w:tcPr>
            <w:tcW w:w="1980" w:type="dxa"/>
          </w:tcPr>
          <w:p w14:paraId="57B154D9" w14:textId="64CFE4E6" w:rsidR="00B06CBA" w:rsidRDefault="00392458" w:rsidP="00C76597">
            <w:pPr>
              <w:pStyle w:val="NormalIndent"/>
            </w:pPr>
            <w:r>
              <w:t>Admin HO</w:t>
            </w:r>
          </w:p>
        </w:tc>
        <w:tc>
          <w:tcPr>
            <w:tcW w:w="4590" w:type="dxa"/>
          </w:tcPr>
          <w:p w14:paraId="4910EDD6" w14:textId="42924653" w:rsidR="00B06CBA" w:rsidRDefault="00392458" w:rsidP="00C76597">
            <w:pPr>
              <w:pStyle w:val="TableBody"/>
            </w:pPr>
            <w:r>
              <w:t>Admin HO</w:t>
            </w:r>
            <w:r w:rsidR="00B06CBA">
              <w:t xml:space="preserve"> đăng nhập phần mềm web, vào chức năng quản lý danh mục địa bàn thực hiện import dữ liệu thông tin địa bàn theo mẫu.</w:t>
            </w:r>
          </w:p>
        </w:tc>
      </w:tr>
      <w:tr w:rsidR="00B06CBA" w14:paraId="7D14C20E" w14:textId="77777777" w:rsidTr="00F66CB7">
        <w:tc>
          <w:tcPr>
            <w:tcW w:w="668" w:type="dxa"/>
          </w:tcPr>
          <w:p w14:paraId="54BF23A1" w14:textId="77777777" w:rsidR="00B06CBA" w:rsidRDefault="00B06CBA" w:rsidP="00C76597">
            <w:pPr>
              <w:pStyle w:val="NormalIndent"/>
            </w:pPr>
            <w:r>
              <w:t>3</w:t>
            </w:r>
          </w:p>
        </w:tc>
        <w:tc>
          <w:tcPr>
            <w:tcW w:w="2392" w:type="dxa"/>
          </w:tcPr>
          <w:p w14:paraId="43C6B72C" w14:textId="77777777" w:rsidR="00B06CBA" w:rsidRPr="00677895" w:rsidRDefault="00B06CBA" w:rsidP="00C76597">
            <w:pPr>
              <w:pStyle w:val="NormalIndent"/>
              <w:rPr>
                <w:lang w:val="fr-FR"/>
              </w:rPr>
            </w:pPr>
            <w:r w:rsidRPr="00677895">
              <w:rPr>
                <w:lang w:val="fr-FR"/>
              </w:rPr>
              <w:t>Xuất file excel danh sách địa bàn</w:t>
            </w:r>
          </w:p>
        </w:tc>
        <w:tc>
          <w:tcPr>
            <w:tcW w:w="1980" w:type="dxa"/>
          </w:tcPr>
          <w:p w14:paraId="396DEB1A" w14:textId="31F00F3D" w:rsidR="00B06CBA" w:rsidRDefault="00392458" w:rsidP="00C76597">
            <w:pPr>
              <w:pStyle w:val="NormalIndent"/>
            </w:pPr>
            <w:r>
              <w:t>Admin HO</w:t>
            </w:r>
          </w:p>
        </w:tc>
        <w:tc>
          <w:tcPr>
            <w:tcW w:w="4590" w:type="dxa"/>
          </w:tcPr>
          <w:p w14:paraId="48E10F4C" w14:textId="5502848E" w:rsidR="00B06CBA" w:rsidRDefault="00392458" w:rsidP="00C76597">
            <w:pPr>
              <w:pStyle w:val="TableBody"/>
            </w:pPr>
            <w:r>
              <w:t>Admin HO</w:t>
            </w:r>
            <w:r w:rsidR="00B06CBA">
              <w:t xml:space="preserve"> đăng nhập phần mềm web, vào chức năng quản lý danh mục địa bàn, tìm kiếm địa bàn và xuất file kết quả tìm kiếm.</w:t>
            </w:r>
          </w:p>
        </w:tc>
      </w:tr>
    </w:tbl>
    <w:p w14:paraId="20657F0F" w14:textId="77777777" w:rsidR="00B06CBA" w:rsidRPr="005E772D" w:rsidRDefault="00B06CBA" w:rsidP="00B06CBA">
      <w:pPr>
        <w:pStyle w:val="Heading5"/>
      </w:pPr>
      <w:r>
        <w:t>Ghi chú</w:t>
      </w:r>
    </w:p>
    <w:p w14:paraId="70C8328B" w14:textId="435AD267" w:rsidR="00B06CBA" w:rsidRDefault="007F6152" w:rsidP="008B1DDA">
      <w:pPr>
        <w:pStyle w:val="Heading4"/>
      </w:pPr>
      <w:r>
        <w:t>Chức năng q</w:t>
      </w:r>
      <w:r w:rsidR="00B06CBA">
        <w:t>uản lý thuộc tính mở rộng</w:t>
      </w:r>
    </w:p>
    <w:p w14:paraId="4B48055E" w14:textId="77777777" w:rsidR="00B06CBA" w:rsidRDefault="00B06CBA" w:rsidP="00B06CBA">
      <w:pPr>
        <w:pStyle w:val="Heading5"/>
      </w:pPr>
      <w:r>
        <w:t>Diễn giải</w:t>
      </w:r>
    </w:p>
    <w:p w14:paraId="2502BF31" w14:textId="1F779585" w:rsidR="00B06CBA" w:rsidRDefault="00B06CBA" w:rsidP="00B06CBA">
      <w:r>
        <w:t xml:space="preserve">Chức năng cho phép </w:t>
      </w:r>
      <w:r w:rsidR="00392458">
        <w:t>Admin HO</w:t>
      </w:r>
      <w:r>
        <w:t xml:space="preserve"> khai báo các thuộc tính mở rộng cho các đối tượng KHÁCH </w:t>
      </w:r>
      <w:r>
        <w:lastRenderedPageBreak/>
        <w:t>HÀNG, NHÂN VIÊN và SẢN PHẨM theo yêu cầu thực tế trong quá trình sử dụng.</w:t>
      </w:r>
    </w:p>
    <w:p w14:paraId="756D7EAF" w14:textId="77777777" w:rsidR="00B06CBA" w:rsidRDefault="00B06CBA" w:rsidP="00B06CBA">
      <w:r>
        <w:t>Mỗi thuộc tính mở rộng sẽ bao gồm các thông tin: Đối tượng áp dụng, loại giá trị, mã, tên, thuộc tính bắt buộc hay không, thứ tự xuất hiện trên màn hình quản lý của đối tượng, mô tả chung.</w:t>
      </w:r>
    </w:p>
    <w:p w14:paraId="04A1EF25" w14:textId="77777777" w:rsidR="00B06CBA" w:rsidRDefault="00B06CBA" w:rsidP="00B06CBA">
      <w:pPr>
        <w:pStyle w:val="Heading5"/>
      </w:pPr>
      <w:r>
        <w:t>Quy trình</w:t>
      </w:r>
    </w:p>
    <w:p w14:paraId="536023C0" w14:textId="53FA749D" w:rsidR="00B06CBA" w:rsidRPr="002A6DD5" w:rsidRDefault="007308E3" w:rsidP="00B06CBA">
      <w:pPr>
        <w:jc w:val="center"/>
      </w:pPr>
      <w:r w:rsidRPr="00427AF9">
        <w:rPr>
          <w:szCs w:val="24"/>
        </w:rPr>
        <w:object w:dxaOrig="7936" w:dyaOrig="4921" w14:anchorId="0360E27E">
          <v:shape id="_x0000_i1058" type="#_x0000_t75" style="width:381pt;height:234.75pt" o:ole="">
            <v:imagedata r:id="rId80" o:title=""/>
          </v:shape>
          <o:OLEObject Type="Embed" ProgID="Visio.Drawing.11" ShapeID="_x0000_i1058" DrawAspect="Content" ObjectID="_1593959049" r:id="rId81"/>
        </w:object>
      </w:r>
    </w:p>
    <w:p w14:paraId="2A485744" w14:textId="350FCD65" w:rsidR="00B06CBA" w:rsidRDefault="00B06CBA" w:rsidP="00B06CB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392"/>
        <w:gridCol w:w="1710"/>
        <w:gridCol w:w="4860"/>
      </w:tblGrid>
      <w:tr w:rsidR="00B06CBA" w:rsidRPr="002020D6" w14:paraId="5F255CF4" w14:textId="77777777" w:rsidTr="00211600">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4488F5D"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EB0BD72" w14:textId="77777777" w:rsidR="00B06CBA" w:rsidRPr="002020D6" w:rsidRDefault="00B06CBA" w:rsidP="00C76597">
            <w:pPr>
              <w:pStyle w:val="NormalIndent"/>
            </w:pPr>
            <w:r>
              <w:t>Bước thực hiện</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D60B660" w14:textId="77777777" w:rsidR="00B06CBA" w:rsidRPr="002020D6" w:rsidRDefault="00B06CBA" w:rsidP="00C76597">
            <w:pPr>
              <w:pStyle w:val="NormalIndent"/>
            </w:pPr>
            <w:r w:rsidRPr="002020D6">
              <w:t>Người thực hiện</w:t>
            </w:r>
          </w:p>
        </w:tc>
        <w:tc>
          <w:tcPr>
            <w:tcW w:w="48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241534C" w14:textId="77777777" w:rsidR="00B06CBA" w:rsidRPr="002020D6" w:rsidRDefault="00B06CBA" w:rsidP="00C76597">
            <w:pPr>
              <w:pStyle w:val="NormalIndent"/>
            </w:pPr>
            <w:r>
              <w:t>Mô tả</w:t>
            </w:r>
          </w:p>
        </w:tc>
      </w:tr>
      <w:tr w:rsidR="00B06CBA" w14:paraId="17BB3808" w14:textId="77777777" w:rsidTr="00211600">
        <w:tc>
          <w:tcPr>
            <w:tcW w:w="668" w:type="dxa"/>
          </w:tcPr>
          <w:p w14:paraId="376BEE62" w14:textId="77777777" w:rsidR="00B06CBA" w:rsidRDefault="00B06CBA" w:rsidP="00C76597">
            <w:pPr>
              <w:pStyle w:val="NormalIndent"/>
            </w:pPr>
            <w:r>
              <w:t>1</w:t>
            </w:r>
          </w:p>
        </w:tc>
        <w:tc>
          <w:tcPr>
            <w:tcW w:w="2392" w:type="dxa"/>
          </w:tcPr>
          <w:p w14:paraId="42A4F51A" w14:textId="77777777" w:rsidR="00B06CBA" w:rsidRDefault="00B06CBA" w:rsidP="00C76597">
            <w:pPr>
              <w:pStyle w:val="NormalIndent"/>
            </w:pPr>
            <w:r>
              <w:t>Tra cứu chỉnh sửa thông tin</w:t>
            </w:r>
          </w:p>
        </w:tc>
        <w:tc>
          <w:tcPr>
            <w:tcW w:w="1710" w:type="dxa"/>
          </w:tcPr>
          <w:p w14:paraId="4D5BB592" w14:textId="792F3C21" w:rsidR="00B06CBA" w:rsidRDefault="00392458" w:rsidP="00C76597">
            <w:pPr>
              <w:pStyle w:val="NormalIndent"/>
            </w:pPr>
            <w:r>
              <w:t>Admin HO</w:t>
            </w:r>
          </w:p>
        </w:tc>
        <w:tc>
          <w:tcPr>
            <w:tcW w:w="4860" w:type="dxa"/>
          </w:tcPr>
          <w:p w14:paraId="525174AF" w14:textId="6001BC59" w:rsidR="00B06CBA" w:rsidRDefault="00392458" w:rsidP="00677895">
            <w:pPr>
              <w:pStyle w:val="Bullet1"/>
              <w:numPr>
                <w:ilvl w:val="0"/>
                <w:numId w:val="0"/>
              </w:numPr>
            </w:pPr>
            <w:r>
              <w:t>Admin HO</w:t>
            </w:r>
            <w:r w:rsidR="00B06CBA">
              <w:t xml:space="preserve"> đăng nhập phần mềm web, vào chức năng quản lý thuộc tính mở rộng để tìm kiếm, xem và chỉnh sửa thông tin các thuộc tính mở rộng.</w:t>
            </w:r>
          </w:p>
          <w:p w14:paraId="19F644D4" w14:textId="77777777" w:rsidR="00B06CBA" w:rsidRDefault="00B06CBA" w:rsidP="00677895">
            <w:pPr>
              <w:pStyle w:val="Bullet1"/>
              <w:numPr>
                <w:ilvl w:val="0"/>
                <w:numId w:val="0"/>
              </w:numPr>
            </w:pPr>
            <w:r>
              <w:t>Thuộc tính đã thêm thì không được xóa mà chỉ có thể chuyển trạng thái sang tạm ngưng.</w:t>
            </w:r>
          </w:p>
        </w:tc>
      </w:tr>
      <w:tr w:rsidR="00B06CBA" w14:paraId="21325857" w14:textId="77777777" w:rsidTr="00211600">
        <w:tc>
          <w:tcPr>
            <w:tcW w:w="668" w:type="dxa"/>
          </w:tcPr>
          <w:p w14:paraId="04615B88" w14:textId="77777777" w:rsidR="00B06CBA" w:rsidRDefault="00B06CBA" w:rsidP="00C76597">
            <w:pPr>
              <w:pStyle w:val="NormalIndent"/>
            </w:pPr>
            <w:r>
              <w:t>2</w:t>
            </w:r>
          </w:p>
        </w:tc>
        <w:tc>
          <w:tcPr>
            <w:tcW w:w="2392" w:type="dxa"/>
          </w:tcPr>
          <w:p w14:paraId="260134F8" w14:textId="77777777" w:rsidR="00B06CBA" w:rsidRDefault="00B06CBA" w:rsidP="00C76597">
            <w:pPr>
              <w:pStyle w:val="NormalIndent"/>
            </w:pPr>
            <w:r>
              <w:t>Thêm mới thuộc tính</w:t>
            </w:r>
          </w:p>
        </w:tc>
        <w:tc>
          <w:tcPr>
            <w:tcW w:w="1710" w:type="dxa"/>
          </w:tcPr>
          <w:p w14:paraId="1759C94A" w14:textId="45638432" w:rsidR="00B06CBA" w:rsidRDefault="00392458" w:rsidP="00C76597">
            <w:pPr>
              <w:pStyle w:val="NormalIndent"/>
            </w:pPr>
            <w:r>
              <w:t>Admin HO</w:t>
            </w:r>
          </w:p>
        </w:tc>
        <w:tc>
          <w:tcPr>
            <w:tcW w:w="4860" w:type="dxa"/>
          </w:tcPr>
          <w:p w14:paraId="6A8BE263" w14:textId="68E353D5" w:rsidR="00B06CBA" w:rsidRDefault="00392458" w:rsidP="00C76597">
            <w:pPr>
              <w:pStyle w:val="TableBody"/>
            </w:pPr>
            <w:r>
              <w:t>Admin HO</w:t>
            </w:r>
            <w:r w:rsidR="00B06CBA">
              <w:t xml:space="preserve"> đăng nhập phần mềm web, vào chức năng quản lý thuộc tính mở rộng để thêm mới các thuộc tính khi có nhu cầu. </w:t>
            </w:r>
          </w:p>
          <w:p w14:paraId="1378ED3F" w14:textId="77777777" w:rsidR="00B06CBA" w:rsidRDefault="00B06CBA" w:rsidP="00C76597">
            <w:pPr>
              <w:pStyle w:val="TableBody"/>
            </w:pPr>
            <w:r>
              <w:t>Đối với các thuộc tính có nhiều giá trị: Admin sẽ lưu thuộc tính cha, sau đó mới thêm mới các giá trị con phụ thuộc.</w:t>
            </w:r>
          </w:p>
        </w:tc>
      </w:tr>
    </w:tbl>
    <w:p w14:paraId="2373BBE7" w14:textId="77777777" w:rsidR="00B06CBA" w:rsidRDefault="00B06CBA" w:rsidP="00B06CBA">
      <w:pPr>
        <w:pStyle w:val="Heading5"/>
      </w:pPr>
      <w:r>
        <w:t>Ghi chú</w:t>
      </w:r>
    </w:p>
    <w:p w14:paraId="7AF7C2E5" w14:textId="0DFCCC85" w:rsidR="00295282" w:rsidRPr="00295282" w:rsidRDefault="00295282" w:rsidP="00295282">
      <w:r>
        <w:t>N/A</w:t>
      </w:r>
    </w:p>
    <w:p w14:paraId="29FC4C89" w14:textId="44B17160" w:rsidR="00B06CBA" w:rsidRDefault="007F6152" w:rsidP="008B1DDA">
      <w:pPr>
        <w:pStyle w:val="Heading4"/>
      </w:pPr>
      <w:r>
        <w:lastRenderedPageBreak/>
        <w:t>Chức năng q</w:t>
      </w:r>
      <w:r w:rsidR="00B06CBA">
        <w:t>uản lý danh mục</w:t>
      </w:r>
    </w:p>
    <w:p w14:paraId="4F10DF69" w14:textId="77777777" w:rsidR="00B06CBA" w:rsidRDefault="00B06CBA" w:rsidP="00B06CBA">
      <w:pPr>
        <w:pStyle w:val="Heading5"/>
      </w:pPr>
      <w:r>
        <w:t>Diễn giải</w:t>
      </w:r>
    </w:p>
    <w:p w14:paraId="5557AF76" w14:textId="3CBB821C" w:rsidR="00B06CBA" w:rsidRPr="00C80F8C" w:rsidRDefault="00B06CBA" w:rsidP="00B06CBA">
      <w:r>
        <w:t xml:space="preserve">Chức năng cho phép </w:t>
      </w:r>
      <w:r w:rsidR="00392458">
        <w:t>Admin HO</w:t>
      </w:r>
      <w:r>
        <w:t xml:space="preserve"> khai báo các dữ liệu danh mục sử dụng trong các nghiệp vụ quản lý trong hệ thống như: Quản lý sản phẩm, quản lý ghi chú, quản lý khách hàng, quản lý nhân viên, quản lý đơn hàng.</w:t>
      </w:r>
    </w:p>
    <w:p w14:paraId="1FF3266C" w14:textId="77777777" w:rsidR="00B06CBA" w:rsidRDefault="00B06CBA" w:rsidP="00B06CBA">
      <w:pPr>
        <w:pStyle w:val="Heading5"/>
      </w:pPr>
      <w:r>
        <w:t>Quy trình</w:t>
      </w:r>
    </w:p>
    <w:p w14:paraId="4E15CDEE" w14:textId="09407082" w:rsidR="00B06CBA" w:rsidRPr="00B71B94" w:rsidRDefault="006B43E6" w:rsidP="00B06CBA">
      <w:pPr>
        <w:jc w:val="center"/>
      </w:pPr>
      <w:r w:rsidRPr="00427AF9">
        <w:rPr>
          <w:szCs w:val="24"/>
        </w:rPr>
        <w:object w:dxaOrig="7936" w:dyaOrig="4921" w14:anchorId="36DD9F4A">
          <v:shape id="_x0000_i1059" type="#_x0000_t75" style="width:381pt;height:234.75pt" o:ole="">
            <v:imagedata r:id="rId82" o:title=""/>
          </v:shape>
          <o:OLEObject Type="Embed" ProgID="Visio.Drawing.11" ShapeID="_x0000_i1059" DrawAspect="Content" ObjectID="_1593959050" r:id="rId83"/>
        </w:object>
      </w:r>
    </w:p>
    <w:p w14:paraId="358A155A" w14:textId="0748EE19" w:rsidR="00B06CBA" w:rsidRDefault="00B06CBA" w:rsidP="00B06CBA">
      <w:pPr>
        <w:pStyle w:val="Heading5"/>
      </w:pPr>
      <w:r>
        <w:t>Mô tả</w:t>
      </w:r>
    </w:p>
    <w:tbl>
      <w:tblPr>
        <w:tblStyle w:val="TableGrid"/>
        <w:tblW w:w="9450" w:type="dxa"/>
        <w:tblInd w:w="288" w:type="dxa"/>
        <w:tblLayout w:type="fixed"/>
        <w:tblLook w:val="04A0" w:firstRow="1" w:lastRow="0" w:firstColumn="1" w:lastColumn="0" w:noHBand="0" w:noVBand="1"/>
      </w:tblPr>
      <w:tblGrid>
        <w:gridCol w:w="668"/>
        <w:gridCol w:w="2392"/>
        <w:gridCol w:w="1710"/>
        <w:gridCol w:w="4680"/>
      </w:tblGrid>
      <w:tr w:rsidR="00B06CBA" w:rsidRPr="002020D6" w14:paraId="43AFFD43" w14:textId="77777777" w:rsidTr="00075F5C">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61FB22"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2EC0E3D" w14:textId="77777777" w:rsidR="00B06CBA" w:rsidRPr="002020D6" w:rsidRDefault="00B06CBA" w:rsidP="00C76597">
            <w:pPr>
              <w:pStyle w:val="NormalIndent"/>
            </w:pPr>
            <w:r>
              <w:t>Bước thực hiện</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4EAE731" w14:textId="77777777" w:rsidR="00B06CBA" w:rsidRPr="002020D6" w:rsidRDefault="00B06CBA" w:rsidP="00C76597">
            <w:pPr>
              <w:pStyle w:val="NormalIndent"/>
            </w:pPr>
            <w:r w:rsidRPr="002020D6">
              <w:t>Người thực hiện</w:t>
            </w:r>
          </w:p>
        </w:tc>
        <w:tc>
          <w:tcPr>
            <w:tcW w:w="46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2B42303" w14:textId="77777777" w:rsidR="00B06CBA" w:rsidRPr="002020D6" w:rsidRDefault="00B06CBA" w:rsidP="00C76597">
            <w:pPr>
              <w:pStyle w:val="NormalIndent"/>
            </w:pPr>
            <w:r>
              <w:t>Mô tả</w:t>
            </w:r>
          </w:p>
        </w:tc>
      </w:tr>
      <w:tr w:rsidR="00B06CBA" w14:paraId="38691DD1" w14:textId="77777777" w:rsidTr="00075F5C">
        <w:tc>
          <w:tcPr>
            <w:tcW w:w="668" w:type="dxa"/>
          </w:tcPr>
          <w:p w14:paraId="5193BEA4" w14:textId="77777777" w:rsidR="00B06CBA" w:rsidRDefault="00B06CBA" w:rsidP="00C76597">
            <w:pPr>
              <w:pStyle w:val="NormalIndent"/>
            </w:pPr>
            <w:r>
              <w:t>1</w:t>
            </w:r>
          </w:p>
        </w:tc>
        <w:tc>
          <w:tcPr>
            <w:tcW w:w="2392" w:type="dxa"/>
          </w:tcPr>
          <w:p w14:paraId="2C058879" w14:textId="77777777" w:rsidR="00B06CBA" w:rsidRDefault="00B06CBA" w:rsidP="00C76597">
            <w:pPr>
              <w:pStyle w:val="NormalIndent"/>
            </w:pPr>
            <w:r>
              <w:t>Tra cứu chỉnh sửa thông tin</w:t>
            </w:r>
          </w:p>
        </w:tc>
        <w:tc>
          <w:tcPr>
            <w:tcW w:w="1710" w:type="dxa"/>
          </w:tcPr>
          <w:p w14:paraId="6B515D33" w14:textId="12F20182" w:rsidR="00B06CBA" w:rsidRDefault="00392458" w:rsidP="00C76597">
            <w:pPr>
              <w:pStyle w:val="NormalIndent"/>
            </w:pPr>
            <w:r>
              <w:t>Admin HO</w:t>
            </w:r>
          </w:p>
        </w:tc>
        <w:tc>
          <w:tcPr>
            <w:tcW w:w="4680" w:type="dxa"/>
          </w:tcPr>
          <w:p w14:paraId="2B71662A" w14:textId="07C5460C" w:rsidR="00B06CBA" w:rsidRDefault="00392458" w:rsidP="00677895">
            <w:pPr>
              <w:pStyle w:val="Bullet1"/>
              <w:numPr>
                <w:ilvl w:val="0"/>
                <w:numId w:val="0"/>
              </w:numPr>
            </w:pPr>
            <w:r>
              <w:t>Admin HO</w:t>
            </w:r>
            <w:r w:rsidR="00B06CBA">
              <w:t xml:space="preserve"> đăng nhập phần mềm web, vào chức năng quản lý danh mục để tìm kiếm, xem và chỉnh sửa thông tin các danh mục dữ liệu.</w:t>
            </w:r>
          </w:p>
        </w:tc>
      </w:tr>
    </w:tbl>
    <w:p w14:paraId="426F62BC" w14:textId="77777777" w:rsidR="00E41098" w:rsidRDefault="00E41098">
      <w:r>
        <w:br w:type="page"/>
      </w:r>
    </w:p>
    <w:tbl>
      <w:tblPr>
        <w:tblStyle w:val="TableGrid"/>
        <w:tblW w:w="9450" w:type="dxa"/>
        <w:tblInd w:w="288" w:type="dxa"/>
        <w:tblLayout w:type="fixed"/>
        <w:tblLook w:val="04A0" w:firstRow="1" w:lastRow="0" w:firstColumn="1" w:lastColumn="0" w:noHBand="0" w:noVBand="1"/>
      </w:tblPr>
      <w:tblGrid>
        <w:gridCol w:w="668"/>
        <w:gridCol w:w="2392"/>
        <w:gridCol w:w="1710"/>
        <w:gridCol w:w="4680"/>
      </w:tblGrid>
      <w:tr w:rsidR="00B06CBA" w14:paraId="1AD265B9" w14:textId="77777777" w:rsidTr="00075F5C">
        <w:tc>
          <w:tcPr>
            <w:tcW w:w="668" w:type="dxa"/>
          </w:tcPr>
          <w:p w14:paraId="33A9BC7C" w14:textId="124A2B64" w:rsidR="00B06CBA" w:rsidRDefault="00B06CBA" w:rsidP="00C76597">
            <w:pPr>
              <w:pStyle w:val="NormalIndent"/>
            </w:pPr>
            <w:r>
              <w:lastRenderedPageBreak/>
              <w:t>2</w:t>
            </w:r>
          </w:p>
        </w:tc>
        <w:tc>
          <w:tcPr>
            <w:tcW w:w="2392" w:type="dxa"/>
          </w:tcPr>
          <w:p w14:paraId="11B0A78F" w14:textId="77777777" w:rsidR="00B06CBA" w:rsidRDefault="00B06CBA" w:rsidP="00C76597">
            <w:pPr>
              <w:pStyle w:val="NormalIndent"/>
            </w:pPr>
            <w:r>
              <w:t>Thêm mới danh mục</w:t>
            </w:r>
          </w:p>
        </w:tc>
        <w:tc>
          <w:tcPr>
            <w:tcW w:w="1710" w:type="dxa"/>
          </w:tcPr>
          <w:p w14:paraId="4118C981" w14:textId="119D3CBB" w:rsidR="00B06CBA" w:rsidRDefault="00392458" w:rsidP="00C76597">
            <w:pPr>
              <w:pStyle w:val="NormalIndent"/>
            </w:pPr>
            <w:r>
              <w:t>Admin HO</w:t>
            </w:r>
          </w:p>
        </w:tc>
        <w:tc>
          <w:tcPr>
            <w:tcW w:w="4680" w:type="dxa"/>
          </w:tcPr>
          <w:p w14:paraId="6EF72850" w14:textId="35F7D275" w:rsidR="00B06CBA" w:rsidRDefault="00392458" w:rsidP="00C76597">
            <w:pPr>
              <w:pStyle w:val="TableBody"/>
            </w:pPr>
            <w:r>
              <w:t>Admin HO</w:t>
            </w:r>
            <w:r w:rsidR="00B06CBA">
              <w:t xml:space="preserve"> đăng nhập phần mềm web, vào chức năng quản lý danh mục để thêm mới các danh mục khi có nhu cầu. </w:t>
            </w:r>
          </w:p>
        </w:tc>
      </w:tr>
    </w:tbl>
    <w:p w14:paraId="149529F9" w14:textId="77777777" w:rsidR="00B06CBA" w:rsidRDefault="00B06CBA" w:rsidP="00B06CBA">
      <w:pPr>
        <w:pStyle w:val="Heading5"/>
      </w:pPr>
      <w:r>
        <w:t>Ghi chú</w:t>
      </w:r>
    </w:p>
    <w:p w14:paraId="3977FF0A" w14:textId="77777777" w:rsidR="00B06CBA" w:rsidRDefault="00B06CBA" w:rsidP="00B06CBA">
      <w:r>
        <w:t>Chi tiết các loại danh mục được quản lý theo nghiệp vụ trong hệ thống:</w:t>
      </w:r>
    </w:p>
    <w:p w14:paraId="4B7FE458" w14:textId="77777777" w:rsidR="00B06CBA" w:rsidRDefault="00B06CBA" w:rsidP="00B06CBA">
      <w:pPr>
        <w:pStyle w:val="Bullet1"/>
      </w:pPr>
      <w:r>
        <w:t>Sản phẩm</w:t>
      </w:r>
    </w:p>
    <w:p w14:paraId="0467E947" w14:textId="77777777" w:rsidR="00B06CBA" w:rsidRDefault="00B06CBA" w:rsidP="00B06CBA">
      <w:pPr>
        <w:pStyle w:val="Bullet2"/>
      </w:pPr>
      <w:r>
        <w:t>Đơn vị tính</w:t>
      </w:r>
    </w:p>
    <w:p w14:paraId="216CEC16" w14:textId="77777777" w:rsidR="00B06CBA" w:rsidRDefault="00B06CBA" w:rsidP="00B06CBA">
      <w:pPr>
        <w:pStyle w:val="Bullet2"/>
      </w:pPr>
      <w:r>
        <w:t>Ngành hàng</w:t>
      </w:r>
    </w:p>
    <w:p w14:paraId="6AA9D0AC" w14:textId="77777777" w:rsidR="00B06CBA" w:rsidRDefault="00B06CBA" w:rsidP="00B06CBA">
      <w:pPr>
        <w:pStyle w:val="Bullet2"/>
      </w:pPr>
      <w:r>
        <w:t>Loại sản phẩm</w:t>
      </w:r>
    </w:p>
    <w:p w14:paraId="0FB737AB" w14:textId="77777777" w:rsidR="00B06CBA" w:rsidRDefault="00B06CBA" w:rsidP="00B06CBA">
      <w:pPr>
        <w:pStyle w:val="Bullet2"/>
      </w:pPr>
      <w:r>
        <w:t>Nhóm sản phẩm</w:t>
      </w:r>
    </w:p>
    <w:p w14:paraId="02DF6528" w14:textId="77777777" w:rsidR="00B06CBA" w:rsidRDefault="00B06CBA" w:rsidP="00B06CBA">
      <w:pPr>
        <w:pStyle w:val="Bullet2"/>
      </w:pPr>
      <w:r>
        <w:t>Sản phẩm</w:t>
      </w:r>
    </w:p>
    <w:p w14:paraId="4F384E54" w14:textId="77777777" w:rsidR="00B06CBA" w:rsidRDefault="00B06CBA" w:rsidP="00B06CBA">
      <w:pPr>
        <w:pStyle w:val="Bullet2"/>
      </w:pPr>
      <w:r>
        <w:t>Màu</w:t>
      </w:r>
    </w:p>
    <w:p w14:paraId="3E21B918" w14:textId="77777777" w:rsidR="00B06CBA" w:rsidRDefault="00B06CBA" w:rsidP="00B06CBA">
      <w:pPr>
        <w:pStyle w:val="Bullet1"/>
      </w:pPr>
      <w:r>
        <w:t>Khách hàng</w:t>
      </w:r>
    </w:p>
    <w:p w14:paraId="1772BAFA" w14:textId="59CBB5F2" w:rsidR="00B06CBA" w:rsidRDefault="007F6152" w:rsidP="008B1DDA">
      <w:pPr>
        <w:pStyle w:val="Heading4"/>
      </w:pPr>
      <w:r>
        <w:t>Chức năng q</w:t>
      </w:r>
      <w:r w:rsidR="00B06CBA">
        <w:t>uản lý cấu hình hệ thống</w:t>
      </w:r>
    </w:p>
    <w:p w14:paraId="277BBBEC" w14:textId="77777777" w:rsidR="00B06CBA" w:rsidRDefault="00B06CBA" w:rsidP="00B06CBA">
      <w:pPr>
        <w:pStyle w:val="Heading5"/>
      </w:pPr>
      <w:r>
        <w:t>Diễn giải</w:t>
      </w:r>
    </w:p>
    <w:p w14:paraId="50E521ED" w14:textId="7C1F5432" w:rsidR="00B06CBA" w:rsidRPr="00F92792" w:rsidRDefault="00B06CBA" w:rsidP="00B06CBA">
      <w:r>
        <w:t xml:space="preserve">Chức năng cho phép </w:t>
      </w:r>
      <w:r w:rsidR="00392458">
        <w:t>Admin HO</w:t>
      </w:r>
      <w:r>
        <w:t xml:space="preserve"> cập nhật các cấu hình hệ thống như thời gian cập nhật vị trí, thời gian tự động đồng bộ dữ liệu từ máy tính bảng về server, dung lượng file đính kèm khi tạo các ghi chú, danh sách các loại tập tin đính kèm cho phép khi tạo vấn đề…</w:t>
      </w:r>
    </w:p>
    <w:p w14:paraId="01536F19" w14:textId="77777777" w:rsidR="00B06CBA" w:rsidRDefault="00B06CBA" w:rsidP="00B06CBA">
      <w:pPr>
        <w:pStyle w:val="Heading5"/>
      </w:pPr>
      <w:r>
        <w:t>Quy trình</w:t>
      </w:r>
    </w:p>
    <w:p w14:paraId="78D9B811" w14:textId="0EE72EEA" w:rsidR="00B06CBA" w:rsidRPr="00E118ED" w:rsidRDefault="003A2AC7" w:rsidP="00B06CBA">
      <w:pPr>
        <w:jc w:val="center"/>
      </w:pPr>
      <w:r w:rsidRPr="00427AF9">
        <w:rPr>
          <w:szCs w:val="24"/>
        </w:rPr>
        <w:object w:dxaOrig="5596" w:dyaOrig="4921" w14:anchorId="6F34B777">
          <v:shape id="_x0000_i1060" type="#_x0000_t75" style="width:269.25pt;height:234.75pt" o:ole="">
            <v:imagedata r:id="rId84" o:title=""/>
          </v:shape>
          <o:OLEObject Type="Embed" ProgID="Visio.Drawing.11" ShapeID="_x0000_i1060" DrawAspect="Content" ObjectID="_1593959051" r:id="rId85"/>
        </w:object>
      </w:r>
    </w:p>
    <w:p w14:paraId="13438989" w14:textId="77777777" w:rsidR="00E41098" w:rsidRDefault="00E41098">
      <w:pPr>
        <w:widowControl/>
        <w:spacing w:before="0" w:line="240" w:lineRule="auto"/>
        <w:ind w:left="0"/>
      </w:pPr>
      <w:r>
        <w:br w:type="page"/>
      </w:r>
    </w:p>
    <w:p w14:paraId="537767E6" w14:textId="462BA41B" w:rsidR="00B06CBA" w:rsidRDefault="00B06CBA" w:rsidP="00B06CBA">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392"/>
        <w:gridCol w:w="1890"/>
        <w:gridCol w:w="4680"/>
      </w:tblGrid>
      <w:tr w:rsidR="00B06CBA" w:rsidRPr="002020D6" w14:paraId="7310F63B" w14:textId="77777777" w:rsidTr="00075F5C">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6D9D45F"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B516FB" w14:textId="77777777" w:rsidR="00B06CBA" w:rsidRPr="002020D6" w:rsidRDefault="00B06CBA" w:rsidP="00C76597">
            <w:pPr>
              <w:pStyle w:val="NormalIndent"/>
            </w:pPr>
            <w:r>
              <w:t>Bước thực hiện</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73F662F" w14:textId="77777777" w:rsidR="00B06CBA" w:rsidRPr="002020D6" w:rsidRDefault="00B06CBA" w:rsidP="00C76597">
            <w:pPr>
              <w:pStyle w:val="NormalIndent"/>
            </w:pPr>
            <w:r w:rsidRPr="002020D6">
              <w:t>Người thực hiện</w:t>
            </w:r>
          </w:p>
        </w:tc>
        <w:tc>
          <w:tcPr>
            <w:tcW w:w="46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6401275" w14:textId="77777777" w:rsidR="00B06CBA" w:rsidRPr="002020D6" w:rsidRDefault="00B06CBA" w:rsidP="00C76597">
            <w:pPr>
              <w:pStyle w:val="NormalIndent"/>
            </w:pPr>
            <w:r>
              <w:t>Mô tả</w:t>
            </w:r>
          </w:p>
        </w:tc>
      </w:tr>
      <w:tr w:rsidR="00B06CBA" w14:paraId="1700EC93" w14:textId="77777777" w:rsidTr="00075F5C">
        <w:tc>
          <w:tcPr>
            <w:tcW w:w="668" w:type="dxa"/>
          </w:tcPr>
          <w:p w14:paraId="6CC32C91" w14:textId="77777777" w:rsidR="00B06CBA" w:rsidRDefault="00B06CBA" w:rsidP="00C76597">
            <w:pPr>
              <w:pStyle w:val="NormalIndent"/>
            </w:pPr>
            <w:r>
              <w:t>1</w:t>
            </w:r>
          </w:p>
        </w:tc>
        <w:tc>
          <w:tcPr>
            <w:tcW w:w="2392" w:type="dxa"/>
          </w:tcPr>
          <w:p w14:paraId="1691AFB0" w14:textId="77777777" w:rsidR="00B06CBA" w:rsidRDefault="00B06CBA" w:rsidP="00C76597">
            <w:pPr>
              <w:pStyle w:val="NormalIndent"/>
            </w:pPr>
            <w:r>
              <w:t>Tra cứu chỉnh sửa thông tin</w:t>
            </w:r>
          </w:p>
        </w:tc>
        <w:tc>
          <w:tcPr>
            <w:tcW w:w="1890" w:type="dxa"/>
          </w:tcPr>
          <w:p w14:paraId="6E0DB3E6" w14:textId="3EB81811" w:rsidR="00B06CBA" w:rsidRDefault="00392458" w:rsidP="00C76597">
            <w:pPr>
              <w:pStyle w:val="NormalIndent"/>
            </w:pPr>
            <w:r>
              <w:t>Admin HO</w:t>
            </w:r>
          </w:p>
        </w:tc>
        <w:tc>
          <w:tcPr>
            <w:tcW w:w="4680" w:type="dxa"/>
          </w:tcPr>
          <w:p w14:paraId="1EBB6AE7" w14:textId="4914F0BD" w:rsidR="00B06CBA" w:rsidRDefault="00392458" w:rsidP="00677895">
            <w:pPr>
              <w:pStyle w:val="Bullet1"/>
              <w:numPr>
                <w:ilvl w:val="0"/>
                <w:numId w:val="0"/>
              </w:numPr>
            </w:pPr>
            <w:r>
              <w:t>Admin HO</w:t>
            </w:r>
            <w:r w:rsidR="00B06CBA">
              <w:t xml:space="preserve"> đăng nhập phần mềm web, vào chức năng quản lý cấu hình hệ thống để tìm kiếm, xem và chỉnh sửa các cấu hình theo yêu cầu thực tế.</w:t>
            </w:r>
          </w:p>
        </w:tc>
      </w:tr>
    </w:tbl>
    <w:p w14:paraId="19806FEA" w14:textId="77777777" w:rsidR="00B06CBA" w:rsidRDefault="00B06CBA" w:rsidP="00B06CBA">
      <w:pPr>
        <w:pStyle w:val="Heading5"/>
      </w:pPr>
      <w:r>
        <w:t>Ghi chú</w:t>
      </w:r>
    </w:p>
    <w:p w14:paraId="6F52136F" w14:textId="77777777" w:rsidR="00B06CBA" w:rsidRPr="00A33E96" w:rsidRDefault="00B06CBA" w:rsidP="00B06CBA">
      <w:r>
        <w:t>Các tham số này sẽ được admin khai báo trực tiếp trong CSDL.</w:t>
      </w:r>
    </w:p>
    <w:p w14:paraId="3AC088B4" w14:textId="034D7D54" w:rsidR="00B06CBA" w:rsidRDefault="007F6152" w:rsidP="008B1DDA">
      <w:pPr>
        <w:pStyle w:val="Heading4"/>
      </w:pPr>
      <w:r>
        <w:t>Chức năng q</w:t>
      </w:r>
      <w:r w:rsidR="00B06CBA">
        <w:t>uản lý cấu hình đơn vị</w:t>
      </w:r>
    </w:p>
    <w:p w14:paraId="07493324" w14:textId="77777777" w:rsidR="00B06CBA" w:rsidRDefault="00B06CBA" w:rsidP="00B06CBA">
      <w:pPr>
        <w:pStyle w:val="Heading5"/>
      </w:pPr>
      <w:r>
        <w:t>Diễn giải</w:t>
      </w:r>
    </w:p>
    <w:p w14:paraId="1E3BA613" w14:textId="7A51E249" w:rsidR="00B06CBA" w:rsidRPr="0041721A" w:rsidRDefault="00B06CBA" w:rsidP="00B06CBA">
      <w:r>
        <w:t xml:space="preserve">Chức năng cho phép </w:t>
      </w:r>
      <w:r w:rsidR="00392458">
        <w:t>Admin HO</w:t>
      </w:r>
      <w:r>
        <w:t xml:space="preserve"> cập nhật các cấu hình liên quan đến NPP: khoảng cách cho phép ghé thăm đặt hàng, thời gian đi tuyến  (đầu ngày, giữa ngày, cuối ngày), khoảng cách cho phép chấm công, thời gian chấm công.</w:t>
      </w:r>
    </w:p>
    <w:p w14:paraId="715EF101" w14:textId="77777777" w:rsidR="00B06CBA" w:rsidRDefault="00B06CBA" w:rsidP="00B06CBA">
      <w:pPr>
        <w:pStyle w:val="Heading5"/>
      </w:pPr>
      <w:r>
        <w:t>Quy trình</w:t>
      </w:r>
    </w:p>
    <w:p w14:paraId="6250A5DA" w14:textId="5253A281" w:rsidR="00B06CBA" w:rsidRPr="00F829F0" w:rsidRDefault="00AA0F7C" w:rsidP="00B06CBA">
      <w:pPr>
        <w:jc w:val="center"/>
      </w:pPr>
      <w:r w:rsidRPr="00427AF9">
        <w:rPr>
          <w:szCs w:val="24"/>
        </w:rPr>
        <w:object w:dxaOrig="5596" w:dyaOrig="4921" w14:anchorId="546F4B69">
          <v:shape id="_x0000_i1061" type="#_x0000_t75" style="width:269.25pt;height:234.75pt" o:ole="">
            <v:imagedata r:id="rId86" o:title=""/>
          </v:shape>
          <o:OLEObject Type="Embed" ProgID="Visio.Drawing.11" ShapeID="_x0000_i1061" DrawAspect="Content" ObjectID="_1593959052" r:id="rId87"/>
        </w:object>
      </w:r>
    </w:p>
    <w:p w14:paraId="4AF78B04" w14:textId="77777777" w:rsidR="00B06CBA" w:rsidRDefault="00B06CBA" w:rsidP="00B06CBA">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2392"/>
        <w:gridCol w:w="1980"/>
        <w:gridCol w:w="4590"/>
      </w:tblGrid>
      <w:tr w:rsidR="00B06CBA" w:rsidRPr="002020D6" w14:paraId="321A0537" w14:textId="77777777" w:rsidTr="00075F5C">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59CE4BC" w14:textId="77777777" w:rsidR="00B06CBA" w:rsidRPr="002020D6" w:rsidRDefault="00B06CBA"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EFFB054" w14:textId="77777777" w:rsidR="00B06CBA" w:rsidRPr="002020D6" w:rsidRDefault="00B06CBA"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21C4A8C" w14:textId="77777777" w:rsidR="00B06CBA" w:rsidRPr="002020D6" w:rsidRDefault="00B06CBA" w:rsidP="00C76597">
            <w:pPr>
              <w:pStyle w:val="NormalIndent"/>
            </w:pPr>
            <w:r w:rsidRPr="002020D6">
              <w:t>Người thực hiện</w:t>
            </w:r>
          </w:p>
        </w:tc>
        <w:tc>
          <w:tcPr>
            <w:tcW w:w="45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264DA5D" w14:textId="77777777" w:rsidR="00B06CBA" w:rsidRPr="002020D6" w:rsidRDefault="00B06CBA" w:rsidP="00C76597">
            <w:pPr>
              <w:pStyle w:val="NormalIndent"/>
            </w:pPr>
            <w:r>
              <w:t>Mô tả</w:t>
            </w:r>
          </w:p>
        </w:tc>
      </w:tr>
      <w:tr w:rsidR="00B06CBA" w14:paraId="2E14DC28" w14:textId="77777777" w:rsidTr="00075F5C">
        <w:tc>
          <w:tcPr>
            <w:tcW w:w="668" w:type="dxa"/>
          </w:tcPr>
          <w:p w14:paraId="2B46EA3F" w14:textId="77777777" w:rsidR="00B06CBA" w:rsidRDefault="00B06CBA" w:rsidP="00C76597">
            <w:pPr>
              <w:pStyle w:val="NormalIndent"/>
            </w:pPr>
            <w:r>
              <w:t>1</w:t>
            </w:r>
          </w:p>
        </w:tc>
        <w:tc>
          <w:tcPr>
            <w:tcW w:w="2392" w:type="dxa"/>
          </w:tcPr>
          <w:p w14:paraId="5A952F81" w14:textId="77777777" w:rsidR="00B06CBA" w:rsidRDefault="00B06CBA" w:rsidP="00C76597">
            <w:pPr>
              <w:pStyle w:val="NormalIndent"/>
            </w:pPr>
            <w:r>
              <w:t>Tra cứu chỉnh sửa thông tin</w:t>
            </w:r>
          </w:p>
        </w:tc>
        <w:tc>
          <w:tcPr>
            <w:tcW w:w="1980" w:type="dxa"/>
          </w:tcPr>
          <w:p w14:paraId="284C3FAE" w14:textId="18ED7794" w:rsidR="00B06CBA" w:rsidRDefault="00392458" w:rsidP="00C76597">
            <w:pPr>
              <w:pStyle w:val="NormalIndent"/>
            </w:pPr>
            <w:r>
              <w:t>Admin HO</w:t>
            </w:r>
          </w:p>
        </w:tc>
        <w:tc>
          <w:tcPr>
            <w:tcW w:w="4590" w:type="dxa"/>
          </w:tcPr>
          <w:p w14:paraId="1033CB8F" w14:textId="5471BA49" w:rsidR="00B06CBA" w:rsidRDefault="00392458" w:rsidP="00677895">
            <w:pPr>
              <w:pStyle w:val="Bullet1"/>
              <w:numPr>
                <w:ilvl w:val="0"/>
                <w:numId w:val="0"/>
              </w:numPr>
            </w:pPr>
            <w:r>
              <w:t>Admin HO</w:t>
            </w:r>
            <w:r w:rsidR="00B06CBA">
              <w:t xml:space="preserve"> đăng nhập phần mềm web, vào chức năng quản lý cấu hình đơn vị để tìm kiếm, xem và chỉnh sửa các cấu hình theo yêu cầu thực tế.</w:t>
            </w:r>
          </w:p>
        </w:tc>
      </w:tr>
    </w:tbl>
    <w:p w14:paraId="714EAEA3" w14:textId="77777777" w:rsidR="00B06CBA" w:rsidRDefault="00B06CBA" w:rsidP="00B06CBA">
      <w:pPr>
        <w:pStyle w:val="Heading5"/>
      </w:pPr>
      <w:r>
        <w:t>Ghi chú</w:t>
      </w:r>
    </w:p>
    <w:p w14:paraId="728EA7AF" w14:textId="77777777" w:rsidR="00B06CBA" w:rsidRDefault="00B06CBA" w:rsidP="00B06CBA">
      <w:r>
        <w:t>Chi tiết các tham số đơn vị được quản lý:</w:t>
      </w:r>
    </w:p>
    <w:p w14:paraId="65C3EA2B" w14:textId="77777777" w:rsidR="00B06CBA" w:rsidRDefault="00B06CBA" w:rsidP="00B06CBA">
      <w:pPr>
        <w:pStyle w:val="Bullet1"/>
      </w:pPr>
      <w:r>
        <w:lastRenderedPageBreak/>
        <w:t>Khoảng cách ghé thăm: m</w:t>
      </w:r>
    </w:p>
    <w:p w14:paraId="27FB6EBB" w14:textId="77777777" w:rsidR="00B06CBA" w:rsidRDefault="00B06CBA" w:rsidP="00B06CBA">
      <w:pPr>
        <w:pStyle w:val="Bullet1"/>
      </w:pPr>
      <w:r>
        <w:t>Thời gian đi tuyến: hh:mm</w:t>
      </w:r>
    </w:p>
    <w:p w14:paraId="73D3C01E" w14:textId="77777777" w:rsidR="00B06CBA" w:rsidRDefault="00B06CBA" w:rsidP="00B06CBA">
      <w:pPr>
        <w:pStyle w:val="Bullet1"/>
      </w:pPr>
      <w:r>
        <w:t>Khoảng cách chấm công: m</w:t>
      </w:r>
    </w:p>
    <w:p w14:paraId="1D7E23FB" w14:textId="77777777" w:rsidR="00B06CBA" w:rsidRDefault="00B06CBA" w:rsidP="00B06CBA">
      <w:pPr>
        <w:pStyle w:val="Bullet1"/>
      </w:pPr>
      <w:r>
        <w:t>Thời gian chấm công: từ hh:mm đến hh:mm</w:t>
      </w:r>
    </w:p>
    <w:p w14:paraId="7AFDDE49" w14:textId="0E6462C5" w:rsidR="00DA56F0" w:rsidRDefault="00935B9A" w:rsidP="00DA56F0">
      <w:pPr>
        <w:pStyle w:val="Heading3"/>
      </w:pPr>
      <w:bookmarkStart w:id="58" w:name="_Toc520102892"/>
      <w:r>
        <w:t xml:space="preserve">Chức năng </w:t>
      </w:r>
      <w:r w:rsidR="00DA56F0">
        <w:t>cho RSM</w:t>
      </w:r>
      <w:bookmarkEnd w:id="57"/>
      <w:bookmarkEnd w:id="58"/>
    </w:p>
    <w:p w14:paraId="7845985E" w14:textId="589CBABC" w:rsidR="00DA56F0" w:rsidRDefault="00C9175F" w:rsidP="008B1DDA">
      <w:pPr>
        <w:pStyle w:val="Heading4"/>
      </w:pPr>
      <w:r>
        <w:t>Mô tả chung</w:t>
      </w:r>
    </w:p>
    <w:p w14:paraId="20F3461C" w14:textId="77777777" w:rsidR="00DA56F0" w:rsidRDefault="00DA56F0" w:rsidP="00DA56F0">
      <w:pPr>
        <w:pStyle w:val="Heading5"/>
      </w:pPr>
      <w:r>
        <w:t>Diễn giải</w:t>
      </w:r>
    </w:p>
    <w:p w14:paraId="2FD572AB" w14:textId="469F1DB4" w:rsidR="00DA56F0" w:rsidRDefault="00870755" w:rsidP="00DA56F0">
      <w:pPr>
        <w:pStyle w:val="ListParagraph"/>
        <w:ind w:left="540"/>
      </w:pPr>
      <w:r>
        <w:t>C</w:t>
      </w:r>
      <w:r w:rsidR="00DA56F0">
        <w:t xml:space="preserve">ông việc mà </w:t>
      </w:r>
      <w:r w:rsidR="00C30B23">
        <w:t xml:space="preserve">RSM </w:t>
      </w:r>
      <w:r w:rsidR="00531FC8">
        <w:t>thực hiện</w:t>
      </w:r>
      <w:r w:rsidR="00DA56F0">
        <w:t>:</w:t>
      </w:r>
    </w:p>
    <w:p w14:paraId="606758D8" w14:textId="2749BD83" w:rsidR="00C32F7F" w:rsidRDefault="00C32F7F" w:rsidP="00057A50">
      <w:pPr>
        <w:pStyle w:val="Bullet1"/>
      </w:pPr>
      <w:r>
        <w:t>Giám sát nhân viên.</w:t>
      </w:r>
    </w:p>
    <w:p w14:paraId="2A9CE370" w14:textId="10484B3E" w:rsidR="00DA56F0" w:rsidRDefault="00DA56F0" w:rsidP="00057A50">
      <w:pPr>
        <w:pStyle w:val="Bullet1"/>
      </w:pPr>
      <w:r>
        <w:t xml:space="preserve">Tra cứu danh mục: </w:t>
      </w:r>
      <w:r w:rsidR="00AD0381">
        <w:t>K</w:t>
      </w:r>
      <w:r>
        <w:t xml:space="preserve">hách hàng, sản phẩm, </w:t>
      </w:r>
      <w:r w:rsidR="00B50CFA">
        <w:t>đơn vị, nhân viên</w:t>
      </w:r>
      <w:r w:rsidR="00E141F1">
        <w:t>, chương trình khuyến mãi, chương trình trưng bày &amp; tích lũy</w:t>
      </w:r>
      <w:r w:rsidR="00C3505A">
        <w:t>, hình ảnh</w:t>
      </w:r>
      <w:r w:rsidR="004978B8">
        <w:t xml:space="preserve"> khách hàng</w:t>
      </w:r>
      <w:r w:rsidR="00B50CFA">
        <w:t>.</w:t>
      </w:r>
    </w:p>
    <w:p w14:paraId="5FCE06F1" w14:textId="4CBF663D" w:rsidR="00DA56F0" w:rsidRDefault="00DA56F0" w:rsidP="00057A50">
      <w:pPr>
        <w:pStyle w:val="Bullet1"/>
      </w:pPr>
      <w:r>
        <w:t xml:space="preserve">Phân bổ chỉ tiêu </w:t>
      </w:r>
      <w:r w:rsidR="00234C83">
        <w:t>doanh số sản phẩm trọng tâm cho ASM.</w:t>
      </w:r>
    </w:p>
    <w:p w14:paraId="1201ADFD" w14:textId="33798BB3" w:rsidR="00DA56F0" w:rsidRDefault="00DA56F0" w:rsidP="00057A50">
      <w:pPr>
        <w:pStyle w:val="Bullet1"/>
      </w:pPr>
      <w:r>
        <w:t xml:space="preserve">Xác nhận đơn hàng </w:t>
      </w:r>
      <w:r w:rsidR="007D2D56">
        <w:t xml:space="preserve">có </w:t>
      </w:r>
      <w:r>
        <w:t>khuyến mãi đặc biệt</w:t>
      </w:r>
      <w:r w:rsidR="007D2D56">
        <w:t>.</w:t>
      </w:r>
    </w:p>
    <w:p w14:paraId="13FCCDF8" w14:textId="647650B9" w:rsidR="008518B8" w:rsidRDefault="008518B8" w:rsidP="00057A50">
      <w:pPr>
        <w:pStyle w:val="Bullet1"/>
      </w:pPr>
      <w:r>
        <w:t>Quản lý ghi chú.</w:t>
      </w:r>
    </w:p>
    <w:p w14:paraId="657C8106" w14:textId="611F9AE8" w:rsidR="00DA56F0" w:rsidRDefault="007D2D56" w:rsidP="00057A50">
      <w:pPr>
        <w:pStyle w:val="Bullet1"/>
      </w:pPr>
      <w:r>
        <w:t>Xem báo cáo thống kê.</w:t>
      </w:r>
    </w:p>
    <w:p w14:paraId="746EB345" w14:textId="77777777" w:rsidR="00DA56F0" w:rsidRDefault="00DA56F0" w:rsidP="00DA56F0">
      <w:pPr>
        <w:pStyle w:val="Heading5"/>
      </w:pPr>
      <w:r>
        <w:t>Quy trình</w:t>
      </w:r>
    </w:p>
    <w:p w14:paraId="55E05414" w14:textId="7F394632" w:rsidR="00DA56F0" w:rsidRPr="005D3776" w:rsidRDefault="00782963" w:rsidP="00DA56F0">
      <w:r>
        <w:object w:dxaOrig="12241" w:dyaOrig="6811" w14:anchorId="58AE0717">
          <v:shape id="_x0000_i1062" type="#_x0000_t75" style="width:454.5pt;height:254.25pt" o:ole="">
            <v:imagedata r:id="rId88" o:title=""/>
          </v:shape>
          <o:OLEObject Type="Embed" ProgID="Visio.Drawing.11" ShapeID="_x0000_i1062" DrawAspect="Content" ObjectID="_1593959053" r:id="rId89"/>
        </w:object>
      </w:r>
    </w:p>
    <w:p w14:paraId="19C84F08" w14:textId="77777777" w:rsidR="00E41098" w:rsidRDefault="00E41098">
      <w:pPr>
        <w:widowControl/>
        <w:spacing w:before="0" w:line="240" w:lineRule="auto"/>
        <w:ind w:left="0"/>
      </w:pPr>
      <w:r>
        <w:br w:type="page"/>
      </w:r>
    </w:p>
    <w:p w14:paraId="1A066067" w14:textId="21000B90" w:rsidR="00DA56F0" w:rsidRDefault="00B94A2A" w:rsidP="00DA56F0">
      <w:pPr>
        <w:pStyle w:val="Heading5"/>
      </w:pPr>
      <w:r>
        <w:lastRenderedPageBreak/>
        <w:t>Mô tả</w:t>
      </w:r>
    </w:p>
    <w:tbl>
      <w:tblPr>
        <w:tblStyle w:val="TableGrid"/>
        <w:tblW w:w="9653" w:type="dxa"/>
        <w:tblInd w:w="288" w:type="dxa"/>
        <w:tblLayout w:type="fixed"/>
        <w:tblLook w:val="04A0" w:firstRow="1" w:lastRow="0" w:firstColumn="1" w:lastColumn="0" w:noHBand="0" w:noVBand="1"/>
      </w:tblPr>
      <w:tblGrid>
        <w:gridCol w:w="540"/>
        <w:gridCol w:w="2790"/>
        <w:gridCol w:w="6323"/>
      </w:tblGrid>
      <w:tr w:rsidR="00A96EFB" w:rsidRPr="002020D6" w14:paraId="39FFF32F" w14:textId="77777777" w:rsidTr="00135D10">
        <w:trPr>
          <w:trHeight w:val="273"/>
          <w:tblHeader/>
        </w:trPr>
        <w:tc>
          <w:tcPr>
            <w:tcW w:w="5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1AD20CB" w14:textId="77777777" w:rsidR="00A96EFB" w:rsidRPr="002020D6" w:rsidRDefault="00A96EFB" w:rsidP="00C76597">
            <w:pPr>
              <w:pStyle w:val="NormalIndent"/>
            </w:pPr>
            <w:r w:rsidRPr="002020D6">
              <w:t>TT</w:t>
            </w:r>
          </w:p>
        </w:tc>
        <w:tc>
          <w:tcPr>
            <w:tcW w:w="27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CFC943" w14:textId="77777777" w:rsidR="00A96EFB" w:rsidRPr="002020D6" w:rsidRDefault="00A96EFB" w:rsidP="00C76597">
            <w:pPr>
              <w:pStyle w:val="NormalIndent"/>
            </w:pPr>
            <w:r>
              <w:t>Bước thực hiện</w:t>
            </w:r>
          </w:p>
        </w:tc>
        <w:tc>
          <w:tcPr>
            <w:tcW w:w="632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B8149FB" w14:textId="77777777" w:rsidR="00A96EFB" w:rsidRPr="002020D6" w:rsidRDefault="00A96EFB" w:rsidP="00C76597">
            <w:pPr>
              <w:pStyle w:val="NormalIndent"/>
            </w:pPr>
            <w:r>
              <w:t>Mô tả</w:t>
            </w:r>
          </w:p>
        </w:tc>
      </w:tr>
      <w:tr w:rsidR="00A96EFB" w14:paraId="50609A0C" w14:textId="77777777" w:rsidTr="00135D10">
        <w:tc>
          <w:tcPr>
            <w:tcW w:w="540" w:type="dxa"/>
          </w:tcPr>
          <w:p w14:paraId="19C59EFC" w14:textId="5E8DA9A1" w:rsidR="00A96EFB" w:rsidRDefault="00A96EFB" w:rsidP="00C76597">
            <w:pPr>
              <w:pStyle w:val="NormalIndent"/>
              <w:numPr>
                <w:ilvl w:val="0"/>
                <w:numId w:val="28"/>
              </w:numPr>
            </w:pPr>
          </w:p>
        </w:tc>
        <w:tc>
          <w:tcPr>
            <w:tcW w:w="2790" w:type="dxa"/>
          </w:tcPr>
          <w:p w14:paraId="4D70E1E4" w14:textId="3F8D5231" w:rsidR="00A96EFB" w:rsidRDefault="00A96EFB" w:rsidP="00C76597">
            <w:pPr>
              <w:pStyle w:val="NormalIndent"/>
            </w:pPr>
            <w:r>
              <w:t>Giám sát nhân viên</w:t>
            </w:r>
          </w:p>
        </w:tc>
        <w:tc>
          <w:tcPr>
            <w:tcW w:w="6323" w:type="dxa"/>
          </w:tcPr>
          <w:p w14:paraId="7BFA6779" w14:textId="586A2EE3" w:rsidR="00A96EFB" w:rsidRDefault="00A96EFB" w:rsidP="009376F8">
            <w:pPr>
              <w:widowControl/>
              <w:autoSpaceDE w:val="0"/>
              <w:autoSpaceDN w:val="0"/>
              <w:adjustRightInd w:val="0"/>
              <w:spacing w:before="0" w:line="288" w:lineRule="auto"/>
              <w:ind w:left="0"/>
            </w:pPr>
            <w:r>
              <w:t>Giám sát vị trí các nhân viên sử dụng MTB, xem lộ trình tuyến bán hàng của NVBH trên nền bản đồ.</w:t>
            </w:r>
          </w:p>
        </w:tc>
      </w:tr>
      <w:tr w:rsidR="00A96EFB" w14:paraId="1D6544F9" w14:textId="77777777" w:rsidTr="00135D10">
        <w:tc>
          <w:tcPr>
            <w:tcW w:w="540" w:type="dxa"/>
          </w:tcPr>
          <w:p w14:paraId="2B21131D" w14:textId="7BB17A99" w:rsidR="00A96EFB" w:rsidRPr="000554C9" w:rsidRDefault="00A96EFB" w:rsidP="00C76597">
            <w:pPr>
              <w:pStyle w:val="NormalIndent"/>
              <w:numPr>
                <w:ilvl w:val="0"/>
                <w:numId w:val="28"/>
              </w:numPr>
            </w:pPr>
          </w:p>
        </w:tc>
        <w:tc>
          <w:tcPr>
            <w:tcW w:w="2790" w:type="dxa"/>
          </w:tcPr>
          <w:p w14:paraId="2EE70C7D" w14:textId="77777777" w:rsidR="00A96EFB" w:rsidRDefault="00A96EFB" w:rsidP="00C76597">
            <w:pPr>
              <w:pStyle w:val="NormalIndent"/>
            </w:pPr>
            <w:r>
              <w:t>Tra cứu danh mục</w:t>
            </w:r>
          </w:p>
        </w:tc>
        <w:tc>
          <w:tcPr>
            <w:tcW w:w="6323" w:type="dxa"/>
          </w:tcPr>
          <w:p w14:paraId="7E54340D" w14:textId="2365885B" w:rsidR="00A96EFB" w:rsidRDefault="00A96EFB" w:rsidP="009376F8">
            <w:pPr>
              <w:widowControl/>
              <w:autoSpaceDE w:val="0"/>
              <w:autoSpaceDN w:val="0"/>
              <w:adjustRightInd w:val="0"/>
              <w:spacing w:before="0" w:line="288" w:lineRule="auto"/>
              <w:ind w:left="0"/>
            </w:pPr>
            <w:r>
              <w:t>RSM được quyền tra cứu dữ liệu nền trong hệ thống:</w:t>
            </w:r>
          </w:p>
          <w:p w14:paraId="7F5DD7AC" w14:textId="092CC488" w:rsidR="00A96EFB" w:rsidRDefault="00A96EFB" w:rsidP="00057A50">
            <w:pPr>
              <w:pStyle w:val="TableBullet1"/>
            </w:pPr>
            <w:r>
              <w:t>Đơn vị và nhân viên</w:t>
            </w:r>
          </w:p>
          <w:p w14:paraId="4E27D28D" w14:textId="77AC0C7F" w:rsidR="00A96EFB" w:rsidRDefault="00A96EFB" w:rsidP="00057A50">
            <w:pPr>
              <w:pStyle w:val="TableBullet1"/>
            </w:pPr>
            <w:r>
              <w:t>Khách hàng</w:t>
            </w:r>
          </w:p>
          <w:p w14:paraId="68C548CE" w14:textId="0BACDFDB" w:rsidR="00A96EFB" w:rsidRDefault="00A96EFB" w:rsidP="00057A50">
            <w:pPr>
              <w:pStyle w:val="TableBullet1"/>
            </w:pPr>
            <w:r>
              <w:t>Sản phẩm</w:t>
            </w:r>
          </w:p>
          <w:p w14:paraId="31A3A66E" w14:textId="77777777" w:rsidR="00A96EFB" w:rsidRDefault="00A96EFB" w:rsidP="00057A50">
            <w:pPr>
              <w:pStyle w:val="TableBullet1"/>
            </w:pPr>
            <w:r>
              <w:t>Hình ảnh khách hàng</w:t>
            </w:r>
          </w:p>
          <w:p w14:paraId="73870204" w14:textId="0B196BFE" w:rsidR="00A96EFB" w:rsidRDefault="00A96EFB" w:rsidP="00057A50">
            <w:pPr>
              <w:pStyle w:val="TableBullet1"/>
            </w:pPr>
            <w:r>
              <w:t>Chương trình  khuyếnmãi, trưng bày &amp; tích lũy</w:t>
            </w:r>
          </w:p>
        </w:tc>
      </w:tr>
      <w:tr w:rsidR="00A96EFB" w14:paraId="4A718D9E" w14:textId="77777777" w:rsidTr="00135D10">
        <w:tc>
          <w:tcPr>
            <w:tcW w:w="540" w:type="dxa"/>
          </w:tcPr>
          <w:p w14:paraId="5113BF20" w14:textId="62B93C1C" w:rsidR="00A96EFB" w:rsidRDefault="00A96EFB" w:rsidP="00C76597">
            <w:pPr>
              <w:pStyle w:val="NormalIndent"/>
              <w:numPr>
                <w:ilvl w:val="0"/>
                <w:numId w:val="28"/>
              </w:numPr>
            </w:pPr>
          </w:p>
        </w:tc>
        <w:tc>
          <w:tcPr>
            <w:tcW w:w="2790" w:type="dxa"/>
          </w:tcPr>
          <w:p w14:paraId="7D981114" w14:textId="0CA76214" w:rsidR="00A96EFB" w:rsidRDefault="00A96EFB" w:rsidP="00C76597">
            <w:pPr>
              <w:pStyle w:val="NormalIndent"/>
            </w:pPr>
            <w:r>
              <w:t>Phân bổ chỉ tiêu KPIs</w:t>
            </w:r>
          </w:p>
        </w:tc>
        <w:tc>
          <w:tcPr>
            <w:tcW w:w="6323" w:type="dxa"/>
          </w:tcPr>
          <w:p w14:paraId="5DDD9ECF" w14:textId="669B94D9" w:rsidR="00A96EFB" w:rsidRDefault="00A96EFB" w:rsidP="009376F8">
            <w:pPr>
              <w:widowControl/>
              <w:autoSpaceDE w:val="0"/>
              <w:autoSpaceDN w:val="0"/>
              <w:adjustRightInd w:val="0"/>
              <w:spacing w:before="0" w:line="288" w:lineRule="auto"/>
              <w:ind w:left="0"/>
            </w:pPr>
            <w:r>
              <w:t>Đầu mỗi tháng, RSM thực hiện phân bổ chỉ tiêu KPIs cho ASM:</w:t>
            </w:r>
          </w:p>
          <w:p w14:paraId="1A22451E" w14:textId="79DE082C" w:rsidR="00A96EFB" w:rsidRDefault="00A96EFB" w:rsidP="00057A50">
            <w:pPr>
              <w:pStyle w:val="TableBullet1"/>
            </w:pPr>
            <w:r>
              <w:t>Chỉ tiêu doanh số Sale-In tại NPP.</w:t>
            </w:r>
          </w:p>
          <w:p w14:paraId="4F869906" w14:textId="37195BC5" w:rsidR="00A96EFB" w:rsidRDefault="00A96EFB" w:rsidP="00057A50">
            <w:pPr>
              <w:pStyle w:val="TableBullet1"/>
            </w:pPr>
            <w:r>
              <w:t>Chỉ tiêu sản phẩm trọng tâm Sale-In.</w:t>
            </w:r>
          </w:p>
          <w:p w14:paraId="2FC2422D" w14:textId="6AF63AAA" w:rsidR="00A96EFB" w:rsidRDefault="00A96EFB" w:rsidP="00057A50">
            <w:pPr>
              <w:pStyle w:val="TableBullet1"/>
            </w:pPr>
            <w:r>
              <w:t>Chỉ tiêu doanh số Sale-Out tại NPP.</w:t>
            </w:r>
          </w:p>
        </w:tc>
      </w:tr>
      <w:tr w:rsidR="00A96EFB" w14:paraId="2330FC44" w14:textId="77777777" w:rsidTr="00135D10">
        <w:tc>
          <w:tcPr>
            <w:tcW w:w="540" w:type="dxa"/>
          </w:tcPr>
          <w:p w14:paraId="4D842019" w14:textId="7743FA2D" w:rsidR="00A96EFB" w:rsidRDefault="00A96EFB" w:rsidP="00C76597">
            <w:pPr>
              <w:pStyle w:val="NormalIndent"/>
              <w:numPr>
                <w:ilvl w:val="0"/>
                <w:numId w:val="28"/>
              </w:numPr>
            </w:pPr>
          </w:p>
        </w:tc>
        <w:tc>
          <w:tcPr>
            <w:tcW w:w="2790" w:type="dxa"/>
          </w:tcPr>
          <w:p w14:paraId="60D03A6B" w14:textId="77777777" w:rsidR="00A96EFB" w:rsidRDefault="00A96EFB" w:rsidP="00C76597">
            <w:pPr>
              <w:pStyle w:val="NormalIndent"/>
            </w:pPr>
            <w:r>
              <w:t>Xác nhận đơn hàng có khuyến mãi đặc biệt</w:t>
            </w:r>
          </w:p>
        </w:tc>
        <w:tc>
          <w:tcPr>
            <w:tcW w:w="6323" w:type="dxa"/>
          </w:tcPr>
          <w:p w14:paraId="44EBBFFC" w14:textId="77777777" w:rsidR="00A96EFB" w:rsidRDefault="00A96EFB" w:rsidP="009376F8">
            <w:pPr>
              <w:widowControl/>
              <w:autoSpaceDE w:val="0"/>
              <w:autoSpaceDN w:val="0"/>
              <w:adjustRightInd w:val="0"/>
              <w:spacing w:before="0" w:line="288" w:lineRule="auto"/>
              <w:ind w:left="0"/>
            </w:pPr>
            <w:r>
              <w:t>Khi NVBH/Admin NPP tạo đơn hàng cho khách hàng có áp dụng chính sách khuyến mãi đặc biệt, đơn hàng sẽ được chuyển đến RSM để xem xét, xác nhận khách hàng có đủ điều kiện để được áp dụng khuyến mãi đặc biệt hay không</w:t>
            </w:r>
          </w:p>
        </w:tc>
      </w:tr>
      <w:tr w:rsidR="00A96EFB" w14:paraId="2675432F" w14:textId="77777777" w:rsidTr="00135D10">
        <w:tc>
          <w:tcPr>
            <w:tcW w:w="540" w:type="dxa"/>
          </w:tcPr>
          <w:p w14:paraId="4BA52BCE" w14:textId="05E181CB" w:rsidR="00A96EFB" w:rsidRDefault="00A96EFB" w:rsidP="00C76597">
            <w:pPr>
              <w:pStyle w:val="NormalIndent"/>
              <w:numPr>
                <w:ilvl w:val="0"/>
                <w:numId w:val="28"/>
              </w:numPr>
            </w:pPr>
          </w:p>
        </w:tc>
        <w:tc>
          <w:tcPr>
            <w:tcW w:w="2790" w:type="dxa"/>
          </w:tcPr>
          <w:p w14:paraId="1A8E5EDF" w14:textId="03D8B36E" w:rsidR="00A96EFB" w:rsidRDefault="00A96EFB" w:rsidP="00C76597">
            <w:pPr>
              <w:pStyle w:val="NormalIndent"/>
            </w:pPr>
            <w:r>
              <w:t>Giao việc &amp; thông báo</w:t>
            </w:r>
          </w:p>
        </w:tc>
        <w:tc>
          <w:tcPr>
            <w:tcW w:w="6323" w:type="dxa"/>
          </w:tcPr>
          <w:p w14:paraId="1441415D" w14:textId="5D795DEA" w:rsidR="00A96EFB" w:rsidRDefault="00A96EFB" w:rsidP="009376F8">
            <w:pPr>
              <w:widowControl/>
              <w:autoSpaceDE w:val="0"/>
              <w:autoSpaceDN w:val="0"/>
              <w:adjustRightInd w:val="0"/>
              <w:spacing w:before="0" w:line="288" w:lineRule="auto"/>
              <w:ind w:left="0"/>
            </w:pPr>
            <w:r>
              <w:t>Giao việc cho cấp dưới hoặc tạo các thông báo công cộng cần truyền thông trong phạm vi NPP/Khu vực/Miền.</w:t>
            </w:r>
          </w:p>
        </w:tc>
      </w:tr>
      <w:tr w:rsidR="00A96EFB" w14:paraId="37DDFBAD" w14:textId="77777777" w:rsidTr="00135D10">
        <w:tc>
          <w:tcPr>
            <w:tcW w:w="540" w:type="dxa"/>
          </w:tcPr>
          <w:p w14:paraId="7C4677E6" w14:textId="373CFC86" w:rsidR="00A96EFB" w:rsidRDefault="00A96EFB" w:rsidP="00C76597">
            <w:pPr>
              <w:pStyle w:val="NormalIndent"/>
              <w:numPr>
                <w:ilvl w:val="0"/>
                <w:numId w:val="28"/>
              </w:numPr>
            </w:pPr>
          </w:p>
        </w:tc>
        <w:tc>
          <w:tcPr>
            <w:tcW w:w="2790" w:type="dxa"/>
          </w:tcPr>
          <w:p w14:paraId="3672B8AD" w14:textId="238A50B0" w:rsidR="00A96EFB" w:rsidRDefault="00A96EFB" w:rsidP="00C76597">
            <w:pPr>
              <w:pStyle w:val="NormalIndent"/>
            </w:pPr>
            <w:r>
              <w:t>Phê duyệt ngân sách ngoài</w:t>
            </w:r>
          </w:p>
        </w:tc>
        <w:tc>
          <w:tcPr>
            <w:tcW w:w="6323" w:type="dxa"/>
          </w:tcPr>
          <w:p w14:paraId="4CCEE2C2" w14:textId="546B15C9" w:rsidR="00A96EFB" w:rsidRDefault="00A96EFB" w:rsidP="009376F8">
            <w:pPr>
              <w:autoSpaceDE w:val="0"/>
              <w:autoSpaceDN w:val="0"/>
              <w:adjustRightInd w:val="0"/>
              <w:spacing w:before="0" w:line="288" w:lineRule="auto"/>
              <w:ind w:left="0"/>
            </w:pPr>
            <w:r>
              <w:t>Chức năng cho phép RSM phê duyệt các phiếu tăng giảm ngân sách ngoài mà ASM tạo.</w:t>
            </w:r>
          </w:p>
        </w:tc>
      </w:tr>
      <w:tr w:rsidR="00A96EFB" w14:paraId="5828AE93" w14:textId="77777777" w:rsidTr="00135D10">
        <w:tc>
          <w:tcPr>
            <w:tcW w:w="540" w:type="dxa"/>
          </w:tcPr>
          <w:p w14:paraId="5665AA5E" w14:textId="77777777" w:rsidR="00A96EFB" w:rsidRDefault="00A96EFB" w:rsidP="00C76597">
            <w:pPr>
              <w:pStyle w:val="NormalIndent"/>
              <w:numPr>
                <w:ilvl w:val="0"/>
                <w:numId w:val="28"/>
              </w:numPr>
            </w:pPr>
          </w:p>
        </w:tc>
        <w:tc>
          <w:tcPr>
            <w:tcW w:w="2790" w:type="dxa"/>
          </w:tcPr>
          <w:p w14:paraId="1545B849" w14:textId="44D85DE8" w:rsidR="00A96EFB" w:rsidRDefault="00A96EFB" w:rsidP="00C76597">
            <w:pPr>
              <w:pStyle w:val="NormalIndent"/>
            </w:pPr>
            <w:r>
              <w:t>Xem báo cáo thống kê</w:t>
            </w:r>
          </w:p>
        </w:tc>
        <w:tc>
          <w:tcPr>
            <w:tcW w:w="6323" w:type="dxa"/>
          </w:tcPr>
          <w:p w14:paraId="39001195" w14:textId="65496DCA" w:rsidR="00A96EFB" w:rsidRDefault="00A96EFB" w:rsidP="009376F8">
            <w:pPr>
              <w:widowControl/>
              <w:autoSpaceDE w:val="0"/>
              <w:autoSpaceDN w:val="0"/>
              <w:adjustRightInd w:val="0"/>
              <w:spacing w:before="0" w:line="288" w:lineRule="auto"/>
              <w:ind w:left="0"/>
            </w:pPr>
            <w:r>
              <w:t>RSM xem các báo cáo thống kê liên quan đến tình hình bán hàng</w:t>
            </w:r>
            <w:r w:rsidR="002A5D52">
              <w:t xml:space="preserve"> trong miền mình quản lý</w:t>
            </w:r>
            <w:r>
              <w:t>:</w:t>
            </w:r>
          </w:p>
          <w:p w14:paraId="52AF5A71" w14:textId="77777777" w:rsidR="00A96EFB" w:rsidRDefault="00A96EFB" w:rsidP="009376F8">
            <w:pPr>
              <w:pStyle w:val="ListParagraph"/>
              <w:numPr>
                <w:ilvl w:val="0"/>
                <w:numId w:val="7"/>
              </w:numPr>
              <w:autoSpaceDE w:val="0"/>
              <w:autoSpaceDN w:val="0"/>
              <w:adjustRightInd w:val="0"/>
              <w:spacing w:after="0" w:line="288" w:lineRule="auto"/>
            </w:pPr>
            <w:r>
              <w:t>Tồn kho của NPP</w:t>
            </w:r>
          </w:p>
          <w:p w14:paraId="2C2D8EAC" w14:textId="77777777" w:rsidR="00A96EFB" w:rsidRDefault="00A96EFB" w:rsidP="009376F8">
            <w:pPr>
              <w:pStyle w:val="ListParagraph"/>
              <w:numPr>
                <w:ilvl w:val="0"/>
                <w:numId w:val="7"/>
              </w:numPr>
              <w:autoSpaceDE w:val="0"/>
              <w:autoSpaceDN w:val="0"/>
              <w:adjustRightInd w:val="0"/>
              <w:spacing w:after="0" w:line="288" w:lineRule="auto"/>
            </w:pPr>
            <w:r>
              <w:t>Doanh số bán của NVBH</w:t>
            </w:r>
          </w:p>
          <w:p w14:paraId="6AC72C5B" w14:textId="77777777" w:rsidR="00A96EFB" w:rsidRDefault="00A96EFB" w:rsidP="009376F8">
            <w:pPr>
              <w:pStyle w:val="ListParagraph"/>
              <w:numPr>
                <w:ilvl w:val="0"/>
                <w:numId w:val="7"/>
              </w:numPr>
              <w:autoSpaceDE w:val="0"/>
              <w:autoSpaceDN w:val="0"/>
              <w:adjustRightInd w:val="0"/>
              <w:spacing w:after="0" w:line="288" w:lineRule="auto"/>
            </w:pPr>
            <w:r>
              <w:t>Sản lượng bán của NVBH</w:t>
            </w:r>
          </w:p>
          <w:p w14:paraId="75FD9106" w14:textId="77777777" w:rsidR="00A96EFB" w:rsidRDefault="00A96EFB" w:rsidP="009376F8">
            <w:pPr>
              <w:pStyle w:val="ListParagraph"/>
              <w:numPr>
                <w:ilvl w:val="0"/>
                <w:numId w:val="7"/>
              </w:numPr>
              <w:autoSpaceDE w:val="0"/>
              <w:autoSpaceDN w:val="0"/>
              <w:adjustRightInd w:val="0"/>
              <w:spacing w:after="0" w:line="288" w:lineRule="auto"/>
            </w:pPr>
            <w:r>
              <w:t>Tiến độ thực hiện chỉ tiêu bán hàng được phân bổ</w:t>
            </w:r>
          </w:p>
          <w:p w14:paraId="69D2D455" w14:textId="1BB177A9" w:rsidR="00A96EFB" w:rsidRDefault="00A96EFB" w:rsidP="009376F8">
            <w:pPr>
              <w:widowControl/>
              <w:autoSpaceDE w:val="0"/>
              <w:autoSpaceDN w:val="0"/>
              <w:adjustRightInd w:val="0"/>
              <w:spacing w:before="0" w:line="288" w:lineRule="auto"/>
              <w:ind w:left="0"/>
            </w:pPr>
            <w:r>
              <w:t>…</w:t>
            </w:r>
          </w:p>
        </w:tc>
      </w:tr>
    </w:tbl>
    <w:p w14:paraId="709716CA" w14:textId="77777777" w:rsidR="00DA56F0" w:rsidRDefault="00DA56F0" w:rsidP="00DA56F0">
      <w:pPr>
        <w:pStyle w:val="Heading5"/>
      </w:pPr>
      <w:r>
        <w:t>Ghi chú</w:t>
      </w:r>
    </w:p>
    <w:p w14:paraId="2C0363B8" w14:textId="19156662" w:rsidR="00057A50" w:rsidRPr="00057A50" w:rsidRDefault="00057A50" w:rsidP="00057A50">
      <w:r>
        <w:t>N/A</w:t>
      </w:r>
    </w:p>
    <w:p w14:paraId="306FC238" w14:textId="2AFC277A" w:rsidR="00492406" w:rsidRDefault="00590129" w:rsidP="008B1DDA">
      <w:pPr>
        <w:pStyle w:val="Heading4"/>
      </w:pPr>
      <w:r>
        <w:t xml:space="preserve">Chức năng </w:t>
      </w:r>
      <w:r w:rsidR="00492406">
        <w:t>giám sát nhân viên</w:t>
      </w:r>
    </w:p>
    <w:p w14:paraId="4A7A9B69" w14:textId="77777777" w:rsidR="00492406" w:rsidRDefault="00492406" w:rsidP="00492406">
      <w:pPr>
        <w:pStyle w:val="Heading5"/>
      </w:pPr>
      <w:r>
        <w:t>Diễn giải</w:t>
      </w:r>
    </w:p>
    <w:p w14:paraId="5CA8E668" w14:textId="4F477651" w:rsidR="00492406" w:rsidRDefault="00492406" w:rsidP="00492406">
      <w:r>
        <w:t xml:space="preserve">RSM xem vị trí hiện tại ngoài thị trường của các nhân viên sử dụng MTB (NVBH, </w:t>
      </w:r>
      <w:r w:rsidR="00F67891">
        <w:t>GSBH</w:t>
      </w:r>
      <w:r>
        <w:t>, ASM). Các thông tin giám sát</w:t>
      </w:r>
    </w:p>
    <w:p w14:paraId="569C06C3" w14:textId="77777777" w:rsidR="00492406" w:rsidRDefault="00492406" w:rsidP="007059E3">
      <w:pPr>
        <w:pStyle w:val="Bullet1"/>
      </w:pPr>
      <w:r>
        <w:t>Vị trí hiện tại của nhân viên, % pin của MTB, tín hiệu mạng MTB đang kết nối là 3G hay Wifi , cường độ mạng là Mạnh/ Trung bình/ Yếu</w:t>
      </w:r>
    </w:p>
    <w:p w14:paraId="3ABC3EA8" w14:textId="77777777" w:rsidR="00492406" w:rsidRDefault="00492406" w:rsidP="007059E3">
      <w:pPr>
        <w:pStyle w:val="Bullet1"/>
      </w:pPr>
      <w:r>
        <w:t>Doanh số kế hoạch, thực hiện, tiến độ theo ngày, tháng</w:t>
      </w:r>
    </w:p>
    <w:p w14:paraId="62BC885F" w14:textId="77777777" w:rsidR="00492406" w:rsidRDefault="00492406" w:rsidP="007059E3">
      <w:pPr>
        <w:pStyle w:val="Bullet1"/>
      </w:pPr>
      <w:r>
        <w:lastRenderedPageBreak/>
        <w:t>Lộ trình đi tuyến trong ngày của nhân viên vẽ trên bản đồ: vị trí các khách hàng sẽ thể hiện trên bản đồ, phân biệt trạng thái ghé thăm theo màu</w:t>
      </w:r>
    </w:p>
    <w:p w14:paraId="75C8A071" w14:textId="77777777" w:rsidR="00492406" w:rsidRDefault="00492406" w:rsidP="007059E3">
      <w:pPr>
        <w:pStyle w:val="Bullet2"/>
      </w:pPr>
      <w:r>
        <w:t>Xanh lá cây: những khách hàng trong tuyến nhưng NVBH chưa ghé thăm</w:t>
      </w:r>
    </w:p>
    <w:p w14:paraId="2CBFF987" w14:textId="77777777" w:rsidR="00492406" w:rsidRDefault="00492406" w:rsidP="007059E3">
      <w:pPr>
        <w:pStyle w:val="Bullet2"/>
      </w:pPr>
      <w:r>
        <w:t>Xanh dương: những khách hàng trong tuyến và NVBH đã ghé thăm + khách hàng có đặt hàng</w:t>
      </w:r>
    </w:p>
    <w:p w14:paraId="5BD467DD" w14:textId="77777777" w:rsidR="00492406" w:rsidRDefault="00492406" w:rsidP="007059E3">
      <w:pPr>
        <w:pStyle w:val="Bullet2"/>
      </w:pPr>
      <w:r>
        <w:t>Đỏ: những khách hàng trong tuyến và NVBH đã ghé thăm + khách hàng không có đặt hàng</w:t>
      </w:r>
    </w:p>
    <w:p w14:paraId="7EA16F7C" w14:textId="77777777" w:rsidR="00492406" w:rsidRDefault="00492406" w:rsidP="007059E3">
      <w:pPr>
        <w:pStyle w:val="Bullet2"/>
      </w:pPr>
      <w:r>
        <w:t>Cam: khách hàng mà NVBH đang ghé thăm</w:t>
      </w:r>
    </w:p>
    <w:p w14:paraId="123EDEF6" w14:textId="77777777" w:rsidR="00492406" w:rsidRDefault="00492406" w:rsidP="007059E3">
      <w:pPr>
        <w:pStyle w:val="Bullet2"/>
      </w:pPr>
      <w:r>
        <w:t xml:space="preserve">Vàng: khách hàng ngoài tuyến mà NVBH đã ghé thăm trong ngày </w:t>
      </w:r>
    </w:p>
    <w:p w14:paraId="10FC4109" w14:textId="77777777" w:rsidR="00492406" w:rsidRDefault="00492406" w:rsidP="00492406">
      <w:pPr>
        <w:pStyle w:val="Heading5"/>
      </w:pPr>
      <w:r>
        <w:t>Quy trình</w:t>
      </w:r>
    </w:p>
    <w:p w14:paraId="3857BC8E" w14:textId="1665D079" w:rsidR="00492406" w:rsidRPr="007335BB" w:rsidRDefault="00B94A2A" w:rsidP="00492406">
      <w:pPr>
        <w:jc w:val="center"/>
      </w:pPr>
      <w:r w:rsidRPr="00427AF9">
        <w:rPr>
          <w:szCs w:val="24"/>
        </w:rPr>
        <w:object w:dxaOrig="5715" w:dyaOrig="5779" w14:anchorId="7E236F3F">
          <v:shape id="_x0000_i1063" type="#_x0000_t75" style="width:276pt;height:276.75pt" o:ole="">
            <v:imagedata r:id="rId90" o:title=""/>
          </v:shape>
          <o:OLEObject Type="Embed" ProgID="Visio.Drawing.11" ShapeID="_x0000_i1063" DrawAspect="Content" ObjectID="_1593959054" r:id="rId91"/>
        </w:object>
      </w:r>
    </w:p>
    <w:p w14:paraId="18E9559A" w14:textId="401F6EED" w:rsidR="00492406" w:rsidRDefault="00B94A2A" w:rsidP="00492406">
      <w:pPr>
        <w:pStyle w:val="Heading5"/>
      </w:pPr>
      <w:r>
        <w:t>Mô tả</w:t>
      </w:r>
    </w:p>
    <w:tbl>
      <w:tblPr>
        <w:tblStyle w:val="TableGrid"/>
        <w:tblW w:w="9576" w:type="dxa"/>
        <w:tblInd w:w="288" w:type="dxa"/>
        <w:tblLayout w:type="fixed"/>
        <w:tblLook w:val="04A0" w:firstRow="1" w:lastRow="0" w:firstColumn="1" w:lastColumn="0" w:noHBand="0" w:noVBand="1"/>
      </w:tblPr>
      <w:tblGrid>
        <w:gridCol w:w="668"/>
        <w:gridCol w:w="2752"/>
        <w:gridCol w:w="1980"/>
        <w:gridCol w:w="4176"/>
      </w:tblGrid>
      <w:tr w:rsidR="00492406" w:rsidRPr="00191EEF" w14:paraId="77E132AA" w14:textId="77777777" w:rsidTr="00190E44">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A85A965" w14:textId="77777777" w:rsidR="00492406" w:rsidRPr="002020D6" w:rsidRDefault="00492406"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4C0673B" w14:textId="77777777" w:rsidR="00492406" w:rsidRPr="002020D6" w:rsidRDefault="00492406"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444E63F" w14:textId="77777777" w:rsidR="00492406" w:rsidRPr="002020D6" w:rsidRDefault="00492406" w:rsidP="00C76597">
            <w:pPr>
              <w:pStyle w:val="NormalIndent"/>
            </w:pPr>
            <w:r w:rsidRPr="002020D6">
              <w:t>Người thực hiện</w:t>
            </w:r>
          </w:p>
        </w:tc>
        <w:tc>
          <w:tcPr>
            <w:tcW w:w="41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241F858" w14:textId="77777777" w:rsidR="00492406" w:rsidRPr="002020D6" w:rsidRDefault="00492406" w:rsidP="00C76597">
            <w:pPr>
              <w:pStyle w:val="NormalIndent"/>
            </w:pPr>
            <w:r>
              <w:t>Mô tả</w:t>
            </w:r>
          </w:p>
        </w:tc>
      </w:tr>
      <w:tr w:rsidR="00492406" w14:paraId="188222B8" w14:textId="77777777" w:rsidTr="00190E44">
        <w:tc>
          <w:tcPr>
            <w:tcW w:w="668" w:type="dxa"/>
          </w:tcPr>
          <w:p w14:paraId="156196C7" w14:textId="77777777" w:rsidR="00492406" w:rsidRDefault="00492406" w:rsidP="00C76597">
            <w:pPr>
              <w:pStyle w:val="NormalIndent"/>
            </w:pPr>
            <w:r>
              <w:t>1</w:t>
            </w:r>
          </w:p>
        </w:tc>
        <w:tc>
          <w:tcPr>
            <w:tcW w:w="2752" w:type="dxa"/>
          </w:tcPr>
          <w:p w14:paraId="5BE1FCE0" w14:textId="77777777" w:rsidR="00492406" w:rsidRDefault="00492406" w:rsidP="00C76597">
            <w:pPr>
              <w:pStyle w:val="NormalIndent"/>
            </w:pPr>
            <w:r>
              <w:t>Xem vị trí nhân viên</w:t>
            </w:r>
          </w:p>
        </w:tc>
        <w:tc>
          <w:tcPr>
            <w:tcW w:w="1980" w:type="dxa"/>
          </w:tcPr>
          <w:p w14:paraId="07AEFA24" w14:textId="1ACAC205" w:rsidR="00492406" w:rsidRDefault="00492406" w:rsidP="00C76597">
            <w:pPr>
              <w:pStyle w:val="NormalIndent"/>
            </w:pPr>
            <w:r>
              <w:t>RSM</w:t>
            </w:r>
          </w:p>
        </w:tc>
        <w:tc>
          <w:tcPr>
            <w:tcW w:w="4176" w:type="dxa"/>
          </w:tcPr>
          <w:p w14:paraId="5EBEE59B" w14:textId="77C1BBAD" w:rsidR="00492406" w:rsidRDefault="00492406" w:rsidP="00686EEC">
            <w:pPr>
              <w:widowControl/>
              <w:autoSpaceDE w:val="0"/>
              <w:autoSpaceDN w:val="0"/>
              <w:adjustRightInd w:val="0"/>
              <w:spacing w:before="0" w:line="288" w:lineRule="auto"/>
              <w:ind w:left="0"/>
            </w:pPr>
            <w:r>
              <w:t>RSM có thể xem vị trí các nhân viên sử dụng MTB. Thông tin giám sát:</w:t>
            </w:r>
          </w:p>
          <w:p w14:paraId="5C7B63CB" w14:textId="77777777" w:rsidR="00492406" w:rsidRDefault="00492406" w:rsidP="00270681">
            <w:pPr>
              <w:pStyle w:val="TableBullet1"/>
            </w:pPr>
            <w:r>
              <w:t xml:space="preserve">Vị trí hiện tại của nhân viên (đang bán hàng ở khách hàng nào? Địa chỉ nào?), </w:t>
            </w:r>
          </w:p>
          <w:p w14:paraId="04B03F96" w14:textId="77777777" w:rsidR="00492406" w:rsidRDefault="00492406" w:rsidP="00270681">
            <w:pPr>
              <w:pStyle w:val="TableBullet1"/>
            </w:pPr>
            <w:r>
              <w:t>% pin của MTB</w:t>
            </w:r>
          </w:p>
          <w:p w14:paraId="788412FD" w14:textId="77777777" w:rsidR="00492406" w:rsidRDefault="00492406" w:rsidP="00270681">
            <w:pPr>
              <w:pStyle w:val="TableBullet1"/>
            </w:pPr>
            <w:r>
              <w:t>Tín hiệu mạng MTB đang kết nối là 3G hay Wifi , cường độ mạng là Mạnh/ Trung bình/ Yếu</w:t>
            </w:r>
          </w:p>
          <w:p w14:paraId="7DD96845" w14:textId="77777777" w:rsidR="00492406" w:rsidRDefault="00492406" w:rsidP="00270681">
            <w:pPr>
              <w:pStyle w:val="TableBullet1"/>
            </w:pPr>
            <w:r>
              <w:t>Doanh số kế hoạch, doanh số thực hiện, tiến độ thực hiện doanh số trong ngày/ tháng</w:t>
            </w:r>
          </w:p>
        </w:tc>
      </w:tr>
      <w:tr w:rsidR="00492406" w14:paraId="2A1C1D08" w14:textId="77777777" w:rsidTr="00190E44">
        <w:tc>
          <w:tcPr>
            <w:tcW w:w="668" w:type="dxa"/>
          </w:tcPr>
          <w:p w14:paraId="537AA5DD" w14:textId="77777777" w:rsidR="00492406" w:rsidRDefault="00492406" w:rsidP="00C76597">
            <w:pPr>
              <w:pStyle w:val="NormalIndent"/>
            </w:pPr>
            <w:r>
              <w:t>2</w:t>
            </w:r>
          </w:p>
        </w:tc>
        <w:tc>
          <w:tcPr>
            <w:tcW w:w="2752" w:type="dxa"/>
          </w:tcPr>
          <w:p w14:paraId="2339F1E5" w14:textId="77777777" w:rsidR="00492406" w:rsidRDefault="00492406" w:rsidP="00C76597">
            <w:pPr>
              <w:pStyle w:val="NormalIndent"/>
            </w:pPr>
            <w:r>
              <w:t>Xem lộ trình tuyến NVBH trên bản đồ</w:t>
            </w:r>
          </w:p>
        </w:tc>
        <w:tc>
          <w:tcPr>
            <w:tcW w:w="1980" w:type="dxa"/>
          </w:tcPr>
          <w:p w14:paraId="0101932B" w14:textId="5215D5D9" w:rsidR="00492406" w:rsidRDefault="00492406" w:rsidP="00C76597">
            <w:pPr>
              <w:pStyle w:val="NormalIndent"/>
            </w:pPr>
            <w:r>
              <w:t>RSM</w:t>
            </w:r>
          </w:p>
        </w:tc>
        <w:tc>
          <w:tcPr>
            <w:tcW w:w="4176" w:type="dxa"/>
          </w:tcPr>
          <w:p w14:paraId="34779C35" w14:textId="77777777" w:rsidR="00492406" w:rsidRDefault="00492406" w:rsidP="00686EEC">
            <w:pPr>
              <w:ind w:left="0"/>
            </w:pPr>
            <w:r>
              <w:t xml:space="preserve">Lộ trình đi tuyến trong ngày của nhân viên thể hiện trên nền bản đồ: các khách hàng trong tuyến hiển thị thành các </w:t>
            </w:r>
            <w:r>
              <w:lastRenderedPageBreak/>
              <w:t>marker trên bản đồ, phân biệt trạng thái ghé thăm theo màu:</w:t>
            </w:r>
          </w:p>
          <w:p w14:paraId="6BB070F3" w14:textId="77777777" w:rsidR="00492406" w:rsidRDefault="00492406" w:rsidP="00270681">
            <w:pPr>
              <w:pStyle w:val="TableBullet1"/>
            </w:pPr>
            <w:r>
              <w:t>Xanh lá cây: những khách hàng trong tuyến nhưng NVBH chưa ghé thăm</w:t>
            </w:r>
          </w:p>
          <w:p w14:paraId="6AE9FB7F" w14:textId="77777777" w:rsidR="00492406" w:rsidRDefault="00492406" w:rsidP="00270681">
            <w:pPr>
              <w:pStyle w:val="TableBullet1"/>
            </w:pPr>
            <w:r>
              <w:t>Xanh dương: những khách hàng trong tuyến và NVBH đã ghé thăm + khách hàng có đặt hàng</w:t>
            </w:r>
          </w:p>
          <w:p w14:paraId="2D6217DF" w14:textId="77777777" w:rsidR="00492406" w:rsidRDefault="00492406" w:rsidP="00270681">
            <w:pPr>
              <w:pStyle w:val="TableBullet1"/>
            </w:pPr>
            <w:r>
              <w:t>Đỏ: những khách hàng trong tuyến và NVBH đã ghé thăm + khách hàng không có đặt hàng</w:t>
            </w:r>
          </w:p>
          <w:p w14:paraId="273A8CAC" w14:textId="77777777" w:rsidR="00492406" w:rsidRDefault="00492406" w:rsidP="00270681">
            <w:pPr>
              <w:pStyle w:val="TableBullet1"/>
            </w:pPr>
            <w:r>
              <w:t>Cam: khách hàng mà NVBH đang ghé thăm</w:t>
            </w:r>
          </w:p>
          <w:p w14:paraId="0C3360FA" w14:textId="77777777" w:rsidR="00492406" w:rsidRDefault="00492406" w:rsidP="00270681">
            <w:pPr>
              <w:pStyle w:val="TableBullet1"/>
            </w:pPr>
            <w:r>
              <w:t>Vàng: khách hàng ngoài tuyến mà NVBH đã ghé thăm trong ngày</w:t>
            </w:r>
          </w:p>
        </w:tc>
      </w:tr>
    </w:tbl>
    <w:p w14:paraId="66DA21F4" w14:textId="65610CDE" w:rsidR="00270681" w:rsidRDefault="00270681" w:rsidP="00270681">
      <w:pPr>
        <w:pStyle w:val="Heading5"/>
      </w:pPr>
      <w:r>
        <w:lastRenderedPageBreak/>
        <w:t>Ghi chú</w:t>
      </w:r>
    </w:p>
    <w:p w14:paraId="570491FA" w14:textId="573793D0" w:rsidR="00270681" w:rsidRPr="00270681" w:rsidRDefault="00270681" w:rsidP="00270681">
      <w:r>
        <w:t>N/A</w:t>
      </w:r>
    </w:p>
    <w:p w14:paraId="6F52460E" w14:textId="5E2CB13E" w:rsidR="00DA56F0" w:rsidRDefault="00590129" w:rsidP="008B1DDA">
      <w:pPr>
        <w:pStyle w:val="Heading4"/>
      </w:pPr>
      <w:r>
        <w:t xml:space="preserve">Chức năng </w:t>
      </w:r>
      <w:r w:rsidR="00DA56F0">
        <w:t xml:space="preserve">tra cứu danh </w:t>
      </w:r>
      <w:r w:rsidR="00FA4E16">
        <w:t>mục</w:t>
      </w:r>
    </w:p>
    <w:p w14:paraId="42567EE5" w14:textId="77777777" w:rsidR="00DA56F0" w:rsidRDefault="00DA56F0" w:rsidP="00DA56F0">
      <w:pPr>
        <w:pStyle w:val="Heading5"/>
      </w:pPr>
      <w:r>
        <w:t>Diễn giải</w:t>
      </w:r>
    </w:p>
    <w:p w14:paraId="34959F10" w14:textId="07604338" w:rsidR="00DA56F0" w:rsidRDefault="000C7532" w:rsidP="00FA4E16">
      <w:pPr>
        <w:ind w:left="0" w:firstLine="360"/>
      </w:pPr>
      <w:r>
        <w:t xml:space="preserve">RSM được phép tra cứu </w:t>
      </w:r>
      <w:r w:rsidR="00FA4E16">
        <w:t>danh mục dữ liệu:</w:t>
      </w:r>
    </w:p>
    <w:p w14:paraId="290FA6F2" w14:textId="77777777" w:rsidR="00FA4E16" w:rsidRDefault="00FA4E16" w:rsidP="00BD2D63">
      <w:pPr>
        <w:pStyle w:val="Bullet1"/>
      </w:pPr>
      <w:r>
        <w:t>Đơn vị và nhân viên</w:t>
      </w:r>
    </w:p>
    <w:p w14:paraId="5884592B" w14:textId="77777777" w:rsidR="00FA4E16" w:rsidRDefault="00FA4E16" w:rsidP="00BD2D63">
      <w:pPr>
        <w:pStyle w:val="Bullet1"/>
      </w:pPr>
      <w:r>
        <w:t>Khách hàng</w:t>
      </w:r>
    </w:p>
    <w:p w14:paraId="685DBCDB" w14:textId="77777777" w:rsidR="00FA4E16" w:rsidRDefault="00FA4E16" w:rsidP="00BD2D63">
      <w:pPr>
        <w:pStyle w:val="Bullet1"/>
      </w:pPr>
      <w:r>
        <w:t>Sản phẩm</w:t>
      </w:r>
    </w:p>
    <w:p w14:paraId="55157679" w14:textId="77777777" w:rsidR="00FA4E16" w:rsidRDefault="00FA4E16" w:rsidP="00BD2D63">
      <w:pPr>
        <w:pStyle w:val="Bullet1"/>
      </w:pPr>
      <w:r>
        <w:t>Hình ảnh khách hàng</w:t>
      </w:r>
    </w:p>
    <w:p w14:paraId="7B5FE636" w14:textId="336EE290" w:rsidR="00FA4E16" w:rsidRPr="005760BD" w:rsidRDefault="00FA4E16" w:rsidP="00BD2D63">
      <w:pPr>
        <w:pStyle w:val="Bullet1"/>
      </w:pPr>
      <w:r>
        <w:t>Chương trình  khuyếnmãi, trưng bày &amp; tích lũy</w:t>
      </w:r>
    </w:p>
    <w:p w14:paraId="6B03FE3A" w14:textId="77777777" w:rsidR="00DA56F0" w:rsidRDefault="00DA56F0" w:rsidP="00DA56F0">
      <w:pPr>
        <w:pStyle w:val="Heading5"/>
      </w:pPr>
      <w:r>
        <w:lastRenderedPageBreak/>
        <w:t>Quy trình</w:t>
      </w:r>
    </w:p>
    <w:p w14:paraId="133CF9F9" w14:textId="5262057A" w:rsidR="00DA56F0" w:rsidRPr="009A5AB5" w:rsidRDefault="008725FE" w:rsidP="00BD2D63">
      <w:pPr>
        <w:ind w:left="0"/>
        <w:jc w:val="center"/>
      </w:pPr>
      <w:r w:rsidRPr="00427AF9">
        <w:rPr>
          <w:szCs w:val="24"/>
        </w:rPr>
        <w:object w:dxaOrig="10696" w:dyaOrig="5851" w14:anchorId="2752D865">
          <v:shape id="_x0000_i1064" type="#_x0000_t75" style="width:484.5pt;height:264pt" o:ole="">
            <v:imagedata r:id="rId92" o:title=""/>
          </v:shape>
          <o:OLEObject Type="Embed" ProgID="Visio.Drawing.11" ShapeID="_x0000_i1064" DrawAspect="Content" ObjectID="_1593959055" r:id="rId93"/>
        </w:object>
      </w:r>
    </w:p>
    <w:p w14:paraId="254E8586" w14:textId="5CACF89F" w:rsidR="00DA56F0" w:rsidRDefault="00DA56F0" w:rsidP="00DA56F0">
      <w:pPr>
        <w:pStyle w:val="Heading5"/>
      </w:pPr>
      <w:r>
        <w:t>Mô tả</w:t>
      </w:r>
    </w:p>
    <w:tbl>
      <w:tblPr>
        <w:tblStyle w:val="TableGrid"/>
        <w:tblW w:w="9599" w:type="dxa"/>
        <w:tblInd w:w="288" w:type="dxa"/>
        <w:tblLayout w:type="fixed"/>
        <w:tblLook w:val="04A0" w:firstRow="1" w:lastRow="0" w:firstColumn="1" w:lastColumn="0" w:noHBand="0" w:noVBand="1"/>
      </w:tblPr>
      <w:tblGrid>
        <w:gridCol w:w="668"/>
        <w:gridCol w:w="2752"/>
        <w:gridCol w:w="1710"/>
        <w:gridCol w:w="4469"/>
      </w:tblGrid>
      <w:tr w:rsidR="00DA56F0" w:rsidRPr="002020D6" w14:paraId="6C5F568C" w14:textId="77777777" w:rsidTr="003C0DAB">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06524C5" w14:textId="77777777" w:rsidR="00DA56F0" w:rsidRPr="002020D6" w:rsidRDefault="00DA56F0"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3407128" w14:textId="77777777" w:rsidR="00DA56F0" w:rsidRPr="002020D6" w:rsidRDefault="00DA56F0" w:rsidP="00C76597">
            <w:pPr>
              <w:pStyle w:val="NormalIndent"/>
            </w:pPr>
            <w:r>
              <w:t>Bước thực hiện</w:t>
            </w:r>
          </w:p>
        </w:tc>
        <w:tc>
          <w:tcPr>
            <w:tcW w:w="17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A41F255" w14:textId="77777777" w:rsidR="00DA56F0" w:rsidRPr="002020D6" w:rsidRDefault="00DA56F0" w:rsidP="00C76597">
            <w:pPr>
              <w:pStyle w:val="NormalIndent"/>
            </w:pPr>
            <w:r w:rsidRPr="002020D6">
              <w:t>Người thực hiện</w:t>
            </w:r>
          </w:p>
        </w:tc>
        <w:tc>
          <w:tcPr>
            <w:tcW w:w="446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EFA88CF" w14:textId="77777777" w:rsidR="00DA56F0" w:rsidRPr="002020D6" w:rsidRDefault="00DA56F0" w:rsidP="00C76597">
            <w:pPr>
              <w:pStyle w:val="NormalIndent"/>
            </w:pPr>
            <w:r>
              <w:t>Mô tả</w:t>
            </w:r>
          </w:p>
        </w:tc>
      </w:tr>
      <w:tr w:rsidR="00E913F6" w14:paraId="17C629EA" w14:textId="77777777" w:rsidTr="003C0DAB">
        <w:tc>
          <w:tcPr>
            <w:tcW w:w="668" w:type="dxa"/>
          </w:tcPr>
          <w:p w14:paraId="208821B0" w14:textId="2264AE1E" w:rsidR="00E913F6" w:rsidRDefault="00E913F6" w:rsidP="00C76597">
            <w:pPr>
              <w:pStyle w:val="NormalIndent"/>
            </w:pPr>
          </w:p>
        </w:tc>
        <w:tc>
          <w:tcPr>
            <w:tcW w:w="2752" w:type="dxa"/>
          </w:tcPr>
          <w:p w14:paraId="218114E9" w14:textId="6B321BDA" w:rsidR="00E913F6" w:rsidRDefault="00E913F6" w:rsidP="00C76597">
            <w:pPr>
              <w:pStyle w:val="NormalIndent"/>
            </w:pPr>
            <w:r>
              <w:t>Tra cứu đ</w:t>
            </w:r>
            <w:r w:rsidRPr="00A91B3D">
              <w:t>ơn vị và nhân viên</w:t>
            </w:r>
          </w:p>
        </w:tc>
        <w:tc>
          <w:tcPr>
            <w:tcW w:w="1710" w:type="dxa"/>
          </w:tcPr>
          <w:p w14:paraId="700BFC6B" w14:textId="0321870C" w:rsidR="00E913F6" w:rsidRDefault="00503809" w:rsidP="00C76597">
            <w:pPr>
              <w:pStyle w:val="NormalIndent"/>
            </w:pPr>
            <w:r>
              <w:t>RSM</w:t>
            </w:r>
          </w:p>
        </w:tc>
        <w:tc>
          <w:tcPr>
            <w:tcW w:w="4469" w:type="dxa"/>
          </w:tcPr>
          <w:p w14:paraId="639A4BD6" w14:textId="6569B7FD" w:rsidR="004E6A02" w:rsidRDefault="004E6A02" w:rsidP="006608E5">
            <w:pPr>
              <w:widowControl/>
              <w:autoSpaceDE w:val="0"/>
              <w:autoSpaceDN w:val="0"/>
              <w:adjustRightInd w:val="0"/>
              <w:spacing w:before="0" w:line="288" w:lineRule="auto"/>
              <w:ind w:left="0"/>
            </w:pPr>
            <w:r>
              <w:t xml:space="preserve">RSM có thể tra cứu thông tin đơn vị/ nhân viên. </w:t>
            </w:r>
          </w:p>
          <w:p w14:paraId="315C4C4D" w14:textId="77777777" w:rsidR="004E6A02" w:rsidRDefault="004E6A02" w:rsidP="006608E5">
            <w:pPr>
              <w:widowControl/>
              <w:autoSpaceDE w:val="0"/>
              <w:autoSpaceDN w:val="0"/>
              <w:adjustRightInd w:val="0"/>
              <w:spacing w:before="0" w:line="288" w:lineRule="auto"/>
              <w:ind w:left="0"/>
            </w:pPr>
            <w:r>
              <w:t>Các tiêu chí tìm kiếm đơn vị:</w:t>
            </w:r>
          </w:p>
          <w:p w14:paraId="3CE7ED9B" w14:textId="77777777" w:rsidR="004E6A02" w:rsidRDefault="004E6A02" w:rsidP="006608E5">
            <w:pPr>
              <w:pStyle w:val="ListParagraph"/>
              <w:numPr>
                <w:ilvl w:val="0"/>
                <w:numId w:val="7"/>
              </w:numPr>
              <w:autoSpaceDE w:val="0"/>
              <w:autoSpaceDN w:val="0"/>
              <w:adjustRightInd w:val="0"/>
              <w:spacing w:after="0" w:line="288" w:lineRule="auto"/>
            </w:pPr>
            <w:r>
              <w:t>Mã/ Tên đơn vị</w:t>
            </w:r>
          </w:p>
          <w:p w14:paraId="28931FAA" w14:textId="77777777" w:rsidR="004E6A02" w:rsidRDefault="004E6A02" w:rsidP="006608E5">
            <w:pPr>
              <w:widowControl/>
              <w:autoSpaceDE w:val="0"/>
              <w:autoSpaceDN w:val="0"/>
              <w:adjustRightInd w:val="0"/>
              <w:spacing w:before="0" w:line="288" w:lineRule="auto"/>
              <w:ind w:left="0"/>
            </w:pPr>
            <w:r>
              <w:t>Các tiêu chí tìm kiếm nhân viên:</w:t>
            </w:r>
          </w:p>
          <w:p w14:paraId="5BA6948C" w14:textId="77777777" w:rsidR="004E6A02" w:rsidRDefault="004E6A02" w:rsidP="006608E5">
            <w:pPr>
              <w:pStyle w:val="ListParagraph"/>
              <w:numPr>
                <w:ilvl w:val="0"/>
                <w:numId w:val="7"/>
              </w:numPr>
              <w:autoSpaceDE w:val="0"/>
              <w:autoSpaceDN w:val="0"/>
              <w:adjustRightInd w:val="0"/>
              <w:spacing w:after="0" w:line="288" w:lineRule="auto"/>
            </w:pPr>
            <w:r>
              <w:t>Mã/ Tên/ SDT nhân viên</w:t>
            </w:r>
          </w:p>
          <w:p w14:paraId="16DF838B" w14:textId="23C44B57" w:rsidR="00E913F6" w:rsidRDefault="004E6A02" w:rsidP="006608E5">
            <w:pPr>
              <w:pStyle w:val="ListParagraph"/>
              <w:numPr>
                <w:ilvl w:val="0"/>
                <w:numId w:val="7"/>
              </w:numPr>
              <w:autoSpaceDE w:val="0"/>
              <w:autoSpaceDN w:val="0"/>
              <w:adjustRightInd w:val="0"/>
              <w:spacing w:after="0" w:line="288" w:lineRule="auto"/>
            </w:pPr>
            <w:r>
              <w:t>NPP/ Khu vực/Miền</w:t>
            </w:r>
          </w:p>
        </w:tc>
      </w:tr>
      <w:tr w:rsidR="00503809" w14:paraId="6F15A5DD" w14:textId="77777777" w:rsidTr="003C0DAB">
        <w:tc>
          <w:tcPr>
            <w:tcW w:w="668" w:type="dxa"/>
          </w:tcPr>
          <w:p w14:paraId="2842B540" w14:textId="0B7874AA" w:rsidR="00503809" w:rsidRDefault="00503809" w:rsidP="00C76597">
            <w:pPr>
              <w:pStyle w:val="NormalIndent"/>
            </w:pPr>
          </w:p>
        </w:tc>
        <w:tc>
          <w:tcPr>
            <w:tcW w:w="2752" w:type="dxa"/>
          </w:tcPr>
          <w:p w14:paraId="2230176B" w14:textId="6186957B" w:rsidR="00503809" w:rsidRDefault="00503809" w:rsidP="00C76597">
            <w:pPr>
              <w:pStyle w:val="NormalIndent"/>
            </w:pPr>
            <w:r>
              <w:t>Tra cứu</w:t>
            </w:r>
            <w:r w:rsidRPr="00A91B3D">
              <w:t xml:space="preserve"> </w:t>
            </w:r>
            <w:r>
              <w:t>k</w:t>
            </w:r>
            <w:r w:rsidRPr="00A91B3D">
              <w:t>hách hàng</w:t>
            </w:r>
          </w:p>
        </w:tc>
        <w:tc>
          <w:tcPr>
            <w:tcW w:w="1710" w:type="dxa"/>
          </w:tcPr>
          <w:p w14:paraId="29FF1C12" w14:textId="584CAEB0" w:rsidR="00503809" w:rsidRDefault="00503809" w:rsidP="00C76597">
            <w:pPr>
              <w:pStyle w:val="NormalIndent"/>
            </w:pPr>
            <w:r w:rsidRPr="00B01CE4">
              <w:t>RSM</w:t>
            </w:r>
          </w:p>
        </w:tc>
        <w:tc>
          <w:tcPr>
            <w:tcW w:w="4469" w:type="dxa"/>
          </w:tcPr>
          <w:p w14:paraId="6D340EA3" w14:textId="7B6EC051" w:rsidR="00DA3B0C" w:rsidRDefault="00DA3B0C" w:rsidP="006608E5">
            <w:pPr>
              <w:widowControl/>
              <w:autoSpaceDE w:val="0"/>
              <w:autoSpaceDN w:val="0"/>
              <w:adjustRightInd w:val="0"/>
              <w:spacing w:before="0" w:line="288" w:lineRule="auto"/>
              <w:ind w:left="0"/>
            </w:pPr>
            <w:r>
              <w:t>RSM có thể tra cứu thông tin khách hàng. Các tiêu chí tìm kiếm:</w:t>
            </w:r>
          </w:p>
          <w:p w14:paraId="012280F3" w14:textId="77777777" w:rsidR="00DA3B0C" w:rsidRDefault="00DA3B0C" w:rsidP="006608E5">
            <w:pPr>
              <w:pStyle w:val="ListParagraph"/>
              <w:numPr>
                <w:ilvl w:val="0"/>
                <w:numId w:val="7"/>
              </w:numPr>
              <w:autoSpaceDE w:val="0"/>
              <w:autoSpaceDN w:val="0"/>
              <w:adjustRightInd w:val="0"/>
              <w:spacing w:after="0" w:line="288" w:lineRule="auto"/>
            </w:pPr>
            <w:r>
              <w:t>Mã/ Tên/ Địa chỉ/ SDT khách hàng</w:t>
            </w:r>
          </w:p>
          <w:p w14:paraId="23B995F6" w14:textId="77777777" w:rsidR="00DA3B0C" w:rsidRDefault="00DA3B0C" w:rsidP="006608E5">
            <w:pPr>
              <w:pStyle w:val="ListParagraph"/>
              <w:numPr>
                <w:ilvl w:val="0"/>
                <w:numId w:val="7"/>
              </w:numPr>
              <w:autoSpaceDE w:val="0"/>
              <w:autoSpaceDN w:val="0"/>
              <w:adjustRightInd w:val="0"/>
              <w:spacing w:after="0" w:line="288" w:lineRule="auto"/>
            </w:pPr>
            <w:r>
              <w:t>NPP/ Khu vực/ Miền</w:t>
            </w:r>
          </w:p>
          <w:p w14:paraId="21BAD43D" w14:textId="77777777" w:rsidR="00DA3B0C" w:rsidRDefault="00DA3B0C" w:rsidP="006608E5">
            <w:pPr>
              <w:pStyle w:val="ListParagraph"/>
              <w:numPr>
                <w:ilvl w:val="0"/>
                <w:numId w:val="7"/>
              </w:numPr>
              <w:autoSpaceDE w:val="0"/>
              <w:autoSpaceDN w:val="0"/>
              <w:adjustRightInd w:val="0"/>
              <w:spacing w:after="0" w:line="288" w:lineRule="auto"/>
            </w:pPr>
            <w:r>
              <w:t>Nhóm khách hàng: Sỉ lớn, Sỉ nhỏ, Lẻ lớn, Lẻ nhỏ</w:t>
            </w:r>
          </w:p>
          <w:p w14:paraId="176CED49" w14:textId="77777777" w:rsidR="00DA3B0C" w:rsidRDefault="00DA3B0C" w:rsidP="006608E5">
            <w:pPr>
              <w:pStyle w:val="ListParagraph"/>
              <w:numPr>
                <w:ilvl w:val="0"/>
                <w:numId w:val="7"/>
              </w:numPr>
              <w:autoSpaceDE w:val="0"/>
              <w:autoSpaceDN w:val="0"/>
              <w:adjustRightInd w:val="0"/>
              <w:spacing w:after="0" w:line="288" w:lineRule="auto"/>
            </w:pPr>
            <w:r>
              <w:t>Loại hình kinh doanh: Tạp hóa, Nhà sách…</w:t>
            </w:r>
          </w:p>
          <w:p w14:paraId="48D7BF6E" w14:textId="77777777" w:rsidR="00DA3B0C" w:rsidRDefault="00DA3B0C" w:rsidP="006608E5">
            <w:pPr>
              <w:pStyle w:val="ListParagraph"/>
              <w:numPr>
                <w:ilvl w:val="0"/>
                <w:numId w:val="7"/>
              </w:numPr>
              <w:autoSpaceDE w:val="0"/>
              <w:autoSpaceDN w:val="0"/>
              <w:adjustRightInd w:val="0"/>
              <w:spacing w:after="0" w:line="288" w:lineRule="auto"/>
            </w:pPr>
            <w:r>
              <w:t>Nhân viên đang phụ trách khách hàng</w:t>
            </w:r>
          </w:p>
          <w:p w14:paraId="17D7C01C" w14:textId="77777777" w:rsidR="00DA3B0C" w:rsidRDefault="00DA3B0C" w:rsidP="006608E5">
            <w:pPr>
              <w:pStyle w:val="ListParagraph"/>
              <w:numPr>
                <w:ilvl w:val="0"/>
                <w:numId w:val="7"/>
              </w:numPr>
              <w:autoSpaceDE w:val="0"/>
              <w:autoSpaceDN w:val="0"/>
              <w:adjustRightInd w:val="0"/>
              <w:spacing w:after="0" w:line="288" w:lineRule="auto"/>
            </w:pPr>
            <w:r>
              <w:t>Ngày hiệu lực của khách hàng</w:t>
            </w:r>
          </w:p>
          <w:p w14:paraId="3AE49ADB" w14:textId="4AF1A593" w:rsidR="00503809" w:rsidRDefault="00DA3B0C" w:rsidP="006608E5">
            <w:pPr>
              <w:widowControl/>
              <w:autoSpaceDE w:val="0"/>
              <w:autoSpaceDN w:val="0"/>
              <w:adjustRightInd w:val="0"/>
              <w:spacing w:before="0" w:line="288" w:lineRule="auto"/>
              <w:ind w:left="0"/>
              <w:jc w:val="both"/>
            </w:pPr>
            <w:r>
              <w:t>…</w:t>
            </w:r>
          </w:p>
        </w:tc>
      </w:tr>
    </w:tbl>
    <w:p w14:paraId="154EC374" w14:textId="77777777" w:rsidR="00E41098" w:rsidRDefault="00E41098">
      <w:r>
        <w:br w:type="page"/>
      </w:r>
    </w:p>
    <w:tbl>
      <w:tblPr>
        <w:tblStyle w:val="TableGrid"/>
        <w:tblW w:w="9599" w:type="dxa"/>
        <w:tblInd w:w="288" w:type="dxa"/>
        <w:tblLayout w:type="fixed"/>
        <w:tblLook w:val="04A0" w:firstRow="1" w:lastRow="0" w:firstColumn="1" w:lastColumn="0" w:noHBand="0" w:noVBand="1"/>
      </w:tblPr>
      <w:tblGrid>
        <w:gridCol w:w="668"/>
        <w:gridCol w:w="2752"/>
        <w:gridCol w:w="1710"/>
        <w:gridCol w:w="4469"/>
      </w:tblGrid>
      <w:tr w:rsidR="00503809" w14:paraId="27129542" w14:textId="77777777" w:rsidTr="003C0DAB">
        <w:tc>
          <w:tcPr>
            <w:tcW w:w="668" w:type="dxa"/>
          </w:tcPr>
          <w:p w14:paraId="2C88F51D" w14:textId="348CB6D4" w:rsidR="00503809" w:rsidRDefault="00503809" w:rsidP="00C76597">
            <w:pPr>
              <w:pStyle w:val="NormalIndent"/>
            </w:pPr>
          </w:p>
        </w:tc>
        <w:tc>
          <w:tcPr>
            <w:tcW w:w="2752" w:type="dxa"/>
          </w:tcPr>
          <w:p w14:paraId="1D302DAF" w14:textId="7B74FD46" w:rsidR="00503809" w:rsidRDefault="00503809" w:rsidP="00C76597">
            <w:pPr>
              <w:pStyle w:val="NormalIndent"/>
            </w:pPr>
            <w:r>
              <w:t>Tra cứu</w:t>
            </w:r>
            <w:r w:rsidRPr="00A91B3D">
              <w:t xml:space="preserve"> </w:t>
            </w:r>
            <w:r>
              <w:t>s</w:t>
            </w:r>
            <w:r w:rsidRPr="00A91B3D">
              <w:t>ản phẩm</w:t>
            </w:r>
          </w:p>
        </w:tc>
        <w:tc>
          <w:tcPr>
            <w:tcW w:w="1710" w:type="dxa"/>
          </w:tcPr>
          <w:p w14:paraId="5C554560" w14:textId="10D68A14" w:rsidR="00503809" w:rsidRDefault="00503809" w:rsidP="00C76597">
            <w:pPr>
              <w:pStyle w:val="NormalIndent"/>
            </w:pPr>
            <w:r w:rsidRPr="00B01CE4">
              <w:t>RSM</w:t>
            </w:r>
          </w:p>
        </w:tc>
        <w:tc>
          <w:tcPr>
            <w:tcW w:w="4469" w:type="dxa"/>
          </w:tcPr>
          <w:p w14:paraId="331DA14E" w14:textId="68F6D1F2" w:rsidR="00DA3B0C" w:rsidRDefault="00DA3B0C" w:rsidP="006608E5">
            <w:pPr>
              <w:widowControl/>
              <w:autoSpaceDE w:val="0"/>
              <w:autoSpaceDN w:val="0"/>
              <w:adjustRightInd w:val="0"/>
              <w:spacing w:before="0" w:line="288" w:lineRule="auto"/>
              <w:ind w:left="0"/>
            </w:pPr>
            <w:r>
              <w:t>RSM có thể tra cứu thông tin sản phẩm. Các tiêu chí tìm kiếm:</w:t>
            </w:r>
          </w:p>
          <w:p w14:paraId="12C1F366" w14:textId="77777777" w:rsidR="00DA3B0C" w:rsidRDefault="00DA3B0C" w:rsidP="006608E5">
            <w:pPr>
              <w:pStyle w:val="ListParagraph"/>
              <w:numPr>
                <w:ilvl w:val="0"/>
                <w:numId w:val="7"/>
              </w:numPr>
              <w:autoSpaceDE w:val="0"/>
              <w:autoSpaceDN w:val="0"/>
              <w:adjustRightInd w:val="0"/>
              <w:spacing w:after="0" w:line="288" w:lineRule="auto"/>
            </w:pPr>
            <w:r>
              <w:t>Mã/ Tên sản phẩm</w:t>
            </w:r>
          </w:p>
          <w:p w14:paraId="5460F7E3" w14:textId="35A33D2A" w:rsidR="00503809" w:rsidRDefault="00DA3B0C" w:rsidP="006608E5">
            <w:pPr>
              <w:pStyle w:val="ListParagraph"/>
              <w:numPr>
                <w:ilvl w:val="0"/>
                <w:numId w:val="7"/>
              </w:numPr>
              <w:autoSpaceDE w:val="0"/>
              <w:autoSpaceDN w:val="0"/>
              <w:adjustRightInd w:val="0"/>
              <w:spacing w:after="0" w:line="288" w:lineRule="auto"/>
            </w:pPr>
            <w:r>
              <w:t>Ngành hàng/ Loại sản phẩm/ Nhóm sản phẩm/ Sản phẩm</w:t>
            </w:r>
          </w:p>
        </w:tc>
      </w:tr>
      <w:tr w:rsidR="00503809" w14:paraId="2B5A6B55" w14:textId="77777777" w:rsidTr="003C0DAB">
        <w:tc>
          <w:tcPr>
            <w:tcW w:w="668" w:type="dxa"/>
          </w:tcPr>
          <w:p w14:paraId="688F2693" w14:textId="77777777" w:rsidR="00503809" w:rsidRDefault="00503809" w:rsidP="00C76597">
            <w:pPr>
              <w:pStyle w:val="NormalIndent"/>
            </w:pPr>
          </w:p>
        </w:tc>
        <w:tc>
          <w:tcPr>
            <w:tcW w:w="2752" w:type="dxa"/>
          </w:tcPr>
          <w:p w14:paraId="56C7C831" w14:textId="14DB5CD1" w:rsidR="00503809" w:rsidRDefault="00503809" w:rsidP="00C76597">
            <w:pPr>
              <w:pStyle w:val="NormalIndent"/>
            </w:pPr>
            <w:r>
              <w:t>Tra cứu</w:t>
            </w:r>
            <w:r w:rsidRPr="00A91B3D">
              <w:t xml:space="preserve"> </w:t>
            </w:r>
            <w:r>
              <w:t>h</w:t>
            </w:r>
            <w:r w:rsidRPr="00A91B3D">
              <w:t>ình ảnh khách hàng</w:t>
            </w:r>
          </w:p>
        </w:tc>
        <w:tc>
          <w:tcPr>
            <w:tcW w:w="1710" w:type="dxa"/>
          </w:tcPr>
          <w:p w14:paraId="4957E421" w14:textId="117BE993" w:rsidR="00503809" w:rsidRDefault="00503809" w:rsidP="00C76597">
            <w:pPr>
              <w:pStyle w:val="NormalIndent"/>
            </w:pPr>
            <w:r w:rsidRPr="00B01CE4">
              <w:t>RSM</w:t>
            </w:r>
          </w:p>
        </w:tc>
        <w:tc>
          <w:tcPr>
            <w:tcW w:w="4469" w:type="dxa"/>
          </w:tcPr>
          <w:p w14:paraId="22678819" w14:textId="799B46FA" w:rsidR="00DA3B0C" w:rsidRDefault="00DA3B0C" w:rsidP="006608E5">
            <w:pPr>
              <w:widowControl/>
              <w:autoSpaceDE w:val="0"/>
              <w:autoSpaceDN w:val="0"/>
              <w:adjustRightInd w:val="0"/>
              <w:spacing w:before="0" w:line="288" w:lineRule="auto"/>
              <w:ind w:left="0"/>
            </w:pPr>
            <w:r>
              <w:t>RSM có thể xem và tra cứu thông tin hình ảnh do NVBH chụp. Các tiêu chí tìm kiếm:</w:t>
            </w:r>
          </w:p>
          <w:p w14:paraId="78DCEE09" w14:textId="77777777" w:rsidR="00DA3B0C" w:rsidRDefault="00DA3B0C" w:rsidP="006608E5">
            <w:pPr>
              <w:pStyle w:val="ListParagraph"/>
              <w:numPr>
                <w:ilvl w:val="0"/>
                <w:numId w:val="7"/>
              </w:numPr>
              <w:autoSpaceDE w:val="0"/>
              <w:autoSpaceDN w:val="0"/>
              <w:adjustRightInd w:val="0"/>
              <w:spacing w:after="0" w:line="288" w:lineRule="auto"/>
            </w:pPr>
            <w:r>
              <w:t>Hình ảnh thuộc Miền/Khu vực/ NPP nào?</w:t>
            </w:r>
          </w:p>
          <w:p w14:paraId="4EA4CFFF" w14:textId="77777777" w:rsidR="00DA3B0C" w:rsidRDefault="00DA3B0C" w:rsidP="006608E5">
            <w:pPr>
              <w:pStyle w:val="ListParagraph"/>
              <w:numPr>
                <w:ilvl w:val="0"/>
                <w:numId w:val="7"/>
              </w:numPr>
              <w:autoSpaceDE w:val="0"/>
              <w:autoSpaceDN w:val="0"/>
              <w:adjustRightInd w:val="0"/>
              <w:spacing w:after="0" w:line="288" w:lineRule="auto"/>
            </w:pPr>
            <w:r>
              <w:t>Người chụp</w:t>
            </w:r>
          </w:p>
          <w:p w14:paraId="23CC45E0" w14:textId="77777777" w:rsidR="00DA3B0C" w:rsidRDefault="00DA3B0C" w:rsidP="006608E5">
            <w:pPr>
              <w:pStyle w:val="ListParagraph"/>
              <w:numPr>
                <w:ilvl w:val="0"/>
                <w:numId w:val="7"/>
              </w:numPr>
              <w:autoSpaceDE w:val="0"/>
              <w:autoSpaceDN w:val="0"/>
              <w:adjustRightInd w:val="0"/>
              <w:spacing w:after="0" w:line="288" w:lineRule="auto"/>
            </w:pPr>
            <w:r>
              <w:t>Ngày chụp</w:t>
            </w:r>
          </w:p>
          <w:p w14:paraId="6EA16CDA" w14:textId="77777777" w:rsidR="00DA3B0C" w:rsidRDefault="00DA3B0C" w:rsidP="006608E5">
            <w:pPr>
              <w:pStyle w:val="ListParagraph"/>
              <w:numPr>
                <w:ilvl w:val="0"/>
                <w:numId w:val="7"/>
              </w:numPr>
              <w:autoSpaceDE w:val="0"/>
              <w:autoSpaceDN w:val="0"/>
              <w:adjustRightInd w:val="0"/>
              <w:spacing w:after="0" w:line="288" w:lineRule="auto"/>
            </w:pPr>
            <w:r>
              <w:t>Chụp tại khách hàng nào?</w:t>
            </w:r>
          </w:p>
          <w:p w14:paraId="4BD7A825" w14:textId="41D9D62A" w:rsidR="00503809" w:rsidRDefault="00DA3B0C" w:rsidP="006608E5">
            <w:pPr>
              <w:pStyle w:val="ListParagraph"/>
              <w:numPr>
                <w:ilvl w:val="0"/>
                <w:numId w:val="7"/>
              </w:numPr>
              <w:autoSpaceDE w:val="0"/>
              <w:autoSpaceDN w:val="0"/>
              <w:adjustRightInd w:val="0"/>
              <w:spacing w:after="0" w:line="288" w:lineRule="auto"/>
            </w:pPr>
            <w:r>
              <w:t>Chụp cho chương trình trưng bày nào?</w:t>
            </w:r>
          </w:p>
        </w:tc>
      </w:tr>
      <w:tr w:rsidR="00503809" w14:paraId="1C8E83D8" w14:textId="77777777" w:rsidTr="003C0DAB">
        <w:tc>
          <w:tcPr>
            <w:tcW w:w="668" w:type="dxa"/>
          </w:tcPr>
          <w:p w14:paraId="1CE1352C" w14:textId="77777777" w:rsidR="00503809" w:rsidRDefault="00503809" w:rsidP="00C76597">
            <w:pPr>
              <w:pStyle w:val="NormalIndent"/>
            </w:pPr>
          </w:p>
        </w:tc>
        <w:tc>
          <w:tcPr>
            <w:tcW w:w="2752" w:type="dxa"/>
          </w:tcPr>
          <w:p w14:paraId="06C19023" w14:textId="671E0511" w:rsidR="00503809" w:rsidRDefault="00503809" w:rsidP="00C76597">
            <w:pPr>
              <w:pStyle w:val="NormalIndent"/>
            </w:pPr>
            <w:r>
              <w:t>Tra cứu</w:t>
            </w:r>
            <w:r w:rsidRPr="00A91B3D">
              <w:t xml:space="preserve"> </w:t>
            </w:r>
            <w:r>
              <w:t>c</w:t>
            </w:r>
            <w:r w:rsidRPr="00A91B3D">
              <w:t>hương trình  khuyếnmãi, trưng bày &amp; tích lũy</w:t>
            </w:r>
          </w:p>
        </w:tc>
        <w:tc>
          <w:tcPr>
            <w:tcW w:w="1710" w:type="dxa"/>
          </w:tcPr>
          <w:p w14:paraId="4AC33634" w14:textId="59BC6ABE" w:rsidR="00503809" w:rsidRDefault="00503809" w:rsidP="00C76597">
            <w:pPr>
              <w:pStyle w:val="NormalIndent"/>
            </w:pPr>
            <w:r w:rsidRPr="00B01CE4">
              <w:t>RSM</w:t>
            </w:r>
          </w:p>
        </w:tc>
        <w:tc>
          <w:tcPr>
            <w:tcW w:w="4469" w:type="dxa"/>
          </w:tcPr>
          <w:p w14:paraId="12C656D4" w14:textId="5310C1A8" w:rsidR="00CB79A5" w:rsidRDefault="00CB79A5" w:rsidP="006608E5">
            <w:pPr>
              <w:widowControl/>
              <w:autoSpaceDE w:val="0"/>
              <w:autoSpaceDN w:val="0"/>
              <w:adjustRightInd w:val="0"/>
              <w:spacing w:before="0" w:line="288" w:lineRule="auto"/>
              <w:ind w:left="0"/>
            </w:pPr>
            <w:r>
              <w:t>RSM có thể tra cứu thông tin chương trình. Các tiêu chí tìm kiếm:</w:t>
            </w:r>
          </w:p>
          <w:p w14:paraId="5DFDB9F0" w14:textId="32CBF095" w:rsidR="00CB79A5" w:rsidRDefault="00CB79A5" w:rsidP="006608E5">
            <w:pPr>
              <w:pStyle w:val="ListParagraph"/>
              <w:numPr>
                <w:ilvl w:val="0"/>
                <w:numId w:val="7"/>
              </w:numPr>
              <w:autoSpaceDE w:val="0"/>
              <w:autoSpaceDN w:val="0"/>
              <w:adjustRightInd w:val="0"/>
              <w:spacing w:after="0" w:line="288" w:lineRule="auto"/>
            </w:pPr>
            <w:r>
              <w:t>Mã/ Tên chương trình</w:t>
            </w:r>
          </w:p>
          <w:p w14:paraId="69D30B7E" w14:textId="77777777" w:rsidR="00CB79A5" w:rsidRDefault="00CB79A5" w:rsidP="006608E5">
            <w:pPr>
              <w:pStyle w:val="ListParagraph"/>
              <w:numPr>
                <w:ilvl w:val="0"/>
                <w:numId w:val="7"/>
              </w:numPr>
              <w:autoSpaceDE w:val="0"/>
              <w:autoSpaceDN w:val="0"/>
              <w:adjustRightInd w:val="0"/>
              <w:spacing w:after="0" w:line="288" w:lineRule="auto"/>
            </w:pPr>
            <w:r>
              <w:t>Thời gian chạy</w:t>
            </w:r>
          </w:p>
          <w:p w14:paraId="3E03382A" w14:textId="606CE2C6" w:rsidR="00503809" w:rsidRDefault="00CB79A5" w:rsidP="006608E5">
            <w:pPr>
              <w:pStyle w:val="ListParagraph"/>
              <w:numPr>
                <w:ilvl w:val="0"/>
                <w:numId w:val="7"/>
              </w:numPr>
              <w:autoSpaceDE w:val="0"/>
              <w:autoSpaceDN w:val="0"/>
              <w:adjustRightInd w:val="0"/>
              <w:spacing w:after="0" w:line="288" w:lineRule="auto"/>
            </w:pPr>
            <w:r>
              <w:t>Áp dụng tại Miền/Khu vực/ NPP</w:t>
            </w:r>
          </w:p>
        </w:tc>
      </w:tr>
    </w:tbl>
    <w:p w14:paraId="0EF4DDFF" w14:textId="77777777" w:rsidR="00DA56F0" w:rsidRDefault="00DA56F0" w:rsidP="00DA56F0">
      <w:pPr>
        <w:pStyle w:val="Heading5"/>
      </w:pPr>
      <w:r>
        <w:t>Ghi chú</w:t>
      </w:r>
    </w:p>
    <w:p w14:paraId="647A21DE" w14:textId="03EDF58C" w:rsidR="00364D92" w:rsidRPr="00364D92" w:rsidRDefault="00364D92" w:rsidP="00364D92">
      <w:r>
        <w:t>N/A</w:t>
      </w:r>
    </w:p>
    <w:p w14:paraId="31C42361" w14:textId="3E4DBA69" w:rsidR="00DA56F0" w:rsidRDefault="00D115B0" w:rsidP="008B1DDA">
      <w:pPr>
        <w:pStyle w:val="Heading4"/>
      </w:pPr>
      <w:r>
        <w:t xml:space="preserve">Chức năng </w:t>
      </w:r>
      <w:r w:rsidR="00DA56F0">
        <w:t xml:space="preserve">phân bổ chỉ tiêu </w:t>
      </w:r>
      <w:r w:rsidR="00782963">
        <w:t>SPTT Sale-In cho</w:t>
      </w:r>
      <w:r w:rsidR="004A3045">
        <w:t xml:space="preserve"> ASM</w:t>
      </w:r>
      <w:r w:rsidR="00782963">
        <w:t xml:space="preserve"> </w:t>
      </w:r>
    </w:p>
    <w:p w14:paraId="4C8DFB35" w14:textId="77777777" w:rsidR="00DA56F0" w:rsidRDefault="00DA56F0" w:rsidP="00DA56F0">
      <w:pPr>
        <w:pStyle w:val="Heading5"/>
      </w:pPr>
      <w:r>
        <w:t>Diễn giải</w:t>
      </w:r>
    </w:p>
    <w:p w14:paraId="7DEAF837" w14:textId="46F527C2" w:rsidR="00DA56F0" w:rsidRDefault="00782963" w:rsidP="00DA56F0">
      <w:pPr>
        <w:pStyle w:val="ListParagraph"/>
        <w:ind w:left="540"/>
      </w:pPr>
      <w:r>
        <w:t>Chức năng c</w:t>
      </w:r>
      <w:r w:rsidR="00DA56F0">
        <w:t>ho phép RSM phân bổ chỉ tiêu</w:t>
      </w:r>
      <w:r>
        <w:t xml:space="preserve"> doanh số SPTT Sale-In</w:t>
      </w:r>
      <w:r w:rsidR="00DA56F0">
        <w:t xml:space="preserve"> bán hàng cho</w:t>
      </w:r>
      <w:r w:rsidR="004A3045">
        <w:t xml:space="preserve"> ASM</w:t>
      </w:r>
      <w:r w:rsidR="00DA56F0">
        <w:t xml:space="preserve"> :</w:t>
      </w:r>
    </w:p>
    <w:p w14:paraId="4E7DE8DF" w14:textId="77777777" w:rsidR="00DA56F0" w:rsidRDefault="00DA56F0" w:rsidP="00DA56F0">
      <w:pPr>
        <w:pStyle w:val="Heading5"/>
      </w:pPr>
      <w:r>
        <w:lastRenderedPageBreak/>
        <w:t>Quy trình</w:t>
      </w:r>
    </w:p>
    <w:p w14:paraId="4F5B85F5" w14:textId="000778C9" w:rsidR="00DA56F0" w:rsidRPr="00F30656" w:rsidRDefault="00A36D55" w:rsidP="006F784F">
      <w:pPr>
        <w:jc w:val="center"/>
      </w:pPr>
      <w:r w:rsidRPr="00427AF9">
        <w:rPr>
          <w:szCs w:val="24"/>
        </w:rPr>
        <w:object w:dxaOrig="8025" w:dyaOrig="5775" w14:anchorId="6B13397E">
          <v:shape id="_x0000_i1065" type="#_x0000_t75" style="width:385.5pt;height:276pt" o:ole="">
            <v:imagedata r:id="rId94" o:title=""/>
          </v:shape>
          <o:OLEObject Type="Embed" ProgID="Visio.Drawing.11" ShapeID="_x0000_i1065" DrawAspect="Content" ObjectID="_1593959056" r:id="rId95"/>
        </w:object>
      </w:r>
    </w:p>
    <w:p w14:paraId="052EE4C5" w14:textId="4737318A" w:rsidR="00DA56F0" w:rsidRDefault="00DA56F0" w:rsidP="00DA56F0">
      <w:pPr>
        <w:pStyle w:val="Heading5"/>
      </w:pPr>
      <w:r>
        <w:t>Mô tả</w:t>
      </w:r>
    </w:p>
    <w:tbl>
      <w:tblPr>
        <w:tblStyle w:val="TableGrid"/>
        <w:tblW w:w="9599" w:type="dxa"/>
        <w:tblInd w:w="288" w:type="dxa"/>
        <w:tblLayout w:type="fixed"/>
        <w:tblLook w:val="04A0" w:firstRow="1" w:lastRow="0" w:firstColumn="1" w:lastColumn="0" w:noHBand="0" w:noVBand="1"/>
      </w:tblPr>
      <w:tblGrid>
        <w:gridCol w:w="668"/>
        <w:gridCol w:w="2842"/>
        <w:gridCol w:w="1913"/>
        <w:gridCol w:w="4176"/>
      </w:tblGrid>
      <w:tr w:rsidR="00702A17" w:rsidRPr="00191EEF" w14:paraId="13FF2246" w14:textId="77777777" w:rsidTr="00111FE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29F358" w14:textId="77777777" w:rsidR="00702A17" w:rsidRPr="002020D6" w:rsidRDefault="00702A17" w:rsidP="00C76597">
            <w:pPr>
              <w:pStyle w:val="NormalIndent"/>
            </w:pPr>
            <w:r w:rsidRPr="002020D6">
              <w:t>TT</w:t>
            </w:r>
          </w:p>
        </w:tc>
        <w:tc>
          <w:tcPr>
            <w:tcW w:w="28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6697A78" w14:textId="77777777" w:rsidR="00702A17" w:rsidRPr="002020D6" w:rsidRDefault="00702A17" w:rsidP="00C76597">
            <w:pPr>
              <w:pStyle w:val="NormalIndent"/>
            </w:pPr>
            <w:r>
              <w:t>Bước thực hiện</w:t>
            </w:r>
          </w:p>
        </w:tc>
        <w:tc>
          <w:tcPr>
            <w:tcW w:w="191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8C1F0B" w14:textId="77777777" w:rsidR="00702A17" w:rsidRPr="002020D6" w:rsidRDefault="00702A17" w:rsidP="00C76597">
            <w:pPr>
              <w:pStyle w:val="NormalIndent"/>
            </w:pPr>
            <w:r w:rsidRPr="002020D6">
              <w:t>Người thực hiện</w:t>
            </w:r>
          </w:p>
        </w:tc>
        <w:tc>
          <w:tcPr>
            <w:tcW w:w="41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58FAD7C" w14:textId="77777777" w:rsidR="00702A17" w:rsidRPr="002020D6" w:rsidRDefault="00702A17" w:rsidP="00C76597">
            <w:pPr>
              <w:pStyle w:val="NormalIndent"/>
            </w:pPr>
            <w:r>
              <w:t>Mô tả</w:t>
            </w:r>
          </w:p>
        </w:tc>
      </w:tr>
      <w:tr w:rsidR="00702A17" w14:paraId="2CBCB133" w14:textId="77777777" w:rsidTr="00111FE5">
        <w:tc>
          <w:tcPr>
            <w:tcW w:w="668" w:type="dxa"/>
          </w:tcPr>
          <w:p w14:paraId="3B2B8B4C" w14:textId="2314FA8E" w:rsidR="00702A17" w:rsidRDefault="00CC1103" w:rsidP="00C76597">
            <w:pPr>
              <w:pStyle w:val="NormalIndent"/>
            </w:pPr>
            <w:r>
              <w:t>1</w:t>
            </w:r>
          </w:p>
        </w:tc>
        <w:tc>
          <w:tcPr>
            <w:tcW w:w="2842" w:type="dxa"/>
          </w:tcPr>
          <w:p w14:paraId="108BB4A9" w14:textId="661C7C4F" w:rsidR="00702A17" w:rsidRDefault="00702A17" w:rsidP="00C76597">
            <w:pPr>
              <w:pStyle w:val="NormalIndent"/>
            </w:pPr>
            <w:r>
              <w:t>Phân bổ chỉ tiêu Sản phẩm trọng tâm (sale in)</w:t>
            </w:r>
            <w:r w:rsidR="00CC1103">
              <w:t xml:space="preserve"> cho </w:t>
            </w:r>
            <w:r w:rsidR="00D07D2F">
              <w:t>NPP</w:t>
            </w:r>
          </w:p>
        </w:tc>
        <w:tc>
          <w:tcPr>
            <w:tcW w:w="1913" w:type="dxa"/>
          </w:tcPr>
          <w:p w14:paraId="5A9E66E6" w14:textId="55EC312C" w:rsidR="00702A17" w:rsidRDefault="00702A17" w:rsidP="00C76597">
            <w:pPr>
              <w:pStyle w:val="NormalIndent"/>
            </w:pPr>
            <w:r w:rsidRPr="0060756D">
              <w:t>RSM</w:t>
            </w:r>
          </w:p>
        </w:tc>
        <w:tc>
          <w:tcPr>
            <w:tcW w:w="4176" w:type="dxa"/>
          </w:tcPr>
          <w:p w14:paraId="09DE658B" w14:textId="0106C011" w:rsidR="00702A17" w:rsidRDefault="004A3045" w:rsidP="00C76597">
            <w:pPr>
              <w:pStyle w:val="NormalIndent"/>
            </w:pPr>
            <w:r>
              <w:t xml:space="preserve">ASM </w:t>
            </w:r>
            <w:r w:rsidR="00702A17">
              <w:t xml:space="preserve">sẽ chịu chỉ tiêu Sản phẩm trọng tâm mua vào (quy định cụ thể doanh số cho một số sản phẩm trọng tâm) do </w:t>
            </w:r>
            <w:r w:rsidR="00814CAF">
              <w:t>RSM</w:t>
            </w:r>
            <w:r w:rsidR="00702A17">
              <w:t xml:space="preserve"> phân bổ. VD: tháng 02/2017 MN1</w:t>
            </w:r>
            <w:r w:rsidR="00814CAF">
              <w:t>-KV1</w:t>
            </w:r>
            <w:r w:rsidR="00702A17">
              <w:t xml:space="preserve"> cần đạt chỉ tiêu SPTT</w:t>
            </w:r>
          </w:p>
          <w:p w14:paraId="33EA2CC2" w14:textId="77777777" w:rsidR="00702A17" w:rsidRDefault="00702A17" w:rsidP="00C76597">
            <w:pPr>
              <w:pStyle w:val="NormalIndent"/>
              <w:numPr>
                <w:ilvl w:val="0"/>
                <w:numId w:val="26"/>
              </w:numPr>
            </w:pPr>
            <w:r>
              <w:t>TL 027: 300 triệu</w:t>
            </w:r>
          </w:p>
          <w:p w14:paraId="1E5DF933" w14:textId="77777777" w:rsidR="00702A17" w:rsidRDefault="00702A17" w:rsidP="00C76597">
            <w:pPr>
              <w:pStyle w:val="NormalIndent"/>
              <w:numPr>
                <w:ilvl w:val="0"/>
                <w:numId w:val="26"/>
              </w:numPr>
            </w:pPr>
            <w:r>
              <w:t>TL 031: 500 triệu</w:t>
            </w:r>
          </w:p>
          <w:p w14:paraId="39C3EF36" w14:textId="691B22B1" w:rsidR="00CC1103" w:rsidRDefault="001E5287" w:rsidP="00C76597">
            <w:pPr>
              <w:pStyle w:val="NormalIndent"/>
            </w:pPr>
            <w:r>
              <w:t>Chỉ tiêu của RSM =</w:t>
            </w:r>
            <w:r w:rsidRPr="00E537BD">
              <w:t xml:space="preserve"> </w:t>
            </w:r>
            <w:r>
              <w:t>SUM(ASM)</w:t>
            </w:r>
            <w:r w:rsidR="00240B5C">
              <w:t>.</w:t>
            </w:r>
          </w:p>
        </w:tc>
      </w:tr>
    </w:tbl>
    <w:p w14:paraId="3CCAF223" w14:textId="77777777" w:rsidR="00DA56F0" w:rsidRDefault="00DA56F0" w:rsidP="00DA56F0">
      <w:pPr>
        <w:pStyle w:val="Heading5"/>
      </w:pPr>
      <w:r>
        <w:t>Ghi chú</w:t>
      </w:r>
    </w:p>
    <w:p w14:paraId="50B7FFEE" w14:textId="7B02F2E9" w:rsidR="00DA56F0" w:rsidRDefault="00814CAF" w:rsidP="00DA56F0">
      <w:pPr>
        <w:pStyle w:val="ListParagraph"/>
        <w:numPr>
          <w:ilvl w:val="0"/>
          <w:numId w:val="7"/>
        </w:numPr>
      </w:pPr>
      <w:r>
        <w:t xml:space="preserve">RSM </w:t>
      </w:r>
      <w:r w:rsidR="00DA56F0">
        <w:t xml:space="preserve">được phép điều chỉnh các chỉ tiêu đã phân bổ cho tháng N trước ngày </w:t>
      </w:r>
      <w:r w:rsidR="004A3045">
        <w:t>3</w:t>
      </w:r>
      <w:r w:rsidR="00DA56F0">
        <w:t xml:space="preserve"> của tháng (N+1)</w:t>
      </w:r>
    </w:p>
    <w:p w14:paraId="16716A4E" w14:textId="4B14449C" w:rsidR="00DA56F0" w:rsidRDefault="00D115B0" w:rsidP="008B1DDA">
      <w:pPr>
        <w:pStyle w:val="Heading4"/>
      </w:pPr>
      <w:r>
        <w:t>Chức năng x</w:t>
      </w:r>
      <w:r w:rsidR="00DA56F0">
        <w:t>ác nhận đơn hàng có khuyến mãi đặc biệt</w:t>
      </w:r>
    </w:p>
    <w:p w14:paraId="1807E7B0" w14:textId="77777777" w:rsidR="00DA56F0" w:rsidRDefault="00DA56F0" w:rsidP="00DA56F0">
      <w:pPr>
        <w:pStyle w:val="Heading5"/>
      </w:pPr>
      <w:r>
        <w:t>Diễn giải</w:t>
      </w:r>
    </w:p>
    <w:p w14:paraId="53C2E474" w14:textId="6683C20D" w:rsidR="00DA56F0" w:rsidRPr="005760BD" w:rsidRDefault="00DA56F0" w:rsidP="00AE61ED">
      <w:pPr>
        <w:pStyle w:val="ListParagraph"/>
        <w:ind w:left="540"/>
      </w:pPr>
      <w:r>
        <w:t>Ch</w:t>
      </w:r>
      <w:r w:rsidR="00AE61ED">
        <w:t>o</w:t>
      </w:r>
      <w:r>
        <w:t xml:space="preserve"> phép RSM xác nhận các đơn hàng có khuyến mãi đặc biệt: </w:t>
      </w:r>
      <w:r w:rsidR="00AE61ED">
        <w:t>D</w:t>
      </w:r>
      <w:r>
        <w:t>uyệt</w:t>
      </w:r>
      <w:r w:rsidR="00AE61ED">
        <w:t>,</w:t>
      </w:r>
      <w:r w:rsidR="00AE61ED" w:rsidRPr="00AE61ED">
        <w:t xml:space="preserve"> </w:t>
      </w:r>
      <w:r w:rsidR="00AE61ED">
        <w:t>từ chối.</w:t>
      </w:r>
    </w:p>
    <w:p w14:paraId="76C30DBB" w14:textId="77777777" w:rsidR="00DA56F0" w:rsidRDefault="00DA56F0" w:rsidP="00DA56F0">
      <w:pPr>
        <w:pStyle w:val="Heading5"/>
      </w:pPr>
      <w:r>
        <w:lastRenderedPageBreak/>
        <w:t>Quy trình</w:t>
      </w:r>
    </w:p>
    <w:p w14:paraId="33F2BCBD" w14:textId="7DBFE0CD" w:rsidR="00DA56F0" w:rsidRPr="00DA640A" w:rsidRDefault="006608E5" w:rsidP="008B01FB">
      <w:pPr>
        <w:jc w:val="center"/>
      </w:pPr>
      <w:r>
        <w:object w:dxaOrig="6737" w:dyaOrig="8632" w14:anchorId="2808AE9A">
          <v:shape id="_x0000_i1066" type="#_x0000_t75" style="width:337.5pt;height:6in" o:ole="">
            <v:imagedata r:id="rId96" o:title=""/>
          </v:shape>
          <o:OLEObject Type="Embed" ProgID="Visio.Drawing.11" ShapeID="_x0000_i1066" DrawAspect="Content" ObjectID="_1593959057" r:id="rId97"/>
        </w:object>
      </w:r>
    </w:p>
    <w:p w14:paraId="023F779B" w14:textId="452003C5" w:rsidR="00DA56F0" w:rsidRDefault="00DA56F0" w:rsidP="00DA56F0">
      <w:pPr>
        <w:pStyle w:val="Heading5"/>
      </w:pPr>
      <w:r>
        <w:t>Mô tả</w:t>
      </w:r>
    </w:p>
    <w:tbl>
      <w:tblPr>
        <w:tblStyle w:val="TableGrid"/>
        <w:tblW w:w="9540" w:type="dxa"/>
        <w:tblInd w:w="288" w:type="dxa"/>
        <w:tblLayout w:type="fixed"/>
        <w:tblLook w:val="04A0" w:firstRow="1" w:lastRow="0" w:firstColumn="1" w:lastColumn="0" w:noHBand="0" w:noVBand="1"/>
      </w:tblPr>
      <w:tblGrid>
        <w:gridCol w:w="668"/>
        <w:gridCol w:w="2752"/>
        <w:gridCol w:w="2070"/>
        <w:gridCol w:w="4050"/>
      </w:tblGrid>
      <w:tr w:rsidR="00DA56F0" w:rsidRPr="002020D6" w14:paraId="4F425D0F" w14:textId="77777777" w:rsidTr="00111FE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7DC19B9" w14:textId="77777777" w:rsidR="00DA56F0" w:rsidRPr="002020D6" w:rsidRDefault="00DA56F0"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1D3B2B0" w14:textId="77777777" w:rsidR="00DA56F0" w:rsidRPr="002020D6" w:rsidRDefault="00DA56F0"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17AEAAC" w14:textId="77777777" w:rsidR="00DA56F0" w:rsidRPr="002020D6" w:rsidRDefault="00DA56F0" w:rsidP="00C76597">
            <w:pPr>
              <w:pStyle w:val="NormalIndent"/>
            </w:pPr>
            <w:r w:rsidRPr="002020D6">
              <w:t>Người thực hiện</w:t>
            </w:r>
          </w:p>
        </w:tc>
        <w:tc>
          <w:tcPr>
            <w:tcW w:w="40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3898F12" w14:textId="77777777" w:rsidR="00DA56F0" w:rsidRPr="002020D6" w:rsidRDefault="00DA56F0" w:rsidP="00C76597">
            <w:pPr>
              <w:pStyle w:val="NormalIndent"/>
            </w:pPr>
            <w:r>
              <w:t>Mô tả</w:t>
            </w:r>
          </w:p>
        </w:tc>
      </w:tr>
      <w:tr w:rsidR="00837AFD" w14:paraId="062DD17C" w14:textId="77777777" w:rsidTr="00111FE5">
        <w:tc>
          <w:tcPr>
            <w:tcW w:w="668" w:type="dxa"/>
          </w:tcPr>
          <w:p w14:paraId="445487FF" w14:textId="26CA312E" w:rsidR="00837AFD" w:rsidRDefault="00837AFD" w:rsidP="00C76597">
            <w:pPr>
              <w:pStyle w:val="NormalIndent"/>
            </w:pPr>
            <w:r>
              <w:t>1</w:t>
            </w:r>
          </w:p>
        </w:tc>
        <w:tc>
          <w:tcPr>
            <w:tcW w:w="2752" w:type="dxa"/>
          </w:tcPr>
          <w:p w14:paraId="79F21A46" w14:textId="45C6C17C" w:rsidR="00837AFD" w:rsidRDefault="00837AFD" w:rsidP="00C76597">
            <w:pPr>
              <w:pStyle w:val="NormalIndent"/>
            </w:pPr>
            <w:r>
              <w:t>Quy trình bán hàng của NVBH/ Admin NPP</w:t>
            </w:r>
          </w:p>
        </w:tc>
        <w:tc>
          <w:tcPr>
            <w:tcW w:w="2070" w:type="dxa"/>
          </w:tcPr>
          <w:p w14:paraId="57E6EB0F" w14:textId="74F9995F" w:rsidR="00837AFD" w:rsidRDefault="00837AFD" w:rsidP="00C76597">
            <w:pPr>
              <w:pStyle w:val="NormalIndent"/>
            </w:pPr>
            <w:r>
              <w:t>NVBH/ Admin NPP</w:t>
            </w:r>
          </w:p>
        </w:tc>
        <w:tc>
          <w:tcPr>
            <w:tcW w:w="4050" w:type="dxa"/>
          </w:tcPr>
          <w:p w14:paraId="50D49390" w14:textId="561D7346" w:rsidR="00837AFD" w:rsidRDefault="00837AFD" w:rsidP="00842978">
            <w:pPr>
              <w:autoSpaceDE w:val="0"/>
              <w:autoSpaceDN w:val="0"/>
              <w:adjustRightInd w:val="0"/>
              <w:spacing w:before="0" w:line="288" w:lineRule="auto"/>
              <w:ind w:left="0"/>
              <w:rPr>
                <w:color w:val="000000"/>
                <w:szCs w:val="24"/>
              </w:rPr>
            </w:pPr>
            <w:r>
              <w:rPr>
                <w:color w:val="000000"/>
                <w:szCs w:val="24"/>
              </w:rPr>
              <w:t>NVBH/ Admin NPP tạo đơn hàng có khuyến mãi đặc biệt. DMS phân loại đơn hàng, chuyển đơn hàng để RSM phê duyệt.</w:t>
            </w:r>
          </w:p>
        </w:tc>
      </w:tr>
      <w:tr w:rsidR="00DA56F0" w:rsidRPr="00001DDB" w14:paraId="5AD474DF" w14:textId="77777777" w:rsidTr="00111FE5">
        <w:trPr>
          <w:trHeight w:val="201"/>
        </w:trPr>
        <w:tc>
          <w:tcPr>
            <w:tcW w:w="668" w:type="dxa"/>
          </w:tcPr>
          <w:p w14:paraId="3FF8F924" w14:textId="2522836E" w:rsidR="00DA56F0" w:rsidRDefault="00837AFD" w:rsidP="00C76597">
            <w:pPr>
              <w:pStyle w:val="NormalIndent"/>
            </w:pPr>
            <w:r>
              <w:t>2</w:t>
            </w:r>
          </w:p>
        </w:tc>
        <w:tc>
          <w:tcPr>
            <w:tcW w:w="2752" w:type="dxa"/>
          </w:tcPr>
          <w:p w14:paraId="6FBD04E3" w14:textId="18E5D000" w:rsidR="00DA56F0" w:rsidRDefault="00DA56F0" w:rsidP="00C76597">
            <w:pPr>
              <w:pStyle w:val="NormalIndent"/>
            </w:pPr>
            <w:r>
              <w:t>Duyệt đơn hàng</w:t>
            </w:r>
            <w:r w:rsidR="00837AFD">
              <w:t xml:space="preserve"> </w:t>
            </w:r>
          </w:p>
        </w:tc>
        <w:tc>
          <w:tcPr>
            <w:tcW w:w="2070" w:type="dxa"/>
          </w:tcPr>
          <w:p w14:paraId="41716ABB" w14:textId="77777777" w:rsidR="00DA56F0" w:rsidRDefault="00DA56F0" w:rsidP="00C76597">
            <w:pPr>
              <w:pStyle w:val="NormalIndent"/>
            </w:pPr>
            <w:r>
              <w:t>RSM</w:t>
            </w:r>
          </w:p>
        </w:tc>
        <w:tc>
          <w:tcPr>
            <w:tcW w:w="4050" w:type="dxa"/>
          </w:tcPr>
          <w:p w14:paraId="371861EC" w14:textId="77777777" w:rsidR="00DA56F0" w:rsidRDefault="00DA56F0" w:rsidP="00842978">
            <w:pPr>
              <w:autoSpaceDE w:val="0"/>
              <w:autoSpaceDN w:val="0"/>
              <w:adjustRightInd w:val="0"/>
              <w:spacing w:before="0" w:line="288" w:lineRule="auto"/>
              <w:ind w:left="0"/>
              <w:rPr>
                <w:color w:val="000000"/>
                <w:szCs w:val="24"/>
              </w:rPr>
            </w:pPr>
            <w:r>
              <w:rPr>
                <w:color w:val="000000"/>
                <w:szCs w:val="24"/>
              </w:rPr>
              <w:t>RSM nhận đơn hàng có khuyến mãi đặc biệt gửi về từ NVBH/Admin NPP</w:t>
            </w:r>
          </w:p>
          <w:p w14:paraId="3D717A58" w14:textId="10452CB0" w:rsidR="00DA56F0" w:rsidRDefault="00DA56F0" w:rsidP="00842978">
            <w:pPr>
              <w:pStyle w:val="ListParagraph"/>
              <w:numPr>
                <w:ilvl w:val="0"/>
                <w:numId w:val="7"/>
              </w:numPr>
              <w:autoSpaceDE w:val="0"/>
              <w:autoSpaceDN w:val="0"/>
              <w:adjustRightInd w:val="0"/>
              <w:spacing w:after="0" w:line="288" w:lineRule="auto"/>
              <w:rPr>
                <w:color w:val="000000"/>
                <w:szCs w:val="24"/>
              </w:rPr>
            </w:pPr>
            <w:r>
              <w:rPr>
                <w:color w:val="000000"/>
                <w:szCs w:val="24"/>
              </w:rPr>
              <w:t xml:space="preserve">Nếu “Từ chối”: </w:t>
            </w:r>
            <w:r w:rsidR="00837AFD">
              <w:rPr>
                <w:color w:val="000000"/>
                <w:szCs w:val="24"/>
              </w:rPr>
              <w:t xml:space="preserve">Chuyển về bước 1. Đơn hàng sẽ được trả về cho </w:t>
            </w:r>
            <w:r>
              <w:rPr>
                <w:color w:val="000000"/>
                <w:szCs w:val="24"/>
              </w:rPr>
              <w:t xml:space="preserve">NVBH/Admin NPP </w:t>
            </w:r>
            <w:r w:rsidR="00837AFD">
              <w:rPr>
                <w:color w:val="000000"/>
                <w:szCs w:val="24"/>
              </w:rPr>
              <w:t>để chỉnh sửa.</w:t>
            </w:r>
          </w:p>
          <w:p w14:paraId="456F531E" w14:textId="3DFD149F" w:rsidR="00DA56F0" w:rsidRPr="00677895" w:rsidRDefault="00DA56F0" w:rsidP="00842978">
            <w:pPr>
              <w:pStyle w:val="ListParagraph"/>
              <w:numPr>
                <w:ilvl w:val="0"/>
                <w:numId w:val="7"/>
              </w:numPr>
              <w:autoSpaceDE w:val="0"/>
              <w:autoSpaceDN w:val="0"/>
              <w:adjustRightInd w:val="0"/>
              <w:spacing w:after="0" w:line="288" w:lineRule="auto"/>
              <w:rPr>
                <w:lang w:val="fr-FR"/>
              </w:rPr>
            </w:pPr>
            <w:r w:rsidRPr="00677895">
              <w:rPr>
                <w:color w:val="000000"/>
                <w:szCs w:val="24"/>
                <w:lang w:val="fr-FR"/>
              </w:rPr>
              <w:t xml:space="preserve">Nếu “Duyệt”: </w:t>
            </w:r>
            <w:r w:rsidR="00837AFD" w:rsidRPr="00677895">
              <w:rPr>
                <w:color w:val="000000"/>
                <w:szCs w:val="24"/>
                <w:lang w:val="fr-FR"/>
              </w:rPr>
              <w:t>Chuyên qua bước 3. Đơn hàng sẽ chuyểncho Admin NPP duyệt thì quy định.</w:t>
            </w:r>
          </w:p>
        </w:tc>
      </w:tr>
      <w:tr w:rsidR="00837AFD" w14:paraId="2919D65C" w14:textId="77777777" w:rsidTr="00111FE5">
        <w:tc>
          <w:tcPr>
            <w:tcW w:w="668" w:type="dxa"/>
          </w:tcPr>
          <w:p w14:paraId="5529C6E2" w14:textId="5F415186" w:rsidR="00837AFD" w:rsidRDefault="00837AFD" w:rsidP="00C76597">
            <w:pPr>
              <w:pStyle w:val="NormalIndent"/>
            </w:pPr>
            <w:r>
              <w:lastRenderedPageBreak/>
              <w:t>3</w:t>
            </w:r>
          </w:p>
        </w:tc>
        <w:tc>
          <w:tcPr>
            <w:tcW w:w="2752" w:type="dxa"/>
          </w:tcPr>
          <w:p w14:paraId="3EBFA1E5" w14:textId="69FF0C8E" w:rsidR="00837AFD" w:rsidRDefault="0077061C" w:rsidP="00C76597">
            <w:pPr>
              <w:pStyle w:val="NormalIndent"/>
            </w:pPr>
            <w:r>
              <w:t>Quy trình duyệt đơn hàng tại NPP</w:t>
            </w:r>
          </w:p>
        </w:tc>
        <w:tc>
          <w:tcPr>
            <w:tcW w:w="2070" w:type="dxa"/>
          </w:tcPr>
          <w:p w14:paraId="58B2A734" w14:textId="1B766D25" w:rsidR="00837AFD" w:rsidRDefault="0077061C" w:rsidP="00C76597">
            <w:pPr>
              <w:pStyle w:val="NormalIndent"/>
            </w:pPr>
            <w:r>
              <w:t xml:space="preserve">Admin </w:t>
            </w:r>
            <w:r w:rsidR="00524966">
              <w:t>NPP</w:t>
            </w:r>
          </w:p>
        </w:tc>
        <w:tc>
          <w:tcPr>
            <w:tcW w:w="4050" w:type="dxa"/>
          </w:tcPr>
          <w:p w14:paraId="58C56E00" w14:textId="2D3172BA" w:rsidR="00837AFD" w:rsidRDefault="00E116FB" w:rsidP="00842978">
            <w:pPr>
              <w:autoSpaceDE w:val="0"/>
              <w:autoSpaceDN w:val="0"/>
              <w:adjustRightInd w:val="0"/>
              <w:spacing w:before="0" w:line="288" w:lineRule="auto"/>
              <w:ind w:left="0"/>
              <w:rPr>
                <w:color w:val="000000"/>
                <w:szCs w:val="24"/>
              </w:rPr>
            </w:pPr>
            <w:r>
              <w:rPr>
                <w:color w:val="000000"/>
                <w:szCs w:val="24"/>
              </w:rPr>
              <w:t>Admin NPP duyệt đơn hàng theo quy định.</w:t>
            </w:r>
          </w:p>
        </w:tc>
      </w:tr>
    </w:tbl>
    <w:p w14:paraId="4F3D5A35" w14:textId="77777777" w:rsidR="00DA56F0" w:rsidRDefault="00DA56F0" w:rsidP="00DA56F0">
      <w:pPr>
        <w:pStyle w:val="Heading5"/>
      </w:pPr>
      <w:r>
        <w:t>Ghi chú</w:t>
      </w:r>
    </w:p>
    <w:p w14:paraId="7FBA83B8" w14:textId="4E2F1778" w:rsidR="00DA56F0" w:rsidRPr="00DD3B05" w:rsidRDefault="00DA56F0" w:rsidP="00DA56F0">
      <w:pPr>
        <w:pStyle w:val="ListParagraph"/>
        <w:numPr>
          <w:ilvl w:val="0"/>
          <w:numId w:val="7"/>
        </w:numPr>
      </w:pPr>
      <w:r>
        <w:t>Khi RSM từ chối duyệt đơn hàng có khuyến mãi đặc biệt thì bắt buộc phải nhập lý do</w:t>
      </w:r>
      <w:r w:rsidR="006F784F">
        <w:t>.</w:t>
      </w:r>
    </w:p>
    <w:p w14:paraId="2F211DC5" w14:textId="26637EF0" w:rsidR="003C2DD4" w:rsidRDefault="00D115B0" w:rsidP="008B1DDA">
      <w:pPr>
        <w:pStyle w:val="Heading4"/>
      </w:pPr>
      <w:r>
        <w:t>Chức năng</w:t>
      </w:r>
      <w:r w:rsidR="0067397C">
        <w:t xml:space="preserve"> giao việc &amp; thông báo</w:t>
      </w:r>
    </w:p>
    <w:p w14:paraId="247FE8B5" w14:textId="77777777" w:rsidR="003C2DD4" w:rsidRDefault="003C2DD4" w:rsidP="003C2DD4">
      <w:pPr>
        <w:pStyle w:val="Heading5"/>
      </w:pPr>
      <w:r>
        <w:t>Diễn giải</w:t>
      </w:r>
    </w:p>
    <w:p w14:paraId="5A0F2EEF" w14:textId="45EEDDEE" w:rsidR="003C2DD4" w:rsidRDefault="003C2DD4" w:rsidP="003C2DD4">
      <w:r>
        <w:t>RSM có thể giao việc cho nhân viên hoặc tạo vấn đề công cộng. Phân loại vấn đề:</w:t>
      </w:r>
    </w:p>
    <w:p w14:paraId="13887619" w14:textId="77777777" w:rsidR="003C2DD4" w:rsidRDefault="003C2DD4" w:rsidP="00A661FE">
      <w:pPr>
        <w:pStyle w:val="ListParagraph"/>
        <w:numPr>
          <w:ilvl w:val="0"/>
          <w:numId w:val="17"/>
        </w:numPr>
      </w:pPr>
      <w:r>
        <w:t>Vấn đề giao việc: tạo ra vấn đề và chỉ định cụ thể người thực hiện. Vấn đề này chỉ có người thực hiện và các cấp trên của người thực hiện thấy được</w:t>
      </w:r>
    </w:p>
    <w:p w14:paraId="75274671" w14:textId="4797AB69" w:rsidR="003C2DD4" w:rsidRPr="00615660" w:rsidRDefault="003C2DD4" w:rsidP="00A661FE">
      <w:pPr>
        <w:pStyle w:val="ListParagraph"/>
        <w:numPr>
          <w:ilvl w:val="0"/>
          <w:numId w:val="17"/>
        </w:numPr>
      </w:pPr>
      <w:r w:rsidRPr="00615660">
        <w:t xml:space="preserve">Vấn đề công cộng: là các thông tin mà </w:t>
      </w:r>
      <w:r w:rsidR="00FE21FD">
        <w:t>RSM</w:t>
      </w:r>
      <w:r w:rsidRPr="00615660">
        <w:t xml:space="preserve"> cần truyền thông trong </w:t>
      </w:r>
      <w:r w:rsidR="00FE21FD">
        <w:t>NPP/Khu vực/Miền.</w:t>
      </w:r>
    </w:p>
    <w:p w14:paraId="7EC64114" w14:textId="77777777" w:rsidR="003C2DD4" w:rsidRDefault="003C2DD4" w:rsidP="003C2DD4">
      <w:pPr>
        <w:pStyle w:val="Heading5"/>
      </w:pPr>
      <w:r>
        <w:t>Quy trình</w:t>
      </w:r>
    </w:p>
    <w:p w14:paraId="16BB88FD" w14:textId="645116BA" w:rsidR="003C2DD4" w:rsidRPr="007335BB" w:rsidRDefault="006608E5" w:rsidP="005150C6">
      <w:pPr>
        <w:ind w:left="0"/>
        <w:jc w:val="center"/>
      </w:pPr>
      <w:r w:rsidRPr="00427AF9">
        <w:rPr>
          <w:szCs w:val="24"/>
        </w:rPr>
        <w:object w:dxaOrig="11350" w:dyaOrig="9019" w14:anchorId="7690E153">
          <v:shape id="_x0000_i1067" type="#_x0000_t75" style="width:449.25pt;height:357pt" o:ole="">
            <v:imagedata r:id="rId98" o:title=""/>
          </v:shape>
          <o:OLEObject Type="Embed" ProgID="Visio.Drawing.11" ShapeID="_x0000_i1067" DrawAspect="Content" ObjectID="_1593959058" r:id="rId99"/>
        </w:object>
      </w:r>
    </w:p>
    <w:p w14:paraId="33831AF7" w14:textId="15E1C20D" w:rsidR="003C2DD4" w:rsidRDefault="003C2DD4" w:rsidP="003C2D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572"/>
        <w:gridCol w:w="1800"/>
        <w:gridCol w:w="4590"/>
      </w:tblGrid>
      <w:tr w:rsidR="003C2DD4" w:rsidRPr="00191EEF" w14:paraId="04F1EACA" w14:textId="77777777" w:rsidTr="007C0EB0">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7AE5364" w14:textId="77777777" w:rsidR="003C2DD4" w:rsidRPr="002020D6" w:rsidRDefault="003C2DD4"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5C1FF1F" w14:textId="77777777" w:rsidR="003C2DD4" w:rsidRPr="002020D6" w:rsidRDefault="003C2DD4" w:rsidP="00C76597">
            <w:pPr>
              <w:pStyle w:val="NormalIndent"/>
            </w:pPr>
            <w:r>
              <w:t>Bước thực hiện</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E64E8ED" w14:textId="77777777" w:rsidR="003C2DD4" w:rsidRPr="002020D6" w:rsidRDefault="003C2DD4" w:rsidP="00C76597">
            <w:pPr>
              <w:pStyle w:val="NormalIndent"/>
            </w:pPr>
            <w:r w:rsidRPr="002020D6">
              <w:t>Người thực hiện</w:t>
            </w:r>
          </w:p>
        </w:tc>
        <w:tc>
          <w:tcPr>
            <w:tcW w:w="45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48D3CC" w14:textId="77777777" w:rsidR="003C2DD4" w:rsidRPr="002020D6" w:rsidRDefault="003C2DD4" w:rsidP="00C76597">
            <w:pPr>
              <w:pStyle w:val="NormalIndent"/>
            </w:pPr>
            <w:r>
              <w:t>Mô tả</w:t>
            </w:r>
          </w:p>
        </w:tc>
      </w:tr>
      <w:tr w:rsidR="003C2DD4" w14:paraId="01929AFC" w14:textId="77777777" w:rsidTr="007C0EB0">
        <w:tc>
          <w:tcPr>
            <w:tcW w:w="668" w:type="dxa"/>
          </w:tcPr>
          <w:p w14:paraId="4FC90B45" w14:textId="77777777" w:rsidR="003C2DD4" w:rsidRDefault="003C2DD4" w:rsidP="00C76597">
            <w:pPr>
              <w:pStyle w:val="NormalIndent"/>
            </w:pPr>
            <w:r>
              <w:t>1</w:t>
            </w:r>
          </w:p>
        </w:tc>
        <w:tc>
          <w:tcPr>
            <w:tcW w:w="2572" w:type="dxa"/>
          </w:tcPr>
          <w:p w14:paraId="6EC22DA4" w14:textId="77777777" w:rsidR="003C2DD4" w:rsidRDefault="003C2DD4" w:rsidP="00C76597">
            <w:pPr>
              <w:pStyle w:val="NormalIndent"/>
            </w:pPr>
            <w:r>
              <w:t>Tạo ghi chú</w:t>
            </w:r>
          </w:p>
        </w:tc>
        <w:tc>
          <w:tcPr>
            <w:tcW w:w="1800" w:type="dxa"/>
          </w:tcPr>
          <w:p w14:paraId="2A5DE2E4" w14:textId="09E7596F" w:rsidR="003C2DD4" w:rsidRDefault="00FE21FD" w:rsidP="00C76597">
            <w:pPr>
              <w:pStyle w:val="NormalIndent"/>
            </w:pPr>
            <w:r>
              <w:t>RSM</w:t>
            </w:r>
          </w:p>
        </w:tc>
        <w:tc>
          <w:tcPr>
            <w:tcW w:w="4590" w:type="dxa"/>
          </w:tcPr>
          <w:p w14:paraId="6ED61779" w14:textId="51D83523" w:rsidR="003C2DD4" w:rsidRDefault="003C2DD4" w:rsidP="006608E5">
            <w:pPr>
              <w:widowControl/>
              <w:autoSpaceDE w:val="0"/>
              <w:autoSpaceDN w:val="0"/>
              <w:adjustRightInd w:val="0"/>
              <w:spacing w:before="0" w:line="288" w:lineRule="auto"/>
              <w:ind w:left="0"/>
            </w:pPr>
            <w:r>
              <w:t xml:space="preserve">Khi có việc cần giao nhân viên thực hiện hoặc thông báo cần truyền thông đến nhân </w:t>
            </w:r>
            <w:r>
              <w:lastRenderedPageBreak/>
              <w:t xml:space="preserve">viên, </w:t>
            </w:r>
            <w:r w:rsidR="00FE21FD">
              <w:t>RSM</w:t>
            </w:r>
            <w:r>
              <w:t xml:space="preserve"> sẽ tạo ghi chú. Thông tin giao việc</w:t>
            </w:r>
          </w:p>
          <w:p w14:paraId="264F6436" w14:textId="77777777" w:rsidR="003C2DD4" w:rsidRDefault="003C2DD4" w:rsidP="00B72D23">
            <w:pPr>
              <w:pStyle w:val="ListParagraph"/>
              <w:numPr>
                <w:ilvl w:val="0"/>
                <w:numId w:val="24"/>
              </w:numPr>
              <w:autoSpaceDE w:val="0"/>
              <w:autoSpaceDN w:val="0"/>
              <w:adjustRightInd w:val="0"/>
              <w:spacing w:after="0" w:line="288" w:lineRule="auto"/>
            </w:pPr>
            <w:r>
              <w:t>Người thực hiện</w:t>
            </w:r>
          </w:p>
          <w:p w14:paraId="4EC42AC8" w14:textId="77777777" w:rsidR="003C2DD4" w:rsidRDefault="003C2DD4" w:rsidP="00B72D23">
            <w:pPr>
              <w:pStyle w:val="ListParagraph"/>
              <w:numPr>
                <w:ilvl w:val="0"/>
                <w:numId w:val="24"/>
              </w:numPr>
              <w:autoSpaceDE w:val="0"/>
              <w:autoSpaceDN w:val="0"/>
              <w:adjustRightInd w:val="0"/>
              <w:spacing w:after="0" w:line="288" w:lineRule="auto"/>
            </w:pPr>
            <w:r>
              <w:t>Ngày hoàn thành</w:t>
            </w:r>
          </w:p>
          <w:p w14:paraId="56AA1937" w14:textId="77777777" w:rsidR="003C2DD4" w:rsidRDefault="003C2DD4" w:rsidP="00B72D23">
            <w:pPr>
              <w:pStyle w:val="ListParagraph"/>
              <w:numPr>
                <w:ilvl w:val="0"/>
                <w:numId w:val="24"/>
              </w:numPr>
              <w:autoSpaceDE w:val="0"/>
              <w:autoSpaceDN w:val="0"/>
              <w:adjustRightInd w:val="0"/>
              <w:spacing w:after="0" w:line="288" w:lineRule="auto"/>
            </w:pPr>
            <w:r>
              <w:t>Nội dung giao việc</w:t>
            </w:r>
          </w:p>
          <w:p w14:paraId="569635A9" w14:textId="77777777" w:rsidR="003C2DD4" w:rsidRDefault="003C2DD4" w:rsidP="00B72D23">
            <w:pPr>
              <w:pStyle w:val="ListParagraph"/>
              <w:numPr>
                <w:ilvl w:val="0"/>
                <w:numId w:val="24"/>
              </w:numPr>
              <w:autoSpaceDE w:val="0"/>
              <w:autoSpaceDN w:val="0"/>
              <w:adjustRightInd w:val="0"/>
              <w:spacing w:after="0" w:line="288" w:lineRule="auto"/>
            </w:pPr>
            <w:r>
              <w:t>Việc liên quan đến khách hàng nào?</w:t>
            </w:r>
          </w:p>
          <w:p w14:paraId="5B9576B3" w14:textId="77777777" w:rsidR="003C2DD4" w:rsidRDefault="003C2DD4" w:rsidP="00B72D23">
            <w:pPr>
              <w:pStyle w:val="ListParagraph"/>
              <w:numPr>
                <w:ilvl w:val="0"/>
                <w:numId w:val="24"/>
              </w:numPr>
              <w:autoSpaceDE w:val="0"/>
              <w:autoSpaceDN w:val="0"/>
              <w:adjustRightInd w:val="0"/>
              <w:spacing w:after="0" w:line="288" w:lineRule="auto"/>
            </w:pPr>
            <w:r>
              <w:t>File đính kèm: .PNG, .JPG, .PDF, .TXT, .XLS</w:t>
            </w:r>
          </w:p>
          <w:p w14:paraId="0FF796DC" w14:textId="77777777" w:rsidR="003C2DD4" w:rsidRDefault="003C2DD4" w:rsidP="006608E5">
            <w:pPr>
              <w:widowControl/>
              <w:autoSpaceDE w:val="0"/>
              <w:autoSpaceDN w:val="0"/>
              <w:adjustRightInd w:val="0"/>
              <w:spacing w:before="0" w:line="288" w:lineRule="auto"/>
              <w:ind w:left="0"/>
            </w:pPr>
            <w:r>
              <w:t>Thông tin vấn đề công cộng</w:t>
            </w:r>
          </w:p>
          <w:p w14:paraId="286323A1" w14:textId="03A40BF5" w:rsidR="003C2DD4" w:rsidRDefault="003C2DD4" w:rsidP="00B72D23">
            <w:pPr>
              <w:pStyle w:val="ListParagraph"/>
              <w:numPr>
                <w:ilvl w:val="0"/>
                <w:numId w:val="24"/>
              </w:numPr>
              <w:autoSpaceDE w:val="0"/>
              <w:autoSpaceDN w:val="0"/>
              <w:adjustRightInd w:val="0"/>
              <w:spacing w:after="0" w:line="288" w:lineRule="auto"/>
            </w:pPr>
            <w:r>
              <w:t>P</w:t>
            </w:r>
            <w:r w:rsidR="00FE21FD">
              <w:t>hạm vi vấn đề: NPP/Khu vực/Miền.</w:t>
            </w:r>
          </w:p>
          <w:p w14:paraId="7E5AA9AE" w14:textId="77777777" w:rsidR="003C2DD4" w:rsidRDefault="003C2DD4" w:rsidP="00B72D23">
            <w:pPr>
              <w:pStyle w:val="ListParagraph"/>
              <w:numPr>
                <w:ilvl w:val="0"/>
                <w:numId w:val="24"/>
              </w:numPr>
              <w:autoSpaceDE w:val="0"/>
              <w:autoSpaceDN w:val="0"/>
              <w:adjustRightInd w:val="0"/>
              <w:spacing w:after="0" w:line="288" w:lineRule="auto"/>
            </w:pPr>
            <w:r>
              <w:t xml:space="preserve">Nội dung </w:t>
            </w:r>
          </w:p>
          <w:p w14:paraId="772C8260" w14:textId="77777777" w:rsidR="003C2DD4" w:rsidRDefault="003C2DD4" w:rsidP="00B72D23">
            <w:pPr>
              <w:pStyle w:val="ListParagraph"/>
              <w:numPr>
                <w:ilvl w:val="0"/>
                <w:numId w:val="24"/>
              </w:numPr>
              <w:autoSpaceDE w:val="0"/>
              <w:autoSpaceDN w:val="0"/>
              <w:adjustRightInd w:val="0"/>
              <w:spacing w:after="0" w:line="288" w:lineRule="auto"/>
            </w:pPr>
            <w:r>
              <w:t>File đính kèm: .PNG, .JPG, .PDF, .TXT, .XLS</w:t>
            </w:r>
          </w:p>
        </w:tc>
      </w:tr>
      <w:tr w:rsidR="003C2DD4" w14:paraId="398FA12E" w14:textId="77777777" w:rsidTr="007C0EB0">
        <w:tc>
          <w:tcPr>
            <w:tcW w:w="668" w:type="dxa"/>
          </w:tcPr>
          <w:p w14:paraId="70505DA2" w14:textId="77777777" w:rsidR="003C2DD4" w:rsidRDefault="003C2DD4" w:rsidP="00C76597">
            <w:pPr>
              <w:pStyle w:val="NormalIndent"/>
            </w:pPr>
            <w:r>
              <w:lastRenderedPageBreak/>
              <w:t>2</w:t>
            </w:r>
          </w:p>
        </w:tc>
        <w:tc>
          <w:tcPr>
            <w:tcW w:w="2572" w:type="dxa"/>
          </w:tcPr>
          <w:p w14:paraId="5624F082" w14:textId="77777777" w:rsidR="003C2DD4" w:rsidRDefault="003C2DD4" w:rsidP="00C76597">
            <w:pPr>
              <w:pStyle w:val="NormalIndent"/>
            </w:pPr>
            <w:r>
              <w:t>Phân loại ghi chú</w:t>
            </w:r>
          </w:p>
          <w:p w14:paraId="622B9CBE" w14:textId="77777777" w:rsidR="003C2DD4" w:rsidRDefault="003C2DD4" w:rsidP="00C76597">
            <w:pPr>
              <w:pStyle w:val="NormalIndent"/>
              <w:numPr>
                <w:ilvl w:val="0"/>
                <w:numId w:val="21"/>
              </w:numPr>
            </w:pPr>
            <w:r>
              <w:t>Giao việc: qua bước 3 Thực hiện vấn đề</w:t>
            </w:r>
          </w:p>
          <w:p w14:paraId="3E2905FB" w14:textId="77777777" w:rsidR="003C2DD4" w:rsidRDefault="003C2DD4" w:rsidP="00C76597">
            <w:pPr>
              <w:pStyle w:val="NormalIndent"/>
              <w:numPr>
                <w:ilvl w:val="0"/>
                <w:numId w:val="21"/>
              </w:numPr>
            </w:pPr>
            <w:r>
              <w:t xml:space="preserve">Công cộng: qua bước 4 </w:t>
            </w:r>
          </w:p>
        </w:tc>
        <w:tc>
          <w:tcPr>
            <w:tcW w:w="1800" w:type="dxa"/>
          </w:tcPr>
          <w:p w14:paraId="46D749AC" w14:textId="77777777" w:rsidR="003C2DD4" w:rsidRDefault="003C2DD4" w:rsidP="00C76597">
            <w:pPr>
              <w:pStyle w:val="NormalIndent"/>
            </w:pPr>
            <w:r>
              <w:t>DMS</w:t>
            </w:r>
          </w:p>
        </w:tc>
        <w:tc>
          <w:tcPr>
            <w:tcW w:w="4590" w:type="dxa"/>
          </w:tcPr>
          <w:p w14:paraId="4C321D02" w14:textId="77777777" w:rsidR="003C2DD4" w:rsidRDefault="003C2DD4" w:rsidP="00C76597">
            <w:pPr>
              <w:pStyle w:val="NormalIndent"/>
            </w:pPr>
          </w:p>
        </w:tc>
      </w:tr>
      <w:tr w:rsidR="003C2DD4" w14:paraId="052BCC36" w14:textId="77777777" w:rsidTr="007C0EB0">
        <w:tc>
          <w:tcPr>
            <w:tcW w:w="668" w:type="dxa"/>
          </w:tcPr>
          <w:p w14:paraId="5627382D" w14:textId="77777777" w:rsidR="003C2DD4" w:rsidRDefault="003C2DD4" w:rsidP="00C76597">
            <w:pPr>
              <w:pStyle w:val="NormalIndent"/>
            </w:pPr>
            <w:r>
              <w:t>3</w:t>
            </w:r>
          </w:p>
        </w:tc>
        <w:tc>
          <w:tcPr>
            <w:tcW w:w="2572" w:type="dxa"/>
          </w:tcPr>
          <w:p w14:paraId="39A307B7" w14:textId="77777777" w:rsidR="003C2DD4" w:rsidRDefault="003C2DD4" w:rsidP="00C76597">
            <w:pPr>
              <w:pStyle w:val="NormalIndent"/>
            </w:pPr>
            <w:r>
              <w:t>Thực hiện vấn đề được giao</w:t>
            </w:r>
          </w:p>
        </w:tc>
        <w:tc>
          <w:tcPr>
            <w:tcW w:w="1800" w:type="dxa"/>
          </w:tcPr>
          <w:p w14:paraId="3E6BCA80" w14:textId="33E711E5" w:rsidR="003C2DD4" w:rsidRDefault="003C2DD4" w:rsidP="00C76597">
            <w:pPr>
              <w:pStyle w:val="NormalIndent"/>
            </w:pPr>
            <w:r>
              <w:t>NVBH/</w:t>
            </w:r>
            <w:r w:rsidR="00F67891">
              <w:t>GSBH</w:t>
            </w:r>
            <w:r>
              <w:t>/ASM</w:t>
            </w:r>
          </w:p>
        </w:tc>
        <w:tc>
          <w:tcPr>
            <w:tcW w:w="4590" w:type="dxa"/>
          </w:tcPr>
          <w:p w14:paraId="4844743B" w14:textId="0CD5BA40" w:rsidR="003C2DD4" w:rsidRDefault="003C2DD4" w:rsidP="006608E5">
            <w:pPr>
              <w:autoSpaceDE w:val="0"/>
              <w:autoSpaceDN w:val="0"/>
              <w:adjustRightInd w:val="0"/>
              <w:spacing w:before="0" w:line="288" w:lineRule="auto"/>
              <w:ind w:left="0"/>
            </w:pPr>
            <w:r>
              <w:t xml:space="preserve">Người được giao việc sẽ thực hiện vấn đề </w:t>
            </w:r>
            <w:r w:rsidR="00FE21FD">
              <w:t>RSM</w:t>
            </w:r>
            <w:r>
              <w:t xml:space="preserve"> giao cho</w:t>
            </w:r>
          </w:p>
        </w:tc>
      </w:tr>
      <w:tr w:rsidR="003C2DD4" w14:paraId="5ACE2F21" w14:textId="77777777" w:rsidTr="007C0EB0">
        <w:tc>
          <w:tcPr>
            <w:tcW w:w="668" w:type="dxa"/>
          </w:tcPr>
          <w:p w14:paraId="7C45DFBF" w14:textId="77777777" w:rsidR="003C2DD4" w:rsidRDefault="003C2DD4" w:rsidP="00C76597">
            <w:pPr>
              <w:pStyle w:val="NormalIndent"/>
            </w:pPr>
            <w:r>
              <w:t>4</w:t>
            </w:r>
          </w:p>
        </w:tc>
        <w:tc>
          <w:tcPr>
            <w:tcW w:w="2572" w:type="dxa"/>
          </w:tcPr>
          <w:p w14:paraId="1FA5A211" w14:textId="77777777" w:rsidR="003C2DD4" w:rsidRDefault="003C2DD4" w:rsidP="00C76597">
            <w:pPr>
              <w:pStyle w:val="NormalIndent"/>
            </w:pPr>
            <w:r>
              <w:t xml:space="preserve">Lưu thuộc tính của ghi chú là CÔNG CỘNG: tất cả nhân viên trong phạm vi quy định thấy được </w:t>
            </w:r>
          </w:p>
        </w:tc>
        <w:tc>
          <w:tcPr>
            <w:tcW w:w="1800" w:type="dxa"/>
          </w:tcPr>
          <w:p w14:paraId="30472D6F" w14:textId="77777777" w:rsidR="003C2DD4" w:rsidRDefault="003C2DD4" w:rsidP="00C76597">
            <w:pPr>
              <w:pStyle w:val="NormalIndent"/>
            </w:pPr>
            <w:r>
              <w:t>DMS</w:t>
            </w:r>
          </w:p>
        </w:tc>
        <w:tc>
          <w:tcPr>
            <w:tcW w:w="4590" w:type="dxa"/>
          </w:tcPr>
          <w:p w14:paraId="35A6CB33" w14:textId="7E56D53B" w:rsidR="003C2DD4" w:rsidRDefault="003C2DD4" w:rsidP="00C76597">
            <w:pPr>
              <w:pStyle w:val="NormalIndent"/>
            </w:pPr>
            <w:r>
              <w:t>Nếu phạm vi là MN1 thì tất cả nhân viên của MN1 thấy được vấn đề, nhân viên của miền khác không thấy</w:t>
            </w:r>
            <w:r w:rsidR="00FE21FD">
              <w:t>.</w:t>
            </w:r>
          </w:p>
        </w:tc>
      </w:tr>
    </w:tbl>
    <w:p w14:paraId="48ADEA34" w14:textId="77777777" w:rsidR="00E41098" w:rsidRDefault="00E41098">
      <w:r>
        <w:br w:type="page"/>
      </w:r>
    </w:p>
    <w:tbl>
      <w:tblPr>
        <w:tblStyle w:val="TableGrid"/>
        <w:tblW w:w="9630" w:type="dxa"/>
        <w:tblInd w:w="288" w:type="dxa"/>
        <w:tblLayout w:type="fixed"/>
        <w:tblLook w:val="04A0" w:firstRow="1" w:lastRow="0" w:firstColumn="1" w:lastColumn="0" w:noHBand="0" w:noVBand="1"/>
      </w:tblPr>
      <w:tblGrid>
        <w:gridCol w:w="668"/>
        <w:gridCol w:w="2572"/>
        <w:gridCol w:w="1800"/>
        <w:gridCol w:w="4590"/>
      </w:tblGrid>
      <w:tr w:rsidR="003C2DD4" w14:paraId="73AA5951" w14:textId="77777777" w:rsidTr="007C0EB0">
        <w:tc>
          <w:tcPr>
            <w:tcW w:w="668" w:type="dxa"/>
          </w:tcPr>
          <w:p w14:paraId="32F2E965" w14:textId="09ACE3DA" w:rsidR="003C2DD4" w:rsidRDefault="003C2DD4" w:rsidP="00C76597">
            <w:pPr>
              <w:pStyle w:val="NormalIndent"/>
            </w:pPr>
            <w:r>
              <w:lastRenderedPageBreak/>
              <w:t>5</w:t>
            </w:r>
          </w:p>
        </w:tc>
        <w:tc>
          <w:tcPr>
            <w:tcW w:w="2572" w:type="dxa"/>
          </w:tcPr>
          <w:p w14:paraId="2BF08A74" w14:textId="77777777" w:rsidR="003C2DD4" w:rsidRDefault="003C2DD4" w:rsidP="00C76597">
            <w:pPr>
              <w:pStyle w:val="NormalIndent"/>
            </w:pPr>
            <w:r>
              <w:t>Duyệt vấn đề giao việc</w:t>
            </w:r>
          </w:p>
          <w:p w14:paraId="45FC57E9" w14:textId="77777777" w:rsidR="003C2DD4" w:rsidRDefault="003C2DD4" w:rsidP="00C76597">
            <w:pPr>
              <w:pStyle w:val="NormalIndent"/>
              <w:numPr>
                <w:ilvl w:val="0"/>
                <w:numId w:val="19"/>
              </w:numPr>
            </w:pPr>
            <w:r>
              <w:t>Duyệt: kết thúc</w:t>
            </w:r>
          </w:p>
          <w:p w14:paraId="7CC56254" w14:textId="77777777" w:rsidR="003C2DD4" w:rsidRDefault="003C2DD4" w:rsidP="00C76597">
            <w:pPr>
              <w:pStyle w:val="NormalIndent"/>
              <w:numPr>
                <w:ilvl w:val="0"/>
                <w:numId w:val="19"/>
              </w:numPr>
            </w:pPr>
            <w:r>
              <w:t>Yêu cầu thực hiện lại: qua bước 3</w:t>
            </w:r>
          </w:p>
        </w:tc>
        <w:tc>
          <w:tcPr>
            <w:tcW w:w="1800" w:type="dxa"/>
          </w:tcPr>
          <w:p w14:paraId="3B5A24CE" w14:textId="62060B6E" w:rsidR="003C2DD4" w:rsidRDefault="00FE21FD" w:rsidP="00C76597">
            <w:pPr>
              <w:pStyle w:val="NormalIndent"/>
            </w:pPr>
            <w:r>
              <w:t>RSM</w:t>
            </w:r>
          </w:p>
        </w:tc>
        <w:tc>
          <w:tcPr>
            <w:tcW w:w="4590" w:type="dxa"/>
          </w:tcPr>
          <w:p w14:paraId="0C42C915" w14:textId="6641CFFF" w:rsidR="003C2DD4" w:rsidRDefault="003C2DD4" w:rsidP="00C76597">
            <w:pPr>
              <w:pStyle w:val="NormalIndent"/>
            </w:pPr>
            <w:r>
              <w:t xml:space="preserve">Sau khi người được giao việc xác nhận đã thực hiện, </w:t>
            </w:r>
            <w:r w:rsidR="00FE21FD">
              <w:t>RSM</w:t>
            </w:r>
            <w:r>
              <w:t xml:space="preserve"> sẽ kiểm tra kết quả công việc và duyệt</w:t>
            </w:r>
          </w:p>
          <w:p w14:paraId="7928E0B9" w14:textId="147D5404" w:rsidR="003C2DD4" w:rsidRDefault="003C2DD4" w:rsidP="00C76597">
            <w:pPr>
              <w:pStyle w:val="NormalIndent"/>
              <w:numPr>
                <w:ilvl w:val="0"/>
                <w:numId w:val="25"/>
              </w:numPr>
            </w:pPr>
            <w:r>
              <w:t xml:space="preserve">Duyệt: </w:t>
            </w:r>
            <w:r w:rsidR="006458D7">
              <w:t>RSM</w:t>
            </w:r>
            <w:r>
              <w:t xml:space="preserve"> đồng ý với kết quả công việc, kết thúc luồng giao việc</w:t>
            </w:r>
          </w:p>
          <w:p w14:paraId="30421EF5" w14:textId="3B082D11" w:rsidR="003C2DD4" w:rsidRDefault="003C2DD4" w:rsidP="00C76597">
            <w:pPr>
              <w:pStyle w:val="NormalIndent"/>
              <w:numPr>
                <w:ilvl w:val="0"/>
                <w:numId w:val="25"/>
              </w:numPr>
            </w:pPr>
            <w:r>
              <w:t xml:space="preserve">Yêu cầu thực hiện lại: </w:t>
            </w:r>
            <w:r w:rsidR="006458D7">
              <w:t xml:space="preserve">RSM </w:t>
            </w:r>
            <w:r>
              <w:t>không hài lòng với kết quả thực hiện sẽ yêu cầu người được giao việc phải thực hiện lại</w:t>
            </w:r>
          </w:p>
        </w:tc>
      </w:tr>
    </w:tbl>
    <w:p w14:paraId="69318118" w14:textId="77777777" w:rsidR="003C2DD4" w:rsidRDefault="003C2DD4" w:rsidP="003C2DD4">
      <w:pPr>
        <w:pStyle w:val="Heading5"/>
      </w:pPr>
      <w:r>
        <w:t>Ghi chú</w:t>
      </w:r>
    </w:p>
    <w:p w14:paraId="6F301BB3" w14:textId="735C2C19" w:rsidR="005D5B7F" w:rsidRPr="005D5B7F" w:rsidRDefault="005D5B7F" w:rsidP="005D5B7F">
      <w:r>
        <w:t>N/A</w:t>
      </w:r>
      <w:r w:rsidR="003842E8">
        <w:t>.</w:t>
      </w:r>
    </w:p>
    <w:p w14:paraId="63A3A1BF" w14:textId="2C761292" w:rsidR="00941E80" w:rsidRDefault="00941E80" w:rsidP="00941E80">
      <w:pPr>
        <w:pStyle w:val="Heading4"/>
      </w:pPr>
      <w:r>
        <w:t xml:space="preserve">Chức năng </w:t>
      </w:r>
      <w:r w:rsidR="00AF2BC9">
        <w:t>phê duyệt</w:t>
      </w:r>
      <w:r>
        <w:t xml:space="preserve"> ngân sách ngoài</w:t>
      </w:r>
    </w:p>
    <w:p w14:paraId="1780FDA5" w14:textId="77777777" w:rsidR="00941E80" w:rsidRDefault="00941E80" w:rsidP="00941E80">
      <w:pPr>
        <w:pStyle w:val="Heading5"/>
      </w:pPr>
      <w:r>
        <w:t>Diễn giải</w:t>
      </w:r>
    </w:p>
    <w:p w14:paraId="4A8F73F0" w14:textId="691770EA" w:rsidR="00941E80" w:rsidRDefault="00C5766A" w:rsidP="00C5766A">
      <w:pPr>
        <w:ind w:left="0" w:firstLine="720"/>
      </w:pPr>
      <w:r>
        <w:t xml:space="preserve">Chức năng cho phép </w:t>
      </w:r>
      <w:r w:rsidR="008D77F0">
        <w:t>R</w:t>
      </w:r>
      <w:r w:rsidR="00941E80">
        <w:t xml:space="preserve">SM </w:t>
      </w:r>
      <w:r w:rsidR="008D77F0">
        <w:t>phê duyệt các phiếu tăng/giảm ngân sách ngoài do ASM thực hiện.</w:t>
      </w:r>
    </w:p>
    <w:p w14:paraId="7C5FA596" w14:textId="77777777" w:rsidR="00941E80" w:rsidRDefault="00941E80" w:rsidP="00941E80">
      <w:pPr>
        <w:pStyle w:val="Heading5"/>
      </w:pPr>
      <w:r>
        <w:t>Quy trình</w:t>
      </w:r>
    </w:p>
    <w:p w14:paraId="7C605ECE" w14:textId="06BF5573" w:rsidR="00941E80" w:rsidRPr="007335BB" w:rsidRDefault="006608E5" w:rsidP="00941E80">
      <w:pPr>
        <w:ind w:left="0"/>
        <w:jc w:val="center"/>
      </w:pPr>
      <w:r w:rsidRPr="00427AF9">
        <w:rPr>
          <w:szCs w:val="24"/>
        </w:rPr>
        <w:object w:dxaOrig="6000" w:dyaOrig="6198" w14:anchorId="635606B3">
          <v:shape id="_x0000_i1068" type="#_x0000_t75" style="width:288.75pt;height:297.75pt" o:ole="">
            <v:imagedata r:id="rId100" o:title=""/>
          </v:shape>
          <o:OLEObject Type="Embed" ProgID="Visio.Drawing.11" ShapeID="_x0000_i1068" DrawAspect="Content" ObjectID="_1593959059" r:id="rId101"/>
        </w:object>
      </w:r>
    </w:p>
    <w:p w14:paraId="1821F3A8" w14:textId="753DC0D1" w:rsidR="00941E80" w:rsidRDefault="00941E80" w:rsidP="00941E80">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392"/>
        <w:gridCol w:w="1800"/>
        <w:gridCol w:w="4770"/>
      </w:tblGrid>
      <w:tr w:rsidR="00941E80" w:rsidRPr="00191EEF" w14:paraId="11510C49" w14:textId="77777777" w:rsidTr="00BB36A8">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8D4062" w14:textId="77777777" w:rsidR="00941E80" w:rsidRPr="002020D6" w:rsidRDefault="00941E80" w:rsidP="00C76597">
            <w:pPr>
              <w:pStyle w:val="NormalIndent"/>
            </w:pPr>
            <w:r w:rsidRPr="002020D6">
              <w:t>TT</w:t>
            </w:r>
          </w:p>
        </w:tc>
        <w:tc>
          <w:tcPr>
            <w:tcW w:w="239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AEBCCF6" w14:textId="77777777" w:rsidR="00941E80" w:rsidRPr="002020D6" w:rsidRDefault="00941E80" w:rsidP="00C76597">
            <w:pPr>
              <w:pStyle w:val="NormalIndent"/>
            </w:pPr>
            <w:r>
              <w:t>Bước thực hiện</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22DFA4" w14:textId="77777777" w:rsidR="00941E80" w:rsidRPr="002020D6" w:rsidRDefault="00941E80" w:rsidP="00C76597">
            <w:pPr>
              <w:pStyle w:val="NormalIndent"/>
            </w:pPr>
            <w:r w:rsidRPr="002020D6">
              <w:t>Người thực hiện</w:t>
            </w:r>
          </w:p>
        </w:tc>
        <w:tc>
          <w:tcPr>
            <w:tcW w:w="47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BEA9489" w14:textId="77777777" w:rsidR="00941E80" w:rsidRPr="002020D6" w:rsidRDefault="00941E80" w:rsidP="00C76597">
            <w:pPr>
              <w:pStyle w:val="NormalIndent"/>
            </w:pPr>
            <w:r>
              <w:t>Mô tả</w:t>
            </w:r>
          </w:p>
        </w:tc>
      </w:tr>
      <w:tr w:rsidR="00941E80" w14:paraId="5EC9F529" w14:textId="77777777" w:rsidTr="00BB36A8">
        <w:trPr>
          <w:trHeight w:val="1443"/>
        </w:trPr>
        <w:tc>
          <w:tcPr>
            <w:tcW w:w="668" w:type="dxa"/>
          </w:tcPr>
          <w:p w14:paraId="6D510F0E" w14:textId="77777777" w:rsidR="00941E80" w:rsidRDefault="00941E80" w:rsidP="00C76597">
            <w:pPr>
              <w:pStyle w:val="NormalIndent"/>
            </w:pPr>
            <w:r>
              <w:t>1</w:t>
            </w:r>
          </w:p>
        </w:tc>
        <w:tc>
          <w:tcPr>
            <w:tcW w:w="2392" w:type="dxa"/>
          </w:tcPr>
          <w:p w14:paraId="59BB7150" w14:textId="77777777" w:rsidR="00941E80" w:rsidRPr="009D5313" w:rsidRDefault="00941E80" w:rsidP="00C76597">
            <w:pPr>
              <w:pStyle w:val="NormalIndent"/>
            </w:pPr>
            <w:r w:rsidRPr="009D5313">
              <w:t>Tra cứu ngân sách ngoài</w:t>
            </w:r>
          </w:p>
        </w:tc>
        <w:tc>
          <w:tcPr>
            <w:tcW w:w="1800" w:type="dxa"/>
          </w:tcPr>
          <w:p w14:paraId="06F6F331" w14:textId="77777777" w:rsidR="00941E80" w:rsidRDefault="00941E80" w:rsidP="00C76597">
            <w:pPr>
              <w:pStyle w:val="NormalIndent"/>
            </w:pPr>
            <w:r>
              <w:t>ASM</w:t>
            </w:r>
          </w:p>
        </w:tc>
        <w:tc>
          <w:tcPr>
            <w:tcW w:w="4770" w:type="dxa"/>
          </w:tcPr>
          <w:p w14:paraId="4ADC4C35" w14:textId="77777777" w:rsidR="00941E80" w:rsidRDefault="00941E80" w:rsidP="006608E5">
            <w:pPr>
              <w:autoSpaceDE w:val="0"/>
              <w:autoSpaceDN w:val="0"/>
              <w:adjustRightInd w:val="0"/>
              <w:spacing w:before="0" w:line="288" w:lineRule="auto"/>
              <w:ind w:left="0"/>
            </w:pPr>
            <w:r>
              <w:t>Điều kiện tìm kiếm:</w:t>
            </w:r>
          </w:p>
          <w:p w14:paraId="006469F2" w14:textId="77777777" w:rsidR="00941E80" w:rsidRDefault="00941E80" w:rsidP="00B72D23">
            <w:pPr>
              <w:pStyle w:val="ListParagraph"/>
              <w:numPr>
                <w:ilvl w:val="0"/>
                <w:numId w:val="36"/>
              </w:numPr>
              <w:autoSpaceDE w:val="0"/>
              <w:autoSpaceDN w:val="0"/>
              <w:adjustRightInd w:val="0"/>
              <w:spacing w:after="0" w:line="288" w:lineRule="auto"/>
            </w:pPr>
            <w:r>
              <w:t>Ngày tạo phiếu</w:t>
            </w:r>
          </w:p>
          <w:p w14:paraId="2741107A" w14:textId="77777777" w:rsidR="00941E80" w:rsidRDefault="00941E80" w:rsidP="00B72D23">
            <w:pPr>
              <w:pStyle w:val="ListParagraph"/>
              <w:numPr>
                <w:ilvl w:val="0"/>
                <w:numId w:val="36"/>
              </w:numPr>
              <w:autoSpaceDE w:val="0"/>
              <w:autoSpaceDN w:val="0"/>
              <w:adjustRightInd w:val="0"/>
              <w:spacing w:after="0" w:line="288" w:lineRule="auto"/>
            </w:pPr>
            <w:r>
              <w:t>Loại phiếu: Phiếu thu/chi</w:t>
            </w:r>
          </w:p>
          <w:p w14:paraId="0621EE91" w14:textId="77777777" w:rsidR="00941E80" w:rsidRDefault="00941E80" w:rsidP="00B72D23">
            <w:pPr>
              <w:pStyle w:val="ListParagraph"/>
              <w:numPr>
                <w:ilvl w:val="0"/>
                <w:numId w:val="36"/>
              </w:numPr>
              <w:autoSpaceDE w:val="0"/>
              <w:autoSpaceDN w:val="0"/>
              <w:adjustRightInd w:val="0"/>
              <w:spacing w:after="0" w:line="288" w:lineRule="auto"/>
            </w:pPr>
            <w:r>
              <w:t>Số hóa đơn/chứng từ</w:t>
            </w:r>
          </w:p>
        </w:tc>
      </w:tr>
      <w:tr w:rsidR="00941E80" w14:paraId="0E0024E0" w14:textId="77777777" w:rsidTr="00BB36A8">
        <w:trPr>
          <w:trHeight w:val="1146"/>
        </w:trPr>
        <w:tc>
          <w:tcPr>
            <w:tcW w:w="668" w:type="dxa"/>
          </w:tcPr>
          <w:p w14:paraId="04CF007D" w14:textId="77777777" w:rsidR="00941E80" w:rsidRDefault="00941E80" w:rsidP="00C76597">
            <w:pPr>
              <w:pStyle w:val="NormalIndent"/>
            </w:pPr>
            <w:r>
              <w:t>2</w:t>
            </w:r>
          </w:p>
        </w:tc>
        <w:tc>
          <w:tcPr>
            <w:tcW w:w="2392" w:type="dxa"/>
          </w:tcPr>
          <w:p w14:paraId="14525FAE" w14:textId="35BF2047" w:rsidR="00941E80" w:rsidRDefault="00B1675D" w:rsidP="00C76597">
            <w:pPr>
              <w:pStyle w:val="NormalIndent"/>
            </w:pPr>
            <w:r>
              <w:t>Phê duyệt phiếu tăng/giảm ngân sách ngoài</w:t>
            </w:r>
          </w:p>
        </w:tc>
        <w:tc>
          <w:tcPr>
            <w:tcW w:w="1800" w:type="dxa"/>
          </w:tcPr>
          <w:p w14:paraId="372D4664" w14:textId="77777777" w:rsidR="00941E80" w:rsidRDefault="00941E80" w:rsidP="00C76597">
            <w:pPr>
              <w:pStyle w:val="NormalIndent"/>
            </w:pPr>
            <w:r>
              <w:t>ASM</w:t>
            </w:r>
          </w:p>
        </w:tc>
        <w:tc>
          <w:tcPr>
            <w:tcW w:w="4770" w:type="dxa"/>
          </w:tcPr>
          <w:p w14:paraId="5EF23C4C" w14:textId="1D6A1BD6" w:rsidR="00941E80" w:rsidRDefault="00941E80" w:rsidP="00C76597">
            <w:pPr>
              <w:pStyle w:val="NormalIndent"/>
            </w:pPr>
            <w:r>
              <w:t>Xem bước (</w:t>
            </w:r>
            <w:r w:rsidR="00B1675D">
              <w:t>4</w:t>
            </w:r>
            <w:r>
              <w:t>) mục 3.4: Quy trình quản lý ngân sách</w:t>
            </w:r>
          </w:p>
        </w:tc>
      </w:tr>
    </w:tbl>
    <w:p w14:paraId="3693631E" w14:textId="77777777" w:rsidR="00941E80" w:rsidRDefault="00941E80" w:rsidP="00941E80">
      <w:pPr>
        <w:pStyle w:val="Heading5"/>
      </w:pPr>
      <w:r>
        <w:t>Ghi chú</w:t>
      </w:r>
    </w:p>
    <w:p w14:paraId="4F4E4326" w14:textId="77777777" w:rsidR="00941E80" w:rsidRDefault="00941E80" w:rsidP="00941E80">
      <w:r>
        <w:t>N/A.</w:t>
      </w:r>
    </w:p>
    <w:p w14:paraId="78C7D819" w14:textId="6182DF0F" w:rsidR="00DA56F0" w:rsidRDefault="00163CB3" w:rsidP="008B1DDA">
      <w:pPr>
        <w:pStyle w:val="Heading4"/>
      </w:pPr>
      <w:r>
        <w:t xml:space="preserve">Chức năng </w:t>
      </w:r>
      <w:r w:rsidR="00DA56F0">
        <w:t>xem báo cáo thống kê</w:t>
      </w:r>
    </w:p>
    <w:p w14:paraId="25BA33FD" w14:textId="77777777" w:rsidR="00DA56F0" w:rsidRDefault="00DA56F0" w:rsidP="00DA56F0">
      <w:pPr>
        <w:pStyle w:val="Heading5"/>
      </w:pPr>
      <w:r>
        <w:t>Diễn giải</w:t>
      </w:r>
    </w:p>
    <w:p w14:paraId="736942F4" w14:textId="77777777" w:rsidR="00DA56F0" w:rsidRDefault="00DA56F0" w:rsidP="00DA56F0">
      <w:r>
        <w:t>RSM được phép xem báo cáo thống kê tình hình kinh doanh tại miền:</w:t>
      </w:r>
    </w:p>
    <w:p w14:paraId="283A86E0" w14:textId="77777777" w:rsidR="00DA56F0" w:rsidRPr="00040002" w:rsidRDefault="00DA56F0" w:rsidP="00DA56F0">
      <w:pPr>
        <w:pStyle w:val="ListParagraph"/>
        <w:numPr>
          <w:ilvl w:val="0"/>
          <w:numId w:val="7"/>
        </w:numPr>
        <w:ind w:left="900"/>
      </w:pPr>
      <w:r>
        <w:t>Xem báo cáo thống kê kho, doanh số bán hàng …</w:t>
      </w:r>
    </w:p>
    <w:p w14:paraId="6854F925" w14:textId="77777777" w:rsidR="00DA56F0" w:rsidRDefault="00DA56F0" w:rsidP="00DA56F0">
      <w:pPr>
        <w:pStyle w:val="Heading5"/>
      </w:pPr>
      <w:r>
        <w:t>Quy trình</w:t>
      </w:r>
    </w:p>
    <w:p w14:paraId="1EE6DC02" w14:textId="56CDB3FA" w:rsidR="00DA56F0" w:rsidRPr="00040002" w:rsidRDefault="006608E5" w:rsidP="00AF5B69">
      <w:pPr>
        <w:jc w:val="center"/>
      </w:pPr>
      <w:r>
        <w:object w:dxaOrig="3502" w:dyaOrig="5272" w14:anchorId="6FDFE26A">
          <v:shape id="_x0000_i1069" type="#_x0000_t75" style="width:175.5pt;height:263.25pt" o:ole="">
            <v:imagedata r:id="rId102" o:title=""/>
          </v:shape>
          <o:OLEObject Type="Embed" ProgID="Visio.Drawing.11" ShapeID="_x0000_i1069" DrawAspect="Content" ObjectID="_1593959060" r:id="rId103"/>
        </w:object>
      </w:r>
    </w:p>
    <w:p w14:paraId="1992EADB" w14:textId="687F794E" w:rsidR="00DA56F0" w:rsidRDefault="00DA56F0" w:rsidP="00DA56F0">
      <w:pPr>
        <w:pStyle w:val="Heading5"/>
      </w:pPr>
      <w:r>
        <w:t xml:space="preserve">Mô </w:t>
      </w:r>
      <w:r w:rsidR="006608E5">
        <w:t>tả</w:t>
      </w:r>
    </w:p>
    <w:tbl>
      <w:tblPr>
        <w:tblStyle w:val="TableGrid"/>
        <w:tblW w:w="9630" w:type="dxa"/>
        <w:tblInd w:w="288" w:type="dxa"/>
        <w:tblLayout w:type="fixed"/>
        <w:tblLook w:val="04A0" w:firstRow="1" w:lastRow="0" w:firstColumn="1" w:lastColumn="0" w:noHBand="0" w:noVBand="1"/>
      </w:tblPr>
      <w:tblGrid>
        <w:gridCol w:w="668"/>
        <w:gridCol w:w="2482"/>
        <w:gridCol w:w="2070"/>
        <w:gridCol w:w="4410"/>
      </w:tblGrid>
      <w:tr w:rsidR="00DA56F0" w:rsidRPr="002020D6" w14:paraId="17FE1CD6" w14:textId="77777777" w:rsidTr="00001772">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4489AE4" w14:textId="77777777" w:rsidR="00DA56F0" w:rsidRPr="002020D6" w:rsidRDefault="00DA56F0" w:rsidP="00C76597">
            <w:pPr>
              <w:pStyle w:val="NormalIndent"/>
            </w:pPr>
            <w:r w:rsidRPr="002020D6">
              <w:t>TT</w:t>
            </w:r>
          </w:p>
        </w:tc>
        <w:tc>
          <w:tcPr>
            <w:tcW w:w="248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06AF3AB" w14:textId="77777777" w:rsidR="00DA56F0" w:rsidRPr="002020D6" w:rsidRDefault="00DA56F0"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212D4F8" w14:textId="77777777" w:rsidR="00DA56F0" w:rsidRPr="002020D6" w:rsidRDefault="00DA56F0" w:rsidP="00C76597">
            <w:pPr>
              <w:pStyle w:val="NormalIndent"/>
            </w:pPr>
            <w:r w:rsidRPr="002020D6">
              <w:t>Người thực hiện</w:t>
            </w:r>
          </w:p>
        </w:tc>
        <w:tc>
          <w:tcPr>
            <w:tcW w:w="44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780EC83" w14:textId="77777777" w:rsidR="00DA56F0" w:rsidRPr="002020D6" w:rsidRDefault="00DA56F0" w:rsidP="00C76597">
            <w:pPr>
              <w:pStyle w:val="NormalIndent"/>
            </w:pPr>
            <w:r>
              <w:t>Mô tả</w:t>
            </w:r>
          </w:p>
        </w:tc>
      </w:tr>
      <w:tr w:rsidR="00DA56F0" w14:paraId="1404C866" w14:textId="77777777" w:rsidTr="00001772">
        <w:tc>
          <w:tcPr>
            <w:tcW w:w="668" w:type="dxa"/>
          </w:tcPr>
          <w:p w14:paraId="0AA4ED8D" w14:textId="77777777" w:rsidR="00DA56F0" w:rsidRDefault="00DA56F0" w:rsidP="00C76597">
            <w:pPr>
              <w:pStyle w:val="NormalIndent"/>
            </w:pPr>
            <w:r>
              <w:t>1</w:t>
            </w:r>
          </w:p>
        </w:tc>
        <w:tc>
          <w:tcPr>
            <w:tcW w:w="2482" w:type="dxa"/>
          </w:tcPr>
          <w:p w14:paraId="7439E95A" w14:textId="77777777" w:rsidR="00DA56F0" w:rsidRDefault="00DA56F0" w:rsidP="00C76597">
            <w:pPr>
              <w:pStyle w:val="NormalIndent"/>
            </w:pPr>
            <w:r>
              <w:t xml:space="preserve">Xem báo cáo </w:t>
            </w:r>
          </w:p>
        </w:tc>
        <w:tc>
          <w:tcPr>
            <w:tcW w:w="2070" w:type="dxa"/>
          </w:tcPr>
          <w:p w14:paraId="6CBA0533" w14:textId="77777777" w:rsidR="00DA56F0" w:rsidRDefault="00DA56F0" w:rsidP="00C76597">
            <w:pPr>
              <w:pStyle w:val="NormalIndent"/>
            </w:pPr>
            <w:r>
              <w:t>RSM</w:t>
            </w:r>
          </w:p>
        </w:tc>
        <w:tc>
          <w:tcPr>
            <w:tcW w:w="4410" w:type="dxa"/>
          </w:tcPr>
          <w:p w14:paraId="376657C2" w14:textId="77777777" w:rsidR="00DA56F0" w:rsidRDefault="00DA56F0" w:rsidP="0028362B">
            <w:pPr>
              <w:autoSpaceDE w:val="0"/>
              <w:autoSpaceDN w:val="0"/>
              <w:adjustRightInd w:val="0"/>
              <w:spacing w:line="288" w:lineRule="auto"/>
              <w:ind w:left="0"/>
            </w:pPr>
            <w:r>
              <w:t xml:space="preserve"> RSM xem các báo cáo liên quan đến nghiệp vụ thực tế tại đơn vị mình quản lý:</w:t>
            </w:r>
          </w:p>
          <w:p w14:paraId="6C418C69" w14:textId="77777777" w:rsidR="00DA56F0" w:rsidRDefault="00DA56F0" w:rsidP="0028362B">
            <w:pPr>
              <w:pStyle w:val="ListParagraph"/>
              <w:numPr>
                <w:ilvl w:val="0"/>
                <w:numId w:val="7"/>
              </w:numPr>
              <w:autoSpaceDE w:val="0"/>
              <w:autoSpaceDN w:val="0"/>
              <w:adjustRightInd w:val="0"/>
              <w:spacing w:line="288" w:lineRule="auto"/>
            </w:pPr>
            <w:r>
              <w:lastRenderedPageBreak/>
              <w:t>Báo cáo giao dịch kho</w:t>
            </w:r>
          </w:p>
          <w:p w14:paraId="29B4774E" w14:textId="77777777" w:rsidR="00DA56F0" w:rsidRDefault="00DA56F0" w:rsidP="0028362B">
            <w:pPr>
              <w:pStyle w:val="ListParagraph"/>
              <w:numPr>
                <w:ilvl w:val="0"/>
                <w:numId w:val="7"/>
              </w:numPr>
              <w:autoSpaceDE w:val="0"/>
              <w:autoSpaceDN w:val="0"/>
              <w:adjustRightInd w:val="0"/>
              <w:spacing w:line="288" w:lineRule="auto"/>
            </w:pPr>
            <w:r>
              <w:t>Báo cáo đơn hàng</w:t>
            </w:r>
          </w:p>
          <w:p w14:paraId="0B51B931" w14:textId="77777777" w:rsidR="00DA56F0" w:rsidRDefault="00DA56F0" w:rsidP="0028362B">
            <w:pPr>
              <w:pStyle w:val="ListParagraph"/>
              <w:numPr>
                <w:ilvl w:val="0"/>
                <w:numId w:val="7"/>
              </w:numPr>
              <w:autoSpaceDE w:val="0"/>
              <w:autoSpaceDN w:val="0"/>
              <w:adjustRightInd w:val="0"/>
              <w:spacing w:line="288" w:lineRule="auto"/>
            </w:pPr>
            <w:r>
              <w:t xml:space="preserve">Báo cáo doanh số bán </w:t>
            </w:r>
          </w:p>
          <w:p w14:paraId="593A35B6" w14:textId="77777777" w:rsidR="00DA56F0" w:rsidRDefault="00DA56F0" w:rsidP="0028362B">
            <w:pPr>
              <w:pStyle w:val="ListParagraph"/>
              <w:numPr>
                <w:ilvl w:val="0"/>
                <w:numId w:val="7"/>
              </w:numPr>
              <w:autoSpaceDE w:val="0"/>
              <w:autoSpaceDN w:val="0"/>
              <w:adjustRightInd w:val="0"/>
              <w:spacing w:line="288" w:lineRule="auto"/>
            </w:pPr>
            <w:r>
              <w:t>Báo cáo doanh số mua hàng</w:t>
            </w:r>
          </w:p>
          <w:p w14:paraId="292B67B4" w14:textId="77777777" w:rsidR="00DA56F0" w:rsidRDefault="00DA56F0" w:rsidP="0028362B">
            <w:pPr>
              <w:pStyle w:val="ListParagraph"/>
              <w:numPr>
                <w:ilvl w:val="0"/>
                <w:numId w:val="7"/>
              </w:numPr>
              <w:autoSpaceDE w:val="0"/>
              <w:autoSpaceDN w:val="0"/>
              <w:adjustRightInd w:val="0"/>
              <w:spacing w:line="288" w:lineRule="auto"/>
            </w:pPr>
            <w:r>
              <w:t>Báo cáo thực hiện KPIs của nhân viên</w:t>
            </w:r>
          </w:p>
          <w:p w14:paraId="01361D0A" w14:textId="77777777" w:rsidR="00DA56F0" w:rsidRDefault="00DA56F0" w:rsidP="0028362B">
            <w:pPr>
              <w:pStyle w:val="ListParagraph"/>
              <w:numPr>
                <w:ilvl w:val="0"/>
                <w:numId w:val="7"/>
              </w:numPr>
              <w:autoSpaceDE w:val="0"/>
              <w:autoSpaceDN w:val="0"/>
              <w:adjustRightInd w:val="0"/>
              <w:spacing w:line="288" w:lineRule="auto"/>
            </w:pPr>
            <w:r>
              <w:t>…</w:t>
            </w:r>
          </w:p>
        </w:tc>
      </w:tr>
    </w:tbl>
    <w:p w14:paraId="166CCC6E" w14:textId="77777777" w:rsidR="00DA56F0" w:rsidRDefault="00DA56F0" w:rsidP="00DA56F0">
      <w:pPr>
        <w:pStyle w:val="Heading5"/>
      </w:pPr>
      <w:r>
        <w:lastRenderedPageBreak/>
        <w:t>Ghi chú</w:t>
      </w:r>
    </w:p>
    <w:p w14:paraId="4CCAEFCB" w14:textId="77777777" w:rsidR="00714D3F" w:rsidRPr="004540EE" w:rsidRDefault="00714D3F" w:rsidP="00714D3F">
      <w:bookmarkStart w:id="59" w:name="_Toc473035232"/>
      <w:r>
        <w:t>Danh sách báo cáo: Xem tại…</w:t>
      </w:r>
    </w:p>
    <w:p w14:paraId="7D5A60FA" w14:textId="04CB065C" w:rsidR="00D17412" w:rsidRDefault="00935B9A" w:rsidP="00D17412">
      <w:pPr>
        <w:pStyle w:val="Heading3"/>
      </w:pPr>
      <w:bookmarkStart w:id="60" w:name="_Toc520102893"/>
      <w:r>
        <w:t xml:space="preserve">Chức năng </w:t>
      </w:r>
      <w:r w:rsidR="00D17412">
        <w:t>cho ASM</w:t>
      </w:r>
      <w:bookmarkEnd w:id="60"/>
    </w:p>
    <w:p w14:paraId="0F441DBC" w14:textId="7BF2F6CF" w:rsidR="00E56DBF" w:rsidRDefault="00FD2DF6" w:rsidP="008B1DDA">
      <w:pPr>
        <w:pStyle w:val="Heading4"/>
      </w:pPr>
      <w:r>
        <w:t>Mô tả chung</w:t>
      </w:r>
    </w:p>
    <w:p w14:paraId="3F327504" w14:textId="7D2793EA" w:rsidR="00E56DBF" w:rsidRDefault="00E56DBF" w:rsidP="00E56DBF">
      <w:pPr>
        <w:pStyle w:val="Heading5"/>
      </w:pPr>
      <w:r>
        <w:t>Diễn giải</w:t>
      </w:r>
    </w:p>
    <w:p w14:paraId="498DD5CE" w14:textId="3C6604B4" w:rsidR="00EF3D2C" w:rsidRPr="00EF3D2C" w:rsidRDefault="00EF3D2C" w:rsidP="00531FC8">
      <w:pPr>
        <w:ind w:left="0"/>
      </w:pPr>
      <w:r>
        <w:t>Công việc ASM</w:t>
      </w:r>
      <w:r w:rsidR="00BA7007">
        <w:t xml:space="preserve"> thực hiện</w:t>
      </w:r>
      <w:r>
        <w:t>:</w:t>
      </w:r>
    </w:p>
    <w:p w14:paraId="1E3015D5" w14:textId="77777777" w:rsidR="00743CDD" w:rsidRPr="00EF3D2C" w:rsidRDefault="00743CDD" w:rsidP="00EF3D2C">
      <w:pPr>
        <w:pStyle w:val="ListParagraph"/>
        <w:numPr>
          <w:ilvl w:val="0"/>
          <w:numId w:val="7"/>
        </w:numPr>
        <w:rPr>
          <w:color w:val="000000"/>
          <w:szCs w:val="24"/>
        </w:rPr>
      </w:pPr>
      <w:r w:rsidRPr="00EF3D2C">
        <w:rPr>
          <w:color w:val="000000"/>
          <w:szCs w:val="24"/>
        </w:rPr>
        <w:t>Giám sát nhân viên.</w:t>
      </w:r>
    </w:p>
    <w:p w14:paraId="35C24D31" w14:textId="77777777" w:rsidR="00743CDD" w:rsidRPr="00EF3D2C" w:rsidRDefault="00743CDD" w:rsidP="00EF3D2C">
      <w:pPr>
        <w:pStyle w:val="ListParagraph"/>
        <w:numPr>
          <w:ilvl w:val="0"/>
          <w:numId w:val="7"/>
        </w:numPr>
        <w:rPr>
          <w:color w:val="000000"/>
          <w:szCs w:val="24"/>
        </w:rPr>
      </w:pPr>
      <w:r w:rsidRPr="00EF3D2C">
        <w:rPr>
          <w:color w:val="000000"/>
          <w:szCs w:val="24"/>
        </w:rPr>
        <w:t>Tra cứu danh mục: Khách hàng, sản phẩm, đơn vị, nhân viên, chương trình khuyến mãi, chương trình trưng bày &amp; tích lũy, hình ảnh khách hàng.</w:t>
      </w:r>
    </w:p>
    <w:p w14:paraId="7A182F35" w14:textId="1868D185" w:rsidR="00743CDD" w:rsidRDefault="00743CDD" w:rsidP="00EF3D2C">
      <w:pPr>
        <w:pStyle w:val="ListParagraph"/>
        <w:numPr>
          <w:ilvl w:val="0"/>
          <w:numId w:val="7"/>
        </w:numPr>
        <w:rPr>
          <w:color w:val="000000"/>
          <w:szCs w:val="24"/>
        </w:rPr>
      </w:pPr>
      <w:r w:rsidRPr="00EF3D2C">
        <w:rPr>
          <w:color w:val="000000"/>
          <w:szCs w:val="24"/>
        </w:rPr>
        <w:t xml:space="preserve">Phân bổ chỉ tiêu KPIs cho </w:t>
      </w:r>
      <w:r w:rsidR="00F27B66">
        <w:rPr>
          <w:color w:val="000000"/>
          <w:szCs w:val="24"/>
        </w:rPr>
        <w:t>NVBH, GSBH</w:t>
      </w:r>
      <w:r w:rsidR="00C9674F">
        <w:rPr>
          <w:color w:val="000000"/>
          <w:szCs w:val="24"/>
        </w:rPr>
        <w:t>, NPP</w:t>
      </w:r>
      <w:r w:rsidR="00D446BF">
        <w:rPr>
          <w:color w:val="000000"/>
          <w:szCs w:val="24"/>
        </w:rPr>
        <w:t xml:space="preserve"> và khách hàng</w:t>
      </w:r>
      <w:r w:rsidRPr="00EF3D2C">
        <w:rPr>
          <w:color w:val="000000"/>
          <w:szCs w:val="24"/>
        </w:rPr>
        <w:t>.</w:t>
      </w:r>
    </w:p>
    <w:p w14:paraId="7A1D387B" w14:textId="5058591A" w:rsidR="009D63E1" w:rsidRPr="00001DDB" w:rsidRDefault="009D63E1" w:rsidP="00EF3D2C">
      <w:pPr>
        <w:pStyle w:val="ListParagraph"/>
        <w:numPr>
          <w:ilvl w:val="0"/>
          <w:numId w:val="7"/>
        </w:numPr>
        <w:rPr>
          <w:color w:val="000000"/>
          <w:szCs w:val="24"/>
        </w:rPr>
      </w:pPr>
      <w:r w:rsidRPr="00001DDB">
        <w:rPr>
          <w:color w:val="000000"/>
          <w:szCs w:val="24"/>
        </w:rPr>
        <w:t xml:space="preserve">Giao kế hoạch </w:t>
      </w:r>
      <w:r w:rsidR="0021463E" w:rsidRPr="00001DDB">
        <w:rPr>
          <w:color w:val="000000"/>
          <w:szCs w:val="24"/>
        </w:rPr>
        <w:t>(bán ra, mua vào)</w:t>
      </w:r>
      <w:r w:rsidRPr="00001DDB">
        <w:rPr>
          <w:color w:val="000000"/>
          <w:szCs w:val="24"/>
        </w:rPr>
        <w:t xml:space="preserve"> cho NPP.</w:t>
      </w:r>
    </w:p>
    <w:p w14:paraId="23F69647" w14:textId="77777777" w:rsidR="00F53335" w:rsidRPr="00001DDB" w:rsidRDefault="00F53335" w:rsidP="00F53335">
      <w:pPr>
        <w:pStyle w:val="ListParagraph"/>
        <w:numPr>
          <w:ilvl w:val="0"/>
          <w:numId w:val="7"/>
        </w:numPr>
      </w:pPr>
      <w:r w:rsidRPr="00001DDB">
        <w:rPr>
          <w:color w:val="000000"/>
          <w:szCs w:val="24"/>
        </w:rPr>
        <w:t>Duyệt kiểm kê kho NPP</w:t>
      </w:r>
      <w:r w:rsidRPr="00001DDB">
        <w:t>.</w:t>
      </w:r>
    </w:p>
    <w:p w14:paraId="45EFF018" w14:textId="77777777" w:rsidR="00F53335" w:rsidRPr="00EF3D2C" w:rsidRDefault="00F53335" w:rsidP="00F53335">
      <w:pPr>
        <w:pStyle w:val="ListParagraph"/>
        <w:numPr>
          <w:ilvl w:val="0"/>
          <w:numId w:val="7"/>
        </w:numPr>
      </w:pPr>
      <w:r w:rsidRPr="00EF3D2C">
        <w:rPr>
          <w:color w:val="000000"/>
          <w:szCs w:val="24"/>
        </w:rPr>
        <w:t>Xác nhận đơn mua hàng của NPP</w:t>
      </w:r>
      <w:r>
        <w:rPr>
          <w:color w:val="000000"/>
          <w:szCs w:val="24"/>
        </w:rPr>
        <w:t>.</w:t>
      </w:r>
    </w:p>
    <w:p w14:paraId="556C570B" w14:textId="77777777" w:rsidR="00743CDD" w:rsidRPr="00EF3D2C" w:rsidRDefault="00743CDD" w:rsidP="00EF3D2C">
      <w:pPr>
        <w:pStyle w:val="ListParagraph"/>
        <w:numPr>
          <w:ilvl w:val="0"/>
          <w:numId w:val="7"/>
        </w:numPr>
        <w:rPr>
          <w:color w:val="000000"/>
          <w:szCs w:val="24"/>
        </w:rPr>
      </w:pPr>
      <w:r w:rsidRPr="00EF3D2C">
        <w:rPr>
          <w:color w:val="000000"/>
          <w:szCs w:val="24"/>
        </w:rPr>
        <w:t>Quản lý ghi chú.</w:t>
      </w:r>
    </w:p>
    <w:p w14:paraId="38542D0B" w14:textId="77777777" w:rsidR="00743CDD" w:rsidRPr="00EF3D2C" w:rsidRDefault="00743CDD" w:rsidP="00EF3D2C">
      <w:pPr>
        <w:pStyle w:val="ListParagraph"/>
        <w:numPr>
          <w:ilvl w:val="0"/>
          <w:numId w:val="7"/>
        </w:numPr>
        <w:rPr>
          <w:color w:val="000000"/>
          <w:szCs w:val="24"/>
        </w:rPr>
      </w:pPr>
      <w:r w:rsidRPr="00EF3D2C">
        <w:rPr>
          <w:color w:val="000000"/>
          <w:szCs w:val="24"/>
        </w:rPr>
        <w:t>Xem báo cáo thống kê.</w:t>
      </w:r>
    </w:p>
    <w:p w14:paraId="5121C64C" w14:textId="6930E67F" w:rsidR="00E56DBF" w:rsidRDefault="00E56DBF" w:rsidP="00E56DBF">
      <w:pPr>
        <w:pStyle w:val="Heading5"/>
      </w:pPr>
      <w:r>
        <w:lastRenderedPageBreak/>
        <w:t>Quy trình</w:t>
      </w:r>
    </w:p>
    <w:p w14:paraId="0F474A4A" w14:textId="7CC51720" w:rsidR="00D17412" w:rsidRDefault="00951FB1" w:rsidP="004273AD">
      <w:pPr>
        <w:ind w:left="0"/>
      </w:pPr>
      <w:r>
        <w:object w:dxaOrig="15469" w:dyaOrig="8734" w14:anchorId="3CA50B67">
          <v:shape id="_x0000_i1070" type="#_x0000_t75" style="width:477.75pt;height:270pt" o:ole="">
            <v:imagedata r:id="rId104" o:title=""/>
          </v:shape>
          <o:OLEObject Type="Embed" ProgID="Visio.Drawing.11" ShapeID="_x0000_i1070" DrawAspect="Content" ObjectID="_1593959061" r:id="rId105"/>
        </w:object>
      </w:r>
    </w:p>
    <w:p w14:paraId="0DF4C5C1" w14:textId="153E6D8D" w:rsidR="00E56DBF" w:rsidRDefault="00237982" w:rsidP="00E56DBF">
      <w:pPr>
        <w:pStyle w:val="Heading5"/>
      </w:pPr>
      <w:r>
        <w:t>Mô tả</w:t>
      </w:r>
    </w:p>
    <w:tbl>
      <w:tblPr>
        <w:tblStyle w:val="TableGrid"/>
        <w:tblW w:w="9630" w:type="dxa"/>
        <w:tblInd w:w="288" w:type="dxa"/>
        <w:tblLayout w:type="fixed"/>
        <w:tblLook w:val="04A0" w:firstRow="1" w:lastRow="0" w:firstColumn="1" w:lastColumn="0" w:noHBand="0" w:noVBand="1"/>
      </w:tblPr>
      <w:tblGrid>
        <w:gridCol w:w="540"/>
        <w:gridCol w:w="3194"/>
        <w:gridCol w:w="5896"/>
      </w:tblGrid>
      <w:tr w:rsidR="00237982" w:rsidRPr="002020D6" w14:paraId="48E02AA6" w14:textId="77777777" w:rsidTr="00951FB1">
        <w:trPr>
          <w:trHeight w:val="273"/>
          <w:tblHeader/>
        </w:trPr>
        <w:tc>
          <w:tcPr>
            <w:tcW w:w="5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BCF4057" w14:textId="77777777" w:rsidR="00237982" w:rsidRPr="002020D6" w:rsidRDefault="00237982" w:rsidP="00C76597">
            <w:pPr>
              <w:pStyle w:val="NormalIndent"/>
            </w:pPr>
            <w:r w:rsidRPr="002020D6">
              <w:t>TT</w:t>
            </w:r>
          </w:p>
        </w:tc>
        <w:tc>
          <w:tcPr>
            <w:tcW w:w="319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8E4052C" w14:textId="77777777" w:rsidR="00237982" w:rsidRPr="002020D6" w:rsidRDefault="00237982" w:rsidP="00C76597">
            <w:pPr>
              <w:pStyle w:val="NormalIndent"/>
            </w:pPr>
            <w:r>
              <w:t>Bước thực hiện</w:t>
            </w:r>
          </w:p>
        </w:tc>
        <w:tc>
          <w:tcPr>
            <w:tcW w:w="58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40E6FB4" w14:textId="77777777" w:rsidR="00237982" w:rsidRPr="002020D6" w:rsidRDefault="00237982" w:rsidP="00C76597">
            <w:pPr>
              <w:pStyle w:val="NormalIndent"/>
            </w:pPr>
            <w:r>
              <w:t>Mô tả</w:t>
            </w:r>
          </w:p>
        </w:tc>
      </w:tr>
      <w:tr w:rsidR="00AA0323" w14:paraId="179E191C" w14:textId="77777777" w:rsidTr="00951FB1">
        <w:tc>
          <w:tcPr>
            <w:tcW w:w="540" w:type="dxa"/>
          </w:tcPr>
          <w:p w14:paraId="5AD10F79" w14:textId="77777777" w:rsidR="00AA0323" w:rsidRDefault="00AA0323" w:rsidP="00C76597">
            <w:pPr>
              <w:pStyle w:val="NormalIndent"/>
              <w:numPr>
                <w:ilvl w:val="0"/>
                <w:numId w:val="29"/>
              </w:numPr>
            </w:pPr>
          </w:p>
        </w:tc>
        <w:tc>
          <w:tcPr>
            <w:tcW w:w="3194" w:type="dxa"/>
          </w:tcPr>
          <w:p w14:paraId="214B87C0" w14:textId="216DD998" w:rsidR="00AA0323" w:rsidRDefault="00AA0323" w:rsidP="00C76597">
            <w:pPr>
              <w:pStyle w:val="NormalIndent"/>
            </w:pPr>
            <w:r w:rsidRPr="006B4D04">
              <w:t>Giám sát nhân viên.</w:t>
            </w:r>
          </w:p>
        </w:tc>
        <w:tc>
          <w:tcPr>
            <w:tcW w:w="5896" w:type="dxa"/>
          </w:tcPr>
          <w:p w14:paraId="42A6E4A3" w14:textId="69B0B0C0" w:rsidR="00AA0323" w:rsidRDefault="00AA0323" w:rsidP="000133B6">
            <w:pPr>
              <w:widowControl/>
              <w:autoSpaceDE w:val="0"/>
              <w:autoSpaceDN w:val="0"/>
              <w:adjustRightInd w:val="0"/>
              <w:spacing w:before="0" w:line="288" w:lineRule="auto"/>
              <w:ind w:left="0"/>
            </w:pPr>
            <w:r>
              <w:t>Giám sát vị trí các nhân viên sử dụng MTB, xem lộ trình tuyến bán hàng của NVBH trên nền bản đồ.</w:t>
            </w:r>
          </w:p>
        </w:tc>
      </w:tr>
      <w:tr w:rsidR="00AA0323" w14:paraId="7FA9E652" w14:textId="77777777" w:rsidTr="00951FB1">
        <w:tc>
          <w:tcPr>
            <w:tcW w:w="540" w:type="dxa"/>
          </w:tcPr>
          <w:p w14:paraId="2735FD1F" w14:textId="77777777" w:rsidR="00AA0323" w:rsidRPr="000554C9" w:rsidRDefault="00AA0323" w:rsidP="00C76597">
            <w:pPr>
              <w:pStyle w:val="NormalIndent"/>
              <w:numPr>
                <w:ilvl w:val="0"/>
                <w:numId w:val="29"/>
              </w:numPr>
            </w:pPr>
          </w:p>
        </w:tc>
        <w:tc>
          <w:tcPr>
            <w:tcW w:w="3194" w:type="dxa"/>
          </w:tcPr>
          <w:p w14:paraId="5D3C5FB5" w14:textId="0E4165E1" w:rsidR="00AA0323" w:rsidRDefault="00AA0323" w:rsidP="00C76597">
            <w:pPr>
              <w:pStyle w:val="NormalIndent"/>
            </w:pPr>
            <w:r w:rsidRPr="006B4D04">
              <w:t xml:space="preserve">Tra cứu danh mục. </w:t>
            </w:r>
          </w:p>
        </w:tc>
        <w:tc>
          <w:tcPr>
            <w:tcW w:w="5896" w:type="dxa"/>
          </w:tcPr>
          <w:p w14:paraId="3A79B474" w14:textId="77777777" w:rsidR="00AA0323" w:rsidRDefault="00AA0323" w:rsidP="000133B6">
            <w:pPr>
              <w:widowControl/>
              <w:autoSpaceDE w:val="0"/>
              <w:autoSpaceDN w:val="0"/>
              <w:adjustRightInd w:val="0"/>
              <w:spacing w:before="0" w:line="288" w:lineRule="auto"/>
              <w:ind w:left="0"/>
            </w:pPr>
            <w:r>
              <w:t>RSM được quyền tra cứu dữ liệu nền trong hệ thống:</w:t>
            </w:r>
          </w:p>
          <w:p w14:paraId="6A0CA5E6" w14:textId="77777777" w:rsidR="00AA0323" w:rsidRDefault="00AA0323" w:rsidP="000133B6">
            <w:pPr>
              <w:pStyle w:val="TableBullet1"/>
              <w:spacing w:after="0"/>
            </w:pPr>
            <w:r>
              <w:t>Đơn vị và nhân viên</w:t>
            </w:r>
          </w:p>
          <w:p w14:paraId="024547A5" w14:textId="77777777" w:rsidR="00AA0323" w:rsidRDefault="00AA0323" w:rsidP="000133B6">
            <w:pPr>
              <w:pStyle w:val="TableBullet1"/>
              <w:spacing w:after="0"/>
            </w:pPr>
            <w:r>
              <w:t>Khách hàng</w:t>
            </w:r>
          </w:p>
          <w:p w14:paraId="36DA2550" w14:textId="77777777" w:rsidR="00AA0323" w:rsidRDefault="00AA0323" w:rsidP="000133B6">
            <w:pPr>
              <w:pStyle w:val="TableBullet1"/>
              <w:spacing w:after="0"/>
            </w:pPr>
            <w:r>
              <w:t>Sản phẩm</w:t>
            </w:r>
          </w:p>
          <w:p w14:paraId="69D63385" w14:textId="77777777" w:rsidR="00AA0323" w:rsidRDefault="00AA0323" w:rsidP="000133B6">
            <w:pPr>
              <w:pStyle w:val="TableBullet1"/>
              <w:spacing w:after="0"/>
            </w:pPr>
            <w:r>
              <w:t>Hình ảnh khách hàng</w:t>
            </w:r>
          </w:p>
          <w:p w14:paraId="0AC9ED86" w14:textId="598374C5" w:rsidR="00AA0323" w:rsidRDefault="00AA0323" w:rsidP="000133B6">
            <w:pPr>
              <w:pStyle w:val="TableBullet1"/>
              <w:spacing w:after="0"/>
            </w:pPr>
            <w:r>
              <w:t>Chương trình  khuyếnmãi, trưng bày &amp; tích lũy</w:t>
            </w:r>
          </w:p>
        </w:tc>
      </w:tr>
      <w:tr w:rsidR="00237982" w14:paraId="10449D57" w14:textId="77777777" w:rsidTr="00951FB1">
        <w:tc>
          <w:tcPr>
            <w:tcW w:w="540" w:type="dxa"/>
          </w:tcPr>
          <w:p w14:paraId="7039D5DB" w14:textId="77777777" w:rsidR="00237982" w:rsidRPr="000554C9" w:rsidRDefault="00237982" w:rsidP="00C76597">
            <w:pPr>
              <w:pStyle w:val="NormalIndent"/>
              <w:numPr>
                <w:ilvl w:val="0"/>
                <w:numId w:val="29"/>
              </w:numPr>
            </w:pPr>
          </w:p>
        </w:tc>
        <w:tc>
          <w:tcPr>
            <w:tcW w:w="3194" w:type="dxa"/>
          </w:tcPr>
          <w:p w14:paraId="75CE29FE" w14:textId="47559CB5" w:rsidR="00237982" w:rsidRDefault="00237982" w:rsidP="00C76597">
            <w:pPr>
              <w:pStyle w:val="NormalIndent"/>
            </w:pPr>
            <w:r w:rsidRPr="006B4D04">
              <w:t xml:space="preserve">Phân bổ chỉ tiêu KPIs cho </w:t>
            </w:r>
            <w:r w:rsidR="003141C6">
              <w:t xml:space="preserve">NVBH, </w:t>
            </w:r>
            <w:r>
              <w:t>GSBH</w:t>
            </w:r>
            <w:r w:rsidR="00413407">
              <w:t>, NPP, khách hàng</w:t>
            </w:r>
            <w:r w:rsidRPr="006B4D04">
              <w:t>.</w:t>
            </w:r>
          </w:p>
        </w:tc>
        <w:tc>
          <w:tcPr>
            <w:tcW w:w="5896" w:type="dxa"/>
          </w:tcPr>
          <w:p w14:paraId="6A031AFF" w14:textId="00FA15CB" w:rsidR="002D3303" w:rsidRDefault="002D3303" w:rsidP="000133B6">
            <w:pPr>
              <w:spacing w:before="0"/>
              <w:ind w:left="0"/>
            </w:pPr>
            <w:r>
              <w:t>Cho phép ASM phân bổ chỉ tiêu</w:t>
            </w:r>
            <w:r w:rsidR="00413407">
              <w:t xml:space="preserve"> theo tháng</w:t>
            </w:r>
            <w:r>
              <w:t xml:space="preserve"> cho NVBH, GSBH và NPP:</w:t>
            </w:r>
          </w:p>
          <w:p w14:paraId="142F8E9E" w14:textId="77777777" w:rsidR="002D3303" w:rsidRDefault="002D3303" w:rsidP="000133B6">
            <w:pPr>
              <w:pStyle w:val="TableBullet1"/>
              <w:spacing w:after="0"/>
            </w:pPr>
            <w:r>
              <w:t>Chỉ tiêu doanh số Sale-Out cho NVBH, GSBH.</w:t>
            </w:r>
          </w:p>
          <w:p w14:paraId="7F7EFF0A" w14:textId="77777777" w:rsidR="002D3303" w:rsidRDefault="002D3303" w:rsidP="000133B6">
            <w:pPr>
              <w:pStyle w:val="TableBullet1"/>
              <w:spacing w:after="0"/>
            </w:pPr>
            <w:r>
              <w:t>Chỉ tiêu doanh số sản phẩm trọng tâm Sale-Out cho NVBH, GSBH.</w:t>
            </w:r>
          </w:p>
          <w:p w14:paraId="46C32455" w14:textId="77777777" w:rsidR="00237982" w:rsidRDefault="002D3303" w:rsidP="000133B6">
            <w:pPr>
              <w:pStyle w:val="TableBullet1"/>
              <w:spacing w:after="0"/>
            </w:pPr>
            <w:r>
              <w:t>Chỉ tiêu doanh số Sale-In cho NPP.</w:t>
            </w:r>
          </w:p>
          <w:p w14:paraId="5888B996" w14:textId="2F674D59" w:rsidR="00413407" w:rsidRDefault="00413407" w:rsidP="000133B6">
            <w:pPr>
              <w:pStyle w:val="TableBullet1"/>
              <w:spacing w:after="0"/>
            </w:pPr>
            <w:r>
              <w:t>Chỉ tiêu doanh số mua hàng cho khách hàng.</w:t>
            </w:r>
          </w:p>
        </w:tc>
      </w:tr>
      <w:tr w:rsidR="003F2D92" w14:paraId="53B1E824" w14:textId="77777777" w:rsidTr="00951FB1">
        <w:tc>
          <w:tcPr>
            <w:tcW w:w="540" w:type="dxa"/>
          </w:tcPr>
          <w:p w14:paraId="775581D2" w14:textId="77777777" w:rsidR="003F2D92" w:rsidRPr="000554C9" w:rsidRDefault="003F2D92" w:rsidP="00C76597">
            <w:pPr>
              <w:pStyle w:val="NormalIndent"/>
              <w:numPr>
                <w:ilvl w:val="0"/>
                <w:numId w:val="29"/>
              </w:numPr>
            </w:pPr>
          </w:p>
        </w:tc>
        <w:tc>
          <w:tcPr>
            <w:tcW w:w="3194" w:type="dxa"/>
          </w:tcPr>
          <w:p w14:paraId="26623FD7" w14:textId="05BE882F" w:rsidR="003F2D92" w:rsidRPr="006B4D04" w:rsidRDefault="002F4904" w:rsidP="00C76597">
            <w:pPr>
              <w:pStyle w:val="NormalIndent"/>
            </w:pPr>
            <w:r>
              <w:t>Giao kế hoạch cho NPP</w:t>
            </w:r>
          </w:p>
        </w:tc>
        <w:tc>
          <w:tcPr>
            <w:tcW w:w="5896" w:type="dxa"/>
          </w:tcPr>
          <w:p w14:paraId="5EC4D521" w14:textId="4AE0512A" w:rsidR="003F2D92" w:rsidRDefault="002F4904" w:rsidP="003F2D92">
            <w:pPr>
              <w:spacing w:before="0"/>
              <w:ind w:left="0"/>
            </w:pPr>
            <w:r>
              <w:t xml:space="preserve">ASM phân bổ kế hoạch </w:t>
            </w:r>
            <w:r w:rsidR="0021463E">
              <w:t xml:space="preserve">mua vào, bán ra </w:t>
            </w:r>
            <w:r>
              <w:t>cho NPP:</w:t>
            </w:r>
          </w:p>
          <w:p w14:paraId="6EB7994E" w14:textId="7DEAC67F" w:rsidR="002F4904" w:rsidRDefault="002F4904" w:rsidP="002F4904">
            <w:pPr>
              <w:pStyle w:val="TableBullet1"/>
            </w:pPr>
            <w:r>
              <w:t>Theo sản lượng</w:t>
            </w:r>
            <w:r w:rsidR="009D743D">
              <w:t>: Chi tiết theo từng SKUs.</w:t>
            </w:r>
          </w:p>
          <w:p w14:paraId="2237D9F9" w14:textId="59C4A41A" w:rsidR="005A79CA" w:rsidRDefault="002F4904" w:rsidP="005A79CA">
            <w:pPr>
              <w:pStyle w:val="TableBullet1"/>
            </w:pPr>
            <w:r>
              <w:t>Theo doanh số tổng</w:t>
            </w:r>
            <w:r w:rsidR="00B84BEF">
              <w:t>.</w:t>
            </w:r>
          </w:p>
        </w:tc>
      </w:tr>
      <w:tr w:rsidR="00237982" w14:paraId="1A4A7542" w14:textId="77777777" w:rsidTr="00951FB1">
        <w:tc>
          <w:tcPr>
            <w:tcW w:w="540" w:type="dxa"/>
          </w:tcPr>
          <w:p w14:paraId="2738042D" w14:textId="14812805" w:rsidR="00237982" w:rsidRPr="000554C9" w:rsidRDefault="00237982" w:rsidP="00C76597">
            <w:pPr>
              <w:pStyle w:val="NormalIndent"/>
              <w:numPr>
                <w:ilvl w:val="0"/>
                <w:numId w:val="29"/>
              </w:numPr>
            </w:pPr>
          </w:p>
        </w:tc>
        <w:tc>
          <w:tcPr>
            <w:tcW w:w="3194" w:type="dxa"/>
          </w:tcPr>
          <w:p w14:paraId="2B04E779" w14:textId="31E4356B" w:rsidR="00237982" w:rsidRDefault="00237982" w:rsidP="00C76597">
            <w:pPr>
              <w:pStyle w:val="NormalIndent"/>
            </w:pPr>
            <w:r w:rsidRPr="006B4D04">
              <w:t>Duyệt kiểm kê kho NPP.</w:t>
            </w:r>
          </w:p>
        </w:tc>
        <w:tc>
          <w:tcPr>
            <w:tcW w:w="5896" w:type="dxa"/>
          </w:tcPr>
          <w:p w14:paraId="4BD3E023" w14:textId="4DB131D6" w:rsidR="00237982" w:rsidRDefault="00BE2DF5" w:rsidP="000133B6">
            <w:pPr>
              <w:autoSpaceDE w:val="0"/>
              <w:autoSpaceDN w:val="0"/>
              <w:adjustRightInd w:val="0"/>
              <w:spacing w:before="0" w:line="288" w:lineRule="auto"/>
              <w:ind w:left="0"/>
            </w:pPr>
            <w:r>
              <w:t>Chức năng cho phép ASM duyệt các đợt kiểm kê tại NPP</w:t>
            </w:r>
          </w:p>
        </w:tc>
      </w:tr>
      <w:tr w:rsidR="00237982" w14:paraId="2C10083F" w14:textId="77777777" w:rsidTr="00951FB1">
        <w:tc>
          <w:tcPr>
            <w:tcW w:w="540" w:type="dxa"/>
          </w:tcPr>
          <w:p w14:paraId="71C658A8" w14:textId="77777777" w:rsidR="00237982" w:rsidRPr="000554C9" w:rsidRDefault="00237982" w:rsidP="00C76597">
            <w:pPr>
              <w:pStyle w:val="NormalIndent"/>
              <w:numPr>
                <w:ilvl w:val="0"/>
                <w:numId w:val="29"/>
              </w:numPr>
            </w:pPr>
          </w:p>
        </w:tc>
        <w:tc>
          <w:tcPr>
            <w:tcW w:w="3194" w:type="dxa"/>
          </w:tcPr>
          <w:p w14:paraId="61440730" w14:textId="630E3B9A" w:rsidR="00237982" w:rsidRDefault="00237982" w:rsidP="00C76597">
            <w:pPr>
              <w:pStyle w:val="NormalIndent"/>
            </w:pPr>
            <w:r>
              <w:t>Giao việc &amp; thông báo</w:t>
            </w:r>
          </w:p>
        </w:tc>
        <w:tc>
          <w:tcPr>
            <w:tcW w:w="5896" w:type="dxa"/>
          </w:tcPr>
          <w:p w14:paraId="3B50F692" w14:textId="03F045F5" w:rsidR="00237982" w:rsidRDefault="00232FA9" w:rsidP="000133B6">
            <w:pPr>
              <w:autoSpaceDE w:val="0"/>
              <w:autoSpaceDN w:val="0"/>
              <w:adjustRightInd w:val="0"/>
              <w:spacing w:before="0" w:line="288" w:lineRule="auto"/>
              <w:ind w:left="0"/>
            </w:pPr>
            <w:r>
              <w:t>Giao việc cho cấp dưới hoặc tạo các thông báo công cộng cần truyền thông trong phạm vi NPP/Khu vực.</w:t>
            </w:r>
          </w:p>
        </w:tc>
      </w:tr>
      <w:tr w:rsidR="00237982" w14:paraId="6EF88810" w14:textId="77777777" w:rsidTr="00951FB1">
        <w:tc>
          <w:tcPr>
            <w:tcW w:w="540" w:type="dxa"/>
          </w:tcPr>
          <w:p w14:paraId="6B0770A7" w14:textId="77777777" w:rsidR="00237982" w:rsidRPr="000554C9" w:rsidRDefault="00237982" w:rsidP="00C76597">
            <w:pPr>
              <w:pStyle w:val="NormalIndent"/>
              <w:numPr>
                <w:ilvl w:val="0"/>
                <w:numId w:val="29"/>
              </w:numPr>
            </w:pPr>
          </w:p>
        </w:tc>
        <w:tc>
          <w:tcPr>
            <w:tcW w:w="3194" w:type="dxa"/>
          </w:tcPr>
          <w:p w14:paraId="17799C59" w14:textId="4F2337E3" w:rsidR="00237982" w:rsidRDefault="00237982" w:rsidP="00C76597">
            <w:pPr>
              <w:pStyle w:val="NormalIndent"/>
            </w:pPr>
            <w:r>
              <w:t>Phê duyệt điều chỉnh kho NPP</w:t>
            </w:r>
          </w:p>
        </w:tc>
        <w:tc>
          <w:tcPr>
            <w:tcW w:w="5896" w:type="dxa"/>
          </w:tcPr>
          <w:p w14:paraId="6E6D3789" w14:textId="59C1B414" w:rsidR="00237982" w:rsidRDefault="000B704A" w:rsidP="00C76597">
            <w:pPr>
              <w:pStyle w:val="TableBody"/>
            </w:pPr>
            <w:r>
              <w:t>Chức năng cho phép ASM quyệt các giao dịch điều chỉnh kho tại NPP.</w:t>
            </w:r>
          </w:p>
        </w:tc>
      </w:tr>
      <w:tr w:rsidR="00237982" w14:paraId="6E8B2B69" w14:textId="77777777" w:rsidTr="00951FB1">
        <w:tc>
          <w:tcPr>
            <w:tcW w:w="540" w:type="dxa"/>
          </w:tcPr>
          <w:p w14:paraId="2FFA6B65" w14:textId="77777777" w:rsidR="00237982" w:rsidRPr="000554C9" w:rsidRDefault="00237982" w:rsidP="00C76597">
            <w:pPr>
              <w:pStyle w:val="NormalIndent"/>
              <w:numPr>
                <w:ilvl w:val="0"/>
                <w:numId w:val="29"/>
              </w:numPr>
            </w:pPr>
          </w:p>
        </w:tc>
        <w:tc>
          <w:tcPr>
            <w:tcW w:w="3194" w:type="dxa"/>
          </w:tcPr>
          <w:p w14:paraId="34F6DDC7" w14:textId="105F47E8" w:rsidR="00237982" w:rsidRDefault="00EE4E9B" w:rsidP="00C76597">
            <w:pPr>
              <w:pStyle w:val="NormalIndent"/>
            </w:pPr>
            <w:r>
              <w:t>Quản lý ngân sách tại NPP</w:t>
            </w:r>
          </w:p>
        </w:tc>
        <w:tc>
          <w:tcPr>
            <w:tcW w:w="5896" w:type="dxa"/>
          </w:tcPr>
          <w:p w14:paraId="32565232" w14:textId="77777777" w:rsidR="00EE4E9B" w:rsidRDefault="000B704A" w:rsidP="00C76597">
            <w:pPr>
              <w:pStyle w:val="TableBody"/>
            </w:pPr>
            <w:r>
              <w:t>Chức năng cho phép ASM</w:t>
            </w:r>
          </w:p>
          <w:p w14:paraId="26951C9B" w14:textId="1B3CE776" w:rsidR="00EE4E9B" w:rsidRDefault="00EE4E9B" w:rsidP="00EE4E9B">
            <w:pPr>
              <w:pStyle w:val="TableBullet1"/>
            </w:pPr>
            <w:r>
              <w:t>Nhập ngân sách kế hoạch tháng cho NPP.</w:t>
            </w:r>
          </w:p>
          <w:p w14:paraId="0A72BB61" w14:textId="5B9DBDC4" w:rsidR="00237982" w:rsidRDefault="00EE4E9B" w:rsidP="00EE4E9B">
            <w:pPr>
              <w:pStyle w:val="TableBullet1"/>
            </w:pPr>
            <w:r>
              <w:t>T</w:t>
            </w:r>
            <w:r w:rsidR="000B704A">
              <w:t>ạo các gia</w:t>
            </w:r>
            <w:r w:rsidR="00B53E3F">
              <w:t>o dịch tăng/giảm ngân sách ngoài</w:t>
            </w:r>
            <w:r w:rsidR="000B704A">
              <w:t xml:space="preserve"> tại NPP</w:t>
            </w:r>
            <w:r w:rsidR="00670C1F">
              <w:t xml:space="preserve"> </w:t>
            </w:r>
            <w:r w:rsidR="00670C1F">
              <w:sym w:font="Wingdings" w:char="F0E0"/>
            </w:r>
            <w:r w:rsidR="00670C1F">
              <w:t xml:space="preserve"> Các giao dịch này cần RSM duyệt</w:t>
            </w:r>
            <w:r w:rsidR="000B704A">
              <w:t>.</w:t>
            </w:r>
          </w:p>
        </w:tc>
      </w:tr>
      <w:tr w:rsidR="00237982" w14:paraId="72E0C221" w14:textId="77777777" w:rsidTr="00951FB1">
        <w:tc>
          <w:tcPr>
            <w:tcW w:w="540" w:type="dxa"/>
          </w:tcPr>
          <w:p w14:paraId="393CFB71" w14:textId="77777777" w:rsidR="00237982" w:rsidRPr="000554C9" w:rsidRDefault="00237982" w:rsidP="00C76597">
            <w:pPr>
              <w:pStyle w:val="NormalIndent"/>
              <w:numPr>
                <w:ilvl w:val="0"/>
                <w:numId w:val="29"/>
              </w:numPr>
            </w:pPr>
          </w:p>
        </w:tc>
        <w:tc>
          <w:tcPr>
            <w:tcW w:w="3194" w:type="dxa"/>
          </w:tcPr>
          <w:p w14:paraId="7386E5E7" w14:textId="1E33F06C" w:rsidR="00237982" w:rsidRDefault="00237982" w:rsidP="00C76597">
            <w:pPr>
              <w:pStyle w:val="NormalIndent"/>
            </w:pPr>
            <w:r>
              <w:t>Xem báo cáo thống kê</w:t>
            </w:r>
          </w:p>
        </w:tc>
        <w:tc>
          <w:tcPr>
            <w:tcW w:w="5896" w:type="dxa"/>
          </w:tcPr>
          <w:p w14:paraId="3478E334" w14:textId="039F8782" w:rsidR="00B42204" w:rsidRDefault="00B42204" w:rsidP="00B42204">
            <w:pPr>
              <w:widowControl/>
              <w:autoSpaceDE w:val="0"/>
              <w:autoSpaceDN w:val="0"/>
              <w:adjustRightInd w:val="0"/>
              <w:spacing w:before="0" w:line="288" w:lineRule="auto"/>
              <w:ind w:left="0"/>
            </w:pPr>
            <w:r>
              <w:t>ASM xem các báo cáo thống kê liên quan đến tình hình bán hàng trong khu vực mình quản lý:</w:t>
            </w:r>
          </w:p>
          <w:p w14:paraId="1CB0FFB5" w14:textId="77777777" w:rsidR="00B42204" w:rsidRDefault="00B42204" w:rsidP="00B42204">
            <w:pPr>
              <w:pStyle w:val="ListParagraph"/>
              <w:numPr>
                <w:ilvl w:val="0"/>
                <w:numId w:val="7"/>
              </w:numPr>
              <w:autoSpaceDE w:val="0"/>
              <w:autoSpaceDN w:val="0"/>
              <w:adjustRightInd w:val="0"/>
              <w:spacing w:after="0" w:line="288" w:lineRule="auto"/>
            </w:pPr>
            <w:r>
              <w:t>Tồn kho của NPP</w:t>
            </w:r>
          </w:p>
          <w:p w14:paraId="4D4E96F9" w14:textId="77777777" w:rsidR="00B42204" w:rsidRDefault="00B42204" w:rsidP="00B42204">
            <w:pPr>
              <w:pStyle w:val="ListParagraph"/>
              <w:numPr>
                <w:ilvl w:val="0"/>
                <w:numId w:val="7"/>
              </w:numPr>
              <w:autoSpaceDE w:val="0"/>
              <w:autoSpaceDN w:val="0"/>
              <w:adjustRightInd w:val="0"/>
              <w:spacing w:after="0" w:line="288" w:lineRule="auto"/>
            </w:pPr>
            <w:r>
              <w:t>Doanh số bán của NVBH</w:t>
            </w:r>
          </w:p>
          <w:p w14:paraId="5B02AE97" w14:textId="77777777" w:rsidR="00B42204" w:rsidRDefault="00B42204" w:rsidP="00B42204">
            <w:pPr>
              <w:pStyle w:val="ListParagraph"/>
              <w:numPr>
                <w:ilvl w:val="0"/>
                <w:numId w:val="7"/>
              </w:numPr>
              <w:autoSpaceDE w:val="0"/>
              <w:autoSpaceDN w:val="0"/>
              <w:adjustRightInd w:val="0"/>
              <w:spacing w:after="0" w:line="288" w:lineRule="auto"/>
            </w:pPr>
            <w:r>
              <w:t>Sản lượng bán của NVBH</w:t>
            </w:r>
          </w:p>
          <w:p w14:paraId="10F0B26C" w14:textId="77777777" w:rsidR="00B42204" w:rsidRDefault="00B42204" w:rsidP="00B42204">
            <w:pPr>
              <w:pStyle w:val="ListParagraph"/>
              <w:numPr>
                <w:ilvl w:val="0"/>
                <w:numId w:val="7"/>
              </w:numPr>
              <w:autoSpaceDE w:val="0"/>
              <w:autoSpaceDN w:val="0"/>
              <w:adjustRightInd w:val="0"/>
              <w:spacing w:after="0" w:line="288" w:lineRule="auto"/>
            </w:pPr>
            <w:r>
              <w:t>Tiến độ thực hiện chỉ tiêu bán hàng được phân bổ</w:t>
            </w:r>
          </w:p>
          <w:p w14:paraId="34E93D48" w14:textId="7CF98B5C" w:rsidR="00237982" w:rsidRDefault="00B42204" w:rsidP="00C76597">
            <w:pPr>
              <w:pStyle w:val="TableBody"/>
            </w:pPr>
            <w:r>
              <w:t>…</w:t>
            </w:r>
          </w:p>
        </w:tc>
      </w:tr>
    </w:tbl>
    <w:p w14:paraId="2B97D2B5" w14:textId="356CBD81" w:rsidR="00E56DBF" w:rsidRDefault="00E56DBF" w:rsidP="00E56DBF">
      <w:pPr>
        <w:pStyle w:val="Heading5"/>
      </w:pPr>
      <w:r>
        <w:t>Ghi chú</w:t>
      </w:r>
    </w:p>
    <w:p w14:paraId="07A0858C" w14:textId="13342602" w:rsidR="00AD4A51" w:rsidRDefault="00B0186B" w:rsidP="008B1DDA">
      <w:pPr>
        <w:pStyle w:val="Heading4"/>
      </w:pPr>
      <w:r>
        <w:t xml:space="preserve">Chức năng </w:t>
      </w:r>
      <w:r w:rsidR="00AD4A51">
        <w:t>giám sát nhân viên</w:t>
      </w:r>
    </w:p>
    <w:p w14:paraId="342FF30C" w14:textId="77777777" w:rsidR="00AD4A51" w:rsidRDefault="00AD4A51" w:rsidP="00AD4A51">
      <w:pPr>
        <w:pStyle w:val="Heading5"/>
      </w:pPr>
      <w:r>
        <w:t>Diễn giải</w:t>
      </w:r>
    </w:p>
    <w:p w14:paraId="2E8BED20" w14:textId="3EB0BC0E" w:rsidR="00AD4A51" w:rsidRDefault="00C255D9" w:rsidP="00AD4A51">
      <w:r>
        <w:t>ASM</w:t>
      </w:r>
      <w:r w:rsidR="00AD4A51">
        <w:t xml:space="preserve"> xem vị trí hiện tại ngoài thị trường của các nh</w:t>
      </w:r>
      <w:r>
        <w:t xml:space="preserve">ân viên sử dụng MTB (NVBH, </w:t>
      </w:r>
      <w:r w:rsidR="00F67891">
        <w:t>GSBH</w:t>
      </w:r>
      <w:r w:rsidR="00AD4A51">
        <w:t>). Các thông tin giám sát</w:t>
      </w:r>
    </w:p>
    <w:p w14:paraId="4914AF54" w14:textId="77777777" w:rsidR="00AD4A51" w:rsidRDefault="00AD4A51" w:rsidP="005D27C5">
      <w:pPr>
        <w:pStyle w:val="Bullet1"/>
      </w:pPr>
      <w:r>
        <w:t>Vị trí hiện tại của nhân viên, % pin của MTB, tín hiệu mạng MTB đang kết nối là 3G hay Wifi , cường độ mạng là Mạnh/ Trung bình/ Yếu</w:t>
      </w:r>
    </w:p>
    <w:p w14:paraId="39970707" w14:textId="77777777" w:rsidR="00AD4A51" w:rsidRDefault="00AD4A51" w:rsidP="005D27C5">
      <w:pPr>
        <w:pStyle w:val="Bullet1"/>
      </w:pPr>
      <w:r>
        <w:t>Doanh số kế hoạch, thực hiện, tiến độ theo ngày, tháng</w:t>
      </w:r>
    </w:p>
    <w:p w14:paraId="71F56564" w14:textId="77777777" w:rsidR="00AD4A51" w:rsidRDefault="00AD4A51" w:rsidP="005D27C5">
      <w:pPr>
        <w:pStyle w:val="Bullet1"/>
      </w:pPr>
      <w:r>
        <w:t>Lộ trình đi tuyến trong ngày của nhân viên vẽ trên bản đồ: vị trí các khách hàng sẽ thể hiện trên bản đồ, phân biệt trạng thái ghé thăm theo màu</w:t>
      </w:r>
    </w:p>
    <w:p w14:paraId="6E3FA2F7" w14:textId="77777777" w:rsidR="00AD4A51" w:rsidRDefault="00AD4A51" w:rsidP="005D27C5">
      <w:pPr>
        <w:pStyle w:val="Bullet2"/>
      </w:pPr>
      <w:r>
        <w:t>Xanh lá cây: những khách hàng trong tuyến nhưng NVBH chưa ghé thăm</w:t>
      </w:r>
    </w:p>
    <w:p w14:paraId="1A5BBE77" w14:textId="77777777" w:rsidR="00AD4A51" w:rsidRDefault="00AD4A51" w:rsidP="005D27C5">
      <w:pPr>
        <w:pStyle w:val="Bullet2"/>
      </w:pPr>
      <w:r>
        <w:t>Xanh dương: những khách hàng trong tuyến và NVBH đã ghé thăm + khách hàng có đặt hàng</w:t>
      </w:r>
    </w:p>
    <w:p w14:paraId="4CA6A1E3" w14:textId="77777777" w:rsidR="00AD4A51" w:rsidRDefault="00AD4A51" w:rsidP="005D27C5">
      <w:pPr>
        <w:pStyle w:val="Bullet2"/>
      </w:pPr>
      <w:r>
        <w:t>Đỏ: những khách hàng trong tuyến và NVBH đã ghé thăm + khách hàng không có đặt hàng</w:t>
      </w:r>
    </w:p>
    <w:p w14:paraId="2F9D6652" w14:textId="77777777" w:rsidR="00AD4A51" w:rsidRDefault="00AD4A51" w:rsidP="005D27C5">
      <w:pPr>
        <w:pStyle w:val="Bullet2"/>
      </w:pPr>
      <w:r>
        <w:t>Cam: khách hàng mà NVBH đang ghé thăm</w:t>
      </w:r>
    </w:p>
    <w:p w14:paraId="446B1DFF" w14:textId="77777777" w:rsidR="00AD4A51" w:rsidRDefault="00AD4A51" w:rsidP="005D27C5">
      <w:pPr>
        <w:pStyle w:val="Bullet2"/>
      </w:pPr>
      <w:r>
        <w:t xml:space="preserve">Vàng: khách hàng ngoài tuyến mà NVBH đã ghé thăm trong ngày </w:t>
      </w:r>
    </w:p>
    <w:p w14:paraId="5C6AA10B" w14:textId="77777777" w:rsidR="00AD4A51" w:rsidRDefault="00AD4A51" w:rsidP="00AD4A51">
      <w:pPr>
        <w:pStyle w:val="Heading5"/>
      </w:pPr>
      <w:r>
        <w:lastRenderedPageBreak/>
        <w:t>Quy trình</w:t>
      </w:r>
    </w:p>
    <w:p w14:paraId="01B101EF" w14:textId="23CDF1D7" w:rsidR="00AD4A51" w:rsidRPr="007335BB" w:rsidRDefault="008C767B" w:rsidP="00AD4A51">
      <w:pPr>
        <w:jc w:val="center"/>
      </w:pPr>
      <w:r w:rsidRPr="00427AF9">
        <w:rPr>
          <w:szCs w:val="24"/>
        </w:rPr>
        <w:object w:dxaOrig="5715" w:dyaOrig="5779" w14:anchorId="4D20A634">
          <v:shape id="_x0000_i1071" type="#_x0000_t75" style="width:276pt;height:276.75pt" o:ole="">
            <v:imagedata r:id="rId106" o:title=""/>
          </v:shape>
          <o:OLEObject Type="Embed" ProgID="Visio.Drawing.11" ShapeID="_x0000_i1071" DrawAspect="Content" ObjectID="_1593959062" r:id="rId107"/>
        </w:object>
      </w:r>
    </w:p>
    <w:p w14:paraId="7EA3E69E" w14:textId="2EC3779C" w:rsidR="00AD4A51" w:rsidRDefault="00AD4A51" w:rsidP="00AD4A51">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2430"/>
        <w:gridCol w:w="3780"/>
      </w:tblGrid>
      <w:tr w:rsidR="00AD4A51" w:rsidRPr="00191EEF" w14:paraId="1B081BA9"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0D32F76" w14:textId="77777777" w:rsidR="00AD4A51" w:rsidRPr="002020D6" w:rsidRDefault="00AD4A51"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0D0C091" w14:textId="77777777" w:rsidR="00AD4A51" w:rsidRPr="002020D6" w:rsidRDefault="00AD4A51" w:rsidP="00C76597">
            <w:pPr>
              <w:pStyle w:val="NormalIndent"/>
            </w:pPr>
            <w:r>
              <w:t>Bước thực hiện</w:t>
            </w:r>
          </w:p>
        </w:tc>
        <w:tc>
          <w:tcPr>
            <w:tcW w:w="24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37880E0" w14:textId="77777777" w:rsidR="00AD4A51" w:rsidRPr="002020D6" w:rsidRDefault="00AD4A51"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0F4D124" w14:textId="77777777" w:rsidR="00AD4A51" w:rsidRPr="002020D6" w:rsidRDefault="00AD4A51" w:rsidP="00C76597">
            <w:pPr>
              <w:pStyle w:val="NormalIndent"/>
            </w:pPr>
            <w:r>
              <w:t>Mô tả</w:t>
            </w:r>
          </w:p>
        </w:tc>
      </w:tr>
      <w:tr w:rsidR="008D470A" w14:paraId="449E3E2A" w14:textId="77777777" w:rsidTr="00951FB1">
        <w:tc>
          <w:tcPr>
            <w:tcW w:w="668" w:type="dxa"/>
          </w:tcPr>
          <w:p w14:paraId="2119E41C" w14:textId="77777777" w:rsidR="008D470A" w:rsidRDefault="008D470A" w:rsidP="00C76597">
            <w:pPr>
              <w:pStyle w:val="NormalIndent"/>
            </w:pPr>
            <w:r>
              <w:t>1</w:t>
            </w:r>
          </w:p>
        </w:tc>
        <w:tc>
          <w:tcPr>
            <w:tcW w:w="2752" w:type="dxa"/>
          </w:tcPr>
          <w:p w14:paraId="7950C51C" w14:textId="77777777" w:rsidR="008D470A" w:rsidRDefault="008D470A" w:rsidP="00C76597">
            <w:pPr>
              <w:pStyle w:val="NormalIndent"/>
            </w:pPr>
            <w:r>
              <w:t>Xem vị trí nhân viên</w:t>
            </w:r>
          </w:p>
        </w:tc>
        <w:tc>
          <w:tcPr>
            <w:tcW w:w="2430" w:type="dxa"/>
          </w:tcPr>
          <w:p w14:paraId="2AA6B331" w14:textId="62CBB9F7" w:rsidR="008D470A" w:rsidRDefault="008D470A" w:rsidP="00C76597">
            <w:pPr>
              <w:pStyle w:val="NormalIndent"/>
            </w:pPr>
            <w:r w:rsidRPr="004A1357">
              <w:t>ASM</w:t>
            </w:r>
          </w:p>
        </w:tc>
        <w:tc>
          <w:tcPr>
            <w:tcW w:w="3780" w:type="dxa"/>
          </w:tcPr>
          <w:p w14:paraId="5835278E" w14:textId="0D41A151" w:rsidR="008D470A" w:rsidRDefault="008D470A" w:rsidP="008D470A">
            <w:pPr>
              <w:widowControl/>
              <w:autoSpaceDE w:val="0"/>
              <w:autoSpaceDN w:val="0"/>
              <w:adjustRightInd w:val="0"/>
              <w:spacing w:before="0" w:line="288" w:lineRule="auto"/>
              <w:ind w:left="0"/>
            </w:pPr>
            <w:r>
              <w:t>ASM có thể xem vị trí các nhân viên sử dụng MTB. Thông tin giám sát:</w:t>
            </w:r>
          </w:p>
          <w:p w14:paraId="0A3B5ABD" w14:textId="77777777" w:rsidR="008D470A" w:rsidRDefault="008D470A" w:rsidP="006644C2">
            <w:pPr>
              <w:pStyle w:val="TableBullet1"/>
            </w:pPr>
            <w:r>
              <w:t xml:space="preserve">Vị trí hiện tại của nhân viên (đang bán hàng ở khách hàng nào? Địa chỉ nào?), </w:t>
            </w:r>
          </w:p>
          <w:p w14:paraId="2214CA92" w14:textId="77777777" w:rsidR="008D470A" w:rsidRDefault="008D470A" w:rsidP="006644C2">
            <w:pPr>
              <w:pStyle w:val="TableBullet1"/>
            </w:pPr>
            <w:r>
              <w:t>% pin của MTB</w:t>
            </w:r>
          </w:p>
          <w:p w14:paraId="12AC0893" w14:textId="77777777" w:rsidR="008D470A" w:rsidRDefault="008D470A" w:rsidP="006644C2">
            <w:pPr>
              <w:pStyle w:val="TableBullet1"/>
            </w:pPr>
            <w:r>
              <w:t>Tín hiệu mạng MTB đang kết nối là 3G hay Wifi , cường độ mạng là Mạnh/ Trung bình/ Yếu</w:t>
            </w:r>
          </w:p>
          <w:p w14:paraId="6CD1B874" w14:textId="77777777" w:rsidR="008D470A" w:rsidRDefault="008D470A" w:rsidP="006644C2">
            <w:pPr>
              <w:pStyle w:val="TableBullet1"/>
            </w:pPr>
            <w:r>
              <w:t>Doanh số kế hoạch, doanh số thực hiện, tiến độ thực hiện doanh số trong ngày/ tháng</w:t>
            </w:r>
          </w:p>
        </w:tc>
      </w:tr>
    </w:tbl>
    <w:p w14:paraId="0BC2A2F7" w14:textId="77777777" w:rsidR="00E41098" w:rsidRDefault="00E41098">
      <w:r>
        <w:br w:type="page"/>
      </w:r>
    </w:p>
    <w:tbl>
      <w:tblPr>
        <w:tblStyle w:val="TableGrid"/>
        <w:tblW w:w="9630" w:type="dxa"/>
        <w:tblInd w:w="288" w:type="dxa"/>
        <w:tblLayout w:type="fixed"/>
        <w:tblLook w:val="04A0" w:firstRow="1" w:lastRow="0" w:firstColumn="1" w:lastColumn="0" w:noHBand="0" w:noVBand="1"/>
      </w:tblPr>
      <w:tblGrid>
        <w:gridCol w:w="668"/>
        <w:gridCol w:w="2752"/>
        <w:gridCol w:w="2430"/>
        <w:gridCol w:w="3780"/>
      </w:tblGrid>
      <w:tr w:rsidR="008D470A" w14:paraId="44665F08" w14:textId="77777777" w:rsidTr="00951FB1">
        <w:tc>
          <w:tcPr>
            <w:tcW w:w="668" w:type="dxa"/>
          </w:tcPr>
          <w:p w14:paraId="05C3AD33" w14:textId="52FE95B8" w:rsidR="008D470A" w:rsidRDefault="008D470A" w:rsidP="00C76597">
            <w:pPr>
              <w:pStyle w:val="NormalIndent"/>
            </w:pPr>
            <w:r>
              <w:lastRenderedPageBreak/>
              <w:t>2</w:t>
            </w:r>
          </w:p>
        </w:tc>
        <w:tc>
          <w:tcPr>
            <w:tcW w:w="2752" w:type="dxa"/>
          </w:tcPr>
          <w:p w14:paraId="3ED82C22" w14:textId="77777777" w:rsidR="008D470A" w:rsidRDefault="008D470A" w:rsidP="00C76597">
            <w:pPr>
              <w:pStyle w:val="NormalIndent"/>
            </w:pPr>
            <w:r>
              <w:t>Xem lộ trình tuyến NVBH trên bản đồ</w:t>
            </w:r>
          </w:p>
        </w:tc>
        <w:tc>
          <w:tcPr>
            <w:tcW w:w="2430" w:type="dxa"/>
          </w:tcPr>
          <w:p w14:paraId="0621ED72" w14:textId="68A7A262" w:rsidR="008D470A" w:rsidRDefault="008D470A" w:rsidP="00C76597">
            <w:pPr>
              <w:pStyle w:val="NormalIndent"/>
            </w:pPr>
            <w:r w:rsidRPr="004A1357">
              <w:t>ASM</w:t>
            </w:r>
          </w:p>
        </w:tc>
        <w:tc>
          <w:tcPr>
            <w:tcW w:w="3780" w:type="dxa"/>
          </w:tcPr>
          <w:p w14:paraId="5E9EE0C4" w14:textId="77777777" w:rsidR="008D470A" w:rsidRDefault="008D470A" w:rsidP="008D470A">
            <w:pPr>
              <w:ind w:left="0"/>
            </w:pPr>
            <w:r>
              <w:t>Lộ trình đi tuyến trong ngày của nhân viên thể hiện trên nền bản đồ: các khách hàng trong tuyến hiển thị thành các marker trên bản đồ, phân biệt trạng thái ghé thăm theo màu:</w:t>
            </w:r>
          </w:p>
          <w:p w14:paraId="10219B71" w14:textId="77777777" w:rsidR="008D470A" w:rsidRDefault="008D470A" w:rsidP="006644C2">
            <w:pPr>
              <w:pStyle w:val="TableBullet1"/>
            </w:pPr>
            <w:r>
              <w:t>Xanh lá cây: những khách hàng trong tuyến nhưng NVBH chưa ghé thăm</w:t>
            </w:r>
          </w:p>
          <w:p w14:paraId="74550887" w14:textId="77777777" w:rsidR="008D470A" w:rsidRDefault="008D470A" w:rsidP="006644C2">
            <w:pPr>
              <w:pStyle w:val="TableBullet1"/>
            </w:pPr>
            <w:r>
              <w:t>Xanh dương: những khách hàng trong tuyến và NVBH đã ghé thăm + khách hàng có đặt hàng</w:t>
            </w:r>
          </w:p>
          <w:p w14:paraId="7D351202" w14:textId="77777777" w:rsidR="008D470A" w:rsidRDefault="008D470A" w:rsidP="006644C2">
            <w:pPr>
              <w:pStyle w:val="TableBullet1"/>
            </w:pPr>
            <w:r>
              <w:t>Đỏ: những khách hàng trong tuyến và NVBH đã ghé thăm + khách hàng không có đặt hàng</w:t>
            </w:r>
          </w:p>
          <w:p w14:paraId="7800D760" w14:textId="77777777" w:rsidR="008D470A" w:rsidRDefault="008D470A" w:rsidP="006644C2">
            <w:pPr>
              <w:pStyle w:val="TableBullet1"/>
            </w:pPr>
            <w:r>
              <w:t>Cam: khách hàng mà NVBH đang ghé thăm</w:t>
            </w:r>
          </w:p>
          <w:p w14:paraId="5353796E" w14:textId="77777777" w:rsidR="008D470A" w:rsidRDefault="008D470A" w:rsidP="006644C2">
            <w:pPr>
              <w:pStyle w:val="TableBullet1"/>
            </w:pPr>
            <w:r>
              <w:t>Vàng: khách hàng ngoài tuyến mà NVBH đã ghé thăm trong ngày</w:t>
            </w:r>
          </w:p>
        </w:tc>
      </w:tr>
    </w:tbl>
    <w:p w14:paraId="29D653FA" w14:textId="75AD6222" w:rsidR="008D470A" w:rsidRDefault="008D470A" w:rsidP="008D470A">
      <w:pPr>
        <w:pStyle w:val="Heading5"/>
      </w:pPr>
      <w:r>
        <w:t>Ghi chú</w:t>
      </w:r>
    </w:p>
    <w:p w14:paraId="1E607676" w14:textId="179AA751" w:rsidR="008D470A" w:rsidRPr="008D470A" w:rsidRDefault="008D470A" w:rsidP="008D470A">
      <w:r>
        <w:t>N/A</w:t>
      </w:r>
    </w:p>
    <w:p w14:paraId="2658893A" w14:textId="190E9D05" w:rsidR="00AD4A51" w:rsidRDefault="00B0186B" w:rsidP="008B1DDA">
      <w:pPr>
        <w:pStyle w:val="Heading4"/>
      </w:pPr>
      <w:r>
        <w:t xml:space="preserve">Chức năng </w:t>
      </w:r>
      <w:r w:rsidR="00AD4A51">
        <w:t>tra cứu danh mục</w:t>
      </w:r>
    </w:p>
    <w:p w14:paraId="2D954F50" w14:textId="77777777" w:rsidR="00AD4A51" w:rsidRDefault="00AD4A51" w:rsidP="00AD4A51">
      <w:pPr>
        <w:pStyle w:val="Heading5"/>
      </w:pPr>
      <w:r>
        <w:t>Diễn giải</w:t>
      </w:r>
    </w:p>
    <w:p w14:paraId="5410705A" w14:textId="0B233D01" w:rsidR="00AD4A51" w:rsidRDefault="003F74B6" w:rsidP="00AD4A51">
      <w:pPr>
        <w:ind w:left="0" w:firstLine="360"/>
      </w:pPr>
      <w:r>
        <w:t xml:space="preserve">ASM </w:t>
      </w:r>
      <w:r w:rsidR="00AD4A51">
        <w:t>được phép tra cứu danh mục dữ liệu:</w:t>
      </w:r>
    </w:p>
    <w:p w14:paraId="15B300B1" w14:textId="77777777" w:rsidR="00AD4A51" w:rsidRDefault="00AD4A51" w:rsidP="006644C2">
      <w:pPr>
        <w:pStyle w:val="Bullet1"/>
      </w:pPr>
      <w:r>
        <w:t>Đơn vị và nhân viên</w:t>
      </w:r>
    </w:p>
    <w:p w14:paraId="0F2E5188" w14:textId="77777777" w:rsidR="00AD4A51" w:rsidRDefault="00AD4A51" w:rsidP="006644C2">
      <w:pPr>
        <w:pStyle w:val="Bullet1"/>
      </w:pPr>
      <w:r>
        <w:t>Khách hàng</w:t>
      </w:r>
    </w:p>
    <w:p w14:paraId="7EFA8FF7" w14:textId="77777777" w:rsidR="00AD4A51" w:rsidRDefault="00AD4A51" w:rsidP="006644C2">
      <w:pPr>
        <w:pStyle w:val="Bullet1"/>
      </w:pPr>
      <w:r>
        <w:t>Sản phẩm</w:t>
      </w:r>
    </w:p>
    <w:p w14:paraId="6D71F475" w14:textId="77777777" w:rsidR="00AD4A51" w:rsidRDefault="00AD4A51" w:rsidP="006644C2">
      <w:pPr>
        <w:pStyle w:val="Bullet1"/>
      </w:pPr>
      <w:r>
        <w:t>Hình ảnh khách hàng</w:t>
      </w:r>
    </w:p>
    <w:p w14:paraId="47BC24EA" w14:textId="77777777" w:rsidR="00AD4A51" w:rsidRPr="005760BD" w:rsidRDefault="00AD4A51" w:rsidP="006644C2">
      <w:pPr>
        <w:pStyle w:val="Bullet1"/>
      </w:pPr>
      <w:r>
        <w:t>Chương trình  khuyếnmãi, trưng bày &amp; tích lũy</w:t>
      </w:r>
    </w:p>
    <w:p w14:paraId="17E0FAF4" w14:textId="77777777" w:rsidR="00AD4A51" w:rsidRDefault="00AD4A51" w:rsidP="00AD4A51">
      <w:pPr>
        <w:pStyle w:val="Heading5"/>
      </w:pPr>
      <w:r>
        <w:lastRenderedPageBreak/>
        <w:t>Quy trình</w:t>
      </w:r>
    </w:p>
    <w:p w14:paraId="2D08233B" w14:textId="33CD83CD" w:rsidR="00AD4A51" w:rsidRPr="009A5AB5" w:rsidRDefault="00951FB1" w:rsidP="00AD4A51">
      <w:r w:rsidRPr="00427AF9">
        <w:rPr>
          <w:szCs w:val="24"/>
        </w:rPr>
        <w:object w:dxaOrig="10714" w:dyaOrig="5868" w14:anchorId="789502FC">
          <v:shape id="_x0000_i1072" type="#_x0000_t75" style="width:443.25pt;height:243pt" o:ole="">
            <v:imagedata r:id="rId108" o:title=""/>
          </v:shape>
          <o:OLEObject Type="Embed" ProgID="Visio.Drawing.11" ShapeID="_x0000_i1072" DrawAspect="Content" ObjectID="_1593959063" r:id="rId109"/>
        </w:object>
      </w:r>
    </w:p>
    <w:p w14:paraId="2C3C57F1" w14:textId="77777777" w:rsidR="00AD4A51" w:rsidRDefault="00AD4A51" w:rsidP="00AD4A51">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179"/>
        <w:gridCol w:w="2239"/>
        <w:gridCol w:w="3544"/>
      </w:tblGrid>
      <w:tr w:rsidR="00AD4A51" w:rsidRPr="002020D6" w14:paraId="2C60ABF3"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206734C" w14:textId="77777777" w:rsidR="00AD4A51" w:rsidRPr="002020D6" w:rsidRDefault="00AD4A51" w:rsidP="00C76597">
            <w:pPr>
              <w:pStyle w:val="NormalIndent"/>
            </w:pPr>
            <w:r w:rsidRPr="002020D6">
              <w:t>TT</w:t>
            </w:r>
          </w:p>
        </w:tc>
        <w:tc>
          <w:tcPr>
            <w:tcW w:w="31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C81EDAB" w14:textId="77777777" w:rsidR="00AD4A51" w:rsidRPr="002020D6" w:rsidRDefault="00AD4A51" w:rsidP="00C76597">
            <w:pPr>
              <w:pStyle w:val="NormalIndent"/>
            </w:pPr>
            <w:r>
              <w:t>Bước thực hiện</w:t>
            </w:r>
          </w:p>
        </w:tc>
        <w:tc>
          <w:tcPr>
            <w:tcW w:w="223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F87A8C3" w14:textId="77777777" w:rsidR="00AD4A51" w:rsidRPr="002020D6" w:rsidRDefault="00AD4A51" w:rsidP="00C76597">
            <w:pPr>
              <w:pStyle w:val="NormalIndent"/>
            </w:pPr>
            <w:r w:rsidRPr="002020D6">
              <w:t>Người thực hiện</w:t>
            </w:r>
          </w:p>
        </w:tc>
        <w:tc>
          <w:tcPr>
            <w:tcW w:w="35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262338F" w14:textId="77777777" w:rsidR="00AD4A51" w:rsidRPr="002020D6" w:rsidRDefault="00AD4A51" w:rsidP="00C76597">
            <w:pPr>
              <w:pStyle w:val="NormalIndent"/>
            </w:pPr>
            <w:r>
              <w:t>Mô tả</w:t>
            </w:r>
          </w:p>
        </w:tc>
      </w:tr>
      <w:tr w:rsidR="003F74B6" w14:paraId="74EE0533" w14:textId="77777777" w:rsidTr="00951FB1">
        <w:tc>
          <w:tcPr>
            <w:tcW w:w="668" w:type="dxa"/>
          </w:tcPr>
          <w:p w14:paraId="13B14932" w14:textId="77777777" w:rsidR="003F74B6" w:rsidRDefault="003F74B6" w:rsidP="00C76597">
            <w:pPr>
              <w:pStyle w:val="NormalIndent"/>
              <w:numPr>
                <w:ilvl w:val="0"/>
                <w:numId w:val="30"/>
              </w:numPr>
            </w:pPr>
          </w:p>
        </w:tc>
        <w:tc>
          <w:tcPr>
            <w:tcW w:w="3179" w:type="dxa"/>
          </w:tcPr>
          <w:p w14:paraId="1351B452" w14:textId="77777777" w:rsidR="003F74B6" w:rsidRDefault="003F74B6" w:rsidP="00C76597">
            <w:pPr>
              <w:pStyle w:val="NormalIndent"/>
            </w:pPr>
            <w:r>
              <w:t>Tra cứu đ</w:t>
            </w:r>
            <w:r w:rsidRPr="00A91B3D">
              <w:t>ơn vị và nhân viên</w:t>
            </w:r>
          </w:p>
        </w:tc>
        <w:tc>
          <w:tcPr>
            <w:tcW w:w="2239" w:type="dxa"/>
          </w:tcPr>
          <w:p w14:paraId="407F6742" w14:textId="317414AB" w:rsidR="003F74B6" w:rsidRDefault="003F74B6" w:rsidP="00C76597">
            <w:pPr>
              <w:pStyle w:val="NormalIndent"/>
            </w:pPr>
            <w:r w:rsidRPr="00C26B6B">
              <w:t>ASM</w:t>
            </w:r>
          </w:p>
        </w:tc>
        <w:tc>
          <w:tcPr>
            <w:tcW w:w="3544" w:type="dxa"/>
          </w:tcPr>
          <w:p w14:paraId="72A93507" w14:textId="52068CEA" w:rsidR="003F74B6" w:rsidRDefault="003F74B6" w:rsidP="003F74B6">
            <w:pPr>
              <w:widowControl/>
              <w:autoSpaceDE w:val="0"/>
              <w:autoSpaceDN w:val="0"/>
              <w:adjustRightInd w:val="0"/>
              <w:spacing w:before="0" w:line="288" w:lineRule="auto"/>
              <w:ind w:left="0"/>
            </w:pPr>
            <w:r>
              <w:t xml:space="preserve">ASM có thể tra cứu thông tin đơn vị/ nhân viên. </w:t>
            </w:r>
          </w:p>
          <w:p w14:paraId="60643684" w14:textId="77777777" w:rsidR="003F74B6" w:rsidRDefault="003F74B6" w:rsidP="003F74B6">
            <w:pPr>
              <w:widowControl/>
              <w:autoSpaceDE w:val="0"/>
              <w:autoSpaceDN w:val="0"/>
              <w:adjustRightInd w:val="0"/>
              <w:spacing w:before="0" w:line="288" w:lineRule="auto"/>
              <w:ind w:left="0"/>
            </w:pPr>
            <w:r>
              <w:t>Các tiêu chí tìm kiếm đơn vị:</w:t>
            </w:r>
          </w:p>
          <w:p w14:paraId="7F8C5239" w14:textId="77777777" w:rsidR="003F74B6" w:rsidRDefault="003F74B6" w:rsidP="003F74B6">
            <w:pPr>
              <w:pStyle w:val="ListParagraph"/>
              <w:numPr>
                <w:ilvl w:val="0"/>
                <w:numId w:val="7"/>
              </w:numPr>
              <w:autoSpaceDE w:val="0"/>
              <w:autoSpaceDN w:val="0"/>
              <w:adjustRightInd w:val="0"/>
              <w:spacing w:line="288" w:lineRule="auto"/>
            </w:pPr>
            <w:r>
              <w:t>Mã/ Tên đơn vị</w:t>
            </w:r>
          </w:p>
          <w:p w14:paraId="453B409B" w14:textId="77777777" w:rsidR="003F74B6" w:rsidRDefault="003F74B6" w:rsidP="003F74B6">
            <w:pPr>
              <w:widowControl/>
              <w:autoSpaceDE w:val="0"/>
              <w:autoSpaceDN w:val="0"/>
              <w:adjustRightInd w:val="0"/>
              <w:spacing w:before="0" w:line="288" w:lineRule="auto"/>
              <w:ind w:left="0"/>
            </w:pPr>
            <w:r>
              <w:t>Các tiêu chí tìm kiếm nhân viên:</w:t>
            </w:r>
          </w:p>
          <w:p w14:paraId="0D2A435E" w14:textId="77777777" w:rsidR="003F74B6" w:rsidRDefault="003F74B6" w:rsidP="003F74B6">
            <w:pPr>
              <w:pStyle w:val="ListParagraph"/>
              <w:numPr>
                <w:ilvl w:val="0"/>
                <w:numId w:val="7"/>
              </w:numPr>
              <w:autoSpaceDE w:val="0"/>
              <w:autoSpaceDN w:val="0"/>
              <w:adjustRightInd w:val="0"/>
              <w:spacing w:line="288" w:lineRule="auto"/>
            </w:pPr>
            <w:r>
              <w:t>Mã/ Tên/ SDT nhân viên</w:t>
            </w:r>
          </w:p>
          <w:p w14:paraId="29672472" w14:textId="154C1440" w:rsidR="003F74B6" w:rsidRDefault="003F74B6" w:rsidP="0023757A">
            <w:pPr>
              <w:pStyle w:val="ListParagraph"/>
              <w:numPr>
                <w:ilvl w:val="0"/>
                <w:numId w:val="7"/>
              </w:numPr>
              <w:autoSpaceDE w:val="0"/>
              <w:autoSpaceDN w:val="0"/>
              <w:adjustRightInd w:val="0"/>
              <w:spacing w:line="288" w:lineRule="auto"/>
            </w:pPr>
            <w:r>
              <w:t>NPP/ Khu vực</w:t>
            </w:r>
          </w:p>
        </w:tc>
      </w:tr>
      <w:tr w:rsidR="003F74B6" w14:paraId="5B6EA805" w14:textId="77777777" w:rsidTr="00951FB1">
        <w:tc>
          <w:tcPr>
            <w:tcW w:w="668" w:type="dxa"/>
          </w:tcPr>
          <w:p w14:paraId="6A4A62EC" w14:textId="77777777" w:rsidR="003F74B6" w:rsidRDefault="003F74B6" w:rsidP="00C76597">
            <w:pPr>
              <w:pStyle w:val="NormalIndent"/>
              <w:numPr>
                <w:ilvl w:val="0"/>
                <w:numId w:val="30"/>
              </w:numPr>
            </w:pPr>
          </w:p>
        </w:tc>
        <w:tc>
          <w:tcPr>
            <w:tcW w:w="3179" w:type="dxa"/>
          </w:tcPr>
          <w:p w14:paraId="42C1D911" w14:textId="77777777" w:rsidR="003F74B6" w:rsidRDefault="003F74B6" w:rsidP="00C76597">
            <w:pPr>
              <w:pStyle w:val="NormalIndent"/>
            </w:pPr>
            <w:r>
              <w:t>Tra cứu</w:t>
            </w:r>
            <w:r w:rsidRPr="00A91B3D">
              <w:t xml:space="preserve"> </w:t>
            </w:r>
            <w:r>
              <w:t>k</w:t>
            </w:r>
            <w:r w:rsidRPr="00A91B3D">
              <w:t>hách hàng</w:t>
            </w:r>
          </w:p>
        </w:tc>
        <w:tc>
          <w:tcPr>
            <w:tcW w:w="2239" w:type="dxa"/>
          </w:tcPr>
          <w:p w14:paraId="21B13925" w14:textId="1EDBB121" w:rsidR="003F74B6" w:rsidRDefault="003F74B6" w:rsidP="00C76597">
            <w:pPr>
              <w:pStyle w:val="NormalIndent"/>
            </w:pPr>
            <w:r w:rsidRPr="00C26B6B">
              <w:t>ASM</w:t>
            </w:r>
          </w:p>
        </w:tc>
        <w:tc>
          <w:tcPr>
            <w:tcW w:w="3544" w:type="dxa"/>
          </w:tcPr>
          <w:p w14:paraId="26E9FD5C" w14:textId="1F1EC526" w:rsidR="003F74B6" w:rsidRDefault="003F74B6" w:rsidP="003F74B6">
            <w:pPr>
              <w:widowControl/>
              <w:autoSpaceDE w:val="0"/>
              <w:autoSpaceDN w:val="0"/>
              <w:adjustRightInd w:val="0"/>
              <w:spacing w:before="0" w:line="288" w:lineRule="auto"/>
              <w:ind w:left="0"/>
            </w:pPr>
            <w:r>
              <w:t>ASM có thể tra cứu thông tin khách hàng. Các tiêu chí tìm kiếm:</w:t>
            </w:r>
          </w:p>
          <w:p w14:paraId="79A97FBF" w14:textId="77777777" w:rsidR="003F74B6" w:rsidRDefault="003F74B6" w:rsidP="007A3EDF">
            <w:pPr>
              <w:pStyle w:val="TableBullet1"/>
            </w:pPr>
            <w:r>
              <w:t>Mã/ Tên/ Địa chỉ/ SDT khách hàng</w:t>
            </w:r>
          </w:p>
          <w:p w14:paraId="7696AD9B" w14:textId="26452EC0" w:rsidR="003F74B6" w:rsidRDefault="0023757A" w:rsidP="007A3EDF">
            <w:pPr>
              <w:pStyle w:val="TableBullet1"/>
            </w:pPr>
            <w:r>
              <w:t>NPP/ Khu vực/</w:t>
            </w:r>
          </w:p>
          <w:p w14:paraId="0D8F10D1" w14:textId="77777777" w:rsidR="003F74B6" w:rsidRDefault="003F74B6" w:rsidP="007A3EDF">
            <w:pPr>
              <w:pStyle w:val="TableBullet1"/>
            </w:pPr>
            <w:r>
              <w:t>Nhóm khách hàng: Sỉ lớn, Sỉ nhỏ, Lẻ lớn, Lẻ nhỏ</w:t>
            </w:r>
          </w:p>
          <w:p w14:paraId="4484DEFE" w14:textId="77777777" w:rsidR="003F74B6" w:rsidRDefault="003F74B6" w:rsidP="007A3EDF">
            <w:pPr>
              <w:pStyle w:val="TableBullet1"/>
            </w:pPr>
            <w:r>
              <w:t>Loại hình kinh doanh: Tạp hóa, Nhà sách…</w:t>
            </w:r>
          </w:p>
          <w:p w14:paraId="386B9189" w14:textId="77777777" w:rsidR="003F74B6" w:rsidRDefault="003F74B6" w:rsidP="007A3EDF">
            <w:pPr>
              <w:pStyle w:val="TableBullet1"/>
            </w:pPr>
            <w:r>
              <w:t>Nhân viên đang phụ trách khách hàng</w:t>
            </w:r>
          </w:p>
          <w:p w14:paraId="518AF891" w14:textId="78E4E173" w:rsidR="003F74B6" w:rsidRDefault="003F74B6" w:rsidP="007A3EDF">
            <w:pPr>
              <w:pStyle w:val="TableBullet1"/>
            </w:pPr>
            <w:r>
              <w:t>Ngày hiệu lực của khách hàn</w:t>
            </w:r>
            <w:r w:rsidR="007A3EDF">
              <w:t>g.</w:t>
            </w:r>
          </w:p>
        </w:tc>
      </w:tr>
    </w:tbl>
    <w:p w14:paraId="2ADE773A" w14:textId="77777777" w:rsidR="00E41098" w:rsidRDefault="00E41098">
      <w:r>
        <w:br w:type="page"/>
      </w:r>
    </w:p>
    <w:tbl>
      <w:tblPr>
        <w:tblStyle w:val="TableGrid"/>
        <w:tblW w:w="9630" w:type="dxa"/>
        <w:tblInd w:w="288" w:type="dxa"/>
        <w:tblLayout w:type="fixed"/>
        <w:tblLook w:val="04A0" w:firstRow="1" w:lastRow="0" w:firstColumn="1" w:lastColumn="0" w:noHBand="0" w:noVBand="1"/>
      </w:tblPr>
      <w:tblGrid>
        <w:gridCol w:w="668"/>
        <w:gridCol w:w="3179"/>
        <w:gridCol w:w="2239"/>
        <w:gridCol w:w="3544"/>
      </w:tblGrid>
      <w:tr w:rsidR="003F74B6" w14:paraId="4F9A4897" w14:textId="77777777" w:rsidTr="00951FB1">
        <w:tc>
          <w:tcPr>
            <w:tcW w:w="668" w:type="dxa"/>
          </w:tcPr>
          <w:p w14:paraId="3F309D63" w14:textId="44F29F84" w:rsidR="003F74B6" w:rsidRDefault="003F74B6" w:rsidP="00C76597">
            <w:pPr>
              <w:pStyle w:val="NormalIndent"/>
              <w:numPr>
                <w:ilvl w:val="0"/>
                <w:numId w:val="30"/>
              </w:numPr>
            </w:pPr>
          </w:p>
        </w:tc>
        <w:tc>
          <w:tcPr>
            <w:tcW w:w="3179" w:type="dxa"/>
          </w:tcPr>
          <w:p w14:paraId="4712A313" w14:textId="77777777" w:rsidR="003F74B6" w:rsidRDefault="003F74B6" w:rsidP="00C76597">
            <w:pPr>
              <w:pStyle w:val="NormalIndent"/>
            </w:pPr>
            <w:r>
              <w:t>Tra cứu</w:t>
            </w:r>
            <w:r w:rsidRPr="00A91B3D">
              <w:t xml:space="preserve"> </w:t>
            </w:r>
            <w:r>
              <w:t>s</w:t>
            </w:r>
            <w:r w:rsidRPr="00A91B3D">
              <w:t>ản phẩm</w:t>
            </w:r>
          </w:p>
        </w:tc>
        <w:tc>
          <w:tcPr>
            <w:tcW w:w="2239" w:type="dxa"/>
          </w:tcPr>
          <w:p w14:paraId="3106EE03" w14:textId="383F7DB6" w:rsidR="003F74B6" w:rsidRDefault="003F74B6" w:rsidP="00C76597">
            <w:pPr>
              <w:pStyle w:val="NormalIndent"/>
            </w:pPr>
            <w:r w:rsidRPr="00D247DB">
              <w:t>ASM</w:t>
            </w:r>
          </w:p>
        </w:tc>
        <w:tc>
          <w:tcPr>
            <w:tcW w:w="3544" w:type="dxa"/>
          </w:tcPr>
          <w:p w14:paraId="71E5C852" w14:textId="640864D1" w:rsidR="003F74B6" w:rsidRDefault="003F74B6" w:rsidP="003F74B6">
            <w:pPr>
              <w:widowControl/>
              <w:autoSpaceDE w:val="0"/>
              <w:autoSpaceDN w:val="0"/>
              <w:adjustRightInd w:val="0"/>
              <w:spacing w:before="0" w:line="288" w:lineRule="auto"/>
              <w:ind w:left="0"/>
            </w:pPr>
            <w:r>
              <w:t>ASM có thể tra cứu thông tin sản phẩm. Các tiêu chí tìm kiếm:</w:t>
            </w:r>
          </w:p>
          <w:p w14:paraId="1742ECD3" w14:textId="77777777" w:rsidR="003F74B6" w:rsidRDefault="003F74B6" w:rsidP="007A3EDF">
            <w:pPr>
              <w:pStyle w:val="TableBullet1"/>
            </w:pPr>
            <w:r>
              <w:t>Mã/ Tên sản phẩm</w:t>
            </w:r>
          </w:p>
          <w:p w14:paraId="7D841804" w14:textId="77777777" w:rsidR="003F74B6" w:rsidRDefault="003F74B6" w:rsidP="007A3EDF">
            <w:pPr>
              <w:pStyle w:val="TableBullet1"/>
            </w:pPr>
            <w:r>
              <w:t>Ngành hàng/ Loại sản phẩm/ Nhóm sản phẩm/ Sản phẩm</w:t>
            </w:r>
          </w:p>
        </w:tc>
      </w:tr>
      <w:tr w:rsidR="003F74B6" w14:paraId="798FA79B" w14:textId="77777777" w:rsidTr="00951FB1">
        <w:tc>
          <w:tcPr>
            <w:tcW w:w="668" w:type="dxa"/>
          </w:tcPr>
          <w:p w14:paraId="6CDF9B80" w14:textId="77777777" w:rsidR="003F74B6" w:rsidRDefault="003F74B6" w:rsidP="00C76597">
            <w:pPr>
              <w:pStyle w:val="NormalIndent"/>
              <w:numPr>
                <w:ilvl w:val="0"/>
                <w:numId w:val="30"/>
              </w:numPr>
            </w:pPr>
          </w:p>
        </w:tc>
        <w:tc>
          <w:tcPr>
            <w:tcW w:w="3179" w:type="dxa"/>
          </w:tcPr>
          <w:p w14:paraId="595D64C0" w14:textId="77777777" w:rsidR="003F74B6" w:rsidRDefault="003F74B6" w:rsidP="00C76597">
            <w:pPr>
              <w:pStyle w:val="NormalIndent"/>
            </w:pPr>
            <w:r>
              <w:t>Tra cứu</w:t>
            </w:r>
            <w:r w:rsidRPr="00A91B3D">
              <w:t xml:space="preserve"> </w:t>
            </w:r>
            <w:r>
              <w:t>h</w:t>
            </w:r>
            <w:r w:rsidRPr="00A91B3D">
              <w:t>ình ảnh khách hàng</w:t>
            </w:r>
          </w:p>
        </w:tc>
        <w:tc>
          <w:tcPr>
            <w:tcW w:w="2239" w:type="dxa"/>
          </w:tcPr>
          <w:p w14:paraId="6EEEFF46" w14:textId="395012E0" w:rsidR="003F74B6" w:rsidRDefault="003F74B6" w:rsidP="00C76597">
            <w:pPr>
              <w:pStyle w:val="NormalIndent"/>
            </w:pPr>
            <w:r w:rsidRPr="00D247DB">
              <w:t>ASM</w:t>
            </w:r>
          </w:p>
        </w:tc>
        <w:tc>
          <w:tcPr>
            <w:tcW w:w="3544" w:type="dxa"/>
          </w:tcPr>
          <w:p w14:paraId="61C4255A" w14:textId="05AE43C2" w:rsidR="003F74B6" w:rsidRDefault="003F74B6" w:rsidP="003F74B6">
            <w:pPr>
              <w:widowControl/>
              <w:autoSpaceDE w:val="0"/>
              <w:autoSpaceDN w:val="0"/>
              <w:adjustRightInd w:val="0"/>
              <w:spacing w:before="0" w:line="288" w:lineRule="auto"/>
              <w:ind w:left="0"/>
            </w:pPr>
            <w:r>
              <w:t>ASM có thể xem và tra cứu thông tin hình ảnh do NVBH chụp. Các tiêu chí tìm kiếm:</w:t>
            </w:r>
          </w:p>
          <w:p w14:paraId="3CD9D087" w14:textId="4C22E67B" w:rsidR="003F74B6" w:rsidRDefault="003F74B6" w:rsidP="007A3EDF">
            <w:pPr>
              <w:pStyle w:val="TableBullet1"/>
            </w:pPr>
            <w:r>
              <w:t>Hình ảnh thuộc Khu vực/ NPP nào?</w:t>
            </w:r>
          </w:p>
          <w:p w14:paraId="0B2194ED" w14:textId="77777777" w:rsidR="003F74B6" w:rsidRDefault="003F74B6" w:rsidP="007A3EDF">
            <w:pPr>
              <w:pStyle w:val="TableBullet1"/>
            </w:pPr>
            <w:r>
              <w:t>Người chụp</w:t>
            </w:r>
          </w:p>
          <w:p w14:paraId="225AFF52" w14:textId="77777777" w:rsidR="003F74B6" w:rsidRDefault="003F74B6" w:rsidP="007A3EDF">
            <w:pPr>
              <w:pStyle w:val="TableBullet1"/>
            </w:pPr>
            <w:r>
              <w:t>Ngày chụp</w:t>
            </w:r>
          </w:p>
          <w:p w14:paraId="1801C19C" w14:textId="77777777" w:rsidR="003F74B6" w:rsidRDefault="003F74B6" w:rsidP="007A3EDF">
            <w:pPr>
              <w:pStyle w:val="TableBullet1"/>
            </w:pPr>
            <w:r>
              <w:t>Chụp tại khách hàng nào?</w:t>
            </w:r>
          </w:p>
          <w:p w14:paraId="166D48D4" w14:textId="77777777" w:rsidR="003F74B6" w:rsidRDefault="003F74B6" w:rsidP="007A3EDF">
            <w:pPr>
              <w:pStyle w:val="TableBullet1"/>
            </w:pPr>
            <w:r>
              <w:t>Chụp cho chương trình trưng bày nào?</w:t>
            </w:r>
          </w:p>
        </w:tc>
      </w:tr>
      <w:tr w:rsidR="00AD4A51" w14:paraId="24250A9E" w14:textId="77777777" w:rsidTr="00951FB1">
        <w:tc>
          <w:tcPr>
            <w:tcW w:w="668" w:type="dxa"/>
          </w:tcPr>
          <w:p w14:paraId="171DE72A" w14:textId="77777777" w:rsidR="00AD4A51" w:rsidRDefault="00AD4A51" w:rsidP="00C76597">
            <w:pPr>
              <w:pStyle w:val="NormalIndent"/>
              <w:numPr>
                <w:ilvl w:val="0"/>
                <w:numId w:val="30"/>
              </w:numPr>
            </w:pPr>
          </w:p>
        </w:tc>
        <w:tc>
          <w:tcPr>
            <w:tcW w:w="3179" w:type="dxa"/>
          </w:tcPr>
          <w:p w14:paraId="7139E17D" w14:textId="77777777" w:rsidR="00AD4A51" w:rsidRDefault="00AD4A51" w:rsidP="00C76597">
            <w:pPr>
              <w:pStyle w:val="NormalIndent"/>
            </w:pPr>
            <w:r>
              <w:t>Tra cứu</w:t>
            </w:r>
            <w:r w:rsidRPr="00A91B3D">
              <w:t xml:space="preserve"> </w:t>
            </w:r>
            <w:r>
              <w:t>c</w:t>
            </w:r>
            <w:r w:rsidRPr="00A91B3D">
              <w:t>hương trình  khuyếnmãi, trưng bày &amp; tích lũy</w:t>
            </w:r>
          </w:p>
        </w:tc>
        <w:tc>
          <w:tcPr>
            <w:tcW w:w="2239" w:type="dxa"/>
          </w:tcPr>
          <w:p w14:paraId="548C7132" w14:textId="68EDDCCF" w:rsidR="00AD4A51" w:rsidRDefault="003F74B6" w:rsidP="00C76597">
            <w:pPr>
              <w:pStyle w:val="NormalIndent"/>
            </w:pPr>
            <w:r>
              <w:t>ASM</w:t>
            </w:r>
          </w:p>
        </w:tc>
        <w:tc>
          <w:tcPr>
            <w:tcW w:w="3544" w:type="dxa"/>
          </w:tcPr>
          <w:p w14:paraId="2ADF5D83" w14:textId="43C80156" w:rsidR="00AD4A51" w:rsidRDefault="003F74B6" w:rsidP="00686EEC">
            <w:pPr>
              <w:widowControl/>
              <w:autoSpaceDE w:val="0"/>
              <w:autoSpaceDN w:val="0"/>
              <w:adjustRightInd w:val="0"/>
              <w:spacing w:before="0" w:line="288" w:lineRule="auto"/>
              <w:ind w:left="0"/>
            </w:pPr>
            <w:r>
              <w:t xml:space="preserve">ASM </w:t>
            </w:r>
            <w:r w:rsidR="00AD4A51">
              <w:t>có thể tra cứu thông tin chương trình. Các tiêu chí tìm kiếm:</w:t>
            </w:r>
          </w:p>
          <w:p w14:paraId="561335F7" w14:textId="77777777" w:rsidR="00AD4A51" w:rsidRDefault="00AD4A51" w:rsidP="007A3EDF">
            <w:pPr>
              <w:pStyle w:val="TableBullet1"/>
            </w:pPr>
            <w:r>
              <w:t>Mã/ Tên chương trình</w:t>
            </w:r>
          </w:p>
          <w:p w14:paraId="3A0A3A98" w14:textId="77777777" w:rsidR="00AD4A51" w:rsidRDefault="00AD4A51" w:rsidP="007A3EDF">
            <w:pPr>
              <w:pStyle w:val="TableBullet1"/>
            </w:pPr>
            <w:r>
              <w:t>Thời gian chạy</w:t>
            </w:r>
          </w:p>
          <w:p w14:paraId="3576A858" w14:textId="21438A18" w:rsidR="00AD4A51" w:rsidRDefault="00AD4A51" w:rsidP="007A3EDF">
            <w:pPr>
              <w:pStyle w:val="TableBullet1"/>
            </w:pPr>
            <w:r>
              <w:t>Áp dụng tại Khu vực/ NPP</w:t>
            </w:r>
          </w:p>
        </w:tc>
      </w:tr>
    </w:tbl>
    <w:p w14:paraId="3C151049" w14:textId="77777777" w:rsidR="00AD4A51" w:rsidRDefault="00AD4A51" w:rsidP="00AD4A51">
      <w:pPr>
        <w:pStyle w:val="Heading5"/>
      </w:pPr>
      <w:r>
        <w:t>Ghi chú</w:t>
      </w:r>
    </w:p>
    <w:p w14:paraId="6AE81EA6" w14:textId="65ECC169" w:rsidR="003F74B6" w:rsidRPr="003F74B6" w:rsidRDefault="003F74B6" w:rsidP="003F74B6">
      <w:r>
        <w:t>N/A</w:t>
      </w:r>
    </w:p>
    <w:p w14:paraId="5FA2041D" w14:textId="28B42381" w:rsidR="00E947B6" w:rsidRDefault="00B0186B" w:rsidP="008B1DDA">
      <w:pPr>
        <w:pStyle w:val="Heading4"/>
      </w:pPr>
      <w:r>
        <w:t xml:space="preserve">Chức năng </w:t>
      </w:r>
      <w:r w:rsidR="00E947B6">
        <w:t>phân bổ chỉ tiêu KPIs</w:t>
      </w:r>
    </w:p>
    <w:p w14:paraId="6584AB8B" w14:textId="77777777" w:rsidR="00E947B6" w:rsidRDefault="00E947B6" w:rsidP="00E947B6">
      <w:pPr>
        <w:pStyle w:val="Heading5"/>
      </w:pPr>
      <w:r>
        <w:t>Diễn giải</w:t>
      </w:r>
    </w:p>
    <w:p w14:paraId="2DB5D9A0" w14:textId="0DDDDA10" w:rsidR="00E947B6" w:rsidRDefault="00E947B6" w:rsidP="00E947B6">
      <w:pPr>
        <w:pStyle w:val="ListParagraph"/>
        <w:ind w:left="540"/>
      </w:pPr>
      <w:r>
        <w:t>Cho phép ASM phân bổ chỉ tiêu</w:t>
      </w:r>
      <w:r w:rsidR="00224AE7">
        <w:t xml:space="preserve"> cho NVBH, GSBH và NPP</w:t>
      </w:r>
      <w:r>
        <w:t>:</w:t>
      </w:r>
    </w:p>
    <w:p w14:paraId="65E7E837" w14:textId="418A94E0" w:rsidR="001F68EC" w:rsidRDefault="001F68EC" w:rsidP="007D6323">
      <w:pPr>
        <w:pStyle w:val="Bullet1"/>
      </w:pPr>
      <w:r>
        <w:t>Chỉ tiêu doanh số Sale-Out cho NVBH, GSBH</w:t>
      </w:r>
      <w:r w:rsidR="00224AE7">
        <w:t>.</w:t>
      </w:r>
    </w:p>
    <w:p w14:paraId="78711977" w14:textId="7D8CE89B" w:rsidR="00E947B6" w:rsidRDefault="00E947B6" w:rsidP="007D6323">
      <w:pPr>
        <w:pStyle w:val="Bullet1"/>
      </w:pPr>
      <w:r>
        <w:t xml:space="preserve">Chỉ tiêu </w:t>
      </w:r>
      <w:r w:rsidR="0005710E">
        <w:t xml:space="preserve">doanh số </w:t>
      </w:r>
      <w:r>
        <w:t>sản phẩm trọng tâm Sale-</w:t>
      </w:r>
      <w:r w:rsidR="00FF0349">
        <w:t>Out</w:t>
      </w:r>
      <w:r w:rsidR="0005710E">
        <w:t xml:space="preserve"> cho NVBH, GSBH.</w:t>
      </w:r>
    </w:p>
    <w:p w14:paraId="32798B16" w14:textId="77777777" w:rsidR="00452A3A" w:rsidRDefault="00452A3A" w:rsidP="007D6323">
      <w:pPr>
        <w:pStyle w:val="Bullet1"/>
      </w:pPr>
      <w:r>
        <w:t>Chỉ tiêu doanh số Sale-In cho NPP.</w:t>
      </w:r>
    </w:p>
    <w:p w14:paraId="79F908D2" w14:textId="5E6679D7" w:rsidR="00BD0661" w:rsidRDefault="00BD0661" w:rsidP="007D6323">
      <w:pPr>
        <w:pStyle w:val="Bullet1"/>
      </w:pPr>
      <w:r>
        <w:t>Chỉ tiêu doanh số cho khách hàng.</w:t>
      </w:r>
    </w:p>
    <w:p w14:paraId="3C28846D" w14:textId="77777777" w:rsidR="00E947B6" w:rsidRDefault="00E947B6" w:rsidP="00E947B6">
      <w:pPr>
        <w:pStyle w:val="Heading5"/>
      </w:pPr>
      <w:r>
        <w:lastRenderedPageBreak/>
        <w:t>Quy trình</w:t>
      </w:r>
    </w:p>
    <w:p w14:paraId="796D1246" w14:textId="225264C2" w:rsidR="00E947B6" w:rsidRPr="00F30656" w:rsidRDefault="00641002" w:rsidP="00B56F24">
      <w:pPr>
        <w:ind w:left="0"/>
        <w:jc w:val="center"/>
      </w:pPr>
      <w:r w:rsidRPr="00427AF9">
        <w:rPr>
          <w:szCs w:val="24"/>
        </w:rPr>
        <w:object w:dxaOrig="10475" w:dyaOrig="5793" w14:anchorId="34EF6928">
          <v:shape id="_x0000_i1073" type="#_x0000_t75" style="width:489pt;height:270pt" o:ole="">
            <v:imagedata r:id="rId110" o:title=""/>
          </v:shape>
          <o:OLEObject Type="Embed" ProgID="Visio.Drawing.11" ShapeID="_x0000_i1073" DrawAspect="Content" ObjectID="_1593959064" r:id="rId111"/>
        </w:object>
      </w:r>
    </w:p>
    <w:p w14:paraId="68630EF9" w14:textId="112E366F" w:rsidR="00E947B6" w:rsidRDefault="00E947B6" w:rsidP="00E947B6">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202"/>
        <w:gridCol w:w="1980"/>
        <w:gridCol w:w="3780"/>
      </w:tblGrid>
      <w:tr w:rsidR="00E947B6" w:rsidRPr="00191EEF" w14:paraId="4A8A520D"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B4256ED" w14:textId="77777777" w:rsidR="00E947B6" w:rsidRPr="002020D6" w:rsidRDefault="00E947B6" w:rsidP="00C76597">
            <w:pPr>
              <w:pStyle w:val="NormalIndent"/>
            </w:pPr>
            <w:r w:rsidRPr="002020D6">
              <w:t>TT</w:t>
            </w:r>
          </w:p>
        </w:tc>
        <w:tc>
          <w:tcPr>
            <w:tcW w:w="32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B0D8E39" w14:textId="77777777" w:rsidR="00E947B6" w:rsidRPr="002020D6" w:rsidRDefault="00E947B6"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2160F86" w14:textId="77777777" w:rsidR="00E947B6" w:rsidRPr="002020D6" w:rsidRDefault="00E947B6"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35E7A65" w14:textId="77777777" w:rsidR="00E947B6" w:rsidRPr="002020D6" w:rsidRDefault="00E947B6" w:rsidP="00C76597">
            <w:pPr>
              <w:pStyle w:val="NormalIndent"/>
            </w:pPr>
            <w:r>
              <w:t>Mô tả</w:t>
            </w:r>
          </w:p>
        </w:tc>
      </w:tr>
      <w:tr w:rsidR="00E947B6" w14:paraId="244BB163" w14:textId="77777777" w:rsidTr="00951FB1">
        <w:tc>
          <w:tcPr>
            <w:tcW w:w="668" w:type="dxa"/>
          </w:tcPr>
          <w:p w14:paraId="377AA300" w14:textId="77777777" w:rsidR="00E947B6" w:rsidRDefault="00E947B6" w:rsidP="00C76597">
            <w:pPr>
              <w:pStyle w:val="NormalIndent"/>
            </w:pPr>
            <w:r>
              <w:t>1</w:t>
            </w:r>
          </w:p>
        </w:tc>
        <w:tc>
          <w:tcPr>
            <w:tcW w:w="3202" w:type="dxa"/>
          </w:tcPr>
          <w:p w14:paraId="76CC0E83" w14:textId="756A11E1" w:rsidR="00E947B6" w:rsidRDefault="00E947B6" w:rsidP="00C76597">
            <w:pPr>
              <w:pStyle w:val="NormalIndent"/>
            </w:pPr>
            <w:r>
              <w:t>Phân bổ chỉ tiêu Doanh số (sale out)</w:t>
            </w:r>
            <w:r w:rsidR="00FD54A7">
              <w:t xml:space="preserve"> cho NVBH, GSBH</w:t>
            </w:r>
          </w:p>
        </w:tc>
        <w:tc>
          <w:tcPr>
            <w:tcW w:w="1980" w:type="dxa"/>
          </w:tcPr>
          <w:p w14:paraId="0D55BDCA" w14:textId="5A3E4F21" w:rsidR="00E947B6" w:rsidRDefault="00F34DE6" w:rsidP="00C76597">
            <w:pPr>
              <w:pStyle w:val="NormalIndent"/>
            </w:pPr>
            <w:r>
              <w:t>ASM</w:t>
            </w:r>
          </w:p>
        </w:tc>
        <w:tc>
          <w:tcPr>
            <w:tcW w:w="3780" w:type="dxa"/>
          </w:tcPr>
          <w:p w14:paraId="2D91C3E8" w14:textId="77777777" w:rsidR="00CE016B" w:rsidRDefault="00CE016B" w:rsidP="00CE016B">
            <w:pPr>
              <w:spacing w:before="0"/>
              <w:ind w:left="0"/>
            </w:pPr>
            <w:r>
              <w:t>ASM phân bổ chỉ tiêu doanh số tổng theo tháng cho NVCT, NVPT và GSBH:</w:t>
            </w:r>
          </w:p>
          <w:p w14:paraId="46547C14" w14:textId="77777777" w:rsidR="00CE016B" w:rsidRPr="006E32A3" w:rsidRDefault="00CE016B" w:rsidP="006E32A3">
            <w:pPr>
              <w:pStyle w:val="TableBullet1"/>
            </w:pPr>
            <w:r w:rsidRPr="006E32A3">
              <w:t>Chỉ tiêu của GSBH = chỉ tiêu phân bổ cho NVCT &amp;NVPT + chỉ tiêu của GSBH.</w:t>
            </w:r>
          </w:p>
          <w:p w14:paraId="087B91B1" w14:textId="77777777" w:rsidR="00CE016B" w:rsidRPr="006E32A3" w:rsidRDefault="00CE016B" w:rsidP="006E32A3">
            <w:pPr>
              <w:pStyle w:val="TableBullet1"/>
            </w:pPr>
            <w:r w:rsidRPr="006E32A3">
              <w:t>Chỉ tiêu của ASM = Sum( GSBH phụ trách).</w:t>
            </w:r>
          </w:p>
          <w:p w14:paraId="2D5EAE26" w14:textId="5B0C7ED0" w:rsidR="00E947B6" w:rsidRDefault="00CE016B" w:rsidP="006E32A3">
            <w:pPr>
              <w:pStyle w:val="TableBullet1"/>
            </w:pPr>
            <w:r w:rsidRPr="006E32A3">
              <w:t>Chỉ tiêu của RSM = Sum ( ASM).</w:t>
            </w:r>
          </w:p>
        </w:tc>
      </w:tr>
      <w:tr w:rsidR="006908FC" w14:paraId="3E2D8FEF" w14:textId="77777777" w:rsidTr="00951FB1">
        <w:tc>
          <w:tcPr>
            <w:tcW w:w="668" w:type="dxa"/>
          </w:tcPr>
          <w:p w14:paraId="06E0E4AE" w14:textId="62A20B15" w:rsidR="006908FC" w:rsidRDefault="006908FC" w:rsidP="00C76597">
            <w:pPr>
              <w:pStyle w:val="NormalIndent"/>
            </w:pPr>
            <w:r>
              <w:t>2</w:t>
            </w:r>
          </w:p>
        </w:tc>
        <w:tc>
          <w:tcPr>
            <w:tcW w:w="3202" w:type="dxa"/>
          </w:tcPr>
          <w:p w14:paraId="7CB1A626" w14:textId="0FA0AD9F" w:rsidR="006908FC" w:rsidRDefault="006908FC" w:rsidP="00C76597">
            <w:pPr>
              <w:pStyle w:val="NormalIndent"/>
            </w:pPr>
            <w:r w:rsidRPr="006908FC">
              <w:t xml:space="preserve">Chỉ tiêu </w:t>
            </w:r>
            <w:r w:rsidR="00FD54A7">
              <w:t xml:space="preserve">doanh số </w:t>
            </w:r>
            <w:r w:rsidRPr="006908FC">
              <w:t>sản phẩm trọng tâm Sale-Out</w:t>
            </w:r>
            <w:r w:rsidR="00FD54A7">
              <w:t xml:space="preserve"> cho NVBH, GSBH</w:t>
            </w:r>
          </w:p>
        </w:tc>
        <w:tc>
          <w:tcPr>
            <w:tcW w:w="1980" w:type="dxa"/>
          </w:tcPr>
          <w:p w14:paraId="463FEFD3" w14:textId="27682ACC" w:rsidR="006908FC" w:rsidRDefault="006908FC" w:rsidP="00C76597">
            <w:pPr>
              <w:pStyle w:val="NormalIndent"/>
            </w:pPr>
            <w:r w:rsidRPr="00F83B05">
              <w:t>ASM</w:t>
            </w:r>
          </w:p>
        </w:tc>
        <w:tc>
          <w:tcPr>
            <w:tcW w:w="3780" w:type="dxa"/>
          </w:tcPr>
          <w:p w14:paraId="10854F33" w14:textId="77777777" w:rsidR="006908FC" w:rsidRDefault="00C77E91" w:rsidP="00C76597">
            <w:pPr>
              <w:pStyle w:val="NormalIndent"/>
            </w:pPr>
            <w:r>
              <w:t>Chỉ tiêu được phân bổ theo sản phẩm.</w:t>
            </w:r>
          </w:p>
          <w:p w14:paraId="0FC3CA59" w14:textId="77777777" w:rsidR="00334F63" w:rsidRDefault="00334F63" w:rsidP="00334F63">
            <w:pPr>
              <w:pStyle w:val="TableBullet1"/>
              <w:ind w:left="360"/>
            </w:pPr>
            <w:r>
              <w:t>Chỉ tiêu của GSBH = chỉ tiêu phân bổ cho NVCT &amp;NVPT + chỉ tiêu của GSBH.</w:t>
            </w:r>
          </w:p>
          <w:p w14:paraId="653683B5" w14:textId="77777777" w:rsidR="00334F63" w:rsidRDefault="00334F63" w:rsidP="00334F63">
            <w:pPr>
              <w:pStyle w:val="TableBullet1"/>
              <w:ind w:left="360"/>
            </w:pPr>
            <w:r>
              <w:t>Chỉ tiêu của ASM = sum(NPP).</w:t>
            </w:r>
          </w:p>
          <w:p w14:paraId="1DE03A69" w14:textId="0BDC4807" w:rsidR="00C77E91" w:rsidRDefault="00334F63" w:rsidP="00334F63">
            <w:pPr>
              <w:pStyle w:val="TableBullet1"/>
              <w:ind w:left="360"/>
            </w:pPr>
            <w:r>
              <w:t>Chỉ tiêu của RSM = sum (ASM).</w:t>
            </w:r>
          </w:p>
        </w:tc>
      </w:tr>
    </w:tbl>
    <w:p w14:paraId="50FA505D" w14:textId="77777777" w:rsidR="00E41098" w:rsidRDefault="00E41098">
      <w:r>
        <w:br w:type="page"/>
      </w:r>
    </w:p>
    <w:tbl>
      <w:tblPr>
        <w:tblStyle w:val="TableGrid"/>
        <w:tblW w:w="9630" w:type="dxa"/>
        <w:tblInd w:w="288" w:type="dxa"/>
        <w:tblLayout w:type="fixed"/>
        <w:tblLook w:val="04A0" w:firstRow="1" w:lastRow="0" w:firstColumn="1" w:lastColumn="0" w:noHBand="0" w:noVBand="1"/>
      </w:tblPr>
      <w:tblGrid>
        <w:gridCol w:w="668"/>
        <w:gridCol w:w="3202"/>
        <w:gridCol w:w="1980"/>
        <w:gridCol w:w="3780"/>
      </w:tblGrid>
      <w:tr w:rsidR="006908FC" w14:paraId="45DDE4C3" w14:textId="77777777" w:rsidTr="00951FB1">
        <w:tc>
          <w:tcPr>
            <w:tcW w:w="668" w:type="dxa"/>
          </w:tcPr>
          <w:p w14:paraId="74F789BB" w14:textId="3390B19B" w:rsidR="006908FC" w:rsidRDefault="006908FC" w:rsidP="00C76597">
            <w:pPr>
              <w:pStyle w:val="NormalIndent"/>
            </w:pPr>
            <w:r>
              <w:lastRenderedPageBreak/>
              <w:t>3</w:t>
            </w:r>
          </w:p>
        </w:tc>
        <w:tc>
          <w:tcPr>
            <w:tcW w:w="3202" w:type="dxa"/>
          </w:tcPr>
          <w:p w14:paraId="576BB6D4" w14:textId="06CB7469" w:rsidR="006908FC" w:rsidRDefault="006908FC" w:rsidP="00C76597">
            <w:pPr>
              <w:pStyle w:val="NormalIndent"/>
            </w:pPr>
            <w:r w:rsidRPr="006908FC">
              <w:t xml:space="preserve">Chỉ tiêu </w:t>
            </w:r>
            <w:r w:rsidR="00FD54A7">
              <w:t>doanh số Sale-In cho NPP</w:t>
            </w:r>
          </w:p>
        </w:tc>
        <w:tc>
          <w:tcPr>
            <w:tcW w:w="1980" w:type="dxa"/>
          </w:tcPr>
          <w:p w14:paraId="5A51D26F" w14:textId="623EADDF" w:rsidR="006908FC" w:rsidRDefault="006908FC" w:rsidP="00C76597">
            <w:pPr>
              <w:pStyle w:val="NormalIndent"/>
            </w:pPr>
            <w:r w:rsidRPr="00F83B05">
              <w:t>ASM</w:t>
            </w:r>
          </w:p>
        </w:tc>
        <w:tc>
          <w:tcPr>
            <w:tcW w:w="3780" w:type="dxa"/>
          </w:tcPr>
          <w:p w14:paraId="777E499D" w14:textId="77777777" w:rsidR="006908FC" w:rsidRDefault="00E84BF6" w:rsidP="00C76597">
            <w:pPr>
              <w:pStyle w:val="NormalIndent"/>
            </w:pPr>
            <w:r>
              <w:t>ASM phân bổ chỉ tiêu doanh số tổng theo tháng cho từng NPP:</w:t>
            </w:r>
          </w:p>
          <w:p w14:paraId="16143CA3" w14:textId="77777777" w:rsidR="00A24CB0" w:rsidRDefault="00A24CB0" w:rsidP="00A24CB0">
            <w:pPr>
              <w:pStyle w:val="TableBullet1"/>
              <w:ind w:left="360"/>
            </w:pPr>
            <w:r>
              <w:t>Chỉ tiêu của ASM = sum(NPP).</w:t>
            </w:r>
          </w:p>
          <w:p w14:paraId="17AC3E47" w14:textId="3B40E17E" w:rsidR="00E84BF6" w:rsidRDefault="00A24CB0" w:rsidP="00A24CB0">
            <w:pPr>
              <w:pStyle w:val="TableBullet1"/>
              <w:ind w:left="360"/>
            </w:pPr>
            <w:r>
              <w:t>Chỉ tiêu của RSM = sum (ASM).</w:t>
            </w:r>
          </w:p>
        </w:tc>
      </w:tr>
      <w:tr w:rsidR="00870286" w14:paraId="53DEFEC0" w14:textId="77777777" w:rsidTr="00951FB1">
        <w:tc>
          <w:tcPr>
            <w:tcW w:w="668" w:type="dxa"/>
          </w:tcPr>
          <w:p w14:paraId="7B815730" w14:textId="2CDFE810" w:rsidR="00870286" w:rsidRDefault="00870286" w:rsidP="00C76597">
            <w:pPr>
              <w:pStyle w:val="NormalIndent"/>
            </w:pPr>
            <w:r>
              <w:t>4</w:t>
            </w:r>
          </w:p>
        </w:tc>
        <w:tc>
          <w:tcPr>
            <w:tcW w:w="3202" w:type="dxa"/>
          </w:tcPr>
          <w:p w14:paraId="2BFAC0E1" w14:textId="53DCF1D3" w:rsidR="00870286" w:rsidRPr="006908FC" w:rsidRDefault="00870286" w:rsidP="00C76597">
            <w:pPr>
              <w:pStyle w:val="NormalIndent"/>
            </w:pPr>
            <w:r>
              <w:t>Phân bổ chỉ tiêu doanh số tổng cho khách hàng</w:t>
            </w:r>
          </w:p>
        </w:tc>
        <w:tc>
          <w:tcPr>
            <w:tcW w:w="1980" w:type="dxa"/>
          </w:tcPr>
          <w:p w14:paraId="4DC635B4" w14:textId="5E36063D" w:rsidR="00870286" w:rsidRPr="00F83B05" w:rsidRDefault="00870286" w:rsidP="00C76597">
            <w:pPr>
              <w:pStyle w:val="NormalIndent"/>
            </w:pPr>
            <w:r>
              <w:t>ASM</w:t>
            </w:r>
          </w:p>
        </w:tc>
        <w:tc>
          <w:tcPr>
            <w:tcW w:w="3780" w:type="dxa"/>
          </w:tcPr>
          <w:p w14:paraId="48071C8C" w14:textId="54D852F7" w:rsidR="00870286" w:rsidRDefault="00870286" w:rsidP="00C76597">
            <w:pPr>
              <w:pStyle w:val="NormalIndent"/>
            </w:pPr>
            <w:r>
              <w:t xml:space="preserve">ASM phân bổ chi tiêu danh số tổng theo tháng cho </w:t>
            </w:r>
            <w:r w:rsidR="00AC4F09">
              <w:t>tập khách hàng thuộc quyền quản lý.</w:t>
            </w:r>
          </w:p>
        </w:tc>
      </w:tr>
    </w:tbl>
    <w:p w14:paraId="6C9DE4CE" w14:textId="42DAF9A8" w:rsidR="00E947B6" w:rsidRDefault="00E947B6" w:rsidP="00E947B6">
      <w:pPr>
        <w:pStyle w:val="Heading5"/>
      </w:pPr>
      <w:r>
        <w:t>Ghi chú</w:t>
      </w:r>
    </w:p>
    <w:p w14:paraId="005F961F" w14:textId="0BB07261" w:rsidR="00E947B6" w:rsidRDefault="0083408C" w:rsidP="00E947B6">
      <w:pPr>
        <w:pStyle w:val="ListParagraph"/>
        <w:numPr>
          <w:ilvl w:val="0"/>
          <w:numId w:val="7"/>
        </w:numPr>
      </w:pPr>
      <w:r>
        <w:t>A</w:t>
      </w:r>
      <w:r w:rsidR="00E947B6">
        <w:t xml:space="preserve">SM được phép điều chỉnh các chỉ tiêu đã phân bổ cho tháng N trước ngày </w:t>
      </w:r>
      <w:r>
        <w:t>0</w:t>
      </w:r>
      <w:r w:rsidR="00E947B6">
        <w:t>5 của tháng (N+1)</w:t>
      </w:r>
    </w:p>
    <w:p w14:paraId="1FA6AA82" w14:textId="271F0CD2" w:rsidR="004E76D2" w:rsidRDefault="004E76D2" w:rsidP="008B1DDA">
      <w:pPr>
        <w:pStyle w:val="Heading4"/>
      </w:pPr>
      <w:r>
        <w:t xml:space="preserve">Chức năng giao kế hoạch </w:t>
      </w:r>
      <w:r w:rsidR="00A20FE8">
        <w:t xml:space="preserve">đầu năm </w:t>
      </w:r>
      <w:r>
        <w:t>cho NPP</w:t>
      </w:r>
    </w:p>
    <w:p w14:paraId="3CAFA3DF" w14:textId="60981EEC" w:rsidR="00177CFD" w:rsidRDefault="00E743C9" w:rsidP="00E743C9">
      <w:pPr>
        <w:pStyle w:val="Heading5"/>
      </w:pPr>
      <w:r>
        <w:t>Diễn giải</w:t>
      </w:r>
    </w:p>
    <w:p w14:paraId="48F1D477" w14:textId="77777777" w:rsidR="00454298" w:rsidRDefault="00CE2D5B" w:rsidP="00CE2D5B">
      <w:r>
        <w:t>Chức năng cho phép Admin HO nhập</w:t>
      </w:r>
      <w:r w:rsidR="00454298">
        <w:t xml:space="preserve"> kế hoạch giao đầu năm cho NPP. Kế hoạch chia theo:</w:t>
      </w:r>
    </w:p>
    <w:p w14:paraId="270D1889" w14:textId="0863C4F7" w:rsidR="00782B91" w:rsidRDefault="005F3111" w:rsidP="00454298">
      <w:pPr>
        <w:pStyle w:val="ListParagraph"/>
        <w:numPr>
          <w:ilvl w:val="0"/>
          <w:numId w:val="7"/>
        </w:numPr>
      </w:pPr>
      <w:r>
        <w:t>Doanh số tổng bán ra /mua vào.</w:t>
      </w:r>
    </w:p>
    <w:p w14:paraId="3CBADECA" w14:textId="6EA363E3" w:rsidR="00CE2D5B" w:rsidRPr="00CE2D5B" w:rsidRDefault="005F3111" w:rsidP="00454298">
      <w:pPr>
        <w:pStyle w:val="ListParagraph"/>
        <w:numPr>
          <w:ilvl w:val="0"/>
          <w:numId w:val="7"/>
        </w:numPr>
      </w:pPr>
      <w:r>
        <w:t>Sản lượng bán ra/mua vào</w:t>
      </w:r>
      <w:r w:rsidR="00EF59AF">
        <w:t xml:space="preserve"> </w:t>
      </w:r>
      <w:r w:rsidR="00721B55">
        <w:t>theo từng mã hàng (SKUs)</w:t>
      </w:r>
    </w:p>
    <w:p w14:paraId="3B665A04" w14:textId="2D660B0E" w:rsidR="00E743C9" w:rsidRDefault="00E743C9" w:rsidP="00E743C9">
      <w:pPr>
        <w:pStyle w:val="Heading5"/>
      </w:pPr>
      <w:r>
        <w:t>Quy trình</w:t>
      </w:r>
    </w:p>
    <w:p w14:paraId="06D98B88" w14:textId="5F836CA4" w:rsidR="00CC6BF9" w:rsidRPr="00CC6BF9" w:rsidRDefault="003A2E02" w:rsidP="00F7102D">
      <w:pPr>
        <w:ind w:left="0"/>
        <w:jc w:val="center"/>
      </w:pPr>
      <w:r w:rsidRPr="00427AF9">
        <w:rPr>
          <w:szCs w:val="24"/>
        </w:rPr>
        <w:object w:dxaOrig="7936" w:dyaOrig="5761" w14:anchorId="35B3A6BE">
          <v:shape id="_x0000_i1074" type="#_x0000_t75" style="width:371.25pt;height:267.75pt" o:ole="">
            <v:imagedata r:id="rId112" o:title=""/>
          </v:shape>
          <o:OLEObject Type="Embed" ProgID="Visio.Drawing.11" ShapeID="_x0000_i1074" DrawAspect="Content" ObjectID="_1593959065" r:id="rId113"/>
        </w:object>
      </w:r>
    </w:p>
    <w:p w14:paraId="7FE13A33" w14:textId="77777777" w:rsidR="00E41098" w:rsidRDefault="00E41098">
      <w:pPr>
        <w:widowControl/>
        <w:spacing w:before="0" w:line="240" w:lineRule="auto"/>
        <w:ind w:left="0"/>
      </w:pPr>
      <w:r>
        <w:br w:type="page"/>
      </w:r>
    </w:p>
    <w:p w14:paraId="46E72AE9" w14:textId="2DE9DD72" w:rsidR="00E743C9" w:rsidRDefault="00E743C9" w:rsidP="00E743C9">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3A2E02" w:rsidRPr="002020D6" w14:paraId="4964D90E"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6DBEBFD" w14:textId="77777777" w:rsidR="003A2E02" w:rsidRPr="002020D6" w:rsidRDefault="003A2E02"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F90515" w14:textId="77777777" w:rsidR="003A2E02" w:rsidRPr="002020D6" w:rsidRDefault="003A2E02"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544A4A3" w14:textId="77777777" w:rsidR="003A2E02" w:rsidRPr="002020D6" w:rsidRDefault="003A2E02"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56CC8EC" w14:textId="77777777" w:rsidR="003A2E02" w:rsidRPr="002020D6" w:rsidRDefault="003A2E02" w:rsidP="00C76597">
            <w:pPr>
              <w:pStyle w:val="NormalIndent"/>
            </w:pPr>
            <w:r>
              <w:t>Mô tả</w:t>
            </w:r>
          </w:p>
        </w:tc>
      </w:tr>
      <w:tr w:rsidR="003A2E02" w14:paraId="15FE2CFB" w14:textId="77777777" w:rsidTr="00951FB1">
        <w:tc>
          <w:tcPr>
            <w:tcW w:w="668" w:type="dxa"/>
          </w:tcPr>
          <w:p w14:paraId="3CE7C753" w14:textId="77777777" w:rsidR="003A2E02" w:rsidRDefault="003A2E02" w:rsidP="00C76597">
            <w:pPr>
              <w:pStyle w:val="NormalIndent"/>
            </w:pPr>
            <w:r>
              <w:t>1</w:t>
            </w:r>
          </w:p>
        </w:tc>
        <w:tc>
          <w:tcPr>
            <w:tcW w:w="2752" w:type="dxa"/>
          </w:tcPr>
          <w:p w14:paraId="22D6A1CE" w14:textId="21FCBAF2" w:rsidR="003A2E02" w:rsidRDefault="003A2E02" w:rsidP="00C76597">
            <w:pPr>
              <w:pStyle w:val="NormalIndent"/>
            </w:pPr>
            <w:r>
              <w:t>Giao chỉ tiêu doanh số cho NPP</w:t>
            </w:r>
          </w:p>
        </w:tc>
        <w:tc>
          <w:tcPr>
            <w:tcW w:w="1980" w:type="dxa"/>
          </w:tcPr>
          <w:p w14:paraId="1F0A2FD5" w14:textId="4EB0CC13" w:rsidR="003A2E02" w:rsidRDefault="003A2E02" w:rsidP="00C76597">
            <w:pPr>
              <w:pStyle w:val="NormalIndent"/>
            </w:pPr>
            <w:r>
              <w:t>ASM</w:t>
            </w:r>
          </w:p>
        </w:tc>
        <w:tc>
          <w:tcPr>
            <w:tcW w:w="4230" w:type="dxa"/>
          </w:tcPr>
          <w:p w14:paraId="6425B784" w14:textId="0DFA96DC" w:rsidR="003A2E02" w:rsidRDefault="003A2E02" w:rsidP="0052338D">
            <w:pPr>
              <w:autoSpaceDE w:val="0"/>
              <w:autoSpaceDN w:val="0"/>
              <w:adjustRightInd w:val="0"/>
              <w:spacing w:line="288" w:lineRule="auto"/>
              <w:ind w:left="0"/>
            </w:pPr>
            <w:r>
              <w:t xml:space="preserve">ASM thực hiện </w:t>
            </w:r>
            <w:r w:rsidR="0052338D">
              <w:t>nhập</w:t>
            </w:r>
            <w:r>
              <w:t xml:space="preserve"> chỉ tiêu danh số bán ra/mua vào cho NPP theo</w:t>
            </w:r>
            <w:r w:rsidR="00C0555E">
              <w:t xml:space="preserve"> từng</w:t>
            </w:r>
            <w:r>
              <w:t xml:space="preserve"> tháng. </w:t>
            </w:r>
            <w:r w:rsidR="00C0555E">
              <w:t>Đây là doanh số tổng.</w:t>
            </w:r>
          </w:p>
        </w:tc>
      </w:tr>
      <w:tr w:rsidR="003A2E02" w14:paraId="48ECA1BA" w14:textId="77777777" w:rsidTr="00951FB1">
        <w:tc>
          <w:tcPr>
            <w:tcW w:w="668" w:type="dxa"/>
          </w:tcPr>
          <w:p w14:paraId="2DA7E035" w14:textId="390528EC" w:rsidR="003A2E02" w:rsidRDefault="003A2E02" w:rsidP="00C76597">
            <w:pPr>
              <w:pStyle w:val="NormalIndent"/>
            </w:pPr>
            <w:r>
              <w:t>2</w:t>
            </w:r>
          </w:p>
        </w:tc>
        <w:tc>
          <w:tcPr>
            <w:tcW w:w="2752" w:type="dxa"/>
          </w:tcPr>
          <w:p w14:paraId="1C5112E5" w14:textId="779C9FF1" w:rsidR="003A2E02" w:rsidRDefault="003A2E02" w:rsidP="00C76597">
            <w:pPr>
              <w:pStyle w:val="NormalIndent"/>
            </w:pPr>
            <w:r>
              <w:t>Giao chỉ tiêu sản lượng cho NPP</w:t>
            </w:r>
          </w:p>
        </w:tc>
        <w:tc>
          <w:tcPr>
            <w:tcW w:w="1980" w:type="dxa"/>
          </w:tcPr>
          <w:p w14:paraId="6D4E9329" w14:textId="6F91C18D" w:rsidR="003A2E02" w:rsidRDefault="003A2E02" w:rsidP="00C76597">
            <w:pPr>
              <w:pStyle w:val="NormalIndent"/>
            </w:pPr>
            <w:r>
              <w:t>ASM</w:t>
            </w:r>
          </w:p>
        </w:tc>
        <w:tc>
          <w:tcPr>
            <w:tcW w:w="4230" w:type="dxa"/>
          </w:tcPr>
          <w:p w14:paraId="7A708008" w14:textId="617A299F" w:rsidR="003A2E02" w:rsidRDefault="00C0555E" w:rsidP="00C0555E">
            <w:pPr>
              <w:autoSpaceDE w:val="0"/>
              <w:autoSpaceDN w:val="0"/>
              <w:adjustRightInd w:val="0"/>
              <w:spacing w:line="288" w:lineRule="auto"/>
              <w:ind w:left="0"/>
            </w:pPr>
            <w:r>
              <w:t>ASM thực  hiện nhập chỉ tiêu sản lượng mua vào/bán ra của NPP theo từng tháng. Sản lượng tính theo từng SKUs.</w:t>
            </w:r>
          </w:p>
        </w:tc>
      </w:tr>
    </w:tbl>
    <w:p w14:paraId="3EC2ECD5" w14:textId="5F9F5864" w:rsidR="00E743C9" w:rsidRDefault="00E743C9" w:rsidP="00E743C9">
      <w:pPr>
        <w:pStyle w:val="Heading5"/>
      </w:pPr>
      <w:r>
        <w:t>Ghi chú</w:t>
      </w:r>
    </w:p>
    <w:p w14:paraId="3461F928" w14:textId="2EE7A150" w:rsidR="00DE5F59" w:rsidRDefault="005844CD" w:rsidP="007E0F53">
      <w:pPr>
        <w:pStyle w:val="ListParagraph"/>
        <w:numPr>
          <w:ilvl w:val="0"/>
          <w:numId w:val="7"/>
        </w:numPr>
      </w:pPr>
      <w:r>
        <w:t>Nếu công ty có thay đổi các chỉ tiêu kế hoạch doanh số và sản lượng của NPP thì ASM sẽ lên hệ thống để nhập lại. Hệ thống sẽ cập nhật các chỉ tiêu này đồng thời lưu log để theo dõi.</w:t>
      </w:r>
      <w:r w:rsidR="00914667">
        <w:t xml:space="preserve"> </w:t>
      </w:r>
    </w:p>
    <w:p w14:paraId="5C4CCE14" w14:textId="15E4CB6A" w:rsidR="007E0F53" w:rsidRDefault="007E0F53" w:rsidP="007E0F53">
      <w:pPr>
        <w:pStyle w:val="ListParagraph"/>
        <w:numPr>
          <w:ilvl w:val="0"/>
          <w:numId w:val="7"/>
        </w:numPr>
      </w:pPr>
      <w:r>
        <w:t>Không cho cập nhật chỉ tiêu của tháng quá khứ.</w:t>
      </w:r>
      <w:r w:rsidR="00914667">
        <w:t xml:space="preserve"> Theo quy định chung, sau ngày N sẽ không cho cập nhật chỉ tiêu, nếu muốn cập nhật thì ASM phải báo cho HO mở khóa.</w:t>
      </w:r>
    </w:p>
    <w:p w14:paraId="336FF6F0" w14:textId="3CDAE10B" w:rsidR="00127AD9" w:rsidRDefault="009C236E" w:rsidP="008B1DDA">
      <w:pPr>
        <w:pStyle w:val="Heading4"/>
      </w:pPr>
      <w:r>
        <w:t xml:space="preserve">Chức năng </w:t>
      </w:r>
      <w:r w:rsidR="005C0CF8">
        <w:t>giao việc &amp; thông báo</w:t>
      </w:r>
    </w:p>
    <w:p w14:paraId="69613039" w14:textId="77777777" w:rsidR="00127AD9" w:rsidRDefault="00127AD9" w:rsidP="00127AD9">
      <w:pPr>
        <w:pStyle w:val="Heading5"/>
      </w:pPr>
      <w:r>
        <w:t>Diễn giải</w:t>
      </w:r>
    </w:p>
    <w:p w14:paraId="5083EF25" w14:textId="2A03A18A" w:rsidR="00127AD9" w:rsidRDefault="00127AD9" w:rsidP="00127AD9">
      <w:r>
        <w:t>ASM có thể giao việc cho nhân viên hoặc tạo vấn đề công cộng. Phân loại vấn đề:</w:t>
      </w:r>
    </w:p>
    <w:p w14:paraId="707A429E" w14:textId="77777777" w:rsidR="00127AD9" w:rsidRDefault="00127AD9" w:rsidP="00A661FE">
      <w:pPr>
        <w:pStyle w:val="ListParagraph"/>
        <w:numPr>
          <w:ilvl w:val="0"/>
          <w:numId w:val="17"/>
        </w:numPr>
      </w:pPr>
      <w:r>
        <w:t>Vấn đề giao việc: tạo ra vấn đề và chỉ định cụ thể người thực hiện. Vấn đề này chỉ có người thực hiện và các cấp trên của người thực hiện thấy được</w:t>
      </w:r>
    </w:p>
    <w:p w14:paraId="1D5AA1FC" w14:textId="28A27C4A" w:rsidR="00127AD9" w:rsidRPr="00615660" w:rsidRDefault="00127AD9" w:rsidP="00A661FE">
      <w:pPr>
        <w:pStyle w:val="ListParagraph"/>
        <w:numPr>
          <w:ilvl w:val="0"/>
          <w:numId w:val="17"/>
        </w:numPr>
      </w:pPr>
      <w:r w:rsidRPr="00615660">
        <w:t xml:space="preserve">Vấn đề công cộng: là các thông tin mà </w:t>
      </w:r>
      <w:r>
        <w:t>ASM</w:t>
      </w:r>
      <w:r w:rsidRPr="00615660">
        <w:t xml:space="preserve"> cần truyền thông trong </w:t>
      </w:r>
      <w:r>
        <w:t>NPP/Khu vực.</w:t>
      </w:r>
    </w:p>
    <w:p w14:paraId="3904FA51" w14:textId="77777777" w:rsidR="00127AD9" w:rsidRDefault="00127AD9" w:rsidP="00127AD9">
      <w:pPr>
        <w:pStyle w:val="Heading5"/>
      </w:pPr>
      <w:r>
        <w:lastRenderedPageBreak/>
        <w:t>Quy trình</w:t>
      </w:r>
    </w:p>
    <w:p w14:paraId="0F03D0FE" w14:textId="1463D6F8" w:rsidR="00127AD9" w:rsidRPr="007335BB" w:rsidRDefault="00951FB1" w:rsidP="00127AD9">
      <w:pPr>
        <w:ind w:left="0"/>
      </w:pPr>
      <w:r w:rsidRPr="00427AF9">
        <w:rPr>
          <w:szCs w:val="24"/>
        </w:rPr>
        <w:object w:dxaOrig="11350" w:dyaOrig="9019" w14:anchorId="045B5F8B">
          <v:shape id="_x0000_i1075" type="#_x0000_t75" style="width:480.75pt;height:381.75pt" o:ole="">
            <v:imagedata r:id="rId114" o:title=""/>
          </v:shape>
          <o:OLEObject Type="Embed" ProgID="Visio.Drawing.11" ShapeID="_x0000_i1075" DrawAspect="Content" ObjectID="_1593959066" r:id="rId115"/>
        </w:object>
      </w:r>
    </w:p>
    <w:p w14:paraId="20755267" w14:textId="0BAEF7E2" w:rsidR="00127AD9" w:rsidRDefault="00127AD9" w:rsidP="00127AD9">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127AD9" w:rsidRPr="00191EEF" w14:paraId="28D08942"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FE700C0" w14:textId="77777777" w:rsidR="00127AD9" w:rsidRPr="002020D6" w:rsidRDefault="00127AD9"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C149C97" w14:textId="77777777" w:rsidR="00127AD9" w:rsidRPr="002020D6" w:rsidRDefault="00127AD9"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DC83AB3" w14:textId="77777777" w:rsidR="00127AD9" w:rsidRPr="002020D6" w:rsidRDefault="00127AD9"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580C9F5" w14:textId="77777777" w:rsidR="00127AD9" w:rsidRPr="002020D6" w:rsidRDefault="00127AD9" w:rsidP="00C76597">
            <w:pPr>
              <w:pStyle w:val="NormalIndent"/>
            </w:pPr>
            <w:r>
              <w:t>Mô tả</w:t>
            </w:r>
          </w:p>
        </w:tc>
      </w:tr>
      <w:tr w:rsidR="00127AD9" w14:paraId="39762D1A" w14:textId="77777777" w:rsidTr="00951FB1">
        <w:tc>
          <w:tcPr>
            <w:tcW w:w="668" w:type="dxa"/>
          </w:tcPr>
          <w:p w14:paraId="632E66DE" w14:textId="77777777" w:rsidR="00127AD9" w:rsidRDefault="00127AD9" w:rsidP="00C76597">
            <w:pPr>
              <w:pStyle w:val="NormalIndent"/>
            </w:pPr>
            <w:r>
              <w:t>1</w:t>
            </w:r>
          </w:p>
        </w:tc>
        <w:tc>
          <w:tcPr>
            <w:tcW w:w="2752" w:type="dxa"/>
          </w:tcPr>
          <w:p w14:paraId="062D2DD7" w14:textId="77777777" w:rsidR="00127AD9" w:rsidRDefault="00127AD9" w:rsidP="00C76597">
            <w:pPr>
              <w:pStyle w:val="NormalIndent"/>
            </w:pPr>
            <w:r>
              <w:t>Tạo ghi chú</w:t>
            </w:r>
          </w:p>
        </w:tc>
        <w:tc>
          <w:tcPr>
            <w:tcW w:w="1980" w:type="dxa"/>
          </w:tcPr>
          <w:p w14:paraId="0E4446C2" w14:textId="2C1FE715" w:rsidR="00127AD9" w:rsidRDefault="004909FE" w:rsidP="00C76597">
            <w:pPr>
              <w:pStyle w:val="NormalIndent"/>
            </w:pPr>
            <w:r>
              <w:t>A</w:t>
            </w:r>
            <w:r w:rsidR="00127AD9">
              <w:t>SM</w:t>
            </w:r>
          </w:p>
        </w:tc>
        <w:tc>
          <w:tcPr>
            <w:tcW w:w="4230" w:type="dxa"/>
          </w:tcPr>
          <w:p w14:paraId="6C5B360C" w14:textId="6244DA69" w:rsidR="00127AD9" w:rsidRDefault="00127AD9" w:rsidP="001C6E49">
            <w:pPr>
              <w:widowControl/>
              <w:autoSpaceDE w:val="0"/>
              <w:autoSpaceDN w:val="0"/>
              <w:adjustRightInd w:val="0"/>
              <w:spacing w:before="0" w:line="288" w:lineRule="auto"/>
              <w:ind w:left="0"/>
            </w:pPr>
            <w:r>
              <w:t xml:space="preserve">Khi có việc cần giao nhân viên thực hiện hoặc thông báo cần truyền thông đến nhân viên, </w:t>
            </w:r>
            <w:r w:rsidR="004909FE">
              <w:t xml:space="preserve">ASM </w:t>
            </w:r>
            <w:r>
              <w:t>sẽ tạo ghi chú. Thông tin giao việc</w:t>
            </w:r>
          </w:p>
          <w:p w14:paraId="023565B2" w14:textId="77777777" w:rsidR="00127AD9" w:rsidRDefault="00127AD9" w:rsidP="00B72D23">
            <w:pPr>
              <w:pStyle w:val="ListParagraph"/>
              <w:numPr>
                <w:ilvl w:val="0"/>
                <w:numId w:val="24"/>
              </w:numPr>
              <w:autoSpaceDE w:val="0"/>
              <w:autoSpaceDN w:val="0"/>
              <w:adjustRightInd w:val="0"/>
              <w:spacing w:after="0" w:line="288" w:lineRule="auto"/>
            </w:pPr>
            <w:r>
              <w:t>Người thực hiện</w:t>
            </w:r>
          </w:p>
          <w:p w14:paraId="558B108A" w14:textId="77777777" w:rsidR="00127AD9" w:rsidRDefault="00127AD9" w:rsidP="00B72D23">
            <w:pPr>
              <w:pStyle w:val="ListParagraph"/>
              <w:numPr>
                <w:ilvl w:val="0"/>
                <w:numId w:val="24"/>
              </w:numPr>
              <w:autoSpaceDE w:val="0"/>
              <w:autoSpaceDN w:val="0"/>
              <w:adjustRightInd w:val="0"/>
              <w:spacing w:after="0" w:line="288" w:lineRule="auto"/>
            </w:pPr>
            <w:r>
              <w:t>Ngày hoàn thành</w:t>
            </w:r>
          </w:p>
          <w:p w14:paraId="530664C9" w14:textId="77777777" w:rsidR="00127AD9" w:rsidRDefault="00127AD9" w:rsidP="00B72D23">
            <w:pPr>
              <w:pStyle w:val="ListParagraph"/>
              <w:numPr>
                <w:ilvl w:val="0"/>
                <w:numId w:val="24"/>
              </w:numPr>
              <w:autoSpaceDE w:val="0"/>
              <w:autoSpaceDN w:val="0"/>
              <w:adjustRightInd w:val="0"/>
              <w:spacing w:after="0" w:line="288" w:lineRule="auto"/>
            </w:pPr>
            <w:r>
              <w:t>Nội dung giao việc</w:t>
            </w:r>
          </w:p>
          <w:p w14:paraId="37555E05" w14:textId="77777777" w:rsidR="00127AD9" w:rsidRDefault="00127AD9" w:rsidP="00B72D23">
            <w:pPr>
              <w:pStyle w:val="ListParagraph"/>
              <w:numPr>
                <w:ilvl w:val="0"/>
                <w:numId w:val="24"/>
              </w:numPr>
              <w:autoSpaceDE w:val="0"/>
              <w:autoSpaceDN w:val="0"/>
              <w:adjustRightInd w:val="0"/>
              <w:spacing w:after="0" w:line="288" w:lineRule="auto"/>
            </w:pPr>
            <w:r>
              <w:t>Việc liên quan đến khách hàng nào?</w:t>
            </w:r>
          </w:p>
          <w:p w14:paraId="6104A7FA" w14:textId="77777777" w:rsidR="00127AD9" w:rsidRDefault="00127AD9" w:rsidP="00B72D23">
            <w:pPr>
              <w:pStyle w:val="ListParagraph"/>
              <w:numPr>
                <w:ilvl w:val="0"/>
                <w:numId w:val="24"/>
              </w:numPr>
              <w:autoSpaceDE w:val="0"/>
              <w:autoSpaceDN w:val="0"/>
              <w:adjustRightInd w:val="0"/>
              <w:spacing w:after="0" w:line="288" w:lineRule="auto"/>
            </w:pPr>
            <w:r>
              <w:t>File đính kèm: .PNG, .JPG, .PDF, .TXT, .XLS</w:t>
            </w:r>
          </w:p>
          <w:p w14:paraId="0AAD0A93" w14:textId="77777777" w:rsidR="00127AD9" w:rsidRDefault="00127AD9" w:rsidP="001C6E49">
            <w:pPr>
              <w:widowControl/>
              <w:autoSpaceDE w:val="0"/>
              <w:autoSpaceDN w:val="0"/>
              <w:adjustRightInd w:val="0"/>
              <w:spacing w:before="0" w:line="288" w:lineRule="auto"/>
              <w:ind w:left="0"/>
            </w:pPr>
            <w:r>
              <w:t>Thông tin vấn đề công cộng</w:t>
            </w:r>
          </w:p>
          <w:p w14:paraId="2B7B5A55" w14:textId="5BA60529" w:rsidR="00127AD9" w:rsidRDefault="00127AD9" w:rsidP="00B72D23">
            <w:pPr>
              <w:pStyle w:val="ListParagraph"/>
              <w:numPr>
                <w:ilvl w:val="0"/>
                <w:numId w:val="24"/>
              </w:numPr>
              <w:autoSpaceDE w:val="0"/>
              <w:autoSpaceDN w:val="0"/>
              <w:adjustRightInd w:val="0"/>
              <w:spacing w:after="0" w:line="288" w:lineRule="auto"/>
            </w:pPr>
            <w:r>
              <w:t>P</w:t>
            </w:r>
            <w:r w:rsidR="004C7EAF">
              <w:t>hạm vi vấn đề: NPP/Khu vực</w:t>
            </w:r>
            <w:r>
              <w:t>.</w:t>
            </w:r>
          </w:p>
          <w:p w14:paraId="364539CF" w14:textId="77777777" w:rsidR="00127AD9" w:rsidRDefault="00127AD9" w:rsidP="00B72D23">
            <w:pPr>
              <w:pStyle w:val="ListParagraph"/>
              <w:numPr>
                <w:ilvl w:val="0"/>
                <w:numId w:val="24"/>
              </w:numPr>
              <w:autoSpaceDE w:val="0"/>
              <w:autoSpaceDN w:val="0"/>
              <w:adjustRightInd w:val="0"/>
              <w:spacing w:after="0" w:line="288" w:lineRule="auto"/>
            </w:pPr>
            <w:r>
              <w:t xml:space="preserve">Nội dung </w:t>
            </w:r>
          </w:p>
          <w:p w14:paraId="18C78641" w14:textId="77777777" w:rsidR="00127AD9" w:rsidRDefault="00127AD9" w:rsidP="00B72D23">
            <w:pPr>
              <w:pStyle w:val="ListParagraph"/>
              <w:numPr>
                <w:ilvl w:val="0"/>
                <w:numId w:val="24"/>
              </w:numPr>
              <w:autoSpaceDE w:val="0"/>
              <w:autoSpaceDN w:val="0"/>
              <w:adjustRightInd w:val="0"/>
              <w:spacing w:after="0" w:line="288" w:lineRule="auto"/>
            </w:pPr>
            <w:r>
              <w:t>File đính kèm: .PNG, .JPG, .PDF, .TXT, .XLS</w:t>
            </w:r>
          </w:p>
        </w:tc>
      </w:tr>
      <w:tr w:rsidR="00127AD9" w14:paraId="132F03C9" w14:textId="77777777" w:rsidTr="00951FB1">
        <w:tc>
          <w:tcPr>
            <w:tcW w:w="668" w:type="dxa"/>
          </w:tcPr>
          <w:p w14:paraId="05AD0ED9" w14:textId="77777777" w:rsidR="00127AD9" w:rsidRDefault="00127AD9" w:rsidP="00C76597">
            <w:pPr>
              <w:pStyle w:val="NormalIndent"/>
            </w:pPr>
            <w:r>
              <w:lastRenderedPageBreak/>
              <w:t>2</w:t>
            </w:r>
          </w:p>
        </w:tc>
        <w:tc>
          <w:tcPr>
            <w:tcW w:w="2752" w:type="dxa"/>
          </w:tcPr>
          <w:p w14:paraId="7E234379" w14:textId="559E96FD" w:rsidR="00127AD9" w:rsidRDefault="00127AD9" w:rsidP="00C76597">
            <w:pPr>
              <w:pStyle w:val="NormalIndent"/>
            </w:pPr>
            <w:r>
              <w:t>Phân loại ghi chú</w:t>
            </w:r>
          </w:p>
        </w:tc>
        <w:tc>
          <w:tcPr>
            <w:tcW w:w="1980" w:type="dxa"/>
          </w:tcPr>
          <w:p w14:paraId="29E080CE" w14:textId="77777777" w:rsidR="00127AD9" w:rsidRDefault="00127AD9" w:rsidP="00C76597">
            <w:pPr>
              <w:pStyle w:val="NormalIndent"/>
            </w:pPr>
            <w:r>
              <w:t>DMS</w:t>
            </w:r>
          </w:p>
        </w:tc>
        <w:tc>
          <w:tcPr>
            <w:tcW w:w="4230" w:type="dxa"/>
          </w:tcPr>
          <w:p w14:paraId="39792A1B" w14:textId="77777777" w:rsidR="006E32A3" w:rsidRDefault="006E32A3" w:rsidP="00C76597">
            <w:pPr>
              <w:pStyle w:val="NormalIndent"/>
              <w:numPr>
                <w:ilvl w:val="0"/>
                <w:numId w:val="21"/>
              </w:numPr>
            </w:pPr>
            <w:r>
              <w:t>Giao việc: qua bước 3 Thực hiện vấn đề</w:t>
            </w:r>
          </w:p>
          <w:p w14:paraId="24BA1E74" w14:textId="78512300" w:rsidR="00127AD9" w:rsidRDefault="006E32A3" w:rsidP="00C76597">
            <w:pPr>
              <w:pStyle w:val="NormalIndent"/>
              <w:numPr>
                <w:ilvl w:val="0"/>
                <w:numId w:val="21"/>
              </w:numPr>
            </w:pPr>
            <w:r>
              <w:t>Công cộng: qua bước 4</w:t>
            </w:r>
          </w:p>
        </w:tc>
      </w:tr>
      <w:tr w:rsidR="00127AD9" w14:paraId="17916B15" w14:textId="77777777" w:rsidTr="00951FB1">
        <w:tc>
          <w:tcPr>
            <w:tcW w:w="668" w:type="dxa"/>
          </w:tcPr>
          <w:p w14:paraId="0DB0FFFA" w14:textId="77777777" w:rsidR="00127AD9" w:rsidRDefault="00127AD9" w:rsidP="00C76597">
            <w:pPr>
              <w:pStyle w:val="NormalIndent"/>
            </w:pPr>
            <w:r>
              <w:t>3</w:t>
            </w:r>
          </w:p>
        </w:tc>
        <w:tc>
          <w:tcPr>
            <w:tcW w:w="2752" w:type="dxa"/>
          </w:tcPr>
          <w:p w14:paraId="5A58D802" w14:textId="77777777" w:rsidR="00127AD9" w:rsidRDefault="00127AD9" w:rsidP="00C76597">
            <w:pPr>
              <w:pStyle w:val="NormalIndent"/>
            </w:pPr>
            <w:r>
              <w:t>Thực hiện vấn đề được giao</w:t>
            </w:r>
          </w:p>
        </w:tc>
        <w:tc>
          <w:tcPr>
            <w:tcW w:w="1980" w:type="dxa"/>
          </w:tcPr>
          <w:p w14:paraId="1D63BBCA" w14:textId="4F9C6A4F" w:rsidR="00127AD9" w:rsidRDefault="00127AD9" w:rsidP="00C76597">
            <w:pPr>
              <w:pStyle w:val="NormalIndent"/>
            </w:pPr>
            <w:r>
              <w:t>NVBH/</w:t>
            </w:r>
            <w:r w:rsidR="00F67891">
              <w:t>GSBH</w:t>
            </w:r>
          </w:p>
        </w:tc>
        <w:tc>
          <w:tcPr>
            <w:tcW w:w="4230" w:type="dxa"/>
          </w:tcPr>
          <w:p w14:paraId="1627FFEA" w14:textId="1DFE42F0" w:rsidR="00127AD9" w:rsidRDefault="00127AD9" w:rsidP="001C6E49">
            <w:pPr>
              <w:autoSpaceDE w:val="0"/>
              <w:autoSpaceDN w:val="0"/>
              <w:adjustRightInd w:val="0"/>
              <w:spacing w:before="0" w:line="288" w:lineRule="auto"/>
              <w:ind w:left="0"/>
            </w:pPr>
            <w:r>
              <w:t xml:space="preserve">Người được giao việc sẽ thực hiện vấn đề </w:t>
            </w:r>
            <w:r w:rsidR="004909FE">
              <w:t xml:space="preserve">ASM </w:t>
            </w:r>
            <w:r>
              <w:t>giao cho</w:t>
            </w:r>
          </w:p>
        </w:tc>
      </w:tr>
      <w:tr w:rsidR="00127AD9" w14:paraId="5C6C5E4F" w14:textId="77777777" w:rsidTr="00951FB1">
        <w:tc>
          <w:tcPr>
            <w:tcW w:w="668" w:type="dxa"/>
          </w:tcPr>
          <w:p w14:paraId="40C5CB83" w14:textId="77777777" w:rsidR="00127AD9" w:rsidRDefault="00127AD9" w:rsidP="00C76597">
            <w:pPr>
              <w:pStyle w:val="NormalIndent"/>
            </w:pPr>
            <w:r>
              <w:t>4</w:t>
            </w:r>
          </w:p>
        </w:tc>
        <w:tc>
          <w:tcPr>
            <w:tcW w:w="2752" w:type="dxa"/>
          </w:tcPr>
          <w:p w14:paraId="7F1D33FB" w14:textId="77777777" w:rsidR="00127AD9" w:rsidRDefault="00127AD9" w:rsidP="00C76597">
            <w:pPr>
              <w:pStyle w:val="NormalIndent"/>
            </w:pPr>
            <w:r>
              <w:t xml:space="preserve">Lưu thuộc tính của ghi chú là CÔNG CỘNG: tất cả nhân viên trong phạm vi quy định thấy được </w:t>
            </w:r>
          </w:p>
        </w:tc>
        <w:tc>
          <w:tcPr>
            <w:tcW w:w="1980" w:type="dxa"/>
          </w:tcPr>
          <w:p w14:paraId="1E602AC2" w14:textId="77777777" w:rsidR="00127AD9" w:rsidRDefault="00127AD9" w:rsidP="00C76597">
            <w:pPr>
              <w:pStyle w:val="NormalIndent"/>
            </w:pPr>
            <w:r>
              <w:t>DMS</w:t>
            </w:r>
          </w:p>
        </w:tc>
        <w:tc>
          <w:tcPr>
            <w:tcW w:w="4230" w:type="dxa"/>
          </w:tcPr>
          <w:p w14:paraId="6A5510A4" w14:textId="052FEC93" w:rsidR="00127AD9" w:rsidRDefault="00127AD9" w:rsidP="00C76597">
            <w:pPr>
              <w:pStyle w:val="NormalIndent"/>
            </w:pPr>
            <w:r>
              <w:t>Nếu phạm vi là MN1</w:t>
            </w:r>
            <w:r w:rsidR="005D78A9">
              <w:t>-KV1</w:t>
            </w:r>
            <w:r>
              <w:t xml:space="preserve"> thì tất cả nhân viên của MN1</w:t>
            </w:r>
            <w:r w:rsidR="005D78A9">
              <w:t>-KV1</w:t>
            </w:r>
            <w:r>
              <w:t xml:space="preserve"> thấy được vấn đề, nhân viên của </w:t>
            </w:r>
            <w:r w:rsidR="004C7EAF">
              <w:t>khu vực</w:t>
            </w:r>
            <w:r>
              <w:t xml:space="preserve"> khác không thấy.</w:t>
            </w:r>
          </w:p>
        </w:tc>
      </w:tr>
      <w:tr w:rsidR="00127AD9" w14:paraId="02030127" w14:textId="77777777" w:rsidTr="00951FB1">
        <w:tc>
          <w:tcPr>
            <w:tcW w:w="668" w:type="dxa"/>
          </w:tcPr>
          <w:p w14:paraId="446AEAC5" w14:textId="77777777" w:rsidR="00127AD9" w:rsidRDefault="00127AD9" w:rsidP="00C76597">
            <w:pPr>
              <w:pStyle w:val="NormalIndent"/>
            </w:pPr>
            <w:r>
              <w:t>5</w:t>
            </w:r>
          </w:p>
        </w:tc>
        <w:tc>
          <w:tcPr>
            <w:tcW w:w="2752" w:type="dxa"/>
          </w:tcPr>
          <w:p w14:paraId="6A19D30A" w14:textId="69AB5D7C" w:rsidR="00127AD9" w:rsidRDefault="00127AD9" w:rsidP="00C76597">
            <w:pPr>
              <w:pStyle w:val="NormalIndent"/>
            </w:pPr>
            <w:r>
              <w:t>Duyệt vấn đề giao việc</w:t>
            </w:r>
            <w:r w:rsidR="006E32A3">
              <w:t>.</w:t>
            </w:r>
          </w:p>
        </w:tc>
        <w:tc>
          <w:tcPr>
            <w:tcW w:w="1980" w:type="dxa"/>
          </w:tcPr>
          <w:p w14:paraId="7BC22123" w14:textId="673C66F7" w:rsidR="00127AD9" w:rsidRDefault="005D78A9" w:rsidP="00C76597">
            <w:pPr>
              <w:pStyle w:val="NormalIndent"/>
            </w:pPr>
            <w:r>
              <w:t>ASM</w:t>
            </w:r>
          </w:p>
        </w:tc>
        <w:tc>
          <w:tcPr>
            <w:tcW w:w="4230" w:type="dxa"/>
          </w:tcPr>
          <w:p w14:paraId="617E3B3E" w14:textId="466E0AB6" w:rsidR="00127AD9" w:rsidRDefault="00127AD9" w:rsidP="00C76597">
            <w:pPr>
              <w:pStyle w:val="NormalIndent"/>
            </w:pPr>
            <w:r>
              <w:t xml:space="preserve">Sau khi người được giao việc xác nhận đã thực hiện, </w:t>
            </w:r>
            <w:r w:rsidR="005D78A9">
              <w:t>A</w:t>
            </w:r>
            <w:r>
              <w:t>SM sẽ kiểm tra kết quả công việc và duyệt</w:t>
            </w:r>
          </w:p>
          <w:p w14:paraId="42B3995B" w14:textId="6E2F19C6" w:rsidR="00127AD9" w:rsidRDefault="00127AD9" w:rsidP="00C76597">
            <w:pPr>
              <w:pStyle w:val="NormalIndent"/>
              <w:numPr>
                <w:ilvl w:val="0"/>
                <w:numId w:val="25"/>
              </w:numPr>
            </w:pPr>
            <w:r>
              <w:t xml:space="preserve">Duyệt: </w:t>
            </w:r>
            <w:r w:rsidR="005D78A9">
              <w:t>A</w:t>
            </w:r>
            <w:r>
              <w:t>SM đồng ý với kết quả công việc, kết thúc luồng giao việc</w:t>
            </w:r>
          </w:p>
          <w:p w14:paraId="7F0F1E1B" w14:textId="3F25401D" w:rsidR="00127AD9" w:rsidRDefault="00127AD9" w:rsidP="00C76597">
            <w:pPr>
              <w:pStyle w:val="NormalIndent"/>
              <w:numPr>
                <w:ilvl w:val="0"/>
                <w:numId w:val="25"/>
              </w:numPr>
            </w:pPr>
            <w:r>
              <w:t xml:space="preserve">Yêu cầu thực hiện lại: </w:t>
            </w:r>
            <w:r w:rsidR="005D78A9">
              <w:t>A</w:t>
            </w:r>
            <w:r>
              <w:t>SM không hài lòng với kết quả thực hiện sẽ yêu cầu người được giao việc phải thực hiện lại</w:t>
            </w:r>
          </w:p>
        </w:tc>
      </w:tr>
    </w:tbl>
    <w:p w14:paraId="484FD4B6" w14:textId="77777777" w:rsidR="00127AD9" w:rsidRDefault="00127AD9" w:rsidP="00127AD9">
      <w:pPr>
        <w:pStyle w:val="Heading5"/>
      </w:pPr>
      <w:r>
        <w:t>Ghi chú</w:t>
      </w:r>
    </w:p>
    <w:p w14:paraId="39A03604" w14:textId="77777777" w:rsidR="00127AD9" w:rsidRPr="005D5B7F" w:rsidRDefault="00127AD9" w:rsidP="00127AD9">
      <w:r>
        <w:t>N/A.</w:t>
      </w:r>
    </w:p>
    <w:p w14:paraId="7292ACA5" w14:textId="23C00734" w:rsidR="00941E80" w:rsidRDefault="00941E80" w:rsidP="00941E80">
      <w:pPr>
        <w:pStyle w:val="Heading4"/>
      </w:pPr>
      <w:r>
        <w:t xml:space="preserve">Chức năng </w:t>
      </w:r>
      <w:r w:rsidR="00AB7014">
        <w:t>quản lý ngân sách</w:t>
      </w:r>
      <w:r w:rsidR="00D77E6F">
        <w:t xml:space="preserve"> ngoài</w:t>
      </w:r>
      <w:r w:rsidR="00AB7014">
        <w:t xml:space="preserve"> tại NPP</w:t>
      </w:r>
    </w:p>
    <w:p w14:paraId="7FF630BF" w14:textId="77777777" w:rsidR="00941E80" w:rsidRDefault="00941E80" w:rsidP="00941E80">
      <w:pPr>
        <w:pStyle w:val="Heading5"/>
      </w:pPr>
      <w:r>
        <w:t>Diễn giải</w:t>
      </w:r>
    </w:p>
    <w:p w14:paraId="7BA593B2" w14:textId="77777777" w:rsidR="00AB7014" w:rsidRDefault="00AB7014" w:rsidP="00AB7014">
      <w:pPr>
        <w:ind w:left="360"/>
      </w:pPr>
      <w:r>
        <w:t xml:space="preserve">Chức năng cho phép </w:t>
      </w:r>
      <w:r w:rsidR="00941E80">
        <w:t>ASM</w:t>
      </w:r>
      <w:r>
        <w:t>:</w:t>
      </w:r>
    </w:p>
    <w:p w14:paraId="3E1A7F7A" w14:textId="3A00C856" w:rsidR="00AB7014" w:rsidRDefault="00AB7014" w:rsidP="00AB7014">
      <w:pPr>
        <w:pStyle w:val="ListParagraph"/>
        <w:numPr>
          <w:ilvl w:val="0"/>
          <w:numId w:val="7"/>
        </w:numPr>
      </w:pPr>
      <w:r>
        <w:t>Nhập</w:t>
      </w:r>
      <w:r w:rsidR="0018108C">
        <w:t>/ điều chỉnh</w:t>
      </w:r>
      <w:r>
        <w:t xml:space="preserve"> kế hoạch ngân sách</w:t>
      </w:r>
      <w:r w:rsidR="00DD2D26">
        <w:t xml:space="preserve"> tháng</w:t>
      </w:r>
      <w:r>
        <w:t xml:space="preserve"> tại NPP</w:t>
      </w:r>
      <w:r w:rsidR="006C336E">
        <w:t>.</w:t>
      </w:r>
    </w:p>
    <w:p w14:paraId="22B90480" w14:textId="0F58E079" w:rsidR="00941E80" w:rsidRDefault="00AB7014" w:rsidP="00AB7014">
      <w:pPr>
        <w:pStyle w:val="ListParagraph"/>
        <w:numPr>
          <w:ilvl w:val="0"/>
          <w:numId w:val="7"/>
        </w:numPr>
      </w:pPr>
      <w:r>
        <w:t>T</w:t>
      </w:r>
      <w:r w:rsidR="00941E80">
        <w:t>ạo các phiếu ghi tăng/ giảm ngân sách ngoài</w:t>
      </w:r>
      <w:r w:rsidR="006C336E">
        <w:t>.</w:t>
      </w:r>
    </w:p>
    <w:p w14:paraId="2EEE78BE" w14:textId="77777777" w:rsidR="00941E80" w:rsidRDefault="00941E80" w:rsidP="00941E80">
      <w:pPr>
        <w:pStyle w:val="Heading5"/>
      </w:pPr>
      <w:r>
        <w:lastRenderedPageBreak/>
        <w:t>Quy trình</w:t>
      </w:r>
    </w:p>
    <w:p w14:paraId="0D9AED7D" w14:textId="72407FFE" w:rsidR="00941E80" w:rsidRPr="007335BB" w:rsidRDefault="00512F24" w:rsidP="00941E80">
      <w:pPr>
        <w:ind w:left="0"/>
        <w:jc w:val="center"/>
      </w:pPr>
      <w:r w:rsidRPr="00427AF9">
        <w:rPr>
          <w:szCs w:val="24"/>
        </w:rPr>
        <w:object w:dxaOrig="7635" w:dyaOrig="4921" w14:anchorId="096D17CE">
          <v:shape id="_x0000_i1076" type="#_x0000_t75" style="width:365.25pt;height:234.75pt" o:ole="">
            <v:imagedata r:id="rId116" o:title=""/>
          </v:shape>
          <o:OLEObject Type="Embed" ProgID="Visio.Drawing.11" ShapeID="_x0000_i1076" DrawAspect="Content" ObjectID="_1593959067" r:id="rId117"/>
        </w:object>
      </w:r>
    </w:p>
    <w:p w14:paraId="0B958D6F" w14:textId="51FE6124" w:rsidR="00941E80" w:rsidRDefault="00941E80" w:rsidP="00941E80">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941E80" w:rsidRPr="00191EEF" w14:paraId="536ECD4F"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35F9792" w14:textId="77777777" w:rsidR="00941E80" w:rsidRPr="002020D6" w:rsidRDefault="00941E80"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5467104" w14:textId="77777777" w:rsidR="00941E80" w:rsidRPr="002020D6" w:rsidRDefault="00941E80"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6A6A09" w14:textId="77777777" w:rsidR="00941E80" w:rsidRPr="002020D6" w:rsidRDefault="00941E80"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F72D553" w14:textId="77777777" w:rsidR="00941E80" w:rsidRPr="002020D6" w:rsidRDefault="00941E80" w:rsidP="00C76597">
            <w:pPr>
              <w:pStyle w:val="NormalIndent"/>
            </w:pPr>
            <w:r>
              <w:t>Mô tả</w:t>
            </w:r>
          </w:p>
        </w:tc>
      </w:tr>
      <w:tr w:rsidR="00941E80" w14:paraId="0229B6D5" w14:textId="77777777" w:rsidTr="00951FB1">
        <w:tc>
          <w:tcPr>
            <w:tcW w:w="668" w:type="dxa"/>
          </w:tcPr>
          <w:p w14:paraId="6D54746F" w14:textId="21E33E8E" w:rsidR="00941E80" w:rsidRDefault="00512F24" w:rsidP="00C76597">
            <w:pPr>
              <w:pStyle w:val="NormalIndent"/>
            </w:pPr>
            <w:r>
              <w:t>1</w:t>
            </w:r>
          </w:p>
        </w:tc>
        <w:tc>
          <w:tcPr>
            <w:tcW w:w="2752" w:type="dxa"/>
          </w:tcPr>
          <w:p w14:paraId="5C03C3D4" w14:textId="77777777" w:rsidR="00941E80" w:rsidRDefault="00941E80" w:rsidP="00C76597">
            <w:pPr>
              <w:pStyle w:val="NormalIndent"/>
            </w:pPr>
            <w:r>
              <w:t>Tạo phiếu tăng giảm ngân sách ngoài</w:t>
            </w:r>
          </w:p>
        </w:tc>
        <w:tc>
          <w:tcPr>
            <w:tcW w:w="1980" w:type="dxa"/>
          </w:tcPr>
          <w:p w14:paraId="177C7F73" w14:textId="77777777" w:rsidR="00941E80" w:rsidRDefault="00941E80" w:rsidP="00C76597">
            <w:pPr>
              <w:pStyle w:val="NormalIndent"/>
            </w:pPr>
            <w:r>
              <w:t>ASM</w:t>
            </w:r>
          </w:p>
        </w:tc>
        <w:tc>
          <w:tcPr>
            <w:tcW w:w="4230" w:type="dxa"/>
          </w:tcPr>
          <w:p w14:paraId="1E3213AE" w14:textId="77777777" w:rsidR="00941E80" w:rsidRDefault="00941E80" w:rsidP="00C76597">
            <w:pPr>
              <w:pStyle w:val="NormalIndent"/>
            </w:pPr>
            <w:r>
              <w:t>Xem bước (3) mục 3.4: Quy trình quản lý ngân sách</w:t>
            </w:r>
          </w:p>
        </w:tc>
      </w:tr>
    </w:tbl>
    <w:p w14:paraId="1557BAD6" w14:textId="77777777" w:rsidR="00941E80" w:rsidRDefault="00941E80" w:rsidP="00941E80">
      <w:pPr>
        <w:pStyle w:val="Heading5"/>
      </w:pPr>
      <w:r>
        <w:t>Ghi chú</w:t>
      </w:r>
    </w:p>
    <w:p w14:paraId="61A752B9" w14:textId="77777777" w:rsidR="00941E80" w:rsidRDefault="00941E80" w:rsidP="00941E80">
      <w:r>
        <w:t>N/A.</w:t>
      </w:r>
    </w:p>
    <w:p w14:paraId="52451783" w14:textId="1651CBB1" w:rsidR="00127AD9" w:rsidRDefault="009C236E" w:rsidP="008B1DDA">
      <w:pPr>
        <w:pStyle w:val="Heading4"/>
      </w:pPr>
      <w:r>
        <w:t>Chức năng</w:t>
      </w:r>
      <w:r w:rsidR="00127AD9">
        <w:t xml:space="preserve"> xem báo cáo thống kê</w:t>
      </w:r>
    </w:p>
    <w:p w14:paraId="3FA3D12F" w14:textId="77777777" w:rsidR="00127AD9" w:rsidRDefault="00127AD9" w:rsidP="00127AD9">
      <w:pPr>
        <w:pStyle w:val="Heading5"/>
      </w:pPr>
      <w:r>
        <w:t>Diễn giải</w:t>
      </w:r>
    </w:p>
    <w:p w14:paraId="0A9CD4B0" w14:textId="26CBA040" w:rsidR="00127AD9" w:rsidRDefault="0082665A" w:rsidP="00127AD9">
      <w:r>
        <w:t>A</w:t>
      </w:r>
      <w:r w:rsidR="00127AD9">
        <w:t xml:space="preserve">SM được phép xem báo cáo thống kê tình hình kinh doanh tại </w:t>
      </w:r>
      <w:r>
        <w:t>khu vực mình quản lý</w:t>
      </w:r>
      <w:r w:rsidR="00127AD9">
        <w:t>:</w:t>
      </w:r>
    </w:p>
    <w:p w14:paraId="3D982AE5" w14:textId="77777777" w:rsidR="00127AD9" w:rsidRPr="00040002" w:rsidRDefault="00127AD9" w:rsidP="00127AD9">
      <w:pPr>
        <w:pStyle w:val="ListParagraph"/>
        <w:numPr>
          <w:ilvl w:val="0"/>
          <w:numId w:val="7"/>
        </w:numPr>
        <w:ind w:left="900"/>
      </w:pPr>
      <w:r>
        <w:t>Xem báo cáo thống kê kho, doanh số bán hàng …</w:t>
      </w:r>
    </w:p>
    <w:p w14:paraId="11B26D8F" w14:textId="77777777" w:rsidR="00127AD9" w:rsidRDefault="00127AD9" w:rsidP="00127AD9">
      <w:pPr>
        <w:pStyle w:val="Heading5"/>
      </w:pPr>
      <w:r>
        <w:lastRenderedPageBreak/>
        <w:t>Quy trình</w:t>
      </w:r>
    </w:p>
    <w:p w14:paraId="0521BCAD" w14:textId="7850225B" w:rsidR="00127AD9" w:rsidRPr="00040002" w:rsidRDefault="00E47F1D" w:rsidP="00127AD9">
      <w:pPr>
        <w:jc w:val="center"/>
      </w:pPr>
      <w:r>
        <w:object w:dxaOrig="3502" w:dyaOrig="5272" w14:anchorId="406D129D">
          <v:shape id="_x0000_i1077" type="#_x0000_t75" style="width:175.5pt;height:263.25pt" o:ole="">
            <v:imagedata r:id="rId118" o:title=""/>
          </v:shape>
          <o:OLEObject Type="Embed" ProgID="Visio.Drawing.11" ShapeID="_x0000_i1077" DrawAspect="Content" ObjectID="_1593959068" r:id="rId119"/>
        </w:object>
      </w:r>
    </w:p>
    <w:p w14:paraId="7A4FF563" w14:textId="77777777" w:rsidR="00127AD9" w:rsidRDefault="00127AD9" w:rsidP="00127AD9">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405"/>
        <w:gridCol w:w="1777"/>
        <w:gridCol w:w="3780"/>
      </w:tblGrid>
      <w:tr w:rsidR="00127AD9" w:rsidRPr="002020D6" w14:paraId="39F86178" w14:textId="77777777" w:rsidTr="00951FB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85CE2C" w14:textId="77777777" w:rsidR="00127AD9" w:rsidRPr="002020D6" w:rsidRDefault="00127AD9"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0436DE2" w14:textId="77777777" w:rsidR="00127AD9" w:rsidRPr="002020D6" w:rsidRDefault="00127AD9" w:rsidP="00C76597">
            <w:pPr>
              <w:pStyle w:val="NormalIndent"/>
            </w:pPr>
            <w:r>
              <w:t>Bước thực hiện</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5DB79A0" w14:textId="77777777" w:rsidR="00127AD9" w:rsidRPr="002020D6" w:rsidRDefault="00127AD9"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FD5D926" w14:textId="77777777" w:rsidR="00127AD9" w:rsidRPr="002020D6" w:rsidRDefault="00127AD9" w:rsidP="00C76597">
            <w:pPr>
              <w:pStyle w:val="NormalIndent"/>
            </w:pPr>
            <w:r>
              <w:t>Mô tả</w:t>
            </w:r>
          </w:p>
        </w:tc>
      </w:tr>
      <w:tr w:rsidR="00127AD9" w14:paraId="37C1F8B0" w14:textId="77777777" w:rsidTr="00951FB1">
        <w:tc>
          <w:tcPr>
            <w:tcW w:w="668" w:type="dxa"/>
          </w:tcPr>
          <w:p w14:paraId="08C00A32" w14:textId="77777777" w:rsidR="00127AD9" w:rsidRDefault="00127AD9" w:rsidP="00C76597">
            <w:pPr>
              <w:pStyle w:val="NormalIndent"/>
            </w:pPr>
            <w:r>
              <w:t>1</w:t>
            </w:r>
          </w:p>
        </w:tc>
        <w:tc>
          <w:tcPr>
            <w:tcW w:w="3405" w:type="dxa"/>
          </w:tcPr>
          <w:p w14:paraId="4A53CC39" w14:textId="77777777" w:rsidR="00127AD9" w:rsidRDefault="00127AD9" w:rsidP="00C76597">
            <w:pPr>
              <w:pStyle w:val="NormalIndent"/>
            </w:pPr>
            <w:r>
              <w:t xml:space="preserve">Xem báo cáo </w:t>
            </w:r>
          </w:p>
        </w:tc>
        <w:tc>
          <w:tcPr>
            <w:tcW w:w="1777" w:type="dxa"/>
          </w:tcPr>
          <w:p w14:paraId="0BCE790F" w14:textId="71DB169A" w:rsidR="00127AD9" w:rsidRDefault="0082665A" w:rsidP="00C76597">
            <w:pPr>
              <w:pStyle w:val="NormalIndent"/>
            </w:pPr>
            <w:r>
              <w:t>A</w:t>
            </w:r>
            <w:r w:rsidR="00127AD9">
              <w:t>SM</w:t>
            </w:r>
          </w:p>
        </w:tc>
        <w:tc>
          <w:tcPr>
            <w:tcW w:w="3780" w:type="dxa"/>
          </w:tcPr>
          <w:p w14:paraId="0B06D978" w14:textId="37230F21" w:rsidR="00127AD9" w:rsidRDefault="00127AD9" w:rsidP="00A92F19">
            <w:pPr>
              <w:autoSpaceDE w:val="0"/>
              <w:autoSpaceDN w:val="0"/>
              <w:adjustRightInd w:val="0"/>
              <w:spacing w:before="0" w:line="288" w:lineRule="auto"/>
              <w:ind w:left="0"/>
            </w:pPr>
            <w:r>
              <w:t xml:space="preserve"> </w:t>
            </w:r>
            <w:r w:rsidR="0082665A">
              <w:t xml:space="preserve">ASM </w:t>
            </w:r>
            <w:r>
              <w:t>xem các báo cáo liên quan đến nghiệp vụ thực tế tại đơn vị mình quản lý:</w:t>
            </w:r>
          </w:p>
          <w:p w14:paraId="20D179BB" w14:textId="77777777" w:rsidR="00127AD9" w:rsidRDefault="00127AD9" w:rsidP="00A92F19">
            <w:pPr>
              <w:pStyle w:val="ListParagraph"/>
              <w:numPr>
                <w:ilvl w:val="0"/>
                <w:numId w:val="7"/>
              </w:numPr>
              <w:autoSpaceDE w:val="0"/>
              <w:autoSpaceDN w:val="0"/>
              <w:adjustRightInd w:val="0"/>
              <w:spacing w:after="0" w:line="288" w:lineRule="auto"/>
            </w:pPr>
            <w:r>
              <w:t>Báo cáo giao dịch kho</w:t>
            </w:r>
          </w:p>
          <w:p w14:paraId="1F37CA0F" w14:textId="77777777" w:rsidR="00127AD9" w:rsidRDefault="00127AD9" w:rsidP="00A92F19">
            <w:pPr>
              <w:pStyle w:val="ListParagraph"/>
              <w:numPr>
                <w:ilvl w:val="0"/>
                <w:numId w:val="7"/>
              </w:numPr>
              <w:autoSpaceDE w:val="0"/>
              <w:autoSpaceDN w:val="0"/>
              <w:adjustRightInd w:val="0"/>
              <w:spacing w:after="0" w:line="288" w:lineRule="auto"/>
            </w:pPr>
            <w:r>
              <w:t>Báo cáo đơn hàng</w:t>
            </w:r>
          </w:p>
          <w:p w14:paraId="3A4F7419" w14:textId="77777777" w:rsidR="00127AD9" w:rsidRDefault="00127AD9" w:rsidP="00A92F19">
            <w:pPr>
              <w:pStyle w:val="ListParagraph"/>
              <w:numPr>
                <w:ilvl w:val="0"/>
                <w:numId w:val="7"/>
              </w:numPr>
              <w:autoSpaceDE w:val="0"/>
              <w:autoSpaceDN w:val="0"/>
              <w:adjustRightInd w:val="0"/>
              <w:spacing w:after="0" w:line="288" w:lineRule="auto"/>
            </w:pPr>
            <w:r>
              <w:t xml:space="preserve">Báo cáo doanh số bán </w:t>
            </w:r>
          </w:p>
          <w:p w14:paraId="1525A3F9" w14:textId="77777777" w:rsidR="00127AD9" w:rsidRDefault="00127AD9" w:rsidP="00A92F19">
            <w:pPr>
              <w:pStyle w:val="ListParagraph"/>
              <w:numPr>
                <w:ilvl w:val="0"/>
                <w:numId w:val="7"/>
              </w:numPr>
              <w:autoSpaceDE w:val="0"/>
              <w:autoSpaceDN w:val="0"/>
              <w:adjustRightInd w:val="0"/>
              <w:spacing w:after="0" w:line="288" w:lineRule="auto"/>
            </w:pPr>
            <w:r>
              <w:t>Báo cáo doanh số mua hàng</w:t>
            </w:r>
          </w:p>
          <w:p w14:paraId="60104678" w14:textId="77777777" w:rsidR="00127AD9" w:rsidRDefault="00127AD9" w:rsidP="00A92F19">
            <w:pPr>
              <w:pStyle w:val="ListParagraph"/>
              <w:numPr>
                <w:ilvl w:val="0"/>
                <w:numId w:val="7"/>
              </w:numPr>
              <w:autoSpaceDE w:val="0"/>
              <w:autoSpaceDN w:val="0"/>
              <w:adjustRightInd w:val="0"/>
              <w:spacing w:after="0" w:line="288" w:lineRule="auto"/>
            </w:pPr>
            <w:r>
              <w:t>Báo cáo thực hiện KPIs của nhân viên</w:t>
            </w:r>
          </w:p>
          <w:p w14:paraId="6B6C6094" w14:textId="77777777" w:rsidR="00127AD9" w:rsidRDefault="00127AD9" w:rsidP="00A92F19">
            <w:pPr>
              <w:pStyle w:val="ListParagraph"/>
              <w:numPr>
                <w:ilvl w:val="0"/>
                <w:numId w:val="7"/>
              </w:numPr>
              <w:autoSpaceDE w:val="0"/>
              <w:autoSpaceDN w:val="0"/>
              <w:adjustRightInd w:val="0"/>
              <w:spacing w:after="0" w:line="288" w:lineRule="auto"/>
            </w:pPr>
            <w:r>
              <w:t>…</w:t>
            </w:r>
          </w:p>
        </w:tc>
      </w:tr>
    </w:tbl>
    <w:p w14:paraId="4F6F0384" w14:textId="77777777" w:rsidR="00127AD9" w:rsidRDefault="00127AD9" w:rsidP="00127AD9">
      <w:pPr>
        <w:pStyle w:val="Heading5"/>
      </w:pPr>
      <w:r>
        <w:t>Ghi chú</w:t>
      </w:r>
    </w:p>
    <w:p w14:paraId="28D5A30E" w14:textId="77777777" w:rsidR="00CC6F0E" w:rsidRPr="004540EE" w:rsidRDefault="00CC6F0E" w:rsidP="00CC6F0E">
      <w:r>
        <w:t>Danh sách báo cáo: Xem tại…</w:t>
      </w:r>
    </w:p>
    <w:p w14:paraId="25A495B8" w14:textId="3255A6C2" w:rsidR="00D17412" w:rsidRDefault="00935B9A" w:rsidP="00D17412">
      <w:pPr>
        <w:pStyle w:val="Heading3"/>
      </w:pPr>
      <w:bookmarkStart w:id="61" w:name="_Toc520102894"/>
      <w:r>
        <w:t xml:space="preserve">Chức năng </w:t>
      </w:r>
      <w:r w:rsidR="00D17412">
        <w:t xml:space="preserve">cho </w:t>
      </w:r>
      <w:r w:rsidR="00F67891">
        <w:t>GSBH</w:t>
      </w:r>
      <w:bookmarkEnd w:id="61"/>
    </w:p>
    <w:p w14:paraId="3421F387" w14:textId="3FC89A64" w:rsidR="00B30ABD" w:rsidRDefault="00E53316" w:rsidP="008B1DDA">
      <w:pPr>
        <w:pStyle w:val="Heading4"/>
      </w:pPr>
      <w:r>
        <w:t>Mô tả chung</w:t>
      </w:r>
    </w:p>
    <w:p w14:paraId="1588452E" w14:textId="77777777" w:rsidR="00B30ABD" w:rsidRDefault="00B30ABD" w:rsidP="00B30ABD">
      <w:pPr>
        <w:pStyle w:val="Heading5"/>
      </w:pPr>
      <w:r>
        <w:t>Diễn giải</w:t>
      </w:r>
    </w:p>
    <w:p w14:paraId="27D2C5F6" w14:textId="6213CBAE" w:rsidR="00B30ABD" w:rsidRPr="00EF3D2C" w:rsidRDefault="00B30ABD" w:rsidP="00531FC8">
      <w:pPr>
        <w:ind w:left="0"/>
      </w:pPr>
      <w:r>
        <w:t xml:space="preserve">Công việc </w:t>
      </w:r>
      <w:r w:rsidR="00F67891">
        <w:t>GSBH</w:t>
      </w:r>
      <w:r w:rsidR="001D5629">
        <w:t xml:space="preserve"> thực hiện</w:t>
      </w:r>
      <w:r>
        <w:t>:</w:t>
      </w:r>
    </w:p>
    <w:p w14:paraId="5C013672" w14:textId="77777777" w:rsidR="00B30ABD" w:rsidRPr="00EF3D2C" w:rsidRDefault="00B30ABD" w:rsidP="00BE54B4">
      <w:pPr>
        <w:pStyle w:val="Bullet1"/>
      </w:pPr>
      <w:r w:rsidRPr="00EF3D2C">
        <w:t>Giám sát nhân viên.</w:t>
      </w:r>
    </w:p>
    <w:p w14:paraId="3592A994" w14:textId="77777777" w:rsidR="00B30ABD" w:rsidRPr="00EF3D2C" w:rsidRDefault="00B30ABD" w:rsidP="00BE54B4">
      <w:pPr>
        <w:pStyle w:val="Bullet1"/>
      </w:pPr>
      <w:r w:rsidRPr="00EF3D2C">
        <w:lastRenderedPageBreak/>
        <w:t>Tra cứu danh mục: Khách hàng, sản phẩm, đơn vị, nhân viên, chương trình khuyến mãi, chương trình trưng bày &amp; tích lũy, hình ảnh khách hàng.</w:t>
      </w:r>
    </w:p>
    <w:p w14:paraId="7AB0216B" w14:textId="468445BD" w:rsidR="00CE47F1" w:rsidRDefault="00453D00" w:rsidP="00BE54B4">
      <w:pPr>
        <w:pStyle w:val="Bullet1"/>
      </w:pPr>
      <w:r>
        <w:t xml:space="preserve">Quản lý </w:t>
      </w:r>
      <w:r w:rsidR="00CE47F1">
        <w:t>khách hàng.</w:t>
      </w:r>
    </w:p>
    <w:p w14:paraId="72CA3B67" w14:textId="70A91B79" w:rsidR="00C6254B" w:rsidRDefault="00C6254B" w:rsidP="00BE54B4">
      <w:pPr>
        <w:pStyle w:val="Bullet1"/>
      </w:pPr>
      <w:r>
        <w:t xml:space="preserve">Quản lý </w:t>
      </w:r>
      <w:r w:rsidR="00F369E6">
        <w:t xml:space="preserve">tuyến bán </w:t>
      </w:r>
      <w:r w:rsidR="00AA6DCA">
        <w:t>hàng.</w:t>
      </w:r>
    </w:p>
    <w:p w14:paraId="7DECC93E" w14:textId="00527B25" w:rsidR="00B30ABD" w:rsidRDefault="00711210" w:rsidP="00BE54B4">
      <w:pPr>
        <w:pStyle w:val="Bullet1"/>
      </w:pPr>
      <w:r>
        <w:t xml:space="preserve">Giao </w:t>
      </w:r>
      <w:r w:rsidR="001B2DCA">
        <w:t>việc</w:t>
      </w:r>
      <w:r>
        <w:t xml:space="preserve"> &amp; thông báo.</w:t>
      </w:r>
    </w:p>
    <w:p w14:paraId="15A1A097" w14:textId="749A7620" w:rsidR="00311F9E" w:rsidRDefault="00311F9E" w:rsidP="00BE54B4">
      <w:pPr>
        <w:pStyle w:val="Bullet1"/>
      </w:pPr>
      <w:r>
        <w:t>Cập nhật chấm công cho NVBH.</w:t>
      </w:r>
    </w:p>
    <w:p w14:paraId="7FF140D0" w14:textId="77777777" w:rsidR="00B30ABD" w:rsidRPr="00EF3D2C" w:rsidRDefault="00B30ABD" w:rsidP="00BE54B4">
      <w:pPr>
        <w:pStyle w:val="Bullet1"/>
      </w:pPr>
      <w:r w:rsidRPr="00EF3D2C">
        <w:t>Xem báo cáo thống kê.</w:t>
      </w:r>
    </w:p>
    <w:p w14:paraId="65505DFA" w14:textId="77777777" w:rsidR="00B30ABD" w:rsidRDefault="00B30ABD" w:rsidP="00B30ABD">
      <w:pPr>
        <w:pStyle w:val="Heading5"/>
      </w:pPr>
      <w:r>
        <w:t>Quy trình</w:t>
      </w:r>
    </w:p>
    <w:p w14:paraId="573227BF" w14:textId="1E9AD0E3" w:rsidR="00B30ABD" w:rsidRDefault="00F369E6" w:rsidP="00623569">
      <w:pPr>
        <w:ind w:left="0"/>
        <w:jc w:val="center"/>
      </w:pPr>
      <w:r>
        <w:object w:dxaOrig="11812" w:dyaOrig="9046" w14:anchorId="3645F056">
          <v:shape id="_x0000_i1078" type="#_x0000_t75" style="width:477pt;height:363.75pt" o:ole="">
            <v:imagedata r:id="rId120" o:title=""/>
          </v:shape>
          <o:OLEObject Type="Embed" ProgID="Visio.Drawing.11" ShapeID="_x0000_i1078" DrawAspect="Content" ObjectID="_1593959069" r:id="rId121"/>
        </w:object>
      </w:r>
    </w:p>
    <w:p w14:paraId="3A2BA1C1" w14:textId="27129F25" w:rsidR="00B30ABD" w:rsidRDefault="00474CAA" w:rsidP="00B30ABD">
      <w:pPr>
        <w:pStyle w:val="Heading5"/>
      </w:pPr>
      <w:r>
        <w:t>Mô tả</w:t>
      </w:r>
    </w:p>
    <w:tbl>
      <w:tblPr>
        <w:tblStyle w:val="TableGrid"/>
        <w:tblW w:w="9630" w:type="dxa"/>
        <w:tblInd w:w="288" w:type="dxa"/>
        <w:tblLayout w:type="fixed"/>
        <w:tblLook w:val="04A0" w:firstRow="1" w:lastRow="0" w:firstColumn="1" w:lastColumn="0" w:noHBand="0" w:noVBand="1"/>
      </w:tblPr>
      <w:tblGrid>
        <w:gridCol w:w="540"/>
        <w:gridCol w:w="3194"/>
        <w:gridCol w:w="5896"/>
      </w:tblGrid>
      <w:tr w:rsidR="00474CAA" w:rsidRPr="002020D6" w14:paraId="489AF6CA" w14:textId="77777777" w:rsidTr="00537237">
        <w:trPr>
          <w:trHeight w:val="273"/>
          <w:tblHeader/>
        </w:trPr>
        <w:tc>
          <w:tcPr>
            <w:tcW w:w="5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6E93B03" w14:textId="77777777" w:rsidR="00474CAA" w:rsidRPr="002020D6" w:rsidRDefault="00474CAA" w:rsidP="00C76597">
            <w:pPr>
              <w:pStyle w:val="NormalIndent"/>
            </w:pPr>
            <w:r w:rsidRPr="002020D6">
              <w:t>TT</w:t>
            </w:r>
          </w:p>
        </w:tc>
        <w:tc>
          <w:tcPr>
            <w:tcW w:w="319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C89AA06" w14:textId="77777777" w:rsidR="00474CAA" w:rsidRPr="002020D6" w:rsidRDefault="00474CAA" w:rsidP="00C76597">
            <w:pPr>
              <w:pStyle w:val="NormalIndent"/>
            </w:pPr>
            <w:r>
              <w:t>Bước thực hiện</w:t>
            </w:r>
          </w:p>
        </w:tc>
        <w:tc>
          <w:tcPr>
            <w:tcW w:w="589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68CF4DF" w14:textId="77777777" w:rsidR="00474CAA" w:rsidRPr="002020D6" w:rsidRDefault="00474CAA" w:rsidP="00C76597">
            <w:pPr>
              <w:pStyle w:val="NormalIndent"/>
            </w:pPr>
            <w:r>
              <w:t>Mô tả</w:t>
            </w:r>
          </w:p>
        </w:tc>
      </w:tr>
      <w:tr w:rsidR="00474CAA" w14:paraId="7E84A54F" w14:textId="77777777" w:rsidTr="00537237">
        <w:tc>
          <w:tcPr>
            <w:tcW w:w="540" w:type="dxa"/>
          </w:tcPr>
          <w:p w14:paraId="7BFA6CCF" w14:textId="77777777" w:rsidR="00474CAA" w:rsidRDefault="00474CAA" w:rsidP="00C76597">
            <w:pPr>
              <w:pStyle w:val="NormalIndent"/>
              <w:numPr>
                <w:ilvl w:val="0"/>
                <w:numId w:val="32"/>
              </w:numPr>
            </w:pPr>
          </w:p>
        </w:tc>
        <w:tc>
          <w:tcPr>
            <w:tcW w:w="3194" w:type="dxa"/>
          </w:tcPr>
          <w:p w14:paraId="512D41B3" w14:textId="18D5F689" w:rsidR="00474CAA" w:rsidRDefault="00474CAA" w:rsidP="00C76597">
            <w:pPr>
              <w:pStyle w:val="NormalIndent"/>
            </w:pPr>
            <w:r w:rsidRPr="00AD466D">
              <w:t>Giám sát nhân viên</w:t>
            </w:r>
          </w:p>
        </w:tc>
        <w:tc>
          <w:tcPr>
            <w:tcW w:w="5896" w:type="dxa"/>
          </w:tcPr>
          <w:p w14:paraId="039B792F" w14:textId="1420F20C" w:rsidR="00474CAA" w:rsidRDefault="00E22943" w:rsidP="00164839">
            <w:pPr>
              <w:widowControl/>
              <w:autoSpaceDE w:val="0"/>
              <w:autoSpaceDN w:val="0"/>
              <w:adjustRightInd w:val="0"/>
              <w:spacing w:before="0" w:line="288" w:lineRule="auto"/>
              <w:ind w:left="0"/>
            </w:pPr>
            <w:r>
              <w:t>Chức năng cho phép GSBH giám sát vị trí, lộ trình của NVBH thuộc quyền quản lý.</w:t>
            </w:r>
          </w:p>
        </w:tc>
      </w:tr>
      <w:tr w:rsidR="00474CAA" w14:paraId="0D021252" w14:textId="77777777" w:rsidTr="00537237">
        <w:tc>
          <w:tcPr>
            <w:tcW w:w="540" w:type="dxa"/>
          </w:tcPr>
          <w:p w14:paraId="41C6D277" w14:textId="77777777" w:rsidR="00474CAA" w:rsidRPr="000554C9" w:rsidRDefault="00474CAA" w:rsidP="00C76597">
            <w:pPr>
              <w:pStyle w:val="NormalIndent"/>
              <w:numPr>
                <w:ilvl w:val="0"/>
                <w:numId w:val="32"/>
              </w:numPr>
            </w:pPr>
          </w:p>
        </w:tc>
        <w:tc>
          <w:tcPr>
            <w:tcW w:w="3194" w:type="dxa"/>
          </w:tcPr>
          <w:p w14:paraId="0385085C" w14:textId="797519FC" w:rsidR="00474CAA" w:rsidRDefault="00474CAA" w:rsidP="00C76597">
            <w:pPr>
              <w:pStyle w:val="NormalIndent"/>
            </w:pPr>
            <w:r w:rsidRPr="00AD466D">
              <w:t>Tra cứu danh mục</w:t>
            </w:r>
          </w:p>
        </w:tc>
        <w:tc>
          <w:tcPr>
            <w:tcW w:w="5896" w:type="dxa"/>
          </w:tcPr>
          <w:p w14:paraId="53A8C7B3" w14:textId="67C91352" w:rsidR="00474CAA" w:rsidRDefault="0098062E" w:rsidP="00164839">
            <w:pPr>
              <w:spacing w:before="0"/>
              <w:ind w:left="0"/>
            </w:pPr>
            <w:r>
              <w:t xml:space="preserve">Chức năng cho phép GSBH tra cứu danh mục dữ liệu trong hệ thống: </w:t>
            </w:r>
            <w:r w:rsidR="00BD6277">
              <w:t>Nhân viên, khách hàng, sản phẩm, chương trình khuyến mãi, hình ảnh…</w:t>
            </w:r>
            <w:r>
              <w:t xml:space="preserve"> </w:t>
            </w:r>
          </w:p>
        </w:tc>
      </w:tr>
      <w:tr w:rsidR="00474CAA" w14:paraId="4E6E854B" w14:textId="77777777" w:rsidTr="00537237">
        <w:tc>
          <w:tcPr>
            <w:tcW w:w="540" w:type="dxa"/>
          </w:tcPr>
          <w:p w14:paraId="43D8F1A3" w14:textId="77777777" w:rsidR="00474CAA" w:rsidRPr="000554C9" w:rsidRDefault="00474CAA" w:rsidP="00C76597">
            <w:pPr>
              <w:pStyle w:val="NormalIndent"/>
              <w:numPr>
                <w:ilvl w:val="0"/>
                <w:numId w:val="32"/>
              </w:numPr>
            </w:pPr>
          </w:p>
        </w:tc>
        <w:tc>
          <w:tcPr>
            <w:tcW w:w="3194" w:type="dxa"/>
          </w:tcPr>
          <w:p w14:paraId="74BAC451" w14:textId="265F80EB" w:rsidR="00474CAA" w:rsidRDefault="00474CAA" w:rsidP="00C76597">
            <w:pPr>
              <w:pStyle w:val="NormalIndent"/>
            </w:pPr>
            <w:r>
              <w:t xml:space="preserve">Quản lý </w:t>
            </w:r>
            <w:r w:rsidRPr="00AD466D">
              <w:t>khách hàng.</w:t>
            </w:r>
          </w:p>
        </w:tc>
        <w:tc>
          <w:tcPr>
            <w:tcW w:w="5896" w:type="dxa"/>
          </w:tcPr>
          <w:p w14:paraId="71C284D3" w14:textId="660284FF" w:rsidR="00474CAA" w:rsidRDefault="00B93BFD" w:rsidP="00164839">
            <w:pPr>
              <w:spacing w:before="0"/>
              <w:ind w:left="0"/>
            </w:pPr>
            <w:r>
              <w:t>Chức năng cho phép GSBH thêm mới, duyệt khách hàng.</w:t>
            </w:r>
          </w:p>
        </w:tc>
      </w:tr>
      <w:tr w:rsidR="00474CAA" w14:paraId="34829EC1" w14:textId="77777777" w:rsidTr="00537237">
        <w:tc>
          <w:tcPr>
            <w:tcW w:w="540" w:type="dxa"/>
          </w:tcPr>
          <w:p w14:paraId="3B08D44B" w14:textId="77777777" w:rsidR="00474CAA" w:rsidRPr="000554C9" w:rsidRDefault="00474CAA" w:rsidP="00C76597">
            <w:pPr>
              <w:pStyle w:val="NormalIndent"/>
              <w:numPr>
                <w:ilvl w:val="0"/>
                <w:numId w:val="32"/>
              </w:numPr>
            </w:pPr>
          </w:p>
        </w:tc>
        <w:tc>
          <w:tcPr>
            <w:tcW w:w="3194" w:type="dxa"/>
          </w:tcPr>
          <w:p w14:paraId="5CC51397" w14:textId="056317D2" w:rsidR="00474CAA" w:rsidRPr="006B4D04" w:rsidRDefault="00474CAA" w:rsidP="00C76597">
            <w:pPr>
              <w:pStyle w:val="NormalIndent"/>
            </w:pPr>
            <w:r w:rsidRPr="00AD466D">
              <w:t xml:space="preserve">Quản lý </w:t>
            </w:r>
            <w:r w:rsidR="00F369E6">
              <w:t xml:space="preserve">tuyến bán </w:t>
            </w:r>
            <w:r w:rsidRPr="00AD466D">
              <w:t>hàng.</w:t>
            </w:r>
          </w:p>
        </w:tc>
        <w:tc>
          <w:tcPr>
            <w:tcW w:w="5896" w:type="dxa"/>
          </w:tcPr>
          <w:p w14:paraId="417EB215" w14:textId="06A56611" w:rsidR="00474CAA" w:rsidRDefault="00164839" w:rsidP="00164839">
            <w:pPr>
              <w:spacing w:before="0"/>
              <w:ind w:left="0"/>
            </w:pPr>
            <w:r>
              <w:t>Chức năng cho phép GSBH thiết lập tuyến bán hàng cho NVBH.</w:t>
            </w:r>
          </w:p>
        </w:tc>
      </w:tr>
      <w:tr w:rsidR="00474CAA" w14:paraId="78EB1C49" w14:textId="77777777" w:rsidTr="00537237">
        <w:tc>
          <w:tcPr>
            <w:tcW w:w="540" w:type="dxa"/>
          </w:tcPr>
          <w:p w14:paraId="2537997B" w14:textId="77777777" w:rsidR="00474CAA" w:rsidRPr="000554C9" w:rsidRDefault="00474CAA" w:rsidP="00C76597">
            <w:pPr>
              <w:pStyle w:val="NormalIndent"/>
              <w:numPr>
                <w:ilvl w:val="0"/>
                <w:numId w:val="32"/>
              </w:numPr>
            </w:pPr>
          </w:p>
        </w:tc>
        <w:tc>
          <w:tcPr>
            <w:tcW w:w="3194" w:type="dxa"/>
          </w:tcPr>
          <w:p w14:paraId="6107BEE0" w14:textId="0EB81AD8" w:rsidR="00474CAA" w:rsidRPr="006B4D04" w:rsidRDefault="00DB2426" w:rsidP="00C76597">
            <w:pPr>
              <w:pStyle w:val="NormalIndent"/>
            </w:pPr>
            <w:r>
              <w:t>Giao việc &amp; thông báo</w:t>
            </w:r>
          </w:p>
        </w:tc>
        <w:tc>
          <w:tcPr>
            <w:tcW w:w="5896" w:type="dxa"/>
          </w:tcPr>
          <w:p w14:paraId="0A083BCF" w14:textId="2F146909" w:rsidR="00474CAA" w:rsidRDefault="00A45F16" w:rsidP="00C55404">
            <w:pPr>
              <w:spacing w:before="0"/>
              <w:ind w:left="0"/>
            </w:pPr>
            <w:r>
              <w:t>Chức năng cho phép GSBH tạo các yêu cầu thực hiện công việc cho NVBH.</w:t>
            </w:r>
          </w:p>
        </w:tc>
      </w:tr>
      <w:tr w:rsidR="004F1FFC" w14:paraId="61D69B5B" w14:textId="77777777" w:rsidTr="00537237">
        <w:tc>
          <w:tcPr>
            <w:tcW w:w="540" w:type="dxa"/>
          </w:tcPr>
          <w:p w14:paraId="140E018B" w14:textId="77777777" w:rsidR="004F1FFC" w:rsidRPr="000554C9" w:rsidRDefault="004F1FFC" w:rsidP="00C76597">
            <w:pPr>
              <w:pStyle w:val="NormalIndent"/>
              <w:numPr>
                <w:ilvl w:val="0"/>
                <w:numId w:val="32"/>
              </w:numPr>
            </w:pPr>
          </w:p>
        </w:tc>
        <w:tc>
          <w:tcPr>
            <w:tcW w:w="3194" w:type="dxa"/>
          </w:tcPr>
          <w:p w14:paraId="785DF6CD" w14:textId="0112CCBA" w:rsidR="004F1FFC" w:rsidRDefault="004F1FFC" w:rsidP="00C76597">
            <w:pPr>
              <w:pStyle w:val="NormalIndent"/>
            </w:pPr>
            <w:r>
              <w:t>Cập nhật chấm công cho NVBH</w:t>
            </w:r>
          </w:p>
        </w:tc>
        <w:tc>
          <w:tcPr>
            <w:tcW w:w="5896" w:type="dxa"/>
          </w:tcPr>
          <w:p w14:paraId="47D21759" w14:textId="4944A6CE" w:rsidR="004F1FFC" w:rsidRDefault="004F1FFC" w:rsidP="00C55404">
            <w:pPr>
              <w:spacing w:before="0"/>
              <w:ind w:left="0"/>
            </w:pPr>
            <w:r>
              <w:t>GSBH cập nhật kết quả chấm công của NVBH thuộc quyền quản lý.</w:t>
            </w:r>
          </w:p>
        </w:tc>
      </w:tr>
      <w:tr w:rsidR="00474CAA" w14:paraId="08C9B4AD" w14:textId="77777777" w:rsidTr="00537237">
        <w:tc>
          <w:tcPr>
            <w:tcW w:w="540" w:type="dxa"/>
          </w:tcPr>
          <w:p w14:paraId="116EB786" w14:textId="77777777" w:rsidR="00474CAA" w:rsidRPr="000554C9" w:rsidRDefault="00474CAA" w:rsidP="00C76597">
            <w:pPr>
              <w:pStyle w:val="NormalIndent"/>
              <w:numPr>
                <w:ilvl w:val="0"/>
                <w:numId w:val="32"/>
              </w:numPr>
            </w:pPr>
          </w:p>
        </w:tc>
        <w:tc>
          <w:tcPr>
            <w:tcW w:w="3194" w:type="dxa"/>
          </w:tcPr>
          <w:p w14:paraId="5F833AC3" w14:textId="7875DED5" w:rsidR="00474CAA" w:rsidRPr="006B4D04" w:rsidRDefault="00474CAA" w:rsidP="00C76597">
            <w:pPr>
              <w:pStyle w:val="NormalIndent"/>
            </w:pPr>
            <w:r w:rsidRPr="00AD466D">
              <w:t>Xem báo cáo thống kê</w:t>
            </w:r>
          </w:p>
        </w:tc>
        <w:tc>
          <w:tcPr>
            <w:tcW w:w="5896" w:type="dxa"/>
          </w:tcPr>
          <w:p w14:paraId="60827B86" w14:textId="36B48FC0" w:rsidR="00474CAA" w:rsidRDefault="00A45F16" w:rsidP="00C55404">
            <w:pPr>
              <w:spacing w:before="0"/>
              <w:ind w:left="0"/>
            </w:pPr>
            <w:r>
              <w:t>Chức năng cho phép GSBH xem báo cáo thống kê tính hình bán hàng.</w:t>
            </w:r>
          </w:p>
        </w:tc>
      </w:tr>
    </w:tbl>
    <w:p w14:paraId="00FC64CB" w14:textId="77777777" w:rsidR="00B30ABD" w:rsidRDefault="00B30ABD" w:rsidP="00B30ABD">
      <w:pPr>
        <w:pStyle w:val="Heading5"/>
      </w:pPr>
      <w:r>
        <w:t>Ghi chú</w:t>
      </w:r>
    </w:p>
    <w:p w14:paraId="1BC7B482" w14:textId="47CFFB66" w:rsidR="00070CD6" w:rsidRPr="00070CD6" w:rsidRDefault="00070CD6" w:rsidP="00070CD6">
      <w:r>
        <w:t>N/A</w:t>
      </w:r>
    </w:p>
    <w:p w14:paraId="41CAC2EA" w14:textId="4E989713" w:rsidR="00921430" w:rsidRDefault="00A41430" w:rsidP="008B1DDA">
      <w:pPr>
        <w:pStyle w:val="Heading4"/>
      </w:pPr>
      <w:r>
        <w:t xml:space="preserve">Chức năng </w:t>
      </w:r>
      <w:r w:rsidR="00921430">
        <w:t>giám sát nhân viên</w:t>
      </w:r>
    </w:p>
    <w:p w14:paraId="1AA47170" w14:textId="77777777" w:rsidR="00921430" w:rsidRDefault="00921430" w:rsidP="00921430">
      <w:pPr>
        <w:pStyle w:val="Heading5"/>
      </w:pPr>
      <w:r>
        <w:t>Diễn giải</w:t>
      </w:r>
    </w:p>
    <w:p w14:paraId="31A094C7" w14:textId="320DDF43" w:rsidR="00921430" w:rsidRDefault="00F67891" w:rsidP="00921430">
      <w:r>
        <w:t>GSBH</w:t>
      </w:r>
      <w:r w:rsidR="00921430">
        <w:t xml:space="preserve"> xem vị trí hiện tại ngoài thị trường của các NVBH sử dụng MTB. Các thông tin giám sát:</w:t>
      </w:r>
    </w:p>
    <w:p w14:paraId="78786DE2" w14:textId="2ED365FA" w:rsidR="00921430" w:rsidRDefault="00921430" w:rsidP="00B77FCC">
      <w:pPr>
        <w:pStyle w:val="Bullet1"/>
      </w:pPr>
      <w:r>
        <w:t>Vị trí hiện tại của nhân viên, % pin của MTB, tín hiệu mạng MTB đang kết nối là 3G hay Wifi , cường độ mạng là Mạnh/ Trung bình/ Yếu</w:t>
      </w:r>
      <w:r w:rsidR="00124CBA">
        <w:t>.</w:t>
      </w:r>
    </w:p>
    <w:p w14:paraId="3F1C5DE7" w14:textId="7EFBE88E" w:rsidR="00921430" w:rsidRDefault="00921430" w:rsidP="00B77FCC">
      <w:pPr>
        <w:pStyle w:val="Bullet1"/>
      </w:pPr>
      <w:r>
        <w:t>Doanh số kế hoạch, thực hiện, tiến độ theo ngày, tháng</w:t>
      </w:r>
      <w:r w:rsidR="00124CBA">
        <w:t>.</w:t>
      </w:r>
    </w:p>
    <w:p w14:paraId="3E4B48DA" w14:textId="77777777" w:rsidR="00921430" w:rsidRDefault="00921430" w:rsidP="00B77FCC">
      <w:pPr>
        <w:pStyle w:val="Bullet1"/>
      </w:pPr>
      <w:r>
        <w:t>Lộ trình đi tuyến trong ngày của nhân viên vẽ trên bản đồ: vị trí các khách hàng sẽ thể hiện trên bản đồ, phân biệt trạng thái ghé thăm theo màu</w:t>
      </w:r>
    </w:p>
    <w:p w14:paraId="6936962E" w14:textId="77777777" w:rsidR="00921430" w:rsidRDefault="00921430" w:rsidP="00B77FCC">
      <w:pPr>
        <w:pStyle w:val="Bullet2"/>
      </w:pPr>
      <w:r>
        <w:t>Xanh lá cây: những khách hàng trong tuyến nhưng NVBH chưa ghé thăm</w:t>
      </w:r>
    </w:p>
    <w:p w14:paraId="6E2C4B62" w14:textId="77777777" w:rsidR="00921430" w:rsidRDefault="00921430" w:rsidP="00B77FCC">
      <w:pPr>
        <w:pStyle w:val="Bullet2"/>
      </w:pPr>
      <w:r>
        <w:t>Xanh dương: những khách hàng trong tuyến và NVBH đã ghé thăm + khách hàng có đặt hàng</w:t>
      </w:r>
    </w:p>
    <w:p w14:paraId="3454E54A" w14:textId="77777777" w:rsidR="00921430" w:rsidRDefault="00921430" w:rsidP="00B77FCC">
      <w:pPr>
        <w:pStyle w:val="Bullet2"/>
      </w:pPr>
      <w:r>
        <w:t>Đỏ: những khách hàng trong tuyến và NVBH đã ghé thăm + khách hàng không có đặt hàng</w:t>
      </w:r>
    </w:p>
    <w:p w14:paraId="37ED16EF" w14:textId="77777777" w:rsidR="00921430" w:rsidRDefault="00921430" w:rsidP="00B77FCC">
      <w:pPr>
        <w:pStyle w:val="Bullet2"/>
      </w:pPr>
      <w:r>
        <w:t>Cam: khách hàng mà NVBH đang ghé thăm</w:t>
      </w:r>
    </w:p>
    <w:p w14:paraId="1D959A81" w14:textId="77777777" w:rsidR="00921430" w:rsidRDefault="00921430" w:rsidP="00B77FCC">
      <w:pPr>
        <w:pStyle w:val="Bullet2"/>
      </w:pPr>
      <w:r>
        <w:t xml:space="preserve">Vàng: khách hàng ngoài tuyến mà NVBH đã ghé thăm trong ngày </w:t>
      </w:r>
    </w:p>
    <w:p w14:paraId="0F550BE0" w14:textId="77777777" w:rsidR="00921430" w:rsidRDefault="00921430" w:rsidP="00921430">
      <w:pPr>
        <w:pStyle w:val="Heading5"/>
      </w:pPr>
      <w:r>
        <w:lastRenderedPageBreak/>
        <w:t>Quy trình</w:t>
      </w:r>
    </w:p>
    <w:p w14:paraId="4CB54F04" w14:textId="53F98641" w:rsidR="00921430" w:rsidRPr="007335BB" w:rsidRDefault="00B30C4F" w:rsidP="00921430">
      <w:pPr>
        <w:jc w:val="center"/>
      </w:pPr>
      <w:r w:rsidRPr="00427AF9">
        <w:rPr>
          <w:szCs w:val="24"/>
        </w:rPr>
        <w:object w:dxaOrig="5715" w:dyaOrig="5779" w14:anchorId="716CB171">
          <v:shape id="_x0000_i1079" type="#_x0000_t75" style="width:276pt;height:276.75pt" o:ole="">
            <v:imagedata r:id="rId122" o:title=""/>
          </v:shape>
          <o:OLEObject Type="Embed" ProgID="Visio.Drawing.11" ShapeID="_x0000_i1079" DrawAspect="Content" ObjectID="_1593959070" r:id="rId123"/>
        </w:object>
      </w:r>
    </w:p>
    <w:p w14:paraId="62A52099" w14:textId="0F4D3E7E" w:rsidR="00921430" w:rsidRDefault="00921430" w:rsidP="00921430">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2430"/>
        <w:gridCol w:w="3780"/>
      </w:tblGrid>
      <w:tr w:rsidR="00921430" w:rsidRPr="00191EEF" w14:paraId="7A442070" w14:textId="77777777" w:rsidTr="00977B10">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E066BE" w14:textId="77777777" w:rsidR="00921430" w:rsidRPr="002020D6" w:rsidRDefault="00921430"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2D28D13" w14:textId="77777777" w:rsidR="00921430" w:rsidRPr="002020D6" w:rsidRDefault="00921430" w:rsidP="00C76597">
            <w:pPr>
              <w:pStyle w:val="NormalIndent"/>
            </w:pPr>
            <w:r>
              <w:t>Bước thực hiện</w:t>
            </w:r>
          </w:p>
        </w:tc>
        <w:tc>
          <w:tcPr>
            <w:tcW w:w="24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27AC3BA" w14:textId="77777777" w:rsidR="00921430" w:rsidRPr="002020D6" w:rsidRDefault="00921430"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AB3AEC3" w14:textId="77777777" w:rsidR="00921430" w:rsidRPr="002020D6" w:rsidRDefault="00921430" w:rsidP="00C76597">
            <w:pPr>
              <w:pStyle w:val="NormalIndent"/>
            </w:pPr>
            <w:r>
              <w:t>Mô tả</w:t>
            </w:r>
          </w:p>
        </w:tc>
      </w:tr>
      <w:tr w:rsidR="00921430" w14:paraId="4DDD4D28" w14:textId="77777777" w:rsidTr="00977B10">
        <w:tc>
          <w:tcPr>
            <w:tcW w:w="668" w:type="dxa"/>
          </w:tcPr>
          <w:p w14:paraId="229D7255" w14:textId="77777777" w:rsidR="00921430" w:rsidRDefault="00921430" w:rsidP="00C76597">
            <w:pPr>
              <w:pStyle w:val="NormalIndent"/>
            </w:pPr>
            <w:r>
              <w:t>1</w:t>
            </w:r>
          </w:p>
        </w:tc>
        <w:tc>
          <w:tcPr>
            <w:tcW w:w="2752" w:type="dxa"/>
          </w:tcPr>
          <w:p w14:paraId="0D37F449" w14:textId="77777777" w:rsidR="00921430" w:rsidRDefault="00921430" w:rsidP="00C76597">
            <w:pPr>
              <w:pStyle w:val="NormalIndent"/>
            </w:pPr>
            <w:r>
              <w:t>Xem vị trí nhân viên</w:t>
            </w:r>
          </w:p>
        </w:tc>
        <w:tc>
          <w:tcPr>
            <w:tcW w:w="2430" w:type="dxa"/>
          </w:tcPr>
          <w:p w14:paraId="36A339FC" w14:textId="3F96517E" w:rsidR="00921430" w:rsidRDefault="00F67891" w:rsidP="00C76597">
            <w:pPr>
              <w:pStyle w:val="NormalIndent"/>
            </w:pPr>
            <w:r>
              <w:t>GSBH</w:t>
            </w:r>
          </w:p>
        </w:tc>
        <w:tc>
          <w:tcPr>
            <w:tcW w:w="3780" w:type="dxa"/>
          </w:tcPr>
          <w:p w14:paraId="2EF44B7E" w14:textId="00F52413" w:rsidR="00921430" w:rsidRDefault="00F67891" w:rsidP="00124CBA">
            <w:pPr>
              <w:widowControl/>
              <w:autoSpaceDE w:val="0"/>
              <w:autoSpaceDN w:val="0"/>
              <w:adjustRightInd w:val="0"/>
              <w:spacing w:before="0" w:line="288" w:lineRule="auto"/>
              <w:ind w:left="0"/>
            </w:pPr>
            <w:r>
              <w:t>GSBH</w:t>
            </w:r>
            <w:r w:rsidR="00124CBA">
              <w:t xml:space="preserve"> </w:t>
            </w:r>
            <w:r w:rsidR="00921430">
              <w:t>có thể xem vị trí các nhân viên sử dụng MTB. Thông tin giám sát:</w:t>
            </w:r>
          </w:p>
          <w:p w14:paraId="6D00FD88" w14:textId="77777777" w:rsidR="00921430" w:rsidRDefault="00921430" w:rsidP="00124CBA">
            <w:pPr>
              <w:pStyle w:val="ListParagraph"/>
              <w:numPr>
                <w:ilvl w:val="0"/>
                <w:numId w:val="7"/>
              </w:numPr>
              <w:spacing w:after="0"/>
            </w:pPr>
            <w:r>
              <w:t xml:space="preserve">Vị trí hiện tại của nhân viên (đang bán hàng ở khách hàng nào? Địa chỉ nào?), </w:t>
            </w:r>
          </w:p>
          <w:p w14:paraId="5A0B45A9" w14:textId="77777777" w:rsidR="00921430" w:rsidRDefault="00921430" w:rsidP="00124CBA">
            <w:pPr>
              <w:pStyle w:val="ListParagraph"/>
              <w:numPr>
                <w:ilvl w:val="0"/>
                <w:numId w:val="7"/>
              </w:numPr>
              <w:spacing w:after="0"/>
            </w:pPr>
            <w:r>
              <w:t>% pin của MTB</w:t>
            </w:r>
          </w:p>
          <w:p w14:paraId="7D7C5CF3" w14:textId="77777777" w:rsidR="00921430" w:rsidRDefault="00921430" w:rsidP="00124CBA">
            <w:pPr>
              <w:pStyle w:val="ListParagraph"/>
              <w:numPr>
                <w:ilvl w:val="0"/>
                <w:numId w:val="7"/>
              </w:numPr>
              <w:spacing w:after="0"/>
            </w:pPr>
            <w:r>
              <w:t>Tín hiệu mạng MTB đang kết nối là 3G hay Wifi , cường độ mạng là Mạnh/ Trung bình/ Yếu</w:t>
            </w:r>
          </w:p>
          <w:p w14:paraId="2706E072" w14:textId="77777777" w:rsidR="00921430" w:rsidRDefault="00921430" w:rsidP="00124CBA">
            <w:pPr>
              <w:pStyle w:val="ListParagraph"/>
              <w:numPr>
                <w:ilvl w:val="0"/>
                <w:numId w:val="7"/>
              </w:numPr>
              <w:spacing w:after="0"/>
            </w:pPr>
            <w:r>
              <w:t>Doanh số kế hoạch, doanh số thực hiện, tiến độ thực hiện doanh số trong ngày/ tháng</w:t>
            </w:r>
          </w:p>
        </w:tc>
      </w:tr>
      <w:tr w:rsidR="00921430" w14:paraId="1DEA1388" w14:textId="77777777" w:rsidTr="00977B10">
        <w:tc>
          <w:tcPr>
            <w:tcW w:w="668" w:type="dxa"/>
          </w:tcPr>
          <w:p w14:paraId="3DE5C5E8" w14:textId="77777777" w:rsidR="00921430" w:rsidRDefault="00921430" w:rsidP="00C76597">
            <w:pPr>
              <w:pStyle w:val="NormalIndent"/>
            </w:pPr>
            <w:r>
              <w:t>2</w:t>
            </w:r>
          </w:p>
        </w:tc>
        <w:tc>
          <w:tcPr>
            <w:tcW w:w="2752" w:type="dxa"/>
          </w:tcPr>
          <w:p w14:paraId="32E62EF9" w14:textId="77777777" w:rsidR="00921430" w:rsidRDefault="00921430" w:rsidP="00C76597">
            <w:pPr>
              <w:pStyle w:val="NormalIndent"/>
            </w:pPr>
            <w:r>
              <w:t>Xem lộ trình tuyến NVBH trên bản đồ</w:t>
            </w:r>
          </w:p>
        </w:tc>
        <w:tc>
          <w:tcPr>
            <w:tcW w:w="2430" w:type="dxa"/>
          </w:tcPr>
          <w:p w14:paraId="43A4CA31" w14:textId="55548965" w:rsidR="00921430" w:rsidRDefault="00F67891" w:rsidP="00C76597">
            <w:pPr>
              <w:pStyle w:val="NormalIndent"/>
            </w:pPr>
            <w:r>
              <w:t>GSBH</w:t>
            </w:r>
          </w:p>
        </w:tc>
        <w:tc>
          <w:tcPr>
            <w:tcW w:w="3780" w:type="dxa"/>
          </w:tcPr>
          <w:p w14:paraId="23ED9B6F" w14:textId="77777777" w:rsidR="00921430" w:rsidRDefault="00921430" w:rsidP="00124CBA">
            <w:pPr>
              <w:spacing w:before="0"/>
              <w:ind w:left="0"/>
            </w:pPr>
            <w:r>
              <w:t>Lộ trình đi tuyến trong ngày của nhân viên thể hiện trên nền bản đồ: các khách hàng trong tuyến hiển thị thành các marker trên bản đồ, phân biệt trạng thái ghé thăm theo màu:</w:t>
            </w:r>
          </w:p>
          <w:p w14:paraId="6D70BECC" w14:textId="77777777" w:rsidR="00921430" w:rsidRDefault="00921430" w:rsidP="00B72D23">
            <w:pPr>
              <w:pStyle w:val="ListParagraph"/>
              <w:numPr>
                <w:ilvl w:val="0"/>
                <w:numId w:val="23"/>
              </w:numPr>
              <w:spacing w:after="0"/>
            </w:pPr>
            <w:r>
              <w:t>Xanh lá cây: những khách hàng trong tuyến nhưng NVBH chưa ghé thăm</w:t>
            </w:r>
          </w:p>
          <w:p w14:paraId="19549145" w14:textId="77777777" w:rsidR="00921430" w:rsidRDefault="00921430" w:rsidP="00B72D23">
            <w:pPr>
              <w:pStyle w:val="ListParagraph"/>
              <w:numPr>
                <w:ilvl w:val="0"/>
                <w:numId w:val="23"/>
              </w:numPr>
              <w:spacing w:after="0"/>
            </w:pPr>
            <w:r>
              <w:lastRenderedPageBreak/>
              <w:t>Xanh dương: những khách hàng trong tuyến và NVBH đã ghé thăm + khách hàng có đặt hàng</w:t>
            </w:r>
          </w:p>
          <w:p w14:paraId="5C55D2F7" w14:textId="77777777" w:rsidR="00921430" w:rsidRDefault="00921430" w:rsidP="00B72D23">
            <w:pPr>
              <w:pStyle w:val="ListParagraph"/>
              <w:numPr>
                <w:ilvl w:val="0"/>
                <w:numId w:val="23"/>
              </w:numPr>
              <w:spacing w:after="0"/>
            </w:pPr>
            <w:r>
              <w:t>Đỏ: những khách hàng trong tuyến và NVBH đã ghé thăm + khách hàng không có đặt hàng</w:t>
            </w:r>
          </w:p>
          <w:p w14:paraId="638B31D5" w14:textId="77777777" w:rsidR="00921430" w:rsidRDefault="00921430" w:rsidP="00B72D23">
            <w:pPr>
              <w:pStyle w:val="ListParagraph"/>
              <w:numPr>
                <w:ilvl w:val="0"/>
                <w:numId w:val="23"/>
              </w:numPr>
              <w:spacing w:after="0"/>
            </w:pPr>
            <w:r>
              <w:t>Cam: khách hàng mà NVBH đang ghé thăm</w:t>
            </w:r>
          </w:p>
          <w:p w14:paraId="6E03ABFE" w14:textId="77777777" w:rsidR="00921430" w:rsidRDefault="00921430" w:rsidP="00B72D23">
            <w:pPr>
              <w:pStyle w:val="ListParagraph"/>
              <w:numPr>
                <w:ilvl w:val="0"/>
                <w:numId w:val="23"/>
              </w:numPr>
              <w:spacing w:after="0"/>
            </w:pPr>
            <w:r>
              <w:t>Vàng: khách hàng ngoài tuyến mà NVBH đã ghé thăm trong ngày</w:t>
            </w:r>
          </w:p>
        </w:tc>
      </w:tr>
    </w:tbl>
    <w:p w14:paraId="37FBFD62" w14:textId="77777777" w:rsidR="00921430" w:rsidRDefault="00921430" w:rsidP="00921430">
      <w:pPr>
        <w:pStyle w:val="Heading5"/>
      </w:pPr>
      <w:r>
        <w:lastRenderedPageBreak/>
        <w:t>Ghi chú</w:t>
      </w:r>
    </w:p>
    <w:p w14:paraId="59345C30" w14:textId="77777777" w:rsidR="00921430" w:rsidRPr="008D470A" w:rsidRDefault="00921430" w:rsidP="00921430">
      <w:r>
        <w:t>N/A</w:t>
      </w:r>
    </w:p>
    <w:p w14:paraId="48C17122" w14:textId="338BC996" w:rsidR="00921430" w:rsidRDefault="00A41430" w:rsidP="008B1DDA">
      <w:pPr>
        <w:pStyle w:val="Heading4"/>
      </w:pPr>
      <w:r>
        <w:t xml:space="preserve">Chức năng </w:t>
      </w:r>
      <w:r w:rsidR="00921430">
        <w:t>tra cứu danh danh mục</w:t>
      </w:r>
    </w:p>
    <w:p w14:paraId="401DFB12" w14:textId="77777777" w:rsidR="00921430" w:rsidRDefault="00921430" w:rsidP="00921430">
      <w:pPr>
        <w:pStyle w:val="Heading5"/>
      </w:pPr>
      <w:r>
        <w:t>Diễn giải</w:t>
      </w:r>
    </w:p>
    <w:p w14:paraId="5935B396" w14:textId="3D0CDB00" w:rsidR="00921430" w:rsidRDefault="00F67891" w:rsidP="00921430">
      <w:pPr>
        <w:ind w:left="0" w:firstLine="360"/>
      </w:pPr>
      <w:r>
        <w:t>GSBH</w:t>
      </w:r>
      <w:r w:rsidR="00921430">
        <w:t xml:space="preserve"> được phép tra cứu danh mục dữ liệu:</w:t>
      </w:r>
    </w:p>
    <w:p w14:paraId="7C37575B" w14:textId="77777777" w:rsidR="00921430" w:rsidRDefault="00921430" w:rsidP="00921430">
      <w:pPr>
        <w:pStyle w:val="ListParagraph"/>
        <w:numPr>
          <w:ilvl w:val="0"/>
          <w:numId w:val="7"/>
        </w:numPr>
        <w:autoSpaceDE w:val="0"/>
        <w:autoSpaceDN w:val="0"/>
        <w:adjustRightInd w:val="0"/>
        <w:spacing w:line="288" w:lineRule="auto"/>
      </w:pPr>
      <w:r>
        <w:t>Đơn vị và nhân viên</w:t>
      </w:r>
    </w:p>
    <w:p w14:paraId="721F4467" w14:textId="77777777" w:rsidR="00921430" w:rsidRDefault="00921430" w:rsidP="00921430">
      <w:pPr>
        <w:pStyle w:val="ListParagraph"/>
        <w:numPr>
          <w:ilvl w:val="0"/>
          <w:numId w:val="7"/>
        </w:numPr>
        <w:autoSpaceDE w:val="0"/>
        <w:autoSpaceDN w:val="0"/>
        <w:adjustRightInd w:val="0"/>
        <w:spacing w:line="288" w:lineRule="auto"/>
      </w:pPr>
      <w:r>
        <w:t>Khách hàng</w:t>
      </w:r>
    </w:p>
    <w:p w14:paraId="3490177C" w14:textId="77777777" w:rsidR="00921430" w:rsidRDefault="00921430" w:rsidP="00921430">
      <w:pPr>
        <w:pStyle w:val="ListParagraph"/>
        <w:numPr>
          <w:ilvl w:val="0"/>
          <w:numId w:val="7"/>
        </w:numPr>
        <w:autoSpaceDE w:val="0"/>
        <w:autoSpaceDN w:val="0"/>
        <w:adjustRightInd w:val="0"/>
        <w:spacing w:line="288" w:lineRule="auto"/>
      </w:pPr>
      <w:r>
        <w:t>Sản phẩm</w:t>
      </w:r>
    </w:p>
    <w:p w14:paraId="16E1B176" w14:textId="77777777" w:rsidR="00921430" w:rsidRDefault="00921430" w:rsidP="00921430">
      <w:pPr>
        <w:pStyle w:val="ListParagraph"/>
        <w:numPr>
          <w:ilvl w:val="0"/>
          <w:numId w:val="7"/>
        </w:numPr>
        <w:autoSpaceDE w:val="0"/>
        <w:autoSpaceDN w:val="0"/>
        <w:adjustRightInd w:val="0"/>
        <w:spacing w:line="288" w:lineRule="auto"/>
      </w:pPr>
      <w:r>
        <w:t>Hình ảnh khách hàng</w:t>
      </w:r>
    </w:p>
    <w:p w14:paraId="6B61C54B" w14:textId="77777777" w:rsidR="00921430" w:rsidRPr="005760BD" w:rsidRDefault="00921430" w:rsidP="00921430">
      <w:pPr>
        <w:pStyle w:val="ListParagraph"/>
        <w:numPr>
          <w:ilvl w:val="0"/>
          <w:numId w:val="7"/>
        </w:numPr>
        <w:autoSpaceDE w:val="0"/>
        <w:autoSpaceDN w:val="0"/>
        <w:adjustRightInd w:val="0"/>
        <w:spacing w:line="288" w:lineRule="auto"/>
      </w:pPr>
      <w:r>
        <w:t>Chương trình  khuyếnmãi, trưng bày &amp; tích lũy</w:t>
      </w:r>
    </w:p>
    <w:p w14:paraId="20DACEC0" w14:textId="77777777" w:rsidR="00921430" w:rsidRDefault="00921430" w:rsidP="00921430">
      <w:pPr>
        <w:pStyle w:val="Heading5"/>
      </w:pPr>
      <w:r>
        <w:t>Quy trình</w:t>
      </w:r>
    </w:p>
    <w:p w14:paraId="053A6303" w14:textId="60B23456" w:rsidR="00921430" w:rsidRPr="009A5AB5" w:rsidRDefault="00C35257" w:rsidP="00EB61CA">
      <w:pPr>
        <w:ind w:left="0"/>
      </w:pPr>
      <w:r w:rsidRPr="00427AF9">
        <w:rPr>
          <w:szCs w:val="24"/>
        </w:rPr>
        <w:object w:dxaOrig="10714" w:dyaOrig="5868" w14:anchorId="71E037D4">
          <v:shape id="_x0000_i1080" type="#_x0000_t75" style="width:483.75pt;height:264.75pt" o:ole="">
            <v:imagedata r:id="rId124" o:title=""/>
          </v:shape>
          <o:OLEObject Type="Embed" ProgID="Visio.Drawing.11" ShapeID="_x0000_i1080" DrawAspect="Content" ObjectID="_1593959071" r:id="rId125"/>
        </w:object>
      </w:r>
    </w:p>
    <w:p w14:paraId="2BF5139A" w14:textId="3DAA89A9" w:rsidR="00921430" w:rsidRDefault="00921430" w:rsidP="00921430">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3405"/>
        <w:gridCol w:w="1777"/>
        <w:gridCol w:w="3780"/>
      </w:tblGrid>
      <w:tr w:rsidR="00921430" w:rsidRPr="002020D6" w14:paraId="5D6C0DAF" w14:textId="77777777" w:rsidTr="003B68DE">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FDC68C" w14:textId="77777777" w:rsidR="00921430" w:rsidRPr="002020D6" w:rsidRDefault="00921430"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9B6CD43" w14:textId="77777777" w:rsidR="00921430" w:rsidRPr="002020D6" w:rsidRDefault="00921430" w:rsidP="00C76597">
            <w:pPr>
              <w:pStyle w:val="NormalIndent"/>
            </w:pPr>
            <w:r>
              <w:t>Bước thực hiện</w:t>
            </w:r>
          </w:p>
        </w:tc>
        <w:tc>
          <w:tcPr>
            <w:tcW w:w="17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4ED6C77" w14:textId="77777777" w:rsidR="00921430" w:rsidRPr="002020D6" w:rsidRDefault="00921430"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366E500" w14:textId="77777777" w:rsidR="00921430" w:rsidRPr="002020D6" w:rsidRDefault="00921430" w:rsidP="00C76597">
            <w:pPr>
              <w:pStyle w:val="NormalIndent"/>
            </w:pPr>
            <w:r>
              <w:t>Mô tả</w:t>
            </w:r>
          </w:p>
        </w:tc>
      </w:tr>
      <w:tr w:rsidR="00921430" w14:paraId="2E850841" w14:textId="77777777" w:rsidTr="003B68DE">
        <w:tc>
          <w:tcPr>
            <w:tcW w:w="668" w:type="dxa"/>
          </w:tcPr>
          <w:p w14:paraId="1555E6DE" w14:textId="77777777" w:rsidR="00921430" w:rsidRDefault="00921430" w:rsidP="00C76597">
            <w:pPr>
              <w:pStyle w:val="NormalIndent"/>
              <w:numPr>
                <w:ilvl w:val="0"/>
                <w:numId w:val="33"/>
              </w:numPr>
            </w:pPr>
          </w:p>
        </w:tc>
        <w:tc>
          <w:tcPr>
            <w:tcW w:w="3405" w:type="dxa"/>
          </w:tcPr>
          <w:p w14:paraId="1B868288" w14:textId="77777777" w:rsidR="00921430" w:rsidRDefault="00921430" w:rsidP="00C76597">
            <w:pPr>
              <w:pStyle w:val="NormalIndent"/>
            </w:pPr>
            <w:r>
              <w:t>Tra cứu đ</w:t>
            </w:r>
            <w:r w:rsidRPr="00A91B3D">
              <w:t>ơn vị và nhân viên</w:t>
            </w:r>
          </w:p>
        </w:tc>
        <w:tc>
          <w:tcPr>
            <w:tcW w:w="1777" w:type="dxa"/>
          </w:tcPr>
          <w:p w14:paraId="124A5182" w14:textId="25D5544F" w:rsidR="00921430" w:rsidRDefault="00F67891" w:rsidP="00C76597">
            <w:pPr>
              <w:pStyle w:val="NormalIndent"/>
            </w:pPr>
            <w:r>
              <w:t>GSBH</w:t>
            </w:r>
          </w:p>
        </w:tc>
        <w:tc>
          <w:tcPr>
            <w:tcW w:w="3780" w:type="dxa"/>
          </w:tcPr>
          <w:p w14:paraId="4825A13F" w14:textId="7AD699A8" w:rsidR="00921430" w:rsidRDefault="00F67891" w:rsidP="00686EEC">
            <w:pPr>
              <w:widowControl/>
              <w:autoSpaceDE w:val="0"/>
              <w:autoSpaceDN w:val="0"/>
              <w:adjustRightInd w:val="0"/>
              <w:spacing w:before="0" w:line="288" w:lineRule="auto"/>
              <w:ind w:left="0"/>
            </w:pPr>
            <w:r>
              <w:t>GSBH</w:t>
            </w:r>
            <w:r w:rsidR="00CE0BFC">
              <w:t xml:space="preserve"> </w:t>
            </w:r>
            <w:r w:rsidR="00921430">
              <w:t xml:space="preserve">có thể tra cứu thông tin đơn vị/ nhân viên. </w:t>
            </w:r>
          </w:p>
          <w:p w14:paraId="59F9151F" w14:textId="77777777" w:rsidR="00921430" w:rsidRDefault="00921430" w:rsidP="00686EEC">
            <w:pPr>
              <w:widowControl/>
              <w:autoSpaceDE w:val="0"/>
              <w:autoSpaceDN w:val="0"/>
              <w:adjustRightInd w:val="0"/>
              <w:spacing w:before="0" w:line="288" w:lineRule="auto"/>
              <w:ind w:left="0"/>
            </w:pPr>
            <w:r>
              <w:t>Các tiêu chí tìm kiếm nhân viên:</w:t>
            </w:r>
          </w:p>
          <w:p w14:paraId="3C6CA1B9" w14:textId="5BA5C2EF" w:rsidR="00921430" w:rsidRDefault="00921430" w:rsidP="00CE0BFC">
            <w:pPr>
              <w:pStyle w:val="ListParagraph"/>
              <w:numPr>
                <w:ilvl w:val="0"/>
                <w:numId w:val="7"/>
              </w:numPr>
              <w:autoSpaceDE w:val="0"/>
              <w:autoSpaceDN w:val="0"/>
              <w:adjustRightInd w:val="0"/>
              <w:spacing w:line="288" w:lineRule="auto"/>
            </w:pPr>
            <w:r>
              <w:t>Mã/ Tên/ SDT nhân viên</w:t>
            </w:r>
          </w:p>
        </w:tc>
      </w:tr>
      <w:tr w:rsidR="00CE0BFC" w14:paraId="00AC4951" w14:textId="77777777" w:rsidTr="003B68DE">
        <w:tc>
          <w:tcPr>
            <w:tcW w:w="668" w:type="dxa"/>
          </w:tcPr>
          <w:p w14:paraId="409A7B7B" w14:textId="77777777" w:rsidR="00CE0BFC" w:rsidRDefault="00CE0BFC" w:rsidP="00C76597">
            <w:pPr>
              <w:pStyle w:val="NormalIndent"/>
              <w:numPr>
                <w:ilvl w:val="0"/>
                <w:numId w:val="33"/>
              </w:numPr>
            </w:pPr>
          </w:p>
        </w:tc>
        <w:tc>
          <w:tcPr>
            <w:tcW w:w="3405" w:type="dxa"/>
          </w:tcPr>
          <w:p w14:paraId="017FFDAC" w14:textId="77777777" w:rsidR="00CE0BFC" w:rsidRDefault="00CE0BFC" w:rsidP="00C76597">
            <w:pPr>
              <w:pStyle w:val="NormalIndent"/>
            </w:pPr>
            <w:r>
              <w:t>Tra cứu</w:t>
            </w:r>
            <w:r w:rsidRPr="00A91B3D">
              <w:t xml:space="preserve"> </w:t>
            </w:r>
            <w:r>
              <w:t>k</w:t>
            </w:r>
            <w:r w:rsidRPr="00A91B3D">
              <w:t>hách hàng</w:t>
            </w:r>
          </w:p>
        </w:tc>
        <w:tc>
          <w:tcPr>
            <w:tcW w:w="1777" w:type="dxa"/>
          </w:tcPr>
          <w:p w14:paraId="263356C0" w14:textId="2BE72008" w:rsidR="00CE0BFC" w:rsidRDefault="00F67891" w:rsidP="00C76597">
            <w:pPr>
              <w:pStyle w:val="NormalIndent"/>
            </w:pPr>
            <w:r>
              <w:t>GSBH</w:t>
            </w:r>
          </w:p>
        </w:tc>
        <w:tc>
          <w:tcPr>
            <w:tcW w:w="3780" w:type="dxa"/>
          </w:tcPr>
          <w:p w14:paraId="1A93BE1F" w14:textId="7B3BC592" w:rsidR="00CE0BFC" w:rsidRDefault="00F67891" w:rsidP="00CE0BFC">
            <w:pPr>
              <w:widowControl/>
              <w:autoSpaceDE w:val="0"/>
              <w:autoSpaceDN w:val="0"/>
              <w:adjustRightInd w:val="0"/>
              <w:spacing w:before="0" w:line="288" w:lineRule="auto"/>
              <w:ind w:left="0"/>
            </w:pPr>
            <w:r>
              <w:t>GSBH</w:t>
            </w:r>
            <w:r w:rsidR="00CE0BFC">
              <w:t xml:space="preserve"> có thể tra cứu thông tin khách hàng. Các tiêu chí tìm kiếm:</w:t>
            </w:r>
          </w:p>
          <w:p w14:paraId="30F17D59" w14:textId="77777777" w:rsidR="00CE0BFC" w:rsidRDefault="00CE0BFC" w:rsidP="00CE0BFC">
            <w:pPr>
              <w:pStyle w:val="ListParagraph"/>
              <w:numPr>
                <w:ilvl w:val="0"/>
                <w:numId w:val="7"/>
              </w:numPr>
              <w:autoSpaceDE w:val="0"/>
              <w:autoSpaceDN w:val="0"/>
              <w:adjustRightInd w:val="0"/>
              <w:spacing w:line="288" w:lineRule="auto"/>
            </w:pPr>
            <w:r>
              <w:t>Mã/ Tên/ Địa chỉ/ SDT khách hàng</w:t>
            </w:r>
          </w:p>
          <w:p w14:paraId="4DA8709B" w14:textId="77777777" w:rsidR="00CE0BFC" w:rsidRDefault="00CE0BFC" w:rsidP="00CE0BFC">
            <w:pPr>
              <w:pStyle w:val="ListParagraph"/>
              <w:numPr>
                <w:ilvl w:val="0"/>
                <w:numId w:val="7"/>
              </w:numPr>
              <w:autoSpaceDE w:val="0"/>
              <w:autoSpaceDN w:val="0"/>
              <w:adjustRightInd w:val="0"/>
              <w:spacing w:line="288" w:lineRule="auto"/>
            </w:pPr>
            <w:r>
              <w:t>Nhóm khách hàng: Sỉ lớn, Sỉ nhỏ, Lẻ lớn, Lẻ nhỏ</w:t>
            </w:r>
          </w:p>
          <w:p w14:paraId="51F4B815" w14:textId="77777777" w:rsidR="00CE0BFC" w:rsidRDefault="00CE0BFC" w:rsidP="00CE0BFC">
            <w:pPr>
              <w:pStyle w:val="ListParagraph"/>
              <w:numPr>
                <w:ilvl w:val="0"/>
                <w:numId w:val="7"/>
              </w:numPr>
              <w:autoSpaceDE w:val="0"/>
              <w:autoSpaceDN w:val="0"/>
              <w:adjustRightInd w:val="0"/>
              <w:spacing w:line="288" w:lineRule="auto"/>
            </w:pPr>
            <w:r>
              <w:t>Loại hình kinh doanh: Tạp hóa, Nhà sách…</w:t>
            </w:r>
          </w:p>
          <w:p w14:paraId="3446EC4D" w14:textId="77777777" w:rsidR="00CE0BFC" w:rsidRDefault="00CE0BFC" w:rsidP="00CE0BFC">
            <w:pPr>
              <w:pStyle w:val="ListParagraph"/>
              <w:numPr>
                <w:ilvl w:val="0"/>
                <w:numId w:val="7"/>
              </w:numPr>
              <w:autoSpaceDE w:val="0"/>
              <w:autoSpaceDN w:val="0"/>
              <w:adjustRightInd w:val="0"/>
              <w:spacing w:line="288" w:lineRule="auto"/>
            </w:pPr>
            <w:r>
              <w:t>Nhân viên đang phụ trách khách hàng</w:t>
            </w:r>
          </w:p>
          <w:p w14:paraId="1FE40451" w14:textId="77777777" w:rsidR="00CE0BFC" w:rsidRDefault="00CE0BFC" w:rsidP="00CE0BFC">
            <w:pPr>
              <w:pStyle w:val="ListParagraph"/>
              <w:numPr>
                <w:ilvl w:val="0"/>
                <w:numId w:val="7"/>
              </w:numPr>
              <w:autoSpaceDE w:val="0"/>
              <w:autoSpaceDN w:val="0"/>
              <w:adjustRightInd w:val="0"/>
              <w:spacing w:line="288" w:lineRule="auto"/>
            </w:pPr>
            <w:r>
              <w:t>Ngày hiệu lực của khách hàng</w:t>
            </w:r>
          </w:p>
          <w:p w14:paraId="09864FB3" w14:textId="77777777" w:rsidR="00CE0BFC" w:rsidRDefault="00CE0BFC" w:rsidP="00CE0BFC">
            <w:pPr>
              <w:widowControl/>
              <w:autoSpaceDE w:val="0"/>
              <w:autoSpaceDN w:val="0"/>
              <w:adjustRightInd w:val="0"/>
              <w:spacing w:before="0" w:line="288" w:lineRule="auto"/>
              <w:ind w:left="0"/>
              <w:jc w:val="both"/>
            </w:pPr>
            <w:r>
              <w:t>…</w:t>
            </w:r>
          </w:p>
        </w:tc>
      </w:tr>
      <w:tr w:rsidR="00CE0BFC" w14:paraId="51FFA975" w14:textId="77777777" w:rsidTr="003B68DE">
        <w:tc>
          <w:tcPr>
            <w:tcW w:w="668" w:type="dxa"/>
          </w:tcPr>
          <w:p w14:paraId="6C85603F" w14:textId="77777777" w:rsidR="00CE0BFC" w:rsidRDefault="00CE0BFC" w:rsidP="00C76597">
            <w:pPr>
              <w:pStyle w:val="NormalIndent"/>
              <w:numPr>
                <w:ilvl w:val="0"/>
                <w:numId w:val="33"/>
              </w:numPr>
            </w:pPr>
          </w:p>
        </w:tc>
        <w:tc>
          <w:tcPr>
            <w:tcW w:w="3405" w:type="dxa"/>
          </w:tcPr>
          <w:p w14:paraId="53CA3717" w14:textId="77777777" w:rsidR="00CE0BFC" w:rsidRDefault="00CE0BFC" w:rsidP="00C76597">
            <w:pPr>
              <w:pStyle w:val="NormalIndent"/>
            </w:pPr>
            <w:r>
              <w:t>Tra cứu</w:t>
            </w:r>
            <w:r w:rsidRPr="00A91B3D">
              <w:t xml:space="preserve"> </w:t>
            </w:r>
            <w:r>
              <w:t>s</w:t>
            </w:r>
            <w:r w:rsidRPr="00A91B3D">
              <w:t>ản phẩm</w:t>
            </w:r>
          </w:p>
        </w:tc>
        <w:tc>
          <w:tcPr>
            <w:tcW w:w="1777" w:type="dxa"/>
          </w:tcPr>
          <w:p w14:paraId="0FB04972" w14:textId="0121EABA" w:rsidR="00CE0BFC" w:rsidRDefault="00F67891" w:rsidP="00C76597">
            <w:pPr>
              <w:pStyle w:val="NormalIndent"/>
            </w:pPr>
            <w:r>
              <w:t>GSBH</w:t>
            </w:r>
          </w:p>
        </w:tc>
        <w:tc>
          <w:tcPr>
            <w:tcW w:w="3780" w:type="dxa"/>
          </w:tcPr>
          <w:p w14:paraId="78FE56F4" w14:textId="008DEFB8" w:rsidR="00CE0BFC" w:rsidRDefault="00F67891" w:rsidP="00CE0BFC">
            <w:pPr>
              <w:widowControl/>
              <w:autoSpaceDE w:val="0"/>
              <w:autoSpaceDN w:val="0"/>
              <w:adjustRightInd w:val="0"/>
              <w:spacing w:before="0" w:line="288" w:lineRule="auto"/>
              <w:ind w:left="0"/>
            </w:pPr>
            <w:r>
              <w:t>GSBH</w:t>
            </w:r>
            <w:r w:rsidR="00CE0BFC">
              <w:t xml:space="preserve"> có thể tra cứu thông tin sản phẩm. Các tiêu chí tìm kiếm:</w:t>
            </w:r>
          </w:p>
          <w:p w14:paraId="505AC5DA" w14:textId="77777777" w:rsidR="00CE0BFC" w:rsidRDefault="00CE0BFC" w:rsidP="00CE0BFC">
            <w:pPr>
              <w:pStyle w:val="ListParagraph"/>
              <w:numPr>
                <w:ilvl w:val="0"/>
                <w:numId w:val="7"/>
              </w:numPr>
              <w:autoSpaceDE w:val="0"/>
              <w:autoSpaceDN w:val="0"/>
              <w:adjustRightInd w:val="0"/>
              <w:spacing w:line="288" w:lineRule="auto"/>
            </w:pPr>
            <w:r>
              <w:t>Mã/ Tên sản phẩm</w:t>
            </w:r>
          </w:p>
          <w:p w14:paraId="456515BC" w14:textId="77777777" w:rsidR="00CE0BFC" w:rsidRDefault="00CE0BFC" w:rsidP="00CE0BFC">
            <w:pPr>
              <w:pStyle w:val="ListParagraph"/>
              <w:numPr>
                <w:ilvl w:val="0"/>
                <w:numId w:val="7"/>
              </w:numPr>
              <w:autoSpaceDE w:val="0"/>
              <w:autoSpaceDN w:val="0"/>
              <w:adjustRightInd w:val="0"/>
              <w:spacing w:line="288" w:lineRule="auto"/>
            </w:pPr>
            <w:r>
              <w:t>Ngành hàng/ Loại sản phẩm/ Nhóm sản phẩm/ Sản phẩm</w:t>
            </w:r>
          </w:p>
        </w:tc>
      </w:tr>
      <w:tr w:rsidR="00CE0BFC" w14:paraId="42923590" w14:textId="77777777" w:rsidTr="003B68DE">
        <w:tc>
          <w:tcPr>
            <w:tcW w:w="668" w:type="dxa"/>
          </w:tcPr>
          <w:p w14:paraId="5814D760" w14:textId="77777777" w:rsidR="00CE0BFC" w:rsidRDefault="00CE0BFC" w:rsidP="00C76597">
            <w:pPr>
              <w:pStyle w:val="NormalIndent"/>
              <w:numPr>
                <w:ilvl w:val="0"/>
                <w:numId w:val="33"/>
              </w:numPr>
            </w:pPr>
          </w:p>
        </w:tc>
        <w:tc>
          <w:tcPr>
            <w:tcW w:w="3405" w:type="dxa"/>
          </w:tcPr>
          <w:p w14:paraId="329770F7" w14:textId="77777777" w:rsidR="00CE0BFC" w:rsidRDefault="00CE0BFC" w:rsidP="00C76597">
            <w:pPr>
              <w:pStyle w:val="NormalIndent"/>
            </w:pPr>
            <w:r>
              <w:t>Tra cứu</w:t>
            </w:r>
            <w:r w:rsidRPr="00A91B3D">
              <w:t xml:space="preserve"> </w:t>
            </w:r>
            <w:r>
              <w:t>h</w:t>
            </w:r>
            <w:r w:rsidRPr="00A91B3D">
              <w:t>ình ảnh khách hàng</w:t>
            </w:r>
          </w:p>
        </w:tc>
        <w:tc>
          <w:tcPr>
            <w:tcW w:w="1777" w:type="dxa"/>
          </w:tcPr>
          <w:p w14:paraId="76D58D91" w14:textId="7DD856D3" w:rsidR="00CE0BFC" w:rsidRDefault="00F67891" w:rsidP="00C76597">
            <w:pPr>
              <w:pStyle w:val="NormalIndent"/>
            </w:pPr>
            <w:r>
              <w:t>GSBH</w:t>
            </w:r>
          </w:p>
        </w:tc>
        <w:tc>
          <w:tcPr>
            <w:tcW w:w="3780" w:type="dxa"/>
          </w:tcPr>
          <w:p w14:paraId="79A4EBB5" w14:textId="48F45D88" w:rsidR="00CE0BFC" w:rsidRDefault="00F67891" w:rsidP="00CE0BFC">
            <w:pPr>
              <w:widowControl/>
              <w:autoSpaceDE w:val="0"/>
              <w:autoSpaceDN w:val="0"/>
              <w:adjustRightInd w:val="0"/>
              <w:spacing w:before="0" w:line="288" w:lineRule="auto"/>
              <w:ind w:left="0"/>
            </w:pPr>
            <w:r>
              <w:t>GSBH</w:t>
            </w:r>
            <w:r w:rsidR="00CE0BFC">
              <w:t xml:space="preserve"> có thể xem và tra cứu thông tin hình ảnh do NVBH chụp. Các tiêu chí tìm kiếm:</w:t>
            </w:r>
          </w:p>
          <w:p w14:paraId="064ECF46" w14:textId="77777777" w:rsidR="00CE0BFC" w:rsidRDefault="00CE0BFC" w:rsidP="00CE0BFC">
            <w:pPr>
              <w:pStyle w:val="ListParagraph"/>
              <w:numPr>
                <w:ilvl w:val="0"/>
                <w:numId w:val="7"/>
              </w:numPr>
              <w:autoSpaceDE w:val="0"/>
              <w:autoSpaceDN w:val="0"/>
              <w:adjustRightInd w:val="0"/>
              <w:spacing w:line="288" w:lineRule="auto"/>
            </w:pPr>
            <w:r>
              <w:t>Người chụp</w:t>
            </w:r>
          </w:p>
          <w:p w14:paraId="1872548C" w14:textId="77777777" w:rsidR="00CE0BFC" w:rsidRDefault="00CE0BFC" w:rsidP="00CE0BFC">
            <w:pPr>
              <w:pStyle w:val="ListParagraph"/>
              <w:numPr>
                <w:ilvl w:val="0"/>
                <w:numId w:val="7"/>
              </w:numPr>
              <w:autoSpaceDE w:val="0"/>
              <w:autoSpaceDN w:val="0"/>
              <w:adjustRightInd w:val="0"/>
              <w:spacing w:line="288" w:lineRule="auto"/>
            </w:pPr>
            <w:r>
              <w:t>Ngày chụp</w:t>
            </w:r>
          </w:p>
          <w:p w14:paraId="75224776" w14:textId="77777777" w:rsidR="00CE0BFC" w:rsidRDefault="00CE0BFC" w:rsidP="00CE0BFC">
            <w:pPr>
              <w:pStyle w:val="ListParagraph"/>
              <w:numPr>
                <w:ilvl w:val="0"/>
                <w:numId w:val="7"/>
              </w:numPr>
              <w:autoSpaceDE w:val="0"/>
              <w:autoSpaceDN w:val="0"/>
              <w:adjustRightInd w:val="0"/>
              <w:spacing w:line="288" w:lineRule="auto"/>
            </w:pPr>
            <w:r>
              <w:t>Chụp tại khách hàng nào?</w:t>
            </w:r>
          </w:p>
          <w:p w14:paraId="3F1C7A72" w14:textId="77777777" w:rsidR="00CE0BFC" w:rsidRDefault="00CE0BFC" w:rsidP="00CE0BFC">
            <w:pPr>
              <w:pStyle w:val="ListParagraph"/>
              <w:numPr>
                <w:ilvl w:val="0"/>
                <w:numId w:val="7"/>
              </w:numPr>
              <w:autoSpaceDE w:val="0"/>
              <w:autoSpaceDN w:val="0"/>
              <w:adjustRightInd w:val="0"/>
              <w:spacing w:line="288" w:lineRule="auto"/>
            </w:pPr>
            <w:r>
              <w:t>Chụp cho chương trình trưng bày nào?</w:t>
            </w:r>
          </w:p>
        </w:tc>
      </w:tr>
      <w:tr w:rsidR="00CE0BFC" w14:paraId="3177E0C0" w14:textId="77777777" w:rsidTr="003B68DE">
        <w:tc>
          <w:tcPr>
            <w:tcW w:w="668" w:type="dxa"/>
          </w:tcPr>
          <w:p w14:paraId="7E1DC075" w14:textId="77777777" w:rsidR="00CE0BFC" w:rsidRDefault="00CE0BFC" w:rsidP="00C76597">
            <w:pPr>
              <w:pStyle w:val="NormalIndent"/>
              <w:numPr>
                <w:ilvl w:val="0"/>
                <w:numId w:val="33"/>
              </w:numPr>
            </w:pPr>
          </w:p>
        </w:tc>
        <w:tc>
          <w:tcPr>
            <w:tcW w:w="3405" w:type="dxa"/>
          </w:tcPr>
          <w:p w14:paraId="566D3EF7" w14:textId="77777777" w:rsidR="00CE0BFC" w:rsidRDefault="00CE0BFC" w:rsidP="00C76597">
            <w:pPr>
              <w:pStyle w:val="NormalIndent"/>
            </w:pPr>
            <w:r>
              <w:t>Tra cứu</w:t>
            </w:r>
            <w:r w:rsidRPr="00A91B3D">
              <w:t xml:space="preserve"> </w:t>
            </w:r>
            <w:r>
              <w:t>c</w:t>
            </w:r>
            <w:r w:rsidRPr="00A91B3D">
              <w:t>hương trình  khuyếnmãi, trưng bày &amp; tích lũy</w:t>
            </w:r>
          </w:p>
        </w:tc>
        <w:tc>
          <w:tcPr>
            <w:tcW w:w="1777" w:type="dxa"/>
          </w:tcPr>
          <w:p w14:paraId="38156A50" w14:textId="785F7755" w:rsidR="00CE0BFC" w:rsidRDefault="00F67891" w:rsidP="00C76597">
            <w:pPr>
              <w:pStyle w:val="NormalIndent"/>
            </w:pPr>
            <w:r>
              <w:t>GSBH</w:t>
            </w:r>
          </w:p>
        </w:tc>
        <w:tc>
          <w:tcPr>
            <w:tcW w:w="3780" w:type="dxa"/>
          </w:tcPr>
          <w:p w14:paraId="289C5E13" w14:textId="0A2AA7B1" w:rsidR="00CE0BFC" w:rsidRDefault="00F67891" w:rsidP="00CE0BFC">
            <w:pPr>
              <w:widowControl/>
              <w:autoSpaceDE w:val="0"/>
              <w:autoSpaceDN w:val="0"/>
              <w:adjustRightInd w:val="0"/>
              <w:spacing w:before="0" w:line="288" w:lineRule="auto"/>
              <w:ind w:left="0"/>
            </w:pPr>
            <w:r>
              <w:t>GSBH</w:t>
            </w:r>
            <w:r w:rsidR="00CE0BFC">
              <w:t xml:space="preserve"> có thể tra cứu thông tin chương trình. Các tiêu chí tìm kiếm:</w:t>
            </w:r>
          </w:p>
          <w:p w14:paraId="11D1BEAB" w14:textId="77777777" w:rsidR="00CE0BFC" w:rsidRDefault="00CE0BFC" w:rsidP="00CE0BFC">
            <w:pPr>
              <w:pStyle w:val="ListParagraph"/>
              <w:numPr>
                <w:ilvl w:val="0"/>
                <w:numId w:val="7"/>
              </w:numPr>
              <w:autoSpaceDE w:val="0"/>
              <w:autoSpaceDN w:val="0"/>
              <w:adjustRightInd w:val="0"/>
              <w:spacing w:line="288" w:lineRule="auto"/>
            </w:pPr>
            <w:r>
              <w:t>Mã/ Tên chương trình</w:t>
            </w:r>
          </w:p>
          <w:p w14:paraId="44A60E1A" w14:textId="7C36CBF3" w:rsidR="00CE0BFC" w:rsidRDefault="00CE0BFC" w:rsidP="00CE0BFC">
            <w:pPr>
              <w:pStyle w:val="ListParagraph"/>
              <w:numPr>
                <w:ilvl w:val="0"/>
                <w:numId w:val="7"/>
              </w:numPr>
              <w:autoSpaceDE w:val="0"/>
              <w:autoSpaceDN w:val="0"/>
              <w:adjustRightInd w:val="0"/>
              <w:spacing w:line="288" w:lineRule="auto"/>
            </w:pPr>
            <w:r>
              <w:t>Thời gian chạy</w:t>
            </w:r>
          </w:p>
        </w:tc>
      </w:tr>
    </w:tbl>
    <w:p w14:paraId="5EF5EF67" w14:textId="77777777" w:rsidR="00921430" w:rsidRDefault="00921430" w:rsidP="00921430">
      <w:pPr>
        <w:pStyle w:val="Heading5"/>
      </w:pPr>
      <w:r>
        <w:t>Ghi chú</w:t>
      </w:r>
    </w:p>
    <w:p w14:paraId="1BEE3177" w14:textId="77777777" w:rsidR="00921430" w:rsidRPr="003F74B6" w:rsidRDefault="00921430" w:rsidP="00921430">
      <w:r>
        <w:t>N/A</w:t>
      </w:r>
    </w:p>
    <w:p w14:paraId="7F8A4CC4" w14:textId="24F3EDE9" w:rsidR="0089573A" w:rsidRDefault="003E7810" w:rsidP="008B1DDA">
      <w:pPr>
        <w:pStyle w:val="Heading4"/>
      </w:pPr>
      <w:r>
        <w:lastRenderedPageBreak/>
        <w:t xml:space="preserve">Chức năng </w:t>
      </w:r>
      <w:r w:rsidR="005D54F7">
        <w:t>quản lý khách hàng</w:t>
      </w:r>
    </w:p>
    <w:p w14:paraId="282C97E8" w14:textId="27D47F89" w:rsidR="00B02DB5" w:rsidRDefault="00B02DB5" w:rsidP="00B02DB5">
      <w:pPr>
        <w:pStyle w:val="Heading5"/>
      </w:pPr>
      <w:r>
        <w:t>Diễn giải</w:t>
      </w:r>
    </w:p>
    <w:p w14:paraId="7B298C5E" w14:textId="70CA02D3" w:rsidR="00E21096" w:rsidRDefault="00F67891" w:rsidP="00B02DB5">
      <w:r>
        <w:t>GSBH</w:t>
      </w:r>
      <w:r w:rsidR="00843C98">
        <w:t xml:space="preserve"> thực hiện</w:t>
      </w:r>
      <w:r w:rsidR="00E21096">
        <w:t>:</w:t>
      </w:r>
    </w:p>
    <w:p w14:paraId="2E6BA4D6" w14:textId="2A03F428" w:rsidR="00E21096" w:rsidRDefault="00E21096" w:rsidP="00E21096">
      <w:pPr>
        <w:pStyle w:val="ListParagraph"/>
        <w:numPr>
          <w:ilvl w:val="0"/>
          <w:numId w:val="7"/>
        </w:numPr>
      </w:pPr>
      <w:r>
        <w:t>T</w:t>
      </w:r>
      <w:r w:rsidR="005D54F7">
        <w:t xml:space="preserve">hêm mới, chỉnh sửa </w:t>
      </w:r>
      <w:r>
        <w:t>khách hàng.</w:t>
      </w:r>
    </w:p>
    <w:p w14:paraId="5D72C953" w14:textId="49B4C317" w:rsidR="00B02DB5" w:rsidRDefault="00E21096" w:rsidP="00E21096">
      <w:pPr>
        <w:pStyle w:val="ListParagraph"/>
        <w:numPr>
          <w:ilvl w:val="0"/>
          <w:numId w:val="7"/>
        </w:numPr>
      </w:pPr>
      <w:r>
        <w:t>P</w:t>
      </w:r>
      <w:r w:rsidR="00843C98">
        <w:t>hê duyệt các khách hàng mới do NVBH tạo trên máy tính bảng hoặc admin NPP tạo  trên web.</w:t>
      </w:r>
    </w:p>
    <w:p w14:paraId="4D1F991F" w14:textId="77777777" w:rsidR="00A66074" w:rsidRDefault="00A66074" w:rsidP="00A66074">
      <w:pPr>
        <w:pStyle w:val="ListParagraph"/>
        <w:numPr>
          <w:ilvl w:val="0"/>
          <w:numId w:val="7"/>
        </w:numPr>
      </w:pPr>
      <w:r>
        <w:t>Quy định đặt mã nhóm:</w:t>
      </w:r>
    </w:p>
    <w:p w14:paraId="504219DF" w14:textId="77777777" w:rsidR="00A66074" w:rsidRDefault="00A66074" w:rsidP="00A66074">
      <w:pPr>
        <w:pStyle w:val="ListParagraph"/>
        <w:numPr>
          <w:ilvl w:val="1"/>
          <w:numId w:val="7"/>
        </w:numPr>
      </w:pPr>
      <w:r>
        <w:t>Mã miền +”.“+ mã khu vực +”.“+ mã nhà phân phối+”.“+ số thứ tự nhóm</w:t>
      </w:r>
    </w:p>
    <w:p w14:paraId="12E7512A" w14:textId="77777777" w:rsidR="00A66074" w:rsidRPr="00A66074" w:rsidRDefault="00A66074" w:rsidP="00A66074">
      <w:pPr>
        <w:pStyle w:val="ListParagraph"/>
        <w:numPr>
          <w:ilvl w:val="2"/>
          <w:numId w:val="7"/>
        </w:numPr>
        <w:rPr>
          <w:i/>
        </w:rPr>
      </w:pPr>
      <w:r w:rsidRPr="00A66074">
        <w:rPr>
          <w:i/>
        </w:rPr>
        <w:t>VD: MN1.02.01.01</w:t>
      </w:r>
    </w:p>
    <w:p w14:paraId="4F2160DE" w14:textId="46F8C354" w:rsidR="00A66074" w:rsidRDefault="00A66074" w:rsidP="00A66074">
      <w:pPr>
        <w:pStyle w:val="ListParagraph"/>
        <w:numPr>
          <w:ilvl w:val="0"/>
          <w:numId w:val="7"/>
        </w:numPr>
      </w:pPr>
      <w:r>
        <w:t xml:space="preserve">Quy định đặt tên nhóm : </w:t>
      </w:r>
    </w:p>
    <w:p w14:paraId="320B7C54" w14:textId="671DC99D" w:rsidR="00A66074" w:rsidRPr="00B02DB5" w:rsidRDefault="00A66074" w:rsidP="00917031">
      <w:pPr>
        <w:pStyle w:val="ListParagraph"/>
        <w:numPr>
          <w:ilvl w:val="1"/>
          <w:numId w:val="7"/>
        </w:numPr>
      </w:pPr>
      <w:r>
        <w:t xml:space="preserve">“Nhóm khách hàng được chăm sóc” + ”-“ + ”tên NVBH” </w:t>
      </w:r>
    </w:p>
    <w:p w14:paraId="51CC5B39" w14:textId="73AEFDC6" w:rsidR="00B02DB5" w:rsidRDefault="00B02DB5" w:rsidP="00B02DB5">
      <w:pPr>
        <w:pStyle w:val="Heading5"/>
      </w:pPr>
      <w:r>
        <w:t>Quy trình</w:t>
      </w:r>
    </w:p>
    <w:p w14:paraId="13513B08" w14:textId="0C429929" w:rsidR="00C4424F" w:rsidRPr="00C4424F" w:rsidRDefault="00B30C4F" w:rsidP="00FF5567">
      <w:pPr>
        <w:jc w:val="center"/>
      </w:pPr>
      <w:r w:rsidRPr="00427AF9">
        <w:rPr>
          <w:szCs w:val="24"/>
        </w:rPr>
        <w:object w:dxaOrig="9010" w:dyaOrig="7092" w14:anchorId="0DCF6488">
          <v:shape id="_x0000_i1081" type="#_x0000_t75" style="width:369pt;height:288.75pt" o:ole="">
            <v:imagedata r:id="rId126" o:title=""/>
          </v:shape>
          <o:OLEObject Type="Embed" ProgID="Visio.Drawing.11" ShapeID="_x0000_i1081" DrawAspect="Content" ObjectID="_1593959072" r:id="rId127"/>
        </w:object>
      </w:r>
    </w:p>
    <w:p w14:paraId="5267D04D" w14:textId="23F3BF49" w:rsidR="00B02DB5" w:rsidRDefault="00356D91" w:rsidP="00B02DB5">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FF5567" w:rsidRPr="002020D6" w14:paraId="7E0F9076" w14:textId="77777777" w:rsidTr="00512277">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5FE0922" w14:textId="77777777" w:rsidR="00FF5567" w:rsidRPr="002020D6" w:rsidRDefault="00FF5567"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DB14640" w14:textId="77777777" w:rsidR="00FF5567" w:rsidRPr="002020D6" w:rsidRDefault="00FF5567"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4E0EA7A" w14:textId="77777777" w:rsidR="00FF5567" w:rsidRPr="002020D6" w:rsidRDefault="00FF5567"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90335E" w14:textId="77777777" w:rsidR="00FF5567" w:rsidRPr="002020D6" w:rsidRDefault="00FF5567" w:rsidP="00C76597">
            <w:pPr>
              <w:pStyle w:val="NormalIndent"/>
            </w:pPr>
            <w:r>
              <w:t>Mô tả</w:t>
            </w:r>
          </w:p>
        </w:tc>
      </w:tr>
      <w:tr w:rsidR="00FF5567" w14:paraId="6EB9B013" w14:textId="77777777" w:rsidTr="00512277">
        <w:tc>
          <w:tcPr>
            <w:tcW w:w="668" w:type="dxa"/>
          </w:tcPr>
          <w:p w14:paraId="3625EDB0" w14:textId="162900D9" w:rsidR="00FF5567" w:rsidRDefault="00FF5567" w:rsidP="00C76597">
            <w:pPr>
              <w:pStyle w:val="NormalIndent"/>
              <w:numPr>
                <w:ilvl w:val="0"/>
                <w:numId w:val="34"/>
              </w:numPr>
            </w:pPr>
          </w:p>
        </w:tc>
        <w:tc>
          <w:tcPr>
            <w:tcW w:w="3089" w:type="dxa"/>
          </w:tcPr>
          <w:p w14:paraId="681C454A" w14:textId="4D2DDE8E" w:rsidR="00FF5567" w:rsidRDefault="00FF5567" w:rsidP="00C76597">
            <w:pPr>
              <w:pStyle w:val="NormalIndent"/>
            </w:pPr>
            <w:r>
              <w:t>Tìm kiếm khách hàng cần duyệt</w:t>
            </w:r>
          </w:p>
        </w:tc>
        <w:tc>
          <w:tcPr>
            <w:tcW w:w="2093" w:type="dxa"/>
          </w:tcPr>
          <w:p w14:paraId="1F9B053F" w14:textId="48D5C7ED" w:rsidR="00FF5567" w:rsidRDefault="00F67891" w:rsidP="00C76597">
            <w:pPr>
              <w:pStyle w:val="NormalIndent"/>
            </w:pPr>
            <w:r>
              <w:t>GSBH</w:t>
            </w:r>
          </w:p>
        </w:tc>
        <w:tc>
          <w:tcPr>
            <w:tcW w:w="3780" w:type="dxa"/>
          </w:tcPr>
          <w:p w14:paraId="400A85BE" w14:textId="25047FFE" w:rsidR="00FF5567" w:rsidRDefault="00F67891" w:rsidP="002C3E5F">
            <w:pPr>
              <w:widowControl/>
              <w:autoSpaceDE w:val="0"/>
              <w:autoSpaceDN w:val="0"/>
              <w:adjustRightInd w:val="0"/>
              <w:spacing w:before="0" w:line="288" w:lineRule="auto"/>
              <w:ind w:left="0"/>
            </w:pPr>
            <w:r>
              <w:t>GSBH</w:t>
            </w:r>
            <w:r w:rsidR="002C3E5F">
              <w:t xml:space="preserve"> tìm kiếm các khách hàng đang có trạng thái chờ duyệt.</w:t>
            </w:r>
          </w:p>
        </w:tc>
      </w:tr>
      <w:tr w:rsidR="00FF5567" w:rsidRPr="009D5313" w14:paraId="3222CAA0" w14:textId="77777777" w:rsidTr="00512277">
        <w:tc>
          <w:tcPr>
            <w:tcW w:w="668" w:type="dxa"/>
          </w:tcPr>
          <w:p w14:paraId="3B675BCD" w14:textId="77777777" w:rsidR="00FF5567" w:rsidRDefault="00FF5567" w:rsidP="00C76597">
            <w:pPr>
              <w:pStyle w:val="NormalIndent"/>
              <w:numPr>
                <w:ilvl w:val="0"/>
                <w:numId w:val="34"/>
              </w:numPr>
            </w:pPr>
          </w:p>
        </w:tc>
        <w:tc>
          <w:tcPr>
            <w:tcW w:w="3089" w:type="dxa"/>
          </w:tcPr>
          <w:p w14:paraId="073992B4" w14:textId="2D146E6C" w:rsidR="00FF5567" w:rsidRDefault="002C3E5F" w:rsidP="00C76597">
            <w:pPr>
              <w:pStyle w:val="NormalIndent"/>
            </w:pPr>
            <w:r>
              <w:t>Phê d</w:t>
            </w:r>
            <w:r w:rsidR="00FF5567">
              <w:t>uyệt</w:t>
            </w:r>
          </w:p>
        </w:tc>
        <w:tc>
          <w:tcPr>
            <w:tcW w:w="2093" w:type="dxa"/>
          </w:tcPr>
          <w:p w14:paraId="46BDC4F4" w14:textId="2C0A6091" w:rsidR="00FF5567" w:rsidRDefault="00F67891" w:rsidP="00C76597">
            <w:pPr>
              <w:pStyle w:val="NormalIndent"/>
            </w:pPr>
            <w:r>
              <w:t>GSBH</w:t>
            </w:r>
          </w:p>
        </w:tc>
        <w:tc>
          <w:tcPr>
            <w:tcW w:w="3780" w:type="dxa"/>
          </w:tcPr>
          <w:p w14:paraId="03DCDD5C" w14:textId="72130723" w:rsidR="00FF5567" w:rsidRDefault="00F67891" w:rsidP="00FF5567">
            <w:pPr>
              <w:widowControl/>
              <w:autoSpaceDE w:val="0"/>
              <w:autoSpaceDN w:val="0"/>
              <w:adjustRightInd w:val="0"/>
              <w:spacing w:before="0" w:line="288" w:lineRule="auto"/>
              <w:ind w:left="0"/>
            </w:pPr>
            <w:r>
              <w:t>GSBH</w:t>
            </w:r>
            <w:r w:rsidR="002C3E5F">
              <w:t xml:space="preserve"> phê duyệt khách hàng</w:t>
            </w:r>
          </w:p>
          <w:p w14:paraId="7A8E4659" w14:textId="60EBFBC4" w:rsidR="002C3E5F" w:rsidRDefault="002C3E5F" w:rsidP="002C3E5F">
            <w:pPr>
              <w:pStyle w:val="ListParagraph"/>
              <w:numPr>
                <w:ilvl w:val="0"/>
                <w:numId w:val="7"/>
              </w:numPr>
              <w:autoSpaceDE w:val="0"/>
              <w:autoSpaceDN w:val="0"/>
              <w:adjustRightInd w:val="0"/>
              <w:spacing w:line="288" w:lineRule="auto"/>
            </w:pPr>
            <w:r>
              <w:t xml:space="preserve">Duyệt: </w:t>
            </w:r>
            <w:r w:rsidR="00424D5E">
              <w:t xml:space="preserve">Hệ thống cấp mã cho khách hàng. </w:t>
            </w:r>
            <w:r>
              <w:t>Chuyển sang bước 3.</w:t>
            </w:r>
          </w:p>
          <w:p w14:paraId="79399C01" w14:textId="081C15DA" w:rsidR="002C3E5F" w:rsidRPr="00677895" w:rsidRDefault="002C3E5F" w:rsidP="002C3E5F">
            <w:pPr>
              <w:pStyle w:val="ListParagraph"/>
              <w:numPr>
                <w:ilvl w:val="0"/>
                <w:numId w:val="7"/>
              </w:numPr>
              <w:autoSpaceDE w:val="0"/>
              <w:autoSpaceDN w:val="0"/>
              <w:adjustRightInd w:val="0"/>
              <w:spacing w:line="288" w:lineRule="auto"/>
              <w:rPr>
                <w:lang w:val="fr-FR"/>
              </w:rPr>
            </w:pPr>
            <w:r w:rsidRPr="00677895">
              <w:rPr>
                <w:lang w:val="fr-FR"/>
              </w:rPr>
              <w:t>Từ chối: Chuyển sang bước 4.</w:t>
            </w:r>
          </w:p>
        </w:tc>
      </w:tr>
      <w:tr w:rsidR="00FF5567" w14:paraId="64BC279E" w14:textId="77777777" w:rsidTr="00512277">
        <w:tc>
          <w:tcPr>
            <w:tcW w:w="668" w:type="dxa"/>
          </w:tcPr>
          <w:p w14:paraId="561284AE" w14:textId="3F2DBB05" w:rsidR="00FF5567" w:rsidRPr="00677895" w:rsidRDefault="00FF5567" w:rsidP="00C76597">
            <w:pPr>
              <w:pStyle w:val="NormalIndent"/>
              <w:numPr>
                <w:ilvl w:val="0"/>
                <w:numId w:val="34"/>
              </w:numPr>
              <w:rPr>
                <w:lang w:val="fr-FR"/>
              </w:rPr>
            </w:pPr>
          </w:p>
        </w:tc>
        <w:tc>
          <w:tcPr>
            <w:tcW w:w="3089" w:type="dxa"/>
          </w:tcPr>
          <w:p w14:paraId="1F78DAAF" w14:textId="7F6BA2FD" w:rsidR="00FF5567" w:rsidRPr="00677895" w:rsidRDefault="00FF5567" w:rsidP="00C76597">
            <w:pPr>
              <w:pStyle w:val="NormalIndent"/>
              <w:rPr>
                <w:lang w:val="fr-FR"/>
              </w:rPr>
            </w:pPr>
            <w:r w:rsidRPr="00677895">
              <w:rPr>
                <w:lang w:val="fr-FR"/>
              </w:rPr>
              <w:t>Quy trình thiết lập tuyến</w:t>
            </w:r>
          </w:p>
        </w:tc>
        <w:tc>
          <w:tcPr>
            <w:tcW w:w="2093" w:type="dxa"/>
          </w:tcPr>
          <w:p w14:paraId="7A6A2C62" w14:textId="79151116" w:rsidR="00FF5567" w:rsidRDefault="00F67891" w:rsidP="00C76597">
            <w:pPr>
              <w:pStyle w:val="NormalIndent"/>
            </w:pPr>
            <w:r>
              <w:t>GSBH</w:t>
            </w:r>
          </w:p>
        </w:tc>
        <w:tc>
          <w:tcPr>
            <w:tcW w:w="3780" w:type="dxa"/>
          </w:tcPr>
          <w:p w14:paraId="5635B060" w14:textId="79FC819A" w:rsidR="00FF5567" w:rsidRDefault="00E42033" w:rsidP="00E42033">
            <w:pPr>
              <w:widowControl/>
              <w:autoSpaceDE w:val="0"/>
              <w:autoSpaceDN w:val="0"/>
              <w:adjustRightInd w:val="0"/>
              <w:spacing w:before="0" w:line="288" w:lineRule="auto"/>
              <w:ind w:left="0"/>
            </w:pPr>
            <w:r>
              <w:t>Xem quy trình quản lý nhóm khách hàng giao chăm sóc.</w:t>
            </w:r>
          </w:p>
        </w:tc>
      </w:tr>
      <w:tr w:rsidR="00FF5567" w14:paraId="31043269" w14:textId="77777777" w:rsidTr="00512277">
        <w:tc>
          <w:tcPr>
            <w:tcW w:w="668" w:type="dxa"/>
          </w:tcPr>
          <w:p w14:paraId="69882276" w14:textId="77777777" w:rsidR="00FF5567" w:rsidRDefault="00FF5567" w:rsidP="00C76597">
            <w:pPr>
              <w:pStyle w:val="NormalIndent"/>
              <w:numPr>
                <w:ilvl w:val="0"/>
                <w:numId w:val="34"/>
              </w:numPr>
            </w:pPr>
          </w:p>
        </w:tc>
        <w:tc>
          <w:tcPr>
            <w:tcW w:w="3089" w:type="dxa"/>
          </w:tcPr>
          <w:p w14:paraId="269EF4EA" w14:textId="6245A174" w:rsidR="00FF5567" w:rsidRDefault="00FF5567" w:rsidP="00C76597">
            <w:pPr>
              <w:pStyle w:val="NormalIndent"/>
            </w:pPr>
            <w:r>
              <w:t>Quy trình tạo mới khách hàng</w:t>
            </w:r>
          </w:p>
        </w:tc>
        <w:tc>
          <w:tcPr>
            <w:tcW w:w="2093" w:type="dxa"/>
          </w:tcPr>
          <w:p w14:paraId="3B268C00" w14:textId="64E6DF93" w:rsidR="00FF5567" w:rsidRDefault="00E42033" w:rsidP="00C76597">
            <w:pPr>
              <w:pStyle w:val="NormalIndent"/>
            </w:pPr>
            <w:r>
              <w:t>NVBH/Admin NPP</w:t>
            </w:r>
          </w:p>
        </w:tc>
        <w:tc>
          <w:tcPr>
            <w:tcW w:w="3780" w:type="dxa"/>
          </w:tcPr>
          <w:p w14:paraId="50D5B16B" w14:textId="081BF148" w:rsidR="00FF5567" w:rsidRDefault="00E42033" w:rsidP="00FF5567">
            <w:pPr>
              <w:widowControl/>
              <w:autoSpaceDE w:val="0"/>
              <w:autoSpaceDN w:val="0"/>
              <w:adjustRightInd w:val="0"/>
              <w:spacing w:before="0" w:line="288" w:lineRule="auto"/>
              <w:ind w:left="0"/>
            </w:pPr>
            <w:r>
              <w:t>Xem quy trình tạo khách hàng mới đối với NVBH/Admin NPP</w:t>
            </w:r>
          </w:p>
        </w:tc>
      </w:tr>
      <w:tr w:rsidR="00972B61" w14:paraId="703B0B07" w14:textId="77777777" w:rsidTr="00512277">
        <w:tc>
          <w:tcPr>
            <w:tcW w:w="668" w:type="dxa"/>
          </w:tcPr>
          <w:p w14:paraId="16BF94AE" w14:textId="77777777" w:rsidR="00972B61" w:rsidRDefault="00972B61" w:rsidP="00C76597">
            <w:pPr>
              <w:pStyle w:val="NormalIndent"/>
              <w:numPr>
                <w:ilvl w:val="0"/>
                <w:numId w:val="34"/>
              </w:numPr>
            </w:pPr>
          </w:p>
        </w:tc>
        <w:tc>
          <w:tcPr>
            <w:tcW w:w="3089" w:type="dxa"/>
          </w:tcPr>
          <w:p w14:paraId="4EB78870" w14:textId="60C21EBE" w:rsidR="00972B61" w:rsidRDefault="00972B61" w:rsidP="00C76597">
            <w:pPr>
              <w:pStyle w:val="NormalIndent"/>
            </w:pPr>
            <w:r>
              <w:t>Thêm mới / chỉnh sửa thông tin khách hàng</w:t>
            </w:r>
          </w:p>
        </w:tc>
        <w:tc>
          <w:tcPr>
            <w:tcW w:w="2093" w:type="dxa"/>
          </w:tcPr>
          <w:p w14:paraId="71FA177D" w14:textId="29F1DE64" w:rsidR="00972B61" w:rsidRDefault="00F67891" w:rsidP="00C76597">
            <w:pPr>
              <w:pStyle w:val="NormalIndent"/>
            </w:pPr>
            <w:r>
              <w:t>GSBH</w:t>
            </w:r>
          </w:p>
        </w:tc>
        <w:tc>
          <w:tcPr>
            <w:tcW w:w="3780" w:type="dxa"/>
          </w:tcPr>
          <w:p w14:paraId="2263F858" w14:textId="370677B3" w:rsidR="00972B61" w:rsidRDefault="00F67891" w:rsidP="008E0C1F">
            <w:pPr>
              <w:widowControl/>
              <w:autoSpaceDE w:val="0"/>
              <w:autoSpaceDN w:val="0"/>
              <w:adjustRightInd w:val="0"/>
              <w:spacing w:before="0" w:line="288" w:lineRule="auto"/>
              <w:ind w:left="0"/>
            </w:pPr>
            <w:r>
              <w:t>GSBH</w:t>
            </w:r>
            <w:r w:rsidR="008E0C1F">
              <w:t xml:space="preserve"> thêm mới chỉnh sửa thông tin khách hàng thuộc NPP được phân công quản lý.</w:t>
            </w:r>
          </w:p>
        </w:tc>
      </w:tr>
    </w:tbl>
    <w:p w14:paraId="322B0981" w14:textId="192D7F54" w:rsidR="00B02DB5" w:rsidRDefault="00B02DB5" w:rsidP="00B02DB5">
      <w:pPr>
        <w:pStyle w:val="Heading5"/>
      </w:pPr>
      <w:r>
        <w:t>Ghi chú</w:t>
      </w:r>
    </w:p>
    <w:p w14:paraId="68FDFA08" w14:textId="459583FE" w:rsidR="00D17412" w:rsidRDefault="003E7810" w:rsidP="008B1DDA">
      <w:pPr>
        <w:pStyle w:val="Heading4"/>
      </w:pPr>
      <w:r>
        <w:t xml:space="preserve">Chức năng </w:t>
      </w:r>
      <w:r w:rsidR="00D17412">
        <w:t xml:space="preserve">quản lý </w:t>
      </w:r>
      <w:r w:rsidR="00AF6ED4">
        <w:t>tuyến bán hàng</w:t>
      </w:r>
    </w:p>
    <w:p w14:paraId="726DF0CD" w14:textId="77777777" w:rsidR="00D17412" w:rsidRDefault="00D17412" w:rsidP="00D17412">
      <w:pPr>
        <w:pStyle w:val="Heading5"/>
      </w:pPr>
      <w:r>
        <w:t>Diễn giải</w:t>
      </w:r>
    </w:p>
    <w:p w14:paraId="623F11F8" w14:textId="5E581115" w:rsidR="00A4037F" w:rsidRDefault="00F67891" w:rsidP="006C00BC">
      <w:r>
        <w:t>GSBH</w:t>
      </w:r>
      <w:r w:rsidR="004877C8">
        <w:t xml:space="preserve"> thiết lập tuyến bán hàng cho NVBH</w:t>
      </w:r>
      <w:r w:rsidR="007477C0">
        <w:t xml:space="preserve"> có dùng MTB</w:t>
      </w:r>
      <w:r w:rsidR="00A4037F">
        <w:t>.</w:t>
      </w:r>
    </w:p>
    <w:p w14:paraId="6E946689" w14:textId="77777777" w:rsidR="00D17412" w:rsidRDefault="00D17412" w:rsidP="00D17412">
      <w:pPr>
        <w:pStyle w:val="Heading5"/>
      </w:pPr>
      <w:r>
        <w:t>Quy trình</w:t>
      </w:r>
    </w:p>
    <w:p w14:paraId="4E2E94B3" w14:textId="3B82D11A" w:rsidR="00D17412" w:rsidRPr="007335BB" w:rsidRDefault="00B75166" w:rsidP="00D17412">
      <w:pPr>
        <w:jc w:val="center"/>
      </w:pPr>
      <w:r w:rsidRPr="00427AF9">
        <w:rPr>
          <w:szCs w:val="24"/>
        </w:rPr>
        <w:object w:dxaOrig="7995" w:dyaOrig="5759" w14:anchorId="6678383B">
          <v:shape id="_x0000_i1082" type="#_x0000_t75" style="width:326.25pt;height:234.75pt" o:ole="">
            <v:imagedata r:id="rId128" o:title=""/>
          </v:shape>
          <o:OLEObject Type="Embed" ProgID="Visio.Drawing.11" ShapeID="_x0000_i1082" DrawAspect="Content" ObjectID="_1593959073" r:id="rId129"/>
        </w:object>
      </w:r>
    </w:p>
    <w:p w14:paraId="6C0B657A" w14:textId="5A565679" w:rsidR="00D17412" w:rsidRDefault="00D17412" w:rsidP="00D17412">
      <w:pPr>
        <w:pStyle w:val="Heading5"/>
      </w:pPr>
      <w:r>
        <w:t xml:space="preserve">Mô </w:t>
      </w:r>
      <w:r w:rsidR="00356D91">
        <w:t>tả</w:t>
      </w:r>
    </w:p>
    <w:tbl>
      <w:tblPr>
        <w:tblStyle w:val="TableGrid"/>
        <w:tblW w:w="9630" w:type="dxa"/>
        <w:tblInd w:w="288" w:type="dxa"/>
        <w:tblLayout w:type="fixed"/>
        <w:tblLook w:val="04A0" w:firstRow="1" w:lastRow="0" w:firstColumn="1" w:lastColumn="0" w:noHBand="0" w:noVBand="1"/>
      </w:tblPr>
      <w:tblGrid>
        <w:gridCol w:w="668"/>
        <w:gridCol w:w="2819"/>
        <w:gridCol w:w="2363"/>
        <w:gridCol w:w="3780"/>
      </w:tblGrid>
      <w:tr w:rsidR="00D17412" w:rsidRPr="00191EEF" w14:paraId="699B6127" w14:textId="77777777" w:rsidTr="003A5161">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C40D9FB" w14:textId="77777777" w:rsidR="00D17412" w:rsidRPr="002020D6" w:rsidRDefault="00D17412" w:rsidP="00C76597">
            <w:pPr>
              <w:pStyle w:val="NormalIndent"/>
            </w:pPr>
            <w:r w:rsidRPr="002020D6">
              <w:t>TT</w:t>
            </w:r>
          </w:p>
        </w:tc>
        <w:tc>
          <w:tcPr>
            <w:tcW w:w="281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EF731F3" w14:textId="77777777" w:rsidR="00D17412" w:rsidRPr="002020D6" w:rsidRDefault="00D17412" w:rsidP="00C76597">
            <w:pPr>
              <w:pStyle w:val="NormalIndent"/>
            </w:pPr>
            <w:r>
              <w:t>Bước thực hiện</w:t>
            </w:r>
          </w:p>
        </w:tc>
        <w:tc>
          <w:tcPr>
            <w:tcW w:w="236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C4400DB" w14:textId="77777777" w:rsidR="00D17412" w:rsidRPr="002020D6" w:rsidRDefault="00D17412"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7E1B9A3" w14:textId="77777777" w:rsidR="00D17412" w:rsidRPr="002020D6" w:rsidRDefault="00D17412" w:rsidP="00C76597">
            <w:pPr>
              <w:pStyle w:val="NormalIndent"/>
            </w:pPr>
            <w:r>
              <w:t>Mô tả</w:t>
            </w:r>
          </w:p>
        </w:tc>
      </w:tr>
      <w:tr w:rsidR="00D17412" w14:paraId="01010D09" w14:textId="77777777" w:rsidTr="003A5161">
        <w:tc>
          <w:tcPr>
            <w:tcW w:w="668" w:type="dxa"/>
          </w:tcPr>
          <w:p w14:paraId="08EB0530" w14:textId="77777777" w:rsidR="00D17412" w:rsidRDefault="00D17412" w:rsidP="00C76597">
            <w:pPr>
              <w:pStyle w:val="NormalIndent"/>
            </w:pPr>
            <w:r>
              <w:t>1</w:t>
            </w:r>
          </w:p>
        </w:tc>
        <w:tc>
          <w:tcPr>
            <w:tcW w:w="2819" w:type="dxa"/>
          </w:tcPr>
          <w:p w14:paraId="3B32CB1E" w14:textId="711CD269" w:rsidR="00D17412" w:rsidRDefault="006C00BC" w:rsidP="00C76597">
            <w:pPr>
              <w:pStyle w:val="NormalIndent"/>
            </w:pPr>
            <w:r>
              <w:t>Thiết lập tuyến</w:t>
            </w:r>
          </w:p>
        </w:tc>
        <w:tc>
          <w:tcPr>
            <w:tcW w:w="2363" w:type="dxa"/>
          </w:tcPr>
          <w:p w14:paraId="26A71F15" w14:textId="74AA7FE4" w:rsidR="00D17412" w:rsidRDefault="00F67891" w:rsidP="00C76597">
            <w:pPr>
              <w:pStyle w:val="NormalIndent"/>
            </w:pPr>
            <w:r>
              <w:t>GSBH</w:t>
            </w:r>
          </w:p>
        </w:tc>
        <w:tc>
          <w:tcPr>
            <w:tcW w:w="3780" w:type="dxa"/>
          </w:tcPr>
          <w:p w14:paraId="5F744D8F" w14:textId="77777777" w:rsidR="006C00BC" w:rsidRDefault="006C00BC" w:rsidP="00256EC0">
            <w:pPr>
              <w:spacing w:before="0"/>
              <w:ind w:left="0"/>
            </w:pPr>
            <w:r>
              <w:t>Thông tin tuyến gồm:</w:t>
            </w:r>
          </w:p>
          <w:p w14:paraId="0BD05D31" w14:textId="77777777" w:rsidR="006C00BC" w:rsidRDefault="006C00BC" w:rsidP="00256EC0">
            <w:pPr>
              <w:pStyle w:val="ListParagraph"/>
              <w:numPr>
                <w:ilvl w:val="0"/>
                <w:numId w:val="7"/>
              </w:numPr>
              <w:spacing w:after="0"/>
            </w:pPr>
            <w:r>
              <w:t>Nhân viên phụ trách.</w:t>
            </w:r>
          </w:p>
          <w:p w14:paraId="4DC95276" w14:textId="77777777" w:rsidR="006C00BC" w:rsidRDefault="006C00BC" w:rsidP="00256EC0">
            <w:pPr>
              <w:pStyle w:val="ListParagraph"/>
              <w:numPr>
                <w:ilvl w:val="0"/>
                <w:numId w:val="7"/>
              </w:numPr>
              <w:spacing w:after="0"/>
            </w:pPr>
            <w:r>
              <w:t>Nhóm khách hàng hàng giao cho nhân viên.</w:t>
            </w:r>
          </w:p>
          <w:p w14:paraId="79C0FE40" w14:textId="552722A1" w:rsidR="00D17412" w:rsidRDefault="006C00BC" w:rsidP="00256EC0">
            <w:pPr>
              <w:pStyle w:val="ListParagraph"/>
              <w:numPr>
                <w:ilvl w:val="0"/>
                <w:numId w:val="7"/>
              </w:numPr>
              <w:spacing w:after="0"/>
            </w:pPr>
            <w:r>
              <w:t xml:space="preserve">Chu kỳ và </w:t>
            </w:r>
            <w:r w:rsidR="003B31DA">
              <w:t xml:space="preserve">thứ </w:t>
            </w:r>
            <w:r>
              <w:t>ghé thăm</w:t>
            </w:r>
          </w:p>
          <w:p w14:paraId="51FA0E3D" w14:textId="59684E55" w:rsidR="006C00BC" w:rsidRDefault="006C00BC" w:rsidP="003B31DA">
            <w:pPr>
              <w:spacing w:before="0"/>
              <w:ind w:left="0"/>
            </w:pPr>
            <w:r>
              <w:t>Sau khi tuyến được thiết lập, NVBH sử dụng máy tính bảng sẽ đồng bộ dữ liệu tuyến và bán hàng theo kế hoạch.</w:t>
            </w:r>
          </w:p>
        </w:tc>
      </w:tr>
      <w:tr w:rsidR="00D17412" w14:paraId="1EBA2C8C" w14:textId="77777777" w:rsidTr="003A5161">
        <w:tc>
          <w:tcPr>
            <w:tcW w:w="668" w:type="dxa"/>
          </w:tcPr>
          <w:p w14:paraId="205DC1B4" w14:textId="77777777" w:rsidR="00D17412" w:rsidRDefault="00D17412" w:rsidP="00C76597">
            <w:pPr>
              <w:pStyle w:val="NormalIndent"/>
            </w:pPr>
            <w:r>
              <w:lastRenderedPageBreak/>
              <w:t>2</w:t>
            </w:r>
          </w:p>
        </w:tc>
        <w:tc>
          <w:tcPr>
            <w:tcW w:w="2819" w:type="dxa"/>
          </w:tcPr>
          <w:p w14:paraId="7A8CA190" w14:textId="3163F023" w:rsidR="00D17412" w:rsidRDefault="006C00BC" w:rsidP="00C76597">
            <w:pPr>
              <w:pStyle w:val="NormalIndent"/>
            </w:pPr>
            <w:r>
              <w:t>Quy trình ghé thăm khách hàng</w:t>
            </w:r>
          </w:p>
        </w:tc>
        <w:tc>
          <w:tcPr>
            <w:tcW w:w="2363" w:type="dxa"/>
          </w:tcPr>
          <w:p w14:paraId="001F1903" w14:textId="1B27B9AA" w:rsidR="00D17412" w:rsidRDefault="006C00BC" w:rsidP="00C76597">
            <w:pPr>
              <w:pStyle w:val="NormalIndent"/>
            </w:pPr>
            <w:r>
              <w:t>NVBH</w:t>
            </w:r>
          </w:p>
        </w:tc>
        <w:tc>
          <w:tcPr>
            <w:tcW w:w="3780" w:type="dxa"/>
          </w:tcPr>
          <w:p w14:paraId="0C68776C" w14:textId="316A34A2" w:rsidR="00D17412" w:rsidRDefault="006C00BC" w:rsidP="00C76597">
            <w:pPr>
              <w:pStyle w:val="NormalIndent"/>
            </w:pPr>
            <w:r>
              <w:t>Tham khảo quy trình ghé thăm khách hàng của NVBH</w:t>
            </w:r>
            <w:r w:rsidR="00243811">
              <w:t>.</w:t>
            </w:r>
          </w:p>
        </w:tc>
      </w:tr>
    </w:tbl>
    <w:p w14:paraId="146DEDC9" w14:textId="77777777" w:rsidR="00D17412" w:rsidRDefault="00D17412" w:rsidP="00D17412">
      <w:pPr>
        <w:pStyle w:val="Heading5"/>
      </w:pPr>
      <w:r>
        <w:t>Ghi chú</w:t>
      </w:r>
    </w:p>
    <w:p w14:paraId="5847EA25" w14:textId="03487218" w:rsidR="00D17412" w:rsidRDefault="00826F2A" w:rsidP="00826F2A">
      <w:r>
        <w:t xml:space="preserve">Quy định về </w:t>
      </w:r>
      <w:r w:rsidR="0072001A">
        <w:t xml:space="preserve">thời gian </w:t>
      </w:r>
      <w:r>
        <w:t>hiệu lực tuyến</w:t>
      </w:r>
      <w:r w:rsidR="00D17412">
        <w:t>:</w:t>
      </w:r>
    </w:p>
    <w:p w14:paraId="5F11E86E" w14:textId="2B1264B9" w:rsidR="00826F2A" w:rsidRDefault="00826F2A" w:rsidP="00826F2A">
      <w:pPr>
        <w:pStyle w:val="ListParagraph"/>
        <w:numPr>
          <w:ilvl w:val="0"/>
          <w:numId w:val="7"/>
        </w:numPr>
      </w:pPr>
      <w:r>
        <w:t>Tạo mới tuyến, thêm mới khách hàng vào tuyến: Hiệu lực ngay.</w:t>
      </w:r>
    </w:p>
    <w:p w14:paraId="7BAEC553" w14:textId="31BAB90F" w:rsidR="00826F2A" w:rsidRDefault="009E56A8" w:rsidP="00826F2A">
      <w:pPr>
        <w:pStyle w:val="ListParagraph"/>
        <w:numPr>
          <w:ilvl w:val="0"/>
          <w:numId w:val="7"/>
        </w:numPr>
      </w:pPr>
      <w:r>
        <w:t>Gỡ khách hàng ra khỏi tuyến: Hiệu lực vào ngày hôm tiếp theo.</w:t>
      </w:r>
    </w:p>
    <w:p w14:paraId="43C9D9F1" w14:textId="1A0A239A" w:rsidR="009E56A8" w:rsidRDefault="009E56A8" w:rsidP="00826F2A">
      <w:pPr>
        <w:pStyle w:val="ListParagraph"/>
        <w:numPr>
          <w:ilvl w:val="0"/>
          <w:numId w:val="7"/>
        </w:numPr>
      </w:pPr>
      <w:r>
        <w:t>Thay đổi chu kỳ ghé thăm, thứ ghé thăm của khách hàng: Hiệu lực ngay.</w:t>
      </w:r>
    </w:p>
    <w:p w14:paraId="635A4B5D" w14:textId="4B939980" w:rsidR="009E56A8" w:rsidRDefault="009E56A8" w:rsidP="00826F2A">
      <w:pPr>
        <w:pStyle w:val="ListParagraph"/>
        <w:numPr>
          <w:ilvl w:val="0"/>
          <w:numId w:val="7"/>
        </w:numPr>
      </w:pPr>
      <w:r>
        <w:t xml:space="preserve">Thay đổi nhân viên phụ trách tuyến:Hiệu lực </w:t>
      </w:r>
      <w:r w:rsidR="007B481B">
        <w:t>theo thời điểm</w:t>
      </w:r>
      <w:r w:rsidR="00595464">
        <w:t xml:space="preserve"> người dùng lựa</w:t>
      </w:r>
      <w:r w:rsidR="007B481B">
        <w:t xml:space="preserve"> chọn</w:t>
      </w:r>
      <w:r>
        <w:t>.</w:t>
      </w:r>
    </w:p>
    <w:p w14:paraId="3DCC973A" w14:textId="372DA1AD" w:rsidR="00224756" w:rsidRDefault="003E7810" w:rsidP="008B1DDA">
      <w:pPr>
        <w:pStyle w:val="Heading4"/>
      </w:pPr>
      <w:r>
        <w:t>Chức năng giao việc &amp; thông báo</w:t>
      </w:r>
    </w:p>
    <w:p w14:paraId="6CD24E28" w14:textId="77777777" w:rsidR="00224756" w:rsidRDefault="00224756" w:rsidP="00224756">
      <w:pPr>
        <w:pStyle w:val="Heading5"/>
      </w:pPr>
      <w:r>
        <w:t>Diễn giải</w:t>
      </w:r>
    </w:p>
    <w:p w14:paraId="5B0D3650" w14:textId="3641C579" w:rsidR="00224756" w:rsidRDefault="00F67891" w:rsidP="00224756">
      <w:r>
        <w:t>GSBH</w:t>
      </w:r>
      <w:r w:rsidR="00224756">
        <w:t xml:space="preserve"> có thể giao việc cho nhân viên hoặc tạo vấn đề công cộng. Phân loại vấn đề:</w:t>
      </w:r>
    </w:p>
    <w:p w14:paraId="24E9768D" w14:textId="77777777" w:rsidR="00224756" w:rsidRDefault="00224756" w:rsidP="00A661FE">
      <w:pPr>
        <w:pStyle w:val="ListParagraph"/>
        <w:numPr>
          <w:ilvl w:val="0"/>
          <w:numId w:val="17"/>
        </w:numPr>
      </w:pPr>
      <w:r>
        <w:t>Vấn đề giao việc: tạo ra vấn đề và chỉ định cụ thể người thực hiện. Vấn đề này chỉ có người thực hiện và các cấp trên của người thực hiện thấy được</w:t>
      </w:r>
    </w:p>
    <w:p w14:paraId="2B75D0BF" w14:textId="2E7345EF" w:rsidR="00224756" w:rsidRPr="00615660" w:rsidRDefault="00224756" w:rsidP="00A661FE">
      <w:pPr>
        <w:pStyle w:val="ListParagraph"/>
        <w:numPr>
          <w:ilvl w:val="0"/>
          <w:numId w:val="17"/>
        </w:numPr>
      </w:pPr>
      <w:r w:rsidRPr="00615660">
        <w:t xml:space="preserve">Vấn đề công cộng: là các thông tin mà </w:t>
      </w:r>
      <w:r w:rsidR="00F67891">
        <w:t>GSBH</w:t>
      </w:r>
      <w:r w:rsidRPr="00615660">
        <w:t xml:space="preserve"> cần truyền thông trong </w:t>
      </w:r>
      <w:r w:rsidR="002D5B56">
        <w:t>NPP</w:t>
      </w:r>
      <w:r>
        <w:t>.</w:t>
      </w:r>
    </w:p>
    <w:p w14:paraId="61D5FAD6" w14:textId="77777777" w:rsidR="00224756" w:rsidRDefault="00224756" w:rsidP="00224756">
      <w:pPr>
        <w:pStyle w:val="Heading5"/>
      </w:pPr>
      <w:r>
        <w:t>Quy trình</w:t>
      </w:r>
    </w:p>
    <w:p w14:paraId="6904E092" w14:textId="5676F0E7" w:rsidR="00224756" w:rsidRPr="007335BB" w:rsidRDefault="00295357" w:rsidP="00295357">
      <w:pPr>
        <w:ind w:left="0"/>
        <w:jc w:val="center"/>
      </w:pPr>
      <w:r w:rsidRPr="00427AF9">
        <w:rPr>
          <w:szCs w:val="24"/>
        </w:rPr>
        <w:object w:dxaOrig="11350" w:dyaOrig="9019" w14:anchorId="61EC57B7">
          <v:shape id="_x0000_i1083" type="#_x0000_t75" style="width:432.75pt;height:343.5pt" o:ole="">
            <v:imagedata r:id="rId130" o:title=""/>
          </v:shape>
          <o:OLEObject Type="Embed" ProgID="Visio.Drawing.11" ShapeID="_x0000_i1083" DrawAspect="Content" ObjectID="_1593959074" r:id="rId131"/>
        </w:object>
      </w:r>
    </w:p>
    <w:p w14:paraId="7B283267" w14:textId="3AB9F9F9" w:rsidR="00224756" w:rsidRDefault="008F0ED3" w:rsidP="00224756">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224756" w:rsidRPr="00191EEF" w14:paraId="089623EE" w14:textId="77777777" w:rsidTr="00295357">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02292CD" w14:textId="77777777" w:rsidR="00224756" w:rsidRPr="002020D6" w:rsidRDefault="00224756"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966A633" w14:textId="77777777" w:rsidR="00224756" w:rsidRPr="002020D6" w:rsidRDefault="00224756"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202E9AA" w14:textId="77777777" w:rsidR="00224756" w:rsidRPr="002020D6" w:rsidRDefault="00224756"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4CAF141" w14:textId="77777777" w:rsidR="00224756" w:rsidRPr="002020D6" w:rsidRDefault="00224756" w:rsidP="00C76597">
            <w:pPr>
              <w:pStyle w:val="NormalIndent"/>
            </w:pPr>
            <w:r>
              <w:t>Mô tả</w:t>
            </w:r>
          </w:p>
        </w:tc>
      </w:tr>
      <w:tr w:rsidR="00224756" w14:paraId="58B2C23F" w14:textId="77777777" w:rsidTr="00295357">
        <w:tc>
          <w:tcPr>
            <w:tcW w:w="668" w:type="dxa"/>
          </w:tcPr>
          <w:p w14:paraId="02ED28B9" w14:textId="77777777" w:rsidR="00224756" w:rsidRDefault="00224756" w:rsidP="00C76597">
            <w:pPr>
              <w:pStyle w:val="NormalIndent"/>
            </w:pPr>
            <w:r>
              <w:t>1</w:t>
            </w:r>
          </w:p>
        </w:tc>
        <w:tc>
          <w:tcPr>
            <w:tcW w:w="2752" w:type="dxa"/>
          </w:tcPr>
          <w:p w14:paraId="5F3FEAB7" w14:textId="77777777" w:rsidR="00224756" w:rsidRDefault="00224756" w:rsidP="00C76597">
            <w:pPr>
              <w:pStyle w:val="NormalIndent"/>
            </w:pPr>
            <w:r>
              <w:t>Tạo ghi chú</w:t>
            </w:r>
          </w:p>
        </w:tc>
        <w:tc>
          <w:tcPr>
            <w:tcW w:w="1980" w:type="dxa"/>
          </w:tcPr>
          <w:p w14:paraId="321C6073" w14:textId="40A7EFC5" w:rsidR="00224756" w:rsidRDefault="00F67891" w:rsidP="00C76597">
            <w:pPr>
              <w:pStyle w:val="NormalIndent"/>
            </w:pPr>
            <w:r>
              <w:t>GSBH</w:t>
            </w:r>
          </w:p>
        </w:tc>
        <w:tc>
          <w:tcPr>
            <w:tcW w:w="4230" w:type="dxa"/>
          </w:tcPr>
          <w:p w14:paraId="05ACF0D3" w14:textId="52420477" w:rsidR="00224756" w:rsidRDefault="00224756" w:rsidP="008F0ED3">
            <w:pPr>
              <w:widowControl/>
              <w:autoSpaceDE w:val="0"/>
              <w:autoSpaceDN w:val="0"/>
              <w:adjustRightInd w:val="0"/>
              <w:spacing w:before="0" w:line="288" w:lineRule="auto"/>
              <w:ind w:left="0"/>
            </w:pPr>
            <w:r>
              <w:t xml:space="preserve">Khi có việc cần giao nhân viên thực hiện hoặc thông báo cần truyền thông đến nhân viên, </w:t>
            </w:r>
            <w:r w:rsidR="00F67891">
              <w:t>GSBH</w:t>
            </w:r>
            <w:r w:rsidR="002D5B56">
              <w:t xml:space="preserve"> </w:t>
            </w:r>
            <w:r>
              <w:t>sẽ tạo ghi chú. Thông tin giao việc</w:t>
            </w:r>
          </w:p>
          <w:p w14:paraId="569F8859" w14:textId="77777777" w:rsidR="00224756" w:rsidRDefault="00224756" w:rsidP="00B72D23">
            <w:pPr>
              <w:pStyle w:val="ListParagraph"/>
              <w:numPr>
                <w:ilvl w:val="0"/>
                <w:numId w:val="24"/>
              </w:numPr>
              <w:autoSpaceDE w:val="0"/>
              <w:autoSpaceDN w:val="0"/>
              <w:adjustRightInd w:val="0"/>
              <w:spacing w:after="0" w:line="288" w:lineRule="auto"/>
            </w:pPr>
            <w:r>
              <w:t>Người thực hiện</w:t>
            </w:r>
          </w:p>
          <w:p w14:paraId="413E92ED" w14:textId="77777777" w:rsidR="00224756" w:rsidRDefault="00224756" w:rsidP="00B72D23">
            <w:pPr>
              <w:pStyle w:val="ListParagraph"/>
              <w:numPr>
                <w:ilvl w:val="0"/>
                <w:numId w:val="24"/>
              </w:numPr>
              <w:autoSpaceDE w:val="0"/>
              <w:autoSpaceDN w:val="0"/>
              <w:adjustRightInd w:val="0"/>
              <w:spacing w:after="0" w:line="288" w:lineRule="auto"/>
            </w:pPr>
            <w:r>
              <w:t>Ngày hoàn thành</w:t>
            </w:r>
          </w:p>
          <w:p w14:paraId="18976AB6" w14:textId="77777777" w:rsidR="00224756" w:rsidRDefault="00224756" w:rsidP="00B72D23">
            <w:pPr>
              <w:pStyle w:val="ListParagraph"/>
              <w:numPr>
                <w:ilvl w:val="0"/>
                <w:numId w:val="24"/>
              </w:numPr>
              <w:autoSpaceDE w:val="0"/>
              <w:autoSpaceDN w:val="0"/>
              <w:adjustRightInd w:val="0"/>
              <w:spacing w:after="0" w:line="288" w:lineRule="auto"/>
            </w:pPr>
            <w:r>
              <w:t>Nội dung giao việc</w:t>
            </w:r>
          </w:p>
          <w:p w14:paraId="03E58F14" w14:textId="77777777" w:rsidR="00224756" w:rsidRDefault="00224756" w:rsidP="00B72D23">
            <w:pPr>
              <w:pStyle w:val="ListParagraph"/>
              <w:numPr>
                <w:ilvl w:val="0"/>
                <w:numId w:val="24"/>
              </w:numPr>
              <w:autoSpaceDE w:val="0"/>
              <w:autoSpaceDN w:val="0"/>
              <w:adjustRightInd w:val="0"/>
              <w:spacing w:after="0" w:line="288" w:lineRule="auto"/>
            </w:pPr>
            <w:r>
              <w:t>Việc liên quan đến khách hàng nào?</w:t>
            </w:r>
          </w:p>
          <w:p w14:paraId="18AEA645" w14:textId="77777777" w:rsidR="00224756" w:rsidRDefault="00224756" w:rsidP="00B72D23">
            <w:pPr>
              <w:pStyle w:val="ListParagraph"/>
              <w:numPr>
                <w:ilvl w:val="0"/>
                <w:numId w:val="24"/>
              </w:numPr>
              <w:autoSpaceDE w:val="0"/>
              <w:autoSpaceDN w:val="0"/>
              <w:adjustRightInd w:val="0"/>
              <w:spacing w:after="0" w:line="288" w:lineRule="auto"/>
            </w:pPr>
            <w:r>
              <w:t>File đính kèm: .PNG, .JPG, .PDF, .TXT, .XLS</w:t>
            </w:r>
          </w:p>
          <w:p w14:paraId="7F2D5AC9" w14:textId="77777777" w:rsidR="00224756" w:rsidRDefault="00224756" w:rsidP="008F0ED3">
            <w:pPr>
              <w:widowControl/>
              <w:autoSpaceDE w:val="0"/>
              <w:autoSpaceDN w:val="0"/>
              <w:adjustRightInd w:val="0"/>
              <w:spacing w:before="0" w:line="288" w:lineRule="auto"/>
              <w:ind w:left="0"/>
            </w:pPr>
            <w:r>
              <w:t>Thông tin vấn đề công cộng</w:t>
            </w:r>
          </w:p>
          <w:p w14:paraId="24467BC6" w14:textId="77777777" w:rsidR="002D5B56" w:rsidRDefault="00224756" w:rsidP="00B72D23">
            <w:pPr>
              <w:pStyle w:val="ListParagraph"/>
              <w:numPr>
                <w:ilvl w:val="0"/>
                <w:numId w:val="24"/>
              </w:numPr>
              <w:autoSpaceDE w:val="0"/>
              <w:autoSpaceDN w:val="0"/>
              <w:adjustRightInd w:val="0"/>
              <w:spacing w:after="0" w:line="288" w:lineRule="auto"/>
            </w:pPr>
            <w:r>
              <w:t>P</w:t>
            </w:r>
            <w:r w:rsidR="002D5B56">
              <w:t>hạm vi vấn đề: NPP</w:t>
            </w:r>
          </w:p>
          <w:p w14:paraId="20BEF466" w14:textId="0CCBFCF0" w:rsidR="00224756" w:rsidRDefault="00224756" w:rsidP="00B72D23">
            <w:pPr>
              <w:pStyle w:val="ListParagraph"/>
              <w:numPr>
                <w:ilvl w:val="0"/>
                <w:numId w:val="24"/>
              </w:numPr>
              <w:autoSpaceDE w:val="0"/>
              <w:autoSpaceDN w:val="0"/>
              <w:adjustRightInd w:val="0"/>
              <w:spacing w:after="0" w:line="288" w:lineRule="auto"/>
            </w:pPr>
            <w:r>
              <w:t>File đính kèm: .PNG, .JPG, .PDF, .TXT, .XLS</w:t>
            </w:r>
          </w:p>
        </w:tc>
      </w:tr>
      <w:tr w:rsidR="00224756" w14:paraId="3DAF47F6" w14:textId="77777777" w:rsidTr="00295357">
        <w:tc>
          <w:tcPr>
            <w:tcW w:w="668" w:type="dxa"/>
          </w:tcPr>
          <w:p w14:paraId="5CD2D8E1" w14:textId="3F070EB5" w:rsidR="00224756" w:rsidRDefault="00224756" w:rsidP="00C76597">
            <w:pPr>
              <w:pStyle w:val="NormalIndent"/>
            </w:pPr>
            <w:r>
              <w:t>2</w:t>
            </w:r>
          </w:p>
        </w:tc>
        <w:tc>
          <w:tcPr>
            <w:tcW w:w="2752" w:type="dxa"/>
          </w:tcPr>
          <w:p w14:paraId="247AA9C7" w14:textId="34FCABD9" w:rsidR="00224756" w:rsidRDefault="00224756" w:rsidP="00C76597">
            <w:pPr>
              <w:pStyle w:val="NormalIndent"/>
            </w:pPr>
            <w:r>
              <w:t>Phân loại ghi chú</w:t>
            </w:r>
          </w:p>
        </w:tc>
        <w:tc>
          <w:tcPr>
            <w:tcW w:w="1980" w:type="dxa"/>
          </w:tcPr>
          <w:p w14:paraId="10D00ED0" w14:textId="77777777" w:rsidR="00224756" w:rsidRDefault="00224756" w:rsidP="00C76597">
            <w:pPr>
              <w:pStyle w:val="NormalIndent"/>
            </w:pPr>
            <w:r>
              <w:t>DMS</w:t>
            </w:r>
          </w:p>
        </w:tc>
        <w:tc>
          <w:tcPr>
            <w:tcW w:w="4230" w:type="dxa"/>
          </w:tcPr>
          <w:p w14:paraId="37FE9DCD" w14:textId="77777777" w:rsidR="00B7376A" w:rsidRDefault="00B7376A" w:rsidP="00C76597">
            <w:pPr>
              <w:pStyle w:val="NormalIndent"/>
              <w:numPr>
                <w:ilvl w:val="0"/>
                <w:numId w:val="21"/>
              </w:numPr>
            </w:pPr>
            <w:r>
              <w:t>Giao việc: qua bước 3 Thực hiện vấn đề</w:t>
            </w:r>
          </w:p>
          <w:p w14:paraId="18D4FB09" w14:textId="3DF885F5" w:rsidR="00224756" w:rsidRDefault="00B7376A" w:rsidP="00C76597">
            <w:pPr>
              <w:pStyle w:val="NormalIndent"/>
              <w:numPr>
                <w:ilvl w:val="0"/>
                <w:numId w:val="21"/>
              </w:numPr>
            </w:pPr>
            <w:r>
              <w:t>Công cộng: qua bước 4</w:t>
            </w:r>
          </w:p>
        </w:tc>
      </w:tr>
      <w:tr w:rsidR="00224756" w14:paraId="5C652294" w14:textId="77777777" w:rsidTr="00295357">
        <w:tc>
          <w:tcPr>
            <w:tcW w:w="668" w:type="dxa"/>
          </w:tcPr>
          <w:p w14:paraId="08686AFB" w14:textId="77777777" w:rsidR="00224756" w:rsidRDefault="00224756" w:rsidP="00C76597">
            <w:pPr>
              <w:pStyle w:val="NormalIndent"/>
            </w:pPr>
            <w:r>
              <w:t>3</w:t>
            </w:r>
          </w:p>
        </w:tc>
        <w:tc>
          <w:tcPr>
            <w:tcW w:w="2752" w:type="dxa"/>
          </w:tcPr>
          <w:p w14:paraId="28DCE505" w14:textId="77777777" w:rsidR="00224756" w:rsidRDefault="00224756" w:rsidP="00C76597">
            <w:pPr>
              <w:pStyle w:val="NormalIndent"/>
            </w:pPr>
            <w:r>
              <w:t>Thực hiện vấn đề được giao</w:t>
            </w:r>
          </w:p>
        </w:tc>
        <w:tc>
          <w:tcPr>
            <w:tcW w:w="1980" w:type="dxa"/>
          </w:tcPr>
          <w:p w14:paraId="3D4AAF62" w14:textId="617B0471" w:rsidR="00224756" w:rsidRDefault="00224756" w:rsidP="00C76597">
            <w:pPr>
              <w:pStyle w:val="NormalIndent"/>
            </w:pPr>
            <w:r>
              <w:t>NVBH</w:t>
            </w:r>
          </w:p>
        </w:tc>
        <w:tc>
          <w:tcPr>
            <w:tcW w:w="4230" w:type="dxa"/>
          </w:tcPr>
          <w:p w14:paraId="75370FC6" w14:textId="50B369D3" w:rsidR="00224756" w:rsidRDefault="00224756" w:rsidP="008F0ED3">
            <w:pPr>
              <w:autoSpaceDE w:val="0"/>
              <w:autoSpaceDN w:val="0"/>
              <w:adjustRightInd w:val="0"/>
              <w:spacing w:before="0" w:line="288" w:lineRule="auto"/>
              <w:ind w:left="0"/>
            </w:pPr>
            <w:r>
              <w:t xml:space="preserve">Người được giao việc sẽ thực hiện vấn đề </w:t>
            </w:r>
            <w:r w:rsidR="00F67891">
              <w:t>GSBH</w:t>
            </w:r>
            <w:r w:rsidR="002D5B56">
              <w:t xml:space="preserve"> </w:t>
            </w:r>
            <w:r>
              <w:t>giao cho</w:t>
            </w:r>
          </w:p>
        </w:tc>
      </w:tr>
      <w:tr w:rsidR="00224756" w14:paraId="7DF39CB1" w14:textId="77777777" w:rsidTr="00295357">
        <w:tc>
          <w:tcPr>
            <w:tcW w:w="668" w:type="dxa"/>
          </w:tcPr>
          <w:p w14:paraId="2EEC6727" w14:textId="77777777" w:rsidR="00224756" w:rsidRDefault="00224756" w:rsidP="00C76597">
            <w:pPr>
              <w:pStyle w:val="NormalIndent"/>
            </w:pPr>
            <w:r>
              <w:t>4</w:t>
            </w:r>
          </w:p>
        </w:tc>
        <w:tc>
          <w:tcPr>
            <w:tcW w:w="2752" w:type="dxa"/>
          </w:tcPr>
          <w:p w14:paraId="3E3DFF69" w14:textId="77777777" w:rsidR="00224756" w:rsidRDefault="00224756" w:rsidP="00C76597">
            <w:pPr>
              <w:pStyle w:val="NormalIndent"/>
            </w:pPr>
            <w:r>
              <w:t xml:space="preserve">Lưu thuộc tính của ghi chú là CÔNG CỘNG: tất cả nhân viên trong phạm vi quy định thấy được </w:t>
            </w:r>
          </w:p>
        </w:tc>
        <w:tc>
          <w:tcPr>
            <w:tcW w:w="1980" w:type="dxa"/>
          </w:tcPr>
          <w:p w14:paraId="6B7C3A7B" w14:textId="77777777" w:rsidR="00224756" w:rsidRDefault="00224756" w:rsidP="00C76597">
            <w:pPr>
              <w:pStyle w:val="NormalIndent"/>
            </w:pPr>
            <w:r>
              <w:t>DMS</w:t>
            </w:r>
          </w:p>
        </w:tc>
        <w:tc>
          <w:tcPr>
            <w:tcW w:w="4230" w:type="dxa"/>
          </w:tcPr>
          <w:p w14:paraId="17DC6AA3" w14:textId="0EE8521B" w:rsidR="00224756" w:rsidRDefault="00224756" w:rsidP="00C76597">
            <w:pPr>
              <w:pStyle w:val="NormalIndent"/>
            </w:pPr>
            <w:r>
              <w:t xml:space="preserve">Nếu phạm </w:t>
            </w:r>
            <w:r w:rsidR="002D5B56">
              <w:t>vi là NPP1</w:t>
            </w:r>
            <w:r>
              <w:t xml:space="preserve"> thì tất cả nhân viên của </w:t>
            </w:r>
            <w:r w:rsidR="002D5B56">
              <w:t xml:space="preserve">NPP1 </w:t>
            </w:r>
            <w:r>
              <w:t xml:space="preserve">thấy được vấn đề, nhân viên của </w:t>
            </w:r>
            <w:r w:rsidR="002D5B56">
              <w:t xml:space="preserve">NPP </w:t>
            </w:r>
            <w:r>
              <w:t>không thấy.</w:t>
            </w:r>
          </w:p>
        </w:tc>
      </w:tr>
      <w:tr w:rsidR="00224756" w14:paraId="3AE88DF8" w14:textId="77777777" w:rsidTr="00295357">
        <w:tc>
          <w:tcPr>
            <w:tcW w:w="668" w:type="dxa"/>
          </w:tcPr>
          <w:p w14:paraId="05CF3C53" w14:textId="77777777" w:rsidR="00224756" w:rsidRDefault="00224756" w:rsidP="00C76597">
            <w:pPr>
              <w:pStyle w:val="NormalIndent"/>
            </w:pPr>
            <w:r>
              <w:t>5</w:t>
            </w:r>
          </w:p>
        </w:tc>
        <w:tc>
          <w:tcPr>
            <w:tcW w:w="2752" w:type="dxa"/>
          </w:tcPr>
          <w:p w14:paraId="0B9ADE9E" w14:textId="188C7A08" w:rsidR="00224756" w:rsidRDefault="00224756" w:rsidP="00C76597">
            <w:pPr>
              <w:pStyle w:val="NormalIndent"/>
            </w:pPr>
            <w:r>
              <w:t>Duyệt vấn đề giao việc</w:t>
            </w:r>
            <w:r w:rsidR="00B7376A">
              <w:t>.</w:t>
            </w:r>
          </w:p>
        </w:tc>
        <w:tc>
          <w:tcPr>
            <w:tcW w:w="1980" w:type="dxa"/>
          </w:tcPr>
          <w:p w14:paraId="4F5B0693" w14:textId="3D34940A" w:rsidR="00224756" w:rsidRDefault="00F67891" w:rsidP="00C76597">
            <w:pPr>
              <w:pStyle w:val="NormalIndent"/>
            </w:pPr>
            <w:r>
              <w:t>GSBH</w:t>
            </w:r>
          </w:p>
        </w:tc>
        <w:tc>
          <w:tcPr>
            <w:tcW w:w="4230" w:type="dxa"/>
          </w:tcPr>
          <w:p w14:paraId="72181190" w14:textId="5C201C3D" w:rsidR="00224756" w:rsidRDefault="00224756" w:rsidP="00C76597">
            <w:pPr>
              <w:pStyle w:val="NormalIndent"/>
            </w:pPr>
            <w:r>
              <w:t xml:space="preserve">Sau khi người được giao việc xác nhận đã thực hiện, </w:t>
            </w:r>
            <w:r w:rsidR="00F67891">
              <w:t>GSBH</w:t>
            </w:r>
            <w:r w:rsidR="002D5B56">
              <w:t xml:space="preserve"> </w:t>
            </w:r>
            <w:r>
              <w:t>sẽ kiểm tra kết quả công việc và duyệt</w:t>
            </w:r>
          </w:p>
          <w:p w14:paraId="2066AB30" w14:textId="27744793" w:rsidR="00224756" w:rsidRDefault="00224756" w:rsidP="00C76597">
            <w:pPr>
              <w:pStyle w:val="NormalIndent"/>
              <w:numPr>
                <w:ilvl w:val="0"/>
                <w:numId w:val="25"/>
              </w:numPr>
            </w:pPr>
            <w:r>
              <w:t xml:space="preserve">Duyệt: </w:t>
            </w:r>
            <w:r w:rsidR="00F67891">
              <w:t>GSBH</w:t>
            </w:r>
            <w:r w:rsidR="002D5B56">
              <w:t xml:space="preserve"> </w:t>
            </w:r>
            <w:r>
              <w:t>đồng ý với kết quả công việc, kết thúc luồng giao việc</w:t>
            </w:r>
          </w:p>
          <w:p w14:paraId="1DC21D3E" w14:textId="6C2CE2BE" w:rsidR="00224756" w:rsidRDefault="00224756" w:rsidP="00C76597">
            <w:pPr>
              <w:pStyle w:val="NormalIndent"/>
              <w:numPr>
                <w:ilvl w:val="0"/>
                <w:numId w:val="25"/>
              </w:numPr>
            </w:pPr>
            <w:r>
              <w:t xml:space="preserve">Yêu cầu thực hiện lại: </w:t>
            </w:r>
            <w:r w:rsidR="00F67891">
              <w:t>GSBH</w:t>
            </w:r>
            <w:r w:rsidR="002D5B56">
              <w:t xml:space="preserve"> </w:t>
            </w:r>
            <w:r>
              <w:t>không hài lòng với kết quả thực hiện sẽ yêu cầu người được giao việc phải thực hiện lại</w:t>
            </w:r>
          </w:p>
        </w:tc>
      </w:tr>
    </w:tbl>
    <w:p w14:paraId="069B30A6" w14:textId="77777777" w:rsidR="00224756" w:rsidRDefault="00224756" w:rsidP="00224756">
      <w:pPr>
        <w:pStyle w:val="Heading5"/>
      </w:pPr>
      <w:r>
        <w:t>Ghi chú</w:t>
      </w:r>
    </w:p>
    <w:p w14:paraId="0AA603B6" w14:textId="77777777" w:rsidR="00224756" w:rsidRPr="005D5B7F" w:rsidRDefault="00224756" w:rsidP="00224756">
      <w:r>
        <w:t>N/A.</w:t>
      </w:r>
    </w:p>
    <w:p w14:paraId="7BE22F1E" w14:textId="0474ED6A" w:rsidR="00B53AFD" w:rsidRPr="005D5B7F" w:rsidRDefault="00900835" w:rsidP="00D81D3B">
      <w:pPr>
        <w:pStyle w:val="Heading4"/>
      </w:pPr>
      <w:r>
        <w:lastRenderedPageBreak/>
        <w:t>Chức năng quản lý chấm công NVBH</w:t>
      </w:r>
    </w:p>
    <w:p w14:paraId="1DD1937D" w14:textId="2B6A9446" w:rsidR="00F970AD" w:rsidRDefault="00F970AD" w:rsidP="00F970AD">
      <w:pPr>
        <w:pStyle w:val="Heading5"/>
      </w:pPr>
      <w:r>
        <w:t>Diễn giải</w:t>
      </w:r>
    </w:p>
    <w:p w14:paraId="5CE267C7" w14:textId="1C9E87A8" w:rsidR="00F970AD" w:rsidRPr="00F970AD" w:rsidRDefault="00F970AD" w:rsidP="00F970AD">
      <w:r>
        <w:t>Chức năng cho phép GSBH xem kết quả chấm công của NVBH. GSBH có</w:t>
      </w:r>
      <w:r w:rsidR="00155286">
        <w:t xml:space="preserve"> thể cập nhật kết quả chấm công của nhân viên theo tình hình thực tế.</w:t>
      </w:r>
    </w:p>
    <w:p w14:paraId="587F6C4C" w14:textId="1A5CE407" w:rsidR="00F970AD" w:rsidRDefault="00F970AD" w:rsidP="00F970AD">
      <w:pPr>
        <w:pStyle w:val="Heading5"/>
      </w:pPr>
      <w:r>
        <w:t>Quy trình</w:t>
      </w:r>
    </w:p>
    <w:p w14:paraId="08C6E631" w14:textId="196BF226" w:rsidR="00155286" w:rsidRPr="00155286" w:rsidRDefault="005240F7" w:rsidP="00085E1F">
      <w:pPr>
        <w:ind w:left="0"/>
        <w:jc w:val="center"/>
      </w:pPr>
      <w:r>
        <w:object w:dxaOrig="4995" w:dyaOrig="6533" w14:anchorId="1BE08CA6">
          <v:shape id="_x0000_i1084" type="#_x0000_t75" style="width:249pt;height:327pt" o:ole="">
            <v:imagedata r:id="rId132" o:title=""/>
          </v:shape>
          <o:OLEObject Type="Embed" ProgID="Visio.Drawing.11" ShapeID="_x0000_i1084" DrawAspect="Content" ObjectID="_1593959075" r:id="rId133"/>
        </w:object>
      </w:r>
    </w:p>
    <w:p w14:paraId="32C71427" w14:textId="5DEBE8AF" w:rsidR="00F970AD" w:rsidRDefault="00F970AD" w:rsidP="00F970AD">
      <w:pPr>
        <w:pStyle w:val="Heading5"/>
      </w:pPr>
      <w:r>
        <w:t>Mô tả</w:t>
      </w:r>
    </w:p>
    <w:tbl>
      <w:tblPr>
        <w:tblStyle w:val="TableGrid"/>
        <w:tblW w:w="9540" w:type="dxa"/>
        <w:tblInd w:w="288" w:type="dxa"/>
        <w:tblLayout w:type="fixed"/>
        <w:tblLook w:val="04A0" w:firstRow="1" w:lastRow="0" w:firstColumn="1" w:lastColumn="0" w:noHBand="0" w:noVBand="1"/>
      </w:tblPr>
      <w:tblGrid>
        <w:gridCol w:w="668"/>
        <w:gridCol w:w="2572"/>
        <w:gridCol w:w="2610"/>
        <w:gridCol w:w="3690"/>
      </w:tblGrid>
      <w:tr w:rsidR="00E02F6A" w:rsidRPr="002020D6" w14:paraId="4E276E2A" w14:textId="77777777" w:rsidTr="009A2BC4">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4C7BD5D" w14:textId="77777777" w:rsidR="00E02F6A" w:rsidRPr="002020D6" w:rsidRDefault="00E02F6A"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DB868D0" w14:textId="77777777" w:rsidR="00E02F6A" w:rsidRPr="002020D6" w:rsidRDefault="00E02F6A" w:rsidP="00C76597">
            <w:pPr>
              <w:pStyle w:val="NormalIndent"/>
            </w:pPr>
            <w:r>
              <w:t>Bước thực hiện</w:t>
            </w:r>
          </w:p>
        </w:tc>
        <w:tc>
          <w:tcPr>
            <w:tcW w:w="26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699A6BD" w14:textId="77777777" w:rsidR="00E02F6A" w:rsidRPr="002020D6" w:rsidRDefault="00E02F6A" w:rsidP="00C76597">
            <w:pPr>
              <w:pStyle w:val="NormalIndent"/>
            </w:pPr>
            <w:r w:rsidRPr="002020D6">
              <w:t>Người thực hiện</w:t>
            </w:r>
          </w:p>
        </w:tc>
        <w:tc>
          <w:tcPr>
            <w:tcW w:w="36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F9E7CD3" w14:textId="77777777" w:rsidR="00E02F6A" w:rsidRPr="002020D6" w:rsidRDefault="00E02F6A" w:rsidP="00C76597">
            <w:pPr>
              <w:pStyle w:val="NormalIndent"/>
            </w:pPr>
            <w:r>
              <w:t>Mô tả</w:t>
            </w:r>
          </w:p>
        </w:tc>
      </w:tr>
      <w:tr w:rsidR="00E02F6A" w14:paraId="351175F4" w14:textId="77777777" w:rsidTr="009A2BC4">
        <w:tc>
          <w:tcPr>
            <w:tcW w:w="668" w:type="dxa"/>
          </w:tcPr>
          <w:p w14:paraId="59BA0DFC" w14:textId="77777777" w:rsidR="00E02F6A" w:rsidRDefault="00E02F6A" w:rsidP="00C76597">
            <w:pPr>
              <w:pStyle w:val="NormalIndent"/>
            </w:pPr>
            <w:r>
              <w:t>1</w:t>
            </w:r>
          </w:p>
        </w:tc>
        <w:tc>
          <w:tcPr>
            <w:tcW w:w="2572" w:type="dxa"/>
          </w:tcPr>
          <w:p w14:paraId="51B75663" w14:textId="536E373C" w:rsidR="00E02F6A" w:rsidRDefault="00E02F6A" w:rsidP="00C76597">
            <w:pPr>
              <w:pStyle w:val="NormalIndent"/>
            </w:pPr>
            <w:r>
              <w:t>Tìm kiếm chấm công</w:t>
            </w:r>
          </w:p>
        </w:tc>
        <w:tc>
          <w:tcPr>
            <w:tcW w:w="2610" w:type="dxa"/>
          </w:tcPr>
          <w:p w14:paraId="0179E5A4" w14:textId="77777777" w:rsidR="00E02F6A" w:rsidRDefault="00E02F6A" w:rsidP="00C76597">
            <w:pPr>
              <w:pStyle w:val="NormalIndent"/>
            </w:pPr>
            <w:r>
              <w:t>GSBH</w:t>
            </w:r>
          </w:p>
        </w:tc>
        <w:tc>
          <w:tcPr>
            <w:tcW w:w="3690" w:type="dxa"/>
          </w:tcPr>
          <w:p w14:paraId="2D53129D" w14:textId="77777777" w:rsidR="00E02F6A" w:rsidRDefault="00E02F6A" w:rsidP="00E02F6A">
            <w:pPr>
              <w:pStyle w:val="TableBullet1"/>
              <w:numPr>
                <w:ilvl w:val="0"/>
                <w:numId w:val="0"/>
              </w:numPr>
            </w:pPr>
            <w:r>
              <w:t>GSBH tìm thông tin chấm công của NVBH. Các tiêu chí tìm kiếm:</w:t>
            </w:r>
          </w:p>
          <w:p w14:paraId="75202558" w14:textId="77777777" w:rsidR="00E02F6A" w:rsidRDefault="00E02F6A" w:rsidP="00E02F6A">
            <w:pPr>
              <w:pStyle w:val="TableBullet1"/>
            </w:pPr>
            <w:r>
              <w:t>Tên, mã nhân viên</w:t>
            </w:r>
          </w:p>
          <w:p w14:paraId="3D385494" w14:textId="23BDA14D" w:rsidR="00E02F6A" w:rsidRDefault="00E02F6A" w:rsidP="00E02F6A">
            <w:pPr>
              <w:pStyle w:val="TableBullet1"/>
            </w:pPr>
            <w:r>
              <w:t>Từ ngày, đến ngày</w:t>
            </w:r>
          </w:p>
        </w:tc>
      </w:tr>
      <w:tr w:rsidR="00E02F6A" w14:paraId="386A4AA4" w14:textId="77777777" w:rsidTr="009A2BC4">
        <w:tc>
          <w:tcPr>
            <w:tcW w:w="668" w:type="dxa"/>
          </w:tcPr>
          <w:p w14:paraId="3511ADBF" w14:textId="6D45A451" w:rsidR="00E02F6A" w:rsidRDefault="00E02F6A" w:rsidP="00C76597">
            <w:pPr>
              <w:pStyle w:val="NormalIndent"/>
            </w:pPr>
            <w:r>
              <w:t>2</w:t>
            </w:r>
          </w:p>
        </w:tc>
        <w:tc>
          <w:tcPr>
            <w:tcW w:w="2572" w:type="dxa"/>
          </w:tcPr>
          <w:p w14:paraId="02433F59" w14:textId="4649DFD3" w:rsidR="00E02F6A" w:rsidRDefault="00E02F6A" w:rsidP="00C76597">
            <w:pPr>
              <w:pStyle w:val="NormalIndent"/>
            </w:pPr>
            <w:r>
              <w:t>Cập nhật kết quả chấm công</w:t>
            </w:r>
          </w:p>
        </w:tc>
        <w:tc>
          <w:tcPr>
            <w:tcW w:w="2610" w:type="dxa"/>
          </w:tcPr>
          <w:p w14:paraId="68E1ED55" w14:textId="1B1C7221" w:rsidR="00E02F6A" w:rsidRDefault="00E02F6A" w:rsidP="00C76597">
            <w:pPr>
              <w:pStyle w:val="NormalIndent"/>
            </w:pPr>
            <w:r>
              <w:t>GSBH</w:t>
            </w:r>
          </w:p>
        </w:tc>
        <w:tc>
          <w:tcPr>
            <w:tcW w:w="3690" w:type="dxa"/>
          </w:tcPr>
          <w:p w14:paraId="03705BDA" w14:textId="77777777" w:rsidR="00E02F6A" w:rsidRDefault="007B4BCA" w:rsidP="00C76597">
            <w:pPr>
              <w:pStyle w:val="TableBody"/>
            </w:pPr>
            <w:r>
              <w:t>GSBH chỉnh sửa kết quả chấm công của nhân viên:</w:t>
            </w:r>
          </w:p>
          <w:p w14:paraId="5E153DF1" w14:textId="77777777" w:rsidR="007B4BCA" w:rsidRDefault="007B4BCA" w:rsidP="007B4BCA">
            <w:pPr>
              <w:pStyle w:val="TableBullet1"/>
            </w:pPr>
            <w:r>
              <w:t>Xóa chấm công</w:t>
            </w:r>
          </w:p>
          <w:p w14:paraId="3E5AB1F8" w14:textId="5372E966" w:rsidR="007B4BCA" w:rsidRDefault="007B4BCA" w:rsidP="007B4BCA">
            <w:pPr>
              <w:pStyle w:val="TableBullet1"/>
            </w:pPr>
            <w:r>
              <w:t>Cập nhật công cho nhân viên</w:t>
            </w:r>
          </w:p>
        </w:tc>
      </w:tr>
    </w:tbl>
    <w:p w14:paraId="78A49B6F" w14:textId="6FF63598" w:rsidR="00F970AD" w:rsidRDefault="00F970AD" w:rsidP="00F970AD">
      <w:pPr>
        <w:pStyle w:val="Heading5"/>
      </w:pPr>
      <w:r>
        <w:t>Ghi chú</w:t>
      </w:r>
    </w:p>
    <w:p w14:paraId="2FB2B53E" w14:textId="76AFFB4B" w:rsidR="00E03851" w:rsidRPr="00E03851" w:rsidRDefault="00E03851" w:rsidP="00E03851">
      <w:r>
        <w:t>GSBH được chỉn</w:t>
      </w:r>
      <w:r w:rsidR="001A39D4">
        <w:t xml:space="preserve">h sửa công tháng N trước ngày </w:t>
      </w:r>
      <w:r>
        <w:t xml:space="preserve">5 </w:t>
      </w:r>
      <w:r w:rsidR="001A39D4">
        <w:t>tháng N+1.</w:t>
      </w:r>
    </w:p>
    <w:p w14:paraId="1DE90176" w14:textId="6C10A7FD" w:rsidR="00224756" w:rsidRDefault="003E7810" w:rsidP="008B1DDA">
      <w:pPr>
        <w:pStyle w:val="Heading4"/>
      </w:pPr>
      <w:r>
        <w:lastRenderedPageBreak/>
        <w:t>Chức năng x</w:t>
      </w:r>
      <w:r w:rsidR="00224756">
        <w:t>em báo cáo thống kê</w:t>
      </w:r>
    </w:p>
    <w:p w14:paraId="0EE9C305" w14:textId="77777777" w:rsidR="00224756" w:rsidRDefault="00224756" w:rsidP="00224756">
      <w:pPr>
        <w:pStyle w:val="Heading5"/>
      </w:pPr>
      <w:r>
        <w:t>Diễn giải</w:t>
      </w:r>
    </w:p>
    <w:p w14:paraId="38EB3E4E" w14:textId="2AE4E9B9" w:rsidR="00224756" w:rsidRDefault="00F67891" w:rsidP="00224756">
      <w:r>
        <w:t>GSBH</w:t>
      </w:r>
      <w:r w:rsidR="009D6B9C">
        <w:t xml:space="preserve"> </w:t>
      </w:r>
      <w:r w:rsidR="00224756">
        <w:t xml:space="preserve">được phép xem báo cáo thống kê tình hình kinh doanh tại </w:t>
      </w:r>
      <w:r w:rsidR="00471647">
        <w:t>NPP mà mình quản lý</w:t>
      </w:r>
      <w:r w:rsidR="00224756">
        <w:t>:</w:t>
      </w:r>
    </w:p>
    <w:p w14:paraId="33C2059C" w14:textId="77777777" w:rsidR="00224756" w:rsidRPr="00040002" w:rsidRDefault="00224756" w:rsidP="00224756">
      <w:pPr>
        <w:pStyle w:val="ListParagraph"/>
        <w:numPr>
          <w:ilvl w:val="0"/>
          <w:numId w:val="7"/>
        </w:numPr>
        <w:ind w:left="900"/>
      </w:pPr>
      <w:r>
        <w:t>Xem báo cáo thống kê kho, doanh số bán hàng …</w:t>
      </w:r>
    </w:p>
    <w:p w14:paraId="355E1241" w14:textId="77777777" w:rsidR="00224756" w:rsidRDefault="00224756" w:rsidP="00224756">
      <w:pPr>
        <w:pStyle w:val="Heading5"/>
      </w:pPr>
      <w:r>
        <w:t>Quy trình</w:t>
      </w:r>
    </w:p>
    <w:p w14:paraId="74EF269F" w14:textId="2E969479" w:rsidR="00224756" w:rsidRPr="00040002" w:rsidRDefault="008F0ED3" w:rsidP="00224756">
      <w:pPr>
        <w:jc w:val="center"/>
      </w:pPr>
      <w:r>
        <w:object w:dxaOrig="3502" w:dyaOrig="5272" w14:anchorId="42EDF494">
          <v:shape id="_x0000_i1085" type="#_x0000_t75" style="width:175.5pt;height:263.25pt" o:ole="">
            <v:imagedata r:id="rId134" o:title=""/>
          </v:shape>
          <o:OLEObject Type="Embed" ProgID="Visio.Drawing.11" ShapeID="_x0000_i1085" DrawAspect="Content" ObjectID="_1593959076" r:id="rId135"/>
        </w:object>
      </w:r>
    </w:p>
    <w:p w14:paraId="15A987E4" w14:textId="61CAB767" w:rsidR="00224756" w:rsidRDefault="00224756" w:rsidP="00224756">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572"/>
        <w:gridCol w:w="2610"/>
        <w:gridCol w:w="3780"/>
      </w:tblGrid>
      <w:tr w:rsidR="00224756" w:rsidRPr="002020D6" w14:paraId="66D82E99" w14:textId="77777777" w:rsidTr="00AA2C6F">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3CEFF7C" w14:textId="77777777" w:rsidR="00224756" w:rsidRPr="002020D6" w:rsidRDefault="00224756"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72C00BA" w14:textId="77777777" w:rsidR="00224756" w:rsidRPr="002020D6" w:rsidRDefault="00224756" w:rsidP="00C76597">
            <w:pPr>
              <w:pStyle w:val="NormalIndent"/>
            </w:pPr>
            <w:r>
              <w:t>Bước thực hiện</w:t>
            </w:r>
          </w:p>
        </w:tc>
        <w:tc>
          <w:tcPr>
            <w:tcW w:w="26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E24C0C0" w14:textId="77777777" w:rsidR="00224756" w:rsidRPr="002020D6" w:rsidRDefault="00224756"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037624" w14:textId="77777777" w:rsidR="00224756" w:rsidRPr="002020D6" w:rsidRDefault="00224756" w:rsidP="00C76597">
            <w:pPr>
              <w:pStyle w:val="NormalIndent"/>
            </w:pPr>
            <w:r>
              <w:t>Mô tả</w:t>
            </w:r>
          </w:p>
        </w:tc>
      </w:tr>
      <w:tr w:rsidR="00224756" w14:paraId="7616BBCD" w14:textId="77777777" w:rsidTr="00AA2C6F">
        <w:tc>
          <w:tcPr>
            <w:tcW w:w="668" w:type="dxa"/>
          </w:tcPr>
          <w:p w14:paraId="0E80969A" w14:textId="77777777" w:rsidR="00224756" w:rsidRDefault="00224756" w:rsidP="00C76597">
            <w:pPr>
              <w:pStyle w:val="NormalIndent"/>
            </w:pPr>
            <w:r>
              <w:t>1</w:t>
            </w:r>
          </w:p>
        </w:tc>
        <w:tc>
          <w:tcPr>
            <w:tcW w:w="2572" w:type="dxa"/>
          </w:tcPr>
          <w:p w14:paraId="761E3E73" w14:textId="77777777" w:rsidR="00224756" w:rsidRDefault="00224756" w:rsidP="00C76597">
            <w:pPr>
              <w:pStyle w:val="NormalIndent"/>
            </w:pPr>
            <w:r>
              <w:t xml:space="preserve">Xem báo cáo </w:t>
            </w:r>
          </w:p>
        </w:tc>
        <w:tc>
          <w:tcPr>
            <w:tcW w:w="2610" w:type="dxa"/>
          </w:tcPr>
          <w:p w14:paraId="014EBDF0" w14:textId="7E6D2EEE" w:rsidR="00224756" w:rsidRDefault="00F67891" w:rsidP="00C76597">
            <w:pPr>
              <w:pStyle w:val="NormalIndent"/>
            </w:pPr>
            <w:r>
              <w:t>GSBH</w:t>
            </w:r>
          </w:p>
        </w:tc>
        <w:tc>
          <w:tcPr>
            <w:tcW w:w="3780" w:type="dxa"/>
          </w:tcPr>
          <w:p w14:paraId="44D952EA" w14:textId="6734DAB1" w:rsidR="00224756" w:rsidRDefault="00224756" w:rsidP="008F0ED3">
            <w:pPr>
              <w:autoSpaceDE w:val="0"/>
              <w:autoSpaceDN w:val="0"/>
              <w:adjustRightInd w:val="0"/>
              <w:spacing w:before="0" w:line="288" w:lineRule="auto"/>
              <w:ind w:left="0"/>
            </w:pPr>
            <w:r>
              <w:t xml:space="preserve"> </w:t>
            </w:r>
            <w:r w:rsidR="00F67891">
              <w:t>GSBH</w:t>
            </w:r>
            <w:r w:rsidR="0082665A">
              <w:t xml:space="preserve"> </w:t>
            </w:r>
            <w:r>
              <w:t>xem các báo cáo liên quan đến nghiệp vụ thực tế tại đơn vị mình quản lý:</w:t>
            </w:r>
          </w:p>
          <w:p w14:paraId="604EB3B9" w14:textId="77777777" w:rsidR="00224756" w:rsidRDefault="00224756" w:rsidP="00E02F6A">
            <w:pPr>
              <w:pStyle w:val="TableBullet1"/>
            </w:pPr>
            <w:r>
              <w:t>Báo cáo giao dịch kho</w:t>
            </w:r>
          </w:p>
          <w:p w14:paraId="4651A7E8" w14:textId="77777777" w:rsidR="00224756" w:rsidRDefault="00224756" w:rsidP="00E02F6A">
            <w:pPr>
              <w:pStyle w:val="TableBullet1"/>
            </w:pPr>
            <w:r>
              <w:t>Báo cáo đơn hàng</w:t>
            </w:r>
          </w:p>
          <w:p w14:paraId="45A3581B" w14:textId="77777777" w:rsidR="00224756" w:rsidRDefault="00224756" w:rsidP="00E02F6A">
            <w:pPr>
              <w:pStyle w:val="TableBullet1"/>
            </w:pPr>
            <w:r>
              <w:t xml:space="preserve">Báo cáo doanh số bán </w:t>
            </w:r>
          </w:p>
          <w:p w14:paraId="2677E212" w14:textId="77777777" w:rsidR="00224756" w:rsidRDefault="00224756" w:rsidP="00E02F6A">
            <w:pPr>
              <w:pStyle w:val="TableBullet1"/>
            </w:pPr>
            <w:r>
              <w:t>Báo cáo doanh số mua hàng</w:t>
            </w:r>
          </w:p>
          <w:p w14:paraId="60289358" w14:textId="77777777" w:rsidR="00224756" w:rsidRDefault="00224756" w:rsidP="00E02F6A">
            <w:pPr>
              <w:pStyle w:val="TableBullet1"/>
            </w:pPr>
            <w:r>
              <w:t>Báo cáo thực hiện KPIs của nhân viên</w:t>
            </w:r>
          </w:p>
          <w:p w14:paraId="0FA989C3" w14:textId="77777777" w:rsidR="00224756" w:rsidRDefault="00224756" w:rsidP="00E02F6A">
            <w:pPr>
              <w:pStyle w:val="TableBullet1"/>
            </w:pPr>
            <w:r>
              <w:t>…</w:t>
            </w:r>
          </w:p>
        </w:tc>
      </w:tr>
    </w:tbl>
    <w:p w14:paraId="7D7F7B50" w14:textId="77777777" w:rsidR="00224756" w:rsidRDefault="00224756" w:rsidP="00224756">
      <w:pPr>
        <w:pStyle w:val="Heading5"/>
      </w:pPr>
      <w:r>
        <w:t>Ghi chú</w:t>
      </w:r>
    </w:p>
    <w:p w14:paraId="26DD140C" w14:textId="77777777" w:rsidR="00CC6F0E" w:rsidRPr="004540EE" w:rsidRDefault="00CC6F0E" w:rsidP="00CC6F0E">
      <w:r>
        <w:t>Danh sách báo cáo: Xem tại…</w:t>
      </w:r>
    </w:p>
    <w:p w14:paraId="5A47DEE3" w14:textId="5475A371" w:rsidR="00BE0BD4" w:rsidRDefault="00935B9A" w:rsidP="00BE0BD4">
      <w:pPr>
        <w:pStyle w:val="Heading3"/>
      </w:pPr>
      <w:bookmarkStart w:id="62" w:name="_Toc520102895"/>
      <w:r>
        <w:lastRenderedPageBreak/>
        <w:t xml:space="preserve">Chức năng </w:t>
      </w:r>
      <w:r w:rsidR="00BE0BD4">
        <w:t>cho Admin NPP</w:t>
      </w:r>
      <w:bookmarkEnd w:id="59"/>
      <w:bookmarkEnd w:id="62"/>
    </w:p>
    <w:p w14:paraId="123E89ED" w14:textId="72CA0897" w:rsidR="00BE0BD4" w:rsidRDefault="00CD4412" w:rsidP="008B1DDA">
      <w:pPr>
        <w:pStyle w:val="Heading4"/>
      </w:pPr>
      <w:r>
        <w:t>Mô tả chung</w:t>
      </w:r>
    </w:p>
    <w:p w14:paraId="27E64D31" w14:textId="77777777" w:rsidR="00E41098" w:rsidRDefault="00E41098">
      <w:pPr>
        <w:widowControl/>
        <w:spacing w:before="0" w:line="240" w:lineRule="auto"/>
        <w:ind w:left="0"/>
      </w:pPr>
      <w:r>
        <w:br w:type="page"/>
      </w:r>
    </w:p>
    <w:p w14:paraId="043E0C50" w14:textId="6EBB70E1" w:rsidR="00BE0BD4" w:rsidRDefault="00BE0BD4" w:rsidP="00BE0BD4">
      <w:pPr>
        <w:pStyle w:val="Heading5"/>
      </w:pPr>
      <w:r>
        <w:lastRenderedPageBreak/>
        <w:t>Diễn giải</w:t>
      </w:r>
    </w:p>
    <w:p w14:paraId="5B6B09EA" w14:textId="49A4A782" w:rsidR="00BE0BD4" w:rsidRDefault="003F6175" w:rsidP="00BE0BD4">
      <w:pPr>
        <w:pStyle w:val="ListParagraph"/>
        <w:ind w:left="540"/>
      </w:pPr>
      <w:r>
        <w:t>C</w:t>
      </w:r>
      <w:r w:rsidR="00BE0BD4">
        <w:t xml:space="preserve">ông </w:t>
      </w:r>
      <w:r w:rsidR="00907DD8">
        <w:t>việc Admin NPP thực hiện</w:t>
      </w:r>
      <w:r w:rsidR="00BE0BD4">
        <w:t>:</w:t>
      </w:r>
    </w:p>
    <w:p w14:paraId="1E78CD0E" w14:textId="7AF36B6E" w:rsidR="00BE0BD4"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Tạo đơn mua hàng</w:t>
      </w:r>
      <w:r w:rsidR="00C23C8F">
        <w:rPr>
          <w:color w:val="000000"/>
          <w:szCs w:val="24"/>
        </w:rPr>
        <w:t xml:space="preserve"> công ty</w:t>
      </w:r>
      <w:r w:rsidR="00012F80">
        <w:rPr>
          <w:color w:val="000000"/>
          <w:szCs w:val="24"/>
        </w:rPr>
        <w:t>.</w:t>
      </w:r>
    </w:p>
    <w:p w14:paraId="75E5B8A2" w14:textId="676D516C" w:rsidR="00C23C8F" w:rsidRDefault="00C23C8F"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Tạo đơn trả hàng công ty</w:t>
      </w:r>
      <w:r w:rsidR="00012F80">
        <w:rPr>
          <w:color w:val="000000"/>
          <w:szCs w:val="24"/>
        </w:rPr>
        <w:t>.</w:t>
      </w:r>
    </w:p>
    <w:p w14:paraId="4869129F" w14:textId="67D97CD1" w:rsidR="00E45143" w:rsidRPr="00AA488D" w:rsidRDefault="00E45143"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Nhập đơn mua hàng/ trả hàng công ty</w:t>
      </w:r>
      <w:r w:rsidR="00012F80">
        <w:rPr>
          <w:color w:val="000000"/>
          <w:szCs w:val="24"/>
        </w:rPr>
        <w:t>.</w:t>
      </w:r>
    </w:p>
    <w:p w14:paraId="32AE6394" w14:textId="1D963CF0" w:rsidR="00E37535" w:rsidRPr="00AA488D" w:rsidRDefault="00E37535"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Kiểm tra tồn kho</w:t>
      </w:r>
      <w:r w:rsidR="00012F80">
        <w:rPr>
          <w:color w:val="000000"/>
          <w:szCs w:val="24"/>
        </w:rPr>
        <w:t>.</w:t>
      </w:r>
    </w:p>
    <w:p w14:paraId="672EE4AD" w14:textId="27AC82F4" w:rsidR="00E37535" w:rsidRDefault="00E37535"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Tạo mới khách hàng</w:t>
      </w:r>
      <w:r w:rsidR="00012F80">
        <w:rPr>
          <w:color w:val="000000"/>
          <w:szCs w:val="24"/>
        </w:rPr>
        <w:t>.</w:t>
      </w:r>
    </w:p>
    <w:p w14:paraId="1B5F5334" w14:textId="20289439"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Tạo đơn bán hàng cho khách hàng</w:t>
      </w:r>
      <w:r w:rsidR="00012F80">
        <w:rPr>
          <w:color w:val="000000"/>
          <w:szCs w:val="24"/>
        </w:rPr>
        <w:t>.</w:t>
      </w:r>
    </w:p>
    <w:p w14:paraId="33079F73" w14:textId="4FCB106B"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Xử lý đơn hàng do nhân viên gửi về</w:t>
      </w:r>
      <w:r w:rsidR="00012F80">
        <w:rPr>
          <w:color w:val="000000"/>
          <w:szCs w:val="24"/>
        </w:rPr>
        <w:t>.</w:t>
      </w:r>
    </w:p>
    <w:p w14:paraId="467CC309" w14:textId="3C41BE2D"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Kiểm kê kho</w:t>
      </w:r>
      <w:r w:rsidR="00012F80">
        <w:rPr>
          <w:color w:val="000000"/>
          <w:szCs w:val="24"/>
        </w:rPr>
        <w:t>.</w:t>
      </w:r>
    </w:p>
    <w:p w14:paraId="7E72266A" w14:textId="7239850A"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Trả hàng về công ty</w:t>
      </w:r>
      <w:r w:rsidR="00012F80">
        <w:rPr>
          <w:color w:val="000000"/>
          <w:szCs w:val="24"/>
        </w:rPr>
        <w:t>.</w:t>
      </w:r>
    </w:p>
    <w:p w14:paraId="7C38AC49" w14:textId="23B1D82E"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Nhập /xuất điều chỉnh kho</w:t>
      </w:r>
      <w:r w:rsidR="00012F80">
        <w:rPr>
          <w:color w:val="000000"/>
          <w:szCs w:val="24"/>
        </w:rPr>
        <w:t>.</w:t>
      </w:r>
    </w:p>
    <w:p w14:paraId="25366F6C" w14:textId="56E1B7BA"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 xml:space="preserve">Nhập/xuất kho cho NVBH </w:t>
      </w:r>
      <w:r w:rsidR="002932A6">
        <w:rPr>
          <w:color w:val="000000"/>
          <w:szCs w:val="24"/>
        </w:rPr>
        <w:t>PT</w:t>
      </w:r>
      <w:r w:rsidR="00DF2346">
        <w:rPr>
          <w:color w:val="000000"/>
          <w:szCs w:val="24"/>
        </w:rPr>
        <w:t>.</w:t>
      </w:r>
    </w:p>
    <w:p w14:paraId="345D424D" w14:textId="57464528"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Tra cứu thông tin khách hàng</w:t>
      </w:r>
      <w:r w:rsidR="00DF2346">
        <w:rPr>
          <w:color w:val="000000"/>
          <w:szCs w:val="24"/>
        </w:rPr>
        <w:t>.</w:t>
      </w:r>
    </w:p>
    <w:p w14:paraId="78C5430F" w14:textId="3DD7ED1E" w:rsidR="00BE0BD4" w:rsidRPr="00AA488D"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Tra cứu thông tin CTKM</w:t>
      </w:r>
      <w:r w:rsidR="00DF2346">
        <w:rPr>
          <w:color w:val="000000"/>
          <w:szCs w:val="24"/>
        </w:rPr>
        <w:t>.</w:t>
      </w:r>
    </w:p>
    <w:p w14:paraId="5C599825" w14:textId="1FB06CB8" w:rsidR="00BE0BD4" w:rsidRDefault="00BE0BD4" w:rsidP="00B72D23">
      <w:pPr>
        <w:pStyle w:val="ListParagraph"/>
        <w:numPr>
          <w:ilvl w:val="0"/>
          <w:numId w:val="27"/>
        </w:numPr>
        <w:autoSpaceDE w:val="0"/>
        <w:autoSpaceDN w:val="0"/>
        <w:adjustRightInd w:val="0"/>
        <w:spacing w:line="288" w:lineRule="auto"/>
        <w:ind w:left="1260"/>
        <w:rPr>
          <w:color w:val="000000"/>
          <w:szCs w:val="24"/>
        </w:rPr>
      </w:pPr>
      <w:r w:rsidRPr="00AA488D">
        <w:rPr>
          <w:color w:val="000000"/>
          <w:szCs w:val="24"/>
        </w:rPr>
        <w:t>Tra cứu giao dịch kho</w:t>
      </w:r>
      <w:r w:rsidR="00DF2346">
        <w:rPr>
          <w:color w:val="000000"/>
          <w:szCs w:val="24"/>
        </w:rPr>
        <w:t>.</w:t>
      </w:r>
    </w:p>
    <w:p w14:paraId="491335D8" w14:textId="010569F4" w:rsidR="002009A9" w:rsidRDefault="002009A9"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Quản lý công cụ dụng cụ giao cho khách hàng.</w:t>
      </w:r>
    </w:p>
    <w:p w14:paraId="0F5E05FB" w14:textId="77777777" w:rsidR="00355877" w:rsidRPr="00AA488D" w:rsidRDefault="00355877"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Xem báo cáo thống kê.</w:t>
      </w:r>
    </w:p>
    <w:p w14:paraId="742EA8AB" w14:textId="77777777" w:rsidR="00BE0BD4" w:rsidRDefault="00BE0BD4" w:rsidP="00B72D23">
      <w:pPr>
        <w:pStyle w:val="ListParagraph"/>
        <w:numPr>
          <w:ilvl w:val="0"/>
          <w:numId w:val="27"/>
        </w:numPr>
        <w:autoSpaceDE w:val="0"/>
        <w:autoSpaceDN w:val="0"/>
        <w:adjustRightInd w:val="0"/>
        <w:spacing w:line="288" w:lineRule="auto"/>
        <w:ind w:left="1260"/>
        <w:rPr>
          <w:color w:val="000000"/>
          <w:szCs w:val="24"/>
        </w:rPr>
      </w:pPr>
      <w:r>
        <w:rPr>
          <w:color w:val="000000"/>
          <w:szCs w:val="24"/>
        </w:rPr>
        <w:t>Chốt phiên làm việc của ngày hiện tại</w:t>
      </w:r>
    </w:p>
    <w:p w14:paraId="3D09912C" w14:textId="7C60CAD3" w:rsidR="00BE0BD4" w:rsidRDefault="00BE0BD4" w:rsidP="00BE0BD4">
      <w:pPr>
        <w:pStyle w:val="Heading5"/>
      </w:pPr>
      <w:r>
        <w:lastRenderedPageBreak/>
        <w:t>Quy trình</w:t>
      </w:r>
    </w:p>
    <w:p w14:paraId="331311F0" w14:textId="61EDE3B9" w:rsidR="00BE0BD4" w:rsidRPr="005751BB" w:rsidRDefault="00711967" w:rsidP="00BE0BD4">
      <w:r>
        <w:object w:dxaOrig="9570" w:dyaOrig="8206" w14:anchorId="3B22B1DD">
          <v:shape id="_x0000_i1086" type="#_x0000_t75" style="width:439.5pt;height:375.75pt" o:ole="">
            <v:imagedata r:id="rId136" o:title=""/>
          </v:shape>
          <o:OLEObject Type="Embed" ProgID="Visio.Drawing.11" ShapeID="_x0000_i1086" DrawAspect="Content" ObjectID="_1593959077" r:id="rId137"/>
        </w:object>
      </w:r>
    </w:p>
    <w:p w14:paraId="7DA3EC91" w14:textId="77777777" w:rsidR="00BE0BD4" w:rsidRDefault="00BE0BD4" w:rsidP="00BE0BD4">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2752"/>
        <w:gridCol w:w="2070"/>
        <w:gridCol w:w="4140"/>
      </w:tblGrid>
      <w:tr w:rsidR="00BE0BD4" w:rsidRPr="002020D6" w14:paraId="2AB6B07D" w14:textId="77777777" w:rsidTr="00711967">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4B7625A" w14:textId="77777777" w:rsidR="00BE0BD4" w:rsidRPr="002020D6" w:rsidRDefault="00BE0BD4"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A44CAEB" w14:textId="77777777" w:rsidR="00BE0BD4" w:rsidRPr="002020D6" w:rsidRDefault="00BE0BD4"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C298A5E" w14:textId="77777777" w:rsidR="00BE0BD4" w:rsidRPr="002020D6" w:rsidRDefault="00BE0BD4" w:rsidP="00C76597">
            <w:pPr>
              <w:pStyle w:val="NormalIndent"/>
            </w:pPr>
            <w:r w:rsidRPr="002020D6">
              <w:t>Người thực hiện</w:t>
            </w:r>
          </w:p>
        </w:tc>
        <w:tc>
          <w:tcPr>
            <w:tcW w:w="41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ADE855" w14:textId="77777777" w:rsidR="00BE0BD4" w:rsidRPr="002020D6" w:rsidRDefault="00BE0BD4" w:rsidP="00C76597">
            <w:pPr>
              <w:pStyle w:val="NormalIndent"/>
            </w:pPr>
            <w:r>
              <w:t>Mô tả</w:t>
            </w:r>
          </w:p>
        </w:tc>
      </w:tr>
      <w:tr w:rsidR="00BE0BD4" w14:paraId="41395B02" w14:textId="77777777" w:rsidTr="00711967">
        <w:tc>
          <w:tcPr>
            <w:tcW w:w="668" w:type="dxa"/>
          </w:tcPr>
          <w:p w14:paraId="3D9D7A50" w14:textId="77777777" w:rsidR="00BE0BD4" w:rsidRDefault="00BE0BD4" w:rsidP="00C76597">
            <w:pPr>
              <w:pStyle w:val="NormalIndent"/>
            </w:pPr>
            <w:r>
              <w:t>1</w:t>
            </w:r>
          </w:p>
        </w:tc>
        <w:tc>
          <w:tcPr>
            <w:tcW w:w="2752" w:type="dxa"/>
          </w:tcPr>
          <w:p w14:paraId="5D6A184E" w14:textId="77777777" w:rsidR="00BE0BD4" w:rsidRDefault="00BE0BD4" w:rsidP="00C76597">
            <w:pPr>
              <w:pStyle w:val="NormalIndent"/>
            </w:pPr>
            <w:r>
              <w:t>Công việc trong ngày</w:t>
            </w:r>
          </w:p>
        </w:tc>
        <w:tc>
          <w:tcPr>
            <w:tcW w:w="2070" w:type="dxa"/>
          </w:tcPr>
          <w:p w14:paraId="4A334433" w14:textId="77777777" w:rsidR="00BE0BD4" w:rsidRDefault="00BE0BD4" w:rsidP="00C76597">
            <w:pPr>
              <w:pStyle w:val="NormalIndent"/>
            </w:pPr>
            <w:r>
              <w:t>Admin NPP</w:t>
            </w:r>
          </w:p>
        </w:tc>
        <w:tc>
          <w:tcPr>
            <w:tcW w:w="4140" w:type="dxa"/>
          </w:tcPr>
          <w:p w14:paraId="2BCC2687" w14:textId="77777777" w:rsidR="00BE0BD4" w:rsidRDefault="00BE0BD4" w:rsidP="0028362B">
            <w:pPr>
              <w:widowControl/>
              <w:autoSpaceDE w:val="0"/>
              <w:autoSpaceDN w:val="0"/>
              <w:adjustRightInd w:val="0"/>
              <w:spacing w:before="0" w:line="288" w:lineRule="auto"/>
              <w:ind w:left="0"/>
            </w:pPr>
            <w:r>
              <w:t>Admin NPP thực hiện các công việc trong ngày theo kế hoạch đề ra:</w:t>
            </w:r>
          </w:p>
          <w:p w14:paraId="40DC07FF"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Kiểm kê kho</w:t>
            </w:r>
          </w:p>
          <w:p w14:paraId="542B8A17"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Nhập /xuất điều chỉnh kho</w:t>
            </w:r>
          </w:p>
          <w:p w14:paraId="255D86FF" w14:textId="2C524A4A"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xml:space="preserve">- Nhập/xuất kho cho NVBH </w:t>
            </w:r>
            <w:r w:rsidR="002932A6">
              <w:rPr>
                <w:snapToGrid/>
                <w:color w:val="000000"/>
                <w:szCs w:val="24"/>
              </w:rPr>
              <w:t>PT</w:t>
            </w:r>
          </w:p>
          <w:p w14:paraId="6CE3E5F0" w14:textId="2CF09BCB" w:rsidR="00991EA7" w:rsidRDefault="00991EA7" w:rsidP="00A77816">
            <w:pPr>
              <w:widowControl/>
              <w:autoSpaceDE w:val="0"/>
              <w:autoSpaceDN w:val="0"/>
              <w:adjustRightInd w:val="0"/>
              <w:spacing w:before="0" w:line="288" w:lineRule="auto"/>
              <w:ind w:left="0"/>
              <w:rPr>
                <w:snapToGrid/>
                <w:color w:val="000000"/>
                <w:szCs w:val="24"/>
              </w:rPr>
            </w:pPr>
            <w:r>
              <w:rPr>
                <w:snapToGrid/>
                <w:color w:val="000000"/>
                <w:szCs w:val="24"/>
              </w:rPr>
              <w:t>- Tạo đơn mua hàng</w:t>
            </w:r>
          </w:p>
          <w:p w14:paraId="7DF925B0"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Nhập mua hàng</w:t>
            </w:r>
          </w:p>
          <w:p w14:paraId="5A27DABB"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Trả hàng về công ty</w:t>
            </w:r>
          </w:p>
          <w:p w14:paraId="45FF1345"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Tạo đơn bán hàng cho khách hàng</w:t>
            </w:r>
          </w:p>
          <w:p w14:paraId="65932803"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Xử lý đơn hàng do nhân viên gửi về</w:t>
            </w:r>
          </w:p>
          <w:p w14:paraId="5972F526"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Nhập đơn trả của khách hàng</w:t>
            </w:r>
          </w:p>
          <w:p w14:paraId="2A338886"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Kiểm tra tồn kho</w:t>
            </w:r>
          </w:p>
          <w:p w14:paraId="16094EBB"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Tra cứu thông tin khách hàng</w:t>
            </w:r>
          </w:p>
          <w:p w14:paraId="7E1E0B6F"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Tra cứu thông tin CTKM</w:t>
            </w:r>
          </w:p>
          <w:p w14:paraId="61A9A7AB" w14:textId="77777777" w:rsidR="00991EA7" w:rsidRDefault="00991EA7" w:rsidP="00991EA7">
            <w:pPr>
              <w:widowControl/>
              <w:autoSpaceDE w:val="0"/>
              <w:autoSpaceDN w:val="0"/>
              <w:adjustRightInd w:val="0"/>
              <w:spacing w:before="0" w:line="288" w:lineRule="auto"/>
              <w:ind w:left="0"/>
              <w:rPr>
                <w:snapToGrid/>
                <w:color w:val="000000"/>
                <w:szCs w:val="24"/>
              </w:rPr>
            </w:pPr>
            <w:r>
              <w:rPr>
                <w:snapToGrid/>
                <w:color w:val="000000"/>
                <w:szCs w:val="24"/>
              </w:rPr>
              <w:t>- Tra cứu giao dịch kho</w:t>
            </w:r>
          </w:p>
          <w:p w14:paraId="2846DA81" w14:textId="398ED5C7" w:rsidR="00BE0BD4" w:rsidRDefault="00991EA7" w:rsidP="0028362B">
            <w:pPr>
              <w:widowControl/>
              <w:autoSpaceDE w:val="0"/>
              <w:autoSpaceDN w:val="0"/>
              <w:adjustRightInd w:val="0"/>
              <w:spacing w:before="0" w:line="288" w:lineRule="auto"/>
              <w:ind w:left="0"/>
            </w:pPr>
            <w:r>
              <w:rPr>
                <w:snapToGrid/>
                <w:color w:val="000000"/>
                <w:szCs w:val="24"/>
              </w:rPr>
              <w:t>- Xem báo cáo thống kê</w:t>
            </w:r>
          </w:p>
        </w:tc>
      </w:tr>
      <w:tr w:rsidR="00BE0BD4" w14:paraId="0BB83CFF" w14:textId="77777777" w:rsidTr="00711967">
        <w:tc>
          <w:tcPr>
            <w:tcW w:w="668" w:type="dxa"/>
          </w:tcPr>
          <w:p w14:paraId="506534E4" w14:textId="77777777" w:rsidR="00BE0BD4" w:rsidRDefault="00BE0BD4" w:rsidP="00C76597">
            <w:pPr>
              <w:pStyle w:val="NormalIndent"/>
            </w:pPr>
            <w:r>
              <w:lastRenderedPageBreak/>
              <w:t>2</w:t>
            </w:r>
          </w:p>
        </w:tc>
        <w:tc>
          <w:tcPr>
            <w:tcW w:w="2752" w:type="dxa"/>
          </w:tcPr>
          <w:p w14:paraId="55AAEE83" w14:textId="77777777" w:rsidR="00BE0BD4" w:rsidRDefault="00BE0BD4" w:rsidP="00C76597">
            <w:pPr>
              <w:pStyle w:val="NormalIndent"/>
            </w:pPr>
            <w:r>
              <w:t>Công việc cuối ngày</w:t>
            </w:r>
          </w:p>
        </w:tc>
        <w:tc>
          <w:tcPr>
            <w:tcW w:w="2070" w:type="dxa"/>
          </w:tcPr>
          <w:p w14:paraId="198CEFB5" w14:textId="77777777" w:rsidR="00BE0BD4" w:rsidRDefault="00BE0BD4" w:rsidP="00C76597">
            <w:pPr>
              <w:pStyle w:val="NormalIndent"/>
            </w:pPr>
            <w:r>
              <w:t>Admin NPP</w:t>
            </w:r>
          </w:p>
        </w:tc>
        <w:tc>
          <w:tcPr>
            <w:tcW w:w="4140" w:type="dxa"/>
          </w:tcPr>
          <w:p w14:paraId="4ED4BD9B" w14:textId="77777777" w:rsidR="00BE0BD4" w:rsidRDefault="00BE0BD4" w:rsidP="0028362B">
            <w:pPr>
              <w:widowControl/>
              <w:autoSpaceDE w:val="0"/>
              <w:autoSpaceDN w:val="0"/>
              <w:adjustRightInd w:val="0"/>
              <w:spacing w:before="0" w:line="288" w:lineRule="auto"/>
              <w:ind w:left="0"/>
            </w:pPr>
            <w:r>
              <w:t>Trước khi kết thúc ngày làm việc, admin NPP phải thực hiện các bước sau để chốt công việc trong ngày:</w:t>
            </w:r>
          </w:p>
          <w:p w14:paraId="527ACEC1" w14:textId="77777777" w:rsidR="00BE0BD4" w:rsidRDefault="00BE0BD4" w:rsidP="0028362B">
            <w:pPr>
              <w:widowControl/>
              <w:autoSpaceDE w:val="0"/>
              <w:autoSpaceDN w:val="0"/>
              <w:adjustRightInd w:val="0"/>
              <w:spacing w:before="0" w:line="288" w:lineRule="auto"/>
              <w:ind w:left="0"/>
              <w:rPr>
                <w:snapToGrid/>
                <w:color w:val="000000"/>
                <w:szCs w:val="24"/>
              </w:rPr>
            </w:pPr>
            <w:r>
              <w:rPr>
                <w:snapToGrid/>
                <w:color w:val="000000"/>
                <w:szCs w:val="24"/>
              </w:rPr>
              <w:t>- Rà soát lại danh sách đơn hàng trong ngày</w:t>
            </w:r>
          </w:p>
          <w:p w14:paraId="4C5AAE16" w14:textId="77777777" w:rsidR="00BE0BD4" w:rsidRDefault="00BE0BD4" w:rsidP="0028362B">
            <w:pPr>
              <w:widowControl/>
              <w:autoSpaceDE w:val="0"/>
              <w:autoSpaceDN w:val="0"/>
              <w:adjustRightInd w:val="0"/>
              <w:spacing w:before="0" w:line="288" w:lineRule="auto"/>
              <w:ind w:left="0"/>
              <w:rPr>
                <w:snapToGrid/>
                <w:color w:val="000000"/>
                <w:szCs w:val="24"/>
              </w:rPr>
            </w:pPr>
            <w:r>
              <w:rPr>
                <w:snapToGrid/>
                <w:color w:val="000000"/>
                <w:szCs w:val="24"/>
              </w:rPr>
              <w:t>- Kiểm tra tồn kho</w:t>
            </w:r>
          </w:p>
          <w:p w14:paraId="4DD55204" w14:textId="77777777" w:rsidR="00BE0BD4" w:rsidRPr="00F9305F" w:rsidRDefault="00BE0BD4" w:rsidP="0028362B">
            <w:pPr>
              <w:widowControl/>
              <w:autoSpaceDE w:val="0"/>
              <w:autoSpaceDN w:val="0"/>
              <w:adjustRightInd w:val="0"/>
              <w:spacing w:before="0" w:line="288" w:lineRule="auto"/>
              <w:ind w:left="0"/>
              <w:rPr>
                <w:snapToGrid/>
                <w:color w:val="000000"/>
                <w:szCs w:val="24"/>
              </w:rPr>
            </w:pPr>
            <w:r>
              <w:rPr>
                <w:snapToGrid/>
                <w:color w:val="000000"/>
                <w:szCs w:val="24"/>
              </w:rPr>
              <w:t>- Chốt phiên làm việc của ngày hiện tại</w:t>
            </w:r>
          </w:p>
        </w:tc>
      </w:tr>
    </w:tbl>
    <w:p w14:paraId="3608B870" w14:textId="77777777" w:rsidR="00BE0BD4" w:rsidRPr="00420F55" w:rsidRDefault="00BE0BD4" w:rsidP="00BE0BD4">
      <w:pPr>
        <w:pStyle w:val="Heading5"/>
      </w:pPr>
      <w:r>
        <w:t>Ghi chú</w:t>
      </w:r>
    </w:p>
    <w:p w14:paraId="5A71D326" w14:textId="51FD283B" w:rsidR="00BE0BD4" w:rsidRPr="00C6565F" w:rsidRDefault="00A5690A" w:rsidP="008B1DDA">
      <w:pPr>
        <w:pStyle w:val="Heading4"/>
      </w:pPr>
      <w:r>
        <w:t>Chức năng</w:t>
      </w:r>
      <w:r w:rsidR="005F3649">
        <w:t xml:space="preserve"> tạo đơn</w:t>
      </w:r>
      <w:r>
        <w:t xml:space="preserve"> mua hàng</w:t>
      </w:r>
      <w:r w:rsidR="00A63D59">
        <w:t>/ trả hàng</w:t>
      </w:r>
      <w:r>
        <w:t xml:space="preserve"> công ty</w:t>
      </w:r>
    </w:p>
    <w:p w14:paraId="5BBE3125" w14:textId="77777777" w:rsidR="00BE0BD4" w:rsidRDefault="00BE0BD4" w:rsidP="00BE0BD4">
      <w:pPr>
        <w:pStyle w:val="Heading5"/>
      </w:pPr>
      <w:r>
        <w:t>Diễn giải</w:t>
      </w:r>
    </w:p>
    <w:p w14:paraId="1CCBCBB2" w14:textId="51523684" w:rsidR="00E271EF" w:rsidRPr="00E271EF" w:rsidRDefault="00E271EF" w:rsidP="00E271EF">
      <w:r>
        <w:t>Chức năng cho phép admin NPP tạo các đơn mua hàng/ trả hàng công ty.</w:t>
      </w:r>
    </w:p>
    <w:p w14:paraId="58A8E724" w14:textId="77777777" w:rsidR="00BE0BD4" w:rsidRPr="00181CC6" w:rsidRDefault="00BE0BD4" w:rsidP="00BE0BD4">
      <w:pPr>
        <w:pStyle w:val="Heading5"/>
      </w:pPr>
      <w:r>
        <w:t>Quy trình</w:t>
      </w:r>
    </w:p>
    <w:p w14:paraId="62B8275E" w14:textId="0A44E6F0" w:rsidR="00BE0BD4" w:rsidRDefault="00CA11C8" w:rsidP="00726461">
      <w:pPr>
        <w:ind w:left="0"/>
        <w:jc w:val="center"/>
      </w:pPr>
      <w:r>
        <w:object w:dxaOrig="8520" w:dyaOrig="5134" w14:anchorId="4F66966A">
          <v:shape id="_x0000_i1087" type="#_x0000_t75" style="width:347.25pt;height:207.75pt" o:ole="">
            <v:imagedata r:id="rId138" o:title=""/>
          </v:shape>
          <o:OLEObject Type="Embed" ProgID="Visio.Drawing.11" ShapeID="_x0000_i1087" DrawAspect="Content" ObjectID="_1593959078" r:id="rId139"/>
        </w:object>
      </w:r>
    </w:p>
    <w:p w14:paraId="4DCB3271" w14:textId="410273AE" w:rsidR="00BE0BD4" w:rsidRDefault="001E480C" w:rsidP="00BE0B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179"/>
        <w:gridCol w:w="1980"/>
        <w:gridCol w:w="3803"/>
      </w:tblGrid>
      <w:tr w:rsidR="00BE0BD4" w:rsidRPr="002020D6" w14:paraId="24338AF2" w14:textId="77777777" w:rsidTr="0010495C">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5AE51B" w14:textId="77777777" w:rsidR="00BE0BD4" w:rsidRPr="002020D6" w:rsidRDefault="00BE0BD4" w:rsidP="00C76597">
            <w:pPr>
              <w:pStyle w:val="NormalIndent"/>
            </w:pPr>
            <w:r w:rsidRPr="002020D6">
              <w:t>TT</w:t>
            </w:r>
          </w:p>
        </w:tc>
        <w:tc>
          <w:tcPr>
            <w:tcW w:w="317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513FE4C" w14:textId="77777777" w:rsidR="00BE0BD4" w:rsidRPr="002020D6" w:rsidRDefault="00BE0BD4"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0F7A02" w14:textId="77777777" w:rsidR="00BE0BD4" w:rsidRPr="002020D6" w:rsidRDefault="00BE0BD4" w:rsidP="00C76597">
            <w:pPr>
              <w:pStyle w:val="NormalIndent"/>
            </w:pPr>
            <w:r w:rsidRPr="002020D6">
              <w:t>Người thực hiện</w:t>
            </w:r>
          </w:p>
        </w:tc>
        <w:tc>
          <w:tcPr>
            <w:tcW w:w="380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BC874BF" w14:textId="77777777" w:rsidR="00BE0BD4" w:rsidRPr="002020D6" w:rsidRDefault="00BE0BD4" w:rsidP="00C76597">
            <w:pPr>
              <w:pStyle w:val="NormalIndent"/>
            </w:pPr>
            <w:r>
              <w:t>Mô tả</w:t>
            </w:r>
          </w:p>
        </w:tc>
      </w:tr>
      <w:tr w:rsidR="00BE0BD4" w14:paraId="3BF75D39" w14:textId="77777777" w:rsidTr="0010495C">
        <w:tc>
          <w:tcPr>
            <w:tcW w:w="668" w:type="dxa"/>
          </w:tcPr>
          <w:p w14:paraId="68662B4C" w14:textId="77777777" w:rsidR="00BE0BD4" w:rsidRDefault="00BE0BD4" w:rsidP="00C76597">
            <w:pPr>
              <w:pStyle w:val="NormalIndent"/>
            </w:pPr>
            <w:r>
              <w:t>1</w:t>
            </w:r>
          </w:p>
        </w:tc>
        <w:tc>
          <w:tcPr>
            <w:tcW w:w="3179" w:type="dxa"/>
          </w:tcPr>
          <w:p w14:paraId="3297E418" w14:textId="15C4C848" w:rsidR="00BE0BD4" w:rsidRDefault="008C7CA7" w:rsidP="00C76597">
            <w:pPr>
              <w:pStyle w:val="NormalIndent"/>
            </w:pPr>
            <w:r>
              <w:t>Tạo đơn mua hàng công ty</w:t>
            </w:r>
          </w:p>
        </w:tc>
        <w:tc>
          <w:tcPr>
            <w:tcW w:w="1980" w:type="dxa"/>
          </w:tcPr>
          <w:p w14:paraId="08162C43" w14:textId="77777777" w:rsidR="00BE0BD4" w:rsidRDefault="00BE0BD4" w:rsidP="00C76597">
            <w:pPr>
              <w:pStyle w:val="NormalIndent"/>
            </w:pPr>
            <w:r>
              <w:t>Admin NPP</w:t>
            </w:r>
          </w:p>
        </w:tc>
        <w:tc>
          <w:tcPr>
            <w:tcW w:w="3803" w:type="dxa"/>
          </w:tcPr>
          <w:p w14:paraId="5E8F5687" w14:textId="1016D155" w:rsidR="00AA04CB" w:rsidRPr="00CE3499" w:rsidRDefault="002674A7" w:rsidP="000F70B9">
            <w:pPr>
              <w:autoSpaceDE w:val="0"/>
              <w:autoSpaceDN w:val="0"/>
              <w:adjustRightInd w:val="0"/>
              <w:spacing w:before="0" w:line="288" w:lineRule="auto"/>
              <w:ind w:left="0"/>
              <w:rPr>
                <w:i/>
              </w:rPr>
            </w:pPr>
            <w:r w:rsidRPr="00CE3499">
              <w:rPr>
                <w:i/>
              </w:rPr>
              <w:t>Xem mô tả bước 1 mục 3.5: Quy trình nghiệp vụ NPP đặt mua hàng công ty.</w:t>
            </w:r>
          </w:p>
        </w:tc>
      </w:tr>
      <w:tr w:rsidR="00BE0BD4" w14:paraId="3B7B10BB" w14:textId="77777777" w:rsidTr="0010495C">
        <w:tc>
          <w:tcPr>
            <w:tcW w:w="668" w:type="dxa"/>
          </w:tcPr>
          <w:p w14:paraId="2E96C5C8" w14:textId="74718DB4" w:rsidR="00BE0BD4" w:rsidRDefault="00505C1B" w:rsidP="00C76597">
            <w:pPr>
              <w:pStyle w:val="NormalIndent"/>
            </w:pPr>
            <w:r>
              <w:t>2</w:t>
            </w:r>
          </w:p>
        </w:tc>
        <w:tc>
          <w:tcPr>
            <w:tcW w:w="3179" w:type="dxa"/>
          </w:tcPr>
          <w:p w14:paraId="692E4453" w14:textId="0B1D730F" w:rsidR="00BE0BD4" w:rsidRDefault="008C7CA7" w:rsidP="00C76597">
            <w:pPr>
              <w:pStyle w:val="NormalIndent"/>
            </w:pPr>
            <w:r>
              <w:t>Tạo đơn trả hàng công ty</w:t>
            </w:r>
          </w:p>
        </w:tc>
        <w:tc>
          <w:tcPr>
            <w:tcW w:w="1980" w:type="dxa"/>
          </w:tcPr>
          <w:p w14:paraId="2F00069C" w14:textId="77777777" w:rsidR="00BE0BD4" w:rsidRDefault="00BE0BD4" w:rsidP="00C76597">
            <w:pPr>
              <w:pStyle w:val="NormalIndent"/>
            </w:pPr>
            <w:r>
              <w:t>Admin NPP</w:t>
            </w:r>
          </w:p>
        </w:tc>
        <w:tc>
          <w:tcPr>
            <w:tcW w:w="3803" w:type="dxa"/>
          </w:tcPr>
          <w:p w14:paraId="2F0A5C13" w14:textId="5023270C" w:rsidR="00BE0BD4" w:rsidRPr="00CE3499" w:rsidRDefault="00784A51" w:rsidP="00C76597">
            <w:pPr>
              <w:pStyle w:val="NormalIndent"/>
            </w:pPr>
            <w:r w:rsidRPr="00CE3499">
              <w:t>Xem mô tả bước 1 mục 3.6: Quy trình nghiệp vụ NPP trả hàng</w:t>
            </w:r>
            <w:r w:rsidR="00BD6C5F" w:rsidRPr="00CE3499">
              <w:t>.</w:t>
            </w:r>
          </w:p>
        </w:tc>
      </w:tr>
    </w:tbl>
    <w:p w14:paraId="07849C81" w14:textId="77777777" w:rsidR="00BE0BD4" w:rsidRDefault="00BE0BD4" w:rsidP="00BE0BD4">
      <w:pPr>
        <w:pStyle w:val="Heading5"/>
      </w:pPr>
      <w:r>
        <w:lastRenderedPageBreak/>
        <w:t>Ghi chú</w:t>
      </w:r>
    </w:p>
    <w:p w14:paraId="3F54B31C" w14:textId="105C3705" w:rsidR="00BE0BD4" w:rsidRDefault="00373999" w:rsidP="008B1DDA">
      <w:pPr>
        <w:pStyle w:val="Heading4"/>
      </w:pPr>
      <w:r>
        <w:t xml:space="preserve">Chức năng </w:t>
      </w:r>
      <w:r w:rsidR="00991BF4">
        <w:t>nhập đơn mua hàng/ trả hàng công ty</w:t>
      </w:r>
    </w:p>
    <w:p w14:paraId="2F68138A" w14:textId="77777777" w:rsidR="00BE0BD4" w:rsidRDefault="00BE0BD4" w:rsidP="00BE0BD4">
      <w:pPr>
        <w:pStyle w:val="Heading5"/>
      </w:pPr>
      <w:r>
        <w:t>Diễn giải</w:t>
      </w:r>
    </w:p>
    <w:p w14:paraId="3C00971A" w14:textId="1574290C" w:rsidR="003D70A5" w:rsidRPr="003D70A5" w:rsidRDefault="00BD6C5F" w:rsidP="003D70A5">
      <w:r>
        <w:t>Chức năng cho phép Admin NPP nhập các đơn mua hàng và trả hàng đã được công ty phê duyệt.</w:t>
      </w:r>
      <w:r w:rsidR="0070308F">
        <w:t xml:space="preserve"> Sau khi thực hiện chức năng này, kho NPP sẽ tăng &amp; giảm theo số lượng hàng có trong đơn mua/ đơn trả.</w:t>
      </w:r>
    </w:p>
    <w:p w14:paraId="00BC1AFC" w14:textId="77777777" w:rsidR="00BE0BD4" w:rsidRDefault="00BE0BD4" w:rsidP="00BE0BD4">
      <w:pPr>
        <w:pStyle w:val="Heading5"/>
      </w:pPr>
      <w:r>
        <w:t>Quy trình</w:t>
      </w:r>
    </w:p>
    <w:p w14:paraId="4B63DD69" w14:textId="068F1B76" w:rsidR="00BE0BD4" w:rsidRPr="00FB1D99" w:rsidRDefault="00890586" w:rsidP="007F724B">
      <w:pPr>
        <w:jc w:val="center"/>
      </w:pPr>
      <w:r>
        <w:object w:dxaOrig="8490" w:dyaOrig="5115" w14:anchorId="44B82F2D">
          <v:shape id="_x0000_i1088" type="#_x0000_t75" style="width:345.75pt;height:207pt" o:ole="">
            <v:imagedata r:id="rId140" o:title=""/>
          </v:shape>
          <o:OLEObject Type="Embed" ProgID="Visio.Drawing.11" ShapeID="_x0000_i1088" DrawAspect="Content" ObjectID="_1593959079" r:id="rId141"/>
        </w:object>
      </w:r>
    </w:p>
    <w:p w14:paraId="5131D0E6" w14:textId="353B1D77" w:rsidR="00BE0BD4" w:rsidRDefault="00BE0BD4" w:rsidP="00BE0B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999"/>
        <w:gridCol w:w="2160"/>
        <w:gridCol w:w="3803"/>
      </w:tblGrid>
      <w:tr w:rsidR="00BE0BD4" w:rsidRPr="002020D6" w14:paraId="5B24DD47"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F27DEFE" w14:textId="77777777" w:rsidR="00BE0BD4" w:rsidRPr="002020D6" w:rsidRDefault="00BE0BD4" w:rsidP="00C76597">
            <w:pPr>
              <w:pStyle w:val="NormalIndent"/>
            </w:pPr>
            <w:r w:rsidRPr="002020D6">
              <w:t>TT</w:t>
            </w:r>
          </w:p>
        </w:tc>
        <w:tc>
          <w:tcPr>
            <w:tcW w:w="299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7A2B581" w14:textId="77777777" w:rsidR="00BE0BD4" w:rsidRPr="002020D6" w:rsidRDefault="00BE0BD4" w:rsidP="00C76597">
            <w:pPr>
              <w:pStyle w:val="NormalIndent"/>
            </w:pPr>
            <w:r>
              <w:t>Bước thực hiện</w:t>
            </w:r>
          </w:p>
        </w:tc>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819D9D2" w14:textId="77777777" w:rsidR="00BE0BD4" w:rsidRPr="002020D6" w:rsidRDefault="00BE0BD4" w:rsidP="00C76597">
            <w:pPr>
              <w:pStyle w:val="NormalIndent"/>
            </w:pPr>
            <w:r w:rsidRPr="002020D6">
              <w:t>Người thực hiện</w:t>
            </w:r>
          </w:p>
        </w:tc>
        <w:tc>
          <w:tcPr>
            <w:tcW w:w="380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2C643D4" w14:textId="77777777" w:rsidR="00BE0BD4" w:rsidRPr="002020D6" w:rsidRDefault="00BE0BD4" w:rsidP="00C76597">
            <w:pPr>
              <w:pStyle w:val="NormalIndent"/>
            </w:pPr>
            <w:r>
              <w:t>Mô tả</w:t>
            </w:r>
          </w:p>
        </w:tc>
      </w:tr>
      <w:tr w:rsidR="00BC59AA" w14:paraId="55F4AB70" w14:textId="77777777" w:rsidTr="006A4FC5">
        <w:tc>
          <w:tcPr>
            <w:tcW w:w="668" w:type="dxa"/>
          </w:tcPr>
          <w:p w14:paraId="3049CEA7" w14:textId="77777777" w:rsidR="00BC59AA" w:rsidRDefault="00BC59AA" w:rsidP="00C76597">
            <w:pPr>
              <w:pStyle w:val="NormalIndent"/>
            </w:pPr>
            <w:r>
              <w:t>1</w:t>
            </w:r>
          </w:p>
        </w:tc>
        <w:tc>
          <w:tcPr>
            <w:tcW w:w="2999" w:type="dxa"/>
          </w:tcPr>
          <w:p w14:paraId="1A8998B0" w14:textId="0AE1002C" w:rsidR="00BC59AA" w:rsidRDefault="00BC59AA" w:rsidP="00C76597">
            <w:pPr>
              <w:pStyle w:val="NormalIndent"/>
            </w:pPr>
            <w:r>
              <w:t>Nhập đơn mua hàng</w:t>
            </w:r>
          </w:p>
        </w:tc>
        <w:tc>
          <w:tcPr>
            <w:tcW w:w="2160" w:type="dxa"/>
          </w:tcPr>
          <w:p w14:paraId="2BB35E5F" w14:textId="0708B3A4" w:rsidR="00BC59AA" w:rsidRDefault="00BC59AA" w:rsidP="00C76597">
            <w:pPr>
              <w:pStyle w:val="NormalIndent"/>
            </w:pPr>
            <w:r>
              <w:t>Admin NPP</w:t>
            </w:r>
          </w:p>
        </w:tc>
        <w:tc>
          <w:tcPr>
            <w:tcW w:w="3803" w:type="dxa"/>
          </w:tcPr>
          <w:p w14:paraId="1B383276" w14:textId="6E6DB4A3" w:rsidR="00BC59AA" w:rsidRPr="00CE3499" w:rsidRDefault="00BC59AA" w:rsidP="00BC59AA">
            <w:pPr>
              <w:widowControl/>
              <w:autoSpaceDE w:val="0"/>
              <w:autoSpaceDN w:val="0"/>
              <w:adjustRightInd w:val="0"/>
              <w:spacing w:before="0" w:line="288" w:lineRule="auto"/>
              <w:ind w:left="0"/>
              <w:rPr>
                <w:i/>
              </w:rPr>
            </w:pPr>
            <w:r w:rsidRPr="00CE3499">
              <w:rPr>
                <w:i/>
              </w:rPr>
              <w:t>Xem mô tả bước 1 mục 3.5: Quy trình nghiệp vụ NPP đặt mua hàng công ty.</w:t>
            </w:r>
          </w:p>
        </w:tc>
      </w:tr>
      <w:tr w:rsidR="00BC59AA" w14:paraId="2168F8A6" w14:textId="77777777" w:rsidTr="006A4FC5">
        <w:tc>
          <w:tcPr>
            <w:tcW w:w="668" w:type="dxa"/>
          </w:tcPr>
          <w:p w14:paraId="2661C7F9" w14:textId="77777777" w:rsidR="00BC59AA" w:rsidRDefault="00BC59AA" w:rsidP="00C76597">
            <w:pPr>
              <w:pStyle w:val="NormalIndent"/>
            </w:pPr>
            <w:r>
              <w:t>2</w:t>
            </w:r>
          </w:p>
        </w:tc>
        <w:tc>
          <w:tcPr>
            <w:tcW w:w="2999" w:type="dxa"/>
          </w:tcPr>
          <w:p w14:paraId="10415E99" w14:textId="15B8352C" w:rsidR="00BC59AA" w:rsidRDefault="00BC59AA" w:rsidP="00C76597">
            <w:pPr>
              <w:pStyle w:val="NormalIndent"/>
            </w:pPr>
            <w:r>
              <w:t>Nhập đơn trả hàng</w:t>
            </w:r>
          </w:p>
        </w:tc>
        <w:tc>
          <w:tcPr>
            <w:tcW w:w="2160" w:type="dxa"/>
          </w:tcPr>
          <w:p w14:paraId="36D6BD78" w14:textId="1E571AAD" w:rsidR="00BC59AA" w:rsidRDefault="00BC59AA" w:rsidP="00C76597">
            <w:pPr>
              <w:pStyle w:val="NormalIndent"/>
            </w:pPr>
            <w:r>
              <w:t>Admin NPP</w:t>
            </w:r>
          </w:p>
        </w:tc>
        <w:tc>
          <w:tcPr>
            <w:tcW w:w="3803" w:type="dxa"/>
          </w:tcPr>
          <w:p w14:paraId="672F6CAC" w14:textId="037F6C7B" w:rsidR="00BC59AA" w:rsidRPr="00CE3499" w:rsidRDefault="00BC59AA" w:rsidP="00BC59AA">
            <w:pPr>
              <w:widowControl/>
              <w:autoSpaceDE w:val="0"/>
              <w:autoSpaceDN w:val="0"/>
              <w:adjustRightInd w:val="0"/>
              <w:spacing w:before="0" w:line="288" w:lineRule="auto"/>
              <w:ind w:left="0"/>
              <w:rPr>
                <w:i/>
              </w:rPr>
            </w:pPr>
            <w:r w:rsidRPr="00CE3499">
              <w:rPr>
                <w:i/>
              </w:rPr>
              <w:t>Xem mô tả bước 1 mục 3.6: Quy trình nghiệp vụ NPP trả hàng.</w:t>
            </w:r>
          </w:p>
        </w:tc>
      </w:tr>
    </w:tbl>
    <w:p w14:paraId="64023110" w14:textId="77777777" w:rsidR="00BE0BD4" w:rsidRDefault="00BE0BD4" w:rsidP="00BE0BD4">
      <w:pPr>
        <w:pStyle w:val="Heading5"/>
      </w:pPr>
      <w:r>
        <w:t>Ghi chú</w:t>
      </w:r>
    </w:p>
    <w:p w14:paraId="6CBFA28E" w14:textId="0ECC180D" w:rsidR="00B66C18" w:rsidRPr="00B66C18" w:rsidRDefault="00B66C18" w:rsidP="00B66C18">
      <w:r>
        <w:t>N/A</w:t>
      </w:r>
    </w:p>
    <w:p w14:paraId="6883F8F9" w14:textId="3BAFE513" w:rsidR="002D0AC3" w:rsidRDefault="002D0AC3" w:rsidP="002D0AC3">
      <w:pPr>
        <w:pStyle w:val="Heading4"/>
      </w:pPr>
      <w:r>
        <w:t>Chức năng tạo, chỉnh sửa thông tin khách hàng</w:t>
      </w:r>
    </w:p>
    <w:p w14:paraId="29F358C7" w14:textId="77777777" w:rsidR="002D0AC3" w:rsidRDefault="002D0AC3" w:rsidP="002D0AC3">
      <w:pPr>
        <w:pStyle w:val="Heading5"/>
      </w:pPr>
      <w:r>
        <w:t>Diễn giải</w:t>
      </w:r>
    </w:p>
    <w:p w14:paraId="2E873FE3" w14:textId="0C557857" w:rsidR="00CA3B8C" w:rsidRDefault="00CA3B8C" w:rsidP="00B72D23">
      <w:pPr>
        <w:pStyle w:val="ListParagraph"/>
        <w:numPr>
          <w:ilvl w:val="0"/>
          <w:numId w:val="27"/>
        </w:numPr>
      </w:pPr>
      <w:r>
        <w:t>Admin NPP chịu trách nhiệm tạo mới, chỉnh sửa thông tin khách hàng cho nhóm nhân viên bán hàng phổ thông không dùng MTB.</w:t>
      </w:r>
    </w:p>
    <w:p w14:paraId="45F660D8" w14:textId="77777777" w:rsidR="00CA3B8C" w:rsidRDefault="00CA3B8C" w:rsidP="00B72D23">
      <w:pPr>
        <w:pStyle w:val="ListParagraph"/>
        <w:numPr>
          <w:ilvl w:val="0"/>
          <w:numId w:val="27"/>
        </w:numPr>
      </w:pPr>
      <w:r>
        <w:t>Thông tin khách hàng tạo mới/chỉnh sữa sẽ do NVBH cung cấp</w:t>
      </w:r>
    </w:p>
    <w:p w14:paraId="5A7E7407" w14:textId="18E12DC3" w:rsidR="00CA3B8C" w:rsidRDefault="00CA3B8C" w:rsidP="00B72D23">
      <w:pPr>
        <w:pStyle w:val="ListParagraph"/>
        <w:numPr>
          <w:ilvl w:val="0"/>
          <w:numId w:val="27"/>
        </w:numPr>
      </w:pPr>
      <w:r>
        <w:t xml:space="preserve"> Khách hàng vừa tạo mới xong có thể tạo đơn bán hàng, Tuy nhiên GSBH phải duyệt khách hàng mới thì đơn hàng mới được phép xuất kho. </w:t>
      </w:r>
    </w:p>
    <w:p w14:paraId="0AFDCDC0" w14:textId="77777777" w:rsidR="002D0AC3" w:rsidRPr="007335BB" w:rsidRDefault="002D0AC3" w:rsidP="002D0AC3">
      <w:r w:rsidRPr="00427AF9">
        <w:rPr>
          <w:szCs w:val="24"/>
        </w:rPr>
        <w:object w:dxaOrig="9195" w:dyaOrig="10444" w14:anchorId="09C51359">
          <v:shape id="_x0000_i1089" type="#_x0000_t75" style="width:441pt;height:499.5pt" o:ole="">
            <v:imagedata r:id="rId142" o:title=""/>
          </v:shape>
          <o:OLEObject Type="Embed" ProgID="Visio.Drawing.11" ShapeID="_x0000_i1089" DrawAspect="Content" ObjectID="_1593959080" r:id="rId143"/>
        </w:object>
      </w:r>
    </w:p>
    <w:p w14:paraId="45CAE3FD" w14:textId="77777777" w:rsidR="002D0AC3" w:rsidRDefault="002D0AC3" w:rsidP="002D0AC3">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932"/>
        <w:gridCol w:w="2250"/>
        <w:gridCol w:w="3780"/>
      </w:tblGrid>
      <w:tr w:rsidR="002D0AC3" w:rsidRPr="00191EEF" w14:paraId="25A7247A"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3994551" w14:textId="77777777" w:rsidR="002D0AC3" w:rsidRPr="002020D6" w:rsidRDefault="002D0AC3"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04F72F" w14:textId="77777777" w:rsidR="002D0AC3" w:rsidRPr="002020D6" w:rsidRDefault="002D0AC3" w:rsidP="00C76597">
            <w:pPr>
              <w:pStyle w:val="NormalIndent"/>
            </w:pPr>
            <w:r>
              <w:t>Bước thực hiện</w:t>
            </w:r>
          </w:p>
        </w:tc>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8BC035" w14:textId="77777777" w:rsidR="002D0AC3" w:rsidRPr="002020D6" w:rsidRDefault="002D0AC3"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B598DF1" w14:textId="77777777" w:rsidR="002D0AC3" w:rsidRPr="002020D6" w:rsidRDefault="002D0AC3" w:rsidP="00C76597">
            <w:pPr>
              <w:pStyle w:val="NormalIndent"/>
            </w:pPr>
            <w:r>
              <w:t>Mô tả</w:t>
            </w:r>
          </w:p>
        </w:tc>
      </w:tr>
      <w:tr w:rsidR="002D0AC3" w14:paraId="4B934AAB" w14:textId="77777777" w:rsidTr="006A4FC5">
        <w:tc>
          <w:tcPr>
            <w:tcW w:w="668" w:type="dxa"/>
          </w:tcPr>
          <w:p w14:paraId="182F3291" w14:textId="77777777" w:rsidR="002D0AC3" w:rsidRDefault="002D0AC3" w:rsidP="00C76597">
            <w:pPr>
              <w:pStyle w:val="NormalIndent"/>
            </w:pPr>
            <w:r>
              <w:t>1</w:t>
            </w:r>
          </w:p>
        </w:tc>
        <w:tc>
          <w:tcPr>
            <w:tcW w:w="2932" w:type="dxa"/>
          </w:tcPr>
          <w:p w14:paraId="65B39AC6" w14:textId="77777777" w:rsidR="002D0AC3" w:rsidRDefault="002D0AC3" w:rsidP="00C76597">
            <w:pPr>
              <w:pStyle w:val="NormalIndent"/>
            </w:pPr>
            <w:r>
              <w:t>Tạo mới khách hàng</w:t>
            </w:r>
          </w:p>
        </w:tc>
        <w:tc>
          <w:tcPr>
            <w:tcW w:w="2250" w:type="dxa"/>
          </w:tcPr>
          <w:p w14:paraId="36457D50" w14:textId="38DD504F" w:rsidR="002D0AC3" w:rsidRDefault="00C56B5E" w:rsidP="00C76597">
            <w:pPr>
              <w:pStyle w:val="NormalIndent"/>
            </w:pPr>
            <w:r>
              <w:t>Admin NPP</w:t>
            </w:r>
          </w:p>
        </w:tc>
        <w:tc>
          <w:tcPr>
            <w:tcW w:w="3780" w:type="dxa"/>
          </w:tcPr>
          <w:p w14:paraId="22E548AC" w14:textId="77777777" w:rsidR="002D0AC3" w:rsidRDefault="002D0AC3" w:rsidP="00C76597">
            <w:pPr>
              <w:pStyle w:val="NormalIndent"/>
            </w:pPr>
            <w:r>
              <w:t>Nhập các thông tin của khách hàng mới:</w:t>
            </w:r>
          </w:p>
          <w:p w14:paraId="5121A375" w14:textId="77777777" w:rsidR="002D0AC3" w:rsidRDefault="002D0AC3" w:rsidP="00A03F55">
            <w:pPr>
              <w:pStyle w:val="TableBullet1"/>
            </w:pPr>
            <w:r>
              <w:t>Tên khách hàng</w:t>
            </w:r>
          </w:p>
          <w:p w14:paraId="1288A975" w14:textId="77777777" w:rsidR="002D0AC3" w:rsidRDefault="002D0AC3" w:rsidP="00A03F55">
            <w:pPr>
              <w:pStyle w:val="TableBullet1"/>
            </w:pPr>
            <w:r>
              <w:t>Địa chỉ (tỉnh/thành phố, quận/huyện, phường/xã,….- tên đường + địa chỉ user tự nhập)</w:t>
            </w:r>
          </w:p>
          <w:p w14:paraId="1FD99AD6" w14:textId="77777777" w:rsidR="002D0AC3" w:rsidRDefault="002D0AC3" w:rsidP="00A03F55">
            <w:pPr>
              <w:pStyle w:val="TableBullet1"/>
            </w:pPr>
            <w:r>
              <w:t>SDT</w:t>
            </w:r>
          </w:p>
          <w:p w14:paraId="7A15D975" w14:textId="77777777" w:rsidR="002D0AC3" w:rsidRDefault="002D0AC3" w:rsidP="00A03F55">
            <w:pPr>
              <w:pStyle w:val="TableBullet1"/>
            </w:pPr>
            <w:r>
              <w:t>Hình ảnh cửa hàng</w:t>
            </w:r>
          </w:p>
          <w:p w14:paraId="334455EA" w14:textId="77777777" w:rsidR="002D0AC3" w:rsidRDefault="002D0AC3" w:rsidP="00A03F55">
            <w:pPr>
              <w:pStyle w:val="TableBullet1"/>
            </w:pPr>
            <w:r>
              <w:t>Vị trí cửa hàng trên bản đồ</w:t>
            </w:r>
          </w:p>
          <w:p w14:paraId="5FA0C7F3" w14:textId="77777777" w:rsidR="002D0AC3" w:rsidRDefault="002D0AC3" w:rsidP="00A03F55">
            <w:pPr>
              <w:pStyle w:val="TableBullet1"/>
            </w:pPr>
            <w:r>
              <w:lastRenderedPageBreak/>
              <w:t>Loại khách hàng: Sỉ lớn/ Sỉ nhỏ/ Lẻ lớn/ Lẻ nhỏ</w:t>
            </w:r>
          </w:p>
          <w:p w14:paraId="36239C3B" w14:textId="77777777" w:rsidR="002D0AC3" w:rsidRDefault="002D0AC3" w:rsidP="00A03F55">
            <w:pPr>
              <w:pStyle w:val="TableBullet1"/>
            </w:pPr>
            <w:r>
              <w:t>Loại hình kinh doanh: Tạp hóa/ Nhà sách…</w:t>
            </w:r>
          </w:p>
          <w:p w14:paraId="0F2D4CF1" w14:textId="77777777" w:rsidR="002D0AC3" w:rsidRDefault="002D0AC3" w:rsidP="00A03F55">
            <w:pPr>
              <w:pStyle w:val="TableBullet1"/>
            </w:pPr>
            <w:r>
              <w:t>…</w:t>
            </w:r>
          </w:p>
          <w:p w14:paraId="57ED744B" w14:textId="77777777" w:rsidR="002D0AC3" w:rsidRDefault="002D0AC3" w:rsidP="00C76597">
            <w:pPr>
              <w:pStyle w:val="NormalIndent"/>
            </w:pPr>
            <w:r>
              <w:t>Khách hàng mới tạo ở trạng thái Chờ duyệt</w:t>
            </w:r>
          </w:p>
        </w:tc>
      </w:tr>
      <w:tr w:rsidR="00C56B5E" w14:paraId="6238E1F2" w14:textId="77777777" w:rsidTr="006A4FC5">
        <w:tc>
          <w:tcPr>
            <w:tcW w:w="668" w:type="dxa"/>
          </w:tcPr>
          <w:p w14:paraId="3440B003" w14:textId="77777777" w:rsidR="00C56B5E" w:rsidRDefault="00C56B5E" w:rsidP="00C76597">
            <w:pPr>
              <w:pStyle w:val="NormalIndent"/>
            </w:pPr>
            <w:r>
              <w:lastRenderedPageBreak/>
              <w:t>2</w:t>
            </w:r>
          </w:p>
        </w:tc>
        <w:tc>
          <w:tcPr>
            <w:tcW w:w="2932" w:type="dxa"/>
          </w:tcPr>
          <w:p w14:paraId="30AD44F3" w14:textId="5025A6B9" w:rsidR="00C56B5E" w:rsidRDefault="00C56B5E" w:rsidP="00C76597">
            <w:pPr>
              <w:pStyle w:val="NormalIndent"/>
            </w:pPr>
            <w:r>
              <w:t>Thay đổi thông tin cơ bản của khách hàng</w:t>
            </w:r>
          </w:p>
        </w:tc>
        <w:tc>
          <w:tcPr>
            <w:tcW w:w="2250" w:type="dxa"/>
          </w:tcPr>
          <w:p w14:paraId="023ADA4D" w14:textId="161F882B" w:rsidR="00C56B5E" w:rsidRDefault="00C56B5E" w:rsidP="00C76597">
            <w:pPr>
              <w:pStyle w:val="NormalIndent"/>
            </w:pPr>
            <w:r>
              <w:t>Admin NPP</w:t>
            </w:r>
          </w:p>
        </w:tc>
        <w:tc>
          <w:tcPr>
            <w:tcW w:w="3780" w:type="dxa"/>
          </w:tcPr>
          <w:p w14:paraId="26D55C0B" w14:textId="4F0333BB" w:rsidR="00C56B5E" w:rsidRDefault="00C56B5E" w:rsidP="00C76597">
            <w:pPr>
              <w:pStyle w:val="TableBody"/>
            </w:pPr>
            <w:r>
              <w:t>Thay đổi thông tin cơ bản của khách hàng: tên khách hàng, điện thoại, người liên hệ,…</w:t>
            </w:r>
          </w:p>
        </w:tc>
      </w:tr>
      <w:tr w:rsidR="002D0AC3" w14:paraId="5CD5FB7B" w14:textId="77777777" w:rsidTr="006A4FC5">
        <w:tc>
          <w:tcPr>
            <w:tcW w:w="668" w:type="dxa"/>
          </w:tcPr>
          <w:p w14:paraId="5A12879D" w14:textId="447094A0" w:rsidR="002D0AC3" w:rsidRDefault="00C56B5E" w:rsidP="00C76597">
            <w:pPr>
              <w:pStyle w:val="NormalIndent"/>
            </w:pPr>
            <w:r>
              <w:t>3</w:t>
            </w:r>
          </w:p>
        </w:tc>
        <w:tc>
          <w:tcPr>
            <w:tcW w:w="2932" w:type="dxa"/>
          </w:tcPr>
          <w:p w14:paraId="13E977DE" w14:textId="77777777" w:rsidR="002D0AC3" w:rsidRDefault="002D0AC3" w:rsidP="00C76597">
            <w:pPr>
              <w:pStyle w:val="NormalIndent"/>
            </w:pPr>
            <w:r>
              <w:t>Tạo đơn hàng</w:t>
            </w:r>
          </w:p>
        </w:tc>
        <w:tc>
          <w:tcPr>
            <w:tcW w:w="2250" w:type="dxa"/>
          </w:tcPr>
          <w:p w14:paraId="7EA82D5A" w14:textId="756A7E18" w:rsidR="002D0AC3" w:rsidRDefault="00C56B5E" w:rsidP="00C76597">
            <w:pPr>
              <w:pStyle w:val="NormalIndent"/>
            </w:pPr>
            <w:r>
              <w:t>Admin NPP</w:t>
            </w:r>
          </w:p>
        </w:tc>
        <w:tc>
          <w:tcPr>
            <w:tcW w:w="3780" w:type="dxa"/>
          </w:tcPr>
          <w:p w14:paraId="0F55777F" w14:textId="732209A5" w:rsidR="002D0AC3" w:rsidRDefault="002D0AC3" w:rsidP="00C76597">
            <w:pPr>
              <w:pStyle w:val="TableBody"/>
            </w:pPr>
            <w:r>
              <w:t>Tạo đơn hàng, thực hiện theo quy trình bán hàng tại NPP (chức năng bên dưới)</w:t>
            </w:r>
          </w:p>
        </w:tc>
      </w:tr>
    </w:tbl>
    <w:p w14:paraId="43210EC0" w14:textId="1E469E87" w:rsidR="00BE0BD4" w:rsidRDefault="00932F01" w:rsidP="008B1DDA">
      <w:pPr>
        <w:pStyle w:val="Heading4"/>
      </w:pPr>
      <w:r>
        <w:t xml:space="preserve">Chức năng </w:t>
      </w:r>
      <w:r w:rsidR="00BE0BD4">
        <w:t>bán hàng</w:t>
      </w:r>
      <w:r w:rsidR="00553393">
        <w:t xml:space="preserve"> tại NPP</w:t>
      </w:r>
    </w:p>
    <w:p w14:paraId="663FB0B7" w14:textId="77777777" w:rsidR="00BE0BD4" w:rsidRDefault="00BE0BD4" w:rsidP="00BE0BD4">
      <w:pPr>
        <w:pStyle w:val="Heading5"/>
      </w:pPr>
      <w:r>
        <w:t>Diễn giải</w:t>
      </w:r>
    </w:p>
    <w:p w14:paraId="346B5BEF" w14:textId="63CEBC48" w:rsidR="00BE0BD4" w:rsidRDefault="00943976" w:rsidP="00BE0BD4">
      <w:r>
        <w:t>C</w:t>
      </w:r>
      <w:r w:rsidR="00BE0BD4">
        <w:t>ác công việc mà Admin NPP phải thao tác khi thực hiện bán hàng cho khách hàng:</w:t>
      </w:r>
    </w:p>
    <w:p w14:paraId="15B2B88B" w14:textId="77777777" w:rsidR="00BE0BD4" w:rsidRDefault="00BE0BD4" w:rsidP="00BE0BD4">
      <w:pPr>
        <w:pStyle w:val="ListParagraph"/>
        <w:numPr>
          <w:ilvl w:val="0"/>
          <w:numId w:val="7"/>
        </w:numPr>
        <w:ind w:left="1260"/>
      </w:pPr>
      <w:r>
        <w:t>Tạo đơn bán hàng</w:t>
      </w:r>
    </w:p>
    <w:p w14:paraId="065DEFF5" w14:textId="5CCB40D7" w:rsidR="00B2071D" w:rsidRDefault="00B2071D" w:rsidP="00BE0BD4">
      <w:pPr>
        <w:pStyle w:val="ListParagraph"/>
        <w:numPr>
          <w:ilvl w:val="0"/>
          <w:numId w:val="7"/>
        </w:numPr>
        <w:ind w:left="1260"/>
      </w:pPr>
      <w:r>
        <w:t>Tìm kiếm đơn hàng</w:t>
      </w:r>
    </w:p>
    <w:p w14:paraId="045E6260" w14:textId="77777777" w:rsidR="00BE0BD4" w:rsidRDefault="00BE0BD4" w:rsidP="00BE0BD4">
      <w:pPr>
        <w:pStyle w:val="ListParagraph"/>
        <w:numPr>
          <w:ilvl w:val="0"/>
          <w:numId w:val="7"/>
        </w:numPr>
        <w:ind w:left="1260"/>
      </w:pPr>
      <w:r>
        <w:t>Xác nhận đơn bán hàng: Hủy/Duyệt đơn</w:t>
      </w:r>
    </w:p>
    <w:p w14:paraId="33F0A0FE" w14:textId="77777777" w:rsidR="00BE0BD4" w:rsidRPr="008250A0" w:rsidRDefault="00BE0BD4" w:rsidP="00BE0BD4">
      <w:pPr>
        <w:pStyle w:val="ListParagraph"/>
        <w:numPr>
          <w:ilvl w:val="0"/>
          <w:numId w:val="7"/>
        </w:numPr>
        <w:ind w:left="1260"/>
      </w:pPr>
      <w:r>
        <w:t>In phiếu giao hàng</w:t>
      </w:r>
    </w:p>
    <w:p w14:paraId="315CF8E1" w14:textId="77777777" w:rsidR="00BE0BD4" w:rsidRDefault="00BE0BD4" w:rsidP="00BE0BD4">
      <w:pPr>
        <w:pStyle w:val="Heading5"/>
      </w:pPr>
      <w:r>
        <w:lastRenderedPageBreak/>
        <w:t>Quy trình</w:t>
      </w:r>
    </w:p>
    <w:p w14:paraId="56C4A9F3" w14:textId="4A14C165" w:rsidR="00BE0BD4" w:rsidRPr="008250A0" w:rsidRDefault="00BC6377" w:rsidP="002959DC">
      <w:pPr>
        <w:ind w:left="0"/>
        <w:jc w:val="center"/>
      </w:pPr>
      <w:r>
        <w:object w:dxaOrig="11835" w:dyaOrig="10111" w14:anchorId="41D84EC1">
          <v:shape id="_x0000_i1090" type="#_x0000_t75" style="width:457.5pt;height:388.5pt" o:ole="">
            <v:imagedata r:id="rId144" o:title=""/>
          </v:shape>
          <o:OLEObject Type="Embed" ProgID="Visio.Drawing.11" ShapeID="_x0000_i1090" DrawAspect="Content" ObjectID="_1593959081" r:id="rId145"/>
        </w:object>
      </w:r>
    </w:p>
    <w:p w14:paraId="51B8C3CA" w14:textId="520A9E19" w:rsidR="00BE0BD4" w:rsidRDefault="00BE0BD4" w:rsidP="00BE0B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1852"/>
        <w:gridCol w:w="2070"/>
        <w:gridCol w:w="5040"/>
      </w:tblGrid>
      <w:tr w:rsidR="00BE0BD4" w:rsidRPr="002020D6" w14:paraId="601B9878"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83C0788" w14:textId="77777777" w:rsidR="00BE0BD4" w:rsidRPr="002020D6" w:rsidRDefault="00BE0BD4" w:rsidP="00C76597">
            <w:pPr>
              <w:pStyle w:val="NormalIndent"/>
            </w:pPr>
            <w:r w:rsidRPr="002020D6">
              <w:t>TT</w:t>
            </w:r>
          </w:p>
        </w:tc>
        <w:tc>
          <w:tcPr>
            <w:tcW w:w="18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1F9BC80" w14:textId="77777777" w:rsidR="00BE0BD4" w:rsidRPr="002020D6" w:rsidRDefault="00BE0BD4"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4C18160" w14:textId="77777777" w:rsidR="00BE0BD4" w:rsidRPr="002020D6" w:rsidRDefault="00BE0BD4" w:rsidP="00C76597">
            <w:pPr>
              <w:pStyle w:val="NormalIndent"/>
            </w:pPr>
            <w:r w:rsidRPr="002020D6">
              <w:t>Người 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E8CF18D" w14:textId="77777777" w:rsidR="00BE0BD4" w:rsidRPr="002020D6" w:rsidRDefault="00BE0BD4" w:rsidP="00C76597">
            <w:pPr>
              <w:pStyle w:val="NormalIndent"/>
            </w:pPr>
            <w:r>
              <w:t>Mô tả</w:t>
            </w:r>
          </w:p>
        </w:tc>
      </w:tr>
      <w:tr w:rsidR="00BE0BD4" w14:paraId="28267361" w14:textId="77777777" w:rsidTr="006A4FC5">
        <w:tc>
          <w:tcPr>
            <w:tcW w:w="668" w:type="dxa"/>
          </w:tcPr>
          <w:p w14:paraId="1DB5232A" w14:textId="77777777" w:rsidR="00BE0BD4" w:rsidRDefault="00BE0BD4" w:rsidP="00C76597">
            <w:pPr>
              <w:pStyle w:val="NormalIndent"/>
            </w:pPr>
            <w:r>
              <w:t>1</w:t>
            </w:r>
          </w:p>
        </w:tc>
        <w:tc>
          <w:tcPr>
            <w:tcW w:w="1852" w:type="dxa"/>
          </w:tcPr>
          <w:p w14:paraId="4912C77E" w14:textId="77777777" w:rsidR="00BE0BD4" w:rsidRDefault="00BE0BD4" w:rsidP="00C76597">
            <w:pPr>
              <w:pStyle w:val="NormalIndent"/>
            </w:pPr>
            <w:r>
              <w:t>Tạo đơn hàng</w:t>
            </w:r>
          </w:p>
        </w:tc>
        <w:tc>
          <w:tcPr>
            <w:tcW w:w="2070" w:type="dxa"/>
          </w:tcPr>
          <w:p w14:paraId="707C0051" w14:textId="77777777" w:rsidR="00BE0BD4" w:rsidRDefault="00BE0BD4" w:rsidP="00C76597">
            <w:pPr>
              <w:pStyle w:val="NormalIndent"/>
            </w:pPr>
            <w:r>
              <w:t>Admin NPP</w:t>
            </w:r>
          </w:p>
        </w:tc>
        <w:tc>
          <w:tcPr>
            <w:tcW w:w="5040" w:type="dxa"/>
          </w:tcPr>
          <w:p w14:paraId="60251192" w14:textId="646971B6" w:rsidR="00BE0BD4" w:rsidRDefault="00BE0BD4" w:rsidP="0063434D">
            <w:pPr>
              <w:widowControl/>
              <w:autoSpaceDE w:val="0"/>
              <w:autoSpaceDN w:val="0"/>
              <w:adjustRightInd w:val="0"/>
              <w:spacing w:before="0" w:line="288" w:lineRule="auto"/>
              <w:ind w:left="0"/>
            </w:pPr>
            <w:r>
              <w:t>Admin NPP tạo đơn hàng trên Web theo yêu cầu đặt mua từ phía người gửi (KH/NVBH/</w:t>
            </w:r>
            <w:r w:rsidR="00F67891">
              <w:t>GSBH</w:t>
            </w:r>
            <w:r>
              <w:t>)</w:t>
            </w:r>
          </w:p>
          <w:p w14:paraId="55A4CF44" w14:textId="77777777" w:rsidR="00754DEA" w:rsidRDefault="00754DEA" w:rsidP="0063434D">
            <w:pPr>
              <w:pStyle w:val="TableBullet1"/>
              <w:spacing w:after="0"/>
            </w:pPr>
            <w:r>
              <w:t>Có lựa chọn để admin NPP lựa chọn loại đơn hàng:</w:t>
            </w:r>
          </w:p>
          <w:p w14:paraId="2EB04303" w14:textId="1E419F96" w:rsidR="00754DEA" w:rsidRDefault="00754DEA" w:rsidP="00754DEA">
            <w:pPr>
              <w:pStyle w:val="TableBullet2"/>
            </w:pPr>
            <w:r>
              <w:t>Đơn hàng thường</w:t>
            </w:r>
            <w:r w:rsidR="00816579">
              <w:t>: Đơn hàng áp dụng các chính sách bán hàng bình thường.</w:t>
            </w:r>
          </w:p>
          <w:p w14:paraId="432BC618" w14:textId="43C76630" w:rsidR="00754DEA" w:rsidRDefault="00754DEA" w:rsidP="00754DEA">
            <w:pPr>
              <w:pStyle w:val="TableBullet2"/>
            </w:pPr>
            <w:r>
              <w:t>Đơn hàng hội nghị</w:t>
            </w:r>
            <w:r w:rsidR="00816579">
              <w:t xml:space="preserve">: Đơn hàng </w:t>
            </w:r>
            <w:r w:rsidR="004B257C">
              <w:t>tham gia các chương trình khuyến mãi hội nghị.</w:t>
            </w:r>
          </w:p>
          <w:p w14:paraId="2B9F4816" w14:textId="1ACBF01D" w:rsidR="00754DEA" w:rsidRDefault="00754DEA" w:rsidP="00754DEA">
            <w:pPr>
              <w:pStyle w:val="TableBullet2"/>
            </w:pPr>
            <w:r>
              <w:t>Đơn hàng đặc biệt:</w:t>
            </w:r>
            <w:r w:rsidR="004B257C">
              <w:t xml:space="preserve"> Đơn hàng </w:t>
            </w:r>
            <w:r w:rsidR="00B52816">
              <w:t xml:space="preserve">áp dụng cho những </w:t>
            </w:r>
            <w:r w:rsidR="004634C5">
              <w:t>khách hàng đặc biệt.</w:t>
            </w:r>
          </w:p>
          <w:p w14:paraId="183D8BF7" w14:textId="77777777" w:rsidR="00BE0BD4" w:rsidRDefault="00BE0BD4" w:rsidP="0063434D">
            <w:pPr>
              <w:pStyle w:val="TableBullet1"/>
              <w:spacing w:after="0"/>
            </w:pPr>
            <w:r>
              <w:t>Cho phép bỏ chọn một số chương trình khuyến mãi tự động áp dụng cho đơn hàng. Cho phép admin NPP áp khuyến mãi đặc biệt cho đơn hàng (đơn hàng khuyến mãi gì là do admin NPP tự chọn)</w:t>
            </w:r>
          </w:p>
          <w:p w14:paraId="0174C1F9" w14:textId="6A965572" w:rsidR="00B16895" w:rsidRDefault="00B16895" w:rsidP="0063434D">
            <w:pPr>
              <w:pStyle w:val="TableBullet1"/>
              <w:spacing w:after="0"/>
            </w:pPr>
            <w:r>
              <w:t>Nếu là đơn hàng thường</w:t>
            </w:r>
            <w:r w:rsidR="008D687A">
              <w:t>/ đơn hàng hội nghị</w:t>
            </w:r>
            <w:r>
              <w:t xml:space="preserve"> </w:t>
            </w:r>
            <w:r w:rsidRPr="00B16895">
              <w:sym w:font="Wingdings" w:char="F0E0"/>
            </w:r>
            <w:r>
              <w:t xml:space="preserve"> Chuyển qua bước 2.</w:t>
            </w:r>
          </w:p>
          <w:p w14:paraId="091FE87B" w14:textId="32437881" w:rsidR="00B16895" w:rsidRPr="00AD0CC6" w:rsidRDefault="00B16895" w:rsidP="00540D4F">
            <w:pPr>
              <w:pStyle w:val="TableBullet1"/>
              <w:spacing w:after="0"/>
            </w:pPr>
            <w:r>
              <w:lastRenderedPageBreak/>
              <w:t xml:space="preserve">Nếu là đơn hàng đặc biệt </w:t>
            </w:r>
            <w:r w:rsidRPr="00B16895">
              <w:sym w:font="Wingdings" w:char="F0E0"/>
            </w:r>
            <w:r>
              <w:t xml:space="preserve"> Chuyển qua bước 5.</w:t>
            </w:r>
          </w:p>
        </w:tc>
      </w:tr>
      <w:tr w:rsidR="00BE0BD4" w14:paraId="2206C12C" w14:textId="77777777" w:rsidTr="006A4FC5">
        <w:tc>
          <w:tcPr>
            <w:tcW w:w="668" w:type="dxa"/>
          </w:tcPr>
          <w:p w14:paraId="662508A8" w14:textId="189D3841" w:rsidR="00BE0BD4" w:rsidRDefault="00BE0BD4" w:rsidP="00C76597">
            <w:pPr>
              <w:pStyle w:val="NormalIndent"/>
            </w:pPr>
            <w:r>
              <w:lastRenderedPageBreak/>
              <w:t>2</w:t>
            </w:r>
          </w:p>
        </w:tc>
        <w:tc>
          <w:tcPr>
            <w:tcW w:w="1852" w:type="dxa"/>
          </w:tcPr>
          <w:p w14:paraId="3D4EF38F" w14:textId="6FC10634" w:rsidR="00BE0BD4" w:rsidRDefault="00A503F6" w:rsidP="00C76597">
            <w:pPr>
              <w:pStyle w:val="NormalIndent"/>
            </w:pPr>
            <w:r>
              <w:t>Tìm kiếm đơn hàng</w:t>
            </w:r>
          </w:p>
        </w:tc>
        <w:tc>
          <w:tcPr>
            <w:tcW w:w="2070" w:type="dxa"/>
          </w:tcPr>
          <w:p w14:paraId="18E27E75" w14:textId="1E24D20F" w:rsidR="00BE0BD4" w:rsidRDefault="00A503F6" w:rsidP="00C76597">
            <w:pPr>
              <w:pStyle w:val="NormalIndent"/>
            </w:pPr>
            <w:r>
              <w:t>Admin NPP</w:t>
            </w:r>
          </w:p>
        </w:tc>
        <w:tc>
          <w:tcPr>
            <w:tcW w:w="5040" w:type="dxa"/>
          </w:tcPr>
          <w:p w14:paraId="04829077" w14:textId="52E19C1E" w:rsidR="00BE0BD4" w:rsidRDefault="00304B1B" w:rsidP="0063434D">
            <w:pPr>
              <w:widowControl/>
              <w:autoSpaceDE w:val="0"/>
              <w:autoSpaceDN w:val="0"/>
              <w:adjustRightInd w:val="0"/>
              <w:spacing w:before="0" w:line="288" w:lineRule="auto"/>
              <w:ind w:left="0"/>
            </w:pPr>
            <w:r>
              <w:t>Admin NPP tìm kiếm các đơn hàng thường</w:t>
            </w:r>
            <w:r w:rsidR="00CA03FB">
              <w:t xml:space="preserve"> để duyệt</w:t>
            </w:r>
            <w:r>
              <w:t>. Các tiêu chí tìm kiếm gồm:</w:t>
            </w:r>
          </w:p>
          <w:p w14:paraId="01A007D8" w14:textId="77777777" w:rsidR="00304B1B" w:rsidRDefault="002B7FF7" w:rsidP="0063434D">
            <w:pPr>
              <w:pStyle w:val="TableBullet1"/>
              <w:spacing w:after="0"/>
            </w:pPr>
            <w:r>
              <w:t>Mã khách hàng</w:t>
            </w:r>
          </w:p>
          <w:p w14:paraId="510BF465" w14:textId="77777777" w:rsidR="002B7FF7" w:rsidRDefault="002B7FF7" w:rsidP="0063434D">
            <w:pPr>
              <w:pStyle w:val="TableBullet1"/>
              <w:spacing w:after="0"/>
            </w:pPr>
            <w:r>
              <w:t>Tên khách hàng</w:t>
            </w:r>
          </w:p>
          <w:p w14:paraId="2BA98958" w14:textId="189C0057" w:rsidR="002B7FF7" w:rsidRDefault="002B7FF7" w:rsidP="0063434D">
            <w:pPr>
              <w:pStyle w:val="TableBullet1"/>
              <w:spacing w:after="0"/>
            </w:pPr>
            <w:r>
              <w:t>NVBH</w:t>
            </w:r>
          </w:p>
        </w:tc>
      </w:tr>
      <w:tr w:rsidR="00686EEC" w14:paraId="6B7A0C83" w14:textId="77777777" w:rsidTr="006A4FC5">
        <w:tc>
          <w:tcPr>
            <w:tcW w:w="668" w:type="dxa"/>
          </w:tcPr>
          <w:p w14:paraId="39430EE2" w14:textId="1C545112" w:rsidR="00686EEC" w:rsidRDefault="00086BD3" w:rsidP="00C76597">
            <w:pPr>
              <w:pStyle w:val="NormalIndent"/>
            </w:pPr>
            <w:r>
              <w:t>3</w:t>
            </w:r>
          </w:p>
        </w:tc>
        <w:tc>
          <w:tcPr>
            <w:tcW w:w="1852" w:type="dxa"/>
          </w:tcPr>
          <w:p w14:paraId="5C9EC34D" w14:textId="1A8E2E06" w:rsidR="00686EEC" w:rsidRDefault="00686EEC" w:rsidP="00C76597">
            <w:pPr>
              <w:pStyle w:val="NormalIndent"/>
            </w:pPr>
            <w:r>
              <w:t>Duyệt đơn hàng</w:t>
            </w:r>
          </w:p>
        </w:tc>
        <w:tc>
          <w:tcPr>
            <w:tcW w:w="2070" w:type="dxa"/>
          </w:tcPr>
          <w:p w14:paraId="51B73A96" w14:textId="5B884D08" w:rsidR="00686EEC" w:rsidRDefault="00686EEC" w:rsidP="00C76597">
            <w:pPr>
              <w:pStyle w:val="NormalIndent"/>
            </w:pPr>
            <w:r>
              <w:t>Admin NPP</w:t>
            </w:r>
          </w:p>
        </w:tc>
        <w:tc>
          <w:tcPr>
            <w:tcW w:w="5040" w:type="dxa"/>
          </w:tcPr>
          <w:p w14:paraId="1700163B" w14:textId="6FEDDFE5" w:rsidR="00686EEC" w:rsidRDefault="00686EEC" w:rsidP="0063434D">
            <w:pPr>
              <w:widowControl/>
              <w:autoSpaceDE w:val="0"/>
              <w:autoSpaceDN w:val="0"/>
              <w:adjustRightInd w:val="0"/>
              <w:spacing w:before="0" w:line="288" w:lineRule="auto"/>
              <w:ind w:left="0"/>
            </w:pPr>
            <w:r>
              <w:t>Admin NPP có thể Duyệt/Hủy đơn hàng</w:t>
            </w:r>
            <w:r w:rsidR="001979F6">
              <w:t>:</w:t>
            </w:r>
            <w:r>
              <w:t xml:space="preserve"> </w:t>
            </w:r>
          </w:p>
          <w:p w14:paraId="23CB6299" w14:textId="6660B545" w:rsidR="00686EEC" w:rsidRDefault="001979F6" w:rsidP="0063434D">
            <w:pPr>
              <w:pStyle w:val="ListParagraph"/>
              <w:numPr>
                <w:ilvl w:val="0"/>
                <w:numId w:val="7"/>
              </w:numPr>
              <w:autoSpaceDE w:val="0"/>
              <w:autoSpaceDN w:val="0"/>
              <w:adjustRightInd w:val="0"/>
              <w:spacing w:after="0" w:line="288" w:lineRule="auto"/>
            </w:pPr>
            <w:r>
              <w:t>D</w:t>
            </w:r>
            <w:r w:rsidR="00686EEC">
              <w:t xml:space="preserve">uyệt đơn hàng: </w:t>
            </w:r>
            <w:r>
              <w:t>Hệ thống</w:t>
            </w:r>
            <w:r w:rsidR="00086BD3">
              <w:t xml:space="preserve"> DMS</w:t>
            </w:r>
            <w:r>
              <w:t xml:space="preserve"> cập nhật tăng doanh số, giảm kho.</w:t>
            </w:r>
            <w:r w:rsidR="00086BD3">
              <w:t xml:space="preserve"> </w:t>
            </w:r>
            <w:r>
              <w:t>Chuyển qua bước 4</w:t>
            </w:r>
            <w:r w:rsidR="00086BD3">
              <w:t>.</w:t>
            </w:r>
          </w:p>
          <w:p w14:paraId="7D4F6F9E" w14:textId="41F2A80A" w:rsidR="00086BD3" w:rsidRDefault="00086BD3" w:rsidP="0063434D">
            <w:pPr>
              <w:pStyle w:val="ListParagraph"/>
              <w:numPr>
                <w:ilvl w:val="0"/>
                <w:numId w:val="7"/>
              </w:numPr>
              <w:autoSpaceDE w:val="0"/>
              <w:autoSpaceDN w:val="0"/>
              <w:adjustRightInd w:val="0"/>
              <w:spacing w:after="0" w:line="288" w:lineRule="auto"/>
            </w:pPr>
            <w:r>
              <w:t>Hủy: Hệ thống DMS cập nhật trạng thái hủy đơn hàng.</w:t>
            </w:r>
          </w:p>
        </w:tc>
      </w:tr>
      <w:tr w:rsidR="000F5339" w14:paraId="42ED1350" w14:textId="77777777" w:rsidTr="006A4FC5">
        <w:tc>
          <w:tcPr>
            <w:tcW w:w="668" w:type="dxa"/>
          </w:tcPr>
          <w:p w14:paraId="1D1BDA15" w14:textId="2FE3AD90" w:rsidR="000F5339" w:rsidRDefault="000F5339" w:rsidP="00C76597">
            <w:pPr>
              <w:pStyle w:val="NormalIndent"/>
            </w:pPr>
            <w:r>
              <w:t>4</w:t>
            </w:r>
          </w:p>
        </w:tc>
        <w:tc>
          <w:tcPr>
            <w:tcW w:w="1852" w:type="dxa"/>
          </w:tcPr>
          <w:p w14:paraId="508A25C7" w14:textId="10CD186F" w:rsidR="000F5339" w:rsidRDefault="000F5339" w:rsidP="00C76597">
            <w:pPr>
              <w:pStyle w:val="NormalIndent"/>
            </w:pPr>
            <w:r>
              <w:t>In phiếu giao hàng</w:t>
            </w:r>
          </w:p>
        </w:tc>
        <w:tc>
          <w:tcPr>
            <w:tcW w:w="2070" w:type="dxa"/>
          </w:tcPr>
          <w:p w14:paraId="5ED82E70" w14:textId="272F221B" w:rsidR="000F5339" w:rsidRDefault="000F5339" w:rsidP="00C76597">
            <w:pPr>
              <w:pStyle w:val="NormalIndent"/>
            </w:pPr>
            <w:r>
              <w:t>Admin NPP</w:t>
            </w:r>
          </w:p>
        </w:tc>
        <w:tc>
          <w:tcPr>
            <w:tcW w:w="5040" w:type="dxa"/>
          </w:tcPr>
          <w:p w14:paraId="267A7527" w14:textId="4726A062" w:rsidR="000F5339" w:rsidRDefault="000F5339" w:rsidP="00C76597">
            <w:pPr>
              <w:pStyle w:val="NormalIndent"/>
            </w:pPr>
            <w:r>
              <w:t>Admin NPP in phiếu giao hàng để giao cho khách hàng.</w:t>
            </w:r>
          </w:p>
        </w:tc>
      </w:tr>
      <w:tr w:rsidR="00BE0BD4" w14:paraId="68357953" w14:textId="77777777" w:rsidTr="006A4FC5">
        <w:tc>
          <w:tcPr>
            <w:tcW w:w="668" w:type="dxa"/>
          </w:tcPr>
          <w:p w14:paraId="782D8468" w14:textId="551CC395" w:rsidR="00BE0BD4" w:rsidRDefault="000F5339" w:rsidP="00C76597">
            <w:pPr>
              <w:pStyle w:val="NormalIndent"/>
            </w:pPr>
            <w:r>
              <w:t>5</w:t>
            </w:r>
          </w:p>
        </w:tc>
        <w:tc>
          <w:tcPr>
            <w:tcW w:w="1852" w:type="dxa"/>
          </w:tcPr>
          <w:p w14:paraId="18223169" w14:textId="33EF50E1" w:rsidR="00BE0BD4" w:rsidRDefault="00324F35" w:rsidP="00C76597">
            <w:pPr>
              <w:pStyle w:val="NormalIndent"/>
            </w:pPr>
            <w:r>
              <w:t>RSM duyệt đơn hàng có khuyến mãi đặc biệt</w:t>
            </w:r>
          </w:p>
        </w:tc>
        <w:tc>
          <w:tcPr>
            <w:tcW w:w="2070" w:type="dxa"/>
          </w:tcPr>
          <w:p w14:paraId="72CE478F" w14:textId="4116C4FF" w:rsidR="00BE0BD4" w:rsidRDefault="00324F35" w:rsidP="00C76597">
            <w:pPr>
              <w:pStyle w:val="NormalIndent"/>
            </w:pPr>
            <w:r>
              <w:t>RSM</w:t>
            </w:r>
          </w:p>
        </w:tc>
        <w:tc>
          <w:tcPr>
            <w:tcW w:w="5040" w:type="dxa"/>
          </w:tcPr>
          <w:p w14:paraId="00236063" w14:textId="6385E047" w:rsidR="00BE0BD4" w:rsidRDefault="00324F35" w:rsidP="0063434D">
            <w:pPr>
              <w:autoSpaceDE w:val="0"/>
              <w:autoSpaceDN w:val="0"/>
              <w:adjustRightInd w:val="0"/>
              <w:spacing w:before="0" w:line="288" w:lineRule="auto"/>
              <w:ind w:left="0"/>
            </w:pPr>
            <w:r>
              <w:t>Tham khảo quy trình nghiệp vụ RSM duyệt các đơn hàng có khuyến mãi đặc biệt.</w:t>
            </w:r>
          </w:p>
        </w:tc>
      </w:tr>
      <w:tr w:rsidR="00324F35" w14:paraId="00F3473A" w14:textId="77777777" w:rsidTr="006A4FC5">
        <w:tc>
          <w:tcPr>
            <w:tcW w:w="668" w:type="dxa"/>
          </w:tcPr>
          <w:p w14:paraId="089F37D5" w14:textId="10001C11" w:rsidR="00324F35" w:rsidRDefault="00324F35" w:rsidP="00C76597">
            <w:pPr>
              <w:pStyle w:val="NormalIndent"/>
            </w:pPr>
            <w:r>
              <w:t>6</w:t>
            </w:r>
          </w:p>
        </w:tc>
        <w:tc>
          <w:tcPr>
            <w:tcW w:w="1852" w:type="dxa"/>
          </w:tcPr>
          <w:p w14:paraId="5F2D8ED7" w14:textId="130F235C" w:rsidR="00324F35" w:rsidRDefault="008C5D71" w:rsidP="00C76597">
            <w:pPr>
              <w:pStyle w:val="NormalIndent"/>
            </w:pPr>
            <w:r>
              <w:t>NVBH tạo đơn hàng thường trên máy tính bảng</w:t>
            </w:r>
          </w:p>
        </w:tc>
        <w:tc>
          <w:tcPr>
            <w:tcW w:w="2070" w:type="dxa"/>
          </w:tcPr>
          <w:p w14:paraId="71CDAB3D" w14:textId="46CC3219" w:rsidR="00324F35" w:rsidRDefault="008C5D71" w:rsidP="00C76597">
            <w:pPr>
              <w:pStyle w:val="NormalIndent"/>
            </w:pPr>
            <w:r>
              <w:t>NVBH</w:t>
            </w:r>
          </w:p>
        </w:tc>
        <w:tc>
          <w:tcPr>
            <w:tcW w:w="5040" w:type="dxa"/>
          </w:tcPr>
          <w:p w14:paraId="7A2F3AE4" w14:textId="22AAD355" w:rsidR="00324F35" w:rsidRDefault="008C5D71" w:rsidP="0063434D">
            <w:pPr>
              <w:autoSpaceDE w:val="0"/>
              <w:autoSpaceDN w:val="0"/>
              <w:adjustRightInd w:val="0"/>
              <w:spacing w:before="0" w:line="288" w:lineRule="auto"/>
              <w:ind w:left="0"/>
            </w:pPr>
            <w:r>
              <w:t>Thảo khảo quy trình nghiệp vụ NVBH bán hàng trên máy tính bảng.</w:t>
            </w:r>
          </w:p>
        </w:tc>
      </w:tr>
    </w:tbl>
    <w:p w14:paraId="1CF841AA" w14:textId="77777777" w:rsidR="00BE0BD4" w:rsidRDefault="00BE0BD4" w:rsidP="00BE0BD4">
      <w:pPr>
        <w:pStyle w:val="Heading5"/>
      </w:pPr>
      <w:r>
        <w:t>Ghi chú</w:t>
      </w:r>
    </w:p>
    <w:p w14:paraId="7AFBDED6" w14:textId="515655E8" w:rsidR="00BE0BD4" w:rsidRDefault="00D845BC" w:rsidP="00BE0BD4">
      <w:pPr>
        <w:pStyle w:val="ListParagraph"/>
        <w:numPr>
          <w:ilvl w:val="0"/>
          <w:numId w:val="7"/>
        </w:numPr>
      </w:pPr>
      <w:r>
        <w:t>Quy định tính doanh số cho nhân viên dựa trên đơn hàng</w:t>
      </w:r>
      <w:r w:rsidR="00BE0BD4">
        <w:t>:</w:t>
      </w:r>
    </w:p>
    <w:p w14:paraId="4433AC96" w14:textId="3C004F30" w:rsidR="003B39F9" w:rsidRDefault="003B39F9" w:rsidP="00BE0BD4">
      <w:pPr>
        <w:pStyle w:val="ListParagraph"/>
        <w:numPr>
          <w:ilvl w:val="1"/>
          <w:numId w:val="7"/>
        </w:numPr>
        <w:tabs>
          <w:tab w:val="clear" w:pos="786"/>
        </w:tabs>
        <w:ind w:left="810"/>
      </w:pPr>
      <w:r>
        <w:t>Nếu là khách hàng thường:</w:t>
      </w:r>
    </w:p>
    <w:p w14:paraId="2BA0ADE8" w14:textId="0C29E80C" w:rsidR="00BE0BD4" w:rsidRDefault="003C791D" w:rsidP="003B39F9">
      <w:pPr>
        <w:pStyle w:val="ListParagraph"/>
        <w:numPr>
          <w:ilvl w:val="2"/>
          <w:numId w:val="7"/>
        </w:numPr>
      </w:pPr>
      <w:r>
        <w:t>Nếu khách hàng</w:t>
      </w:r>
      <w:r w:rsidR="00D40CD5">
        <w:t xml:space="preserve"> có nhân viên chăm sóc:</w:t>
      </w:r>
      <w:r w:rsidR="00311840">
        <w:t xml:space="preserve"> </w:t>
      </w:r>
      <w:r w:rsidR="00D40CD5">
        <w:t>Ghi nhận doanh số cho nhân viên</w:t>
      </w:r>
      <w:r>
        <w:t>.</w:t>
      </w:r>
    </w:p>
    <w:p w14:paraId="68D0520B" w14:textId="5F1ED71E" w:rsidR="00BE0BD4" w:rsidRDefault="00BE0BD4" w:rsidP="003B39F9">
      <w:pPr>
        <w:pStyle w:val="ListParagraph"/>
        <w:numPr>
          <w:ilvl w:val="2"/>
          <w:numId w:val="7"/>
        </w:numPr>
      </w:pPr>
      <w:r>
        <w:t xml:space="preserve">Nếu </w:t>
      </w:r>
      <w:r w:rsidR="003C791D">
        <w:t xml:space="preserve">là khách </w:t>
      </w:r>
      <w:r w:rsidR="00D40CD5">
        <w:t xml:space="preserve">hàng chưa có nhân viên chăm sóc: Ghi nhận </w:t>
      </w:r>
      <w:r w:rsidR="004D48E2">
        <w:t xml:space="preserve">doanh số cho </w:t>
      </w:r>
      <w:r w:rsidR="00CB08DC">
        <w:t>GSBH</w:t>
      </w:r>
      <w:r w:rsidR="004D48E2">
        <w:t>.</w:t>
      </w:r>
    </w:p>
    <w:p w14:paraId="72EAADF0" w14:textId="6C930B5E" w:rsidR="003B39F9" w:rsidRDefault="003B39F9" w:rsidP="003B39F9">
      <w:pPr>
        <w:pStyle w:val="ListParagraph"/>
        <w:numPr>
          <w:ilvl w:val="1"/>
          <w:numId w:val="7"/>
        </w:numPr>
      </w:pPr>
      <w:r>
        <w:t>Nếu là khách hàng vãng lai</w:t>
      </w:r>
      <w:r w:rsidR="00CB08DC">
        <w:t xml:space="preserve"> (đối tượng khách hàng “Lẻ Nhỏ”)</w:t>
      </w:r>
      <w:r>
        <w:t xml:space="preserve">: Ghi nhận doanh số theo lựa chọn của Admin NPP </w:t>
      </w:r>
      <w:r w:rsidR="006D388D">
        <w:t xml:space="preserve">khi tạo đơn hàng, gồm: </w:t>
      </w:r>
      <w:r w:rsidR="00DB428C">
        <w:t>NVBH,</w:t>
      </w:r>
      <w:r w:rsidR="00F67891">
        <w:t>GSBH</w:t>
      </w:r>
      <w:r w:rsidR="00DE6A56">
        <w:t>.</w:t>
      </w:r>
    </w:p>
    <w:p w14:paraId="4B84DF01" w14:textId="346E9864" w:rsidR="00BE0BD4" w:rsidRPr="002C4BD2" w:rsidRDefault="00A85E69" w:rsidP="00BE0BD4">
      <w:pPr>
        <w:pStyle w:val="ListParagraph"/>
        <w:numPr>
          <w:ilvl w:val="0"/>
          <w:numId w:val="7"/>
        </w:numPr>
      </w:pPr>
      <w:r w:rsidRPr="002C4BD2">
        <w:t>.</w:t>
      </w:r>
    </w:p>
    <w:p w14:paraId="436BF6EA" w14:textId="66FA1E9E" w:rsidR="00BE0BD4" w:rsidRPr="002C4BD2" w:rsidRDefault="00BE0BD4" w:rsidP="00BE0BD4">
      <w:pPr>
        <w:pStyle w:val="ListParagraph"/>
        <w:numPr>
          <w:ilvl w:val="0"/>
          <w:numId w:val="7"/>
        </w:numPr>
      </w:pPr>
      <w:r w:rsidRPr="002C4BD2">
        <w:t xml:space="preserve">Khi duyệt đơn hàng, doanh số và tồn kho sẽ được ghi nhận </w:t>
      </w:r>
      <w:r w:rsidR="00F15DAB" w:rsidRPr="002C4BD2">
        <w:t xml:space="preserve">theo </w:t>
      </w:r>
      <w:r w:rsidR="002C4BD2">
        <w:t>ngày duyệt đơn hàng</w:t>
      </w:r>
      <w:r w:rsidR="0001341E">
        <w:t xml:space="preserve"> - ngày làm việc (ngày đang mở sổ) (</w:t>
      </w:r>
      <w:r w:rsidR="00CA583D">
        <w:t xml:space="preserve">có thể </w:t>
      </w:r>
      <w:r w:rsidR="0001341E">
        <w:t>không phải ngày hiện tại)</w:t>
      </w:r>
      <w:r w:rsidR="00F15DAB" w:rsidRPr="002C4BD2">
        <w:t>.</w:t>
      </w:r>
    </w:p>
    <w:p w14:paraId="1FEC48C6" w14:textId="3B85B889" w:rsidR="00BE0BD4" w:rsidRDefault="00BE0BD4" w:rsidP="00BE0BD4">
      <w:pPr>
        <w:pStyle w:val="ListParagraph"/>
        <w:numPr>
          <w:ilvl w:val="0"/>
          <w:numId w:val="7"/>
        </w:numPr>
      </w:pPr>
      <w:r w:rsidRPr="002C4BD2">
        <w:t xml:space="preserve">Đối với đơn hàng của khách hàng mới chưa có mã chính thức, admin NPP muốn duyệt đơn thì bắt buộc khách hàng phải được </w:t>
      </w:r>
      <w:r w:rsidR="00A24B39">
        <w:t xml:space="preserve">GSBH </w:t>
      </w:r>
      <w:r w:rsidRPr="002C4BD2">
        <w:t>duyệt để cấp mã khách hàng</w:t>
      </w:r>
      <w:r w:rsidR="00B56250" w:rsidRPr="002C4BD2">
        <w:t>.</w:t>
      </w:r>
    </w:p>
    <w:p w14:paraId="7DE87736" w14:textId="7780B7BF" w:rsidR="009058CF" w:rsidRPr="002C4BD2" w:rsidRDefault="009058CF" w:rsidP="00BE0BD4">
      <w:pPr>
        <w:pStyle w:val="ListParagraph"/>
        <w:numPr>
          <w:ilvl w:val="0"/>
          <w:numId w:val="7"/>
        </w:numPr>
      </w:pPr>
      <w:r w:rsidRPr="009058CF">
        <w:t>Tạo mới khách hàng, mặc định đối tượng KH là “Lẻ Nhỏ”</w:t>
      </w:r>
      <w:r>
        <w:t>.</w:t>
      </w:r>
    </w:p>
    <w:p w14:paraId="727D23A7" w14:textId="77777777" w:rsidR="00E41098" w:rsidRDefault="00E41098">
      <w:pPr>
        <w:widowControl/>
        <w:spacing w:before="0" w:line="240" w:lineRule="auto"/>
        <w:ind w:left="0"/>
      </w:pPr>
      <w:r>
        <w:br w:type="page"/>
      </w:r>
    </w:p>
    <w:p w14:paraId="0DECC716" w14:textId="67D85D38" w:rsidR="00BE0BD4" w:rsidRDefault="00BF56E1" w:rsidP="008B1DDA">
      <w:pPr>
        <w:pStyle w:val="Heading4"/>
      </w:pPr>
      <w:r>
        <w:lastRenderedPageBreak/>
        <w:t>Chức năng nhập đơn trả hàng của khách hàng</w:t>
      </w:r>
    </w:p>
    <w:p w14:paraId="4F9E46A5" w14:textId="77777777" w:rsidR="00BE0BD4" w:rsidRDefault="00BE0BD4" w:rsidP="00BE0BD4">
      <w:pPr>
        <w:pStyle w:val="Heading5"/>
      </w:pPr>
      <w:r>
        <w:t>Diễn giải</w:t>
      </w:r>
    </w:p>
    <w:p w14:paraId="6A694668" w14:textId="730D1D20" w:rsidR="004D68FC" w:rsidRDefault="004D68FC" w:rsidP="00070ED6">
      <w:pPr>
        <w:ind w:left="0" w:firstLine="360"/>
      </w:pPr>
      <w:r>
        <w:t>Admin NPP nhập đơn trả của khách hàng vào hệ thống. Đơn trả bao gồm:</w:t>
      </w:r>
    </w:p>
    <w:p w14:paraId="33100138" w14:textId="1CCC39BA" w:rsidR="004D68FC" w:rsidRDefault="004D68FC" w:rsidP="00CA583D">
      <w:pPr>
        <w:pStyle w:val="Bullet1"/>
      </w:pPr>
      <w:r>
        <w:t>Trả nguyên đơn</w:t>
      </w:r>
      <w:r w:rsidR="00EC0184">
        <w:t xml:space="preserve"> theo đơn bán</w:t>
      </w:r>
      <w:r w:rsidR="007A49B1">
        <w:t>: trừ doanh số</w:t>
      </w:r>
      <w:r w:rsidR="00EC0184">
        <w:t>.</w:t>
      </w:r>
    </w:p>
    <w:p w14:paraId="1ABF2D99" w14:textId="42B90064" w:rsidR="00A06BF9" w:rsidRDefault="004D68FC" w:rsidP="00CA583D">
      <w:pPr>
        <w:pStyle w:val="Bullet1"/>
      </w:pPr>
      <w:r>
        <w:t xml:space="preserve">Thu hồi hàng </w:t>
      </w:r>
      <w:r w:rsidR="00A06BF9">
        <w:t>thị trường:</w:t>
      </w:r>
      <w:r w:rsidR="00A06BF9" w:rsidRPr="00A06BF9">
        <w:t xml:space="preserve"> </w:t>
      </w:r>
      <w:r w:rsidR="007119A8">
        <w:t>t</w:t>
      </w:r>
      <w:r w:rsidR="00CE3533">
        <w:t>rừ doanh số</w:t>
      </w:r>
    </w:p>
    <w:p w14:paraId="59FF8616" w14:textId="77777777" w:rsidR="00BE0BD4" w:rsidRDefault="00BE0BD4" w:rsidP="00BE0BD4">
      <w:pPr>
        <w:pStyle w:val="Heading5"/>
      </w:pPr>
      <w:r>
        <w:t>Quy trình</w:t>
      </w:r>
    </w:p>
    <w:p w14:paraId="3AC7DE52" w14:textId="4FE89C86" w:rsidR="00BE0BD4" w:rsidRPr="006D1998" w:rsidRDefault="00A77889" w:rsidP="004D68FC">
      <w:pPr>
        <w:jc w:val="center"/>
      </w:pPr>
      <w:r>
        <w:object w:dxaOrig="5744" w:dyaOrig="8512" w14:anchorId="44DBBC3B">
          <v:shape id="_x0000_i1091" type="#_x0000_t75" style="width:286.5pt;height:425.25pt" o:ole="">
            <v:imagedata r:id="rId146" o:title=""/>
          </v:shape>
          <o:OLEObject Type="Embed" ProgID="Visio.Drawing.11" ShapeID="_x0000_i1091" DrawAspect="Content" ObjectID="_1593959082" r:id="rId147"/>
        </w:object>
      </w:r>
    </w:p>
    <w:p w14:paraId="20A8D1F3" w14:textId="0F509613" w:rsidR="00BE0BD4" w:rsidRDefault="00A77889" w:rsidP="00BE0B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089"/>
        <w:gridCol w:w="1980"/>
        <w:gridCol w:w="3893"/>
      </w:tblGrid>
      <w:tr w:rsidR="00BE0BD4" w:rsidRPr="002020D6" w14:paraId="5E78BD8A"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8B08CF" w14:textId="77777777" w:rsidR="00BE0BD4" w:rsidRPr="002020D6" w:rsidRDefault="00BE0BD4"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BDDA325" w14:textId="77777777" w:rsidR="00BE0BD4" w:rsidRPr="002020D6" w:rsidRDefault="00BE0BD4"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C8BA42" w14:textId="77777777" w:rsidR="00BE0BD4" w:rsidRPr="002020D6" w:rsidRDefault="00BE0BD4" w:rsidP="00C76597">
            <w:pPr>
              <w:pStyle w:val="NormalIndent"/>
            </w:pPr>
            <w:r w:rsidRPr="002020D6">
              <w:t>Người thực hiện</w:t>
            </w:r>
          </w:p>
        </w:tc>
        <w:tc>
          <w:tcPr>
            <w:tcW w:w="38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F9E142D" w14:textId="77777777" w:rsidR="00BE0BD4" w:rsidRPr="002020D6" w:rsidRDefault="00BE0BD4" w:rsidP="00C76597">
            <w:pPr>
              <w:pStyle w:val="NormalIndent"/>
            </w:pPr>
            <w:r>
              <w:t>Mô tả</w:t>
            </w:r>
          </w:p>
        </w:tc>
      </w:tr>
      <w:tr w:rsidR="00BE0BD4" w14:paraId="32E620F5" w14:textId="77777777" w:rsidTr="006A4FC5">
        <w:tc>
          <w:tcPr>
            <w:tcW w:w="668" w:type="dxa"/>
          </w:tcPr>
          <w:p w14:paraId="590C4F81" w14:textId="77777777" w:rsidR="00BE0BD4" w:rsidRDefault="00BE0BD4" w:rsidP="00C76597">
            <w:pPr>
              <w:pStyle w:val="NormalIndent"/>
            </w:pPr>
            <w:r>
              <w:t>1</w:t>
            </w:r>
          </w:p>
        </w:tc>
        <w:tc>
          <w:tcPr>
            <w:tcW w:w="3089" w:type="dxa"/>
          </w:tcPr>
          <w:p w14:paraId="5A049809" w14:textId="3E639608" w:rsidR="00BE0BD4" w:rsidRPr="00EC0184" w:rsidRDefault="00BE0BD4" w:rsidP="00A77889">
            <w:pPr>
              <w:widowControl/>
              <w:autoSpaceDE w:val="0"/>
              <w:autoSpaceDN w:val="0"/>
              <w:adjustRightInd w:val="0"/>
              <w:spacing w:before="0" w:line="288" w:lineRule="auto"/>
              <w:ind w:left="0"/>
              <w:rPr>
                <w:snapToGrid/>
                <w:color w:val="000000"/>
                <w:szCs w:val="24"/>
              </w:rPr>
            </w:pPr>
            <w:r>
              <w:rPr>
                <w:snapToGrid/>
                <w:color w:val="000000"/>
                <w:szCs w:val="24"/>
              </w:rPr>
              <w:t>Xác định hình thức trả hàng từ khách hàng</w:t>
            </w:r>
            <w:r>
              <w:t xml:space="preserve"> </w:t>
            </w:r>
          </w:p>
        </w:tc>
        <w:tc>
          <w:tcPr>
            <w:tcW w:w="1980" w:type="dxa"/>
          </w:tcPr>
          <w:p w14:paraId="7D4973F2" w14:textId="77777777" w:rsidR="00BE0BD4" w:rsidRDefault="00BE0BD4" w:rsidP="00C76597">
            <w:pPr>
              <w:pStyle w:val="NormalIndent"/>
            </w:pPr>
            <w:r>
              <w:t>Admin NPP</w:t>
            </w:r>
          </w:p>
        </w:tc>
        <w:tc>
          <w:tcPr>
            <w:tcW w:w="3893" w:type="dxa"/>
          </w:tcPr>
          <w:p w14:paraId="2233ECB7" w14:textId="4A73C8B7" w:rsidR="00BE0BD4" w:rsidRDefault="00BE0BD4" w:rsidP="00A77889">
            <w:pPr>
              <w:widowControl/>
              <w:autoSpaceDE w:val="0"/>
              <w:autoSpaceDN w:val="0"/>
              <w:adjustRightInd w:val="0"/>
              <w:spacing w:before="0" w:line="288" w:lineRule="auto"/>
              <w:ind w:left="0"/>
            </w:pPr>
            <w:r>
              <w:t xml:space="preserve">Admin NPP </w:t>
            </w:r>
            <w:r w:rsidR="001B6EA0">
              <w:t xml:space="preserve">tiếp </w:t>
            </w:r>
            <w:r>
              <w:t xml:space="preserve">nhận yêu cầu trả hàng từ khách hàng </w:t>
            </w:r>
            <w:r w:rsidR="001B6EA0">
              <w:t xml:space="preserve">và phân loại: </w:t>
            </w:r>
          </w:p>
          <w:p w14:paraId="52A9FC4E" w14:textId="7CEBB647" w:rsidR="001B6EA0" w:rsidRDefault="001B6EA0" w:rsidP="00A77889">
            <w:pPr>
              <w:pStyle w:val="ListParagraph"/>
              <w:numPr>
                <w:ilvl w:val="0"/>
                <w:numId w:val="7"/>
              </w:numPr>
              <w:autoSpaceDE w:val="0"/>
              <w:autoSpaceDN w:val="0"/>
              <w:adjustRightInd w:val="0"/>
              <w:spacing w:after="0" w:line="288" w:lineRule="auto"/>
            </w:pPr>
            <w:r>
              <w:t>Nếu trả hàng nguyên đơn: Chuyển qua bước 2.</w:t>
            </w:r>
          </w:p>
          <w:p w14:paraId="05F21396" w14:textId="4FAF28F5" w:rsidR="001B6EA0" w:rsidRDefault="001B6EA0" w:rsidP="00A77889">
            <w:pPr>
              <w:pStyle w:val="ListParagraph"/>
              <w:numPr>
                <w:ilvl w:val="0"/>
                <w:numId w:val="7"/>
              </w:numPr>
              <w:autoSpaceDE w:val="0"/>
              <w:autoSpaceDN w:val="0"/>
              <w:adjustRightInd w:val="0"/>
              <w:spacing w:after="0" w:line="288" w:lineRule="auto"/>
            </w:pPr>
            <w:r>
              <w:t>Nếu trả hàng không theo đơn: Chuyển qua bước 3</w:t>
            </w:r>
          </w:p>
        </w:tc>
      </w:tr>
      <w:tr w:rsidR="00BE0BD4" w14:paraId="25148186" w14:textId="77777777" w:rsidTr="006A4FC5">
        <w:tc>
          <w:tcPr>
            <w:tcW w:w="668" w:type="dxa"/>
          </w:tcPr>
          <w:p w14:paraId="418B2B13" w14:textId="5E412ADB" w:rsidR="00BE0BD4" w:rsidRDefault="00BE0BD4" w:rsidP="00C76597">
            <w:pPr>
              <w:pStyle w:val="NormalIndent"/>
            </w:pPr>
            <w:r>
              <w:lastRenderedPageBreak/>
              <w:t>2</w:t>
            </w:r>
          </w:p>
        </w:tc>
        <w:tc>
          <w:tcPr>
            <w:tcW w:w="3089" w:type="dxa"/>
          </w:tcPr>
          <w:p w14:paraId="13004A1A" w14:textId="77777777" w:rsidR="00BE0BD4" w:rsidRDefault="00BE0BD4" w:rsidP="00A77889">
            <w:pPr>
              <w:widowControl/>
              <w:autoSpaceDE w:val="0"/>
              <w:autoSpaceDN w:val="0"/>
              <w:adjustRightInd w:val="0"/>
              <w:spacing w:before="0" w:line="288" w:lineRule="auto"/>
              <w:ind w:left="0"/>
              <w:rPr>
                <w:snapToGrid/>
                <w:color w:val="000000"/>
                <w:szCs w:val="24"/>
              </w:rPr>
            </w:pPr>
            <w:r>
              <w:rPr>
                <w:snapToGrid/>
                <w:color w:val="000000"/>
                <w:szCs w:val="24"/>
              </w:rPr>
              <w:t>Tạo đơn trả nguyên đơn</w:t>
            </w:r>
          </w:p>
        </w:tc>
        <w:tc>
          <w:tcPr>
            <w:tcW w:w="1980" w:type="dxa"/>
          </w:tcPr>
          <w:p w14:paraId="0D2784E4" w14:textId="77777777" w:rsidR="00BE0BD4" w:rsidRDefault="00BE0BD4" w:rsidP="00C76597">
            <w:pPr>
              <w:pStyle w:val="NormalIndent"/>
            </w:pPr>
            <w:r>
              <w:t>Admin NPP</w:t>
            </w:r>
          </w:p>
        </w:tc>
        <w:tc>
          <w:tcPr>
            <w:tcW w:w="3893" w:type="dxa"/>
          </w:tcPr>
          <w:p w14:paraId="0724AD2E" w14:textId="2EFEF6FB" w:rsidR="00BE0BD4" w:rsidRDefault="008053CC" w:rsidP="00A77889">
            <w:pPr>
              <w:autoSpaceDE w:val="0"/>
              <w:autoSpaceDN w:val="0"/>
              <w:adjustRightInd w:val="0"/>
              <w:spacing w:before="0" w:line="288" w:lineRule="auto"/>
              <w:ind w:left="0"/>
            </w:pPr>
            <w:r>
              <w:t>Admin NPP tìm kiếm đơn gốc, thực hiện cập nhật trả hàng.Hệ thống cập nhật tăng kho và giảm doanh số theo quy định.</w:t>
            </w:r>
          </w:p>
        </w:tc>
      </w:tr>
      <w:tr w:rsidR="00BE0BD4" w14:paraId="66E49E95" w14:textId="77777777" w:rsidTr="006A4FC5">
        <w:tc>
          <w:tcPr>
            <w:tcW w:w="668" w:type="dxa"/>
          </w:tcPr>
          <w:p w14:paraId="1EB9B3EB" w14:textId="24C143F4" w:rsidR="00BE0BD4" w:rsidRDefault="00BE0BD4" w:rsidP="00C76597">
            <w:pPr>
              <w:pStyle w:val="NormalIndent"/>
            </w:pPr>
            <w:r>
              <w:t>3</w:t>
            </w:r>
          </w:p>
        </w:tc>
        <w:tc>
          <w:tcPr>
            <w:tcW w:w="3089" w:type="dxa"/>
          </w:tcPr>
          <w:p w14:paraId="553807BA" w14:textId="77777777" w:rsidR="00BE0BD4" w:rsidRDefault="00BE0BD4" w:rsidP="00A77889">
            <w:pPr>
              <w:widowControl/>
              <w:autoSpaceDE w:val="0"/>
              <w:autoSpaceDN w:val="0"/>
              <w:adjustRightInd w:val="0"/>
              <w:spacing w:before="0" w:line="288" w:lineRule="auto"/>
              <w:ind w:left="0"/>
              <w:rPr>
                <w:snapToGrid/>
                <w:color w:val="000000"/>
                <w:szCs w:val="24"/>
              </w:rPr>
            </w:pPr>
            <w:r>
              <w:rPr>
                <w:snapToGrid/>
                <w:color w:val="000000"/>
                <w:szCs w:val="24"/>
              </w:rPr>
              <w:t>Tạo phiếu thu hồi</w:t>
            </w:r>
          </w:p>
        </w:tc>
        <w:tc>
          <w:tcPr>
            <w:tcW w:w="1980" w:type="dxa"/>
          </w:tcPr>
          <w:p w14:paraId="618D3DBD" w14:textId="77777777" w:rsidR="00BE0BD4" w:rsidRDefault="00BE0BD4" w:rsidP="00C76597">
            <w:pPr>
              <w:pStyle w:val="NormalIndent"/>
            </w:pPr>
            <w:r>
              <w:t>Admin NPP</w:t>
            </w:r>
          </w:p>
        </w:tc>
        <w:tc>
          <w:tcPr>
            <w:tcW w:w="3893" w:type="dxa"/>
          </w:tcPr>
          <w:p w14:paraId="4464B79B" w14:textId="2DEB9321" w:rsidR="00BE0BD4" w:rsidRDefault="003E0804" w:rsidP="00A77889">
            <w:pPr>
              <w:autoSpaceDE w:val="0"/>
              <w:autoSpaceDN w:val="0"/>
              <w:adjustRightInd w:val="0"/>
              <w:spacing w:before="0" w:line="288" w:lineRule="auto"/>
              <w:ind w:left="0"/>
            </w:pPr>
            <w:r>
              <w:t>Admin NPP thu hồi lượng hàng không liên quan đền đơn mua hàng nào</w:t>
            </w:r>
          </w:p>
        </w:tc>
      </w:tr>
    </w:tbl>
    <w:p w14:paraId="24FB3530" w14:textId="77777777" w:rsidR="00BE0BD4" w:rsidRDefault="00BE0BD4" w:rsidP="00BE0BD4">
      <w:pPr>
        <w:pStyle w:val="Heading5"/>
      </w:pPr>
      <w:r>
        <w:t>Ghi chú</w:t>
      </w:r>
    </w:p>
    <w:p w14:paraId="54344130" w14:textId="68EDFFEE" w:rsidR="00BE0BD4" w:rsidRDefault="00BE0BD4" w:rsidP="00920B8B">
      <w:pPr>
        <w:pStyle w:val="Bullet1"/>
      </w:pPr>
      <w:r>
        <w:t>Thời gian quy định được phép trả hàng nguy</w:t>
      </w:r>
      <w:r w:rsidR="003E0804">
        <w:t>ê</w:t>
      </w:r>
      <w:r>
        <w:t xml:space="preserve">n </w:t>
      </w:r>
      <w:r w:rsidR="003E0804">
        <w:t>đơ</w:t>
      </w:r>
      <w:r>
        <w:t>n: chỉ được phép trả hàng trong tháng mua hàng (thời gian tạo đơn mua hàng và đơn trả hàng phải cùng trong 1 tháng)</w:t>
      </w:r>
    </w:p>
    <w:p w14:paraId="73B5A49A" w14:textId="77777777" w:rsidR="00BE0BD4" w:rsidRDefault="00BE0BD4" w:rsidP="00920B8B">
      <w:pPr>
        <w:pStyle w:val="Bullet1"/>
      </w:pPr>
      <w:r>
        <w:t>Khi admin NPP tạo đơn trả hàng, bắt buộc phải nhập lý do trả hàng</w:t>
      </w:r>
    </w:p>
    <w:p w14:paraId="5250B2D1" w14:textId="072CFEBD" w:rsidR="00E065B5" w:rsidRPr="00461511" w:rsidRDefault="00BE0BD4" w:rsidP="00920B8B">
      <w:pPr>
        <w:pStyle w:val="Bullet1"/>
      </w:pPr>
      <w:r w:rsidRPr="00461511">
        <w:t>Nếu đơn hàng có đính kèm trả thưởng của CT tích lũy, CT t</w:t>
      </w:r>
      <w:r w:rsidR="00E065B5" w:rsidRPr="00461511">
        <w:t xml:space="preserve">rưng bày thì </w:t>
      </w:r>
      <w:r w:rsidR="00461511">
        <w:t>t</w:t>
      </w:r>
      <w:r w:rsidR="00E065B5" w:rsidRPr="00461511">
        <w:t>rả nguyên đơn =&gt; thu hồi tất cả các CTKM kèm theo</w:t>
      </w:r>
      <w:r w:rsidR="000E208D">
        <w:t>.</w:t>
      </w:r>
    </w:p>
    <w:p w14:paraId="2C347279" w14:textId="2E8E0A7B" w:rsidR="00BE0BD4" w:rsidRPr="00B37C37" w:rsidRDefault="00070ED6" w:rsidP="008B1DDA">
      <w:pPr>
        <w:pStyle w:val="Heading4"/>
      </w:pPr>
      <w:r w:rsidRPr="00B37C37">
        <w:t xml:space="preserve">Chức năng </w:t>
      </w:r>
      <w:r w:rsidR="00BE0BD4" w:rsidRPr="00B37C37">
        <w:t>kiểm kê kho</w:t>
      </w:r>
      <w:r w:rsidRPr="00B37C37">
        <w:t xml:space="preserve"> NPP</w:t>
      </w:r>
      <w:r w:rsidR="006233CE" w:rsidRPr="00B37C37">
        <w:t xml:space="preserve"> </w:t>
      </w:r>
    </w:p>
    <w:p w14:paraId="73186485" w14:textId="77777777" w:rsidR="00BE0BD4" w:rsidRDefault="00BE0BD4" w:rsidP="00BE0BD4">
      <w:pPr>
        <w:pStyle w:val="Heading5"/>
      </w:pPr>
      <w:r>
        <w:t>Diễn giải</w:t>
      </w:r>
    </w:p>
    <w:p w14:paraId="44FEDFF8" w14:textId="5118EDE1" w:rsidR="00626145" w:rsidRDefault="00ED09F8" w:rsidP="00ED09F8">
      <w:pPr>
        <w:ind w:left="0" w:firstLine="720"/>
      </w:pPr>
      <w:r>
        <w:t xml:space="preserve">Chức năng cho phép Admin NPP tạo các đợt kiểm kê kho NPP theo quy định. Admin NPP </w:t>
      </w:r>
      <w:r w:rsidR="00A67691">
        <w:t>thực hiện các công việc:</w:t>
      </w:r>
    </w:p>
    <w:p w14:paraId="57577463" w14:textId="7CAA0F46" w:rsidR="00A67691" w:rsidRDefault="00A67691" w:rsidP="009D53A3">
      <w:pPr>
        <w:pStyle w:val="Bullet1"/>
      </w:pPr>
      <w:r>
        <w:t>Tạo phiếu kiểm kê.</w:t>
      </w:r>
    </w:p>
    <w:p w14:paraId="14442AA0" w14:textId="58EFA56C" w:rsidR="00A67691" w:rsidRDefault="00A67691" w:rsidP="009D53A3">
      <w:pPr>
        <w:pStyle w:val="Bullet1"/>
      </w:pPr>
      <w:r>
        <w:t>Tạo danh sách mặt hàng kiểm kê.</w:t>
      </w:r>
    </w:p>
    <w:p w14:paraId="18FA6489" w14:textId="20AB9C87" w:rsidR="00A67691" w:rsidRDefault="00A67691" w:rsidP="009D53A3">
      <w:pPr>
        <w:pStyle w:val="Bullet1"/>
      </w:pPr>
      <w:r>
        <w:t>Nhập mặt hàng kiểm kê &amp; lưu dữ liệu</w:t>
      </w:r>
    </w:p>
    <w:p w14:paraId="0926CDEA" w14:textId="77777777" w:rsidR="00BE0BD4" w:rsidRPr="005120B2" w:rsidRDefault="00BE0BD4" w:rsidP="00BE0BD4"/>
    <w:p w14:paraId="30B6425B" w14:textId="77777777" w:rsidR="00BE0BD4" w:rsidRDefault="00BE0BD4" w:rsidP="00BE0BD4">
      <w:pPr>
        <w:pStyle w:val="Heading5"/>
      </w:pPr>
      <w:r>
        <w:lastRenderedPageBreak/>
        <w:t>Quy trình</w:t>
      </w:r>
    </w:p>
    <w:p w14:paraId="5B1C6750" w14:textId="5F69C2D8" w:rsidR="00BE0BD4" w:rsidRPr="005120B2" w:rsidRDefault="00B37C37" w:rsidP="00CE23BD">
      <w:pPr>
        <w:jc w:val="center"/>
      </w:pPr>
      <w:r>
        <w:object w:dxaOrig="6330" w:dyaOrig="8386" w14:anchorId="3CD10FA1">
          <v:shape id="_x0000_i1092" type="#_x0000_t75" style="width:241.5pt;height:321pt" o:ole="">
            <v:imagedata r:id="rId148" o:title=""/>
          </v:shape>
          <o:OLEObject Type="Embed" ProgID="Visio.Drawing.11" ShapeID="_x0000_i1092" DrawAspect="Content" ObjectID="_1593959083" r:id="rId149"/>
        </w:object>
      </w:r>
    </w:p>
    <w:p w14:paraId="6BB44220" w14:textId="402F5232" w:rsidR="00BE0BD4" w:rsidRDefault="00BE0BD4" w:rsidP="00BE0BD4">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089"/>
        <w:gridCol w:w="5873"/>
      </w:tblGrid>
      <w:tr w:rsidR="00170D53" w:rsidRPr="002020D6" w14:paraId="306CFE9F"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D59AC33" w14:textId="77777777" w:rsidR="00170D53" w:rsidRPr="002020D6" w:rsidRDefault="00170D53"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43013FD" w14:textId="77777777" w:rsidR="00170D53" w:rsidRPr="002020D6" w:rsidRDefault="00170D53" w:rsidP="00C76597">
            <w:pPr>
              <w:pStyle w:val="NormalIndent"/>
            </w:pPr>
            <w:r>
              <w:t>Bước thực hiện</w:t>
            </w:r>
          </w:p>
        </w:tc>
        <w:tc>
          <w:tcPr>
            <w:tcW w:w="587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F8DDD3A" w14:textId="77777777" w:rsidR="00170D53" w:rsidRPr="002020D6" w:rsidRDefault="00170D53" w:rsidP="00C76597">
            <w:pPr>
              <w:pStyle w:val="NormalIndent"/>
            </w:pPr>
            <w:r>
              <w:t>Mô tả</w:t>
            </w:r>
          </w:p>
        </w:tc>
      </w:tr>
      <w:tr w:rsidR="00170D53" w14:paraId="096B0FC1" w14:textId="77777777" w:rsidTr="006A4FC5">
        <w:tc>
          <w:tcPr>
            <w:tcW w:w="668" w:type="dxa"/>
          </w:tcPr>
          <w:p w14:paraId="6070D9AD" w14:textId="77777777" w:rsidR="00170D53" w:rsidRDefault="00170D53" w:rsidP="00C76597">
            <w:pPr>
              <w:pStyle w:val="NormalIndent"/>
            </w:pPr>
            <w:r>
              <w:t>1</w:t>
            </w:r>
          </w:p>
        </w:tc>
        <w:tc>
          <w:tcPr>
            <w:tcW w:w="3089" w:type="dxa"/>
          </w:tcPr>
          <w:p w14:paraId="645B995D" w14:textId="77777777" w:rsidR="00170D53" w:rsidRDefault="00170D53" w:rsidP="00C76597">
            <w:pPr>
              <w:pStyle w:val="NormalIndent"/>
            </w:pPr>
            <w:r>
              <w:t>Tạo phiếu kiểm kê</w:t>
            </w:r>
          </w:p>
        </w:tc>
        <w:tc>
          <w:tcPr>
            <w:tcW w:w="5873" w:type="dxa"/>
          </w:tcPr>
          <w:p w14:paraId="017BE774" w14:textId="77777777" w:rsidR="00170D53" w:rsidRDefault="00170D53" w:rsidP="005A7708">
            <w:pPr>
              <w:widowControl/>
              <w:autoSpaceDE w:val="0"/>
              <w:autoSpaceDN w:val="0"/>
              <w:adjustRightInd w:val="0"/>
              <w:spacing w:before="0" w:line="288" w:lineRule="auto"/>
              <w:ind w:left="0"/>
            </w:pPr>
            <w:r>
              <w:t>Khi có yêu cầu thực hiện kiểm kê kho, admin NPP tạo một phiếu kiểm kê tương ứng với đợt kiểm kê hiện tại</w:t>
            </w:r>
          </w:p>
        </w:tc>
      </w:tr>
      <w:tr w:rsidR="00170D53" w14:paraId="33A01057" w14:textId="77777777" w:rsidTr="006A4FC5">
        <w:tc>
          <w:tcPr>
            <w:tcW w:w="668" w:type="dxa"/>
          </w:tcPr>
          <w:p w14:paraId="6B4824F2" w14:textId="77777777" w:rsidR="00170D53" w:rsidRDefault="00170D53" w:rsidP="00C76597">
            <w:pPr>
              <w:pStyle w:val="NormalIndent"/>
            </w:pPr>
            <w:r>
              <w:t>2</w:t>
            </w:r>
          </w:p>
        </w:tc>
        <w:tc>
          <w:tcPr>
            <w:tcW w:w="3089" w:type="dxa"/>
          </w:tcPr>
          <w:p w14:paraId="49BE4858" w14:textId="77777777" w:rsidR="00170D53" w:rsidRDefault="00170D53" w:rsidP="00C76597">
            <w:pPr>
              <w:pStyle w:val="NormalIndent"/>
            </w:pPr>
            <w:r>
              <w:t>Tạo danh sách mặt hàng kiểm kê</w:t>
            </w:r>
          </w:p>
        </w:tc>
        <w:tc>
          <w:tcPr>
            <w:tcW w:w="5873" w:type="dxa"/>
          </w:tcPr>
          <w:p w14:paraId="6AD6203F" w14:textId="77777777" w:rsidR="00170D53" w:rsidRDefault="00170D53" w:rsidP="005A7708">
            <w:pPr>
              <w:widowControl/>
              <w:autoSpaceDE w:val="0"/>
              <w:autoSpaceDN w:val="0"/>
              <w:adjustRightInd w:val="0"/>
              <w:spacing w:before="0" w:line="288" w:lineRule="auto"/>
              <w:ind w:left="0"/>
            </w:pPr>
            <w:r>
              <w:t>Admin NPP gán danh sách các mặt hàng cần kiểm kê trong đợt này vào phiếu kiểm kê đã tạo</w:t>
            </w:r>
          </w:p>
        </w:tc>
      </w:tr>
      <w:tr w:rsidR="00170D53" w14:paraId="5C5FC579" w14:textId="77777777" w:rsidTr="006A4FC5">
        <w:tc>
          <w:tcPr>
            <w:tcW w:w="668" w:type="dxa"/>
          </w:tcPr>
          <w:p w14:paraId="1E9FB266" w14:textId="77777777" w:rsidR="00170D53" w:rsidRDefault="00170D53" w:rsidP="00C76597">
            <w:pPr>
              <w:pStyle w:val="NormalIndent"/>
            </w:pPr>
            <w:r>
              <w:t>3</w:t>
            </w:r>
          </w:p>
        </w:tc>
        <w:tc>
          <w:tcPr>
            <w:tcW w:w="3089" w:type="dxa"/>
          </w:tcPr>
          <w:p w14:paraId="6F8BAFE5" w14:textId="77777777" w:rsidR="00170D53" w:rsidRDefault="00170D53" w:rsidP="00C76597">
            <w:pPr>
              <w:pStyle w:val="NormalIndent"/>
            </w:pPr>
            <w:r>
              <w:t>Nhập kiểm kê theo mặt hàng</w:t>
            </w:r>
          </w:p>
        </w:tc>
        <w:tc>
          <w:tcPr>
            <w:tcW w:w="5873" w:type="dxa"/>
          </w:tcPr>
          <w:p w14:paraId="44466A10" w14:textId="77777777" w:rsidR="00170D53" w:rsidRDefault="00170D53" w:rsidP="005A7708">
            <w:pPr>
              <w:widowControl/>
              <w:autoSpaceDE w:val="0"/>
              <w:autoSpaceDN w:val="0"/>
              <w:adjustRightInd w:val="0"/>
              <w:spacing w:before="0" w:line="288" w:lineRule="auto"/>
              <w:ind w:left="0"/>
            </w:pPr>
            <w:r>
              <w:t>Sau khi gán danh sách các mặt hàng cần kiểm kê, admin NPP thực hiện kiểm kê kho thực tế và nhập giá trị tồn kho thực tế vào phiếu kiểm kê tương ứng với từng mặt hàng</w:t>
            </w:r>
          </w:p>
        </w:tc>
      </w:tr>
    </w:tbl>
    <w:p w14:paraId="30C6BE1F" w14:textId="77777777" w:rsidR="00BE0BD4" w:rsidRDefault="00BE0BD4" w:rsidP="00BE0BD4">
      <w:pPr>
        <w:pStyle w:val="Heading5"/>
      </w:pPr>
      <w:r>
        <w:t>Ghi chú</w:t>
      </w:r>
    </w:p>
    <w:p w14:paraId="448216A9" w14:textId="491DC166" w:rsidR="00D830CC" w:rsidRPr="004855D7" w:rsidRDefault="00D830CC" w:rsidP="004855D7">
      <w:pPr>
        <w:pStyle w:val="ListParagraph"/>
        <w:numPr>
          <w:ilvl w:val="0"/>
          <w:numId w:val="7"/>
        </w:numPr>
      </w:pPr>
      <w:r w:rsidRPr="004855D7">
        <w:t xml:space="preserve">Khi đang kiểm kê kho, </w:t>
      </w:r>
      <w:r w:rsidR="004855D7" w:rsidRPr="004855D7">
        <w:t xml:space="preserve">không </w:t>
      </w:r>
      <w:r w:rsidRPr="004855D7">
        <w:t>được thực hiện các nghiệp vụ làm ảnh hưởng đến kho nh</w:t>
      </w:r>
      <w:r w:rsidR="004855D7" w:rsidRPr="004855D7">
        <w:t>ư duyệt đơn hàng, nhập xuất kho.</w:t>
      </w:r>
    </w:p>
    <w:p w14:paraId="4E698CB7" w14:textId="7CAEA37C" w:rsidR="00BE0BD4" w:rsidRDefault="005A7708" w:rsidP="008B1DDA">
      <w:pPr>
        <w:pStyle w:val="Heading4"/>
      </w:pPr>
      <w:r>
        <w:t xml:space="preserve">Chức năng </w:t>
      </w:r>
      <w:r w:rsidR="00BE0BD4">
        <w:t>điều chỉnh</w:t>
      </w:r>
      <w:r w:rsidR="00C57AE9">
        <w:t xml:space="preserve"> kho</w:t>
      </w:r>
      <w:r w:rsidR="001A6EB5">
        <w:t xml:space="preserve"> NPP</w:t>
      </w:r>
    </w:p>
    <w:p w14:paraId="4248313B" w14:textId="77777777" w:rsidR="00BE0BD4" w:rsidRDefault="00BE0BD4" w:rsidP="00BE0BD4">
      <w:pPr>
        <w:pStyle w:val="Heading5"/>
      </w:pPr>
      <w:r>
        <w:t>Diễn giải</w:t>
      </w:r>
    </w:p>
    <w:p w14:paraId="66957BB9" w14:textId="22A4CEA9" w:rsidR="00BE0BD4" w:rsidRDefault="001A6EB5" w:rsidP="00BE0BD4">
      <w:r>
        <w:t>Chức năng cho phép Admin NPP thực hiện điều chỉnh kho</w:t>
      </w:r>
      <w:r w:rsidR="000C21D2">
        <w:t xml:space="preserve"> NPP.</w:t>
      </w:r>
    </w:p>
    <w:p w14:paraId="2E4E4F8E" w14:textId="77777777" w:rsidR="00BE0BD4" w:rsidRDefault="00BE0BD4" w:rsidP="00BE0BD4">
      <w:pPr>
        <w:pStyle w:val="Heading5"/>
      </w:pPr>
      <w:r>
        <w:lastRenderedPageBreak/>
        <w:t>Quy trình</w:t>
      </w:r>
    </w:p>
    <w:p w14:paraId="0D4EBC14" w14:textId="27EECF45" w:rsidR="00BE0BD4" w:rsidRPr="005120B2" w:rsidRDefault="000C21D2" w:rsidP="000C21D2">
      <w:pPr>
        <w:jc w:val="center"/>
      </w:pPr>
      <w:r>
        <w:object w:dxaOrig="4830" w:dyaOrig="5236" w14:anchorId="3B51786B">
          <v:shape id="_x0000_i1093" type="#_x0000_t75" style="width:241.5pt;height:261.75pt" o:ole="">
            <v:imagedata r:id="rId150" o:title=""/>
          </v:shape>
          <o:OLEObject Type="Embed" ProgID="Visio.Drawing.11" ShapeID="_x0000_i1093" DrawAspect="Content" ObjectID="_1593959084" r:id="rId151"/>
        </w:object>
      </w:r>
    </w:p>
    <w:p w14:paraId="2091F54D" w14:textId="77777777" w:rsidR="00BE0BD4" w:rsidRDefault="00BE0BD4" w:rsidP="00BE0BD4">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BE0BD4" w:rsidRPr="002020D6" w14:paraId="7C6764B0"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A7C60FE" w14:textId="77777777" w:rsidR="00BE0BD4" w:rsidRPr="002020D6" w:rsidRDefault="00BE0BD4"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0A1B7D5" w14:textId="77777777" w:rsidR="00BE0BD4" w:rsidRPr="002020D6" w:rsidRDefault="00BE0BD4"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7162BC3" w14:textId="77777777" w:rsidR="00BE0BD4" w:rsidRPr="002020D6" w:rsidRDefault="00BE0BD4"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899B953" w14:textId="77777777" w:rsidR="00BE0BD4" w:rsidRPr="002020D6" w:rsidRDefault="00BE0BD4" w:rsidP="00C76597">
            <w:pPr>
              <w:pStyle w:val="NormalIndent"/>
            </w:pPr>
            <w:r>
              <w:t>Mô tả</w:t>
            </w:r>
          </w:p>
        </w:tc>
      </w:tr>
      <w:tr w:rsidR="00BE0BD4" w14:paraId="6890D7F7" w14:textId="77777777" w:rsidTr="006A4FC5">
        <w:tc>
          <w:tcPr>
            <w:tcW w:w="668" w:type="dxa"/>
          </w:tcPr>
          <w:p w14:paraId="258EB557" w14:textId="77777777" w:rsidR="00BE0BD4" w:rsidRDefault="00BE0BD4" w:rsidP="00C76597">
            <w:pPr>
              <w:pStyle w:val="NormalIndent"/>
            </w:pPr>
            <w:r>
              <w:t>1</w:t>
            </w:r>
          </w:p>
        </w:tc>
        <w:tc>
          <w:tcPr>
            <w:tcW w:w="3089" w:type="dxa"/>
          </w:tcPr>
          <w:p w14:paraId="6ECF98C1" w14:textId="0C5B20E4" w:rsidR="00BE0BD4" w:rsidRDefault="00BE0BD4" w:rsidP="00C76597">
            <w:pPr>
              <w:pStyle w:val="NormalIndent"/>
            </w:pPr>
            <w:r>
              <w:rPr>
                <w:snapToGrid/>
              </w:rPr>
              <w:t>Tạo phiếu điều chỉnh kho</w:t>
            </w:r>
          </w:p>
        </w:tc>
        <w:tc>
          <w:tcPr>
            <w:tcW w:w="2093" w:type="dxa"/>
          </w:tcPr>
          <w:p w14:paraId="2D240F43" w14:textId="77777777" w:rsidR="00BE0BD4" w:rsidRDefault="00BE0BD4" w:rsidP="00C76597">
            <w:pPr>
              <w:pStyle w:val="NormalIndent"/>
            </w:pPr>
            <w:r>
              <w:t>Admin NPP</w:t>
            </w:r>
          </w:p>
        </w:tc>
        <w:tc>
          <w:tcPr>
            <w:tcW w:w="3780" w:type="dxa"/>
          </w:tcPr>
          <w:p w14:paraId="1DEC86E0" w14:textId="77777777" w:rsidR="005150C5" w:rsidRDefault="009129EC" w:rsidP="009129EC">
            <w:pPr>
              <w:autoSpaceDE w:val="0"/>
              <w:autoSpaceDN w:val="0"/>
              <w:adjustRightInd w:val="0"/>
              <w:spacing w:before="0" w:line="288" w:lineRule="auto"/>
              <w:ind w:left="0"/>
            </w:pPr>
            <w:r>
              <w:t>Admin NPP vào tạo phiếu điều chỉnh kho để cân kho thực tế và kho trên phân mềm.</w:t>
            </w:r>
          </w:p>
          <w:p w14:paraId="52F6FE91" w14:textId="35574894" w:rsidR="009129EC" w:rsidRPr="001C2ABD" w:rsidRDefault="009129EC" w:rsidP="009129EC">
            <w:pPr>
              <w:autoSpaceDE w:val="0"/>
              <w:autoSpaceDN w:val="0"/>
              <w:adjustRightInd w:val="0"/>
              <w:spacing w:before="0" w:line="288" w:lineRule="auto"/>
              <w:ind w:left="0"/>
              <w:rPr>
                <w:i/>
              </w:rPr>
            </w:pPr>
            <w:r w:rsidRPr="001C2ABD">
              <w:rPr>
                <w:i/>
              </w:rPr>
              <w:t>Xem quy trình đầy đủ tại mục 3.7: Quy trình điều chỉnh kho NPP</w:t>
            </w:r>
          </w:p>
        </w:tc>
      </w:tr>
    </w:tbl>
    <w:p w14:paraId="7E77DC35" w14:textId="15FF0237" w:rsidR="00BE0BD4" w:rsidRDefault="00BE0BD4" w:rsidP="00BE0BD4">
      <w:pPr>
        <w:pStyle w:val="Heading5"/>
      </w:pPr>
      <w:r>
        <w:t>Ghi chú</w:t>
      </w:r>
    </w:p>
    <w:p w14:paraId="0F92639C" w14:textId="7E040D78" w:rsidR="000C21D2" w:rsidRPr="000C21D2" w:rsidRDefault="000C21D2" w:rsidP="000C21D2">
      <w:r>
        <w:t>N/A</w:t>
      </w:r>
    </w:p>
    <w:p w14:paraId="32C605E5" w14:textId="2BD3B255" w:rsidR="00BE0BD4" w:rsidRPr="00EA476C" w:rsidRDefault="003003E0" w:rsidP="008B1DDA">
      <w:pPr>
        <w:pStyle w:val="Heading4"/>
      </w:pPr>
      <w:r w:rsidRPr="00EA476C">
        <w:t xml:space="preserve">Chức năng </w:t>
      </w:r>
      <w:r w:rsidR="00BE0BD4" w:rsidRPr="00EA476C">
        <w:t xml:space="preserve">nhập/xuất kho cho NVBH </w:t>
      </w:r>
      <w:r w:rsidR="002932A6">
        <w:t>PT</w:t>
      </w:r>
    </w:p>
    <w:p w14:paraId="71DCFB0E" w14:textId="77777777" w:rsidR="00BE0BD4" w:rsidRDefault="00BE0BD4" w:rsidP="00BE0BD4">
      <w:pPr>
        <w:pStyle w:val="Heading5"/>
      </w:pPr>
      <w:r>
        <w:t>Diễn giải</w:t>
      </w:r>
    </w:p>
    <w:p w14:paraId="7570C1F5" w14:textId="50920428" w:rsidR="00EA476C" w:rsidRDefault="00EA476C" w:rsidP="002B1DC9">
      <w:pPr>
        <w:ind w:left="0" w:firstLine="360"/>
      </w:pPr>
      <w:r>
        <w:t>Chức năng cho phép Admin NPP:</w:t>
      </w:r>
    </w:p>
    <w:p w14:paraId="01CDD5DC" w14:textId="21F9C3BE" w:rsidR="00EA476C" w:rsidRDefault="00EA476C" w:rsidP="002B1DC9">
      <w:pPr>
        <w:pStyle w:val="Bullet1"/>
      </w:pPr>
      <w:r>
        <w:t xml:space="preserve">Xuất kho cho nhân viên </w:t>
      </w:r>
      <w:r w:rsidR="006B7BEB">
        <w:t xml:space="preserve">đi bán </w:t>
      </w:r>
      <w:r w:rsidR="008215BD">
        <w:t>hàng trực tiếp.</w:t>
      </w:r>
    </w:p>
    <w:p w14:paraId="5DB2732F" w14:textId="4113A79F" w:rsidR="008215BD" w:rsidRPr="00EA476C" w:rsidRDefault="008215BD" w:rsidP="002B1DC9">
      <w:pPr>
        <w:pStyle w:val="Bullet1"/>
      </w:pPr>
      <w:r>
        <w:t xml:space="preserve">Nhập thu hồi kho khi </w:t>
      </w:r>
      <w:r w:rsidR="002932A6">
        <w:t>NVBH PT</w:t>
      </w:r>
      <w:r>
        <w:t xml:space="preserve"> trả hàng.</w:t>
      </w:r>
    </w:p>
    <w:p w14:paraId="4DA60F64" w14:textId="77777777" w:rsidR="00BE0BD4" w:rsidRDefault="00BE0BD4" w:rsidP="00BE0BD4">
      <w:pPr>
        <w:pStyle w:val="Heading5"/>
      </w:pPr>
      <w:r>
        <w:lastRenderedPageBreak/>
        <w:t>Quy trình</w:t>
      </w:r>
    </w:p>
    <w:p w14:paraId="76A95E12" w14:textId="36987548" w:rsidR="00BE0BD4" w:rsidRPr="00DB2011" w:rsidRDefault="002932A6" w:rsidP="00BE0BD4">
      <w:r>
        <w:object w:dxaOrig="9197" w:dyaOrig="6038" w14:anchorId="3F856E0C">
          <v:shape id="_x0000_i1094" type="#_x0000_t75" style="width:459.75pt;height:302.25pt" o:ole="">
            <v:imagedata r:id="rId152" o:title=""/>
          </v:shape>
          <o:OLEObject Type="Embed" ProgID="Visio.Drawing.11" ShapeID="_x0000_i1094" DrawAspect="Content" ObjectID="_1593959085" r:id="rId153"/>
        </w:object>
      </w:r>
    </w:p>
    <w:p w14:paraId="5A8AC436" w14:textId="77777777" w:rsidR="00BE0BD4" w:rsidRDefault="00BE0BD4" w:rsidP="00BE0BD4">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BE0BD4" w:rsidRPr="002020D6" w14:paraId="3F635FE8"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8962635" w14:textId="77777777" w:rsidR="00BE0BD4" w:rsidRPr="002020D6" w:rsidRDefault="00BE0BD4"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34489E2" w14:textId="77777777" w:rsidR="00BE0BD4" w:rsidRPr="002020D6" w:rsidRDefault="00BE0BD4"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6A79A6" w14:textId="77777777" w:rsidR="00BE0BD4" w:rsidRPr="002020D6" w:rsidRDefault="00BE0BD4"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AC980EA" w14:textId="77777777" w:rsidR="00BE0BD4" w:rsidRPr="002020D6" w:rsidRDefault="00BE0BD4" w:rsidP="00C76597">
            <w:pPr>
              <w:pStyle w:val="NormalIndent"/>
            </w:pPr>
            <w:r>
              <w:t>Mô tả</w:t>
            </w:r>
          </w:p>
        </w:tc>
      </w:tr>
      <w:tr w:rsidR="00BE0BD4" w14:paraId="604030E2" w14:textId="77777777" w:rsidTr="006A4FC5">
        <w:tc>
          <w:tcPr>
            <w:tcW w:w="668" w:type="dxa"/>
          </w:tcPr>
          <w:p w14:paraId="62632B62" w14:textId="77777777" w:rsidR="00BE0BD4" w:rsidRDefault="00BE0BD4" w:rsidP="00C76597">
            <w:pPr>
              <w:pStyle w:val="NormalIndent"/>
            </w:pPr>
            <w:r>
              <w:t>1</w:t>
            </w:r>
          </w:p>
        </w:tc>
        <w:tc>
          <w:tcPr>
            <w:tcW w:w="3089" w:type="dxa"/>
          </w:tcPr>
          <w:p w14:paraId="11844238" w14:textId="2A1247F8" w:rsidR="00BE0BD4" w:rsidRDefault="0089786A" w:rsidP="00C76597">
            <w:pPr>
              <w:pStyle w:val="NormalIndent"/>
            </w:pPr>
            <w:r>
              <w:t xml:space="preserve">Xuất kho cho NVBH </w:t>
            </w:r>
            <w:r w:rsidR="002932A6">
              <w:t>PT</w:t>
            </w:r>
          </w:p>
        </w:tc>
        <w:tc>
          <w:tcPr>
            <w:tcW w:w="2093" w:type="dxa"/>
          </w:tcPr>
          <w:p w14:paraId="19ED1C3D" w14:textId="77777777" w:rsidR="00BE0BD4" w:rsidRDefault="00BE0BD4" w:rsidP="00C76597">
            <w:pPr>
              <w:pStyle w:val="NormalIndent"/>
            </w:pPr>
            <w:r>
              <w:t>Admin NPP</w:t>
            </w:r>
          </w:p>
        </w:tc>
        <w:tc>
          <w:tcPr>
            <w:tcW w:w="3780" w:type="dxa"/>
          </w:tcPr>
          <w:p w14:paraId="7D09138E" w14:textId="1A5FBA55" w:rsidR="00AB4A2F" w:rsidRDefault="00BE0BD4" w:rsidP="002932A6">
            <w:pPr>
              <w:autoSpaceDE w:val="0"/>
              <w:autoSpaceDN w:val="0"/>
              <w:adjustRightInd w:val="0"/>
              <w:spacing w:before="0" w:line="288" w:lineRule="auto"/>
              <w:ind w:left="0"/>
            </w:pPr>
            <w:r>
              <w:t xml:space="preserve">Admin NPP tạo phiếu xuất kho cho NVBH </w:t>
            </w:r>
            <w:r w:rsidR="002932A6">
              <w:t>PT</w:t>
            </w:r>
            <w:r w:rsidR="0089786A">
              <w:t>.</w:t>
            </w:r>
            <w:r>
              <w:t>Phiếu xuất kho bao gồm hàng bán và hàng khuyến mãi</w:t>
            </w:r>
            <w:r w:rsidR="000013FA">
              <w:t xml:space="preserve"> </w:t>
            </w:r>
            <w:r w:rsidR="000013FA">
              <w:sym w:font="Wingdings" w:char="F0E0"/>
            </w:r>
            <w:r w:rsidR="000013FA">
              <w:t xml:space="preserve"> Kho NPP sẽ giảm, kho</w:t>
            </w:r>
            <w:r w:rsidR="003E741A">
              <w:t xml:space="preserve"> NVBH sẽ tăng theo số lượng hàng trong phiếu xuất.</w:t>
            </w:r>
          </w:p>
        </w:tc>
      </w:tr>
      <w:tr w:rsidR="006F6ACF" w14:paraId="058CA546" w14:textId="77777777" w:rsidTr="006A4FC5">
        <w:tc>
          <w:tcPr>
            <w:tcW w:w="668" w:type="dxa"/>
          </w:tcPr>
          <w:p w14:paraId="777438AE" w14:textId="7FAD2FC3" w:rsidR="006F6ACF" w:rsidRDefault="006F6ACF" w:rsidP="00C76597">
            <w:pPr>
              <w:pStyle w:val="NormalIndent"/>
            </w:pPr>
            <w:r>
              <w:t>2</w:t>
            </w:r>
          </w:p>
        </w:tc>
        <w:tc>
          <w:tcPr>
            <w:tcW w:w="3089" w:type="dxa"/>
          </w:tcPr>
          <w:p w14:paraId="40AF73CE" w14:textId="657BFC0F" w:rsidR="006F6ACF" w:rsidRDefault="006F6ACF" w:rsidP="00C76597">
            <w:pPr>
              <w:pStyle w:val="NormalIndent"/>
            </w:pPr>
            <w:r>
              <w:t xml:space="preserve">Thu hồi hàng của NVBH </w:t>
            </w:r>
            <w:r w:rsidR="002932A6">
              <w:t>PT</w:t>
            </w:r>
          </w:p>
        </w:tc>
        <w:tc>
          <w:tcPr>
            <w:tcW w:w="2093" w:type="dxa"/>
          </w:tcPr>
          <w:p w14:paraId="25FA84C6" w14:textId="5AF07344" w:rsidR="006F6ACF" w:rsidRDefault="006F6ACF" w:rsidP="00C76597">
            <w:pPr>
              <w:pStyle w:val="NormalIndent"/>
            </w:pPr>
            <w:r>
              <w:t>Admin NPP</w:t>
            </w:r>
          </w:p>
        </w:tc>
        <w:tc>
          <w:tcPr>
            <w:tcW w:w="3780" w:type="dxa"/>
          </w:tcPr>
          <w:p w14:paraId="16C458BA" w14:textId="6081B998" w:rsidR="008E0EEE" w:rsidRDefault="008E0EEE" w:rsidP="002932A6">
            <w:pPr>
              <w:autoSpaceDE w:val="0"/>
              <w:autoSpaceDN w:val="0"/>
              <w:adjustRightInd w:val="0"/>
              <w:spacing w:before="0" w:line="288" w:lineRule="auto"/>
              <w:ind w:left="0"/>
            </w:pPr>
            <w:r>
              <w:t xml:space="preserve">Admin NPP tạo phiếu nhập kho NPP đúng bằng 1 lượng mà NVBH </w:t>
            </w:r>
            <w:r w:rsidR="002932A6">
              <w:t>PT</w:t>
            </w:r>
            <w:r>
              <w:t xml:space="preserve"> gửi về</w:t>
            </w:r>
            <w:r w:rsidR="000013FA">
              <w:t xml:space="preserve"> </w:t>
            </w:r>
            <w:r w:rsidR="000013FA">
              <w:sym w:font="Wingdings" w:char="F0E0"/>
            </w:r>
            <w:r w:rsidR="000013FA">
              <w:t xml:space="preserve"> K</w:t>
            </w:r>
            <w:r w:rsidR="00CD4B18">
              <w:t>ho NPP sẽ tăng, kho NVBH sẽ giảm theo số lượng hàng trong phiếu nhập. NVBH muốn bán hàng trực tiếp cần yêu cầu Admin NPP xuất kho lại.</w:t>
            </w:r>
          </w:p>
        </w:tc>
      </w:tr>
      <w:tr w:rsidR="006F6ACF" w14:paraId="243FC6C4" w14:textId="77777777" w:rsidTr="006A4FC5">
        <w:tc>
          <w:tcPr>
            <w:tcW w:w="668" w:type="dxa"/>
          </w:tcPr>
          <w:p w14:paraId="19A04983" w14:textId="6BC6F9E0" w:rsidR="006F6ACF" w:rsidRDefault="006F6ACF" w:rsidP="00C76597">
            <w:pPr>
              <w:pStyle w:val="NormalIndent"/>
            </w:pPr>
            <w:r>
              <w:t>3</w:t>
            </w:r>
          </w:p>
        </w:tc>
        <w:tc>
          <w:tcPr>
            <w:tcW w:w="3089" w:type="dxa"/>
          </w:tcPr>
          <w:p w14:paraId="3530E049" w14:textId="38C00CF2" w:rsidR="006F6ACF" w:rsidRDefault="00490F2B" w:rsidP="00C76597">
            <w:pPr>
              <w:pStyle w:val="NormalIndent"/>
            </w:pPr>
            <w:r>
              <w:t>Chức năng tạo đơn bán hàng của NVBH</w:t>
            </w:r>
          </w:p>
        </w:tc>
        <w:tc>
          <w:tcPr>
            <w:tcW w:w="2093" w:type="dxa"/>
          </w:tcPr>
          <w:p w14:paraId="2F19251D" w14:textId="77777777" w:rsidR="006F6ACF" w:rsidRDefault="006F6ACF" w:rsidP="00C76597">
            <w:pPr>
              <w:pStyle w:val="NormalIndent"/>
            </w:pPr>
            <w:r>
              <w:t>NVBH</w:t>
            </w:r>
          </w:p>
        </w:tc>
        <w:tc>
          <w:tcPr>
            <w:tcW w:w="3780" w:type="dxa"/>
          </w:tcPr>
          <w:p w14:paraId="72B1A625" w14:textId="1D7B167D" w:rsidR="006F6ACF" w:rsidRDefault="008625DB" w:rsidP="006F6ACF">
            <w:pPr>
              <w:autoSpaceDE w:val="0"/>
              <w:autoSpaceDN w:val="0"/>
              <w:adjustRightInd w:val="0"/>
              <w:spacing w:before="0" w:line="288" w:lineRule="auto"/>
              <w:ind w:left="0"/>
            </w:pPr>
            <w:r>
              <w:t>Tham khảo mô tả chức năng tạo đơn bán hàng của NVBH tại mục 5.2.1.5.</w:t>
            </w:r>
          </w:p>
        </w:tc>
      </w:tr>
    </w:tbl>
    <w:p w14:paraId="4B05A262" w14:textId="77777777" w:rsidR="00BE0BD4" w:rsidRDefault="00BE0BD4" w:rsidP="00BE0BD4">
      <w:pPr>
        <w:pStyle w:val="Heading5"/>
      </w:pPr>
      <w:r>
        <w:t>Ghi chú</w:t>
      </w:r>
    </w:p>
    <w:p w14:paraId="372BBA6F" w14:textId="239BFAC2" w:rsidR="004C10A1" w:rsidRPr="004C10A1" w:rsidRDefault="004C10A1" w:rsidP="004C10A1">
      <w:r>
        <w:t>N/A</w:t>
      </w:r>
    </w:p>
    <w:p w14:paraId="7335A729" w14:textId="14C03FB8" w:rsidR="00BE0BD4" w:rsidRDefault="00B77EA3" w:rsidP="008B1DDA">
      <w:pPr>
        <w:pStyle w:val="Heading4"/>
      </w:pPr>
      <w:r>
        <w:lastRenderedPageBreak/>
        <w:t xml:space="preserve">Chức năng </w:t>
      </w:r>
      <w:r w:rsidR="0022322C">
        <w:t>t</w:t>
      </w:r>
      <w:r w:rsidR="00BE0BD4">
        <w:t>ra cứu danh mục</w:t>
      </w:r>
    </w:p>
    <w:p w14:paraId="6C5ACFA5" w14:textId="77777777" w:rsidR="00BE0BD4" w:rsidRDefault="00BE0BD4" w:rsidP="00BE0BD4">
      <w:pPr>
        <w:pStyle w:val="Heading5"/>
      </w:pPr>
      <w:r>
        <w:t>Diễn giải</w:t>
      </w:r>
    </w:p>
    <w:p w14:paraId="72DCE19A" w14:textId="76FAA34A" w:rsidR="00BE0BD4" w:rsidRDefault="00BE0BD4" w:rsidP="00BE0BD4">
      <w:r>
        <w:t xml:space="preserve">Admin NPP </w:t>
      </w:r>
      <w:r w:rsidR="008E2B8C">
        <w:t xml:space="preserve">có thể </w:t>
      </w:r>
      <w:r>
        <w:t>tra cứu các danh mục:</w:t>
      </w:r>
    </w:p>
    <w:p w14:paraId="1EC7CA1B" w14:textId="0A158CBA" w:rsidR="00BE0BD4" w:rsidRDefault="008E2B8C" w:rsidP="00BE0BD4">
      <w:pPr>
        <w:pStyle w:val="ListParagraph"/>
        <w:numPr>
          <w:ilvl w:val="0"/>
          <w:numId w:val="7"/>
        </w:numPr>
        <w:ind w:left="900"/>
      </w:pPr>
      <w:r>
        <w:t>D</w:t>
      </w:r>
      <w:r w:rsidR="00BE0BD4">
        <w:t>anh sách khách hàng</w:t>
      </w:r>
    </w:p>
    <w:p w14:paraId="71A13CB5" w14:textId="6BA77EB3" w:rsidR="00BE0BD4" w:rsidRDefault="008E2B8C" w:rsidP="00BE0BD4">
      <w:pPr>
        <w:pStyle w:val="ListParagraph"/>
        <w:numPr>
          <w:ilvl w:val="0"/>
          <w:numId w:val="7"/>
        </w:numPr>
        <w:ind w:left="900"/>
      </w:pPr>
      <w:r>
        <w:t>T</w:t>
      </w:r>
      <w:r w:rsidR="00BE0BD4">
        <w:t>ồn kho</w:t>
      </w:r>
    </w:p>
    <w:p w14:paraId="51A2CFDB" w14:textId="1726D45F" w:rsidR="00BE0BD4" w:rsidRDefault="008E2B8C" w:rsidP="00BE0BD4">
      <w:pPr>
        <w:pStyle w:val="ListParagraph"/>
        <w:numPr>
          <w:ilvl w:val="0"/>
          <w:numId w:val="7"/>
        </w:numPr>
        <w:ind w:left="900"/>
      </w:pPr>
      <w:r>
        <w:t>G</w:t>
      </w:r>
      <w:r w:rsidR="00BE0BD4">
        <w:t>iao dịch kho</w:t>
      </w:r>
    </w:p>
    <w:p w14:paraId="6E0CF82C" w14:textId="12086287" w:rsidR="00BE0BD4" w:rsidRDefault="008E2B8C" w:rsidP="00BE0BD4">
      <w:pPr>
        <w:pStyle w:val="ListParagraph"/>
        <w:numPr>
          <w:ilvl w:val="0"/>
          <w:numId w:val="7"/>
        </w:numPr>
        <w:ind w:left="900"/>
      </w:pPr>
      <w:r>
        <w:t>C</w:t>
      </w:r>
      <w:r w:rsidR="00BE0BD4">
        <w:t>hương trình khuyến mãi</w:t>
      </w:r>
    </w:p>
    <w:p w14:paraId="0ED0C917" w14:textId="77777777" w:rsidR="00BE0BD4" w:rsidRDefault="00BE0BD4" w:rsidP="00BE0BD4">
      <w:pPr>
        <w:pStyle w:val="Heading5"/>
      </w:pPr>
      <w:r>
        <w:t>Quy trình</w:t>
      </w:r>
    </w:p>
    <w:p w14:paraId="7ABF3BB0" w14:textId="187D13A8" w:rsidR="00BE0BD4" w:rsidRPr="00A91FF4" w:rsidRDefault="006A4FC5" w:rsidP="00431B90">
      <w:pPr>
        <w:ind w:left="0"/>
      </w:pPr>
      <w:r>
        <w:object w:dxaOrig="10320" w:dyaOrig="5276" w14:anchorId="7CDB9FA4">
          <v:shape id="_x0000_i1095" type="#_x0000_t75" style="width:474pt;height:243.75pt" o:ole="">
            <v:imagedata r:id="rId154" o:title=""/>
          </v:shape>
          <o:OLEObject Type="Embed" ProgID="Visio.Drawing.11" ShapeID="_x0000_i1095" DrawAspect="Content" ObjectID="_1593959086" r:id="rId155"/>
        </w:object>
      </w:r>
    </w:p>
    <w:p w14:paraId="1561C1F5" w14:textId="77777777" w:rsidR="00BE0BD4" w:rsidRDefault="00BE0BD4" w:rsidP="00BE0BD4">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BE0BD4" w:rsidRPr="002020D6" w14:paraId="2BD2012B"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25A8096" w14:textId="77777777" w:rsidR="00BE0BD4" w:rsidRPr="002020D6" w:rsidRDefault="00BE0BD4"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503D741" w14:textId="77777777" w:rsidR="00BE0BD4" w:rsidRPr="002020D6" w:rsidRDefault="00BE0BD4"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F65AD82" w14:textId="77777777" w:rsidR="00BE0BD4" w:rsidRPr="002020D6" w:rsidRDefault="00BE0BD4"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ABE2659" w14:textId="77777777" w:rsidR="00BE0BD4" w:rsidRPr="002020D6" w:rsidRDefault="00BE0BD4" w:rsidP="00C76597">
            <w:pPr>
              <w:pStyle w:val="NormalIndent"/>
            </w:pPr>
            <w:r>
              <w:t>Mô tả</w:t>
            </w:r>
          </w:p>
        </w:tc>
      </w:tr>
      <w:tr w:rsidR="00BE0BD4" w14:paraId="50DC0AF2" w14:textId="77777777" w:rsidTr="006A4FC5">
        <w:tc>
          <w:tcPr>
            <w:tcW w:w="668" w:type="dxa"/>
          </w:tcPr>
          <w:p w14:paraId="3283AA7C" w14:textId="77777777" w:rsidR="00BE0BD4" w:rsidRDefault="00BE0BD4" w:rsidP="00C76597">
            <w:pPr>
              <w:pStyle w:val="NormalIndent"/>
            </w:pPr>
            <w:r>
              <w:t>1</w:t>
            </w:r>
          </w:p>
        </w:tc>
        <w:tc>
          <w:tcPr>
            <w:tcW w:w="3089" w:type="dxa"/>
          </w:tcPr>
          <w:p w14:paraId="0030250D" w14:textId="13D646B2" w:rsidR="00BE0BD4" w:rsidRDefault="00BE0BD4" w:rsidP="00C76597">
            <w:pPr>
              <w:pStyle w:val="NormalIndent"/>
            </w:pPr>
            <w:r>
              <w:t>Tra cứu khách hàng</w:t>
            </w:r>
          </w:p>
        </w:tc>
        <w:tc>
          <w:tcPr>
            <w:tcW w:w="2093" w:type="dxa"/>
          </w:tcPr>
          <w:p w14:paraId="520A1A92" w14:textId="77777777" w:rsidR="00BE0BD4" w:rsidRDefault="00BE0BD4" w:rsidP="00C76597">
            <w:pPr>
              <w:pStyle w:val="NormalIndent"/>
            </w:pPr>
            <w:r>
              <w:t>Admin NPP</w:t>
            </w:r>
          </w:p>
        </w:tc>
        <w:tc>
          <w:tcPr>
            <w:tcW w:w="3780" w:type="dxa"/>
          </w:tcPr>
          <w:p w14:paraId="6C1A87E3" w14:textId="75A6CE65" w:rsidR="00BE0BD4" w:rsidRDefault="00BE0BD4" w:rsidP="00CD64FB">
            <w:pPr>
              <w:autoSpaceDE w:val="0"/>
              <w:autoSpaceDN w:val="0"/>
              <w:adjustRightInd w:val="0"/>
              <w:spacing w:before="0" w:line="288" w:lineRule="auto"/>
              <w:ind w:left="0"/>
            </w:pPr>
            <w:r>
              <w:t xml:space="preserve">Admin NPP được phép tra cứu </w:t>
            </w:r>
            <w:r w:rsidR="001D5243">
              <w:t xml:space="preserve">thông tin  </w:t>
            </w:r>
            <w:r w:rsidR="00CD64FB">
              <w:t xml:space="preserve">chi tiết của </w:t>
            </w:r>
            <w:r>
              <w:t xml:space="preserve">khách hàng </w:t>
            </w:r>
            <w:r w:rsidR="00CD64FB">
              <w:t>thuộc NPP.</w:t>
            </w:r>
          </w:p>
        </w:tc>
      </w:tr>
      <w:tr w:rsidR="00BE0BD4" w14:paraId="14A79336" w14:textId="77777777" w:rsidTr="006A4FC5">
        <w:tc>
          <w:tcPr>
            <w:tcW w:w="668" w:type="dxa"/>
          </w:tcPr>
          <w:p w14:paraId="249CCCF1" w14:textId="77777777" w:rsidR="00BE0BD4" w:rsidRDefault="00BE0BD4" w:rsidP="00C76597">
            <w:pPr>
              <w:pStyle w:val="NormalIndent"/>
            </w:pPr>
            <w:r>
              <w:t>2</w:t>
            </w:r>
          </w:p>
        </w:tc>
        <w:tc>
          <w:tcPr>
            <w:tcW w:w="3089" w:type="dxa"/>
          </w:tcPr>
          <w:p w14:paraId="2E6F0A06" w14:textId="77777777" w:rsidR="00BE0BD4" w:rsidRDefault="00BE0BD4" w:rsidP="00C76597">
            <w:pPr>
              <w:pStyle w:val="NormalIndent"/>
            </w:pPr>
            <w:r>
              <w:t>Tra cứu tồn kho</w:t>
            </w:r>
          </w:p>
        </w:tc>
        <w:tc>
          <w:tcPr>
            <w:tcW w:w="2093" w:type="dxa"/>
          </w:tcPr>
          <w:p w14:paraId="74E0652A" w14:textId="566DFD62" w:rsidR="00BE0BD4" w:rsidRDefault="0008713E" w:rsidP="00C76597">
            <w:pPr>
              <w:pStyle w:val="NormalIndent"/>
            </w:pPr>
            <w:r>
              <w:t>Admin NPP</w:t>
            </w:r>
          </w:p>
        </w:tc>
        <w:tc>
          <w:tcPr>
            <w:tcW w:w="3780" w:type="dxa"/>
          </w:tcPr>
          <w:p w14:paraId="5F95E60E" w14:textId="37E7A281" w:rsidR="00BE0BD4" w:rsidRDefault="00BE0BD4" w:rsidP="002907ED">
            <w:pPr>
              <w:autoSpaceDE w:val="0"/>
              <w:autoSpaceDN w:val="0"/>
              <w:adjustRightInd w:val="0"/>
              <w:spacing w:before="0" w:line="288" w:lineRule="auto"/>
              <w:ind w:left="0"/>
            </w:pPr>
            <w:r>
              <w:t>Admin NPP xem được thông tin tồn kho hiện tại của các mặt hàng có trong kho NPP</w:t>
            </w:r>
            <w:r w:rsidR="0008713E">
              <w:t>.</w:t>
            </w:r>
          </w:p>
        </w:tc>
      </w:tr>
      <w:tr w:rsidR="00BE0BD4" w14:paraId="6F878720" w14:textId="77777777" w:rsidTr="006A4FC5">
        <w:tc>
          <w:tcPr>
            <w:tcW w:w="668" w:type="dxa"/>
          </w:tcPr>
          <w:p w14:paraId="7BC73636" w14:textId="77777777" w:rsidR="00BE0BD4" w:rsidRDefault="00BE0BD4" w:rsidP="00C76597">
            <w:pPr>
              <w:pStyle w:val="NormalIndent"/>
            </w:pPr>
            <w:r>
              <w:t>3</w:t>
            </w:r>
          </w:p>
        </w:tc>
        <w:tc>
          <w:tcPr>
            <w:tcW w:w="3089" w:type="dxa"/>
          </w:tcPr>
          <w:p w14:paraId="2477AD48" w14:textId="77777777" w:rsidR="00BE0BD4" w:rsidRDefault="00BE0BD4" w:rsidP="00C76597">
            <w:pPr>
              <w:pStyle w:val="NormalIndent"/>
            </w:pPr>
            <w:r>
              <w:t>Tra cứu giao dịch kho</w:t>
            </w:r>
          </w:p>
        </w:tc>
        <w:tc>
          <w:tcPr>
            <w:tcW w:w="2093" w:type="dxa"/>
          </w:tcPr>
          <w:p w14:paraId="1E3F59C8" w14:textId="08D7B601" w:rsidR="00BE0BD4" w:rsidRDefault="0008713E" w:rsidP="00C76597">
            <w:pPr>
              <w:pStyle w:val="NormalIndent"/>
            </w:pPr>
            <w:r>
              <w:t>Admin NPP</w:t>
            </w:r>
          </w:p>
        </w:tc>
        <w:tc>
          <w:tcPr>
            <w:tcW w:w="3780" w:type="dxa"/>
          </w:tcPr>
          <w:p w14:paraId="7F641117" w14:textId="77777777" w:rsidR="00BE0BD4" w:rsidRDefault="00BE0BD4" w:rsidP="002907ED">
            <w:pPr>
              <w:autoSpaceDE w:val="0"/>
              <w:autoSpaceDN w:val="0"/>
              <w:adjustRightInd w:val="0"/>
              <w:spacing w:before="0" w:line="288" w:lineRule="auto"/>
              <w:ind w:left="0"/>
            </w:pPr>
            <w:r>
              <w:t>Admin NPP xem được các giao dịch kho:</w:t>
            </w:r>
          </w:p>
          <w:p w14:paraId="3CF08B7A" w14:textId="77777777" w:rsidR="00BE0BD4" w:rsidRDefault="00BE0BD4" w:rsidP="002907ED">
            <w:pPr>
              <w:pStyle w:val="ListParagraph"/>
              <w:numPr>
                <w:ilvl w:val="0"/>
                <w:numId w:val="7"/>
              </w:numPr>
              <w:autoSpaceDE w:val="0"/>
              <w:autoSpaceDN w:val="0"/>
              <w:adjustRightInd w:val="0"/>
              <w:spacing w:after="0" w:line="288" w:lineRule="auto"/>
            </w:pPr>
            <w:r>
              <w:t>Nhập điều chỉnh kho</w:t>
            </w:r>
          </w:p>
          <w:p w14:paraId="7323A55A" w14:textId="77777777" w:rsidR="00BE0BD4" w:rsidRDefault="00BE0BD4" w:rsidP="002907ED">
            <w:pPr>
              <w:pStyle w:val="ListParagraph"/>
              <w:numPr>
                <w:ilvl w:val="0"/>
                <w:numId w:val="7"/>
              </w:numPr>
              <w:autoSpaceDE w:val="0"/>
              <w:autoSpaceDN w:val="0"/>
              <w:adjustRightInd w:val="0"/>
              <w:spacing w:after="0" w:line="288" w:lineRule="auto"/>
            </w:pPr>
            <w:r>
              <w:t>Xuất điều chỉnh kho</w:t>
            </w:r>
          </w:p>
          <w:p w14:paraId="398B6C53" w14:textId="77777777" w:rsidR="00BE0BD4" w:rsidRDefault="00BE0BD4" w:rsidP="002907ED">
            <w:pPr>
              <w:pStyle w:val="ListParagraph"/>
              <w:numPr>
                <w:ilvl w:val="0"/>
                <w:numId w:val="7"/>
              </w:numPr>
              <w:autoSpaceDE w:val="0"/>
              <w:autoSpaceDN w:val="0"/>
              <w:adjustRightInd w:val="0"/>
              <w:spacing w:after="0" w:line="288" w:lineRule="auto"/>
            </w:pPr>
            <w:r>
              <w:t>Nhập mua hàng</w:t>
            </w:r>
          </w:p>
          <w:p w14:paraId="34C78518" w14:textId="77777777" w:rsidR="00BE0BD4" w:rsidRDefault="00BE0BD4" w:rsidP="002907ED">
            <w:pPr>
              <w:pStyle w:val="ListParagraph"/>
              <w:numPr>
                <w:ilvl w:val="0"/>
                <w:numId w:val="7"/>
              </w:numPr>
              <w:autoSpaceDE w:val="0"/>
              <w:autoSpaceDN w:val="0"/>
              <w:adjustRightInd w:val="0"/>
              <w:spacing w:after="0" w:line="288" w:lineRule="auto"/>
            </w:pPr>
            <w:r>
              <w:t>Xuất trả hàng</w:t>
            </w:r>
          </w:p>
          <w:p w14:paraId="6549B47F" w14:textId="6BB9D681" w:rsidR="00BE0BD4" w:rsidRDefault="00BE0BD4" w:rsidP="002907ED">
            <w:pPr>
              <w:pStyle w:val="ListParagraph"/>
              <w:numPr>
                <w:ilvl w:val="0"/>
                <w:numId w:val="7"/>
              </w:numPr>
              <w:autoSpaceDE w:val="0"/>
              <w:autoSpaceDN w:val="0"/>
              <w:adjustRightInd w:val="0"/>
              <w:spacing w:after="0" w:line="288" w:lineRule="auto"/>
            </w:pPr>
            <w:r>
              <w:t xml:space="preserve">Nhập kho cho NVBH </w:t>
            </w:r>
            <w:r w:rsidR="00AF7BE3">
              <w:t>PT</w:t>
            </w:r>
          </w:p>
          <w:p w14:paraId="579E509D" w14:textId="53670E58" w:rsidR="00BE0BD4" w:rsidRDefault="00BE0BD4" w:rsidP="00AF7BE3">
            <w:pPr>
              <w:pStyle w:val="ListParagraph"/>
              <w:numPr>
                <w:ilvl w:val="0"/>
                <w:numId w:val="7"/>
              </w:numPr>
              <w:autoSpaceDE w:val="0"/>
              <w:autoSpaceDN w:val="0"/>
              <w:adjustRightInd w:val="0"/>
              <w:spacing w:after="0" w:line="288" w:lineRule="auto"/>
            </w:pPr>
            <w:r>
              <w:t xml:space="preserve">Xuất kho cho NVBH </w:t>
            </w:r>
            <w:r w:rsidR="00AF7BE3">
              <w:t>PT</w:t>
            </w:r>
          </w:p>
        </w:tc>
      </w:tr>
      <w:tr w:rsidR="00BE0BD4" w14:paraId="6E63A724" w14:textId="77777777" w:rsidTr="006A4FC5">
        <w:tc>
          <w:tcPr>
            <w:tcW w:w="668" w:type="dxa"/>
          </w:tcPr>
          <w:p w14:paraId="3D57CCA3" w14:textId="77777777" w:rsidR="00BE0BD4" w:rsidRDefault="00BE0BD4" w:rsidP="00C76597">
            <w:pPr>
              <w:pStyle w:val="NormalIndent"/>
            </w:pPr>
            <w:r>
              <w:t>4</w:t>
            </w:r>
          </w:p>
        </w:tc>
        <w:tc>
          <w:tcPr>
            <w:tcW w:w="3089" w:type="dxa"/>
          </w:tcPr>
          <w:p w14:paraId="6C526659" w14:textId="77777777" w:rsidR="00BE0BD4" w:rsidRDefault="00BE0BD4" w:rsidP="00C76597">
            <w:pPr>
              <w:pStyle w:val="NormalIndent"/>
            </w:pPr>
            <w:r>
              <w:t xml:space="preserve">Tra cứu chương trình khuyến </w:t>
            </w:r>
            <w:r>
              <w:lastRenderedPageBreak/>
              <w:t>mãi</w:t>
            </w:r>
          </w:p>
        </w:tc>
        <w:tc>
          <w:tcPr>
            <w:tcW w:w="2093" w:type="dxa"/>
          </w:tcPr>
          <w:p w14:paraId="302D5C12" w14:textId="77777777" w:rsidR="00BE0BD4" w:rsidRDefault="00BE0BD4" w:rsidP="00C76597">
            <w:pPr>
              <w:pStyle w:val="NormalIndent"/>
            </w:pPr>
            <w:r>
              <w:lastRenderedPageBreak/>
              <w:t>Admin NPP</w:t>
            </w:r>
          </w:p>
        </w:tc>
        <w:tc>
          <w:tcPr>
            <w:tcW w:w="3780" w:type="dxa"/>
          </w:tcPr>
          <w:p w14:paraId="5731DC34" w14:textId="77777777" w:rsidR="00BE0BD4" w:rsidRDefault="00BE0BD4" w:rsidP="002907ED">
            <w:pPr>
              <w:autoSpaceDE w:val="0"/>
              <w:autoSpaceDN w:val="0"/>
              <w:adjustRightInd w:val="0"/>
              <w:spacing w:before="0" w:line="288" w:lineRule="auto"/>
              <w:ind w:left="0"/>
            </w:pPr>
            <w:r>
              <w:t xml:space="preserve">Admin NPP được phép tra cứu danh </w:t>
            </w:r>
            <w:r>
              <w:lastRenderedPageBreak/>
              <w:t>sách các chương trình khuyến mãi được áp dụng cho đơn vị mình</w:t>
            </w:r>
          </w:p>
          <w:p w14:paraId="2ED9A38A" w14:textId="77777777" w:rsidR="00BE0BD4" w:rsidRDefault="00BE0BD4" w:rsidP="002907ED">
            <w:pPr>
              <w:autoSpaceDE w:val="0"/>
              <w:autoSpaceDN w:val="0"/>
              <w:adjustRightInd w:val="0"/>
              <w:spacing w:before="0" w:line="288" w:lineRule="auto"/>
              <w:ind w:left="0"/>
            </w:pPr>
            <w:r>
              <w:t>Admin NPP chỉ được xem thông tin các chương trình đang hoạt động, không được phép điều chỉnh, thay đổi thông tin chương trình</w:t>
            </w:r>
          </w:p>
        </w:tc>
      </w:tr>
    </w:tbl>
    <w:p w14:paraId="637E61E1" w14:textId="77777777" w:rsidR="00BE0BD4" w:rsidRDefault="00BE0BD4" w:rsidP="00BE0BD4">
      <w:pPr>
        <w:pStyle w:val="Heading5"/>
      </w:pPr>
      <w:r>
        <w:lastRenderedPageBreak/>
        <w:t>Ghi chú</w:t>
      </w:r>
    </w:p>
    <w:p w14:paraId="1DA3799A" w14:textId="237CCF74" w:rsidR="00DF03DF" w:rsidRPr="00DF03DF" w:rsidRDefault="00DF03DF" w:rsidP="00DF03DF">
      <w:r>
        <w:t>N/A</w:t>
      </w:r>
    </w:p>
    <w:p w14:paraId="1D56F693" w14:textId="77777777" w:rsidR="002B367D" w:rsidRDefault="002B367D" w:rsidP="002B367D">
      <w:pPr>
        <w:pStyle w:val="Heading4"/>
      </w:pPr>
      <w:r>
        <w:t>Chức năng quản lý công cụ</w:t>
      </w:r>
    </w:p>
    <w:p w14:paraId="2C3E1A4E" w14:textId="77777777" w:rsidR="002B367D" w:rsidRDefault="002B367D" w:rsidP="002B367D">
      <w:pPr>
        <w:pStyle w:val="Heading5"/>
      </w:pPr>
      <w:r>
        <w:t>Diễn giải</w:t>
      </w:r>
    </w:p>
    <w:p w14:paraId="6583DEF3" w14:textId="35EE977B" w:rsidR="002B367D" w:rsidRDefault="002B367D" w:rsidP="002B367D">
      <w:r>
        <w:t>Admin NPP quản lý tình trạng các công cụ (khay, kệ, bảng hiệu…) đã hỗ trợ cho khách hàng</w:t>
      </w:r>
    </w:p>
    <w:p w14:paraId="0F0D0E76" w14:textId="5B1573E6" w:rsidR="002B367D" w:rsidRDefault="002B367D" w:rsidP="00B72D23">
      <w:pPr>
        <w:pStyle w:val="ListParagraph"/>
        <w:numPr>
          <w:ilvl w:val="1"/>
          <w:numId w:val="36"/>
        </w:numPr>
      </w:pPr>
      <w:r>
        <w:t xml:space="preserve">Tra cứu: </w:t>
      </w:r>
      <w:r w:rsidR="00A60A7B">
        <w:t>B</w:t>
      </w:r>
      <w:r>
        <w:t>iết được từng khách hàng đang giữ những công cụ gì? Ngày đưa vào sử dụng và Hạn sử dụng từng công cụ</w:t>
      </w:r>
    </w:p>
    <w:p w14:paraId="02F073DA" w14:textId="5F8258D5" w:rsidR="002B367D" w:rsidRDefault="002B367D" w:rsidP="00B72D23">
      <w:pPr>
        <w:pStyle w:val="ListParagraph"/>
        <w:numPr>
          <w:ilvl w:val="1"/>
          <w:numId w:val="36"/>
        </w:numPr>
      </w:pPr>
      <w:r>
        <w:t xml:space="preserve">Giao công cụ cho khách hàng: </w:t>
      </w:r>
      <w:r w:rsidR="005338FE">
        <w:t>K</w:t>
      </w:r>
      <w:r>
        <w:t xml:space="preserve">hi quyết định hỗ trợ công cụ cho khách hàng, </w:t>
      </w:r>
      <w:r w:rsidR="00E5592E">
        <w:t xml:space="preserve">Admin NPP </w:t>
      </w:r>
      <w:r>
        <w:t>ghi nhận vào hệ thống để theo dõi tình hình công cụ sau này</w:t>
      </w:r>
    </w:p>
    <w:p w14:paraId="5D992166" w14:textId="77777777" w:rsidR="002B367D" w:rsidRDefault="002B367D" w:rsidP="00B72D23">
      <w:pPr>
        <w:pStyle w:val="ListParagraph"/>
        <w:numPr>
          <w:ilvl w:val="1"/>
          <w:numId w:val="36"/>
        </w:numPr>
      </w:pPr>
      <w:r>
        <w:t xml:space="preserve">Đầu kỳ (công cụ) cho phép nhập (import) thông tin lịch sử công cụ NPP đã cấp phát cho khách hàng </w:t>
      </w:r>
    </w:p>
    <w:p w14:paraId="56A33087" w14:textId="316F6DF6" w:rsidR="002B367D" w:rsidRDefault="00511537" w:rsidP="00B72D23">
      <w:pPr>
        <w:pStyle w:val="ListParagraph"/>
        <w:numPr>
          <w:ilvl w:val="1"/>
          <w:numId w:val="36"/>
        </w:numPr>
      </w:pPr>
      <w:r>
        <w:t>Bước 1: N</w:t>
      </w:r>
      <w:r w:rsidR="002B367D">
        <w:t>hập đầu vào</w:t>
      </w:r>
    </w:p>
    <w:p w14:paraId="4D89A028" w14:textId="77777777" w:rsidR="002B367D" w:rsidRDefault="002B367D" w:rsidP="00B72D23">
      <w:pPr>
        <w:pStyle w:val="ListParagraph"/>
        <w:numPr>
          <w:ilvl w:val="2"/>
          <w:numId w:val="36"/>
        </w:numPr>
      </w:pPr>
      <w:r>
        <w:t>Admin HO nhập đầu vào khay kệ các loại cho NPP.</w:t>
      </w:r>
    </w:p>
    <w:p w14:paraId="33D1F4B3" w14:textId="77777777" w:rsidR="002B367D" w:rsidRDefault="002B367D" w:rsidP="00B72D23">
      <w:pPr>
        <w:pStyle w:val="ListParagraph"/>
        <w:numPr>
          <w:ilvl w:val="2"/>
          <w:numId w:val="36"/>
        </w:numPr>
      </w:pPr>
      <w:r>
        <w:t>Admin NPP nhập đầu vào bảng hiệu cho NPP (GSBH chuyển thông tin cho Admin NPP khi có phát sinh).</w:t>
      </w:r>
    </w:p>
    <w:p w14:paraId="18A54C86" w14:textId="77777777" w:rsidR="002B367D" w:rsidRDefault="002B367D" w:rsidP="00B72D23">
      <w:pPr>
        <w:pStyle w:val="ListParagraph"/>
        <w:numPr>
          <w:ilvl w:val="1"/>
          <w:numId w:val="36"/>
        </w:numPr>
      </w:pPr>
      <w:r>
        <w:t>Bước 2: Admin NPP tạo phiếu xuất công cụ cho khách hàng.</w:t>
      </w:r>
    </w:p>
    <w:p w14:paraId="18756DD3" w14:textId="77777777" w:rsidR="002B367D" w:rsidRDefault="002B367D" w:rsidP="002B367D">
      <w:pPr>
        <w:pStyle w:val="Heading5"/>
      </w:pPr>
      <w:r>
        <w:lastRenderedPageBreak/>
        <w:t>Quy trình</w:t>
      </w:r>
    </w:p>
    <w:p w14:paraId="6C02F385" w14:textId="23B3AB39" w:rsidR="002B367D" w:rsidRPr="007335BB" w:rsidRDefault="006C0059" w:rsidP="002B367D">
      <w:pPr>
        <w:ind w:left="0"/>
        <w:jc w:val="center"/>
      </w:pPr>
      <w:r w:rsidRPr="00427AF9">
        <w:rPr>
          <w:szCs w:val="24"/>
        </w:rPr>
        <w:object w:dxaOrig="4969" w:dyaOrig="5793" w14:anchorId="220E6575">
          <v:shape id="_x0000_i1096" type="#_x0000_t75" style="width:240pt;height:276pt" o:ole="">
            <v:imagedata r:id="rId156" o:title=""/>
          </v:shape>
          <o:OLEObject Type="Embed" ProgID="Visio.Drawing.11" ShapeID="_x0000_i1096" DrawAspect="Content" ObjectID="_1593959087" r:id="rId157"/>
        </w:object>
      </w:r>
    </w:p>
    <w:p w14:paraId="4845142D" w14:textId="77777777" w:rsidR="002B367D" w:rsidRDefault="002B367D" w:rsidP="002B367D">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2B367D" w:rsidRPr="00191EEF" w14:paraId="71A18E81"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D23DAB1" w14:textId="77777777" w:rsidR="002B367D" w:rsidRPr="002020D6" w:rsidRDefault="002B367D"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38971B3" w14:textId="77777777" w:rsidR="002B367D" w:rsidRPr="002020D6" w:rsidRDefault="002B367D"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ADB98BF" w14:textId="77777777" w:rsidR="002B367D" w:rsidRPr="002020D6" w:rsidRDefault="002B367D"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57FC47B" w14:textId="77777777" w:rsidR="002B367D" w:rsidRPr="002020D6" w:rsidRDefault="002B367D" w:rsidP="00C76597">
            <w:pPr>
              <w:pStyle w:val="NormalIndent"/>
            </w:pPr>
            <w:r>
              <w:t>Mô tả</w:t>
            </w:r>
          </w:p>
        </w:tc>
      </w:tr>
      <w:tr w:rsidR="002B367D" w14:paraId="2A1B61C2" w14:textId="77777777" w:rsidTr="006A4FC5">
        <w:tc>
          <w:tcPr>
            <w:tcW w:w="668" w:type="dxa"/>
          </w:tcPr>
          <w:p w14:paraId="5DE4D350" w14:textId="77777777" w:rsidR="002B367D" w:rsidRDefault="002B367D" w:rsidP="00C76597">
            <w:pPr>
              <w:pStyle w:val="NormalIndent"/>
            </w:pPr>
            <w:r>
              <w:t>1</w:t>
            </w:r>
          </w:p>
        </w:tc>
        <w:tc>
          <w:tcPr>
            <w:tcW w:w="2752" w:type="dxa"/>
          </w:tcPr>
          <w:p w14:paraId="2E8B85FF" w14:textId="77777777" w:rsidR="002B367D" w:rsidRPr="00A25F16" w:rsidRDefault="002B367D" w:rsidP="00C76597">
            <w:pPr>
              <w:pStyle w:val="NormalIndent"/>
              <w:rPr>
                <w:lang w:val="fr-FR"/>
              </w:rPr>
            </w:pPr>
            <w:r w:rsidRPr="00A25F16">
              <w:rPr>
                <w:lang w:val="fr-FR"/>
              </w:rPr>
              <w:t xml:space="preserve">Tra cứu </w:t>
            </w:r>
            <w:r>
              <w:rPr>
                <w:lang w:val="fr-FR"/>
              </w:rPr>
              <w:t>công cụ</w:t>
            </w:r>
          </w:p>
        </w:tc>
        <w:tc>
          <w:tcPr>
            <w:tcW w:w="1980" w:type="dxa"/>
          </w:tcPr>
          <w:p w14:paraId="39A04AA0" w14:textId="2337FB34" w:rsidR="002B367D" w:rsidRDefault="006C0059" w:rsidP="00C76597">
            <w:pPr>
              <w:pStyle w:val="NormalIndent"/>
            </w:pPr>
            <w:r>
              <w:t>Admin NPP</w:t>
            </w:r>
          </w:p>
        </w:tc>
        <w:tc>
          <w:tcPr>
            <w:tcW w:w="4230" w:type="dxa"/>
          </w:tcPr>
          <w:p w14:paraId="555B9E70" w14:textId="1E70773F" w:rsidR="002B367D" w:rsidRDefault="006C0059" w:rsidP="006C0059">
            <w:pPr>
              <w:autoSpaceDE w:val="0"/>
              <w:autoSpaceDN w:val="0"/>
              <w:adjustRightInd w:val="0"/>
              <w:spacing w:before="0" w:line="288" w:lineRule="auto"/>
              <w:ind w:left="0"/>
            </w:pPr>
            <w:r>
              <w:t xml:space="preserve">Admin NPP </w:t>
            </w:r>
            <w:r w:rsidR="002B367D">
              <w:t>cần tra cứu thông tin:</w:t>
            </w:r>
          </w:p>
          <w:p w14:paraId="36D9FF03" w14:textId="77777777" w:rsidR="002B367D" w:rsidRDefault="002B367D" w:rsidP="00760FF3">
            <w:pPr>
              <w:pStyle w:val="TableBullet1"/>
            </w:pPr>
            <w:r>
              <w:t>Từng khách hàng đang giữ những công cụ gì? Tình trạng và hạn sử dụng của từng công cụ</w:t>
            </w:r>
          </w:p>
          <w:p w14:paraId="6418E523" w14:textId="77777777" w:rsidR="002B367D" w:rsidRDefault="002B367D" w:rsidP="00760FF3">
            <w:pPr>
              <w:pStyle w:val="TableBullet1"/>
            </w:pPr>
            <w:r>
              <w:t>Số lượng từng loại công cụ đang hỗ trợ cho khách hàng</w:t>
            </w:r>
          </w:p>
        </w:tc>
      </w:tr>
      <w:tr w:rsidR="002B367D" w14:paraId="3D8C12F3" w14:textId="77777777" w:rsidTr="006A4FC5">
        <w:tc>
          <w:tcPr>
            <w:tcW w:w="668" w:type="dxa"/>
          </w:tcPr>
          <w:p w14:paraId="7782147C" w14:textId="77777777" w:rsidR="002B367D" w:rsidRDefault="002B367D" w:rsidP="00C76597">
            <w:pPr>
              <w:pStyle w:val="NormalIndent"/>
            </w:pPr>
            <w:r>
              <w:t>2</w:t>
            </w:r>
          </w:p>
        </w:tc>
        <w:tc>
          <w:tcPr>
            <w:tcW w:w="2752" w:type="dxa"/>
          </w:tcPr>
          <w:p w14:paraId="5458BE0D" w14:textId="77777777" w:rsidR="002B367D" w:rsidRDefault="002B367D" w:rsidP="00C76597">
            <w:pPr>
              <w:pStyle w:val="NormalIndent"/>
            </w:pPr>
            <w:r>
              <w:t>Giao công cụ cho khách hàng</w:t>
            </w:r>
          </w:p>
        </w:tc>
        <w:tc>
          <w:tcPr>
            <w:tcW w:w="1980" w:type="dxa"/>
          </w:tcPr>
          <w:p w14:paraId="6B7FCCDD" w14:textId="7FABA398" w:rsidR="002B367D" w:rsidRDefault="006C0059" w:rsidP="00C76597">
            <w:pPr>
              <w:pStyle w:val="NormalIndent"/>
            </w:pPr>
            <w:r>
              <w:t>Admin NPP</w:t>
            </w:r>
          </w:p>
        </w:tc>
        <w:tc>
          <w:tcPr>
            <w:tcW w:w="4230" w:type="dxa"/>
          </w:tcPr>
          <w:p w14:paraId="20E339D1" w14:textId="30716AD2" w:rsidR="002B367D" w:rsidRDefault="002B367D" w:rsidP="00C76597">
            <w:pPr>
              <w:pStyle w:val="NormalIndent"/>
            </w:pPr>
            <w:r>
              <w:t xml:space="preserve">Khi hỗ trợ công cụ cho khách hàng, </w:t>
            </w:r>
            <w:r w:rsidR="006C0059">
              <w:t xml:space="preserve">Admin NPP </w:t>
            </w:r>
            <w:r>
              <w:t>ghi nhận vào hệ thống. Các thông tin ghi nhận:</w:t>
            </w:r>
          </w:p>
          <w:p w14:paraId="482DC065" w14:textId="77777777" w:rsidR="002B367D" w:rsidRDefault="002B367D" w:rsidP="00760FF3">
            <w:pPr>
              <w:pStyle w:val="TableBullet1"/>
            </w:pPr>
            <w:r>
              <w:t>Khách hàng</w:t>
            </w:r>
          </w:p>
          <w:p w14:paraId="1E3AC8BF" w14:textId="77777777" w:rsidR="002B367D" w:rsidRDefault="002B367D" w:rsidP="00760FF3">
            <w:pPr>
              <w:pStyle w:val="TableBullet1"/>
            </w:pPr>
            <w:r>
              <w:t xml:space="preserve">Công cụ gì? </w:t>
            </w:r>
          </w:p>
          <w:p w14:paraId="503409FF" w14:textId="77777777" w:rsidR="002B367D" w:rsidRDefault="002B367D" w:rsidP="00760FF3">
            <w:pPr>
              <w:pStyle w:val="TableBullet1"/>
            </w:pPr>
            <w:r>
              <w:t>Ngày đưa vào sử dụng</w:t>
            </w:r>
          </w:p>
          <w:p w14:paraId="777067D5" w14:textId="77777777" w:rsidR="002B367D" w:rsidRDefault="002B367D" w:rsidP="00760FF3">
            <w:pPr>
              <w:pStyle w:val="TableBullet1"/>
            </w:pPr>
            <w:r>
              <w:t>Tình trạng</w:t>
            </w:r>
          </w:p>
          <w:p w14:paraId="2E4C3B4F" w14:textId="77777777" w:rsidR="002B367D" w:rsidRDefault="002B367D" w:rsidP="00760FF3">
            <w:pPr>
              <w:pStyle w:val="TableBullet1"/>
            </w:pPr>
            <w:r>
              <w:t>Hạn sử dụng</w:t>
            </w:r>
          </w:p>
        </w:tc>
      </w:tr>
    </w:tbl>
    <w:p w14:paraId="41BFD888" w14:textId="77777777" w:rsidR="002B367D" w:rsidRDefault="002B367D" w:rsidP="002B367D">
      <w:pPr>
        <w:pStyle w:val="Heading5"/>
      </w:pPr>
      <w:r>
        <w:t>Ghi chú</w:t>
      </w:r>
    </w:p>
    <w:p w14:paraId="77E2B497" w14:textId="77777777" w:rsidR="002B367D" w:rsidRPr="005D5B7F" w:rsidRDefault="002B367D" w:rsidP="002B367D">
      <w:r>
        <w:t>N/A.</w:t>
      </w:r>
    </w:p>
    <w:p w14:paraId="5DB2F3F5" w14:textId="1E96BB85" w:rsidR="00E65067" w:rsidRDefault="00B77EA3" w:rsidP="008B1DDA">
      <w:pPr>
        <w:pStyle w:val="Heading4"/>
      </w:pPr>
      <w:r>
        <w:t xml:space="preserve">Chức năng </w:t>
      </w:r>
      <w:r w:rsidR="00E65067">
        <w:t>chốt ngày làm việc của NPP</w:t>
      </w:r>
    </w:p>
    <w:p w14:paraId="3545E69B" w14:textId="77777777" w:rsidR="00E65067" w:rsidRDefault="00E65067" w:rsidP="00E65067">
      <w:pPr>
        <w:pStyle w:val="Heading5"/>
      </w:pPr>
      <w:r>
        <w:t>Diễn giải</w:t>
      </w:r>
    </w:p>
    <w:p w14:paraId="585CF9ED" w14:textId="3A26D1C8" w:rsidR="00E65067" w:rsidRDefault="004D1A5A" w:rsidP="001A3CD9">
      <w:r>
        <w:t xml:space="preserve">Sau khi </w:t>
      </w:r>
      <w:r w:rsidR="003940BA">
        <w:t>xử lý hết số liệu trong ngày</w:t>
      </w:r>
      <w:r>
        <w:t xml:space="preserve">, Admin NPP thực hiện chốt ngày. </w:t>
      </w:r>
      <w:r w:rsidR="000B3BEC">
        <w:t xml:space="preserve">Khi đã chốt ngày, các </w:t>
      </w:r>
      <w:r w:rsidR="000B3BEC">
        <w:lastRenderedPageBreak/>
        <w:t>giao dịch</w:t>
      </w:r>
      <w:r w:rsidR="00A147F4">
        <w:t xml:space="preserve"> (bán hàng, nhập xuất kho)</w:t>
      </w:r>
      <w:r w:rsidR="000B3BEC">
        <w:t xml:space="preserve"> đối với NPP sẽ được tính cho ngày làm việc tiếp theo.</w:t>
      </w:r>
      <w:r w:rsidR="005442B5">
        <w:t xml:space="preserve"> </w:t>
      </w:r>
    </w:p>
    <w:p w14:paraId="78F729BB" w14:textId="77777777" w:rsidR="00E65067" w:rsidRDefault="00E65067" w:rsidP="00E65067">
      <w:pPr>
        <w:pStyle w:val="Heading5"/>
      </w:pPr>
      <w:r>
        <w:t>Quy trình</w:t>
      </w:r>
    </w:p>
    <w:p w14:paraId="3D08E48C" w14:textId="0BE9D2FF" w:rsidR="00E65067" w:rsidRPr="007428A3" w:rsidRDefault="00F561AE" w:rsidP="001E0C17">
      <w:pPr>
        <w:jc w:val="center"/>
      </w:pPr>
      <w:r>
        <w:object w:dxaOrig="7080" w:dyaOrig="6056" w14:anchorId="6402E25D">
          <v:shape id="_x0000_i1097" type="#_x0000_t75" style="width:353.25pt;height:303pt" o:ole="">
            <v:imagedata r:id="rId158" o:title=""/>
          </v:shape>
          <o:OLEObject Type="Embed" ProgID="Visio.Drawing.11" ShapeID="_x0000_i1097" DrawAspect="Content" ObjectID="_1593959088" r:id="rId159"/>
        </w:object>
      </w:r>
    </w:p>
    <w:p w14:paraId="193491C6" w14:textId="77777777" w:rsidR="00E65067" w:rsidRDefault="00E65067" w:rsidP="00E65067">
      <w:pPr>
        <w:pStyle w:val="Heading5"/>
      </w:pPr>
      <w:r>
        <w:t>Mô tả các bước thực hiện</w:t>
      </w:r>
    </w:p>
    <w:tbl>
      <w:tblPr>
        <w:tblStyle w:val="TableGrid"/>
        <w:tblW w:w="9378" w:type="dxa"/>
        <w:tblInd w:w="288" w:type="dxa"/>
        <w:tblLayout w:type="fixed"/>
        <w:tblLook w:val="04A0" w:firstRow="1" w:lastRow="0" w:firstColumn="1" w:lastColumn="0" w:noHBand="0" w:noVBand="1"/>
      </w:tblPr>
      <w:tblGrid>
        <w:gridCol w:w="668"/>
        <w:gridCol w:w="2613"/>
        <w:gridCol w:w="1921"/>
        <w:gridCol w:w="4176"/>
      </w:tblGrid>
      <w:tr w:rsidR="00E65067" w:rsidRPr="002020D6" w14:paraId="716D9D6C" w14:textId="77777777" w:rsidTr="001E0C17">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0C91447" w14:textId="77777777" w:rsidR="00E65067" w:rsidRPr="002020D6" w:rsidRDefault="00E65067" w:rsidP="00C76597">
            <w:pPr>
              <w:pStyle w:val="NormalIndent"/>
            </w:pPr>
            <w:r w:rsidRPr="002020D6">
              <w:t>TT</w:t>
            </w:r>
          </w:p>
        </w:tc>
        <w:tc>
          <w:tcPr>
            <w:tcW w:w="261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1B95E1" w14:textId="77777777" w:rsidR="00E65067" w:rsidRPr="002020D6" w:rsidRDefault="00E65067" w:rsidP="00C76597">
            <w:pPr>
              <w:pStyle w:val="NormalIndent"/>
            </w:pPr>
            <w:r>
              <w:t>Bước thực hiện</w:t>
            </w:r>
          </w:p>
        </w:tc>
        <w:tc>
          <w:tcPr>
            <w:tcW w:w="192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651810C" w14:textId="77777777" w:rsidR="00E65067" w:rsidRPr="002020D6" w:rsidRDefault="00E65067" w:rsidP="00C76597">
            <w:pPr>
              <w:pStyle w:val="NormalIndent"/>
            </w:pPr>
            <w:r w:rsidRPr="002020D6">
              <w:t>Người thực hiện</w:t>
            </w:r>
          </w:p>
        </w:tc>
        <w:tc>
          <w:tcPr>
            <w:tcW w:w="417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FD09EEC" w14:textId="77777777" w:rsidR="00E65067" w:rsidRPr="002020D6" w:rsidRDefault="00E65067" w:rsidP="00C76597">
            <w:pPr>
              <w:pStyle w:val="NormalIndent"/>
            </w:pPr>
            <w:r>
              <w:t>Mô tả</w:t>
            </w:r>
          </w:p>
        </w:tc>
      </w:tr>
      <w:tr w:rsidR="00E65067" w14:paraId="5AC73B29" w14:textId="77777777" w:rsidTr="001E0C17">
        <w:tc>
          <w:tcPr>
            <w:tcW w:w="668" w:type="dxa"/>
          </w:tcPr>
          <w:p w14:paraId="153D2256" w14:textId="77777777" w:rsidR="00E65067" w:rsidRDefault="00E65067" w:rsidP="00C76597">
            <w:pPr>
              <w:pStyle w:val="NormalIndent"/>
            </w:pPr>
            <w:r>
              <w:t>1</w:t>
            </w:r>
          </w:p>
        </w:tc>
        <w:tc>
          <w:tcPr>
            <w:tcW w:w="2613" w:type="dxa"/>
          </w:tcPr>
          <w:p w14:paraId="655AF882" w14:textId="3638F7A4" w:rsidR="00E65067" w:rsidRDefault="001E0C17" w:rsidP="00C76597">
            <w:pPr>
              <w:pStyle w:val="NormalIndent"/>
            </w:pPr>
            <w:r>
              <w:t>Thực hiện chốt ngày</w:t>
            </w:r>
          </w:p>
        </w:tc>
        <w:tc>
          <w:tcPr>
            <w:tcW w:w="1921" w:type="dxa"/>
          </w:tcPr>
          <w:p w14:paraId="6DFC8710" w14:textId="679B6983" w:rsidR="00E65067" w:rsidRDefault="001E0C17" w:rsidP="00C76597">
            <w:pPr>
              <w:pStyle w:val="NormalIndent"/>
            </w:pPr>
            <w:r>
              <w:t>Admin NPP</w:t>
            </w:r>
          </w:p>
        </w:tc>
        <w:tc>
          <w:tcPr>
            <w:tcW w:w="4176" w:type="dxa"/>
          </w:tcPr>
          <w:p w14:paraId="3BAC445B" w14:textId="0406A61D" w:rsidR="00E65067" w:rsidRDefault="00B96316" w:rsidP="00407B61">
            <w:pPr>
              <w:autoSpaceDE w:val="0"/>
              <w:autoSpaceDN w:val="0"/>
              <w:adjustRightInd w:val="0"/>
              <w:spacing w:before="0" w:line="288" w:lineRule="auto"/>
              <w:ind w:left="0"/>
            </w:pPr>
            <w:r>
              <w:t>Admin NPP thực hiện chốt ngày làm việc.</w:t>
            </w:r>
          </w:p>
        </w:tc>
      </w:tr>
      <w:tr w:rsidR="00E65067" w14:paraId="10BAF01F" w14:textId="77777777" w:rsidTr="001E0C17">
        <w:tc>
          <w:tcPr>
            <w:tcW w:w="668" w:type="dxa"/>
          </w:tcPr>
          <w:p w14:paraId="28358783" w14:textId="77777777" w:rsidR="00E65067" w:rsidRDefault="00E65067" w:rsidP="00C76597">
            <w:pPr>
              <w:pStyle w:val="NormalIndent"/>
            </w:pPr>
            <w:r>
              <w:t>2</w:t>
            </w:r>
          </w:p>
        </w:tc>
        <w:tc>
          <w:tcPr>
            <w:tcW w:w="2613" w:type="dxa"/>
          </w:tcPr>
          <w:p w14:paraId="289C6A7B" w14:textId="6A01D831" w:rsidR="00E65067" w:rsidRDefault="001E0C17" w:rsidP="00C76597">
            <w:pPr>
              <w:pStyle w:val="NormalIndent"/>
            </w:pPr>
            <w:r>
              <w:t>Kiểm tra điều kiện chốt</w:t>
            </w:r>
          </w:p>
        </w:tc>
        <w:tc>
          <w:tcPr>
            <w:tcW w:w="1921" w:type="dxa"/>
          </w:tcPr>
          <w:p w14:paraId="13ADCBE0" w14:textId="4ADF21DA" w:rsidR="00E65067" w:rsidRDefault="001E0C17" w:rsidP="00C76597">
            <w:pPr>
              <w:pStyle w:val="NormalIndent"/>
            </w:pPr>
            <w:r>
              <w:t>DMS</w:t>
            </w:r>
          </w:p>
        </w:tc>
        <w:tc>
          <w:tcPr>
            <w:tcW w:w="4176" w:type="dxa"/>
          </w:tcPr>
          <w:p w14:paraId="4F10DB5A" w14:textId="77777777" w:rsidR="008E58A6" w:rsidRDefault="00B96316" w:rsidP="00407B61">
            <w:pPr>
              <w:widowControl/>
              <w:autoSpaceDE w:val="0"/>
              <w:autoSpaceDN w:val="0"/>
              <w:adjustRightInd w:val="0"/>
              <w:spacing w:before="0" w:line="288" w:lineRule="auto"/>
              <w:ind w:left="0"/>
            </w:pPr>
            <w:r>
              <w:t xml:space="preserve">Hệ thống kiểm tra </w:t>
            </w:r>
            <w:r w:rsidR="008E58A6">
              <w:t>các điều kiện chốt ngày theo quy định:</w:t>
            </w:r>
          </w:p>
          <w:p w14:paraId="1ECB8348" w14:textId="755B0D84" w:rsidR="00E65067" w:rsidRDefault="008E58A6" w:rsidP="00407B61">
            <w:pPr>
              <w:pStyle w:val="ListParagraph"/>
              <w:numPr>
                <w:ilvl w:val="0"/>
                <w:numId w:val="7"/>
              </w:numPr>
              <w:autoSpaceDE w:val="0"/>
              <w:autoSpaceDN w:val="0"/>
              <w:adjustRightInd w:val="0"/>
              <w:spacing w:after="0" w:line="288" w:lineRule="auto"/>
            </w:pPr>
            <w:r>
              <w:t>Các đơn hàng trong ngày đã được xử lý hết.</w:t>
            </w:r>
          </w:p>
          <w:p w14:paraId="41228161" w14:textId="42F1FEDE" w:rsidR="008E58A6" w:rsidRDefault="008E58A6" w:rsidP="00407B61">
            <w:pPr>
              <w:pStyle w:val="ListParagraph"/>
              <w:numPr>
                <w:ilvl w:val="0"/>
                <w:numId w:val="7"/>
              </w:numPr>
              <w:autoSpaceDE w:val="0"/>
              <w:autoSpaceDN w:val="0"/>
              <w:adjustRightInd w:val="0"/>
              <w:spacing w:after="0" w:line="288" w:lineRule="auto"/>
            </w:pPr>
            <w:r>
              <w:t>…</w:t>
            </w:r>
          </w:p>
          <w:p w14:paraId="0E3644F1" w14:textId="77777777" w:rsidR="00C74992" w:rsidRDefault="00582CEB" w:rsidP="00407B61">
            <w:pPr>
              <w:autoSpaceDE w:val="0"/>
              <w:autoSpaceDN w:val="0"/>
              <w:adjustRightInd w:val="0"/>
              <w:spacing w:before="0" w:line="288" w:lineRule="auto"/>
              <w:ind w:left="0"/>
            </w:pPr>
            <w:r>
              <w:t xml:space="preserve">Nếu </w:t>
            </w:r>
            <w:r w:rsidR="00567AC7">
              <w:t>đủ điều kiện: Chuyển qua bước 3</w:t>
            </w:r>
          </w:p>
          <w:p w14:paraId="0D730607" w14:textId="6B4B4991" w:rsidR="00567AC7" w:rsidRDefault="00567AC7" w:rsidP="00407B61">
            <w:pPr>
              <w:autoSpaceDE w:val="0"/>
              <w:autoSpaceDN w:val="0"/>
              <w:adjustRightInd w:val="0"/>
              <w:spacing w:before="0" w:line="288" w:lineRule="auto"/>
              <w:ind w:left="0"/>
            </w:pPr>
            <w:r>
              <w:t>Nếu không đủ điều kiện: Cảnh báo người dùng.Kết thúc quy trình.</w:t>
            </w:r>
          </w:p>
        </w:tc>
      </w:tr>
      <w:tr w:rsidR="001E0C17" w14:paraId="629AAD80" w14:textId="77777777" w:rsidTr="001E0C17">
        <w:tc>
          <w:tcPr>
            <w:tcW w:w="668" w:type="dxa"/>
          </w:tcPr>
          <w:p w14:paraId="407B0466" w14:textId="52FF9B81" w:rsidR="001E0C17" w:rsidRDefault="001E0C17" w:rsidP="00C76597">
            <w:pPr>
              <w:pStyle w:val="NormalIndent"/>
            </w:pPr>
            <w:r>
              <w:t>3</w:t>
            </w:r>
          </w:p>
        </w:tc>
        <w:tc>
          <w:tcPr>
            <w:tcW w:w="2613" w:type="dxa"/>
          </w:tcPr>
          <w:p w14:paraId="4A6481FD" w14:textId="687EE81C" w:rsidR="001E0C17" w:rsidRDefault="001E0C17" w:rsidP="00C76597">
            <w:pPr>
              <w:pStyle w:val="NormalIndent"/>
            </w:pPr>
            <w:r>
              <w:t>Mở ngày làm việc mới</w:t>
            </w:r>
          </w:p>
        </w:tc>
        <w:tc>
          <w:tcPr>
            <w:tcW w:w="1921" w:type="dxa"/>
          </w:tcPr>
          <w:p w14:paraId="0CDBA4F3" w14:textId="6D228D0C" w:rsidR="001E0C17" w:rsidRDefault="001E0C17" w:rsidP="00C76597">
            <w:pPr>
              <w:pStyle w:val="NormalIndent"/>
            </w:pPr>
            <w:r>
              <w:t>DMS</w:t>
            </w:r>
          </w:p>
        </w:tc>
        <w:tc>
          <w:tcPr>
            <w:tcW w:w="4176" w:type="dxa"/>
          </w:tcPr>
          <w:p w14:paraId="6153B02E" w14:textId="4FD3C423" w:rsidR="001E0C17" w:rsidRDefault="00567AC7" w:rsidP="00407B61">
            <w:pPr>
              <w:widowControl/>
              <w:autoSpaceDE w:val="0"/>
              <w:autoSpaceDN w:val="0"/>
              <w:adjustRightInd w:val="0"/>
              <w:spacing w:before="0" w:line="288" w:lineRule="auto"/>
              <w:ind w:left="0"/>
            </w:pPr>
            <w:r>
              <w:t>Hệ thống chuyển qua ngày làm việc mới.</w:t>
            </w:r>
          </w:p>
        </w:tc>
      </w:tr>
    </w:tbl>
    <w:p w14:paraId="6E9A83DD" w14:textId="77777777" w:rsidR="00E65067" w:rsidRDefault="00E65067" w:rsidP="00E65067">
      <w:pPr>
        <w:pStyle w:val="Heading5"/>
      </w:pPr>
      <w:r>
        <w:t>Ghi chú</w:t>
      </w:r>
    </w:p>
    <w:p w14:paraId="38C1B4BD" w14:textId="28CD8DE0" w:rsidR="00E65067" w:rsidRDefault="000F15FB" w:rsidP="00E65067">
      <w:pPr>
        <w:pStyle w:val="ListParagraph"/>
        <w:numPr>
          <w:ilvl w:val="0"/>
          <w:numId w:val="7"/>
        </w:numPr>
      </w:pPr>
      <w:r>
        <w:t>Trong trường hợp Admin NPP không chốt ngày, hệ thống tự động chốt ngày làm việc N vào 9h ngày N+1.</w:t>
      </w:r>
    </w:p>
    <w:p w14:paraId="197D4E9E" w14:textId="15DACECC" w:rsidR="00967783" w:rsidRDefault="00967783" w:rsidP="00E65067">
      <w:pPr>
        <w:pStyle w:val="ListParagraph"/>
        <w:numPr>
          <w:ilvl w:val="0"/>
          <w:numId w:val="7"/>
        </w:numPr>
      </w:pPr>
      <w:r w:rsidRPr="00967783">
        <w:t>Những đơn hàng sau 3 ngày (ngày làm việc) mà không được duyệt sẽ bị hủy.</w:t>
      </w:r>
      <w:r>
        <w:t xml:space="preserve"> Số ngày này được cấu hình.</w:t>
      </w:r>
    </w:p>
    <w:p w14:paraId="7DE9E25F" w14:textId="77777777" w:rsidR="00B77EA3" w:rsidRDefault="00B77EA3" w:rsidP="00B77EA3">
      <w:pPr>
        <w:pStyle w:val="Heading4"/>
      </w:pPr>
      <w:r>
        <w:lastRenderedPageBreak/>
        <w:t>Chức năng xem báo cáo</w:t>
      </w:r>
    </w:p>
    <w:p w14:paraId="109E51C6" w14:textId="77777777" w:rsidR="00B77EA3" w:rsidRDefault="00B77EA3" w:rsidP="00B77EA3">
      <w:pPr>
        <w:pStyle w:val="Heading5"/>
      </w:pPr>
      <w:r>
        <w:t>Diễn giải</w:t>
      </w:r>
    </w:p>
    <w:p w14:paraId="24B3C4C4" w14:textId="77777777" w:rsidR="00B77EA3" w:rsidRPr="00040002" w:rsidRDefault="00B77EA3" w:rsidP="00B77EA3">
      <w:pPr>
        <w:pStyle w:val="ListParagraph"/>
        <w:ind w:left="900"/>
      </w:pPr>
      <w:r>
        <w:t>Admin NPP có thể xem báo cáo thống kê kho, doanh số bán hàng</w:t>
      </w:r>
    </w:p>
    <w:p w14:paraId="1F9050A6" w14:textId="77777777" w:rsidR="00B77EA3" w:rsidRDefault="00B77EA3" w:rsidP="00B77EA3">
      <w:pPr>
        <w:pStyle w:val="Heading5"/>
      </w:pPr>
      <w:r>
        <w:t>Quy trình</w:t>
      </w:r>
    </w:p>
    <w:p w14:paraId="7E72A1AE" w14:textId="361A743A" w:rsidR="00B77EA3" w:rsidRPr="00040002" w:rsidRDefault="00144106" w:rsidP="00B77EA3">
      <w:pPr>
        <w:jc w:val="center"/>
      </w:pPr>
      <w:r>
        <w:object w:dxaOrig="3450" w:dyaOrig="5221" w14:anchorId="415BE841">
          <v:shape id="_x0000_i1098" type="#_x0000_t75" style="width:170.25pt;height:261.75pt" o:ole="">
            <v:imagedata r:id="rId160" o:title=""/>
          </v:shape>
          <o:OLEObject Type="Embed" ProgID="Visio.Drawing.11" ShapeID="_x0000_i1098" DrawAspect="Content" ObjectID="_1593959089" r:id="rId161"/>
        </w:object>
      </w:r>
    </w:p>
    <w:p w14:paraId="0EB184F4" w14:textId="77777777" w:rsidR="00B77EA3" w:rsidRDefault="00B77EA3" w:rsidP="00B77EA3">
      <w:pPr>
        <w:pStyle w:val="Heading5"/>
      </w:pPr>
      <w:r>
        <w:t>Mô tả các bước thực hiện</w:t>
      </w:r>
    </w:p>
    <w:tbl>
      <w:tblPr>
        <w:tblStyle w:val="TableGrid"/>
        <w:tblW w:w="9630" w:type="dxa"/>
        <w:tblInd w:w="288" w:type="dxa"/>
        <w:tblLayout w:type="fixed"/>
        <w:tblLook w:val="04A0" w:firstRow="1" w:lastRow="0" w:firstColumn="1" w:lastColumn="0" w:noHBand="0" w:noVBand="1"/>
      </w:tblPr>
      <w:tblGrid>
        <w:gridCol w:w="668"/>
        <w:gridCol w:w="3112"/>
        <w:gridCol w:w="2070"/>
        <w:gridCol w:w="3780"/>
      </w:tblGrid>
      <w:tr w:rsidR="00B77EA3" w:rsidRPr="002020D6" w14:paraId="37FC3131"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B46381E" w14:textId="77777777" w:rsidR="00B77EA3" w:rsidRPr="002020D6" w:rsidRDefault="00B77EA3" w:rsidP="00C76597">
            <w:pPr>
              <w:pStyle w:val="NormalIndent"/>
            </w:pPr>
            <w:r w:rsidRPr="002020D6">
              <w:t>TT</w:t>
            </w:r>
          </w:p>
        </w:tc>
        <w:tc>
          <w:tcPr>
            <w:tcW w:w="31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FE3A892" w14:textId="77777777" w:rsidR="00B77EA3" w:rsidRPr="002020D6" w:rsidRDefault="00B77EA3"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BC6C26E" w14:textId="77777777" w:rsidR="00B77EA3" w:rsidRPr="002020D6" w:rsidRDefault="00B77EA3"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31DC42F" w14:textId="77777777" w:rsidR="00B77EA3" w:rsidRPr="002020D6" w:rsidRDefault="00B77EA3" w:rsidP="00C76597">
            <w:pPr>
              <w:pStyle w:val="NormalIndent"/>
            </w:pPr>
            <w:r>
              <w:t>Mô tả</w:t>
            </w:r>
          </w:p>
        </w:tc>
      </w:tr>
      <w:tr w:rsidR="00B77EA3" w14:paraId="70BE38F7" w14:textId="77777777" w:rsidTr="006A4FC5">
        <w:tc>
          <w:tcPr>
            <w:tcW w:w="668" w:type="dxa"/>
          </w:tcPr>
          <w:p w14:paraId="60F7F0C7" w14:textId="77777777" w:rsidR="00B77EA3" w:rsidRDefault="00B77EA3" w:rsidP="00C76597">
            <w:pPr>
              <w:pStyle w:val="NormalIndent"/>
            </w:pPr>
            <w:r>
              <w:t>1</w:t>
            </w:r>
          </w:p>
        </w:tc>
        <w:tc>
          <w:tcPr>
            <w:tcW w:w="3112" w:type="dxa"/>
          </w:tcPr>
          <w:p w14:paraId="22DCE32D" w14:textId="77777777" w:rsidR="00B77EA3" w:rsidRDefault="00B77EA3" w:rsidP="00C76597">
            <w:pPr>
              <w:pStyle w:val="NormalIndent"/>
            </w:pPr>
            <w:r>
              <w:t xml:space="preserve">Xem báo cáo </w:t>
            </w:r>
          </w:p>
        </w:tc>
        <w:tc>
          <w:tcPr>
            <w:tcW w:w="2070" w:type="dxa"/>
          </w:tcPr>
          <w:p w14:paraId="0F0409DF" w14:textId="77777777" w:rsidR="00B77EA3" w:rsidRDefault="00B77EA3" w:rsidP="00C76597">
            <w:pPr>
              <w:pStyle w:val="NormalIndent"/>
            </w:pPr>
            <w:r>
              <w:t>Admin NPP</w:t>
            </w:r>
          </w:p>
        </w:tc>
        <w:tc>
          <w:tcPr>
            <w:tcW w:w="3780" w:type="dxa"/>
          </w:tcPr>
          <w:p w14:paraId="28FB5F4B" w14:textId="77777777" w:rsidR="00B77EA3" w:rsidRDefault="00B77EA3" w:rsidP="0000388E">
            <w:pPr>
              <w:autoSpaceDE w:val="0"/>
              <w:autoSpaceDN w:val="0"/>
              <w:adjustRightInd w:val="0"/>
              <w:spacing w:line="288" w:lineRule="auto"/>
              <w:ind w:left="0"/>
            </w:pPr>
            <w:r>
              <w:t xml:space="preserve"> Admin NPP xem các báo cáo liên quan đến nghiệp vụ thực tế tại đơn vị mình quản lý:</w:t>
            </w:r>
          </w:p>
          <w:p w14:paraId="4E838B53" w14:textId="77777777" w:rsidR="00B77EA3" w:rsidRDefault="00B77EA3" w:rsidP="0080233F">
            <w:pPr>
              <w:pStyle w:val="TableBullet1"/>
            </w:pPr>
            <w:r>
              <w:t>Báo cáo xuất/nhập/tồn kho</w:t>
            </w:r>
          </w:p>
          <w:p w14:paraId="2784C925" w14:textId="77777777" w:rsidR="00B77EA3" w:rsidRDefault="00B77EA3" w:rsidP="0080233F">
            <w:pPr>
              <w:pStyle w:val="TableBullet1"/>
            </w:pPr>
            <w:r>
              <w:t>Báo cáo đơn hàng</w:t>
            </w:r>
          </w:p>
          <w:p w14:paraId="2C2549B0" w14:textId="77777777" w:rsidR="00B77EA3" w:rsidRDefault="00B77EA3" w:rsidP="0080233F">
            <w:pPr>
              <w:pStyle w:val="TableBullet1"/>
            </w:pPr>
            <w:r>
              <w:t xml:space="preserve">Báo cáo doanh số bán </w:t>
            </w:r>
          </w:p>
          <w:p w14:paraId="2D88B616" w14:textId="77777777" w:rsidR="00B77EA3" w:rsidRDefault="00B77EA3" w:rsidP="0080233F">
            <w:pPr>
              <w:pStyle w:val="TableBullet1"/>
            </w:pPr>
            <w:r>
              <w:t>Báo cáo sản lượng bán hàng</w:t>
            </w:r>
          </w:p>
        </w:tc>
      </w:tr>
    </w:tbl>
    <w:p w14:paraId="4C9C46CD" w14:textId="77777777" w:rsidR="00B77EA3" w:rsidRDefault="00B77EA3" w:rsidP="00B77EA3">
      <w:pPr>
        <w:pStyle w:val="Heading5"/>
      </w:pPr>
      <w:r>
        <w:t>Ghi chú</w:t>
      </w:r>
    </w:p>
    <w:p w14:paraId="5D0786D0" w14:textId="3A1B6B2D" w:rsidR="004304D8" w:rsidRDefault="00B77EA3" w:rsidP="00947386">
      <w:pPr>
        <w:pStyle w:val="Heading2"/>
      </w:pPr>
      <w:bookmarkStart w:id="63" w:name="_Toc520102896"/>
      <w:r>
        <w:t>Danh sách báo cáo xem tại Phụ lục…</w:t>
      </w:r>
      <w:r w:rsidR="004304D8">
        <w:t>Phân hệ MTB</w:t>
      </w:r>
      <w:bookmarkEnd w:id="63"/>
    </w:p>
    <w:p w14:paraId="4677132B" w14:textId="73BF3921" w:rsidR="00BE667A" w:rsidRDefault="001F5996" w:rsidP="00BE667A">
      <w:pPr>
        <w:pStyle w:val="Heading3"/>
      </w:pPr>
      <w:bookmarkStart w:id="64" w:name="_Toc473035234"/>
      <w:bookmarkStart w:id="65" w:name="_Toc520102897"/>
      <w:r>
        <w:t xml:space="preserve">Chức năng </w:t>
      </w:r>
      <w:r w:rsidR="00BE667A">
        <w:t>cho NVBH</w:t>
      </w:r>
      <w:bookmarkEnd w:id="64"/>
      <w:bookmarkEnd w:id="65"/>
    </w:p>
    <w:p w14:paraId="61273D8C" w14:textId="23292D4D" w:rsidR="00BE667A" w:rsidRDefault="00D9141C" w:rsidP="008B1DDA">
      <w:pPr>
        <w:pStyle w:val="Heading4"/>
      </w:pPr>
      <w:r>
        <w:t xml:space="preserve">Công việc </w:t>
      </w:r>
      <w:r w:rsidR="00BE667A">
        <w:t>hàng ngày</w:t>
      </w:r>
    </w:p>
    <w:p w14:paraId="39711766" w14:textId="77777777" w:rsidR="00BE667A" w:rsidRDefault="00BE667A" w:rsidP="00BE667A">
      <w:pPr>
        <w:pStyle w:val="Heading5"/>
      </w:pPr>
      <w:r>
        <w:t>Diễn giải</w:t>
      </w:r>
    </w:p>
    <w:p w14:paraId="429B8157" w14:textId="49097E2E" w:rsidR="00BE667A" w:rsidRDefault="006760A5" w:rsidP="00A03F55">
      <w:pPr>
        <w:pStyle w:val="Bullet1"/>
      </w:pPr>
      <w:r>
        <w:t>C</w:t>
      </w:r>
      <w:r w:rsidR="00BE667A">
        <w:t xml:space="preserve">ông việc mà NVBH phải </w:t>
      </w:r>
      <w:r w:rsidR="007E6F98">
        <w:t>thực hiện</w:t>
      </w:r>
      <w:r w:rsidR="00BE667A">
        <w:t xml:space="preserve"> hàng ngày:</w:t>
      </w:r>
    </w:p>
    <w:p w14:paraId="62BDC5EA" w14:textId="7A477252" w:rsidR="00BE667A" w:rsidRDefault="00A03F55" w:rsidP="00A03F55">
      <w:pPr>
        <w:pStyle w:val="Bullet1"/>
        <w:numPr>
          <w:ilvl w:val="1"/>
          <w:numId w:val="14"/>
        </w:numPr>
      </w:pPr>
      <w:r>
        <w:t xml:space="preserve">Bước 1: </w:t>
      </w:r>
      <w:r w:rsidR="00BE667A">
        <w:t>Công việc đầu ngày: những việc cần thực hiện tại NPP trước khi đi thị trường</w:t>
      </w:r>
    </w:p>
    <w:p w14:paraId="255E7DA6" w14:textId="21F9BF4F" w:rsidR="00BE667A" w:rsidRDefault="00A03F55" w:rsidP="00A03F55">
      <w:pPr>
        <w:pStyle w:val="Bullet1"/>
        <w:numPr>
          <w:ilvl w:val="1"/>
          <w:numId w:val="14"/>
        </w:numPr>
      </w:pPr>
      <w:r>
        <w:lastRenderedPageBreak/>
        <w:t xml:space="preserve">Bước 2: </w:t>
      </w:r>
      <w:r w:rsidR="00BE667A">
        <w:t>Ghé thăm khách hàng &amp; bán hàng</w:t>
      </w:r>
    </w:p>
    <w:p w14:paraId="35070267" w14:textId="052CF56C" w:rsidR="00BE667A" w:rsidRPr="00F12BC1" w:rsidRDefault="00A03F55" w:rsidP="00A03F55">
      <w:pPr>
        <w:pStyle w:val="Bullet1"/>
        <w:numPr>
          <w:ilvl w:val="1"/>
          <w:numId w:val="14"/>
        </w:numPr>
      </w:pPr>
      <w:r>
        <w:t xml:space="preserve">Bước 3: </w:t>
      </w:r>
      <w:r w:rsidR="00BE667A">
        <w:t>Kết thúc ngày bán hàng</w:t>
      </w:r>
    </w:p>
    <w:p w14:paraId="5BD23BE1" w14:textId="0643F10C" w:rsidR="00A03F55" w:rsidRDefault="00A03F55" w:rsidP="00A03F55">
      <w:pPr>
        <w:pStyle w:val="Bullet1"/>
      </w:pPr>
      <w:r>
        <w:t>Bắt buộc thực hiện xong bước 1 mới chuyển qua thực hiện được bước 2</w:t>
      </w:r>
    </w:p>
    <w:p w14:paraId="68F3ECA0" w14:textId="77777777" w:rsidR="00BE667A" w:rsidRDefault="00BE667A" w:rsidP="00BE667A">
      <w:pPr>
        <w:pStyle w:val="Heading5"/>
      </w:pPr>
      <w:r>
        <w:t>Quy trình</w:t>
      </w:r>
    </w:p>
    <w:p w14:paraId="70C9B3B4" w14:textId="2A7C6C86" w:rsidR="00BE667A" w:rsidRPr="007335BB" w:rsidRDefault="004B23B0" w:rsidP="00BE667A">
      <w:r w:rsidRPr="00427AF9">
        <w:rPr>
          <w:szCs w:val="24"/>
        </w:rPr>
        <w:object w:dxaOrig="9570" w:dyaOrig="10575" w14:anchorId="5B9199FE">
          <v:shape id="_x0000_i1099" type="#_x0000_t75" style="width:430.5pt;height:447.75pt" o:ole="">
            <v:imagedata r:id="rId162" o:title=""/>
          </v:shape>
          <o:OLEObject Type="Embed" ProgID="Visio.Drawing.11" ShapeID="_x0000_i1099" DrawAspect="Content" ObjectID="_1593959090" r:id="rId163"/>
        </w:object>
      </w:r>
    </w:p>
    <w:p w14:paraId="04FFEAB8" w14:textId="5CB2256D" w:rsidR="00BE667A" w:rsidRDefault="00D9141C" w:rsidP="00BE667A">
      <w:pPr>
        <w:pStyle w:val="Heading5"/>
      </w:pPr>
      <w:r>
        <w:t>Mô tả</w:t>
      </w:r>
    </w:p>
    <w:tbl>
      <w:tblPr>
        <w:tblStyle w:val="TableGrid"/>
        <w:tblW w:w="9337" w:type="dxa"/>
        <w:tblInd w:w="288" w:type="dxa"/>
        <w:tblLayout w:type="fixed"/>
        <w:tblLook w:val="04A0" w:firstRow="1" w:lastRow="0" w:firstColumn="1" w:lastColumn="0" w:noHBand="0" w:noVBand="1"/>
      </w:tblPr>
      <w:tblGrid>
        <w:gridCol w:w="668"/>
        <w:gridCol w:w="3112"/>
        <w:gridCol w:w="5557"/>
      </w:tblGrid>
      <w:tr w:rsidR="004D672C" w:rsidRPr="00191EEF" w14:paraId="7018A869" w14:textId="77777777" w:rsidTr="004D672C">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DC3EBA" w14:textId="77777777" w:rsidR="004D672C" w:rsidRPr="002020D6" w:rsidRDefault="004D672C" w:rsidP="00C76597">
            <w:pPr>
              <w:pStyle w:val="NormalIndent"/>
            </w:pPr>
            <w:r w:rsidRPr="002020D6">
              <w:t>TT</w:t>
            </w:r>
          </w:p>
        </w:tc>
        <w:tc>
          <w:tcPr>
            <w:tcW w:w="31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45F5403" w14:textId="77777777" w:rsidR="004D672C" w:rsidRPr="002020D6" w:rsidRDefault="004D672C"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689B3F" w14:textId="77777777" w:rsidR="004D672C" w:rsidRPr="002020D6" w:rsidRDefault="004D672C" w:rsidP="00C76597">
            <w:pPr>
              <w:pStyle w:val="NormalIndent"/>
            </w:pPr>
            <w:r>
              <w:t>Mô tả</w:t>
            </w:r>
          </w:p>
        </w:tc>
      </w:tr>
      <w:tr w:rsidR="004D672C" w14:paraId="3974EBAE" w14:textId="77777777" w:rsidTr="004D672C">
        <w:tc>
          <w:tcPr>
            <w:tcW w:w="668" w:type="dxa"/>
          </w:tcPr>
          <w:p w14:paraId="7D01ACE4" w14:textId="77777777" w:rsidR="004D672C" w:rsidRDefault="004D672C" w:rsidP="00C76597">
            <w:pPr>
              <w:pStyle w:val="NormalIndent"/>
            </w:pPr>
            <w:r>
              <w:t>1</w:t>
            </w:r>
          </w:p>
        </w:tc>
        <w:tc>
          <w:tcPr>
            <w:tcW w:w="3112" w:type="dxa"/>
          </w:tcPr>
          <w:p w14:paraId="4452A4A2" w14:textId="77777777" w:rsidR="004D672C" w:rsidRDefault="004D672C" w:rsidP="00C76597">
            <w:pPr>
              <w:pStyle w:val="NormalIndent"/>
            </w:pPr>
            <w:r>
              <w:t>Thực hiện các công việc đầu ngày</w:t>
            </w:r>
          </w:p>
        </w:tc>
        <w:tc>
          <w:tcPr>
            <w:tcW w:w="5557" w:type="dxa"/>
          </w:tcPr>
          <w:p w14:paraId="7E383D85" w14:textId="77777777" w:rsidR="004D672C" w:rsidRDefault="004D672C" w:rsidP="00C76597">
            <w:pPr>
              <w:pStyle w:val="NormalIndent"/>
            </w:pPr>
            <w:r>
              <w:t>NVBH bắt buộc phải thực hiện các công việc đầu ngày tại NPP trước khi đi thị trường. Nếu chưa hoàn thành bước này thì không thể qua bước tiếp theo. Các công việc bao gồm:</w:t>
            </w:r>
          </w:p>
          <w:p w14:paraId="4E9D2228"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Đăng nhập đầu ngày để đồng bộ dữ liệu và Chấm công</w:t>
            </w:r>
          </w:p>
          <w:p w14:paraId="7D3448B2" w14:textId="77777777" w:rsidR="004D672C" w:rsidRPr="000E1CBE" w:rsidRDefault="004D672C" w:rsidP="00A661FE">
            <w:pPr>
              <w:pStyle w:val="ListParagraph"/>
              <w:numPr>
                <w:ilvl w:val="0"/>
                <w:numId w:val="16"/>
              </w:numPr>
              <w:autoSpaceDE w:val="0"/>
              <w:autoSpaceDN w:val="0"/>
              <w:adjustRightInd w:val="0"/>
              <w:spacing w:line="288" w:lineRule="auto"/>
              <w:rPr>
                <w:color w:val="000000"/>
                <w:szCs w:val="24"/>
              </w:rPr>
            </w:pPr>
            <w:r w:rsidRPr="000E1CBE">
              <w:rPr>
                <w:color w:val="000000"/>
                <w:szCs w:val="24"/>
              </w:rPr>
              <w:lastRenderedPageBreak/>
              <w:t>Lần đăng nhập đầu ngày trên MTB bắt buộc có kết nối mạng (3G hoặc wifi) để đồng bộ dữ liệu tuyến, khuyến mãi, giá…từ hệ thống</w:t>
            </w:r>
            <w:r>
              <w:rPr>
                <w:color w:val="000000"/>
                <w:szCs w:val="24"/>
              </w:rPr>
              <w:t xml:space="preserve"> DMS</w:t>
            </w:r>
            <w:r w:rsidRPr="000E1CBE">
              <w:rPr>
                <w:color w:val="000000"/>
                <w:szCs w:val="24"/>
              </w:rPr>
              <w:t xml:space="preserve"> về MTB</w:t>
            </w:r>
          </w:p>
          <w:p w14:paraId="59D5D1A5" w14:textId="77777777" w:rsidR="004D672C" w:rsidRPr="000E1CBE" w:rsidRDefault="004D672C" w:rsidP="00A661FE">
            <w:pPr>
              <w:pStyle w:val="ListParagraph"/>
              <w:numPr>
                <w:ilvl w:val="0"/>
                <w:numId w:val="16"/>
              </w:numPr>
              <w:autoSpaceDE w:val="0"/>
              <w:autoSpaceDN w:val="0"/>
              <w:adjustRightInd w:val="0"/>
              <w:spacing w:line="288" w:lineRule="auto"/>
              <w:rPr>
                <w:color w:val="000000"/>
                <w:szCs w:val="24"/>
              </w:rPr>
            </w:pPr>
            <w:r w:rsidRPr="000E1CBE">
              <w:rPr>
                <w:color w:val="000000"/>
                <w:szCs w:val="24"/>
              </w:rPr>
              <w:t>Chấm công: do hệ thống tự động chấm dựa vào vị trí định vị được của NVBH khi sử dụng MTB</w:t>
            </w:r>
          </w:p>
          <w:p w14:paraId="7AD87FE1"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ml:space="preserve">- Xem tiến độ thực hiện doanh số </w:t>
            </w:r>
          </w:p>
          <w:p w14:paraId="5EAECBE1"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tiến độ thực hiện KPIs</w:t>
            </w:r>
          </w:p>
          <w:p w14:paraId="72D05B5D"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ngân sách KM đã sử dụng trong tháng</w:t>
            </w:r>
          </w:p>
          <w:p w14:paraId="3E4DFCD1"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tồn kho</w:t>
            </w:r>
          </w:p>
          <w:p w14:paraId="50E8A57B"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các chương trình KM</w:t>
            </w:r>
          </w:p>
          <w:p w14:paraId="08214B6F"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thông tin triển khai sản phẩm mới (nếu có)</w:t>
            </w:r>
          </w:p>
          <w:p w14:paraId="00579C72"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bản tin/thông tin đối thủ</w:t>
            </w:r>
          </w:p>
          <w:p w14:paraId="3C1980F4" w14:textId="77777777" w:rsidR="004D672C" w:rsidRDefault="004D672C" w:rsidP="0028362B">
            <w:pPr>
              <w:widowControl/>
              <w:autoSpaceDE w:val="0"/>
              <w:autoSpaceDN w:val="0"/>
              <w:adjustRightInd w:val="0"/>
              <w:spacing w:before="0" w:line="288" w:lineRule="auto"/>
              <w:ind w:left="0"/>
            </w:pPr>
            <w:r>
              <w:rPr>
                <w:snapToGrid/>
                <w:color w:val="000000"/>
                <w:szCs w:val="24"/>
              </w:rPr>
              <w:t>- Xem lộ trình tuyến bán hàng trong ngày</w:t>
            </w:r>
          </w:p>
        </w:tc>
      </w:tr>
      <w:tr w:rsidR="004D672C" w14:paraId="275535BB" w14:textId="77777777" w:rsidTr="004D672C">
        <w:tc>
          <w:tcPr>
            <w:tcW w:w="668" w:type="dxa"/>
          </w:tcPr>
          <w:p w14:paraId="55824EAC" w14:textId="77777777" w:rsidR="004D672C" w:rsidRDefault="004D672C" w:rsidP="00C76597">
            <w:pPr>
              <w:pStyle w:val="NormalIndent"/>
            </w:pPr>
            <w:r>
              <w:lastRenderedPageBreak/>
              <w:t>2</w:t>
            </w:r>
          </w:p>
        </w:tc>
        <w:tc>
          <w:tcPr>
            <w:tcW w:w="3112" w:type="dxa"/>
          </w:tcPr>
          <w:p w14:paraId="0310FBDF" w14:textId="77777777" w:rsidR="004D672C" w:rsidRDefault="004D672C" w:rsidP="00C76597">
            <w:pPr>
              <w:pStyle w:val="NormalIndent"/>
            </w:pPr>
            <w:r>
              <w:t>Ghé thăm khách hàng và bán hàng</w:t>
            </w:r>
          </w:p>
        </w:tc>
        <w:tc>
          <w:tcPr>
            <w:tcW w:w="5557" w:type="dxa"/>
          </w:tcPr>
          <w:p w14:paraId="0B48D6F5" w14:textId="77777777" w:rsidR="004D672C" w:rsidRDefault="004D672C" w:rsidP="00C76597">
            <w:pPr>
              <w:pStyle w:val="NormalIndent"/>
            </w:pPr>
            <w:r>
              <w:t>Sau khi thực hiện các công việc đầu ngày, NVBH bắt đầu đi tuyến theo lộ trình được giao. Khi ghé thăm một khách hàng, NVBH sẽ thực hiện theo các bước:</w:t>
            </w:r>
          </w:p>
          <w:p w14:paraId="046B293C"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Chụp hình và chấm trưng bày (nếu có)</w:t>
            </w:r>
          </w:p>
          <w:p w14:paraId="1E198711"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lịch sử giao dịch các đơn hàng gần nhất của khách hàng &amp; tiến độ thực hiện CT tích lũy</w:t>
            </w:r>
          </w:p>
          <w:p w14:paraId="545F475B"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Tạo đơn hàng bán</w:t>
            </w:r>
          </w:p>
          <w:p w14:paraId="66414007"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Ghi nhận ý kiến của khách hàng</w:t>
            </w:r>
          </w:p>
          <w:p w14:paraId="704241CE"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Ghi nhận thông tin đối thủ</w:t>
            </w:r>
          </w:p>
          <w:p w14:paraId="38E35FF1"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Kết thúc ghé thăm</w:t>
            </w:r>
          </w:p>
          <w:p w14:paraId="05E46DCE" w14:textId="77777777" w:rsidR="004D672C" w:rsidRDefault="004D672C" w:rsidP="00C76597">
            <w:pPr>
              <w:pStyle w:val="NormalIndent"/>
            </w:pPr>
            <w:r>
              <w:t>Ghé thăm xong khách hàng này sẽ đến khách hàng khác. Cứ tiếp tục cho đến khi ghé thăm hết các khách hàng trong tuyến ngày hôm nay</w:t>
            </w:r>
          </w:p>
        </w:tc>
      </w:tr>
      <w:tr w:rsidR="004D672C" w14:paraId="153400D3" w14:textId="77777777" w:rsidTr="004D672C">
        <w:tc>
          <w:tcPr>
            <w:tcW w:w="668" w:type="dxa"/>
          </w:tcPr>
          <w:p w14:paraId="0AFAFBC3" w14:textId="77777777" w:rsidR="004D672C" w:rsidRDefault="004D672C" w:rsidP="00C76597">
            <w:pPr>
              <w:pStyle w:val="NormalIndent"/>
            </w:pPr>
            <w:r>
              <w:t>3</w:t>
            </w:r>
          </w:p>
        </w:tc>
        <w:tc>
          <w:tcPr>
            <w:tcW w:w="3112" w:type="dxa"/>
          </w:tcPr>
          <w:p w14:paraId="59991D7D" w14:textId="77777777" w:rsidR="004D672C" w:rsidRDefault="004D672C" w:rsidP="00C76597">
            <w:pPr>
              <w:pStyle w:val="NormalIndent"/>
            </w:pPr>
            <w:r>
              <w:t>Kết thúc ngày bán hàng</w:t>
            </w:r>
          </w:p>
        </w:tc>
        <w:tc>
          <w:tcPr>
            <w:tcW w:w="5557" w:type="dxa"/>
          </w:tcPr>
          <w:p w14:paraId="2C9ECB4D" w14:textId="77777777" w:rsidR="004D672C" w:rsidRDefault="004D672C" w:rsidP="00C76597">
            <w:pPr>
              <w:pStyle w:val="NormalIndent"/>
            </w:pPr>
            <w:r>
              <w:t>Sau khi ghé thăm hết các khách hàng trong tuyến, NVBH thực hiện các bước sau để kết thúc ngày làm việc, cất MTB và trở về nhà</w:t>
            </w:r>
          </w:p>
          <w:p w14:paraId="62EA2210"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Đồng bộ dữ liệu: đẩy dữ liệu vừa tạo (mà chưa được đẩy lên hệ thống do chưa đến chu kỳ đồng bộ tự động của ứng dụng DMS trên MTB)</w:t>
            </w:r>
          </w:p>
          <w:p w14:paraId="4B299887"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kết quả ghé thăm khách hàng trong ngày</w:t>
            </w:r>
          </w:p>
          <w:p w14:paraId="15CD4F48" w14:textId="77777777" w:rsidR="004D672C" w:rsidRDefault="004D672C" w:rsidP="0028362B">
            <w:pPr>
              <w:widowControl/>
              <w:autoSpaceDE w:val="0"/>
              <w:autoSpaceDN w:val="0"/>
              <w:adjustRightInd w:val="0"/>
              <w:spacing w:before="0" w:line="288" w:lineRule="auto"/>
              <w:ind w:left="0"/>
              <w:rPr>
                <w:snapToGrid/>
                <w:color w:val="000000"/>
                <w:szCs w:val="24"/>
              </w:rPr>
            </w:pPr>
            <w:r>
              <w:rPr>
                <w:snapToGrid/>
                <w:color w:val="000000"/>
                <w:szCs w:val="24"/>
              </w:rPr>
              <w:t>- Xem các đơn hàng đã tạo trong ngày</w:t>
            </w:r>
          </w:p>
          <w:p w14:paraId="3AAF7DB8" w14:textId="48EB6EA5" w:rsidR="00C772EA" w:rsidRDefault="00C772EA" w:rsidP="0028362B">
            <w:pPr>
              <w:widowControl/>
              <w:autoSpaceDE w:val="0"/>
              <w:autoSpaceDN w:val="0"/>
              <w:adjustRightInd w:val="0"/>
              <w:spacing w:before="0" w:line="288" w:lineRule="auto"/>
              <w:ind w:left="0"/>
              <w:rPr>
                <w:snapToGrid/>
                <w:color w:val="000000"/>
                <w:szCs w:val="24"/>
              </w:rPr>
            </w:pPr>
            <w:r>
              <w:rPr>
                <w:snapToGrid/>
                <w:color w:val="000000"/>
                <w:szCs w:val="24"/>
              </w:rPr>
              <w:t xml:space="preserve">- Chốt kho vanSale (đối với NVBH </w:t>
            </w:r>
            <w:r w:rsidR="00AF7BE3">
              <w:rPr>
                <w:snapToGrid/>
                <w:color w:val="000000"/>
                <w:szCs w:val="24"/>
              </w:rPr>
              <w:t>PT</w:t>
            </w:r>
            <w:r>
              <w:rPr>
                <w:snapToGrid/>
                <w:color w:val="000000"/>
                <w:szCs w:val="24"/>
              </w:rPr>
              <w:t>)</w:t>
            </w:r>
          </w:p>
          <w:p w14:paraId="006747A4" w14:textId="77777777" w:rsidR="004D672C" w:rsidRDefault="004D672C" w:rsidP="0028362B">
            <w:pPr>
              <w:widowControl/>
              <w:autoSpaceDE w:val="0"/>
              <w:autoSpaceDN w:val="0"/>
              <w:adjustRightInd w:val="0"/>
              <w:spacing w:before="0" w:line="288" w:lineRule="auto"/>
              <w:ind w:left="0"/>
            </w:pPr>
            <w:r>
              <w:rPr>
                <w:snapToGrid/>
                <w:color w:val="000000"/>
                <w:szCs w:val="24"/>
              </w:rPr>
              <w:t>- Thoát khỏi ứng dụng DMS</w:t>
            </w:r>
          </w:p>
        </w:tc>
      </w:tr>
    </w:tbl>
    <w:p w14:paraId="24B49A4D" w14:textId="1910E656" w:rsidR="00BE667A" w:rsidRDefault="00D9141C" w:rsidP="008B1DDA">
      <w:pPr>
        <w:pStyle w:val="Heading4"/>
      </w:pPr>
      <w:r>
        <w:lastRenderedPageBreak/>
        <w:t>C</w:t>
      </w:r>
      <w:r w:rsidR="00BE667A">
        <w:t xml:space="preserve">ông việc đầu ngày </w:t>
      </w:r>
    </w:p>
    <w:p w14:paraId="3F903A9D" w14:textId="77777777" w:rsidR="00BE667A" w:rsidRDefault="00BE667A" w:rsidP="00BE667A">
      <w:pPr>
        <w:pStyle w:val="Heading5"/>
      </w:pPr>
      <w:r>
        <w:t>Diễn giải</w:t>
      </w:r>
    </w:p>
    <w:p w14:paraId="1B256D2F" w14:textId="77777777" w:rsidR="00BE667A" w:rsidRDefault="00BE667A" w:rsidP="00BE667A">
      <w:r>
        <w:t>Mô tả các công việc mà NVBH phải thao tác theo thứ tự vào đầu mỗi ngày bán hàng:</w:t>
      </w:r>
    </w:p>
    <w:p w14:paraId="05DA56E1" w14:textId="77777777" w:rsidR="00BE667A" w:rsidRPr="007954D0" w:rsidRDefault="00BE667A" w:rsidP="00473E5D">
      <w:pPr>
        <w:pStyle w:val="Bullet1"/>
      </w:pPr>
      <w:r w:rsidRPr="007954D0">
        <w:t>Đăng nhập đầu ngày để đồng bộ dữ liệu và Chấm công</w:t>
      </w:r>
    </w:p>
    <w:p w14:paraId="2443AF0F" w14:textId="77777777" w:rsidR="00BE667A" w:rsidRPr="000E1CBE" w:rsidRDefault="00BE667A" w:rsidP="00473E5D">
      <w:pPr>
        <w:pStyle w:val="Bullet1"/>
      </w:pPr>
      <w:r w:rsidRPr="000E1CBE">
        <w:t>Lần đăng nhập đầu ngày trên MTB bắt buộc có kết nối mạng (3G hoặc wifi) để đồng bộ dữ liệu tuyến, khuyến mãi, giá…từ hệ thống</w:t>
      </w:r>
      <w:r>
        <w:t xml:space="preserve"> DMS</w:t>
      </w:r>
      <w:r w:rsidRPr="000E1CBE">
        <w:t xml:space="preserve"> về MTB</w:t>
      </w:r>
    </w:p>
    <w:p w14:paraId="539FAA90" w14:textId="77777777" w:rsidR="00BE667A" w:rsidRDefault="00BE667A" w:rsidP="00473E5D">
      <w:pPr>
        <w:pStyle w:val="Bullet1"/>
      </w:pPr>
      <w:r w:rsidRPr="000E1CBE">
        <w:t>Chấm công: do hệ thống tự động chấm dựa vào vị trí định vị được của NVBH khi sử dụng MTB</w:t>
      </w:r>
    </w:p>
    <w:p w14:paraId="637CB7FB" w14:textId="77777777" w:rsidR="00A03F55" w:rsidRPr="00427AF9" w:rsidRDefault="00A03F55" w:rsidP="00B72D23">
      <w:pPr>
        <w:pStyle w:val="Bullet1"/>
        <w:numPr>
          <w:ilvl w:val="0"/>
          <w:numId w:val="50"/>
        </w:numPr>
      </w:pPr>
      <w:r w:rsidRPr="00427AF9">
        <w:t>Thời gian chấm công hợp lệ tại NPP đối với NV bán hàng là trước 8h:00</w:t>
      </w:r>
    </w:p>
    <w:p w14:paraId="42AB12EB" w14:textId="77777777" w:rsidR="00A03F55" w:rsidRPr="00427AF9" w:rsidRDefault="00A03F55" w:rsidP="00B72D23">
      <w:pPr>
        <w:pStyle w:val="Bullet1"/>
        <w:numPr>
          <w:ilvl w:val="0"/>
          <w:numId w:val="50"/>
        </w:numPr>
      </w:pPr>
      <w:r w:rsidRPr="00427AF9">
        <w:t>Khoảng cách chấm công hợp lệ là 300m so với vị trí NPP</w:t>
      </w:r>
      <w:r>
        <w:t>/vị trí quy định chấm công</w:t>
      </w:r>
    </w:p>
    <w:p w14:paraId="2B29CB0A" w14:textId="77777777" w:rsidR="00A03F55" w:rsidRDefault="00A03F55" w:rsidP="00B72D23">
      <w:pPr>
        <w:pStyle w:val="Bullet1"/>
        <w:numPr>
          <w:ilvl w:val="0"/>
          <w:numId w:val="50"/>
        </w:numPr>
      </w:pPr>
      <w:r w:rsidRPr="00427AF9">
        <w:rPr>
          <w:snapToGrid w:val="0"/>
        </w:rPr>
        <w:t>Trường</w:t>
      </w:r>
      <w:r w:rsidRPr="00427AF9">
        <w:t xml:space="preserve"> hợp vì lý do đặc biệt nhân viên bán hàng không đến NPP mà tiến hành đi tuyế</w:t>
      </w:r>
      <w:r>
        <w:t xml:space="preserve">n </w:t>
      </w:r>
      <w:r w:rsidRPr="00427AF9">
        <w:t xml:space="preserve"> thì GSBH thực hiện chấm công cho nhân viên.</w:t>
      </w:r>
    </w:p>
    <w:p w14:paraId="15406C05" w14:textId="7D5F08CF" w:rsidR="00A03F55" w:rsidRDefault="00A03F55" w:rsidP="00B72D23">
      <w:pPr>
        <w:pStyle w:val="Bullet1"/>
        <w:numPr>
          <w:ilvl w:val="0"/>
          <w:numId w:val="50"/>
        </w:numPr>
      </w:pPr>
      <w:r w:rsidRPr="00427AF9">
        <w:t xml:space="preserve">Trường hợp NV bán hàng đi họp, công tác,… </w:t>
      </w:r>
      <w:r>
        <w:t>: GSBH chấm công ngày công tác, hệ thống không tính KPIs viếng thăm những ngày công tác đồng thời cho phép NV bán hàng tạo đơn hàng từ xa.</w:t>
      </w:r>
    </w:p>
    <w:p w14:paraId="5B3D1CB8" w14:textId="5283B0BC" w:rsidR="00A03F55" w:rsidRPr="000E1CBE" w:rsidRDefault="00A03F55" w:rsidP="00473E5D">
      <w:pPr>
        <w:pStyle w:val="Bullet1"/>
      </w:pPr>
      <w:r>
        <w:t>Các công việc trong bước đầu ngày:</w:t>
      </w:r>
    </w:p>
    <w:p w14:paraId="2F5F4788" w14:textId="77777777" w:rsidR="00BE667A" w:rsidRDefault="00BE667A" w:rsidP="00473E5D">
      <w:pPr>
        <w:pStyle w:val="Bullet2"/>
      </w:pPr>
      <w:r w:rsidRPr="007954D0">
        <w:t xml:space="preserve">Xem tiến độ thực hiện </w:t>
      </w:r>
      <w:r>
        <w:t>doanh số</w:t>
      </w:r>
    </w:p>
    <w:p w14:paraId="7547F17D" w14:textId="77777777" w:rsidR="00BE667A" w:rsidRPr="007954D0" w:rsidRDefault="00BE667A" w:rsidP="00473E5D">
      <w:pPr>
        <w:pStyle w:val="Bullet2"/>
      </w:pPr>
      <w:r w:rsidRPr="007954D0">
        <w:t>Xem tiến độ thực hiện KPIs</w:t>
      </w:r>
    </w:p>
    <w:p w14:paraId="64083461" w14:textId="77777777" w:rsidR="00BE667A" w:rsidRPr="007954D0" w:rsidRDefault="00BE667A" w:rsidP="00473E5D">
      <w:pPr>
        <w:pStyle w:val="Bullet2"/>
      </w:pPr>
      <w:r w:rsidRPr="007954D0">
        <w:t>Xem ngân sách KM còn trong tháng</w:t>
      </w:r>
    </w:p>
    <w:p w14:paraId="29CE63B4" w14:textId="77777777" w:rsidR="00BE667A" w:rsidRPr="007954D0" w:rsidRDefault="00BE667A" w:rsidP="00473E5D">
      <w:pPr>
        <w:pStyle w:val="Bullet2"/>
      </w:pPr>
      <w:r w:rsidRPr="007954D0">
        <w:t>Xem tồn kho</w:t>
      </w:r>
    </w:p>
    <w:p w14:paraId="6DD3AA88" w14:textId="77777777" w:rsidR="00BE667A" w:rsidRPr="007954D0" w:rsidRDefault="00BE667A" w:rsidP="00473E5D">
      <w:pPr>
        <w:pStyle w:val="Bullet2"/>
      </w:pPr>
      <w:r w:rsidRPr="007954D0">
        <w:t>Xem các chương trình KM</w:t>
      </w:r>
    </w:p>
    <w:p w14:paraId="6C4221CF" w14:textId="77777777" w:rsidR="00BE667A" w:rsidRPr="007954D0" w:rsidRDefault="00BE667A" w:rsidP="00473E5D">
      <w:pPr>
        <w:pStyle w:val="Bullet2"/>
      </w:pPr>
      <w:r w:rsidRPr="007954D0">
        <w:t>Xem thông tin triển khai sản phẩm mới (nếu có)</w:t>
      </w:r>
    </w:p>
    <w:p w14:paraId="4017EC86" w14:textId="77777777" w:rsidR="00BE667A" w:rsidRPr="007954D0" w:rsidRDefault="00BE667A" w:rsidP="00473E5D">
      <w:pPr>
        <w:pStyle w:val="Bullet2"/>
      </w:pPr>
      <w:r w:rsidRPr="007954D0">
        <w:t>Xem bản tin/thông tin đối thủ</w:t>
      </w:r>
    </w:p>
    <w:p w14:paraId="70D9A0ED" w14:textId="77777777" w:rsidR="00BE667A" w:rsidRPr="00281B75" w:rsidRDefault="00BE667A" w:rsidP="00473E5D">
      <w:pPr>
        <w:pStyle w:val="Bullet2"/>
      </w:pPr>
      <w:r>
        <w:t>Xem lộ trình tuyến bán hàng trong ngày</w:t>
      </w:r>
    </w:p>
    <w:p w14:paraId="67FF928A" w14:textId="77777777" w:rsidR="00BE667A" w:rsidRDefault="00BE667A" w:rsidP="00BE667A">
      <w:pPr>
        <w:pStyle w:val="Heading5"/>
      </w:pPr>
      <w:r>
        <w:lastRenderedPageBreak/>
        <w:t xml:space="preserve"> Quy trình</w:t>
      </w:r>
    </w:p>
    <w:p w14:paraId="52A5AE72" w14:textId="1C1F1EC7" w:rsidR="00BE667A" w:rsidRPr="007335BB" w:rsidRDefault="00D9141C" w:rsidP="000406FB">
      <w:pPr>
        <w:jc w:val="center"/>
      </w:pPr>
      <w:r w:rsidRPr="00427AF9">
        <w:rPr>
          <w:szCs w:val="24"/>
        </w:rPr>
        <w:object w:dxaOrig="4678" w:dyaOrig="11978" w14:anchorId="7BCD97C3">
          <v:shape id="_x0000_i1100" type="#_x0000_t75" style="width:224.25pt;height:573.75pt" o:ole="">
            <v:imagedata r:id="rId164" o:title=""/>
          </v:shape>
          <o:OLEObject Type="Embed" ProgID="Visio.Drawing.11" ShapeID="_x0000_i1100" DrawAspect="Content" ObjectID="_1593959091" r:id="rId165"/>
        </w:object>
      </w:r>
    </w:p>
    <w:p w14:paraId="39221DFC" w14:textId="33290F9B" w:rsidR="00BE667A" w:rsidRDefault="00D9141C" w:rsidP="00BE667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112"/>
        <w:gridCol w:w="5850"/>
      </w:tblGrid>
      <w:tr w:rsidR="004D672C" w:rsidRPr="00191EEF" w14:paraId="39C2D442"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CE52CD4" w14:textId="77777777" w:rsidR="004D672C" w:rsidRPr="004D672C" w:rsidRDefault="004D672C" w:rsidP="00C76597">
            <w:pPr>
              <w:pStyle w:val="NormalIndent"/>
            </w:pPr>
            <w:r w:rsidRPr="004D672C">
              <w:t>TT</w:t>
            </w:r>
          </w:p>
        </w:tc>
        <w:tc>
          <w:tcPr>
            <w:tcW w:w="31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EF5AA84" w14:textId="77777777" w:rsidR="004D672C" w:rsidRPr="004D672C" w:rsidRDefault="004D672C" w:rsidP="00C76597">
            <w:pPr>
              <w:pStyle w:val="NormalIndent"/>
            </w:pPr>
            <w:r w:rsidRPr="004D672C">
              <w:t>Bước thực hiện</w:t>
            </w:r>
          </w:p>
        </w:tc>
        <w:tc>
          <w:tcPr>
            <w:tcW w:w="58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FE044F8" w14:textId="77777777" w:rsidR="004D672C" w:rsidRPr="004D672C" w:rsidRDefault="004D672C" w:rsidP="00C76597">
            <w:pPr>
              <w:pStyle w:val="NormalIndent"/>
            </w:pPr>
            <w:r w:rsidRPr="004D672C">
              <w:t>Mô tả</w:t>
            </w:r>
          </w:p>
        </w:tc>
      </w:tr>
      <w:tr w:rsidR="004D672C" w14:paraId="35D58858" w14:textId="77777777" w:rsidTr="006A4FC5">
        <w:tc>
          <w:tcPr>
            <w:tcW w:w="668" w:type="dxa"/>
          </w:tcPr>
          <w:p w14:paraId="0255AC9D" w14:textId="77777777" w:rsidR="004D672C" w:rsidRDefault="004D672C" w:rsidP="00C76597">
            <w:pPr>
              <w:pStyle w:val="NormalIndent"/>
            </w:pPr>
            <w:r>
              <w:t>1</w:t>
            </w:r>
          </w:p>
        </w:tc>
        <w:tc>
          <w:tcPr>
            <w:tcW w:w="3112" w:type="dxa"/>
          </w:tcPr>
          <w:p w14:paraId="2BCBC533" w14:textId="77777777" w:rsidR="004D672C" w:rsidRDefault="004D672C" w:rsidP="00C76597">
            <w:pPr>
              <w:pStyle w:val="NormalIndent"/>
            </w:pPr>
            <w:r>
              <w:t>Đăng nhập</w:t>
            </w:r>
          </w:p>
        </w:tc>
        <w:tc>
          <w:tcPr>
            <w:tcW w:w="5850" w:type="dxa"/>
          </w:tcPr>
          <w:p w14:paraId="472BBA4D" w14:textId="77777777" w:rsidR="004D672C" w:rsidRDefault="004D672C" w:rsidP="00D9210B">
            <w:pPr>
              <w:widowControl/>
              <w:autoSpaceDE w:val="0"/>
              <w:autoSpaceDN w:val="0"/>
              <w:adjustRightInd w:val="0"/>
              <w:spacing w:before="0" w:line="288" w:lineRule="auto"/>
              <w:ind w:left="0"/>
            </w:pPr>
            <w:r>
              <w:t>Đầu ngày khi đến NPP, NVBH mở máy và đăng nhập vào ứng dụng DMS trên MTB. Lưu ý:</w:t>
            </w:r>
          </w:p>
          <w:p w14:paraId="73970432" w14:textId="77777777" w:rsidR="004D672C" w:rsidRPr="000E1CBE" w:rsidRDefault="004D672C" w:rsidP="00D9210B">
            <w:pPr>
              <w:pStyle w:val="ListParagraph"/>
              <w:numPr>
                <w:ilvl w:val="0"/>
                <w:numId w:val="15"/>
              </w:numPr>
              <w:autoSpaceDE w:val="0"/>
              <w:autoSpaceDN w:val="0"/>
              <w:adjustRightInd w:val="0"/>
              <w:spacing w:after="0" w:line="288" w:lineRule="auto"/>
              <w:rPr>
                <w:color w:val="000000"/>
                <w:szCs w:val="24"/>
              </w:rPr>
            </w:pPr>
            <w:r w:rsidRPr="000E1CBE">
              <w:rPr>
                <w:color w:val="000000"/>
                <w:szCs w:val="24"/>
              </w:rPr>
              <w:lastRenderedPageBreak/>
              <w:t>Lần đăng nhập đầu ngày trên MTB bắt buộc có kết nối mạng (3G hoặc wifi) để đồng bộ dữ liệu tuyến, khuyến mãi, giá…từ hệ thống</w:t>
            </w:r>
            <w:r>
              <w:rPr>
                <w:color w:val="000000"/>
                <w:szCs w:val="24"/>
              </w:rPr>
              <w:t xml:space="preserve"> DMS</w:t>
            </w:r>
            <w:r w:rsidRPr="000E1CBE">
              <w:rPr>
                <w:color w:val="000000"/>
                <w:szCs w:val="24"/>
              </w:rPr>
              <w:t xml:space="preserve"> về MTB</w:t>
            </w:r>
          </w:p>
          <w:p w14:paraId="0388E568" w14:textId="631777DB" w:rsidR="004D672C" w:rsidRDefault="004D672C" w:rsidP="00D9210B">
            <w:pPr>
              <w:pStyle w:val="ListParagraph"/>
              <w:numPr>
                <w:ilvl w:val="0"/>
                <w:numId w:val="15"/>
              </w:numPr>
              <w:autoSpaceDE w:val="0"/>
              <w:autoSpaceDN w:val="0"/>
              <w:adjustRightInd w:val="0"/>
              <w:spacing w:after="0" w:line="288" w:lineRule="auto"/>
            </w:pPr>
            <w:r w:rsidRPr="000E1CBE">
              <w:rPr>
                <w:color w:val="000000"/>
                <w:szCs w:val="24"/>
              </w:rPr>
              <w:t>Chấm công: do hệ thống tự động chấm dựa vào vị trí định vị được của NVBH khi sử dụng MTB</w:t>
            </w:r>
            <w:r w:rsidR="00D9210B">
              <w:rPr>
                <w:color w:val="000000"/>
                <w:szCs w:val="24"/>
              </w:rPr>
              <w:t>.</w:t>
            </w:r>
          </w:p>
        </w:tc>
      </w:tr>
      <w:tr w:rsidR="004D672C" w14:paraId="7577DD89" w14:textId="77777777" w:rsidTr="006A4FC5">
        <w:tc>
          <w:tcPr>
            <w:tcW w:w="668" w:type="dxa"/>
          </w:tcPr>
          <w:p w14:paraId="5BDC6F55" w14:textId="77777777" w:rsidR="004D672C" w:rsidRDefault="004D672C" w:rsidP="00C76597">
            <w:pPr>
              <w:pStyle w:val="NormalIndent"/>
            </w:pPr>
            <w:r>
              <w:lastRenderedPageBreak/>
              <w:t>2</w:t>
            </w:r>
          </w:p>
        </w:tc>
        <w:tc>
          <w:tcPr>
            <w:tcW w:w="3112" w:type="dxa"/>
          </w:tcPr>
          <w:p w14:paraId="32A80824" w14:textId="77777777" w:rsidR="004D672C" w:rsidRDefault="004D672C" w:rsidP="00C76597">
            <w:pPr>
              <w:pStyle w:val="NormalIndent"/>
            </w:pPr>
            <w:r>
              <w:t>Xem tiến độ thực hiện doanh số &amp; KPIs</w:t>
            </w:r>
          </w:p>
        </w:tc>
        <w:tc>
          <w:tcPr>
            <w:tcW w:w="5850" w:type="dxa"/>
          </w:tcPr>
          <w:p w14:paraId="6F2BD5F3" w14:textId="77777777" w:rsidR="004D672C" w:rsidRDefault="004D672C" w:rsidP="00D9210B">
            <w:pPr>
              <w:autoSpaceDE w:val="0"/>
              <w:autoSpaceDN w:val="0"/>
              <w:adjustRightInd w:val="0"/>
              <w:spacing w:before="0" w:line="288" w:lineRule="auto"/>
              <w:ind w:left="0"/>
            </w:pPr>
            <w:r>
              <w:t>NVBH xem tiến độ thực hiện KPIs</w:t>
            </w:r>
          </w:p>
          <w:p w14:paraId="7FBBBE97" w14:textId="77777777" w:rsidR="004D672C" w:rsidRDefault="004D672C" w:rsidP="00B72D23">
            <w:pPr>
              <w:pStyle w:val="ListParagraph"/>
              <w:numPr>
                <w:ilvl w:val="0"/>
                <w:numId w:val="20"/>
              </w:numPr>
              <w:autoSpaceDE w:val="0"/>
              <w:autoSpaceDN w:val="0"/>
              <w:adjustRightInd w:val="0"/>
              <w:spacing w:after="0" w:line="288" w:lineRule="auto"/>
            </w:pPr>
            <w:r>
              <w:t>Doanh số</w:t>
            </w:r>
          </w:p>
          <w:p w14:paraId="608B95AC" w14:textId="77777777" w:rsidR="004D672C" w:rsidRDefault="004D672C" w:rsidP="00B72D23">
            <w:pPr>
              <w:pStyle w:val="ListParagraph"/>
              <w:numPr>
                <w:ilvl w:val="0"/>
                <w:numId w:val="20"/>
              </w:numPr>
              <w:autoSpaceDE w:val="0"/>
              <w:autoSpaceDN w:val="0"/>
              <w:adjustRightInd w:val="0"/>
              <w:spacing w:after="0" w:line="288" w:lineRule="auto"/>
            </w:pPr>
            <w:r>
              <w:t>Độ phủ khách hàng</w:t>
            </w:r>
          </w:p>
          <w:p w14:paraId="65F9DA33" w14:textId="77777777" w:rsidR="004D672C" w:rsidRDefault="004D672C" w:rsidP="00B72D23">
            <w:pPr>
              <w:pStyle w:val="ListParagraph"/>
              <w:numPr>
                <w:ilvl w:val="0"/>
                <w:numId w:val="20"/>
              </w:numPr>
              <w:autoSpaceDE w:val="0"/>
              <w:autoSpaceDN w:val="0"/>
              <w:adjustRightInd w:val="0"/>
              <w:spacing w:after="0" w:line="288" w:lineRule="auto"/>
            </w:pPr>
            <w:r>
              <w:t>Sản phẩm trọng tâm</w:t>
            </w:r>
          </w:p>
          <w:p w14:paraId="3D34B3E3" w14:textId="77777777" w:rsidR="004D672C" w:rsidRDefault="004D672C" w:rsidP="00B72D23">
            <w:pPr>
              <w:pStyle w:val="ListParagraph"/>
              <w:numPr>
                <w:ilvl w:val="0"/>
                <w:numId w:val="20"/>
              </w:numPr>
              <w:autoSpaceDE w:val="0"/>
              <w:autoSpaceDN w:val="0"/>
              <w:adjustRightInd w:val="0"/>
              <w:spacing w:after="0" w:line="288" w:lineRule="auto"/>
            </w:pPr>
            <w:r>
              <w:t>Tiến độ thực hiện doanh số</w:t>
            </w:r>
          </w:p>
          <w:p w14:paraId="29E5F1BE" w14:textId="77777777" w:rsidR="004D672C" w:rsidRDefault="004D672C" w:rsidP="00D9210B">
            <w:pPr>
              <w:autoSpaceDE w:val="0"/>
              <w:autoSpaceDN w:val="0"/>
              <w:adjustRightInd w:val="0"/>
              <w:spacing w:before="0" w:line="288" w:lineRule="auto"/>
              <w:ind w:left="0"/>
            </w:pPr>
            <w:r>
              <w:t>Thông tin này sẽ giúp NVBH chủ động đặt mục tiêu trong ngày để có thể hoàn thành kế hoạch sớm</w:t>
            </w:r>
          </w:p>
        </w:tc>
      </w:tr>
      <w:tr w:rsidR="004D672C" w14:paraId="29DCB6B5" w14:textId="77777777" w:rsidTr="006A4FC5">
        <w:tc>
          <w:tcPr>
            <w:tcW w:w="668" w:type="dxa"/>
          </w:tcPr>
          <w:p w14:paraId="127AD6F8" w14:textId="77777777" w:rsidR="004D672C" w:rsidRDefault="004D672C" w:rsidP="00C76597">
            <w:pPr>
              <w:pStyle w:val="NormalIndent"/>
            </w:pPr>
            <w:r>
              <w:t>3</w:t>
            </w:r>
          </w:p>
        </w:tc>
        <w:tc>
          <w:tcPr>
            <w:tcW w:w="3112" w:type="dxa"/>
          </w:tcPr>
          <w:p w14:paraId="0D95A7DC" w14:textId="77777777" w:rsidR="004D672C" w:rsidRDefault="004D672C" w:rsidP="00C76597">
            <w:pPr>
              <w:pStyle w:val="NormalIndent"/>
            </w:pPr>
            <w:r>
              <w:t>Xem ngân sách KM đã sử dụng trong tháng</w:t>
            </w:r>
          </w:p>
        </w:tc>
        <w:tc>
          <w:tcPr>
            <w:tcW w:w="5850" w:type="dxa"/>
          </w:tcPr>
          <w:p w14:paraId="05305294" w14:textId="77777777" w:rsidR="004D672C" w:rsidRDefault="004D672C" w:rsidP="00C76597">
            <w:pPr>
              <w:pStyle w:val="NormalIndent"/>
            </w:pPr>
            <w:r>
              <w:t>NVBH xem thông tin ngân sách đã sử dụng trong tháng để có thể điều chỉnh lượng tiền sử dụng sao cho không vượt quá ngân sách được giao</w:t>
            </w:r>
          </w:p>
        </w:tc>
      </w:tr>
      <w:tr w:rsidR="004D672C" w14:paraId="13ACE1F6" w14:textId="77777777" w:rsidTr="006A4FC5">
        <w:tc>
          <w:tcPr>
            <w:tcW w:w="668" w:type="dxa"/>
          </w:tcPr>
          <w:p w14:paraId="135A0769" w14:textId="77777777" w:rsidR="004D672C" w:rsidRDefault="004D672C" w:rsidP="00C76597">
            <w:pPr>
              <w:pStyle w:val="NormalIndent"/>
            </w:pPr>
            <w:r>
              <w:t>4</w:t>
            </w:r>
          </w:p>
        </w:tc>
        <w:tc>
          <w:tcPr>
            <w:tcW w:w="3112" w:type="dxa"/>
          </w:tcPr>
          <w:p w14:paraId="7FDB0FD2" w14:textId="77777777" w:rsidR="004D672C" w:rsidRDefault="004D672C" w:rsidP="00C76597">
            <w:pPr>
              <w:pStyle w:val="NormalIndent"/>
            </w:pPr>
            <w:r>
              <w:t>Xem tồn kho sản phẩm</w:t>
            </w:r>
          </w:p>
        </w:tc>
        <w:tc>
          <w:tcPr>
            <w:tcW w:w="5850" w:type="dxa"/>
          </w:tcPr>
          <w:p w14:paraId="6342C5D8" w14:textId="77777777" w:rsidR="004D672C" w:rsidRDefault="004D672C" w:rsidP="00C76597">
            <w:pPr>
              <w:pStyle w:val="NormalIndent"/>
            </w:pPr>
            <w:r>
              <w:t>Trước khi đi thị trường, NVBH cần nắm rõ kho NPP còn những mặt hàng nào để chủ động trong quá trình bán hàng, đảm bảo đơn hàng đặt ra là NPP có đủ hàng đáp ứng</w:t>
            </w:r>
          </w:p>
        </w:tc>
      </w:tr>
      <w:tr w:rsidR="004D672C" w14:paraId="6646535C" w14:textId="77777777" w:rsidTr="006A4FC5">
        <w:tc>
          <w:tcPr>
            <w:tcW w:w="668" w:type="dxa"/>
          </w:tcPr>
          <w:p w14:paraId="6A6562D2" w14:textId="77777777" w:rsidR="004D672C" w:rsidRDefault="004D672C" w:rsidP="00C76597">
            <w:pPr>
              <w:pStyle w:val="NormalIndent"/>
            </w:pPr>
            <w:r>
              <w:t>5</w:t>
            </w:r>
          </w:p>
        </w:tc>
        <w:tc>
          <w:tcPr>
            <w:tcW w:w="3112" w:type="dxa"/>
          </w:tcPr>
          <w:p w14:paraId="4E8D04EE" w14:textId="77777777" w:rsidR="004D672C" w:rsidRDefault="004D672C" w:rsidP="00C76597">
            <w:pPr>
              <w:pStyle w:val="NormalIndent"/>
            </w:pPr>
            <w:r>
              <w:t>Xem thông tin CTKM</w:t>
            </w:r>
          </w:p>
        </w:tc>
        <w:tc>
          <w:tcPr>
            <w:tcW w:w="5850" w:type="dxa"/>
          </w:tcPr>
          <w:p w14:paraId="73783997" w14:textId="77777777" w:rsidR="004D672C" w:rsidRDefault="004D672C" w:rsidP="00C76597">
            <w:pPr>
              <w:pStyle w:val="NormalIndent"/>
            </w:pPr>
            <w:r>
              <w:t>NVBH nắm rõ các chương trình khuyến mãi áp dụng cho các khách hàng mình phụ trách để tư vấn chính xác cho khách hàng, kích thích khách hàng mua hàng</w:t>
            </w:r>
          </w:p>
        </w:tc>
      </w:tr>
      <w:tr w:rsidR="004D672C" w14:paraId="591E13A1" w14:textId="77777777" w:rsidTr="006A4FC5">
        <w:tc>
          <w:tcPr>
            <w:tcW w:w="668" w:type="dxa"/>
          </w:tcPr>
          <w:p w14:paraId="32F8D3DA" w14:textId="77777777" w:rsidR="004D672C" w:rsidRDefault="004D672C" w:rsidP="00C76597">
            <w:pPr>
              <w:pStyle w:val="NormalIndent"/>
            </w:pPr>
            <w:r>
              <w:t>6</w:t>
            </w:r>
          </w:p>
        </w:tc>
        <w:tc>
          <w:tcPr>
            <w:tcW w:w="3112" w:type="dxa"/>
          </w:tcPr>
          <w:p w14:paraId="0EE42D76" w14:textId="77777777" w:rsidR="004D672C" w:rsidRDefault="004D672C" w:rsidP="00C76597">
            <w:pPr>
              <w:pStyle w:val="NormalIndent"/>
            </w:pPr>
            <w:r>
              <w:t>Xem thông tin sản phẩm mới</w:t>
            </w:r>
          </w:p>
        </w:tc>
        <w:tc>
          <w:tcPr>
            <w:tcW w:w="5850" w:type="dxa"/>
          </w:tcPr>
          <w:p w14:paraId="326EA0DD" w14:textId="77777777" w:rsidR="004D672C" w:rsidRDefault="004D672C" w:rsidP="00C76597">
            <w:pPr>
              <w:pStyle w:val="NormalIndent"/>
            </w:pPr>
            <w:r>
              <w:t>Khi công ty phát hành sản phẩm mới sẽ thông báo rộng rãi cho các NVBH. NVBH cần nắm rõ thông tin, đặc tính sản phẩm mới để giới thiệu đến khách hàng hiệu quả: khi ghé thăm, NVBH có thể đưa cho khách hàng xem bảng thông tin sản phẩm, hình ảnh và video của sản phẩm mới ngay trên MTB</w:t>
            </w:r>
          </w:p>
        </w:tc>
      </w:tr>
      <w:tr w:rsidR="004D672C" w14:paraId="73FE8622" w14:textId="77777777" w:rsidTr="006A4FC5">
        <w:tc>
          <w:tcPr>
            <w:tcW w:w="668" w:type="dxa"/>
          </w:tcPr>
          <w:p w14:paraId="71E3DD0E" w14:textId="77777777" w:rsidR="004D672C" w:rsidRDefault="004D672C" w:rsidP="00C76597">
            <w:pPr>
              <w:pStyle w:val="NormalIndent"/>
            </w:pPr>
            <w:r>
              <w:t>7</w:t>
            </w:r>
          </w:p>
        </w:tc>
        <w:tc>
          <w:tcPr>
            <w:tcW w:w="3112" w:type="dxa"/>
          </w:tcPr>
          <w:p w14:paraId="4DA44C8F" w14:textId="77777777" w:rsidR="004D672C" w:rsidRDefault="004D672C" w:rsidP="00C76597">
            <w:pPr>
              <w:pStyle w:val="NormalIndent"/>
            </w:pPr>
            <w:r>
              <w:t>Xem thông tin về đối thủ</w:t>
            </w:r>
          </w:p>
        </w:tc>
        <w:tc>
          <w:tcPr>
            <w:tcW w:w="5850" w:type="dxa"/>
          </w:tcPr>
          <w:p w14:paraId="03EB468F" w14:textId="77777777" w:rsidR="004D672C" w:rsidRDefault="004D672C" w:rsidP="00C76597">
            <w:pPr>
              <w:pStyle w:val="NormalIndent"/>
            </w:pPr>
            <w:r>
              <w:t>NVBH cần xem các thông tin do cấp trên cập nhật lên hệ thống về đối thủ: đối thủ đang chạy những chương trình gì? Có chính sách gì? Nắm được thông tin về đối thủ, NVBH có thể chủ động trong quá trình tư vấn bán hàng cho khách hàng, đồng thời chăm sóc khách hàng ân cần, chu đáo và tốt hơn</w:t>
            </w:r>
          </w:p>
        </w:tc>
      </w:tr>
      <w:tr w:rsidR="004D672C" w14:paraId="4F8100EC" w14:textId="77777777" w:rsidTr="006A4FC5">
        <w:tc>
          <w:tcPr>
            <w:tcW w:w="668" w:type="dxa"/>
          </w:tcPr>
          <w:p w14:paraId="066CAA4F" w14:textId="77777777" w:rsidR="004D672C" w:rsidRDefault="004D672C" w:rsidP="00C76597">
            <w:pPr>
              <w:pStyle w:val="NormalIndent"/>
            </w:pPr>
            <w:r>
              <w:t>8</w:t>
            </w:r>
          </w:p>
        </w:tc>
        <w:tc>
          <w:tcPr>
            <w:tcW w:w="3112" w:type="dxa"/>
          </w:tcPr>
          <w:p w14:paraId="11CE582B" w14:textId="77777777" w:rsidR="004D672C" w:rsidRDefault="004D672C" w:rsidP="00C76597">
            <w:pPr>
              <w:pStyle w:val="NormalIndent"/>
            </w:pPr>
            <w:r>
              <w:t>Xem lộ trình tuyến bán hàng trong ngày</w:t>
            </w:r>
          </w:p>
        </w:tc>
        <w:tc>
          <w:tcPr>
            <w:tcW w:w="5850" w:type="dxa"/>
          </w:tcPr>
          <w:p w14:paraId="41A0C3B6" w14:textId="77777777" w:rsidR="004D672C" w:rsidRDefault="004D672C" w:rsidP="00C76597">
            <w:pPr>
              <w:pStyle w:val="NormalIndent"/>
            </w:pPr>
            <w:r>
              <w:t xml:space="preserve">Việc cuối cùng trước đi bán hàng là xem danh sách khách hàng NVBH cần ghé thăm trong ngày hôm nay – mỗi khách hàng đều có thông tin khoảng cách (cho biết cửa </w:t>
            </w:r>
            <w:r>
              <w:lastRenderedPageBreak/>
              <w:t>hàng cách NVBH bao xa). NVBH chủ động sắp xếp thứ tự ghé thăm ai trước ai sau để hiệu quả đi tuyến cao nhất</w:t>
            </w:r>
          </w:p>
        </w:tc>
      </w:tr>
    </w:tbl>
    <w:p w14:paraId="6336215A" w14:textId="493FEBD0" w:rsidR="00BE667A" w:rsidRDefault="00D9141C" w:rsidP="008B1DDA">
      <w:pPr>
        <w:pStyle w:val="Heading4"/>
      </w:pPr>
      <w:r>
        <w:lastRenderedPageBreak/>
        <w:t xml:space="preserve">Chức năng </w:t>
      </w:r>
      <w:r w:rsidR="00BE667A">
        <w:t>ghé thăm khách hàng</w:t>
      </w:r>
    </w:p>
    <w:p w14:paraId="2EAA63CC" w14:textId="77777777" w:rsidR="00BE667A" w:rsidRDefault="00BE667A" w:rsidP="00BE667A">
      <w:pPr>
        <w:pStyle w:val="Heading5"/>
      </w:pPr>
      <w:r>
        <w:t>Diễn giải</w:t>
      </w:r>
    </w:p>
    <w:p w14:paraId="227570D3" w14:textId="483FF009" w:rsidR="00ED591E" w:rsidRDefault="00ED591E" w:rsidP="00ED591E">
      <w:pPr>
        <w:pStyle w:val="Bullet1"/>
      </w:pPr>
      <w:r>
        <w:t>Quy định viếng thăm khách hàng:</w:t>
      </w:r>
    </w:p>
    <w:p w14:paraId="414F1754" w14:textId="77777777" w:rsidR="00ED591E" w:rsidRPr="00427AF9" w:rsidRDefault="00ED591E" w:rsidP="00B72D23">
      <w:pPr>
        <w:pStyle w:val="Bullet1"/>
        <w:numPr>
          <w:ilvl w:val="0"/>
          <w:numId w:val="52"/>
        </w:numPr>
      </w:pPr>
      <w:r w:rsidRPr="00427AF9">
        <w:rPr>
          <w:snapToGrid w:val="0"/>
        </w:rPr>
        <w:t>Thời gian hợp lệ ghé thăm khách hàng đầu tiên trong ngày: trước 9h00 (tùy theo NPP có thể thay đổi thời gian này nhưng phải có sự đồng ý của RSM)</w:t>
      </w:r>
    </w:p>
    <w:p w14:paraId="123EC9DC" w14:textId="62AA8025" w:rsidR="00ED591E" w:rsidRPr="00427AF9" w:rsidRDefault="00ED591E" w:rsidP="00B72D23">
      <w:pPr>
        <w:pStyle w:val="Bullet1"/>
        <w:numPr>
          <w:ilvl w:val="0"/>
          <w:numId w:val="52"/>
        </w:numPr>
      </w:pPr>
      <w:r w:rsidRPr="00427AF9">
        <w:t xml:space="preserve">12h30 được xem là thời điểm </w:t>
      </w:r>
      <w:r w:rsidR="00DC2AC7">
        <w:t>nửa</w:t>
      </w:r>
      <w:r w:rsidR="00DC2AC7" w:rsidRPr="00427AF9">
        <w:t xml:space="preserve"> </w:t>
      </w:r>
      <w:r w:rsidRPr="00427AF9">
        <w:t>này</w:t>
      </w:r>
    </w:p>
    <w:p w14:paraId="0DD2B652" w14:textId="77777777" w:rsidR="00ED591E" w:rsidRPr="00427AF9" w:rsidRDefault="00ED591E" w:rsidP="00B72D23">
      <w:pPr>
        <w:pStyle w:val="Bullet1"/>
        <w:numPr>
          <w:ilvl w:val="0"/>
          <w:numId w:val="52"/>
        </w:numPr>
      </w:pPr>
      <w:r w:rsidRPr="00427AF9">
        <w:t xml:space="preserve">16h00 kết thúc bán hàng và chốt đơn hàng trong ngày. </w:t>
      </w:r>
    </w:p>
    <w:p w14:paraId="67A92082" w14:textId="77777777" w:rsidR="00ED591E" w:rsidRPr="00427AF9" w:rsidRDefault="00ED591E" w:rsidP="00B72D23">
      <w:pPr>
        <w:pStyle w:val="Bullet1"/>
        <w:numPr>
          <w:ilvl w:val="0"/>
          <w:numId w:val="52"/>
        </w:numPr>
      </w:pPr>
      <w:r w:rsidRPr="00427AF9">
        <w:rPr>
          <w:snapToGrid w:val="0"/>
        </w:rPr>
        <w:t>Được phép ghé thăm khách khi khoả</w:t>
      </w:r>
      <w:r>
        <w:rPr>
          <w:snapToGrid w:val="0"/>
        </w:rPr>
        <w:t xml:space="preserve">ng </w:t>
      </w:r>
      <w:r w:rsidRPr="00427AF9">
        <w:rPr>
          <w:snapToGrid w:val="0"/>
        </w:rPr>
        <w:t>cách</w:t>
      </w:r>
      <w:r>
        <w:rPr>
          <w:snapToGrid w:val="0"/>
        </w:rPr>
        <w:t xml:space="preserve"> giữa</w:t>
      </w:r>
      <w:r w:rsidRPr="00427AF9">
        <w:rPr>
          <w:snapToGrid w:val="0"/>
        </w:rPr>
        <w:t xml:space="preserve"> nhân v</w:t>
      </w:r>
      <w:r>
        <w:rPr>
          <w:snapToGrid w:val="0"/>
        </w:rPr>
        <w:t>i</w:t>
      </w:r>
      <w:r w:rsidRPr="00427AF9">
        <w:rPr>
          <w:snapToGrid w:val="0"/>
        </w:rPr>
        <w:t xml:space="preserve">ên </w:t>
      </w:r>
      <w:r>
        <w:rPr>
          <w:snapToGrid w:val="0"/>
        </w:rPr>
        <w:t xml:space="preserve">với </w:t>
      </w:r>
      <w:r w:rsidRPr="00427AF9">
        <w:rPr>
          <w:snapToGrid w:val="0"/>
        </w:rPr>
        <w:t>khách hàng dưới 300m</w:t>
      </w:r>
    </w:p>
    <w:p w14:paraId="5E510852" w14:textId="77777777" w:rsidR="00ED591E" w:rsidRPr="00427AF9" w:rsidRDefault="00ED591E" w:rsidP="00B72D23">
      <w:pPr>
        <w:pStyle w:val="Bullet1"/>
        <w:numPr>
          <w:ilvl w:val="0"/>
          <w:numId w:val="52"/>
        </w:numPr>
      </w:pPr>
      <w:r w:rsidRPr="00427AF9">
        <w:t>Thời gian ghé thăm tối thiểu 1 khách hàng là 5 phút. Chưa đủ 5 phút hệ thống sẽ không cho kết thúc lượt ghé thăm. Để kết thúc lượt ghé thăm NV bán hàng phải ở khoả</w:t>
      </w:r>
      <w:r>
        <w:t>ng cách trong bán kính</w:t>
      </w:r>
      <w:r w:rsidRPr="00427AF9">
        <w:t xml:space="preserve"> 300m so với vị trí của khách hàng. </w:t>
      </w:r>
    </w:p>
    <w:p w14:paraId="65B91D9C" w14:textId="0FCBD798" w:rsidR="00ED591E" w:rsidRPr="00427AF9" w:rsidRDefault="00ED591E" w:rsidP="00B72D23">
      <w:pPr>
        <w:pStyle w:val="Bullet1"/>
        <w:numPr>
          <w:ilvl w:val="0"/>
          <w:numId w:val="52"/>
        </w:numPr>
      </w:pPr>
      <w:r w:rsidRPr="00427AF9">
        <w:t>Trường hợp khách hàng bận hay vì lý do gì đó…  NV bán hàng sẽ quay lại sau</w:t>
      </w:r>
      <w:r>
        <w:t>,</w:t>
      </w:r>
      <w:r w:rsidRPr="00427AF9">
        <w:t xml:space="preserve"> khi đó nhân viên báng hàng sẽ thực hiện thao tác </w:t>
      </w:r>
      <w:r w:rsidR="00927E25">
        <w:t>hủy</w:t>
      </w:r>
      <w:r w:rsidRPr="00427AF9">
        <w:t xml:space="preserve"> ghé thăm. Trường hợp này hệ thống sẽ không tính số lần ghé thăm. </w:t>
      </w:r>
    </w:p>
    <w:p w14:paraId="09B1D220" w14:textId="77777777" w:rsidR="00ED591E" w:rsidRPr="00427AF9" w:rsidRDefault="00ED591E" w:rsidP="00B72D23">
      <w:pPr>
        <w:pStyle w:val="Bullet1"/>
        <w:numPr>
          <w:ilvl w:val="0"/>
          <w:numId w:val="52"/>
        </w:numPr>
      </w:pPr>
      <w:r w:rsidRPr="00427AF9">
        <w:t>Trường hợp ghé thăm nhưng khách hàng đóng cửa thì nhân viên bán thành vẫn thực hiện thao tác ghé thăm, sau đó thực hiện thao tác kết thúc ghé thăm và phải chụp hình cửa hàng đóng cửa và ghi rõ lý do.</w:t>
      </w:r>
    </w:p>
    <w:p w14:paraId="05D6D10C" w14:textId="77777777" w:rsidR="00ED591E" w:rsidRPr="00427AF9" w:rsidRDefault="00ED591E" w:rsidP="00B72D23">
      <w:pPr>
        <w:pStyle w:val="Bullet1"/>
        <w:numPr>
          <w:ilvl w:val="0"/>
          <w:numId w:val="52"/>
        </w:numPr>
      </w:pPr>
      <w:r w:rsidRPr="00427AF9">
        <w:rPr>
          <w:snapToGrid w:val="0"/>
        </w:rPr>
        <w:t>Cho phép bán hàng trái tuyến nhưng đơn hàng trái tuyến không được tính vào số lần ghé thăm</w:t>
      </w:r>
      <w:r>
        <w:rPr>
          <w:snapToGrid w:val="0"/>
        </w:rPr>
        <w:t>.</w:t>
      </w:r>
    </w:p>
    <w:p w14:paraId="64474F1A" w14:textId="1D1E6E69" w:rsidR="00ED591E" w:rsidRDefault="00ED591E" w:rsidP="00B72D23">
      <w:pPr>
        <w:pStyle w:val="Bullet1"/>
        <w:numPr>
          <w:ilvl w:val="0"/>
          <w:numId w:val="52"/>
        </w:numPr>
      </w:pPr>
      <w:r w:rsidRPr="00427AF9">
        <w:t>Các bước trong quy trình ghé thăm không bắt buột phải thực hiện đủ theo trình tự</w:t>
      </w:r>
    </w:p>
    <w:p w14:paraId="59C34460" w14:textId="73726DE1" w:rsidR="00BE667A" w:rsidRDefault="00ED591E" w:rsidP="00ED591E">
      <w:pPr>
        <w:pStyle w:val="Bullet1"/>
      </w:pPr>
      <w:r>
        <w:t>C</w:t>
      </w:r>
      <w:r w:rsidR="00BE667A">
        <w:t>ác công việc mà NVBH phải thao tác khi ghé thăm một khách hàng:</w:t>
      </w:r>
    </w:p>
    <w:p w14:paraId="33230AB7" w14:textId="77777777" w:rsidR="00BE667A" w:rsidRPr="00124342" w:rsidRDefault="00BE667A" w:rsidP="00B72D23">
      <w:pPr>
        <w:pStyle w:val="Bullet1"/>
        <w:numPr>
          <w:ilvl w:val="0"/>
          <w:numId w:val="51"/>
        </w:numPr>
      </w:pPr>
      <w:r w:rsidRPr="00124342">
        <w:t>Chụp hình và chấm trưng bày (nếu có)</w:t>
      </w:r>
    </w:p>
    <w:p w14:paraId="625EE146" w14:textId="77777777" w:rsidR="00BE667A" w:rsidRPr="00124342" w:rsidRDefault="00BE667A" w:rsidP="00B72D23">
      <w:pPr>
        <w:pStyle w:val="Bullet1"/>
        <w:numPr>
          <w:ilvl w:val="0"/>
          <w:numId w:val="51"/>
        </w:numPr>
      </w:pPr>
      <w:r w:rsidRPr="00124342">
        <w:t>Xem lịch sử giao dịch các đơn hàng gần nhất của khách hàng &amp; tiến độ thực hiện CT tích lũy</w:t>
      </w:r>
    </w:p>
    <w:p w14:paraId="6CF52F9D" w14:textId="77777777" w:rsidR="00BE667A" w:rsidRPr="00124342" w:rsidRDefault="00BE667A" w:rsidP="00B72D23">
      <w:pPr>
        <w:pStyle w:val="Bullet1"/>
        <w:numPr>
          <w:ilvl w:val="0"/>
          <w:numId w:val="51"/>
        </w:numPr>
      </w:pPr>
      <w:r w:rsidRPr="00124342">
        <w:t>Tạo đơn hàng bán</w:t>
      </w:r>
    </w:p>
    <w:p w14:paraId="15309D8A" w14:textId="77777777" w:rsidR="00BE667A" w:rsidRPr="00124342" w:rsidRDefault="00BE667A" w:rsidP="00B72D23">
      <w:pPr>
        <w:pStyle w:val="Bullet1"/>
        <w:numPr>
          <w:ilvl w:val="0"/>
          <w:numId w:val="51"/>
        </w:numPr>
      </w:pPr>
      <w:r w:rsidRPr="00124342">
        <w:t>Ghi nhận ý kiến của khách hàng</w:t>
      </w:r>
    </w:p>
    <w:p w14:paraId="05186238" w14:textId="77777777" w:rsidR="00BE667A" w:rsidRPr="00124342" w:rsidRDefault="00BE667A" w:rsidP="00B72D23">
      <w:pPr>
        <w:pStyle w:val="Bullet1"/>
        <w:numPr>
          <w:ilvl w:val="0"/>
          <w:numId w:val="51"/>
        </w:numPr>
      </w:pPr>
      <w:r w:rsidRPr="00124342">
        <w:t>Ghi nhận thông tin đối thủ</w:t>
      </w:r>
    </w:p>
    <w:p w14:paraId="137CC2D5" w14:textId="77777777" w:rsidR="00BE667A" w:rsidRPr="00124342" w:rsidRDefault="00BE667A" w:rsidP="00B72D23">
      <w:pPr>
        <w:pStyle w:val="Bullet1"/>
        <w:numPr>
          <w:ilvl w:val="0"/>
          <w:numId w:val="51"/>
        </w:numPr>
      </w:pPr>
      <w:r w:rsidRPr="00124342">
        <w:t>Kết thúc ghé thăm</w:t>
      </w:r>
    </w:p>
    <w:p w14:paraId="344B199B" w14:textId="77777777" w:rsidR="00BE667A" w:rsidRDefault="00BE667A" w:rsidP="00BE667A">
      <w:pPr>
        <w:pStyle w:val="Heading5"/>
      </w:pPr>
      <w:r>
        <w:lastRenderedPageBreak/>
        <w:t xml:space="preserve"> Quy trình</w:t>
      </w:r>
    </w:p>
    <w:p w14:paraId="402219F0" w14:textId="7F9243FC" w:rsidR="00BE667A" w:rsidRPr="007335BB" w:rsidRDefault="00D9141C" w:rsidP="00F17FA7">
      <w:pPr>
        <w:jc w:val="center"/>
      </w:pPr>
      <w:r w:rsidRPr="00427AF9">
        <w:rPr>
          <w:szCs w:val="24"/>
        </w:rPr>
        <w:object w:dxaOrig="7440" w:dyaOrig="14145" w14:anchorId="194402A9">
          <v:shape id="_x0000_i1101" type="#_x0000_t75" style="width:357pt;height:678pt" o:ole="">
            <v:imagedata r:id="rId166" o:title=""/>
          </v:shape>
          <o:OLEObject Type="Embed" ProgID="Visio.Drawing.11" ShapeID="_x0000_i1101" DrawAspect="Content" ObjectID="_1593959092" r:id="rId167"/>
        </w:object>
      </w:r>
    </w:p>
    <w:p w14:paraId="7749E2BA" w14:textId="7CA9A32A" w:rsidR="00BE667A" w:rsidRDefault="00D9141C" w:rsidP="00BE667A">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3405"/>
        <w:gridCol w:w="5557"/>
      </w:tblGrid>
      <w:tr w:rsidR="00F17FA7" w:rsidRPr="00191EEF" w14:paraId="467A2E02"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8BF1E7" w14:textId="77777777" w:rsidR="00F17FA7" w:rsidRPr="002020D6" w:rsidRDefault="00F17FA7"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BCC2054" w14:textId="77777777" w:rsidR="00F17FA7" w:rsidRPr="002020D6" w:rsidRDefault="00F17FA7"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47DBAF5" w14:textId="77777777" w:rsidR="00F17FA7" w:rsidRPr="002020D6" w:rsidRDefault="00F17FA7" w:rsidP="00C76597">
            <w:pPr>
              <w:pStyle w:val="NormalIndent"/>
            </w:pPr>
            <w:r>
              <w:t>Mô tả</w:t>
            </w:r>
          </w:p>
        </w:tc>
      </w:tr>
      <w:tr w:rsidR="00F17FA7" w14:paraId="7859C808" w14:textId="77777777" w:rsidTr="006A4FC5">
        <w:tc>
          <w:tcPr>
            <w:tcW w:w="668" w:type="dxa"/>
          </w:tcPr>
          <w:p w14:paraId="5843D6DF" w14:textId="77777777" w:rsidR="00F17FA7" w:rsidRDefault="00F17FA7" w:rsidP="00C76597">
            <w:pPr>
              <w:pStyle w:val="NormalIndent"/>
            </w:pPr>
            <w:r>
              <w:t>1</w:t>
            </w:r>
          </w:p>
        </w:tc>
        <w:tc>
          <w:tcPr>
            <w:tcW w:w="3405" w:type="dxa"/>
          </w:tcPr>
          <w:p w14:paraId="3D97022D" w14:textId="77777777" w:rsidR="00F17FA7" w:rsidRDefault="00F17FA7" w:rsidP="00C76597">
            <w:pPr>
              <w:pStyle w:val="NormalIndent"/>
            </w:pPr>
            <w:r>
              <w:t>Bắt đầu ghé thăm</w:t>
            </w:r>
          </w:p>
        </w:tc>
        <w:tc>
          <w:tcPr>
            <w:tcW w:w="5557" w:type="dxa"/>
          </w:tcPr>
          <w:p w14:paraId="30AD0306" w14:textId="77777777" w:rsidR="00F17FA7" w:rsidRDefault="00F17FA7" w:rsidP="0028362B">
            <w:pPr>
              <w:widowControl/>
              <w:autoSpaceDE w:val="0"/>
              <w:autoSpaceDN w:val="0"/>
              <w:adjustRightInd w:val="0"/>
              <w:spacing w:before="0" w:line="288" w:lineRule="auto"/>
              <w:ind w:left="0"/>
            </w:pPr>
            <w:r>
              <w:t>Khi NVBH đứng cách cửa hàng không quá 300m sẽ có chức năng ghi nhận bắt đầu ghé thăm</w:t>
            </w:r>
          </w:p>
        </w:tc>
      </w:tr>
      <w:tr w:rsidR="00F17FA7" w14:paraId="2EB6C902" w14:textId="77777777" w:rsidTr="006A4FC5">
        <w:tc>
          <w:tcPr>
            <w:tcW w:w="668" w:type="dxa"/>
          </w:tcPr>
          <w:p w14:paraId="275BC65B" w14:textId="77777777" w:rsidR="00F17FA7" w:rsidRDefault="00F17FA7" w:rsidP="00C76597">
            <w:pPr>
              <w:pStyle w:val="NormalIndent"/>
            </w:pPr>
            <w:r>
              <w:t>2</w:t>
            </w:r>
          </w:p>
        </w:tc>
        <w:tc>
          <w:tcPr>
            <w:tcW w:w="3405" w:type="dxa"/>
          </w:tcPr>
          <w:p w14:paraId="11346EC4" w14:textId="2812D011" w:rsidR="00F17FA7" w:rsidRDefault="00F17FA7" w:rsidP="00C76597">
            <w:pPr>
              <w:pStyle w:val="NormalIndent"/>
            </w:pPr>
            <w:r>
              <w:t>Xác định tình trạng khách hàng</w:t>
            </w:r>
          </w:p>
        </w:tc>
        <w:tc>
          <w:tcPr>
            <w:tcW w:w="5557" w:type="dxa"/>
          </w:tcPr>
          <w:p w14:paraId="09C247B3" w14:textId="77777777" w:rsidR="00D62920" w:rsidRDefault="00315232" w:rsidP="00C76597">
            <w:pPr>
              <w:pStyle w:val="NormalIndent"/>
              <w:numPr>
                <w:ilvl w:val="0"/>
                <w:numId w:val="18"/>
              </w:numPr>
            </w:pPr>
            <w:r>
              <w:t>Mở cửa: thực hiện luồng ghé thăm chuẩn – bắt đầu từ bước 3</w:t>
            </w:r>
          </w:p>
          <w:p w14:paraId="01F1A796" w14:textId="7D454F2D" w:rsidR="00F17FA7" w:rsidRDefault="00315232" w:rsidP="00C76597">
            <w:pPr>
              <w:pStyle w:val="NormalIndent"/>
              <w:numPr>
                <w:ilvl w:val="0"/>
                <w:numId w:val="18"/>
              </w:numPr>
            </w:pPr>
            <w:r>
              <w:t>Đóng cửa: bắt buộc chụp hình cửa hàng đóng cửa rồi qua bước 9 Kết thúc ghé thăm.</w:t>
            </w:r>
          </w:p>
        </w:tc>
      </w:tr>
      <w:tr w:rsidR="00F17FA7" w14:paraId="6E2B639C" w14:textId="77777777" w:rsidTr="006A4FC5">
        <w:tc>
          <w:tcPr>
            <w:tcW w:w="668" w:type="dxa"/>
          </w:tcPr>
          <w:p w14:paraId="354A2F51" w14:textId="77777777" w:rsidR="00F17FA7" w:rsidRDefault="00F17FA7" w:rsidP="00C76597">
            <w:pPr>
              <w:pStyle w:val="NormalIndent"/>
            </w:pPr>
            <w:r>
              <w:t>3</w:t>
            </w:r>
          </w:p>
        </w:tc>
        <w:tc>
          <w:tcPr>
            <w:tcW w:w="3405" w:type="dxa"/>
          </w:tcPr>
          <w:p w14:paraId="7A05FBE2" w14:textId="77777777" w:rsidR="00F17FA7" w:rsidRDefault="00F17FA7" w:rsidP="00C76597">
            <w:pPr>
              <w:pStyle w:val="NormalIndent"/>
            </w:pPr>
            <w:r>
              <w:t xml:space="preserve">Chụp hình và chấm trưng bày </w:t>
            </w:r>
          </w:p>
        </w:tc>
        <w:tc>
          <w:tcPr>
            <w:tcW w:w="5557" w:type="dxa"/>
          </w:tcPr>
          <w:p w14:paraId="6A850427" w14:textId="77777777" w:rsidR="00F17FA7" w:rsidRDefault="00F17FA7" w:rsidP="0028362B">
            <w:pPr>
              <w:widowControl/>
              <w:autoSpaceDE w:val="0"/>
              <w:autoSpaceDN w:val="0"/>
              <w:adjustRightInd w:val="0"/>
              <w:spacing w:before="0" w:line="288" w:lineRule="auto"/>
              <w:ind w:left="0"/>
            </w:pPr>
            <w:r>
              <w:t>Nếu khách hàng đang tham gia chương trình trưng bày thì có bước chấm trưng bày. NVBH cần thao tác:</w:t>
            </w:r>
          </w:p>
          <w:p w14:paraId="0BFD3585" w14:textId="77777777" w:rsidR="00F17FA7" w:rsidRDefault="00F17FA7" w:rsidP="00A661FE">
            <w:pPr>
              <w:pStyle w:val="ListParagraph"/>
              <w:numPr>
                <w:ilvl w:val="0"/>
                <w:numId w:val="18"/>
              </w:numPr>
              <w:autoSpaceDE w:val="0"/>
              <w:autoSpaceDN w:val="0"/>
              <w:adjustRightInd w:val="0"/>
              <w:spacing w:line="288" w:lineRule="auto"/>
            </w:pPr>
            <w:r>
              <w:t>Chụp hình trưng bày tại cửa hàng</w:t>
            </w:r>
          </w:p>
          <w:p w14:paraId="0BFAF1A2" w14:textId="77777777" w:rsidR="00F17FA7" w:rsidRDefault="00F17FA7" w:rsidP="00A661FE">
            <w:pPr>
              <w:pStyle w:val="ListParagraph"/>
              <w:numPr>
                <w:ilvl w:val="0"/>
                <w:numId w:val="18"/>
              </w:numPr>
              <w:autoSpaceDE w:val="0"/>
              <w:autoSpaceDN w:val="0"/>
              <w:adjustRightInd w:val="0"/>
              <w:spacing w:line="288" w:lineRule="auto"/>
            </w:pPr>
            <w:r>
              <w:t>Chụp phiếu kết quả chấm trưng bày</w:t>
            </w:r>
          </w:p>
          <w:p w14:paraId="35147DD0" w14:textId="77777777" w:rsidR="00F17FA7" w:rsidRDefault="00F17FA7" w:rsidP="00A661FE">
            <w:pPr>
              <w:pStyle w:val="ListParagraph"/>
              <w:numPr>
                <w:ilvl w:val="0"/>
                <w:numId w:val="18"/>
              </w:numPr>
              <w:autoSpaceDE w:val="0"/>
              <w:autoSpaceDN w:val="0"/>
              <w:adjustRightInd w:val="0"/>
              <w:spacing w:line="288" w:lineRule="auto"/>
            </w:pPr>
            <w:r>
              <w:t>Điền kết quả chấm đạt/ không đạt</w:t>
            </w:r>
          </w:p>
        </w:tc>
      </w:tr>
      <w:tr w:rsidR="00F17FA7" w14:paraId="78DD18CC" w14:textId="77777777" w:rsidTr="006A4FC5">
        <w:tc>
          <w:tcPr>
            <w:tcW w:w="668" w:type="dxa"/>
          </w:tcPr>
          <w:p w14:paraId="119949B7" w14:textId="77777777" w:rsidR="00F17FA7" w:rsidRDefault="00F17FA7" w:rsidP="00C76597">
            <w:pPr>
              <w:pStyle w:val="NormalIndent"/>
            </w:pPr>
            <w:r>
              <w:t>4</w:t>
            </w:r>
          </w:p>
        </w:tc>
        <w:tc>
          <w:tcPr>
            <w:tcW w:w="3405" w:type="dxa"/>
          </w:tcPr>
          <w:p w14:paraId="40ADB6A4" w14:textId="77777777" w:rsidR="00F17FA7" w:rsidRDefault="00F17FA7" w:rsidP="00C76597">
            <w:pPr>
              <w:pStyle w:val="NormalIndent"/>
            </w:pPr>
            <w:r>
              <w:t>Xem lịch sử các đơn mua hàng gần nhất của khách hàng &amp; Xem tiến độ thực hiện chương trình tích lũy của khách hàng</w:t>
            </w:r>
          </w:p>
        </w:tc>
        <w:tc>
          <w:tcPr>
            <w:tcW w:w="5557" w:type="dxa"/>
          </w:tcPr>
          <w:p w14:paraId="55A8906F" w14:textId="77777777" w:rsidR="00F17FA7" w:rsidRDefault="00F17FA7" w:rsidP="00C76597">
            <w:pPr>
              <w:pStyle w:val="NormalIndent"/>
            </w:pPr>
            <w:r>
              <w:t>Trước khi vào bước bán hàng, NVBH cần xem các đơn hàng gần đây của khách hàng để làm sở cứ tư vấn cho đơn hàng lần này</w:t>
            </w:r>
          </w:p>
          <w:p w14:paraId="3EB9CC3D" w14:textId="77777777" w:rsidR="00F17FA7" w:rsidRDefault="00F17FA7" w:rsidP="00C76597">
            <w:pPr>
              <w:pStyle w:val="NormalIndent"/>
            </w:pPr>
            <w:r>
              <w:t>NVBH xem thông tin mức doanh số đăng ký và doanh số đã thực hiện để thông báo cho khách hàng, đồng thời tư vấn đơn hàng mua để khách hàng mau chóng đạt mức đăng ký</w:t>
            </w:r>
          </w:p>
        </w:tc>
      </w:tr>
      <w:tr w:rsidR="00F17FA7" w14:paraId="65896698" w14:textId="77777777" w:rsidTr="006A4FC5">
        <w:tc>
          <w:tcPr>
            <w:tcW w:w="668" w:type="dxa"/>
          </w:tcPr>
          <w:p w14:paraId="550D45BD" w14:textId="77777777" w:rsidR="00F17FA7" w:rsidRDefault="00F17FA7" w:rsidP="00C76597">
            <w:pPr>
              <w:pStyle w:val="NormalIndent"/>
            </w:pPr>
            <w:r>
              <w:t>5</w:t>
            </w:r>
          </w:p>
        </w:tc>
        <w:tc>
          <w:tcPr>
            <w:tcW w:w="3405" w:type="dxa"/>
          </w:tcPr>
          <w:p w14:paraId="74CBE6B9" w14:textId="67C5F20A" w:rsidR="00F17FA7" w:rsidRDefault="00F17FA7" w:rsidP="00C76597">
            <w:pPr>
              <w:pStyle w:val="NormalIndent"/>
            </w:pPr>
            <w:r>
              <w:t>Xác định khách hàng có mua hàng hay không</w:t>
            </w:r>
          </w:p>
        </w:tc>
        <w:tc>
          <w:tcPr>
            <w:tcW w:w="5557" w:type="dxa"/>
          </w:tcPr>
          <w:p w14:paraId="3015CB20" w14:textId="234A1E23" w:rsidR="00D62920" w:rsidRDefault="00105E0B" w:rsidP="00C76597">
            <w:pPr>
              <w:pStyle w:val="NormalIndent"/>
            </w:pPr>
            <w:r>
              <w:t>NVBH xác định khách hàng có mua hàng không?</w:t>
            </w:r>
          </w:p>
          <w:p w14:paraId="0D1BC37F" w14:textId="77777777" w:rsidR="00D62920" w:rsidRDefault="00D62920" w:rsidP="00D62920">
            <w:pPr>
              <w:pStyle w:val="TableBullet1"/>
            </w:pPr>
            <w:r>
              <w:t>Có: qua bước 6 Tạo đơn hàng</w:t>
            </w:r>
          </w:p>
          <w:p w14:paraId="590D1271" w14:textId="7D278C9D" w:rsidR="00F17FA7" w:rsidRDefault="00D62920" w:rsidP="00D62920">
            <w:pPr>
              <w:pStyle w:val="TableBullet1"/>
            </w:pPr>
            <w:r>
              <w:t>Không: qua bước 7 Ghi nhận ý kiến khách hàng</w:t>
            </w:r>
          </w:p>
        </w:tc>
      </w:tr>
      <w:tr w:rsidR="00F17FA7" w14:paraId="5263DEA0" w14:textId="77777777" w:rsidTr="006A4FC5">
        <w:tc>
          <w:tcPr>
            <w:tcW w:w="668" w:type="dxa"/>
          </w:tcPr>
          <w:p w14:paraId="6331C47C" w14:textId="77777777" w:rsidR="00F17FA7" w:rsidRDefault="00F17FA7" w:rsidP="00C76597">
            <w:pPr>
              <w:pStyle w:val="NormalIndent"/>
            </w:pPr>
            <w:r>
              <w:t>6</w:t>
            </w:r>
          </w:p>
        </w:tc>
        <w:tc>
          <w:tcPr>
            <w:tcW w:w="3405" w:type="dxa"/>
          </w:tcPr>
          <w:p w14:paraId="074BBF23" w14:textId="77777777" w:rsidR="00F17FA7" w:rsidRDefault="00F17FA7" w:rsidP="00C76597">
            <w:pPr>
              <w:pStyle w:val="NormalIndent"/>
            </w:pPr>
            <w:r>
              <w:t>Tạo đơn hàng</w:t>
            </w:r>
          </w:p>
        </w:tc>
        <w:tc>
          <w:tcPr>
            <w:tcW w:w="5557" w:type="dxa"/>
          </w:tcPr>
          <w:p w14:paraId="4387F8E2" w14:textId="77777777" w:rsidR="00F17FA7" w:rsidRDefault="00F17FA7" w:rsidP="00C76597">
            <w:pPr>
              <w:pStyle w:val="NormalIndent"/>
            </w:pPr>
            <w:r>
              <w:t>Chi tiết tham khảo Quy trình bán hàng</w:t>
            </w:r>
          </w:p>
        </w:tc>
      </w:tr>
      <w:tr w:rsidR="00F17FA7" w14:paraId="6591ACC7" w14:textId="77777777" w:rsidTr="006A4FC5">
        <w:tc>
          <w:tcPr>
            <w:tcW w:w="668" w:type="dxa"/>
          </w:tcPr>
          <w:p w14:paraId="5C6088E0" w14:textId="77777777" w:rsidR="00F17FA7" w:rsidRDefault="00F17FA7" w:rsidP="00C76597">
            <w:pPr>
              <w:pStyle w:val="NormalIndent"/>
            </w:pPr>
            <w:r>
              <w:t>7</w:t>
            </w:r>
          </w:p>
        </w:tc>
        <w:tc>
          <w:tcPr>
            <w:tcW w:w="3405" w:type="dxa"/>
          </w:tcPr>
          <w:p w14:paraId="7E6FD0AA" w14:textId="77777777" w:rsidR="00F17FA7" w:rsidRDefault="00F17FA7" w:rsidP="00C76597">
            <w:pPr>
              <w:pStyle w:val="NormalIndent"/>
            </w:pPr>
            <w:r>
              <w:t>Ghi nhận ý kiến khách hàng</w:t>
            </w:r>
          </w:p>
        </w:tc>
        <w:tc>
          <w:tcPr>
            <w:tcW w:w="5557" w:type="dxa"/>
          </w:tcPr>
          <w:p w14:paraId="2E3FEDC7" w14:textId="77777777" w:rsidR="00F17FA7" w:rsidRDefault="00F17FA7" w:rsidP="00C76597">
            <w:pPr>
              <w:pStyle w:val="NormalIndent"/>
            </w:pPr>
            <w:r>
              <w:t>NVBH lắng nghe ý kiến phản ánh của khách hàng về các vấn đề như chất lượng sản phẩm, trả thưởng, chương trình khuyến mãi..và ghi nhận vào hệ thống</w:t>
            </w:r>
          </w:p>
        </w:tc>
      </w:tr>
      <w:tr w:rsidR="00F17FA7" w14:paraId="27605CC3" w14:textId="77777777" w:rsidTr="006A4FC5">
        <w:tc>
          <w:tcPr>
            <w:tcW w:w="668" w:type="dxa"/>
          </w:tcPr>
          <w:p w14:paraId="209E450E" w14:textId="77777777" w:rsidR="00F17FA7" w:rsidRDefault="00F17FA7" w:rsidP="00C76597">
            <w:pPr>
              <w:pStyle w:val="NormalIndent"/>
            </w:pPr>
            <w:r>
              <w:t>8</w:t>
            </w:r>
          </w:p>
        </w:tc>
        <w:tc>
          <w:tcPr>
            <w:tcW w:w="3405" w:type="dxa"/>
          </w:tcPr>
          <w:p w14:paraId="72CC001A" w14:textId="77777777" w:rsidR="00F17FA7" w:rsidRDefault="00F17FA7" w:rsidP="00C76597">
            <w:pPr>
              <w:pStyle w:val="NormalIndent"/>
            </w:pPr>
            <w:r>
              <w:t>Ghi nhận thông tin đối thủ</w:t>
            </w:r>
          </w:p>
        </w:tc>
        <w:tc>
          <w:tcPr>
            <w:tcW w:w="5557" w:type="dxa"/>
          </w:tcPr>
          <w:p w14:paraId="2DB5829C" w14:textId="77777777" w:rsidR="00F17FA7" w:rsidRDefault="00F17FA7" w:rsidP="00C76597">
            <w:pPr>
              <w:pStyle w:val="NormalIndent"/>
            </w:pPr>
            <w:r>
              <w:t>NVBH khảo sát thông tin của đối thủ tại cửa hàng: đối thủ có sản phẩm mới nào? Đang chạy chương trình khuyến mãi gì?...và ghi nhận vào hệ thống</w:t>
            </w:r>
          </w:p>
        </w:tc>
      </w:tr>
      <w:tr w:rsidR="00F17FA7" w14:paraId="74A12CF0" w14:textId="77777777" w:rsidTr="006A4FC5">
        <w:tc>
          <w:tcPr>
            <w:tcW w:w="668" w:type="dxa"/>
          </w:tcPr>
          <w:p w14:paraId="36D36042" w14:textId="77777777" w:rsidR="00F17FA7" w:rsidRDefault="00F17FA7" w:rsidP="00C76597">
            <w:pPr>
              <w:pStyle w:val="NormalIndent"/>
            </w:pPr>
            <w:r>
              <w:t>9</w:t>
            </w:r>
          </w:p>
        </w:tc>
        <w:tc>
          <w:tcPr>
            <w:tcW w:w="3405" w:type="dxa"/>
          </w:tcPr>
          <w:p w14:paraId="66209F63" w14:textId="77777777" w:rsidR="00F17FA7" w:rsidRDefault="00F17FA7" w:rsidP="00C76597">
            <w:pPr>
              <w:pStyle w:val="NormalIndent"/>
            </w:pPr>
            <w:r>
              <w:t>Kết thúc ghé thăm</w:t>
            </w:r>
          </w:p>
        </w:tc>
        <w:tc>
          <w:tcPr>
            <w:tcW w:w="5557" w:type="dxa"/>
          </w:tcPr>
          <w:p w14:paraId="79A972AC" w14:textId="77777777" w:rsidR="00F17FA7" w:rsidRDefault="00F17FA7" w:rsidP="00C76597">
            <w:pPr>
              <w:pStyle w:val="NormalIndent"/>
            </w:pPr>
            <w:r>
              <w:t>Tính từ thời điểm bắt đầu ghé thăm, NVBH đã ở tại cửa hàng đủ 5 phút và vị trí NVBH cách cửa hàng không quá 300m mới được phép kết thúc ghé thăm</w:t>
            </w:r>
          </w:p>
        </w:tc>
      </w:tr>
    </w:tbl>
    <w:p w14:paraId="63EB5E31" w14:textId="2DC98475" w:rsidR="00BE667A" w:rsidRDefault="003B0EAC" w:rsidP="008B1DDA">
      <w:pPr>
        <w:pStyle w:val="Heading4"/>
      </w:pPr>
      <w:r>
        <w:lastRenderedPageBreak/>
        <w:t xml:space="preserve">Chức năng </w:t>
      </w:r>
      <w:r w:rsidR="00BE667A">
        <w:t>tạo khách hàng mới</w:t>
      </w:r>
    </w:p>
    <w:p w14:paraId="57895BFC" w14:textId="77777777" w:rsidR="00BE667A" w:rsidRDefault="00BE667A" w:rsidP="00BE667A">
      <w:pPr>
        <w:pStyle w:val="Heading5"/>
      </w:pPr>
      <w:r>
        <w:t>Diễn giải</w:t>
      </w:r>
    </w:p>
    <w:p w14:paraId="09AE6E4D" w14:textId="7CAEC6B0" w:rsidR="00BE667A" w:rsidRDefault="00BE667A" w:rsidP="00310A9E">
      <w:pPr>
        <w:ind w:left="0"/>
      </w:pPr>
      <w:r>
        <w:t xml:space="preserve">Trong quá trình đi thị trường, nếu gặp khách hàng mới và xác định đây là khách hàng tiềm năng thì NVBH có thể tạo mới và ghé thăm rồi tạo đơn hàng ngay. </w:t>
      </w:r>
      <w:r w:rsidR="00310A9E">
        <w:t>Đơn hàng hàng của khách hàng mới sẽ được GSBH duyệt chấp nhận cho phát sinh khách hàng mới trước khi Admin NPP duyệt đơn hàng.</w:t>
      </w:r>
      <w:r>
        <w:t>Quy trình</w:t>
      </w:r>
    </w:p>
    <w:p w14:paraId="03CA3D91" w14:textId="7EF79937" w:rsidR="00BE667A" w:rsidRPr="007335BB" w:rsidRDefault="00E41098" w:rsidP="00BE667A">
      <w:r w:rsidRPr="00427AF9">
        <w:rPr>
          <w:szCs w:val="24"/>
        </w:rPr>
        <w:object w:dxaOrig="9195" w:dyaOrig="10444" w14:anchorId="6126D9BF">
          <v:shape id="_x0000_i1102" type="#_x0000_t75" style="width:361.5pt;height:410.25pt" o:ole="">
            <v:imagedata r:id="rId168" o:title=""/>
          </v:shape>
          <o:OLEObject Type="Embed" ProgID="Visio.Drawing.11" ShapeID="_x0000_i1102" DrawAspect="Content" ObjectID="_1593959093" r:id="rId169"/>
        </w:object>
      </w:r>
    </w:p>
    <w:p w14:paraId="00A8A2FF" w14:textId="0ACD6EFA" w:rsidR="00BE667A" w:rsidRDefault="00D9141C" w:rsidP="00BE667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932"/>
        <w:gridCol w:w="2250"/>
        <w:gridCol w:w="3780"/>
      </w:tblGrid>
      <w:tr w:rsidR="00BE667A" w:rsidRPr="00191EEF" w14:paraId="03251C9B"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081B068" w14:textId="77777777" w:rsidR="00BE667A" w:rsidRPr="002020D6" w:rsidRDefault="00BE667A"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A596038" w14:textId="77777777" w:rsidR="00BE667A" w:rsidRPr="002020D6" w:rsidRDefault="00BE667A" w:rsidP="00C76597">
            <w:pPr>
              <w:pStyle w:val="NormalIndent"/>
            </w:pPr>
            <w:r>
              <w:t>Bước thực hiện</w:t>
            </w:r>
          </w:p>
        </w:tc>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1CD32DE" w14:textId="77777777" w:rsidR="00BE667A" w:rsidRPr="002020D6" w:rsidRDefault="00BE667A"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8251F0E" w14:textId="77777777" w:rsidR="00BE667A" w:rsidRPr="002020D6" w:rsidRDefault="00BE667A" w:rsidP="00C76597">
            <w:pPr>
              <w:pStyle w:val="NormalIndent"/>
            </w:pPr>
            <w:r>
              <w:t>Mô tả</w:t>
            </w:r>
          </w:p>
        </w:tc>
      </w:tr>
      <w:tr w:rsidR="00BE667A" w14:paraId="62487C11" w14:textId="77777777" w:rsidTr="006A4FC5">
        <w:tc>
          <w:tcPr>
            <w:tcW w:w="668" w:type="dxa"/>
          </w:tcPr>
          <w:p w14:paraId="6C1DDA7A" w14:textId="580958DA" w:rsidR="00BE667A" w:rsidRDefault="007752FC" w:rsidP="00C76597">
            <w:pPr>
              <w:pStyle w:val="NormalIndent"/>
            </w:pPr>
            <w:r>
              <w:t>1</w:t>
            </w:r>
          </w:p>
        </w:tc>
        <w:tc>
          <w:tcPr>
            <w:tcW w:w="2932" w:type="dxa"/>
          </w:tcPr>
          <w:p w14:paraId="50536C23" w14:textId="77777777" w:rsidR="00BE667A" w:rsidRDefault="00BE667A" w:rsidP="00C76597">
            <w:pPr>
              <w:pStyle w:val="NormalIndent"/>
            </w:pPr>
            <w:r>
              <w:t>Tạo mới khách hàng</w:t>
            </w:r>
          </w:p>
        </w:tc>
        <w:tc>
          <w:tcPr>
            <w:tcW w:w="2250" w:type="dxa"/>
          </w:tcPr>
          <w:p w14:paraId="2B685142" w14:textId="77777777" w:rsidR="00BE667A" w:rsidRDefault="00BE667A" w:rsidP="00C76597">
            <w:pPr>
              <w:pStyle w:val="NormalIndent"/>
            </w:pPr>
            <w:r>
              <w:t>NVBH</w:t>
            </w:r>
          </w:p>
        </w:tc>
        <w:tc>
          <w:tcPr>
            <w:tcW w:w="3780" w:type="dxa"/>
          </w:tcPr>
          <w:p w14:paraId="5C0222F2" w14:textId="77777777" w:rsidR="00BE667A" w:rsidRDefault="00BE667A" w:rsidP="00C76597">
            <w:pPr>
              <w:pStyle w:val="NormalIndent"/>
            </w:pPr>
            <w:r>
              <w:t>Nhập các thông tin của khách hàng mới:</w:t>
            </w:r>
          </w:p>
          <w:p w14:paraId="5903932D" w14:textId="77777777" w:rsidR="00BE667A" w:rsidRDefault="00BE667A" w:rsidP="00274DBA">
            <w:pPr>
              <w:pStyle w:val="TableBullet1"/>
            </w:pPr>
            <w:r>
              <w:t>Tên khách hàng</w:t>
            </w:r>
          </w:p>
          <w:p w14:paraId="45E83317" w14:textId="77777777" w:rsidR="000E4B8C" w:rsidRDefault="000E4B8C" w:rsidP="00274DBA">
            <w:pPr>
              <w:pStyle w:val="TableBullet1"/>
            </w:pPr>
            <w:r>
              <w:t>Địa chỉ (tỉnh/thành phố, quận/huyện, phường/xã,….- tên đường + địa chỉ user tự nhập)</w:t>
            </w:r>
          </w:p>
          <w:p w14:paraId="0FA17465" w14:textId="77777777" w:rsidR="00BE667A" w:rsidRDefault="00BE667A" w:rsidP="00274DBA">
            <w:pPr>
              <w:pStyle w:val="TableBullet1"/>
            </w:pPr>
            <w:r>
              <w:t>SDT</w:t>
            </w:r>
          </w:p>
          <w:p w14:paraId="3FFB04A8" w14:textId="77777777" w:rsidR="00BE667A" w:rsidRDefault="00BE667A" w:rsidP="00274DBA">
            <w:pPr>
              <w:pStyle w:val="TableBullet1"/>
            </w:pPr>
            <w:r>
              <w:lastRenderedPageBreak/>
              <w:t>Hình ảnh cửa hàng</w:t>
            </w:r>
          </w:p>
          <w:p w14:paraId="1BEE8331" w14:textId="77777777" w:rsidR="00BE667A" w:rsidRDefault="00BE667A" w:rsidP="00274DBA">
            <w:pPr>
              <w:pStyle w:val="TableBullet1"/>
            </w:pPr>
            <w:r>
              <w:t>Vị trí cửa hàng trên bản đồ</w:t>
            </w:r>
          </w:p>
          <w:p w14:paraId="282BA055" w14:textId="77777777" w:rsidR="00BE667A" w:rsidRDefault="00BE667A" w:rsidP="00274DBA">
            <w:pPr>
              <w:pStyle w:val="TableBullet1"/>
            </w:pPr>
            <w:r>
              <w:t>Loại khách hàng: Sỉ lớn/ Sỉ nhỏ/ Lẻ lớn/ Lẻ nhỏ</w:t>
            </w:r>
          </w:p>
          <w:p w14:paraId="2CB292D4" w14:textId="77777777" w:rsidR="00BE667A" w:rsidRDefault="00BE667A" w:rsidP="00274DBA">
            <w:pPr>
              <w:pStyle w:val="TableBullet1"/>
            </w:pPr>
            <w:r>
              <w:t>Loại hình kinh doanh: Tạp hóa/ Nhà sách…</w:t>
            </w:r>
          </w:p>
          <w:p w14:paraId="59B7A076" w14:textId="77777777" w:rsidR="00BE667A" w:rsidRDefault="00BE667A" w:rsidP="00274DBA">
            <w:pPr>
              <w:pStyle w:val="TableBullet1"/>
            </w:pPr>
            <w:r>
              <w:t>…</w:t>
            </w:r>
          </w:p>
          <w:p w14:paraId="7493B9B6" w14:textId="77777777" w:rsidR="00BE667A" w:rsidRDefault="00BE667A" w:rsidP="00C76597">
            <w:pPr>
              <w:pStyle w:val="NormalIndent"/>
            </w:pPr>
            <w:r>
              <w:t>Khách hàng mới tạo ở trạng thái Chờ duyệt</w:t>
            </w:r>
          </w:p>
        </w:tc>
      </w:tr>
      <w:tr w:rsidR="00C56B5E" w14:paraId="522CE727" w14:textId="77777777" w:rsidTr="006A4FC5">
        <w:tc>
          <w:tcPr>
            <w:tcW w:w="668" w:type="dxa"/>
          </w:tcPr>
          <w:p w14:paraId="45C00667" w14:textId="1FAC9691" w:rsidR="00C56B5E" w:rsidRDefault="00C56B5E" w:rsidP="00C76597">
            <w:pPr>
              <w:pStyle w:val="NormalIndent"/>
            </w:pPr>
            <w:r>
              <w:lastRenderedPageBreak/>
              <w:t>2</w:t>
            </w:r>
          </w:p>
        </w:tc>
        <w:tc>
          <w:tcPr>
            <w:tcW w:w="2932" w:type="dxa"/>
          </w:tcPr>
          <w:p w14:paraId="72C26E1D" w14:textId="2F68B021" w:rsidR="00C56B5E" w:rsidRDefault="00C56B5E" w:rsidP="00C76597">
            <w:pPr>
              <w:pStyle w:val="NormalIndent"/>
            </w:pPr>
            <w:r>
              <w:t>Thay đổi thông tin cơ bản của khách hàng</w:t>
            </w:r>
          </w:p>
        </w:tc>
        <w:tc>
          <w:tcPr>
            <w:tcW w:w="2250" w:type="dxa"/>
          </w:tcPr>
          <w:p w14:paraId="2807406E" w14:textId="27A7F3DC" w:rsidR="00C56B5E" w:rsidRDefault="00C56B5E" w:rsidP="00C76597">
            <w:pPr>
              <w:pStyle w:val="NormalIndent"/>
            </w:pPr>
            <w:r>
              <w:t>NVBH</w:t>
            </w:r>
          </w:p>
        </w:tc>
        <w:tc>
          <w:tcPr>
            <w:tcW w:w="3780" w:type="dxa"/>
          </w:tcPr>
          <w:p w14:paraId="393F7309" w14:textId="6788A9F4" w:rsidR="00C56B5E" w:rsidRDefault="00C56B5E" w:rsidP="0028362B">
            <w:pPr>
              <w:autoSpaceDE w:val="0"/>
              <w:autoSpaceDN w:val="0"/>
              <w:adjustRightInd w:val="0"/>
              <w:spacing w:line="288" w:lineRule="auto"/>
              <w:ind w:left="0"/>
            </w:pPr>
            <w:r>
              <w:t>Thay đổi thông tin cơ bản của khách hàng: tên khách hàng, điện thoại, người liên hệ,…</w:t>
            </w:r>
          </w:p>
        </w:tc>
      </w:tr>
      <w:tr w:rsidR="00C56B5E" w14:paraId="1364AC4D" w14:textId="77777777" w:rsidTr="006A4FC5">
        <w:tc>
          <w:tcPr>
            <w:tcW w:w="668" w:type="dxa"/>
          </w:tcPr>
          <w:p w14:paraId="11CC893F" w14:textId="77777777" w:rsidR="00C56B5E" w:rsidRDefault="00C56B5E" w:rsidP="00C76597">
            <w:pPr>
              <w:pStyle w:val="NormalIndent"/>
            </w:pPr>
            <w:r>
              <w:t>3</w:t>
            </w:r>
          </w:p>
        </w:tc>
        <w:tc>
          <w:tcPr>
            <w:tcW w:w="2932" w:type="dxa"/>
          </w:tcPr>
          <w:p w14:paraId="6EB9ED08" w14:textId="77777777" w:rsidR="00C56B5E" w:rsidRDefault="00C56B5E" w:rsidP="00C76597">
            <w:pPr>
              <w:pStyle w:val="NormalIndent"/>
            </w:pPr>
            <w:r>
              <w:t>Ghé thăm khách hàng</w:t>
            </w:r>
          </w:p>
        </w:tc>
        <w:tc>
          <w:tcPr>
            <w:tcW w:w="2250" w:type="dxa"/>
          </w:tcPr>
          <w:p w14:paraId="6DC7401E" w14:textId="77777777" w:rsidR="00C56B5E" w:rsidRDefault="00C56B5E" w:rsidP="00C76597">
            <w:pPr>
              <w:pStyle w:val="NormalIndent"/>
            </w:pPr>
            <w:r>
              <w:t>NVBH</w:t>
            </w:r>
          </w:p>
        </w:tc>
        <w:tc>
          <w:tcPr>
            <w:tcW w:w="3780" w:type="dxa"/>
          </w:tcPr>
          <w:p w14:paraId="0FF3B49D" w14:textId="77777777" w:rsidR="00C56B5E" w:rsidRDefault="00C56B5E" w:rsidP="0028362B">
            <w:pPr>
              <w:autoSpaceDE w:val="0"/>
              <w:autoSpaceDN w:val="0"/>
              <w:adjustRightInd w:val="0"/>
              <w:spacing w:line="288" w:lineRule="auto"/>
              <w:ind w:left="0"/>
            </w:pPr>
            <w:r>
              <w:t>NVBH có thể ghé thăm khách hàng vừa mới tạo. Tham khảo quy trình ghé thăm khách hàng</w:t>
            </w:r>
          </w:p>
        </w:tc>
      </w:tr>
      <w:tr w:rsidR="00C56B5E" w14:paraId="1C264EE5" w14:textId="77777777" w:rsidTr="006A4FC5">
        <w:tc>
          <w:tcPr>
            <w:tcW w:w="668" w:type="dxa"/>
          </w:tcPr>
          <w:p w14:paraId="1832C178" w14:textId="77777777" w:rsidR="00C56B5E" w:rsidRDefault="00C56B5E" w:rsidP="00C76597">
            <w:pPr>
              <w:pStyle w:val="NormalIndent"/>
            </w:pPr>
            <w:r>
              <w:t>4</w:t>
            </w:r>
          </w:p>
        </w:tc>
        <w:tc>
          <w:tcPr>
            <w:tcW w:w="2932" w:type="dxa"/>
          </w:tcPr>
          <w:p w14:paraId="0EBB388C" w14:textId="79A29A67" w:rsidR="00C56B5E" w:rsidRDefault="00C56B5E" w:rsidP="00C76597">
            <w:pPr>
              <w:pStyle w:val="NormalIndent"/>
            </w:pPr>
            <w:r>
              <w:t>Tạo đơn hàng</w:t>
            </w:r>
          </w:p>
        </w:tc>
        <w:tc>
          <w:tcPr>
            <w:tcW w:w="2250" w:type="dxa"/>
          </w:tcPr>
          <w:p w14:paraId="3F74FF24" w14:textId="6E0A613E" w:rsidR="00C56B5E" w:rsidRDefault="00C56B5E" w:rsidP="00C76597">
            <w:pPr>
              <w:pStyle w:val="NormalIndent"/>
            </w:pPr>
            <w:r>
              <w:t>NVBH</w:t>
            </w:r>
          </w:p>
        </w:tc>
        <w:tc>
          <w:tcPr>
            <w:tcW w:w="3780" w:type="dxa"/>
          </w:tcPr>
          <w:p w14:paraId="7E393C94" w14:textId="1F41833B" w:rsidR="00C56B5E" w:rsidRDefault="00C56B5E" w:rsidP="00C76597">
            <w:pPr>
              <w:pStyle w:val="TableBody"/>
            </w:pPr>
            <w:r>
              <w:t>Tạo đơn hàng, thực hiện theo quy trình bán hàng trên MTB (chức năng bên dưới):</w:t>
            </w:r>
          </w:p>
          <w:p w14:paraId="066CEF55" w14:textId="4EC47E58" w:rsidR="00C56B5E" w:rsidRDefault="00C56B5E" w:rsidP="00274DBA">
            <w:pPr>
              <w:pStyle w:val="TableBullet1"/>
            </w:pPr>
          </w:p>
        </w:tc>
      </w:tr>
    </w:tbl>
    <w:p w14:paraId="4A057AB0" w14:textId="535DAE95" w:rsidR="00BE667A" w:rsidRDefault="0026116F" w:rsidP="008B1DDA">
      <w:pPr>
        <w:pStyle w:val="Heading4"/>
      </w:pPr>
      <w:r>
        <w:t>Chức năng</w:t>
      </w:r>
      <w:r w:rsidR="00E70921">
        <w:t xml:space="preserve"> </w:t>
      </w:r>
      <w:r w:rsidR="004137AD">
        <w:t>tạo</w:t>
      </w:r>
      <w:r w:rsidR="00E70921">
        <w:t xml:space="preserve"> đơn</w:t>
      </w:r>
      <w:r w:rsidR="00BE667A">
        <w:t xml:space="preserve"> bán hàng</w:t>
      </w:r>
    </w:p>
    <w:p w14:paraId="4F40803D" w14:textId="77777777" w:rsidR="00BE667A" w:rsidRDefault="00BE667A" w:rsidP="00BE667A">
      <w:pPr>
        <w:pStyle w:val="Heading5"/>
      </w:pPr>
      <w:r>
        <w:t>Diễn giải</w:t>
      </w:r>
    </w:p>
    <w:p w14:paraId="788476E1" w14:textId="34C6A25F" w:rsidR="00BE667A" w:rsidRDefault="001A6FDE" w:rsidP="00BE667A">
      <w:r>
        <w:t>NVBH có thể tạo đơn bán hàng preSale (đặt hàng trước, giao hàng sau) hoặc vanSale (bán hàng trực tiếp)</w:t>
      </w:r>
      <w:r w:rsidR="00BE667A">
        <w:t>:</w:t>
      </w:r>
    </w:p>
    <w:p w14:paraId="434FD467" w14:textId="2C0C0A83" w:rsidR="001A6FDE" w:rsidRDefault="001A6FDE" w:rsidP="00233B4F">
      <w:pPr>
        <w:pStyle w:val="Bullet1"/>
      </w:pPr>
      <w:r>
        <w:t>Đối với đơn bán hàng preSale</w:t>
      </w:r>
    </w:p>
    <w:p w14:paraId="0CD183F6" w14:textId="6D64D3AC" w:rsidR="00BE667A" w:rsidRPr="00124342" w:rsidRDefault="00BE667A" w:rsidP="00233B4F">
      <w:pPr>
        <w:pStyle w:val="Bullet2"/>
      </w:pPr>
      <w:r>
        <w:t>Tạo đơn hàng: cho phép bỏ chọn một số chương trình khuyến mãi tự động áp dụng cho đơn hàng. Cho phép NVBH áp khuyến mãi đặc biệt cho đơn hàng (đơn hàng khuyến mãi gì là do NVBH tự chọn)</w:t>
      </w:r>
      <w:r w:rsidR="00B74453">
        <w:t>.</w:t>
      </w:r>
    </w:p>
    <w:p w14:paraId="5CC02F56" w14:textId="77777777" w:rsidR="00BE667A" w:rsidRPr="00124342" w:rsidRDefault="00BE667A" w:rsidP="00233B4F">
      <w:pPr>
        <w:pStyle w:val="Bullet2"/>
      </w:pPr>
      <w:r>
        <w:t xml:space="preserve">Đơn hàng không có khuyến mãi đặc biệt sẽ chuyển về admin NPP xử lý. Đơn hàng có khuyến mãi đặc biệt sẽ chuyển cho </w:t>
      </w:r>
      <w:r w:rsidRPr="000C7F16">
        <w:t>RSM</w:t>
      </w:r>
      <w:r>
        <w:t xml:space="preserve"> duyệt trước khi chuyển cho admin NPP</w:t>
      </w:r>
    </w:p>
    <w:p w14:paraId="53E4CE35" w14:textId="0AF17D69" w:rsidR="00BE667A" w:rsidRDefault="00BE667A" w:rsidP="00233B4F">
      <w:pPr>
        <w:pStyle w:val="Bullet2"/>
      </w:pPr>
      <w:r>
        <w:t>Admin NPP duyệt đơn (khi duyệt đơn là giảm kho NPP và tăng doanh số khách hàng, NVBH)</w:t>
      </w:r>
      <w:r w:rsidR="00B74453">
        <w:t>.</w:t>
      </w:r>
    </w:p>
    <w:p w14:paraId="64FC1329" w14:textId="58E53338" w:rsidR="001A6FDE" w:rsidRDefault="001A6FDE" w:rsidP="00233B4F">
      <w:pPr>
        <w:pStyle w:val="Bullet1"/>
      </w:pPr>
      <w:r>
        <w:t>Đối với đơn hàng vanSale:</w:t>
      </w:r>
    </w:p>
    <w:p w14:paraId="5F9024F0" w14:textId="24812EEA" w:rsidR="0069746B" w:rsidRPr="00124342" w:rsidRDefault="0069746B" w:rsidP="00233B4F">
      <w:pPr>
        <w:pStyle w:val="Bullet2"/>
      </w:pPr>
      <w:r>
        <w:t>Tạo đơn hàng: cho phép bỏ chọn một số chương trình khuyến mãi tự động áp dụng cho đơn hàng</w:t>
      </w:r>
      <w:r w:rsidR="00B74453">
        <w:t>.</w:t>
      </w:r>
    </w:p>
    <w:p w14:paraId="37E5F4B0" w14:textId="68D73E62" w:rsidR="0069746B" w:rsidRPr="00124342" w:rsidRDefault="0069746B" w:rsidP="00233B4F">
      <w:pPr>
        <w:pStyle w:val="Bullet2"/>
      </w:pPr>
      <w:r>
        <w:t>Đơn hàng bán trực tiếp sẽ giảm kho NVBH và tăng doanh (khách hàng, NVBH) ngay sau khi NVBH tạo mà không cần bước duyệt</w:t>
      </w:r>
      <w:r w:rsidR="00B74453">
        <w:t>.</w:t>
      </w:r>
    </w:p>
    <w:p w14:paraId="0BC7AA8A" w14:textId="77777777" w:rsidR="00BE667A" w:rsidRDefault="00BE667A" w:rsidP="00BE667A">
      <w:pPr>
        <w:pStyle w:val="Heading5"/>
      </w:pPr>
      <w:r>
        <w:lastRenderedPageBreak/>
        <w:t>Quy trình</w:t>
      </w:r>
    </w:p>
    <w:p w14:paraId="05E61719" w14:textId="766FC356" w:rsidR="00BE667A" w:rsidRPr="007335BB" w:rsidRDefault="00D05A09" w:rsidP="00E70921">
      <w:pPr>
        <w:ind w:left="0"/>
        <w:jc w:val="center"/>
      </w:pPr>
      <w:r w:rsidRPr="00427AF9">
        <w:rPr>
          <w:szCs w:val="24"/>
        </w:rPr>
        <w:object w:dxaOrig="8671" w:dyaOrig="6406" w14:anchorId="2A7C51C0">
          <v:shape id="_x0000_i1103" type="#_x0000_t75" style="width:369.75pt;height:270.75pt" o:ole="">
            <v:imagedata r:id="rId170" o:title=""/>
          </v:shape>
          <o:OLEObject Type="Embed" ProgID="Visio.Drawing.11" ShapeID="_x0000_i1103" DrawAspect="Content" ObjectID="_1593959094" r:id="rId171"/>
        </w:object>
      </w:r>
    </w:p>
    <w:p w14:paraId="6710DEF0" w14:textId="28F1940C" w:rsidR="00BE667A" w:rsidRDefault="00D9141C" w:rsidP="00BE667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089"/>
        <w:gridCol w:w="2093"/>
        <w:gridCol w:w="3780"/>
      </w:tblGrid>
      <w:tr w:rsidR="00BE667A" w:rsidRPr="00191EEF" w14:paraId="41BDE8B0"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459A9F" w14:textId="77777777" w:rsidR="00BE667A" w:rsidRPr="002020D6" w:rsidRDefault="00BE667A" w:rsidP="00C76597">
            <w:pPr>
              <w:pStyle w:val="NormalIndent"/>
            </w:pPr>
            <w:r w:rsidRPr="002020D6">
              <w:t>TT</w:t>
            </w:r>
          </w:p>
        </w:tc>
        <w:tc>
          <w:tcPr>
            <w:tcW w:w="308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2497BC9" w14:textId="77777777" w:rsidR="00BE667A" w:rsidRPr="002020D6" w:rsidRDefault="00BE667A" w:rsidP="00C76597">
            <w:pPr>
              <w:pStyle w:val="NormalIndent"/>
            </w:pPr>
            <w:r>
              <w:t>Bước thực hiện</w:t>
            </w:r>
          </w:p>
        </w:tc>
        <w:tc>
          <w:tcPr>
            <w:tcW w:w="209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81EA670" w14:textId="77777777" w:rsidR="00BE667A" w:rsidRPr="002020D6" w:rsidRDefault="00BE667A"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AE3D70C" w14:textId="77777777" w:rsidR="00BE667A" w:rsidRPr="002020D6" w:rsidRDefault="00BE667A" w:rsidP="00C76597">
            <w:pPr>
              <w:pStyle w:val="NormalIndent"/>
            </w:pPr>
            <w:r>
              <w:t>Mô tả</w:t>
            </w:r>
          </w:p>
        </w:tc>
      </w:tr>
      <w:tr w:rsidR="00350CDA" w14:paraId="23E153FB" w14:textId="77777777" w:rsidTr="006A4FC5">
        <w:tc>
          <w:tcPr>
            <w:tcW w:w="668" w:type="dxa"/>
          </w:tcPr>
          <w:p w14:paraId="5542911D" w14:textId="379FF5E8" w:rsidR="00350CDA" w:rsidRDefault="00350CDA" w:rsidP="00C76597">
            <w:pPr>
              <w:pStyle w:val="NormalIndent"/>
            </w:pPr>
            <w:r>
              <w:t>1</w:t>
            </w:r>
          </w:p>
        </w:tc>
        <w:tc>
          <w:tcPr>
            <w:tcW w:w="3089" w:type="dxa"/>
          </w:tcPr>
          <w:p w14:paraId="75C5FB52" w14:textId="0EA99C0D" w:rsidR="00350CDA" w:rsidRDefault="00350CDA" w:rsidP="00C76597">
            <w:pPr>
              <w:pStyle w:val="NormalIndent"/>
            </w:pPr>
            <w:r>
              <w:t>Lập đơn hàng</w:t>
            </w:r>
          </w:p>
        </w:tc>
        <w:tc>
          <w:tcPr>
            <w:tcW w:w="2093" w:type="dxa"/>
          </w:tcPr>
          <w:p w14:paraId="4747674F" w14:textId="1BD45F3D" w:rsidR="00350CDA" w:rsidRDefault="00350CDA" w:rsidP="00C76597">
            <w:pPr>
              <w:pStyle w:val="NormalIndent"/>
            </w:pPr>
            <w:r>
              <w:t>NVBH</w:t>
            </w:r>
          </w:p>
        </w:tc>
        <w:tc>
          <w:tcPr>
            <w:tcW w:w="3780" w:type="dxa"/>
          </w:tcPr>
          <w:p w14:paraId="450FF7AE" w14:textId="77777777" w:rsidR="00043B36" w:rsidRDefault="00043B36" w:rsidP="00350CDA">
            <w:pPr>
              <w:widowControl/>
              <w:autoSpaceDE w:val="0"/>
              <w:autoSpaceDN w:val="0"/>
              <w:adjustRightInd w:val="0"/>
              <w:spacing w:before="0" w:line="288" w:lineRule="auto"/>
              <w:ind w:left="0"/>
            </w:pPr>
            <w:r>
              <w:t>Tùy trường hợp mà NVBH chọn loại đơn hàng phù hợp:</w:t>
            </w:r>
          </w:p>
          <w:p w14:paraId="109DACEC" w14:textId="058BD9B6" w:rsidR="00043B36" w:rsidRDefault="00043B36" w:rsidP="00043B36">
            <w:pPr>
              <w:pStyle w:val="Bullet1"/>
            </w:pPr>
            <w:r>
              <w:t>Đơn hàng</w:t>
            </w:r>
            <w:r w:rsidR="002B67C9">
              <w:t xml:space="preserve"> thường</w:t>
            </w:r>
          </w:p>
          <w:p w14:paraId="4586F46B" w14:textId="702A94B2" w:rsidR="002B67C9" w:rsidRDefault="002B67C9" w:rsidP="00043B36">
            <w:pPr>
              <w:pStyle w:val="Bullet1"/>
            </w:pPr>
            <w:r>
              <w:t>Đơn hàng hội nghị</w:t>
            </w:r>
            <w:r w:rsidR="00C01771">
              <w:t>: đơn hàng tham gia chương trình khuyến mãi hội nghị.</w:t>
            </w:r>
          </w:p>
          <w:p w14:paraId="0318081F" w14:textId="4E1860F4" w:rsidR="002B67C9" w:rsidRDefault="002B67C9" w:rsidP="00043B36">
            <w:pPr>
              <w:pStyle w:val="Bullet1"/>
            </w:pPr>
            <w:r>
              <w:t>Đơn hàn</w:t>
            </w:r>
            <w:r w:rsidR="00C01771">
              <w:t>g</w:t>
            </w:r>
            <w:r>
              <w:t xml:space="preserve"> đặc biệt</w:t>
            </w:r>
            <w:r w:rsidR="00C01771">
              <w:t xml:space="preserve">: đơn hàng được hưởng các chương trình khuyến </w:t>
            </w:r>
            <w:r w:rsidR="002311EB">
              <w:t>mãi đặc biệt. Đơn hàng này cần R</w:t>
            </w:r>
            <w:r w:rsidR="00C01771">
              <w:t>SM phê duyệt.</w:t>
            </w:r>
          </w:p>
          <w:p w14:paraId="1953188B" w14:textId="6EF0518A" w:rsidR="00350CDA" w:rsidRPr="00F06E5E" w:rsidRDefault="00350CDA" w:rsidP="00350CDA">
            <w:pPr>
              <w:widowControl/>
              <w:autoSpaceDE w:val="0"/>
              <w:autoSpaceDN w:val="0"/>
              <w:adjustRightInd w:val="0"/>
              <w:spacing w:before="0" w:line="288" w:lineRule="auto"/>
              <w:ind w:left="0"/>
            </w:pPr>
            <w:r>
              <w:t>NVBH chọn các sản phẩm, số lượng mà khách hàng yêu cầu từ danh sách các sản phẩm mà công ty đang bán.</w:t>
            </w:r>
          </w:p>
        </w:tc>
      </w:tr>
      <w:tr w:rsidR="00350CDA" w14:paraId="02C7AC59" w14:textId="77777777" w:rsidTr="006A4FC5">
        <w:tc>
          <w:tcPr>
            <w:tcW w:w="668" w:type="dxa"/>
          </w:tcPr>
          <w:p w14:paraId="36C4D28B" w14:textId="4BFC3DBD" w:rsidR="00350CDA" w:rsidRDefault="00350CDA" w:rsidP="00C76597">
            <w:pPr>
              <w:pStyle w:val="NormalIndent"/>
            </w:pPr>
            <w:r>
              <w:t>2</w:t>
            </w:r>
          </w:p>
        </w:tc>
        <w:tc>
          <w:tcPr>
            <w:tcW w:w="3089" w:type="dxa"/>
          </w:tcPr>
          <w:p w14:paraId="37CE00CE" w14:textId="3721B6E5" w:rsidR="00350CDA" w:rsidRDefault="00350CDA" w:rsidP="00C76597">
            <w:pPr>
              <w:pStyle w:val="NormalIndent"/>
            </w:pPr>
            <w:r>
              <w:t>Tính khuyến mãi</w:t>
            </w:r>
          </w:p>
        </w:tc>
        <w:tc>
          <w:tcPr>
            <w:tcW w:w="2093" w:type="dxa"/>
          </w:tcPr>
          <w:p w14:paraId="75019E4C" w14:textId="237231E1" w:rsidR="00350CDA" w:rsidRDefault="00350CDA" w:rsidP="00C76597">
            <w:pPr>
              <w:pStyle w:val="NormalIndent"/>
            </w:pPr>
            <w:r>
              <w:t>DMS</w:t>
            </w:r>
          </w:p>
        </w:tc>
        <w:tc>
          <w:tcPr>
            <w:tcW w:w="3780" w:type="dxa"/>
          </w:tcPr>
          <w:p w14:paraId="5A22C40A" w14:textId="38F0C9B2" w:rsidR="00350CDA" w:rsidRPr="00F06E5E" w:rsidRDefault="00CB3E6E" w:rsidP="00350CDA">
            <w:pPr>
              <w:widowControl/>
              <w:autoSpaceDE w:val="0"/>
              <w:autoSpaceDN w:val="0"/>
              <w:adjustRightInd w:val="0"/>
              <w:spacing w:before="0" w:line="288" w:lineRule="auto"/>
              <w:ind w:left="0"/>
            </w:pPr>
            <w:r>
              <w:t>Hệ thống DMS tính tiền đơn hàng và khuyến mãi (nếu có).</w:t>
            </w:r>
          </w:p>
        </w:tc>
      </w:tr>
      <w:tr w:rsidR="00350CDA" w14:paraId="0D0E3E87" w14:textId="77777777" w:rsidTr="006A4FC5">
        <w:tc>
          <w:tcPr>
            <w:tcW w:w="668" w:type="dxa"/>
          </w:tcPr>
          <w:p w14:paraId="2D946F32" w14:textId="08767CD2" w:rsidR="00350CDA" w:rsidRDefault="00CB3E6E" w:rsidP="00C76597">
            <w:pPr>
              <w:pStyle w:val="NormalIndent"/>
            </w:pPr>
            <w:r>
              <w:t>3</w:t>
            </w:r>
          </w:p>
        </w:tc>
        <w:tc>
          <w:tcPr>
            <w:tcW w:w="3089" w:type="dxa"/>
          </w:tcPr>
          <w:p w14:paraId="327AA10A" w14:textId="449F3EE2" w:rsidR="00350CDA" w:rsidRDefault="00CB3E6E" w:rsidP="00C76597">
            <w:pPr>
              <w:pStyle w:val="NormalIndent"/>
            </w:pPr>
            <w:r>
              <w:t>Cập nhật khuyến mãi &amp; lưu đơn hàng</w:t>
            </w:r>
          </w:p>
        </w:tc>
        <w:tc>
          <w:tcPr>
            <w:tcW w:w="2093" w:type="dxa"/>
          </w:tcPr>
          <w:p w14:paraId="2580C83D" w14:textId="2C3C3F97" w:rsidR="00350CDA" w:rsidRDefault="00CB3E6E" w:rsidP="00C76597">
            <w:pPr>
              <w:pStyle w:val="NormalIndent"/>
            </w:pPr>
            <w:r>
              <w:t>NVBH</w:t>
            </w:r>
          </w:p>
        </w:tc>
        <w:tc>
          <w:tcPr>
            <w:tcW w:w="3780" w:type="dxa"/>
          </w:tcPr>
          <w:p w14:paraId="588E8A33" w14:textId="70B835B0" w:rsidR="00350CDA" w:rsidRPr="00F06E5E" w:rsidRDefault="00350CDA" w:rsidP="00350CDA">
            <w:pPr>
              <w:widowControl/>
              <w:autoSpaceDE w:val="0"/>
              <w:autoSpaceDN w:val="0"/>
              <w:adjustRightInd w:val="0"/>
              <w:spacing w:before="0" w:line="288" w:lineRule="auto"/>
              <w:ind w:left="0"/>
            </w:pPr>
            <w:r w:rsidRPr="00F06E5E">
              <w:t>NVBH có thể</w:t>
            </w:r>
            <w:r w:rsidR="00CB3E6E">
              <w:t>:</w:t>
            </w:r>
          </w:p>
          <w:p w14:paraId="6F58AFA6" w14:textId="77777777" w:rsidR="00350CDA" w:rsidRPr="00F06E5E" w:rsidRDefault="00350CDA" w:rsidP="00350CDA">
            <w:pPr>
              <w:widowControl/>
              <w:autoSpaceDE w:val="0"/>
              <w:autoSpaceDN w:val="0"/>
              <w:adjustRightInd w:val="0"/>
              <w:spacing w:before="0" w:line="288" w:lineRule="auto"/>
              <w:ind w:left="0"/>
            </w:pPr>
            <w:r w:rsidRPr="00F06E5E">
              <w:t>- Bớt các CTKM mà đơn hàng được hưởng. Ví dụ: đơn hàng được hưởng 5 CTKM, NVBH có thể chọn cho đơn hàng chỉ hưởng 3 CTKM</w:t>
            </w:r>
          </w:p>
          <w:p w14:paraId="212CF991" w14:textId="1CADC294" w:rsidR="002311EB" w:rsidRDefault="00350CDA" w:rsidP="00350CDA">
            <w:pPr>
              <w:widowControl/>
              <w:autoSpaceDE w:val="0"/>
              <w:autoSpaceDN w:val="0"/>
              <w:adjustRightInd w:val="0"/>
              <w:spacing w:before="0" w:line="288" w:lineRule="auto"/>
              <w:ind w:left="0"/>
            </w:pPr>
            <w:r w:rsidRPr="00F06E5E">
              <w:t>- Thêm khuyến mãi đặc biệt cho đơn hàng. Nghĩa là đơn hàng được khuyến mãi gì do NVBH tự nhập</w:t>
            </w:r>
            <w:r w:rsidR="002311EB">
              <w:t>.</w:t>
            </w:r>
          </w:p>
          <w:p w14:paraId="510E7BE9" w14:textId="465202D2" w:rsidR="002311EB" w:rsidRDefault="002311EB" w:rsidP="00350CDA">
            <w:pPr>
              <w:widowControl/>
              <w:autoSpaceDE w:val="0"/>
              <w:autoSpaceDN w:val="0"/>
              <w:adjustRightInd w:val="0"/>
              <w:spacing w:before="0" w:line="288" w:lineRule="auto"/>
              <w:ind w:left="0"/>
            </w:pPr>
            <w:r>
              <w:lastRenderedPageBreak/>
              <w:t>Đối với bán hàng preSale: Đơn hàng được chuyển về NPP duyệt (nếu là đơn hàng thường) hoặc RSM duyệt (nếu là đơn hàng đặc biệt)</w:t>
            </w:r>
          </w:p>
          <w:p w14:paraId="184C4CE1" w14:textId="4C3B2151" w:rsidR="002311EB" w:rsidRDefault="002311EB" w:rsidP="00350CDA">
            <w:pPr>
              <w:widowControl/>
              <w:autoSpaceDE w:val="0"/>
              <w:autoSpaceDN w:val="0"/>
              <w:adjustRightInd w:val="0"/>
              <w:spacing w:before="0" w:line="288" w:lineRule="auto"/>
              <w:ind w:left="0"/>
            </w:pPr>
            <w:r>
              <w:t>Đối với đơn hàng vanSale:</w:t>
            </w:r>
            <w:r w:rsidR="0011204B">
              <w:t xml:space="preserve"> Sau khi NVBH tạo đơn, hệ thống giảm kho vanSale của nhân viên theo số lượng hàng trong đơn.</w:t>
            </w:r>
          </w:p>
          <w:p w14:paraId="38576D70" w14:textId="0B008CDB" w:rsidR="0069746B" w:rsidRPr="0069746B" w:rsidRDefault="0069746B" w:rsidP="00AF7BE3">
            <w:pPr>
              <w:widowControl/>
              <w:autoSpaceDE w:val="0"/>
              <w:autoSpaceDN w:val="0"/>
              <w:adjustRightInd w:val="0"/>
              <w:spacing w:before="0" w:line="288" w:lineRule="auto"/>
              <w:ind w:left="0"/>
              <w:rPr>
                <w:i/>
              </w:rPr>
            </w:pPr>
            <w:r w:rsidRPr="0069746B">
              <w:rPr>
                <w:i/>
              </w:rPr>
              <w:t xml:space="preserve">Lưu ý: đơn bán trực tiếp </w:t>
            </w:r>
            <w:r w:rsidRPr="0069746B">
              <w:rPr>
                <w:i/>
                <w:color w:val="FF0000"/>
              </w:rPr>
              <w:t xml:space="preserve">không cho </w:t>
            </w:r>
            <w:r w:rsidRPr="0069746B">
              <w:rPr>
                <w:i/>
              </w:rPr>
              <w:t xml:space="preserve">phép thêm khuyến mãi đặc biệt cho đơn hàng. </w:t>
            </w:r>
          </w:p>
        </w:tc>
      </w:tr>
      <w:tr w:rsidR="00350CDA" w14:paraId="62431322" w14:textId="77777777" w:rsidTr="006A4FC5">
        <w:tc>
          <w:tcPr>
            <w:tcW w:w="668" w:type="dxa"/>
          </w:tcPr>
          <w:p w14:paraId="7681768A" w14:textId="422E1E38" w:rsidR="00350CDA" w:rsidRDefault="00CB3E6E" w:rsidP="00C76597">
            <w:pPr>
              <w:pStyle w:val="NormalIndent"/>
            </w:pPr>
            <w:r>
              <w:lastRenderedPageBreak/>
              <w:t>4</w:t>
            </w:r>
          </w:p>
        </w:tc>
        <w:tc>
          <w:tcPr>
            <w:tcW w:w="3089" w:type="dxa"/>
          </w:tcPr>
          <w:p w14:paraId="5FAD807F" w14:textId="5AE159B8" w:rsidR="00350CDA" w:rsidRDefault="00CB3E6E" w:rsidP="00C76597">
            <w:pPr>
              <w:pStyle w:val="NormalIndent"/>
            </w:pPr>
            <w:r>
              <w:t>Đồng bộ đơn hàng</w:t>
            </w:r>
          </w:p>
        </w:tc>
        <w:tc>
          <w:tcPr>
            <w:tcW w:w="2093" w:type="dxa"/>
          </w:tcPr>
          <w:p w14:paraId="1E27656D" w14:textId="1A933BF6" w:rsidR="00350CDA" w:rsidRDefault="00CB3E6E" w:rsidP="00C76597">
            <w:pPr>
              <w:pStyle w:val="NormalIndent"/>
            </w:pPr>
            <w:r>
              <w:t>DMS</w:t>
            </w:r>
          </w:p>
        </w:tc>
        <w:tc>
          <w:tcPr>
            <w:tcW w:w="3780" w:type="dxa"/>
          </w:tcPr>
          <w:p w14:paraId="686ABF8B" w14:textId="515B2019" w:rsidR="00350CDA" w:rsidRDefault="007C5739" w:rsidP="00C72206">
            <w:pPr>
              <w:widowControl/>
              <w:autoSpaceDE w:val="0"/>
              <w:autoSpaceDN w:val="0"/>
              <w:adjustRightInd w:val="0"/>
              <w:spacing w:before="0" w:line="288" w:lineRule="auto"/>
              <w:ind w:left="0"/>
            </w:pPr>
            <w:r>
              <w:t>Sau khi NVBH xác nhận đơn hàng hệ thống sẽ định kỳ đồng bộ dữ liệu đơn hàng về hệ thống trung tâm</w:t>
            </w:r>
            <w:r w:rsidR="00C72206">
              <w:t>.</w:t>
            </w:r>
          </w:p>
        </w:tc>
      </w:tr>
    </w:tbl>
    <w:p w14:paraId="2810CADC" w14:textId="77777777" w:rsidR="00BE667A" w:rsidRDefault="00BE667A" w:rsidP="00BE667A">
      <w:pPr>
        <w:pStyle w:val="Heading5"/>
      </w:pPr>
      <w:r>
        <w:t>Ghi chú</w:t>
      </w:r>
    </w:p>
    <w:p w14:paraId="47A4F2E7" w14:textId="1E0764D5" w:rsidR="007C4CD5" w:rsidRPr="007C4CD5" w:rsidRDefault="007C4CD5" w:rsidP="007C4CD5">
      <w:r>
        <w:t>N/A</w:t>
      </w:r>
    </w:p>
    <w:p w14:paraId="4A5FCDE1" w14:textId="2A7BA95D" w:rsidR="00BE667A" w:rsidRDefault="00C118B9" w:rsidP="008B1DDA">
      <w:pPr>
        <w:pStyle w:val="Heading4"/>
      </w:pPr>
      <w:r>
        <w:t xml:space="preserve">Chức năng </w:t>
      </w:r>
      <w:r w:rsidR="00BE667A">
        <w:t>xem báo cáo thống kê</w:t>
      </w:r>
    </w:p>
    <w:p w14:paraId="586A0A47" w14:textId="77777777" w:rsidR="00BE667A" w:rsidRDefault="00BE667A" w:rsidP="00BE667A">
      <w:pPr>
        <w:pStyle w:val="Heading5"/>
      </w:pPr>
      <w:r>
        <w:t>Diễn giải</w:t>
      </w:r>
    </w:p>
    <w:p w14:paraId="771921F4" w14:textId="77777777" w:rsidR="00BE667A" w:rsidRDefault="00BE667A" w:rsidP="00BE667A">
      <w:r>
        <w:t>Bất kỳ lúc nào, NVBH cũng có thể xem hiệu quả làm việc của mình thông qua các báo cáo. Thông tin bao gồm:</w:t>
      </w:r>
    </w:p>
    <w:p w14:paraId="1A387784" w14:textId="77777777" w:rsidR="00BE667A" w:rsidRPr="00124342" w:rsidRDefault="00BE667A" w:rsidP="007C4CD5">
      <w:pPr>
        <w:pStyle w:val="Bullet1"/>
      </w:pPr>
      <w:r>
        <w:t>Tiến độ thực hiện KPIs trong tháng</w:t>
      </w:r>
    </w:p>
    <w:p w14:paraId="034DCFC2" w14:textId="77777777" w:rsidR="00BE667A" w:rsidRPr="00124342" w:rsidRDefault="00BE667A" w:rsidP="007C4CD5">
      <w:pPr>
        <w:pStyle w:val="Bullet1"/>
      </w:pPr>
      <w:r>
        <w:t>Kết quả chấm công, đi tuyến trong ngày</w:t>
      </w:r>
    </w:p>
    <w:p w14:paraId="5B27FFEB" w14:textId="77777777" w:rsidR="00BE667A" w:rsidRPr="00124342" w:rsidRDefault="00BE667A" w:rsidP="007C4CD5">
      <w:pPr>
        <w:pStyle w:val="Bullet1"/>
      </w:pPr>
      <w:r>
        <w:t>Danh sách khách hàng chưa phát sinh doanh số</w:t>
      </w:r>
    </w:p>
    <w:p w14:paraId="2891CE4A" w14:textId="77777777" w:rsidR="00BE667A" w:rsidRDefault="00BE667A" w:rsidP="00BE667A">
      <w:pPr>
        <w:pStyle w:val="Heading5"/>
      </w:pPr>
      <w:r>
        <w:lastRenderedPageBreak/>
        <w:t>Quy trình</w:t>
      </w:r>
    </w:p>
    <w:p w14:paraId="7CA3B749" w14:textId="131DF644" w:rsidR="00BE667A" w:rsidRPr="007335BB" w:rsidRDefault="003016F3" w:rsidP="00BE667A">
      <w:r w:rsidRPr="00427AF9">
        <w:rPr>
          <w:szCs w:val="24"/>
        </w:rPr>
        <w:object w:dxaOrig="10111" w:dyaOrig="5356" w14:anchorId="35623B46">
          <v:shape id="_x0000_i1104" type="#_x0000_t75" style="width:483.75pt;height:255pt" o:ole="">
            <v:imagedata r:id="rId172" o:title=""/>
          </v:shape>
          <o:OLEObject Type="Embed" ProgID="Visio.Drawing.11" ShapeID="_x0000_i1104" DrawAspect="Content" ObjectID="_1593959095" r:id="rId173"/>
        </w:object>
      </w:r>
    </w:p>
    <w:p w14:paraId="2FBB5385" w14:textId="399DD652" w:rsidR="00BE667A" w:rsidRDefault="00D9141C" w:rsidP="00BE667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405"/>
        <w:gridCol w:w="5557"/>
      </w:tblGrid>
      <w:tr w:rsidR="003016F3" w:rsidRPr="00191EEF" w14:paraId="08B2207F"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07FF3A7" w14:textId="77777777" w:rsidR="003016F3" w:rsidRPr="002020D6" w:rsidRDefault="003016F3"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7B31B73" w14:textId="77777777" w:rsidR="003016F3" w:rsidRPr="002020D6" w:rsidRDefault="003016F3"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F5EF38C" w14:textId="77777777" w:rsidR="003016F3" w:rsidRPr="002020D6" w:rsidRDefault="003016F3" w:rsidP="00C76597">
            <w:pPr>
              <w:pStyle w:val="NormalIndent"/>
            </w:pPr>
            <w:r>
              <w:t>Mô tả</w:t>
            </w:r>
          </w:p>
        </w:tc>
      </w:tr>
      <w:tr w:rsidR="003016F3" w14:paraId="3219D0A6" w14:textId="77777777" w:rsidTr="006A4FC5">
        <w:tc>
          <w:tcPr>
            <w:tcW w:w="668" w:type="dxa"/>
          </w:tcPr>
          <w:p w14:paraId="34956B6C" w14:textId="77777777" w:rsidR="003016F3" w:rsidRDefault="003016F3" w:rsidP="00C76597">
            <w:pPr>
              <w:pStyle w:val="NormalIndent"/>
            </w:pPr>
            <w:r>
              <w:t>1</w:t>
            </w:r>
          </w:p>
        </w:tc>
        <w:tc>
          <w:tcPr>
            <w:tcW w:w="3405" w:type="dxa"/>
          </w:tcPr>
          <w:p w14:paraId="6346EC6B" w14:textId="77777777" w:rsidR="003016F3" w:rsidRDefault="003016F3" w:rsidP="00C76597">
            <w:pPr>
              <w:pStyle w:val="NormalIndent"/>
            </w:pPr>
            <w:r>
              <w:t>Xem tiến độ thực hiện KPIs</w:t>
            </w:r>
          </w:p>
        </w:tc>
        <w:tc>
          <w:tcPr>
            <w:tcW w:w="5557" w:type="dxa"/>
          </w:tcPr>
          <w:p w14:paraId="22F7C874" w14:textId="77777777" w:rsidR="003016F3" w:rsidRDefault="003016F3" w:rsidP="003016F3">
            <w:pPr>
              <w:autoSpaceDE w:val="0"/>
              <w:autoSpaceDN w:val="0"/>
              <w:adjustRightInd w:val="0"/>
              <w:spacing w:before="0" w:line="288" w:lineRule="auto"/>
              <w:ind w:left="0"/>
            </w:pPr>
            <w:r>
              <w:t>NVBH xem tiến độ thực hiện KPIs</w:t>
            </w:r>
          </w:p>
          <w:p w14:paraId="16D1C7BC" w14:textId="77777777" w:rsidR="003016F3" w:rsidRDefault="003016F3" w:rsidP="00B72D23">
            <w:pPr>
              <w:pStyle w:val="ListParagraph"/>
              <w:numPr>
                <w:ilvl w:val="0"/>
                <w:numId w:val="20"/>
              </w:numPr>
              <w:autoSpaceDE w:val="0"/>
              <w:autoSpaceDN w:val="0"/>
              <w:adjustRightInd w:val="0"/>
              <w:spacing w:after="0" w:line="288" w:lineRule="auto"/>
            </w:pPr>
            <w:r>
              <w:t>Doanh số</w:t>
            </w:r>
          </w:p>
          <w:p w14:paraId="08E8369D" w14:textId="77777777" w:rsidR="003016F3" w:rsidRDefault="003016F3" w:rsidP="00B72D23">
            <w:pPr>
              <w:pStyle w:val="ListParagraph"/>
              <w:numPr>
                <w:ilvl w:val="0"/>
                <w:numId w:val="20"/>
              </w:numPr>
              <w:autoSpaceDE w:val="0"/>
              <w:autoSpaceDN w:val="0"/>
              <w:adjustRightInd w:val="0"/>
              <w:spacing w:after="0" w:line="288" w:lineRule="auto"/>
            </w:pPr>
            <w:r>
              <w:t>Độ phủ khách hàng</w:t>
            </w:r>
          </w:p>
          <w:p w14:paraId="4F83EB2B" w14:textId="77777777" w:rsidR="003016F3" w:rsidRDefault="003016F3" w:rsidP="00B72D23">
            <w:pPr>
              <w:pStyle w:val="ListParagraph"/>
              <w:numPr>
                <w:ilvl w:val="0"/>
                <w:numId w:val="20"/>
              </w:numPr>
              <w:autoSpaceDE w:val="0"/>
              <w:autoSpaceDN w:val="0"/>
              <w:adjustRightInd w:val="0"/>
              <w:spacing w:after="0" w:line="288" w:lineRule="auto"/>
            </w:pPr>
            <w:r>
              <w:t>Sản phẩm trọng tâm</w:t>
            </w:r>
          </w:p>
          <w:p w14:paraId="12E1AB10" w14:textId="77777777" w:rsidR="003016F3" w:rsidRDefault="003016F3" w:rsidP="00B72D23">
            <w:pPr>
              <w:pStyle w:val="ListParagraph"/>
              <w:numPr>
                <w:ilvl w:val="0"/>
                <w:numId w:val="20"/>
              </w:numPr>
              <w:autoSpaceDE w:val="0"/>
              <w:autoSpaceDN w:val="0"/>
              <w:adjustRightInd w:val="0"/>
              <w:spacing w:after="0" w:line="288" w:lineRule="auto"/>
            </w:pPr>
            <w:r>
              <w:t>Tiến độ thực hiện doanh số</w:t>
            </w:r>
          </w:p>
          <w:p w14:paraId="766C4180" w14:textId="77777777" w:rsidR="003016F3" w:rsidRDefault="003016F3" w:rsidP="003016F3">
            <w:pPr>
              <w:widowControl/>
              <w:autoSpaceDE w:val="0"/>
              <w:autoSpaceDN w:val="0"/>
              <w:adjustRightInd w:val="0"/>
              <w:spacing w:before="0" w:line="288" w:lineRule="auto"/>
              <w:ind w:left="0"/>
            </w:pPr>
            <w:r>
              <w:t>Thông tin này sẽ giúp NVBH chủ động đặt mục tiêu trong ngày để có thể hoàn thành kế hoạch sớm</w:t>
            </w:r>
          </w:p>
        </w:tc>
      </w:tr>
      <w:tr w:rsidR="003016F3" w14:paraId="0A2BD1D8" w14:textId="77777777" w:rsidTr="006A4FC5">
        <w:tc>
          <w:tcPr>
            <w:tcW w:w="668" w:type="dxa"/>
          </w:tcPr>
          <w:p w14:paraId="2366419B" w14:textId="77777777" w:rsidR="003016F3" w:rsidRDefault="003016F3" w:rsidP="00C76597">
            <w:pPr>
              <w:pStyle w:val="NormalIndent"/>
            </w:pPr>
            <w:r>
              <w:t>2</w:t>
            </w:r>
          </w:p>
        </w:tc>
        <w:tc>
          <w:tcPr>
            <w:tcW w:w="3405" w:type="dxa"/>
          </w:tcPr>
          <w:p w14:paraId="24EF8DDC" w14:textId="77777777" w:rsidR="003016F3" w:rsidRDefault="003016F3" w:rsidP="00C76597">
            <w:pPr>
              <w:pStyle w:val="NormalIndent"/>
            </w:pPr>
            <w:r>
              <w:t>Xem kết quả chấm công, đi tuyến trong ngày</w:t>
            </w:r>
          </w:p>
        </w:tc>
        <w:tc>
          <w:tcPr>
            <w:tcW w:w="5557" w:type="dxa"/>
          </w:tcPr>
          <w:p w14:paraId="519CDF35" w14:textId="77777777" w:rsidR="003016F3" w:rsidRDefault="003016F3" w:rsidP="00C76597">
            <w:pPr>
              <w:pStyle w:val="NormalIndent"/>
            </w:pPr>
            <w:r>
              <w:t>Việc chấm công do hệ thống tự động thực hiện. NVBH có thể xem kết quả chấm công trong ngày</w:t>
            </w:r>
          </w:p>
        </w:tc>
      </w:tr>
      <w:tr w:rsidR="003016F3" w14:paraId="43923249" w14:textId="77777777" w:rsidTr="006A4FC5">
        <w:tc>
          <w:tcPr>
            <w:tcW w:w="668" w:type="dxa"/>
          </w:tcPr>
          <w:p w14:paraId="4E1DF9EC" w14:textId="77777777" w:rsidR="003016F3" w:rsidRDefault="003016F3" w:rsidP="00C76597">
            <w:pPr>
              <w:pStyle w:val="NormalIndent"/>
            </w:pPr>
            <w:r>
              <w:t>3</w:t>
            </w:r>
          </w:p>
        </w:tc>
        <w:tc>
          <w:tcPr>
            <w:tcW w:w="3405" w:type="dxa"/>
          </w:tcPr>
          <w:p w14:paraId="6F09C440" w14:textId="77777777" w:rsidR="003016F3" w:rsidRDefault="003016F3" w:rsidP="00C76597">
            <w:pPr>
              <w:pStyle w:val="NormalIndent"/>
            </w:pPr>
            <w:r>
              <w:t>Xem danh sách khách hàng chưa phát sinh doanh số</w:t>
            </w:r>
          </w:p>
        </w:tc>
        <w:tc>
          <w:tcPr>
            <w:tcW w:w="5557" w:type="dxa"/>
          </w:tcPr>
          <w:p w14:paraId="686D48E4" w14:textId="77777777" w:rsidR="003016F3" w:rsidRDefault="003016F3" w:rsidP="003016F3">
            <w:pPr>
              <w:autoSpaceDE w:val="0"/>
              <w:autoSpaceDN w:val="0"/>
              <w:adjustRightInd w:val="0"/>
              <w:spacing w:before="0" w:line="288" w:lineRule="auto"/>
              <w:ind w:left="0"/>
            </w:pPr>
            <w:r>
              <w:t>NVBH xem danh sách khách hàng chưa phát sinh doanh số trong tháng để có biện pháp chăm sóc kịp thời, tránh nguy cơ mất phân phối</w:t>
            </w:r>
          </w:p>
        </w:tc>
      </w:tr>
    </w:tbl>
    <w:p w14:paraId="5AA00418" w14:textId="77777777" w:rsidR="00BE667A" w:rsidRDefault="00BE667A" w:rsidP="00BE667A">
      <w:pPr>
        <w:pStyle w:val="Heading5"/>
      </w:pPr>
      <w:r>
        <w:t>Ghi chú</w:t>
      </w:r>
    </w:p>
    <w:p w14:paraId="47C9E3EF" w14:textId="77777777" w:rsidR="00BE667A" w:rsidRPr="00B2535F" w:rsidRDefault="00BE667A" w:rsidP="00A661FE">
      <w:pPr>
        <w:pStyle w:val="ListParagraph"/>
        <w:numPr>
          <w:ilvl w:val="0"/>
          <w:numId w:val="17"/>
        </w:numPr>
      </w:pPr>
      <w:r>
        <w:t>Các bước xem thông tin có thể tiến hành độc lập nhau</w:t>
      </w:r>
    </w:p>
    <w:p w14:paraId="3BE5A933" w14:textId="77777777" w:rsidR="00E41098" w:rsidRDefault="00E41098">
      <w:pPr>
        <w:widowControl/>
        <w:spacing w:before="0" w:line="240" w:lineRule="auto"/>
        <w:ind w:left="0"/>
      </w:pPr>
      <w:r>
        <w:br w:type="page"/>
      </w:r>
    </w:p>
    <w:p w14:paraId="273A3226" w14:textId="7BBDD01B" w:rsidR="00BE667A" w:rsidRDefault="003A054F" w:rsidP="008B1DDA">
      <w:pPr>
        <w:pStyle w:val="Heading4"/>
      </w:pPr>
      <w:r>
        <w:lastRenderedPageBreak/>
        <w:t>Chức năng</w:t>
      </w:r>
      <w:r w:rsidR="00BE667A">
        <w:t xml:space="preserve"> xem thông tin đơn hàng</w:t>
      </w:r>
    </w:p>
    <w:p w14:paraId="7EA2ABF9" w14:textId="77777777" w:rsidR="00BE667A" w:rsidRDefault="00BE667A" w:rsidP="00BE667A">
      <w:pPr>
        <w:pStyle w:val="Heading5"/>
      </w:pPr>
      <w:r>
        <w:t>Diễn giải</w:t>
      </w:r>
    </w:p>
    <w:p w14:paraId="41AC7D4C" w14:textId="77777777" w:rsidR="00BE667A" w:rsidRDefault="00BE667A" w:rsidP="00BE667A">
      <w:r>
        <w:t>Bất kỳ lúc nào, NVBH cũng có thể xem thông tin về đơn hàng. Thông tin bao gồm:</w:t>
      </w:r>
    </w:p>
    <w:p w14:paraId="114FA09B" w14:textId="77777777" w:rsidR="00BE667A" w:rsidRPr="00124342" w:rsidRDefault="00BE667A" w:rsidP="00A661FE">
      <w:pPr>
        <w:pStyle w:val="ListParagraph"/>
        <w:numPr>
          <w:ilvl w:val="0"/>
          <w:numId w:val="17"/>
        </w:numPr>
        <w:autoSpaceDE w:val="0"/>
        <w:autoSpaceDN w:val="0"/>
        <w:adjustRightInd w:val="0"/>
        <w:spacing w:line="288" w:lineRule="auto"/>
        <w:rPr>
          <w:color w:val="000000"/>
          <w:szCs w:val="24"/>
        </w:rPr>
      </w:pPr>
      <w:r>
        <w:rPr>
          <w:color w:val="000000"/>
          <w:szCs w:val="24"/>
        </w:rPr>
        <w:t xml:space="preserve">Đơn tổng ngày </w:t>
      </w:r>
    </w:p>
    <w:p w14:paraId="36D1258A" w14:textId="77777777" w:rsidR="00BE667A" w:rsidRPr="00124342" w:rsidRDefault="00BE667A" w:rsidP="00A661FE">
      <w:pPr>
        <w:pStyle w:val="ListParagraph"/>
        <w:numPr>
          <w:ilvl w:val="0"/>
          <w:numId w:val="17"/>
        </w:numPr>
        <w:autoSpaceDE w:val="0"/>
        <w:autoSpaceDN w:val="0"/>
        <w:adjustRightInd w:val="0"/>
        <w:spacing w:line="288" w:lineRule="auto"/>
        <w:rPr>
          <w:color w:val="000000"/>
          <w:szCs w:val="24"/>
        </w:rPr>
      </w:pPr>
      <w:r>
        <w:rPr>
          <w:color w:val="000000"/>
          <w:szCs w:val="24"/>
        </w:rPr>
        <w:t>Đơn tổng tháng</w:t>
      </w:r>
    </w:p>
    <w:p w14:paraId="1099E0B3" w14:textId="77777777" w:rsidR="00BE667A" w:rsidRPr="00124342" w:rsidRDefault="00BE667A" w:rsidP="00A661FE">
      <w:pPr>
        <w:pStyle w:val="ListParagraph"/>
        <w:numPr>
          <w:ilvl w:val="0"/>
          <w:numId w:val="17"/>
        </w:numPr>
        <w:autoSpaceDE w:val="0"/>
        <w:autoSpaceDN w:val="0"/>
        <w:adjustRightInd w:val="0"/>
        <w:spacing w:line="288" w:lineRule="auto"/>
        <w:rPr>
          <w:color w:val="000000"/>
          <w:szCs w:val="24"/>
        </w:rPr>
      </w:pPr>
      <w:r>
        <w:rPr>
          <w:color w:val="000000"/>
          <w:szCs w:val="24"/>
        </w:rPr>
        <w:t>Danh sách đơn hàng của NVBH trong 2 tháng</w:t>
      </w:r>
    </w:p>
    <w:p w14:paraId="7A4DE407" w14:textId="77777777" w:rsidR="00BE667A" w:rsidRDefault="00BE667A" w:rsidP="00BE667A">
      <w:pPr>
        <w:pStyle w:val="Heading5"/>
      </w:pPr>
      <w:r>
        <w:t>Quy trình</w:t>
      </w:r>
    </w:p>
    <w:p w14:paraId="1931D8CE" w14:textId="54F61C8E" w:rsidR="00BE667A" w:rsidRPr="007335BB" w:rsidRDefault="006A4FC5" w:rsidP="00BE667A">
      <w:r w:rsidRPr="00427AF9">
        <w:rPr>
          <w:szCs w:val="24"/>
        </w:rPr>
        <w:object w:dxaOrig="10111" w:dyaOrig="5356" w14:anchorId="1488CC44">
          <v:shape id="_x0000_i1105" type="#_x0000_t75" style="width:6in;height:228pt" o:ole="">
            <v:imagedata r:id="rId174" o:title=""/>
          </v:shape>
          <o:OLEObject Type="Embed" ProgID="Visio.Drawing.11" ShapeID="_x0000_i1105" DrawAspect="Content" ObjectID="_1593959096" r:id="rId175"/>
        </w:object>
      </w:r>
    </w:p>
    <w:p w14:paraId="28571ED8" w14:textId="1AD9E0E1" w:rsidR="00BE667A" w:rsidRDefault="00D9141C" w:rsidP="00BE667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405"/>
        <w:gridCol w:w="5557"/>
      </w:tblGrid>
      <w:tr w:rsidR="00FA1246" w:rsidRPr="00191EEF" w14:paraId="7156DD6E"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1470D4D" w14:textId="77777777" w:rsidR="00FA1246" w:rsidRPr="002020D6" w:rsidRDefault="00FA1246"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DD60BBB" w14:textId="77777777" w:rsidR="00FA1246" w:rsidRPr="002020D6" w:rsidRDefault="00FA1246"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EB06D1E" w14:textId="77777777" w:rsidR="00FA1246" w:rsidRPr="002020D6" w:rsidRDefault="00FA1246" w:rsidP="00C76597">
            <w:pPr>
              <w:pStyle w:val="NormalIndent"/>
            </w:pPr>
            <w:r>
              <w:t>Mô tả</w:t>
            </w:r>
          </w:p>
        </w:tc>
      </w:tr>
      <w:tr w:rsidR="00FA1246" w14:paraId="4EE20989" w14:textId="77777777" w:rsidTr="006A4FC5">
        <w:tc>
          <w:tcPr>
            <w:tcW w:w="668" w:type="dxa"/>
          </w:tcPr>
          <w:p w14:paraId="2C79B461" w14:textId="77777777" w:rsidR="00FA1246" w:rsidRDefault="00FA1246" w:rsidP="00C76597">
            <w:pPr>
              <w:pStyle w:val="NormalIndent"/>
            </w:pPr>
            <w:r>
              <w:t>1</w:t>
            </w:r>
          </w:p>
        </w:tc>
        <w:tc>
          <w:tcPr>
            <w:tcW w:w="3405" w:type="dxa"/>
          </w:tcPr>
          <w:p w14:paraId="5409CAF9" w14:textId="77777777" w:rsidR="00FA1246" w:rsidRDefault="00FA1246" w:rsidP="00C76597">
            <w:pPr>
              <w:pStyle w:val="NormalIndent"/>
            </w:pPr>
            <w:r>
              <w:t>Xem đơn tổng ngày</w:t>
            </w:r>
          </w:p>
        </w:tc>
        <w:tc>
          <w:tcPr>
            <w:tcW w:w="5557" w:type="dxa"/>
          </w:tcPr>
          <w:p w14:paraId="5BB521E4" w14:textId="77777777" w:rsidR="00FA1246" w:rsidRDefault="00FA1246" w:rsidP="00FA1246">
            <w:pPr>
              <w:widowControl/>
              <w:autoSpaceDE w:val="0"/>
              <w:autoSpaceDN w:val="0"/>
              <w:adjustRightInd w:val="0"/>
              <w:spacing w:before="0" w:line="288" w:lineRule="auto"/>
              <w:ind w:left="0"/>
            </w:pPr>
            <w:r>
              <w:t>NVBH xem thông tin trong ngày mình đã bán được các sản phẩm gì? Số lượng và Doanh số từng sản phẩm</w:t>
            </w:r>
          </w:p>
        </w:tc>
      </w:tr>
      <w:tr w:rsidR="00FA1246" w14:paraId="1CFF655D" w14:textId="77777777" w:rsidTr="006A4FC5">
        <w:tc>
          <w:tcPr>
            <w:tcW w:w="668" w:type="dxa"/>
          </w:tcPr>
          <w:p w14:paraId="5094A137" w14:textId="77777777" w:rsidR="00FA1246" w:rsidRDefault="00FA1246" w:rsidP="00C76597">
            <w:pPr>
              <w:pStyle w:val="NormalIndent"/>
            </w:pPr>
            <w:r>
              <w:t>2</w:t>
            </w:r>
          </w:p>
        </w:tc>
        <w:tc>
          <w:tcPr>
            <w:tcW w:w="3405" w:type="dxa"/>
          </w:tcPr>
          <w:p w14:paraId="70F989A7" w14:textId="77777777" w:rsidR="00FA1246" w:rsidRDefault="00FA1246" w:rsidP="00C76597">
            <w:pPr>
              <w:pStyle w:val="NormalIndent"/>
            </w:pPr>
            <w:r>
              <w:t>Xem đơn tổng tháng</w:t>
            </w:r>
          </w:p>
        </w:tc>
        <w:tc>
          <w:tcPr>
            <w:tcW w:w="5557" w:type="dxa"/>
          </w:tcPr>
          <w:p w14:paraId="405BCE20" w14:textId="77777777" w:rsidR="00FA1246" w:rsidRDefault="00FA1246" w:rsidP="00C76597">
            <w:pPr>
              <w:pStyle w:val="NormalIndent"/>
            </w:pPr>
            <w:r>
              <w:t>NVBH xem thông tin trong tháng mình đã bán được các sản phẩm gì? Số lượng và Doanh số từng sản phẩm</w:t>
            </w:r>
          </w:p>
        </w:tc>
      </w:tr>
      <w:tr w:rsidR="00FA1246" w:rsidRPr="00F84355" w14:paraId="6E487BD3" w14:textId="77777777" w:rsidTr="006A4FC5">
        <w:tc>
          <w:tcPr>
            <w:tcW w:w="668" w:type="dxa"/>
          </w:tcPr>
          <w:p w14:paraId="0CE05C0F" w14:textId="77777777" w:rsidR="00FA1246" w:rsidRDefault="00FA1246" w:rsidP="00C76597">
            <w:pPr>
              <w:pStyle w:val="NormalIndent"/>
            </w:pPr>
            <w:r>
              <w:t>3</w:t>
            </w:r>
          </w:p>
        </w:tc>
        <w:tc>
          <w:tcPr>
            <w:tcW w:w="3405" w:type="dxa"/>
          </w:tcPr>
          <w:p w14:paraId="16385291" w14:textId="77777777" w:rsidR="00FA1246" w:rsidRDefault="00FA1246" w:rsidP="00C76597">
            <w:pPr>
              <w:pStyle w:val="NormalIndent"/>
            </w:pPr>
            <w:r>
              <w:t>Xem danh sách đơn hàng</w:t>
            </w:r>
          </w:p>
        </w:tc>
        <w:tc>
          <w:tcPr>
            <w:tcW w:w="5557" w:type="dxa"/>
          </w:tcPr>
          <w:p w14:paraId="469CCDFF" w14:textId="77777777" w:rsidR="00FA1246" w:rsidRDefault="00FA1246" w:rsidP="00FA1246">
            <w:pPr>
              <w:autoSpaceDE w:val="0"/>
              <w:autoSpaceDN w:val="0"/>
              <w:adjustRightInd w:val="0"/>
              <w:spacing w:before="0" w:line="288" w:lineRule="auto"/>
              <w:ind w:left="0"/>
            </w:pPr>
            <w:r>
              <w:t>NVBH có thể tra cứu danh sách các đơn hàng của mình trong khoảng thời gian 2 tháng. NVBH cần chú ý thông tin quan trọng là trạng thái đơn hàng:</w:t>
            </w:r>
          </w:p>
          <w:p w14:paraId="08978CC7" w14:textId="77777777" w:rsidR="00FA1246" w:rsidRDefault="00FA1246" w:rsidP="00FA1246">
            <w:pPr>
              <w:autoSpaceDE w:val="0"/>
              <w:autoSpaceDN w:val="0"/>
              <w:adjustRightInd w:val="0"/>
              <w:spacing w:before="0" w:line="288" w:lineRule="auto"/>
              <w:ind w:left="0"/>
            </w:pPr>
            <w:r>
              <w:t>- Chờ gửi: đơn hàng vừa tạo trên MTB, chưa được đồng bộ lên hệ thống DMS</w:t>
            </w:r>
          </w:p>
          <w:p w14:paraId="3900594D" w14:textId="77777777" w:rsidR="00FA1246" w:rsidRDefault="00FA1246" w:rsidP="00FA1246">
            <w:pPr>
              <w:autoSpaceDE w:val="0"/>
              <w:autoSpaceDN w:val="0"/>
              <w:adjustRightInd w:val="0"/>
              <w:spacing w:before="0" w:line="288" w:lineRule="auto"/>
              <w:ind w:left="0"/>
            </w:pPr>
            <w:r>
              <w:t>- Chờ duyệt: đơn hàng đã đồng bộ lên hệ thống DMS và đang chờ admin NPP duyệt</w:t>
            </w:r>
          </w:p>
          <w:p w14:paraId="5D6EC2DA" w14:textId="77777777" w:rsidR="00FA1246" w:rsidRDefault="00FA1246" w:rsidP="00FA1246">
            <w:pPr>
              <w:autoSpaceDE w:val="0"/>
              <w:autoSpaceDN w:val="0"/>
              <w:adjustRightInd w:val="0"/>
              <w:spacing w:before="0" w:line="288" w:lineRule="auto"/>
              <w:ind w:left="0"/>
            </w:pPr>
            <w:r>
              <w:t>- Thành công: đơn hàng đã được admin NPP duyệt và xuất kho</w:t>
            </w:r>
          </w:p>
          <w:p w14:paraId="7D3603E7" w14:textId="77777777" w:rsidR="00FA1246" w:rsidRDefault="00FA1246" w:rsidP="00FA1246">
            <w:pPr>
              <w:autoSpaceDE w:val="0"/>
              <w:autoSpaceDN w:val="0"/>
              <w:adjustRightInd w:val="0"/>
              <w:spacing w:before="0" w:line="288" w:lineRule="auto"/>
              <w:ind w:left="0"/>
            </w:pPr>
            <w:r>
              <w:t>- Từ chối: đơn hàng bị admin NPP từ chối duyệt. NVBH cần xem lý do từ chối, sửa lại đơn hàng rồi gửi admin NPP duyệt lại</w:t>
            </w:r>
          </w:p>
          <w:p w14:paraId="1C40A58A" w14:textId="77777777" w:rsidR="00FA1246" w:rsidRPr="002B6A99" w:rsidRDefault="00FA1246" w:rsidP="00FA1246">
            <w:pPr>
              <w:autoSpaceDE w:val="0"/>
              <w:autoSpaceDN w:val="0"/>
              <w:adjustRightInd w:val="0"/>
              <w:spacing w:before="0" w:line="288" w:lineRule="auto"/>
              <w:ind w:left="0"/>
            </w:pPr>
            <w:r w:rsidRPr="00F84355">
              <w:lastRenderedPageBreak/>
              <w:t xml:space="preserve">- </w:t>
            </w:r>
            <w:r w:rsidRPr="002B6A99">
              <w:t>Quá ngày không duyệt: đơn hàng đã quá thời gian quy định mà không được Admin NPP xử lý. Không được thao tác gì trên những đơn này này, phải tạo lại đơn mới</w:t>
            </w:r>
          </w:p>
          <w:p w14:paraId="771B52E8" w14:textId="77777777" w:rsidR="00FA1246" w:rsidRPr="00F84355" w:rsidRDefault="00FA1246" w:rsidP="00FA1246">
            <w:pPr>
              <w:autoSpaceDE w:val="0"/>
              <w:autoSpaceDN w:val="0"/>
              <w:adjustRightInd w:val="0"/>
              <w:spacing w:before="0" w:line="288" w:lineRule="auto"/>
              <w:ind w:left="0"/>
            </w:pPr>
            <w:r w:rsidRPr="002B6A99">
              <w:t>- Lỗi: đơn hàng do NVBH tạo nhưng không được đồng bộ lên hệ thống trong ngày (đơn hàng tạo ngày n thì bắt buộc phải đẩy lên</w:t>
            </w:r>
            <w:r>
              <w:t xml:space="preserve"> hệ thống trong ngày n, nếu qua ngày n+1 đơn hàng có trạng thái Lỗi – không thể đồng bộ lên được nữa, phải tạo lại đơn mới</w:t>
            </w:r>
            <w:r w:rsidRPr="00F84355">
              <w:t>)</w:t>
            </w:r>
          </w:p>
        </w:tc>
      </w:tr>
    </w:tbl>
    <w:p w14:paraId="6DC33D11" w14:textId="77777777" w:rsidR="00BE667A" w:rsidRDefault="00BE667A" w:rsidP="00BE667A">
      <w:pPr>
        <w:pStyle w:val="Heading5"/>
      </w:pPr>
      <w:r>
        <w:lastRenderedPageBreak/>
        <w:t>Ghi chú</w:t>
      </w:r>
    </w:p>
    <w:p w14:paraId="760AB945" w14:textId="77777777" w:rsidR="00BE667A" w:rsidRPr="00B2535F" w:rsidRDefault="00BE667A" w:rsidP="00A661FE">
      <w:pPr>
        <w:pStyle w:val="ListParagraph"/>
        <w:numPr>
          <w:ilvl w:val="0"/>
          <w:numId w:val="17"/>
        </w:numPr>
      </w:pPr>
      <w:r>
        <w:t>Các bước xem thông tin có thể tiến hành độc lập nhau</w:t>
      </w:r>
    </w:p>
    <w:p w14:paraId="14729543" w14:textId="6DD526D3" w:rsidR="00BE667A" w:rsidRDefault="00FA1246" w:rsidP="008B1DDA">
      <w:pPr>
        <w:pStyle w:val="Heading4"/>
      </w:pPr>
      <w:r>
        <w:t>Chức năng x</w:t>
      </w:r>
      <w:r w:rsidR="00BE667A">
        <w:t>em thông tin danh mục</w:t>
      </w:r>
    </w:p>
    <w:p w14:paraId="0AD4F54C" w14:textId="77777777" w:rsidR="00BE667A" w:rsidRDefault="00BE667A" w:rsidP="00BE667A">
      <w:pPr>
        <w:pStyle w:val="Heading5"/>
      </w:pPr>
      <w:r>
        <w:t>Diễn giải</w:t>
      </w:r>
    </w:p>
    <w:p w14:paraId="26D322CD" w14:textId="77777777" w:rsidR="00BE667A" w:rsidRPr="00567599" w:rsidRDefault="00BE667A" w:rsidP="00BE667A">
      <w:pPr>
        <w:rPr>
          <w:color w:val="000000"/>
          <w:szCs w:val="24"/>
        </w:rPr>
      </w:pPr>
      <w:r>
        <w:t>Bất kỳ lúc nào, NVBH cũng có thể xem thông tin về danh mục sản phẩm, chương trình khuyến mãi, chương trình tích lũy, chương trình trưng bày</w:t>
      </w:r>
    </w:p>
    <w:p w14:paraId="0CEAE32D" w14:textId="77777777" w:rsidR="00BE667A" w:rsidRDefault="00BE667A" w:rsidP="00BE667A">
      <w:pPr>
        <w:pStyle w:val="Heading5"/>
      </w:pPr>
      <w:r>
        <w:t>Quy trình</w:t>
      </w:r>
    </w:p>
    <w:p w14:paraId="3CE0B107" w14:textId="527C69D7" w:rsidR="00BE667A" w:rsidRPr="007335BB" w:rsidRDefault="006A4FC5" w:rsidP="007B3D1B">
      <w:pPr>
        <w:ind w:left="0"/>
      </w:pPr>
      <w:r w:rsidRPr="00427AF9">
        <w:rPr>
          <w:szCs w:val="24"/>
        </w:rPr>
        <w:object w:dxaOrig="10891" w:dyaOrig="5175" w14:anchorId="5F110C64">
          <v:shape id="_x0000_i1106" type="#_x0000_t75" style="width:455.25pt;height:216.75pt" o:ole="">
            <v:imagedata r:id="rId176" o:title=""/>
          </v:shape>
          <o:OLEObject Type="Embed" ProgID="Visio.Drawing.11" ShapeID="_x0000_i1106" DrawAspect="Content" ObjectID="_1593959097" r:id="rId177"/>
        </w:object>
      </w:r>
    </w:p>
    <w:p w14:paraId="26F2EEDC" w14:textId="77777777" w:rsidR="00E41098" w:rsidRDefault="00E41098">
      <w:pPr>
        <w:widowControl/>
        <w:spacing w:before="0" w:line="240" w:lineRule="auto"/>
        <w:ind w:left="0"/>
      </w:pPr>
      <w:r>
        <w:br w:type="page"/>
      </w:r>
    </w:p>
    <w:p w14:paraId="12F4206E" w14:textId="7498DA13" w:rsidR="00BE667A" w:rsidRDefault="00D9141C" w:rsidP="00BE667A">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3405"/>
        <w:gridCol w:w="5557"/>
      </w:tblGrid>
      <w:tr w:rsidR="00021CDF" w:rsidRPr="00191EEF" w14:paraId="00B75F68"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A8CC8FE" w14:textId="77777777" w:rsidR="00021CDF" w:rsidRPr="002020D6" w:rsidRDefault="00021CDF"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607987B" w14:textId="77777777" w:rsidR="00021CDF" w:rsidRPr="002020D6" w:rsidRDefault="00021CDF"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AA9D75A" w14:textId="77777777" w:rsidR="00021CDF" w:rsidRPr="002020D6" w:rsidRDefault="00021CDF" w:rsidP="00C76597">
            <w:pPr>
              <w:pStyle w:val="NormalIndent"/>
            </w:pPr>
            <w:r>
              <w:t>Mô tả</w:t>
            </w:r>
          </w:p>
        </w:tc>
      </w:tr>
      <w:tr w:rsidR="00021CDF" w14:paraId="071A2AB0" w14:textId="77777777" w:rsidTr="006A4FC5">
        <w:tc>
          <w:tcPr>
            <w:tcW w:w="668" w:type="dxa"/>
          </w:tcPr>
          <w:p w14:paraId="15D3C5BE" w14:textId="77777777" w:rsidR="00021CDF" w:rsidRDefault="00021CDF" w:rsidP="00C76597">
            <w:pPr>
              <w:pStyle w:val="NormalIndent"/>
            </w:pPr>
            <w:r>
              <w:t>1</w:t>
            </w:r>
          </w:p>
        </w:tc>
        <w:tc>
          <w:tcPr>
            <w:tcW w:w="3405" w:type="dxa"/>
          </w:tcPr>
          <w:p w14:paraId="7855BCE6" w14:textId="77777777" w:rsidR="00021CDF" w:rsidRDefault="00021CDF" w:rsidP="00C76597">
            <w:pPr>
              <w:pStyle w:val="NormalIndent"/>
            </w:pPr>
            <w:r>
              <w:t>Xem danh sách sản phẩm và tồn kho</w:t>
            </w:r>
          </w:p>
        </w:tc>
        <w:tc>
          <w:tcPr>
            <w:tcW w:w="5557" w:type="dxa"/>
          </w:tcPr>
          <w:p w14:paraId="1013C370" w14:textId="77777777" w:rsidR="00021CDF" w:rsidRDefault="00021CDF" w:rsidP="00021CDF">
            <w:pPr>
              <w:widowControl/>
              <w:autoSpaceDE w:val="0"/>
              <w:autoSpaceDN w:val="0"/>
              <w:adjustRightInd w:val="0"/>
              <w:spacing w:before="0" w:line="288" w:lineRule="auto"/>
              <w:ind w:left="0"/>
            </w:pPr>
            <w:r>
              <w:t>NVBH xem thông tin các sản phẩm có trong kho NPP. Thông tin bao gồm:</w:t>
            </w:r>
          </w:p>
          <w:p w14:paraId="613D5BA1" w14:textId="77777777" w:rsidR="00021CDF" w:rsidRDefault="00021CDF" w:rsidP="00021CDF">
            <w:pPr>
              <w:widowControl/>
              <w:autoSpaceDE w:val="0"/>
              <w:autoSpaceDN w:val="0"/>
              <w:adjustRightInd w:val="0"/>
              <w:spacing w:before="0" w:line="288" w:lineRule="auto"/>
              <w:ind w:left="0"/>
            </w:pPr>
            <w:r>
              <w:t>- Thông tin cơ bản sản phẩm: Mã, Tên, Đơn vị tính, Giá…</w:t>
            </w:r>
          </w:p>
          <w:p w14:paraId="09F11552" w14:textId="77777777" w:rsidR="00021CDF" w:rsidRDefault="00021CDF" w:rsidP="00021CDF">
            <w:pPr>
              <w:widowControl/>
              <w:autoSpaceDE w:val="0"/>
              <w:autoSpaceDN w:val="0"/>
              <w:adjustRightInd w:val="0"/>
              <w:spacing w:before="0" w:line="288" w:lineRule="auto"/>
              <w:ind w:left="0"/>
            </w:pPr>
            <w:r>
              <w:t>- Text Giới thiệu sản phẩm</w:t>
            </w:r>
          </w:p>
          <w:p w14:paraId="00CB9880" w14:textId="77777777" w:rsidR="00021CDF" w:rsidRDefault="00021CDF" w:rsidP="00021CDF">
            <w:pPr>
              <w:widowControl/>
              <w:autoSpaceDE w:val="0"/>
              <w:autoSpaceDN w:val="0"/>
              <w:adjustRightInd w:val="0"/>
              <w:spacing w:before="0" w:line="288" w:lineRule="auto"/>
              <w:ind w:left="0"/>
            </w:pPr>
            <w:r>
              <w:t>- Hình ảnh, video</w:t>
            </w:r>
          </w:p>
          <w:p w14:paraId="1DA61256" w14:textId="77777777" w:rsidR="00021CDF" w:rsidRDefault="00021CDF" w:rsidP="00021CDF">
            <w:pPr>
              <w:widowControl/>
              <w:autoSpaceDE w:val="0"/>
              <w:autoSpaceDN w:val="0"/>
              <w:adjustRightInd w:val="0"/>
              <w:spacing w:before="0" w:line="288" w:lineRule="auto"/>
              <w:ind w:left="0"/>
            </w:pPr>
            <w:r>
              <w:t>- Số lượng tồn kho</w:t>
            </w:r>
          </w:p>
        </w:tc>
      </w:tr>
      <w:tr w:rsidR="00021CDF" w14:paraId="498BB6DB" w14:textId="77777777" w:rsidTr="006A4FC5">
        <w:tc>
          <w:tcPr>
            <w:tcW w:w="668" w:type="dxa"/>
          </w:tcPr>
          <w:p w14:paraId="11E45ED2" w14:textId="77777777" w:rsidR="00021CDF" w:rsidRDefault="00021CDF" w:rsidP="00C76597">
            <w:pPr>
              <w:pStyle w:val="NormalIndent"/>
            </w:pPr>
            <w:r>
              <w:t>2</w:t>
            </w:r>
          </w:p>
        </w:tc>
        <w:tc>
          <w:tcPr>
            <w:tcW w:w="3405" w:type="dxa"/>
          </w:tcPr>
          <w:p w14:paraId="011654F4" w14:textId="77777777" w:rsidR="00021CDF" w:rsidRDefault="00021CDF" w:rsidP="00C76597">
            <w:pPr>
              <w:pStyle w:val="NormalIndent"/>
            </w:pPr>
            <w:r>
              <w:t>Xem danh sách CTKM</w:t>
            </w:r>
          </w:p>
        </w:tc>
        <w:tc>
          <w:tcPr>
            <w:tcW w:w="5557" w:type="dxa"/>
          </w:tcPr>
          <w:p w14:paraId="4EA5081E" w14:textId="77777777" w:rsidR="00021CDF" w:rsidRDefault="00021CDF" w:rsidP="00C76597">
            <w:pPr>
              <w:pStyle w:val="NormalIndent"/>
            </w:pPr>
            <w:r>
              <w:t>NVBH xem thông tin các CTKM đang áp dụng cho các khách hàng mình phụ trách. Thông tin chương trình:</w:t>
            </w:r>
          </w:p>
          <w:p w14:paraId="2C35508D" w14:textId="77777777" w:rsidR="00021CDF" w:rsidRDefault="00021CDF" w:rsidP="00C76597">
            <w:pPr>
              <w:pStyle w:val="NormalIndent"/>
            </w:pPr>
            <w:r>
              <w:t>- Mã chương trình</w:t>
            </w:r>
          </w:p>
          <w:p w14:paraId="145FE90C" w14:textId="77777777" w:rsidR="00021CDF" w:rsidRDefault="00021CDF" w:rsidP="00C76597">
            <w:pPr>
              <w:pStyle w:val="NormalIndent"/>
            </w:pPr>
            <w:r>
              <w:t>- Tên chương trình</w:t>
            </w:r>
          </w:p>
          <w:p w14:paraId="3E7C3133" w14:textId="77777777" w:rsidR="00021CDF" w:rsidRDefault="00021CDF" w:rsidP="00C76597">
            <w:pPr>
              <w:pStyle w:val="NormalIndent"/>
            </w:pPr>
            <w:r>
              <w:t>- Thời gian diễn ra</w:t>
            </w:r>
          </w:p>
          <w:p w14:paraId="3D784213" w14:textId="77777777" w:rsidR="00021CDF" w:rsidRDefault="00021CDF" w:rsidP="00C76597">
            <w:pPr>
              <w:pStyle w:val="NormalIndent"/>
            </w:pPr>
            <w:r>
              <w:t>- Mô tả nội dung chương trình</w:t>
            </w:r>
          </w:p>
        </w:tc>
      </w:tr>
      <w:tr w:rsidR="00021CDF" w14:paraId="7FDB9488" w14:textId="77777777" w:rsidTr="006A4FC5">
        <w:tc>
          <w:tcPr>
            <w:tcW w:w="668" w:type="dxa"/>
          </w:tcPr>
          <w:p w14:paraId="0FF2D53D" w14:textId="77777777" w:rsidR="00021CDF" w:rsidRDefault="00021CDF" w:rsidP="00C76597">
            <w:pPr>
              <w:pStyle w:val="NormalIndent"/>
            </w:pPr>
            <w:r>
              <w:t>3</w:t>
            </w:r>
          </w:p>
        </w:tc>
        <w:tc>
          <w:tcPr>
            <w:tcW w:w="3405" w:type="dxa"/>
          </w:tcPr>
          <w:p w14:paraId="71EB4B4A" w14:textId="77777777" w:rsidR="00021CDF" w:rsidRDefault="00021CDF" w:rsidP="00C76597">
            <w:pPr>
              <w:pStyle w:val="NormalIndent"/>
            </w:pPr>
            <w:r>
              <w:t>Xem danh sách CTTB</w:t>
            </w:r>
          </w:p>
        </w:tc>
        <w:tc>
          <w:tcPr>
            <w:tcW w:w="5557" w:type="dxa"/>
          </w:tcPr>
          <w:p w14:paraId="236E5AB5" w14:textId="77777777" w:rsidR="00021CDF" w:rsidRDefault="00021CDF" w:rsidP="00021CDF">
            <w:pPr>
              <w:autoSpaceDE w:val="0"/>
              <w:autoSpaceDN w:val="0"/>
              <w:adjustRightInd w:val="0"/>
              <w:spacing w:before="0" w:line="288" w:lineRule="auto"/>
              <w:ind w:left="0"/>
            </w:pPr>
            <w:r>
              <w:t>NVBH xem thông tin các CTTB đang áp dụng cho các khách hàng mình phụ trách</w:t>
            </w:r>
          </w:p>
          <w:p w14:paraId="5B9A9124" w14:textId="77777777" w:rsidR="00021CDF" w:rsidRDefault="00021CDF" w:rsidP="00C76597">
            <w:pPr>
              <w:pStyle w:val="NormalIndent"/>
            </w:pPr>
            <w:r>
              <w:t>- Mã chương trình</w:t>
            </w:r>
          </w:p>
          <w:p w14:paraId="53BF058B" w14:textId="77777777" w:rsidR="00021CDF" w:rsidRDefault="00021CDF" w:rsidP="00C76597">
            <w:pPr>
              <w:pStyle w:val="NormalIndent"/>
            </w:pPr>
            <w:r>
              <w:t>- Tên chương trình</w:t>
            </w:r>
          </w:p>
          <w:p w14:paraId="62447BD0" w14:textId="77777777" w:rsidR="00021CDF" w:rsidRDefault="00021CDF" w:rsidP="00C76597">
            <w:pPr>
              <w:pStyle w:val="NormalIndent"/>
            </w:pPr>
            <w:r>
              <w:t>- Thời gian diễn ra</w:t>
            </w:r>
          </w:p>
          <w:p w14:paraId="784EBDFD" w14:textId="77777777" w:rsidR="00021CDF" w:rsidRDefault="00021CDF" w:rsidP="00021CDF">
            <w:pPr>
              <w:autoSpaceDE w:val="0"/>
              <w:autoSpaceDN w:val="0"/>
              <w:adjustRightInd w:val="0"/>
              <w:spacing w:before="0" w:line="288" w:lineRule="auto"/>
              <w:ind w:left="0"/>
            </w:pPr>
            <w:r>
              <w:t>- Mô tả nội dung chương trình</w:t>
            </w:r>
          </w:p>
        </w:tc>
      </w:tr>
      <w:tr w:rsidR="00021CDF" w14:paraId="3DC70763" w14:textId="77777777" w:rsidTr="006A4FC5">
        <w:tc>
          <w:tcPr>
            <w:tcW w:w="668" w:type="dxa"/>
          </w:tcPr>
          <w:p w14:paraId="25DE2EE7" w14:textId="77777777" w:rsidR="00021CDF" w:rsidRDefault="00021CDF" w:rsidP="00C76597">
            <w:pPr>
              <w:pStyle w:val="NormalIndent"/>
            </w:pPr>
            <w:r>
              <w:t>4</w:t>
            </w:r>
          </w:p>
        </w:tc>
        <w:tc>
          <w:tcPr>
            <w:tcW w:w="3405" w:type="dxa"/>
          </w:tcPr>
          <w:p w14:paraId="57BA1362" w14:textId="77777777" w:rsidR="00021CDF" w:rsidRDefault="00021CDF" w:rsidP="00C76597">
            <w:pPr>
              <w:pStyle w:val="NormalIndent"/>
            </w:pPr>
            <w:r>
              <w:t>Xem danh sách CTTL</w:t>
            </w:r>
          </w:p>
        </w:tc>
        <w:tc>
          <w:tcPr>
            <w:tcW w:w="5557" w:type="dxa"/>
          </w:tcPr>
          <w:p w14:paraId="77B71AAD" w14:textId="77777777" w:rsidR="00021CDF" w:rsidRDefault="00021CDF" w:rsidP="00021CDF">
            <w:pPr>
              <w:autoSpaceDE w:val="0"/>
              <w:autoSpaceDN w:val="0"/>
              <w:adjustRightInd w:val="0"/>
              <w:spacing w:before="0" w:line="288" w:lineRule="auto"/>
              <w:ind w:left="0"/>
            </w:pPr>
            <w:r>
              <w:t>NVBH xem thông tin các CTTL đang áp dụng cho các khách hàng mình phụ trách</w:t>
            </w:r>
          </w:p>
          <w:p w14:paraId="46876904" w14:textId="77777777" w:rsidR="00021CDF" w:rsidRDefault="00021CDF" w:rsidP="00C76597">
            <w:pPr>
              <w:pStyle w:val="NormalIndent"/>
            </w:pPr>
            <w:r>
              <w:t>- Mã chương trình</w:t>
            </w:r>
          </w:p>
          <w:p w14:paraId="53D49631" w14:textId="77777777" w:rsidR="00021CDF" w:rsidRDefault="00021CDF" w:rsidP="00C76597">
            <w:pPr>
              <w:pStyle w:val="NormalIndent"/>
            </w:pPr>
            <w:r>
              <w:t>- Tên chương trình</w:t>
            </w:r>
          </w:p>
          <w:p w14:paraId="74F596FD" w14:textId="77777777" w:rsidR="00021CDF" w:rsidRDefault="00021CDF" w:rsidP="00C76597">
            <w:pPr>
              <w:pStyle w:val="NormalIndent"/>
            </w:pPr>
            <w:r>
              <w:t>- Thời gian diễn ra</w:t>
            </w:r>
          </w:p>
          <w:p w14:paraId="2370E9D3" w14:textId="0CAE5EFA" w:rsidR="00021CDF" w:rsidRDefault="00021CDF" w:rsidP="00C76597">
            <w:pPr>
              <w:pStyle w:val="NormalIndent"/>
            </w:pPr>
            <w:r w:rsidRPr="00F60F56">
              <w:t>- Mô tả nội dung chương trình</w:t>
            </w:r>
          </w:p>
        </w:tc>
      </w:tr>
    </w:tbl>
    <w:p w14:paraId="17734299" w14:textId="77777777" w:rsidR="00BE667A" w:rsidRDefault="00BE667A" w:rsidP="00BE667A">
      <w:pPr>
        <w:pStyle w:val="Heading5"/>
      </w:pPr>
      <w:r>
        <w:t>Ghi chú</w:t>
      </w:r>
    </w:p>
    <w:p w14:paraId="3BCEB50F" w14:textId="77777777" w:rsidR="00BE667A" w:rsidRDefault="00BE667A" w:rsidP="00A661FE">
      <w:pPr>
        <w:pStyle w:val="ListParagraph"/>
        <w:numPr>
          <w:ilvl w:val="0"/>
          <w:numId w:val="17"/>
        </w:numPr>
      </w:pPr>
      <w:r>
        <w:t>Các bước xem thông tin có thể tiến hành độc lập nhau</w:t>
      </w:r>
    </w:p>
    <w:p w14:paraId="44540309" w14:textId="77777777" w:rsidR="00E41098" w:rsidRDefault="00E41098">
      <w:pPr>
        <w:widowControl/>
        <w:spacing w:before="0" w:line="240" w:lineRule="auto"/>
        <w:ind w:left="0"/>
      </w:pPr>
      <w:r>
        <w:br w:type="page"/>
      </w:r>
    </w:p>
    <w:p w14:paraId="0404D340" w14:textId="50C22D63" w:rsidR="00BE667A" w:rsidRDefault="002B7446" w:rsidP="008B1DDA">
      <w:pPr>
        <w:pStyle w:val="Heading4"/>
      </w:pPr>
      <w:r>
        <w:lastRenderedPageBreak/>
        <w:t>Chức năng tạo ghi chú</w:t>
      </w:r>
    </w:p>
    <w:p w14:paraId="4828E6B6" w14:textId="77777777" w:rsidR="00BE667A" w:rsidRDefault="00BE667A" w:rsidP="00BE667A">
      <w:pPr>
        <w:pStyle w:val="Heading5"/>
      </w:pPr>
      <w:r>
        <w:t>Diễn giải</w:t>
      </w:r>
    </w:p>
    <w:p w14:paraId="6427B140" w14:textId="77777777" w:rsidR="00BE667A" w:rsidRDefault="00BE667A" w:rsidP="00BE667A">
      <w:r>
        <w:t>Trong quá trình đi thị trường, NVBH phát hiện vấn đề cần ghi nhận lại để theo dõi hoặc báo cáo cấp trên. Phân loại vấn đề:</w:t>
      </w:r>
    </w:p>
    <w:p w14:paraId="61C7DBFC" w14:textId="3215FA9A" w:rsidR="00BE667A" w:rsidRDefault="00BE667A" w:rsidP="00A661FE">
      <w:pPr>
        <w:pStyle w:val="ListParagraph"/>
        <w:numPr>
          <w:ilvl w:val="0"/>
          <w:numId w:val="17"/>
        </w:numPr>
      </w:pPr>
      <w:r>
        <w:t>Vấn đề li</w:t>
      </w:r>
      <w:r w:rsidR="00CF75B1">
        <w:t>ên quan đến khách hàng cụ thể: L</w:t>
      </w:r>
      <w:r>
        <w:t>à phản ảnh/ ý kiến của khách hàng cụ thể. NVBH ghi nhận lại, các cấp trên của NVBH sẽ thấy</w:t>
      </w:r>
    </w:p>
    <w:p w14:paraId="4B4F366D" w14:textId="5AC42708" w:rsidR="00BE667A" w:rsidRDefault="00CF75B1" w:rsidP="00A661FE">
      <w:pPr>
        <w:pStyle w:val="ListParagraph"/>
        <w:numPr>
          <w:ilvl w:val="0"/>
          <w:numId w:val="17"/>
        </w:numPr>
      </w:pPr>
      <w:r>
        <w:t>Vấn đề riêng NVBH: L</w:t>
      </w:r>
      <w:r w:rsidR="00BE667A">
        <w:t>à các ý kiến của cá nhân NVBH. NVBH ghi nhận lại để theo dõi thực hiện. Vấn đề này này các cấp trên của NVBH sẽ thấy</w:t>
      </w:r>
    </w:p>
    <w:p w14:paraId="38E7D24F" w14:textId="367FA207" w:rsidR="00BE667A" w:rsidRDefault="00CF75B1" w:rsidP="00A661FE">
      <w:pPr>
        <w:pStyle w:val="ListParagraph"/>
        <w:numPr>
          <w:ilvl w:val="0"/>
          <w:numId w:val="17"/>
        </w:numPr>
      </w:pPr>
      <w:r>
        <w:t>Vấn đề công cộng: L</w:t>
      </w:r>
      <w:r w:rsidR="00BE667A">
        <w:t>à các thông tin mà NVBH thu thập được trên thị trường như thông tin về đối thủ cần thông báo cho tất cả nhân viên trong khu vực. Vấn đề này cần được kiểm duyệt của ASM</w:t>
      </w:r>
    </w:p>
    <w:p w14:paraId="307BEAF4" w14:textId="77777777" w:rsidR="00BE667A" w:rsidRDefault="00BE667A" w:rsidP="00BE667A"/>
    <w:p w14:paraId="1CF16CB5" w14:textId="77777777" w:rsidR="00BE667A" w:rsidRDefault="00BE667A" w:rsidP="00BE667A"/>
    <w:p w14:paraId="74E41BF7" w14:textId="77777777" w:rsidR="00BE667A" w:rsidRDefault="00BE667A" w:rsidP="00BE667A">
      <w:pPr>
        <w:pStyle w:val="Heading5"/>
      </w:pPr>
      <w:r>
        <w:t>Quy trình</w:t>
      </w:r>
    </w:p>
    <w:p w14:paraId="6E11C61E" w14:textId="3AE5A11C" w:rsidR="00BE667A" w:rsidRPr="007335BB" w:rsidRDefault="006A4FC5" w:rsidP="006471FB">
      <w:pPr>
        <w:ind w:left="0"/>
      </w:pPr>
      <w:r w:rsidRPr="00427AF9">
        <w:rPr>
          <w:szCs w:val="24"/>
        </w:rPr>
        <w:object w:dxaOrig="11431" w:dyaOrig="9001" w14:anchorId="2C15414E">
          <v:shape id="_x0000_i1107" type="#_x0000_t75" style="width:485.25pt;height:384pt" o:ole="">
            <v:imagedata r:id="rId178" o:title=""/>
          </v:shape>
          <o:OLEObject Type="Embed" ProgID="Visio.Drawing.11" ShapeID="_x0000_i1107" DrawAspect="Content" ObjectID="_1593959098" r:id="rId179"/>
        </w:object>
      </w:r>
    </w:p>
    <w:p w14:paraId="3AEA629D" w14:textId="53169526" w:rsidR="00BE667A" w:rsidRDefault="00D9141C" w:rsidP="00BE667A">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3022"/>
        <w:gridCol w:w="2160"/>
        <w:gridCol w:w="3780"/>
      </w:tblGrid>
      <w:tr w:rsidR="00BE667A" w:rsidRPr="00191EEF" w14:paraId="40E24E8B"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CD5E24C" w14:textId="77777777" w:rsidR="00BE667A" w:rsidRPr="002020D6" w:rsidRDefault="00BE667A" w:rsidP="00C76597">
            <w:pPr>
              <w:pStyle w:val="NormalIndent"/>
            </w:pPr>
            <w:r w:rsidRPr="002020D6">
              <w:t>TT</w:t>
            </w:r>
          </w:p>
        </w:tc>
        <w:tc>
          <w:tcPr>
            <w:tcW w:w="30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4575F77" w14:textId="77777777" w:rsidR="00BE667A" w:rsidRPr="002020D6" w:rsidRDefault="00BE667A" w:rsidP="00C76597">
            <w:pPr>
              <w:pStyle w:val="NormalIndent"/>
            </w:pPr>
            <w:r>
              <w:t>Bước thực hiện</w:t>
            </w:r>
          </w:p>
        </w:tc>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6F63A9C" w14:textId="77777777" w:rsidR="00BE667A" w:rsidRPr="002020D6" w:rsidRDefault="00BE667A"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F335F79" w14:textId="77777777" w:rsidR="00BE667A" w:rsidRPr="002020D6" w:rsidRDefault="00BE667A" w:rsidP="00C76597">
            <w:pPr>
              <w:pStyle w:val="NormalIndent"/>
            </w:pPr>
            <w:r>
              <w:t>Mô tả</w:t>
            </w:r>
          </w:p>
        </w:tc>
      </w:tr>
      <w:tr w:rsidR="00BE667A" w14:paraId="333F60B4" w14:textId="77777777" w:rsidTr="006A4FC5">
        <w:tc>
          <w:tcPr>
            <w:tcW w:w="668" w:type="dxa"/>
          </w:tcPr>
          <w:p w14:paraId="44EBFD11" w14:textId="77777777" w:rsidR="00BE667A" w:rsidRDefault="00BE667A" w:rsidP="00C76597">
            <w:pPr>
              <w:pStyle w:val="NormalIndent"/>
            </w:pPr>
            <w:r>
              <w:t>1</w:t>
            </w:r>
          </w:p>
        </w:tc>
        <w:tc>
          <w:tcPr>
            <w:tcW w:w="3022" w:type="dxa"/>
          </w:tcPr>
          <w:p w14:paraId="2C585576" w14:textId="77777777" w:rsidR="00BE667A" w:rsidRDefault="00BE667A" w:rsidP="00C76597">
            <w:pPr>
              <w:pStyle w:val="NormalIndent"/>
            </w:pPr>
            <w:r>
              <w:t>Tạo ghi chú</w:t>
            </w:r>
          </w:p>
        </w:tc>
        <w:tc>
          <w:tcPr>
            <w:tcW w:w="2160" w:type="dxa"/>
          </w:tcPr>
          <w:p w14:paraId="53D35301" w14:textId="77777777" w:rsidR="00BE667A" w:rsidRDefault="00BE667A" w:rsidP="00C76597">
            <w:pPr>
              <w:pStyle w:val="NormalIndent"/>
            </w:pPr>
            <w:r>
              <w:t>NVBH</w:t>
            </w:r>
          </w:p>
        </w:tc>
        <w:tc>
          <w:tcPr>
            <w:tcW w:w="3780" w:type="dxa"/>
          </w:tcPr>
          <w:p w14:paraId="6D241D9C" w14:textId="77777777" w:rsidR="00BE667A" w:rsidRDefault="00BE667A" w:rsidP="0028362B">
            <w:pPr>
              <w:widowControl/>
              <w:autoSpaceDE w:val="0"/>
              <w:autoSpaceDN w:val="0"/>
              <w:adjustRightInd w:val="0"/>
              <w:spacing w:before="0" w:line="288" w:lineRule="auto"/>
              <w:ind w:left="0"/>
            </w:pPr>
            <w:r>
              <w:t>Khi có vấn đề phát sinh cần ghi nhận lại, NVBH sẽ tạo ghi chú. Thông tin ghi chú:</w:t>
            </w:r>
          </w:p>
          <w:p w14:paraId="1D90D81E" w14:textId="77777777" w:rsidR="00BE667A" w:rsidRDefault="00BE667A" w:rsidP="0028362B">
            <w:pPr>
              <w:widowControl/>
              <w:autoSpaceDE w:val="0"/>
              <w:autoSpaceDN w:val="0"/>
              <w:adjustRightInd w:val="0"/>
              <w:spacing w:before="0" w:line="288" w:lineRule="auto"/>
              <w:ind w:left="0"/>
            </w:pPr>
            <w:r>
              <w:t>- Khách hàng (không bắt buộc): vấn đề liên quan đến khách hàng nào</w:t>
            </w:r>
          </w:p>
          <w:p w14:paraId="58BFC6D9" w14:textId="77777777" w:rsidR="00BE667A" w:rsidRDefault="00BE667A" w:rsidP="0028362B">
            <w:pPr>
              <w:widowControl/>
              <w:autoSpaceDE w:val="0"/>
              <w:autoSpaceDN w:val="0"/>
              <w:adjustRightInd w:val="0"/>
              <w:spacing w:before="0" w:line="288" w:lineRule="auto"/>
              <w:ind w:left="0"/>
            </w:pPr>
            <w:r>
              <w:t>- Cho phép các nhân viên trong khu vực thấy?</w:t>
            </w:r>
          </w:p>
          <w:p w14:paraId="503C4567" w14:textId="77777777" w:rsidR="00BE667A" w:rsidRDefault="00BE667A" w:rsidP="0028362B">
            <w:pPr>
              <w:widowControl/>
              <w:autoSpaceDE w:val="0"/>
              <w:autoSpaceDN w:val="0"/>
              <w:adjustRightInd w:val="0"/>
              <w:spacing w:before="0" w:line="288" w:lineRule="auto"/>
              <w:ind w:left="0"/>
            </w:pPr>
            <w:r>
              <w:t>- Nội dung</w:t>
            </w:r>
          </w:p>
        </w:tc>
      </w:tr>
      <w:tr w:rsidR="00BE667A" w14:paraId="73877418" w14:textId="77777777" w:rsidTr="006A4FC5">
        <w:tc>
          <w:tcPr>
            <w:tcW w:w="668" w:type="dxa"/>
          </w:tcPr>
          <w:p w14:paraId="216D9C87" w14:textId="77777777" w:rsidR="00BE667A" w:rsidRDefault="00BE667A" w:rsidP="00C76597">
            <w:pPr>
              <w:pStyle w:val="NormalIndent"/>
            </w:pPr>
            <w:r>
              <w:t>2</w:t>
            </w:r>
          </w:p>
        </w:tc>
        <w:tc>
          <w:tcPr>
            <w:tcW w:w="3022" w:type="dxa"/>
          </w:tcPr>
          <w:p w14:paraId="47A5E650" w14:textId="73EB68CA" w:rsidR="00BE667A" w:rsidRDefault="00BE667A" w:rsidP="00C76597">
            <w:pPr>
              <w:pStyle w:val="NormalIndent"/>
            </w:pPr>
            <w:r>
              <w:t>Phân loại ghi chú</w:t>
            </w:r>
          </w:p>
        </w:tc>
        <w:tc>
          <w:tcPr>
            <w:tcW w:w="2160" w:type="dxa"/>
          </w:tcPr>
          <w:p w14:paraId="42817623" w14:textId="77777777" w:rsidR="00BE667A" w:rsidRDefault="00BE667A" w:rsidP="00C76597">
            <w:pPr>
              <w:pStyle w:val="NormalIndent"/>
            </w:pPr>
            <w:r>
              <w:t>DMS</w:t>
            </w:r>
          </w:p>
        </w:tc>
        <w:tc>
          <w:tcPr>
            <w:tcW w:w="3780" w:type="dxa"/>
          </w:tcPr>
          <w:p w14:paraId="2C23DFF3" w14:textId="77777777" w:rsidR="000E10DE" w:rsidRDefault="000E10DE" w:rsidP="00C76597">
            <w:pPr>
              <w:pStyle w:val="NormalIndent"/>
            </w:pPr>
            <w:r>
              <w:t>Phân loại ghi chú</w:t>
            </w:r>
          </w:p>
          <w:p w14:paraId="71E557E0" w14:textId="77777777" w:rsidR="000E10DE" w:rsidRDefault="000E10DE" w:rsidP="000E10DE">
            <w:pPr>
              <w:pStyle w:val="TableBullet1"/>
            </w:pPr>
            <w:r>
              <w:t>Liên quan đến khách hàng cụ thể hoặc vấn đề riêng của NVBH: qua bước 3</w:t>
            </w:r>
          </w:p>
          <w:p w14:paraId="7B9DE5D7" w14:textId="06691C3F" w:rsidR="00BE667A" w:rsidRDefault="000E10DE" w:rsidP="000E10DE">
            <w:pPr>
              <w:pStyle w:val="TableBullet1"/>
            </w:pPr>
            <w:r>
              <w:t>Công cộng: qua bước 4 ASM kiểm duyệt</w:t>
            </w:r>
          </w:p>
        </w:tc>
      </w:tr>
      <w:tr w:rsidR="00BE667A" w14:paraId="2933413E" w14:textId="77777777" w:rsidTr="006A4FC5">
        <w:tc>
          <w:tcPr>
            <w:tcW w:w="668" w:type="dxa"/>
          </w:tcPr>
          <w:p w14:paraId="2E7DBAD3" w14:textId="77777777" w:rsidR="00BE667A" w:rsidRDefault="00BE667A" w:rsidP="00C76597">
            <w:pPr>
              <w:pStyle w:val="NormalIndent"/>
            </w:pPr>
            <w:r>
              <w:t>3</w:t>
            </w:r>
          </w:p>
        </w:tc>
        <w:tc>
          <w:tcPr>
            <w:tcW w:w="3022" w:type="dxa"/>
          </w:tcPr>
          <w:p w14:paraId="2874FF1B" w14:textId="77777777" w:rsidR="00BE667A" w:rsidRDefault="00BE667A" w:rsidP="00C76597">
            <w:pPr>
              <w:pStyle w:val="NormalIndent"/>
            </w:pPr>
            <w:r>
              <w:t>Lưu thuộc tính của ghi chú: chỉ người tạo và các cấp trên được thấy</w:t>
            </w:r>
          </w:p>
        </w:tc>
        <w:tc>
          <w:tcPr>
            <w:tcW w:w="2160" w:type="dxa"/>
          </w:tcPr>
          <w:p w14:paraId="2B6B691B" w14:textId="77777777" w:rsidR="00BE667A" w:rsidRDefault="00BE667A" w:rsidP="00C76597">
            <w:pPr>
              <w:pStyle w:val="NormalIndent"/>
            </w:pPr>
            <w:r>
              <w:t>DMS</w:t>
            </w:r>
          </w:p>
        </w:tc>
        <w:tc>
          <w:tcPr>
            <w:tcW w:w="3780" w:type="dxa"/>
          </w:tcPr>
          <w:p w14:paraId="52ABF06C" w14:textId="77777777" w:rsidR="00BE667A" w:rsidRDefault="00BE667A" w:rsidP="0028362B">
            <w:pPr>
              <w:autoSpaceDE w:val="0"/>
              <w:autoSpaceDN w:val="0"/>
              <w:adjustRightInd w:val="0"/>
              <w:spacing w:line="288" w:lineRule="auto"/>
              <w:ind w:left="0"/>
            </w:pPr>
          </w:p>
        </w:tc>
      </w:tr>
      <w:tr w:rsidR="00BE667A" w14:paraId="13ED5996" w14:textId="77777777" w:rsidTr="006A4FC5">
        <w:tc>
          <w:tcPr>
            <w:tcW w:w="668" w:type="dxa"/>
          </w:tcPr>
          <w:p w14:paraId="2E5AB17B" w14:textId="77777777" w:rsidR="00BE667A" w:rsidRDefault="00BE667A" w:rsidP="00C76597">
            <w:pPr>
              <w:pStyle w:val="NormalIndent"/>
            </w:pPr>
            <w:r>
              <w:t>4</w:t>
            </w:r>
          </w:p>
        </w:tc>
        <w:tc>
          <w:tcPr>
            <w:tcW w:w="3022" w:type="dxa"/>
          </w:tcPr>
          <w:p w14:paraId="25783F6F" w14:textId="775F9D7A" w:rsidR="00BE667A" w:rsidRDefault="00BE667A" w:rsidP="00C76597">
            <w:pPr>
              <w:pStyle w:val="NormalIndent"/>
            </w:pPr>
            <w:r>
              <w:t>Duyệt ghi chú cần truyền thông cho khu vực</w:t>
            </w:r>
            <w:r w:rsidR="00CA35D3">
              <w:t>.</w:t>
            </w:r>
          </w:p>
        </w:tc>
        <w:tc>
          <w:tcPr>
            <w:tcW w:w="2160" w:type="dxa"/>
          </w:tcPr>
          <w:p w14:paraId="11263C66" w14:textId="77777777" w:rsidR="00BE667A" w:rsidRDefault="00BE667A" w:rsidP="00C76597">
            <w:pPr>
              <w:pStyle w:val="NormalIndent"/>
            </w:pPr>
            <w:r>
              <w:t>ASM</w:t>
            </w:r>
          </w:p>
        </w:tc>
        <w:tc>
          <w:tcPr>
            <w:tcW w:w="3780" w:type="dxa"/>
          </w:tcPr>
          <w:p w14:paraId="4FB1EC06" w14:textId="0FD566EA" w:rsidR="00CA35D3" w:rsidRDefault="00BE667A" w:rsidP="00C76597">
            <w:pPr>
              <w:pStyle w:val="NormalIndent"/>
            </w:pPr>
            <w:r>
              <w:t xml:space="preserve">ASM kiểm duyệt thông tin công cộng mà NVBH đã tạo. </w:t>
            </w:r>
          </w:p>
          <w:p w14:paraId="3B51B480" w14:textId="06998AE3" w:rsidR="00CA35D3" w:rsidRDefault="00CA35D3" w:rsidP="00CA35D3">
            <w:pPr>
              <w:pStyle w:val="TableBullet1"/>
            </w:pPr>
            <w:r>
              <w:t>Duyệt: Qua bước 5. Khi được duyệt thì tất cả nhân viên trong khu vực của NVBH và các cấp trên được thấy</w:t>
            </w:r>
          </w:p>
          <w:p w14:paraId="02E7DBF1" w14:textId="2ABA214D" w:rsidR="00BE667A" w:rsidRDefault="008B0B31" w:rsidP="00CA35D3">
            <w:pPr>
              <w:pStyle w:val="TableBullet1"/>
            </w:pPr>
            <w:r>
              <w:t>Từ chối: K</w:t>
            </w:r>
            <w:r w:rsidR="00CA35D3">
              <w:t xml:space="preserve">ết thúc </w:t>
            </w:r>
          </w:p>
        </w:tc>
      </w:tr>
      <w:tr w:rsidR="00BE667A" w14:paraId="509193A7" w14:textId="77777777" w:rsidTr="006A4FC5">
        <w:tc>
          <w:tcPr>
            <w:tcW w:w="668" w:type="dxa"/>
          </w:tcPr>
          <w:p w14:paraId="13928958" w14:textId="77777777" w:rsidR="00BE667A" w:rsidRDefault="00BE667A" w:rsidP="00C76597">
            <w:pPr>
              <w:pStyle w:val="NormalIndent"/>
            </w:pPr>
            <w:r>
              <w:t>5</w:t>
            </w:r>
          </w:p>
        </w:tc>
        <w:tc>
          <w:tcPr>
            <w:tcW w:w="3022" w:type="dxa"/>
          </w:tcPr>
          <w:p w14:paraId="77ABA1C6" w14:textId="3E0845DA" w:rsidR="00BE667A" w:rsidRDefault="00BE667A" w:rsidP="00C76597">
            <w:pPr>
              <w:pStyle w:val="NormalIndent"/>
            </w:pPr>
            <w:r>
              <w:t>Lưu thuộc tính của ghi chú</w:t>
            </w:r>
          </w:p>
        </w:tc>
        <w:tc>
          <w:tcPr>
            <w:tcW w:w="2160" w:type="dxa"/>
          </w:tcPr>
          <w:p w14:paraId="0E6A1A99" w14:textId="77777777" w:rsidR="00BE667A" w:rsidRDefault="00BE667A" w:rsidP="00C76597">
            <w:pPr>
              <w:pStyle w:val="NormalIndent"/>
            </w:pPr>
            <w:r>
              <w:t>DMS</w:t>
            </w:r>
          </w:p>
        </w:tc>
        <w:tc>
          <w:tcPr>
            <w:tcW w:w="3780" w:type="dxa"/>
          </w:tcPr>
          <w:p w14:paraId="178B2831" w14:textId="57E66D9F" w:rsidR="00BE667A" w:rsidRDefault="00CA35D3" w:rsidP="00C76597">
            <w:pPr>
              <w:pStyle w:val="NormalIndent"/>
            </w:pPr>
            <w:r>
              <w:t>Tất cả nhân viên trong khu vực của người tạo và các cấp trên được thấy</w:t>
            </w:r>
          </w:p>
        </w:tc>
      </w:tr>
    </w:tbl>
    <w:p w14:paraId="45E0C51E" w14:textId="77777777" w:rsidR="00BE667A" w:rsidRDefault="00BE667A" w:rsidP="00BE667A">
      <w:pPr>
        <w:pStyle w:val="Heading5"/>
      </w:pPr>
      <w:r>
        <w:t>Ghi chú</w:t>
      </w:r>
    </w:p>
    <w:p w14:paraId="3F9AD43F" w14:textId="31CD4AE8" w:rsidR="009A51F4" w:rsidRPr="009A51F4" w:rsidRDefault="009A51F4" w:rsidP="009A51F4">
      <w:r>
        <w:t>N/A</w:t>
      </w:r>
    </w:p>
    <w:p w14:paraId="263DE0CC" w14:textId="7B203366" w:rsidR="008051BA" w:rsidRDefault="008051BA" w:rsidP="008051BA">
      <w:pPr>
        <w:pStyle w:val="Heading4"/>
      </w:pPr>
      <w:bookmarkStart w:id="66" w:name="_Toc473035235"/>
      <w:r>
        <w:t>Chức năng chốt kho vanSale</w:t>
      </w:r>
    </w:p>
    <w:p w14:paraId="14181667" w14:textId="24229CBF" w:rsidR="008051BA" w:rsidRDefault="008051BA" w:rsidP="008051BA">
      <w:pPr>
        <w:pStyle w:val="Heading5"/>
      </w:pPr>
      <w:r>
        <w:t>Diễn giải</w:t>
      </w:r>
    </w:p>
    <w:p w14:paraId="231C7A45" w14:textId="2F286A07" w:rsidR="00C30941" w:rsidRPr="00C30941" w:rsidRDefault="00DE1B35" w:rsidP="00C30941">
      <w:r>
        <w:t xml:space="preserve">Chức năng cho phép NVBH </w:t>
      </w:r>
      <w:r w:rsidR="004A71C2">
        <w:t>PT</w:t>
      </w:r>
      <w:r>
        <w:t xml:space="preserve"> </w:t>
      </w:r>
      <w:r w:rsidR="00AC6792">
        <w:t xml:space="preserve">thực hiện chốt kho của mình. Sau khi chốt kho NVBH sẽ không được bán hàng nữa mà phải chờ admin NPP xuất kho trở lại. </w:t>
      </w:r>
    </w:p>
    <w:p w14:paraId="1D60C2EC" w14:textId="274F8C48" w:rsidR="008051BA" w:rsidRDefault="008051BA" w:rsidP="008051BA">
      <w:pPr>
        <w:pStyle w:val="Heading5"/>
      </w:pPr>
      <w:r>
        <w:lastRenderedPageBreak/>
        <w:t>Quy trình</w:t>
      </w:r>
    </w:p>
    <w:p w14:paraId="4F4E39D0" w14:textId="5E8D9A06" w:rsidR="00B25FAA" w:rsidRPr="00B25FAA" w:rsidRDefault="00C85A78" w:rsidP="00B25FAA">
      <w:pPr>
        <w:jc w:val="center"/>
      </w:pPr>
      <w:r w:rsidRPr="00427AF9">
        <w:rPr>
          <w:szCs w:val="24"/>
        </w:rPr>
        <w:object w:dxaOrig="7770" w:dyaOrig="5356" w14:anchorId="7DC890C7">
          <v:shape id="_x0000_i1108" type="#_x0000_t75" style="width:371.25pt;height:255pt" o:ole="">
            <v:imagedata r:id="rId180" o:title=""/>
          </v:shape>
          <o:OLEObject Type="Embed" ProgID="Visio.Drawing.11" ShapeID="_x0000_i1108" DrawAspect="Content" ObjectID="_1593959099" r:id="rId181"/>
        </w:object>
      </w:r>
    </w:p>
    <w:p w14:paraId="50DF731A" w14:textId="7CE0F871" w:rsidR="008051BA" w:rsidRDefault="008051BA" w:rsidP="008051BA">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022"/>
        <w:gridCol w:w="2160"/>
        <w:gridCol w:w="3780"/>
      </w:tblGrid>
      <w:tr w:rsidR="007E09AA" w:rsidRPr="002020D6" w14:paraId="3D258666"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CEDF7E3" w14:textId="77777777" w:rsidR="007E09AA" w:rsidRPr="002020D6" w:rsidRDefault="007E09AA" w:rsidP="00C76597">
            <w:pPr>
              <w:pStyle w:val="NormalIndent"/>
            </w:pPr>
            <w:r w:rsidRPr="002020D6">
              <w:t>TT</w:t>
            </w:r>
          </w:p>
        </w:tc>
        <w:tc>
          <w:tcPr>
            <w:tcW w:w="30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04B8048" w14:textId="77777777" w:rsidR="007E09AA" w:rsidRPr="002020D6" w:rsidRDefault="007E09AA" w:rsidP="00C76597">
            <w:pPr>
              <w:pStyle w:val="NormalIndent"/>
            </w:pPr>
            <w:r>
              <w:t>Bước thực hiện</w:t>
            </w:r>
          </w:p>
        </w:tc>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B850235" w14:textId="77777777" w:rsidR="007E09AA" w:rsidRPr="002020D6" w:rsidRDefault="007E09AA"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8B259A3" w14:textId="77777777" w:rsidR="007E09AA" w:rsidRPr="002020D6" w:rsidRDefault="007E09AA" w:rsidP="00C76597">
            <w:pPr>
              <w:pStyle w:val="NormalIndent"/>
            </w:pPr>
            <w:r>
              <w:t>Mô tả</w:t>
            </w:r>
          </w:p>
        </w:tc>
      </w:tr>
      <w:tr w:rsidR="007E09AA" w14:paraId="16FAADE2" w14:textId="77777777" w:rsidTr="006A4FC5">
        <w:tc>
          <w:tcPr>
            <w:tcW w:w="668" w:type="dxa"/>
          </w:tcPr>
          <w:p w14:paraId="63A1DC22" w14:textId="77777777" w:rsidR="007E09AA" w:rsidRDefault="007E09AA" w:rsidP="00C76597">
            <w:pPr>
              <w:pStyle w:val="NormalIndent"/>
            </w:pPr>
            <w:r>
              <w:t>1</w:t>
            </w:r>
          </w:p>
        </w:tc>
        <w:tc>
          <w:tcPr>
            <w:tcW w:w="3022" w:type="dxa"/>
          </w:tcPr>
          <w:p w14:paraId="5386DF77" w14:textId="0D10FDF0" w:rsidR="007E09AA" w:rsidRDefault="007E09AA" w:rsidP="00C76597">
            <w:pPr>
              <w:pStyle w:val="NormalIndent"/>
            </w:pPr>
            <w:r>
              <w:t>Chốt kho vanSale</w:t>
            </w:r>
          </w:p>
        </w:tc>
        <w:tc>
          <w:tcPr>
            <w:tcW w:w="2160" w:type="dxa"/>
          </w:tcPr>
          <w:p w14:paraId="7837AD45" w14:textId="77777777" w:rsidR="007E09AA" w:rsidRDefault="007E09AA" w:rsidP="00C76597">
            <w:pPr>
              <w:pStyle w:val="NormalIndent"/>
            </w:pPr>
            <w:r>
              <w:t>NVBH</w:t>
            </w:r>
          </w:p>
        </w:tc>
        <w:tc>
          <w:tcPr>
            <w:tcW w:w="3780" w:type="dxa"/>
          </w:tcPr>
          <w:p w14:paraId="5E08E9B5" w14:textId="3C78586C" w:rsidR="007E09AA" w:rsidRDefault="00A807ED" w:rsidP="004A71C2">
            <w:pPr>
              <w:widowControl/>
              <w:autoSpaceDE w:val="0"/>
              <w:autoSpaceDN w:val="0"/>
              <w:adjustRightInd w:val="0"/>
              <w:spacing w:before="0" w:line="288" w:lineRule="auto"/>
              <w:ind w:left="0"/>
            </w:pPr>
            <w:r>
              <w:t xml:space="preserve">Định kỳ theo quy định của công ty, NVBH </w:t>
            </w:r>
            <w:r w:rsidR="004A71C2">
              <w:t>PT</w:t>
            </w:r>
            <w:r>
              <w:t xml:space="preserve"> sẽ thực hiện chốt kho vanSale. </w:t>
            </w:r>
            <w:r w:rsidR="00CF07D7">
              <w:t>NVBH muốn bán hàng tiếp thì phải yêu cầu admin NPP xuất kho vansale.</w:t>
            </w:r>
          </w:p>
        </w:tc>
      </w:tr>
      <w:tr w:rsidR="00C85A78" w14:paraId="6C6782CC" w14:textId="77777777" w:rsidTr="006A4FC5">
        <w:tc>
          <w:tcPr>
            <w:tcW w:w="668" w:type="dxa"/>
          </w:tcPr>
          <w:p w14:paraId="5CB2F6B0" w14:textId="5A11C74A" w:rsidR="00C85A78" w:rsidRDefault="00C85A78" w:rsidP="00C76597">
            <w:pPr>
              <w:pStyle w:val="NormalIndent"/>
            </w:pPr>
            <w:r>
              <w:t>2</w:t>
            </w:r>
          </w:p>
        </w:tc>
        <w:tc>
          <w:tcPr>
            <w:tcW w:w="3022" w:type="dxa"/>
          </w:tcPr>
          <w:p w14:paraId="58AE9AD9" w14:textId="77175365" w:rsidR="00C85A78" w:rsidRDefault="00C85A78" w:rsidP="00C76597">
            <w:pPr>
              <w:pStyle w:val="NormalIndent"/>
            </w:pPr>
            <w:r>
              <w:t>Nhập kho vansale</w:t>
            </w:r>
          </w:p>
        </w:tc>
        <w:tc>
          <w:tcPr>
            <w:tcW w:w="2160" w:type="dxa"/>
          </w:tcPr>
          <w:p w14:paraId="3D7759AA" w14:textId="54E75103" w:rsidR="00C85A78" w:rsidRDefault="00C85A78" w:rsidP="00C76597">
            <w:pPr>
              <w:pStyle w:val="NormalIndent"/>
            </w:pPr>
            <w:r>
              <w:t>Admin NPP</w:t>
            </w:r>
          </w:p>
        </w:tc>
        <w:tc>
          <w:tcPr>
            <w:tcW w:w="3780" w:type="dxa"/>
          </w:tcPr>
          <w:p w14:paraId="26B798A4" w14:textId="3FF6C11C" w:rsidR="00C85A78" w:rsidRDefault="00C85A78" w:rsidP="004A71C2">
            <w:pPr>
              <w:widowControl/>
              <w:autoSpaceDE w:val="0"/>
              <w:autoSpaceDN w:val="0"/>
              <w:adjustRightInd w:val="0"/>
              <w:spacing w:before="0" w:line="288" w:lineRule="auto"/>
              <w:ind w:left="0"/>
            </w:pPr>
            <w:r>
              <w:t xml:space="preserve">Admin NPP thực hiện thu hồi hàng của NVBH </w:t>
            </w:r>
            <w:r w:rsidR="004A71C2">
              <w:t>PT</w:t>
            </w:r>
            <w:r>
              <w:t xml:space="preserve"> để phụ vụ các công việc kiểm kê kho theo quy định.</w:t>
            </w:r>
            <w:r w:rsidR="004B1B99">
              <w:t xml:space="preserve"> Tham khảo chức năng nhập/xuất kho cho NVBH </w:t>
            </w:r>
            <w:r w:rsidR="004A71C2">
              <w:t>PT</w:t>
            </w:r>
            <w:r w:rsidR="004B1B99">
              <w:t xml:space="preserve"> ở mục 5.1.5.9.</w:t>
            </w:r>
          </w:p>
        </w:tc>
      </w:tr>
    </w:tbl>
    <w:p w14:paraId="31C565D9" w14:textId="5DA7F33F" w:rsidR="008051BA" w:rsidRDefault="008051BA" w:rsidP="008051BA">
      <w:pPr>
        <w:pStyle w:val="Heading5"/>
      </w:pPr>
      <w:r>
        <w:t>Ghi chú</w:t>
      </w:r>
    </w:p>
    <w:p w14:paraId="7E0EF866" w14:textId="1F5C6EBF" w:rsidR="007E09AA" w:rsidRPr="007E09AA" w:rsidRDefault="007E09AA" w:rsidP="007E09AA">
      <w:r>
        <w:t>N/A</w:t>
      </w:r>
    </w:p>
    <w:p w14:paraId="7D89B4A8" w14:textId="41584601" w:rsidR="0004267F" w:rsidRDefault="001F5996" w:rsidP="008B1DDA">
      <w:pPr>
        <w:pStyle w:val="Heading3"/>
      </w:pPr>
      <w:bookmarkStart w:id="67" w:name="_Toc520102898"/>
      <w:r>
        <w:t xml:space="preserve">Chức năng </w:t>
      </w:r>
      <w:r w:rsidR="0004267F">
        <w:t xml:space="preserve">cho </w:t>
      </w:r>
      <w:r w:rsidR="00F67891">
        <w:t>GSBH</w:t>
      </w:r>
      <w:bookmarkEnd w:id="66"/>
      <w:bookmarkEnd w:id="67"/>
    </w:p>
    <w:p w14:paraId="02228B95" w14:textId="0D56C89B" w:rsidR="00D519CD" w:rsidRDefault="00C717F3" w:rsidP="008B1DDA">
      <w:pPr>
        <w:pStyle w:val="Heading4"/>
      </w:pPr>
      <w:bookmarkStart w:id="68" w:name="OLE_LINK1"/>
      <w:r>
        <w:t>Công việc</w:t>
      </w:r>
      <w:r w:rsidR="00574075">
        <w:t xml:space="preserve"> hàng ngày</w:t>
      </w:r>
    </w:p>
    <w:p w14:paraId="1AF1A5D9" w14:textId="2A096871" w:rsidR="00574075" w:rsidRDefault="00574075" w:rsidP="00574075">
      <w:pPr>
        <w:pStyle w:val="Heading5"/>
      </w:pPr>
      <w:r>
        <w:t>Diễn giải</w:t>
      </w:r>
    </w:p>
    <w:p w14:paraId="4D8F3CC8" w14:textId="1028714F" w:rsidR="00E13E4A" w:rsidRDefault="00E13E4A" w:rsidP="00EC6234">
      <w:pPr>
        <w:ind w:left="0" w:firstLine="360"/>
      </w:pPr>
      <w:r>
        <w:t xml:space="preserve">Các công việc </w:t>
      </w:r>
      <w:r w:rsidR="00F67891">
        <w:t>GSBH</w:t>
      </w:r>
      <w:r>
        <w:t xml:space="preserve"> thực hiện trên máy tính bảng</w:t>
      </w:r>
      <w:r w:rsidR="001E77DF">
        <w:t>:</w:t>
      </w:r>
    </w:p>
    <w:p w14:paraId="6AB49086" w14:textId="2C1960D6" w:rsidR="00FB072F" w:rsidRDefault="00FB072F" w:rsidP="00EC6234">
      <w:pPr>
        <w:pStyle w:val="Bullet1"/>
      </w:pPr>
      <w:r>
        <w:t>Xem thông tin danh mục</w:t>
      </w:r>
    </w:p>
    <w:p w14:paraId="0B1B97D5" w14:textId="7C82B3E0" w:rsidR="00E13E4A" w:rsidRDefault="00640D94" w:rsidP="00EC6234">
      <w:pPr>
        <w:pStyle w:val="Bullet1"/>
      </w:pPr>
      <w:r>
        <w:t>Theo dõi báo cáo thống kê</w:t>
      </w:r>
    </w:p>
    <w:p w14:paraId="1D7A6BB5" w14:textId="311A25CB" w:rsidR="00640D94" w:rsidRDefault="00640D94" w:rsidP="00EC6234">
      <w:pPr>
        <w:pStyle w:val="Bullet1"/>
      </w:pPr>
      <w:r>
        <w:t>Giám sát nhân viên</w:t>
      </w:r>
    </w:p>
    <w:p w14:paraId="3D3B9043" w14:textId="362042F4" w:rsidR="00640D94" w:rsidRDefault="00640D94" w:rsidP="00EC6234">
      <w:pPr>
        <w:pStyle w:val="Bullet1"/>
      </w:pPr>
      <w:r>
        <w:lastRenderedPageBreak/>
        <w:t>Quản lý khách hàng</w:t>
      </w:r>
    </w:p>
    <w:p w14:paraId="4C5A2890" w14:textId="635AE754" w:rsidR="00DF7B36" w:rsidRPr="00E13E4A" w:rsidRDefault="00B72AE8" w:rsidP="00EC6234">
      <w:pPr>
        <w:pStyle w:val="Bullet1"/>
      </w:pPr>
      <w:r>
        <w:t>Giao việc và thông báo</w:t>
      </w:r>
    </w:p>
    <w:p w14:paraId="5D192E13" w14:textId="6C34687D" w:rsidR="00574075" w:rsidRDefault="00574075" w:rsidP="00574075">
      <w:pPr>
        <w:pStyle w:val="Heading5"/>
      </w:pPr>
      <w:r>
        <w:t>Quy trình</w:t>
      </w:r>
    </w:p>
    <w:p w14:paraId="141E202D" w14:textId="3302EE76" w:rsidR="00FB072F" w:rsidRPr="00FB072F" w:rsidRDefault="00F15E69" w:rsidP="00F13A98">
      <w:pPr>
        <w:ind w:left="0"/>
        <w:jc w:val="center"/>
      </w:pPr>
      <w:r w:rsidRPr="00427AF9">
        <w:rPr>
          <w:szCs w:val="24"/>
        </w:rPr>
        <w:object w:dxaOrig="9646" w:dyaOrig="6631" w14:anchorId="60044AD6">
          <v:shape id="_x0000_i1109" type="#_x0000_t75" style="width:460.5pt;height:318.75pt" o:ole="">
            <v:imagedata r:id="rId182" o:title=""/>
          </v:shape>
          <o:OLEObject Type="Embed" ProgID="Visio.Drawing.11" ShapeID="_x0000_i1109" DrawAspect="Content" ObjectID="_1593959100" r:id="rId183"/>
        </w:object>
      </w:r>
    </w:p>
    <w:p w14:paraId="45F89336" w14:textId="44756E51" w:rsidR="00574075" w:rsidRDefault="00F15E69" w:rsidP="00574075">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932"/>
        <w:gridCol w:w="2250"/>
        <w:gridCol w:w="3780"/>
      </w:tblGrid>
      <w:tr w:rsidR="00214D37" w:rsidRPr="002020D6" w14:paraId="35EE308F"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6607398" w14:textId="77777777" w:rsidR="00214D37" w:rsidRPr="002020D6" w:rsidRDefault="00214D37"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D3F69C9" w14:textId="77777777" w:rsidR="00214D37" w:rsidRPr="002020D6" w:rsidRDefault="00214D37" w:rsidP="00C76597">
            <w:pPr>
              <w:pStyle w:val="NormalIndent"/>
            </w:pPr>
            <w:r>
              <w:t>Bước thực hiện</w:t>
            </w:r>
          </w:p>
        </w:tc>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4C9F626" w14:textId="77777777" w:rsidR="00214D37" w:rsidRPr="002020D6" w:rsidRDefault="00214D37"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2F4D722" w14:textId="77777777" w:rsidR="00214D37" w:rsidRPr="002020D6" w:rsidRDefault="00214D37" w:rsidP="00C76597">
            <w:pPr>
              <w:pStyle w:val="NormalIndent"/>
            </w:pPr>
            <w:r>
              <w:t>Mô tả</w:t>
            </w:r>
          </w:p>
        </w:tc>
      </w:tr>
      <w:tr w:rsidR="00BC2F2B" w14:paraId="70FC01FF" w14:textId="77777777" w:rsidTr="006A4FC5">
        <w:tc>
          <w:tcPr>
            <w:tcW w:w="668" w:type="dxa"/>
          </w:tcPr>
          <w:p w14:paraId="0DC9A582" w14:textId="77777777" w:rsidR="00BC2F2B" w:rsidRDefault="00BC2F2B" w:rsidP="00C76597">
            <w:pPr>
              <w:pStyle w:val="NormalIndent"/>
            </w:pPr>
            <w:r>
              <w:t>1</w:t>
            </w:r>
          </w:p>
        </w:tc>
        <w:tc>
          <w:tcPr>
            <w:tcW w:w="2932" w:type="dxa"/>
          </w:tcPr>
          <w:p w14:paraId="0BDF319D" w14:textId="7C97D9E0" w:rsidR="00BC2F2B" w:rsidRDefault="00BC2F2B" w:rsidP="00C76597">
            <w:pPr>
              <w:pStyle w:val="NormalIndent"/>
            </w:pPr>
            <w:r w:rsidRPr="0002454A">
              <w:t>Xem thông tin danh mục</w:t>
            </w:r>
          </w:p>
        </w:tc>
        <w:tc>
          <w:tcPr>
            <w:tcW w:w="2250" w:type="dxa"/>
          </w:tcPr>
          <w:p w14:paraId="0C7F0F28" w14:textId="74144F15" w:rsidR="00BC2F2B" w:rsidRDefault="00F67891" w:rsidP="00C76597">
            <w:pPr>
              <w:pStyle w:val="NormalIndent"/>
            </w:pPr>
            <w:r>
              <w:t>GSBH</w:t>
            </w:r>
          </w:p>
        </w:tc>
        <w:tc>
          <w:tcPr>
            <w:tcW w:w="3780" w:type="dxa"/>
          </w:tcPr>
          <w:p w14:paraId="38B42004" w14:textId="6796C317" w:rsidR="00BC2F2B" w:rsidRDefault="00F67891" w:rsidP="00BC2F2B">
            <w:pPr>
              <w:widowControl/>
              <w:autoSpaceDE w:val="0"/>
              <w:autoSpaceDN w:val="0"/>
              <w:adjustRightInd w:val="0"/>
              <w:spacing w:before="0" w:line="288" w:lineRule="auto"/>
              <w:ind w:left="0"/>
            </w:pPr>
            <w:r>
              <w:t>GSBH</w:t>
            </w:r>
            <w:r w:rsidR="00BC2F2B">
              <w:t xml:space="preserve"> tra cứu các dữ liệu:</w:t>
            </w:r>
          </w:p>
          <w:p w14:paraId="62FE6540" w14:textId="77777777" w:rsidR="00BC2F2B" w:rsidRDefault="00D34D01" w:rsidP="00E84242">
            <w:pPr>
              <w:pStyle w:val="TableBullet1"/>
            </w:pPr>
            <w:r>
              <w:t>Sản phẩm</w:t>
            </w:r>
          </w:p>
          <w:p w14:paraId="2D8D8F8B" w14:textId="77777777" w:rsidR="00D34D01" w:rsidRDefault="00D34D01" w:rsidP="00E84242">
            <w:pPr>
              <w:pStyle w:val="TableBullet1"/>
            </w:pPr>
            <w:r>
              <w:t>Chương trình khuyến mãi</w:t>
            </w:r>
          </w:p>
          <w:p w14:paraId="6DA2F4C2" w14:textId="77777777" w:rsidR="00D34D01" w:rsidRDefault="00D34D01" w:rsidP="00E84242">
            <w:pPr>
              <w:pStyle w:val="TableBullet1"/>
            </w:pPr>
            <w:r>
              <w:t>Chương trình trưng bày</w:t>
            </w:r>
          </w:p>
          <w:p w14:paraId="407435B5" w14:textId="77777777" w:rsidR="00D34D01" w:rsidRDefault="00D34D01" w:rsidP="00E84242">
            <w:pPr>
              <w:pStyle w:val="TableBullet1"/>
            </w:pPr>
            <w:r>
              <w:t>Chương trình tích lũy</w:t>
            </w:r>
          </w:p>
          <w:p w14:paraId="0E0500CA" w14:textId="453D3ECA" w:rsidR="003F3DC6" w:rsidRDefault="003F3DC6" w:rsidP="00E84242">
            <w:pPr>
              <w:pStyle w:val="TableBullet1"/>
            </w:pPr>
            <w:r>
              <w:t>Đơn hàng</w:t>
            </w:r>
          </w:p>
        </w:tc>
      </w:tr>
      <w:tr w:rsidR="00BC2F2B" w14:paraId="5E1CEA19" w14:textId="77777777" w:rsidTr="006A4FC5">
        <w:tc>
          <w:tcPr>
            <w:tcW w:w="668" w:type="dxa"/>
          </w:tcPr>
          <w:p w14:paraId="0EE591D2" w14:textId="1F949DCE" w:rsidR="00BC2F2B" w:rsidRDefault="00BC2F2B" w:rsidP="00C76597">
            <w:pPr>
              <w:pStyle w:val="NormalIndent"/>
            </w:pPr>
            <w:r>
              <w:t>2</w:t>
            </w:r>
          </w:p>
        </w:tc>
        <w:tc>
          <w:tcPr>
            <w:tcW w:w="2932" w:type="dxa"/>
          </w:tcPr>
          <w:p w14:paraId="1817D446" w14:textId="688E56FD" w:rsidR="00BC2F2B" w:rsidRDefault="00BC2F2B" w:rsidP="00C76597">
            <w:pPr>
              <w:pStyle w:val="NormalIndent"/>
            </w:pPr>
            <w:r w:rsidRPr="0002454A">
              <w:t>Theo dõi báo cáo thống kê</w:t>
            </w:r>
          </w:p>
        </w:tc>
        <w:tc>
          <w:tcPr>
            <w:tcW w:w="2250" w:type="dxa"/>
          </w:tcPr>
          <w:p w14:paraId="653730A2" w14:textId="000D73C2" w:rsidR="00BC2F2B" w:rsidRDefault="00F67891" w:rsidP="00C76597">
            <w:pPr>
              <w:pStyle w:val="NormalIndent"/>
            </w:pPr>
            <w:r>
              <w:t>GSBH</w:t>
            </w:r>
          </w:p>
        </w:tc>
        <w:tc>
          <w:tcPr>
            <w:tcW w:w="3780" w:type="dxa"/>
          </w:tcPr>
          <w:p w14:paraId="177C8F9A" w14:textId="6F85BBAB" w:rsidR="00BC2F2B" w:rsidRDefault="00F67891" w:rsidP="00C76597">
            <w:pPr>
              <w:pStyle w:val="NormalIndent"/>
            </w:pPr>
            <w:r>
              <w:t>GSBH</w:t>
            </w:r>
            <w:r w:rsidR="00B24A76">
              <w:t xml:space="preserve"> theo dõi báo cáo thống kê tình hình bán </w:t>
            </w:r>
            <w:r w:rsidR="00C07ED7">
              <w:t>hà</w:t>
            </w:r>
            <w:r w:rsidR="00B24A76">
              <w:t>ng:</w:t>
            </w:r>
          </w:p>
          <w:p w14:paraId="65EBB91D" w14:textId="77777777" w:rsidR="00C07ED7" w:rsidRDefault="00C07ED7" w:rsidP="00E84242">
            <w:pPr>
              <w:pStyle w:val="TableBullet1"/>
            </w:pPr>
            <w:r>
              <w:t>Tình hình thực hiện KPIs.</w:t>
            </w:r>
          </w:p>
          <w:p w14:paraId="1F298D71" w14:textId="77777777" w:rsidR="00C07ED7" w:rsidRDefault="00C07ED7" w:rsidP="00E84242">
            <w:pPr>
              <w:pStyle w:val="TableBullet2"/>
            </w:pPr>
            <w:r>
              <w:t>Doanh số</w:t>
            </w:r>
          </w:p>
          <w:p w14:paraId="1823DDDA" w14:textId="77777777" w:rsidR="00C07ED7" w:rsidRDefault="00C07ED7" w:rsidP="00E84242">
            <w:pPr>
              <w:pStyle w:val="TableBullet2"/>
            </w:pPr>
            <w:r>
              <w:t>Độ phủ khách hàng</w:t>
            </w:r>
          </w:p>
          <w:p w14:paraId="3302B7B5" w14:textId="77777777" w:rsidR="00C07ED7" w:rsidRDefault="00C07ED7" w:rsidP="00E84242">
            <w:pPr>
              <w:pStyle w:val="TableBullet2"/>
            </w:pPr>
            <w:r>
              <w:t>Sản phẩm trọng tâm</w:t>
            </w:r>
          </w:p>
          <w:p w14:paraId="0A4E677C" w14:textId="77777777" w:rsidR="00C07ED7" w:rsidRDefault="00C07ED7" w:rsidP="00E84242">
            <w:pPr>
              <w:pStyle w:val="TableBullet2"/>
            </w:pPr>
            <w:r>
              <w:t>Tiến độ thực hiện doanh số.</w:t>
            </w:r>
          </w:p>
          <w:p w14:paraId="7CE4B385" w14:textId="77777777" w:rsidR="00C07ED7" w:rsidRDefault="00C07ED7" w:rsidP="00E84242">
            <w:pPr>
              <w:pStyle w:val="TableBullet1"/>
            </w:pPr>
            <w:r>
              <w:t>Chấm công, đi tuyến.</w:t>
            </w:r>
          </w:p>
          <w:p w14:paraId="5B3D6A1E" w14:textId="7C869E94" w:rsidR="00B24A76" w:rsidRDefault="00C07ED7" w:rsidP="00E84242">
            <w:pPr>
              <w:pStyle w:val="TableBullet1"/>
            </w:pPr>
            <w:r>
              <w:t>Danh sách khách hàng chưa phát sinh doanh số.</w:t>
            </w:r>
          </w:p>
        </w:tc>
      </w:tr>
      <w:tr w:rsidR="00BC2F2B" w14:paraId="7E63493C" w14:textId="77777777" w:rsidTr="006A4FC5">
        <w:tc>
          <w:tcPr>
            <w:tcW w:w="668" w:type="dxa"/>
          </w:tcPr>
          <w:p w14:paraId="68DAF157" w14:textId="3CA816DA" w:rsidR="00BC2F2B" w:rsidRDefault="00BC2F2B" w:rsidP="00C76597">
            <w:pPr>
              <w:pStyle w:val="NormalIndent"/>
            </w:pPr>
            <w:r>
              <w:t>3</w:t>
            </w:r>
          </w:p>
        </w:tc>
        <w:tc>
          <w:tcPr>
            <w:tcW w:w="2932" w:type="dxa"/>
          </w:tcPr>
          <w:p w14:paraId="32698666" w14:textId="37AC286A" w:rsidR="00BC2F2B" w:rsidRDefault="00BC2F2B" w:rsidP="00C76597">
            <w:pPr>
              <w:pStyle w:val="NormalIndent"/>
            </w:pPr>
            <w:r w:rsidRPr="0002454A">
              <w:t>Giám sát nhân viên</w:t>
            </w:r>
          </w:p>
        </w:tc>
        <w:tc>
          <w:tcPr>
            <w:tcW w:w="2250" w:type="dxa"/>
          </w:tcPr>
          <w:p w14:paraId="1555D132" w14:textId="0260A6CE" w:rsidR="00BC2F2B" w:rsidRDefault="00F67891" w:rsidP="00C76597">
            <w:pPr>
              <w:pStyle w:val="NormalIndent"/>
            </w:pPr>
            <w:r>
              <w:t>GSBH</w:t>
            </w:r>
          </w:p>
        </w:tc>
        <w:tc>
          <w:tcPr>
            <w:tcW w:w="3780" w:type="dxa"/>
          </w:tcPr>
          <w:p w14:paraId="18473259" w14:textId="039633EA" w:rsidR="00BC2F2B" w:rsidRDefault="00F67891" w:rsidP="00C76597">
            <w:pPr>
              <w:pStyle w:val="NormalIndent"/>
            </w:pPr>
            <w:r>
              <w:t>GSBH</w:t>
            </w:r>
            <w:r w:rsidR="003F3DC6">
              <w:t xml:space="preserve"> xem vị trí hiện tại ngoài thị </w:t>
            </w:r>
            <w:r w:rsidR="003F3DC6">
              <w:lastRenderedPageBreak/>
              <w:t>trường của các NVBH sử dụng MTB</w:t>
            </w:r>
          </w:p>
        </w:tc>
      </w:tr>
      <w:tr w:rsidR="00BC2F2B" w14:paraId="612FAEE2" w14:textId="77777777" w:rsidTr="006A4FC5">
        <w:tc>
          <w:tcPr>
            <w:tcW w:w="668" w:type="dxa"/>
          </w:tcPr>
          <w:p w14:paraId="41FD78E2" w14:textId="17816F7B" w:rsidR="00BC2F2B" w:rsidRDefault="00BC2F2B" w:rsidP="00C76597">
            <w:pPr>
              <w:pStyle w:val="NormalIndent"/>
            </w:pPr>
            <w:r>
              <w:lastRenderedPageBreak/>
              <w:t>4</w:t>
            </w:r>
          </w:p>
        </w:tc>
        <w:tc>
          <w:tcPr>
            <w:tcW w:w="2932" w:type="dxa"/>
          </w:tcPr>
          <w:p w14:paraId="34135A22" w14:textId="629731B0" w:rsidR="00BC2F2B" w:rsidRDefault="00BC2F2B" w:rsidP="00C76597">
            <w:pPr>
              <w:pStyle w:val="NormalIndent"/>
            </w:pPr>
            <w:r w:rsidRPr="0002454A">
              <w:t>Quản lý khách hàng</w:t>
            </w:r>
          </w:p>
        </w:tc>
        <w:tc>
          <w:tcPr>
            <w:tcW w:w="2250" w:type="dxa"/>
          </w:tcPr>
          <w:p w14:paraId="657590A2" w14:textId="537D0D59" w:rsidR="00BC2F2B" w:rsidRDefault="00F67891" w:rsidP="00C76597">
            <w:pPr>
              <w:pStyle w:val="NormalIndent"/>
            </w:pPr>
            <w:r>
              <w:t>GSBH</w:t>
            </w:r>
          </w:p>
        </w:tc>
        <w:tc>
          <w:tcPr>
            <w:tcW w:w="3780" w:type="dxa"/>
          </w:tcPr>
          <w:p w14:paraId="551A7829" w14:textId="6B5F190E" w:rsidR="003F3DC6" w:rsidRDefault="00F67891" w:rsidP="003F3DC6">
            <w:pPr>
              <w:ind w:left="0"/>
            </w:pPr>
            <w:r>
              <w:t>GSBH</w:t>
            </w:r>
            <w:r w:rsidR="003F3DC6">
              <w:t xml:space="preserve"> quản lý thông tin khách hàng:</w:t>
            </w:r>
          </w:p>
          <w:p w14:paraId="7380AFAF" w14:textId="77777777" w:rsidR="003F3DC6" w:rsidRDefault="003F3DC6" w:rsidP="00B72D23">
            <w:pPr>
              <w:pStyle w:val="ListParagraph"/>
              <w:numPr>
                <w:ilvl w:val="0"/>
                <w:numId w:val="23"/>
              </w:numPr>
            </w:pPr>
            <w:r>
              <w:t>Tra cứu khách hàng</w:t>
            </w:r>
          </w:p>
          <w:p w14:paraId="2AE0B0E8" w14:textId="77777777" w:rsidR="003F3DC6" w:rsidRDefault="003F3DC6" w:rsidP="00B72D23">
            <w:pPr>
              <w:pStyle w:val="ListParagraph"/>
              <w:numPr>
                <w:ilvl w:val="0"/>
                <w:numId w:val="23"/>
              </w:numPr>
            </w:pPr>
            <w:r>
              <w:t>Phê duyệt khách hàng mới</w:t>
            </w:r>
          </w:p>
          <w:p w14:paraId="6A3A7F39" w14:textId="685FDB7D" w:rsidR="00BC2F2B" w:rsidRDefault="003F3DC6" w:rsidP="00B72D23">
            <w:pPr>
              <w:pStyle w:val="ListParagraph"/>
              <w:numPr>
                <w:ilvl w:val="0"/>
                <w:numId w:val="23"/>
              </w:numPr>
            </w:pPr>
            <w:r>
              <w:t>Xóa vị trí khách hàng</w:t>
            </w:r>
          </w:p>
        </w:tc>
      </w:tr>
      <w:tr w:rsidR="00BC2F2B" w14:paraId="40A99185" w14:textId="77777777" w:rsidTr="006A4FC5">
        <w:tc>
          <w:tcPr>
            <w:tcW w:w="668" w:type="dxa"/>
          </w:tcPr>
          <w:p w14:paraId="6058A954" w14:textId="6B2F1E7A" w:rsidR="00BC2F2B" w:rsidRDefault="00BC2F2B" w:rsidP="00C76597">
            <w:pPr>
              <w:pStyle w:val="NormalIndent"/>
            </w:pPr>
            <w:r>
              <w:t>6</w:t>
            </w:r>
          </w:p>
        </w:tc>
        <w:tc>
          <w:tcPr>
            <w:tcW w:w="2932" w:type="dxa"/>
          </w:tcPr>
          <w:p w14:paraId="4464DDC0" w14:textId="64F8ECFA" w:rsidR="00BC2F2B" w:rsidRDefault="00BC2F2B" w:rsidP="00C76597">
            <w:pPr>
              <w:pStyle w:val="NormalIndent"/>
            </w:pPr>
            <w:r w:rsidRPr="0002454A">
              <w:t>Quản lý ghi chú</w:t>
            </w:r>
          </w:p>
        </w:tc>
        <w:tc>
          <w:tcPr>
            <w:tcW w:w="2250" w:type="dxa"/>
          </w:tcPr>
          <w:p w14:paraId="6C9BDE3F" w14:textId="57B45B44" w:rsidR="00BC2F2B" w:rsidRDefault="00F67891" w:rsidP="00C76597">
            <w:pPr>
              <w:pStyle w:val="NormalIndent"/>
            </w:pPr>
            <w:r>
              <w:t>GSBH</w:t>
            </w:r>
          </w:p>
        </w:tc>
        <w:tc>
          <w:tcPr>
            <w:tcW w:w="3780" w:type="dxa"/>
          </w:tcPr>
          <w:p w14:paraId="32AA0C60" w14:textId="77777777" w:rsidR="00BC2F2B" w:rsidRDefault="00BC2F2B" w:rsidP="00C76597">
            <w:pPr>
              <w:pStyle w:val="NormalIndent"/>
            </w:pPr>
          </w:p>
        </w:tc>
      </w:tr>
    </w:tbl>
    <w:p w14:paraId="31997680" w14:textId="7E886946" w:rsidR="00574075" w:rsidRDefault="00574075" w:rsidP="00574075">
      <w:pPr>
        <w:pStyle w:val="Heading5"/>
      </w:pPr>
      <w:r>
        <w:t>Ghi chú</w:t>
      </w:r>
    </w:p>
    <w:p w14:paraId="46812C7E" w14:textId="6494B7AF" w:rsidR="00726778" w:rsidRPr="00726778" w:rsidRDefault="00726778" w:rsidP="00726778">
      <w:r>
        <w:t>N/A</w:t>
      </w:r>
    </w:p>
    <w:p w14:paraId="5A05185E" w14:textId="2D25293F" w:rsidR="0004267F" w:rsidRPr="000C7B6C" w:rsidRDefault="00F15E69" w:rsidP="008B1DDA">
      <w:pPr>
        <w:pStyle w:val="Heading4"/>
      </w:pPr>
      <w:r>
        <w:t xml:space="preserve">Chức năng </w:t>
      </w:r>
      <w:r w:rsidR="00267E69">
        <w:t>tra cứu thông</w:t>
      </w:r>
      <w:r w:rsidR="0004267F">
        <w:t xml:space="preserve"> tin </w:t>
      </w:r>
      <w:r w:rsidR="0094654E">
        <w:t>danh mục</w:t>
      </w:r>
    </w:p>
    <w:p w14:paraId="1084A478" w14:textId="77777777" w:rsidR="0004267F" w:rsidRDefault="0004267F" w:rsidP="0004267F">
      <w:pPr>
        <w:pStyle w:val="Heading5"/>
      </w:pPr>
      <w:r>
        <w:t>Diễn giải</w:t>
      </w:r>
    </w:p>
    <w:p w14:paraId="4BA64CA9" w14:textId="48F18235" w:rsidR="0004267F" w:rsidRPr="00F12BC1" w:rsidRDefault="0094654E" w:rsidP="0094654E">
      <w:r>
        <w:t xml:space="preserve">Chức năng cho phép </w:t>
      </w:r>
      <w:r w:rsidR="00F67891">
        <w:t>GSBH</w:t>
      </w:r>
      <w:r>
        <w:t xml:space="preserve"> t</w:t>
      </w:r>
      <w:r w:rsidR="0004267F">
        <w:t xml:space="preserve">ra cứu, xem thông tin </w:t>
      </w:r>
      <w:r w:rsidR="00332579">
        <w:t>sản phẩm</w:t>
      </w:r>
      <w:r>
        <w:t>, chương trình khuyến mãi, chương trình trưng bày &amp; tích lũy</w:t>
      </w:r>
      <w:r w:rsidR="001B6421">
        <w:t>, đơn hàng</w:t>
      </w:r>
      <w:r>
        <w:t>.</w:t>
      </w:r>
    </w:p>
    <w:p w14:paraId="45D7CAA8" w14:textId="77777777" w:rsidR="0004267F" w:rsidRDefault="0004267F" w:rsidP="0004267F">
      <w:pPr>
        <w:pStyle w:val="Heading5"/>
      </w:pPr>
      <w:r>
        <w:t>Quy trình</w:t>
      </w:r>
    </w:p>
    <w:p w14:paraId="02867204" w14:textId="3F73975A" w:rsidR="0004267F" w:rsidRPr="007335BB" w:rsidRDefault="006A4FC5" w:rsidP="00CD533F">
      <w:pPr>
        <w:ind w:left="0"/>
      </w:pPr>
      <w:r w:rsidRPr="00427AF9">
        <w:rPr>
          <w:szCs w:val="24"/>
        </w:rPr>
        <w:object w:dxaOrig="10891" w:dyaOrig="5175" w14:anchorId="6309ECA2">
          <v:shape id="_x0000_i1110" type="#_x0000_t75" style="width:450pt;height:213.75pt" o:ole="">
            <v:imagedata r:id="rId184" o:title=""/>
          </v:shape>
          <o:OLEObject Type="Embed" ProgID="Visio.Drawing.11" ShapeID="_x0000_i1110" DrawAspect="Content" ObjectID="_1593959101" r:id="rId185"/>
        </w:object>
      </w:r>
    </w:p>
    <w:p w14:paraId="72D3B308" w14:textId="77777777" w:rsidR="00E41098" w:rsidRDefault="00E41098">
      <w:pPr>
        <w:widowControl/>
        <w:spacing w:before="0" w:line="240" w:lineRule="auto"/>
        <w:ind w:left="0"/>
      </w:pPr>
      <w:r>
        <w:br w:type="page"/>
      </w:r>
    </w:p>
    <w:p w14:paraId="7AD0B4E7" w14:textId="66054277" w:rsidR="0004267F" w:rsidRDefault="00D9141C" w:rsidP="0004267F">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932"/>
        <w:gridCol w:w="2250"/>
        <w:gridCol w:w="3780"/>
      </w:tblGrid>
      <w:tr w:rsidR="00CD533F" w:rsidRPr="00191EEF" w14:paraId="21997395"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8C21A21" w14:textId="77777777" w:rsidR="00CD533F" w:rsidRPr="002020D6" w:rsidRDefault="00CD533F"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9713EE0" w14:textId="77777777" w:rsidR="00CD533F" w:rsidRPr="002020D6" w:rsidRDefault="00CD533F" w:rsidP="00C76597">
            <w:pPr>
              <w:pStyle w:val="NormalIndent"/>
            </w:pPr>
            <w:r>
              <w:t>Bước thực hiện</w:t>
            </w:r>
          </w:p>
        </w:tc>
        <w:tc>
          <w:tcPr>
            <w:tcW w:w="2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85FDE0" w14:textId="77777777" w:rsidR="00CD533F" w:rsidRPr="002020D6" w:rsidRDefault="00CD533F"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76966CB" w14:textId="77777777" w:rsidR="00CD533F" w:rsidRPr="002020D6" w:rsidRDefault="00CD533F" w:rsidP="00C76597">
            <w:pPr>
              <w:pStyle w:val="NormalIndent"/>
            </w:pPr>
            <w:r>
              <w:t>Mô tả</w:t>
            </w:r>
          </w:p>
        </w:tc>
      </w:tr>
      <w:tr w:rsidR="00CD533F" w14:paraId="4DE70F83" w14:textId="77777777" w:rsidTr="006A4FC5">
        <w:tc>
          <w:tcPr>
            <w:tcW w:w="668" w:type="dxa"/>
          </w:tcPr>
          <w:p w14:paraId="16F3DC18" w14:textId="77777777" w:rsidR="00CD533F" w:rsidRDefault="00CD533F" w:rsidP="00C76597">
            <w:pPr>
              <w:pStyle w:val="NormalIndent"/>
            </w:pPr>
            <w:r>
              <w:t>1</w:t>
            </w:r>
          </w:p>
        </w:tc>
        <w:tc>
          <w:tcPr>
            <w:tcW w:w="2932" w:type="dxa"/>
          </w:tcPr>
          <w:p w14:paraId="244F4AB4" w14:textId="5A3E0237" w:rsidR="00CD533F" w:rsidRDefault="00CD533F" w:rsidP="00C76597">
            <w:pPr>
              <w:pStyle w:val="NormalIndent"/>
            </w:pPr>
            <w:r>
              <w:t>Xem danh sách sản phẩm</w:t>
            </w:r>
          </w:p>
        </w:tc>
        <w:tc>
          <w:tcPr>
            <w:tcW w:w="2250" w:type="dxa"/>
          </w:tcPr>
          <w:p w14:paraId="10F1A7E5" w14:textId="19D1CA74" w:rsidR="00CD533F" w:rsidRDefault="00F67891" w:rsidP="00C76597">
            <w:pPr>
              <w:pStyle w:val="NormalIndent"/>
            </w:pPr>
            <w:r>
              <w:t>GSBH</w:t>
            </w:r>
          </w:p>
        </w:tc>
        <w:tc>
          <w:tcPr>
            <w:tcW w:w="3780" w:type="dxa"/>
          </w:tcPr>
          <w:p w14:paraId="21C2C121" w14:textId="4990FF80" w:rsidR="00CD533F" w:rsidRDefault="00F67891" w:rsidP="00CA3826">
            <w:pPr>
              <w:widowControl/>
              <w:autoSpaceDE w:val="0"/>
              <w:autoSpaceDN w:val="0"/>
              <w:adjustRightInd w:val="0"/>
              <w:spacing w:before="0" w:line="288" w:lineRule="auto"/>
              <w:ind w:left="0"/>
            </w:pPr>
            <w:r>
              <w:t>GSBH</w:t>
            </w:r>
            <w:r w:rsidR="00CD533F">
              <w:t xml:space="preserve"> xem thông tin các sản phẩm</w:t>
            </w:r>
            <w:r w:rsidR="007B0FAA">
              <w:t xml:space="preserve"> trong hệ thống</w:t>
            </w:r>
            <w:r w:rsidR="00CD533F">
              <w:t>. Thông tin bao gồm:</w:t>
            </w:r>
          </w:p>
          <w:p w14:paraId="4777C6A9" w14:textId="77777777" w:rsidR="00CD533F" w:rsidRDefault="00CD533F" w:rsidP="00CA3826">
            <w:pPr>
              <w:widowControl/>
              <w:autoSpaceDE w:val="0"/>
              <w:autoSpaceDN w:val="0"/>
              <w:adjustRightInd w:val="0"/>
              <w:spacing w:before="0" w:line="288" w:lineRule="auto"/>
              <w:ind w:left="0"/>
            </w:pPr>
            <w:r>
              <w:t>- Thông tin cơ bản sản phẩm: Mã, Tên, Đơn vị tính, Giá…</w:t>
            </w:r>
          </w:p>
          <w:p w14:paraId="590D19A9" w14:textId="77777777" w:rsidR="00CD533F" w:rsidRDefault="00CD533F" w:rsidP="00CA3826">
            <w:pPr>
              <w:widowControl/>
              <w:autoSpaceDE w:val="0"/>
              <w:autoSpaceDN w:val="0"/>
              <w:adjustRightInd w:val="0"/>
              <w:spacing w:before="0" w:line="288" w:lineRule="auto"/>
              <w:ind w:left="0"/>
            </w:pPr>
            <w:r>
              <w:t>- Text Giới thiệu sản phẩm</w:t>
            </w:r>
          </w:p>
          <w:p w14:paraId="60378B47" w14:textId="548648F8" w:rsidR="00CD533F" w:rsidRDefault="00CD533F" w:rsidP="00CA3826">
            <w:pPr>
              <w:widowControl/>
              <w:autoSpaceDE w:val="0"/>
              <w:autoSpaceDN w:val="0"/>
              <w:adjustRightInd w:val="0"/>
              <w:spacing w:before="0" w:line="288" w:lineRule="auto"/>
              <w:ind w:left="0"/>
            </w:pPr>
            <w:r>
              <w:t>- Hình ảnh, video</w:t>
            </w:r>
          </w:p>
        </w:tc>
      </w:tr>
      <w:tr w:rsidR="00CD533F" w14:paraId="10BB2796" w14:textId="77777777" w:rsidTr="006A4FC5">
        <w:tc>
          <w:tcPr>
            <w:tcW w:w="668" w:type="dxa"/>
          </w:tcPr>
          <w:p w14:paraId="344B03EF" w14:textId="77777777" w:rsidR="00CD533F" w:rsidRDefault="00CD533F" w:rsidP="00C76597">
            <w:pPr>
              <w:pStyle w:val="NormalIndent"/>
            </w:pPr>
            <w:r>
              <w:t>2</w:t>
            </w:r>
          </w:p>
        </w:tc>
        <w:tc>
          <w:tcPr>
            <w:tcW w:w="2932" w:type="dxa"/>
          </w:tcPr>
          <w:p w14:paraId="3CE2BE84" w14:textId="77777777" w:rsidR="00CD533F" w:rsidRDefault="00CD533F" w:rsidP="00C76597">
            <w:pPr>
              <w:pStyle w:val="NormalIndent"/>
            </w:pPr>
            <w:r>
              <w:t>Xem danh sách CTKM</w:t>
            </w:r>
          </w:p>
        </w:tc>
        <w:tc>
          <w:tcPr>
            <w:tcW w:w="2250" w:type="dxa"/>
          </w:tcPr>
          <w:p w14:paraId="61B3ADDC" w14:textId="49E7D92B" w:rsidR="00CD533F" w:rsidRDefault="00F67891" w:rsidP="00C76597">
            <w:pPr>
              <w:pStyle w:val="NormalIndent"/>
            </w:pPr>
            <w:r>
              <w:t>GSBH</w:t>
            </w:r>
          </w:p>
        </w:tc>
        <w:tc>
          <w:tcPr>
            <w:tcW w:w="3780" w:type="dxa"/>
          </w:tcPr>
          <w:p w14:paraId="4521BDF1" w14:textId="6A4FC035" w:rsidR="00CD533F" w:rsidRDefault="00F67891" w:rsidP="00C76597">
            <w:pPr>
              <w:pStyle w:val="NormalIndent"/>
            </w:pPr>
            <w:r>
              <w:t>GSBH</w:t>
            </w:r>
            <w:r w:rsidR="001705F6">
              <w:t xml:space="preserve"> </w:t>
            </w:r>
            <w:r w:rsidR="00CD533F">
              <w:t>xem thông tin các CTKM đang áp</w:t>
            </w:r>
            <w:r w:rsidR="008126DE">
              <w:t xml:space="preserve"> dụng cho các NPP</w:t>
            </w:r>
            <w:r w:rsidR="00CD533F">
              <w:t xml:space="preserve"> mình phụ trách. Thông tin chương trình:</w:t>
            </w:r>
          </w:p>
          <w:p w14:paraId="3A80AB68" w14:textId="77777777" w:rsidR="00CD533F" w:rsidRDefault="00CD533F" w:rsidP="00C76597">
            <w:pPr>
              <w:pStyle w:val="NormalIndent"/>
            </w:pPr>
            <w:r>
              <w:t>- Mã chương trình</w:t>
            </w:r>
          </w:p>
          <w:p w14:paraId="753C7AFC" w14:textId="77777777" w:rsidR="00CD533F" w:rsidRDefault="00CD533F" w:rsidP="00C76597">
            <w:pPr>
              <w:pStyle w:val="NormalIndent"/>
            </w:pPr>
            <w:r>
              <w:t>- Tên chương trình</w:t>
            </w:r>
          </w:p>
          <w:p w14:paraId="2C471D52" w14:textId="77777777" w:rsidR="00CD533F" w:rsidRDefault="00CD533F" w:rsidP="00C76597">
            <w:pPr>
              <w:pStyle w:val="NormalIndent"/>
            </w:pPr>
            <w:r>
              <w:t>- Thời gian diễn ra</w:t>
            </w:r>
          </w:p>
          <w:p w14:paraId="3F3C8B5C" w14:textId="77777777" w:rsidR="00CD533F" w:rsidRDefault="00CD533F" w:rsidP="00C76597">
            <w:pPr>
              <w:pStyle w:val="NormalIndent"/>
            </w:pPr>
            <w:r>
              <w:t>- Mô tả nội dung chương trình</w:t>
            </w:r>
          </w:p>
        </w:tc>
      </w:tr>
      <w:tr w:rsidR="00CD533F" w14:paraId="7DEC8D24" w14:textId="77777777" w:rsidTr="006A4FC5">
        <w:tc>
          <w:tcPr>
            <w:tcW w:w="668" w:type="dxa"/>
          </w:tcPr>
          <w:p w14:paraId="76EA4CD4" w14:textId="77777777" w:rsidR="00CD533F" w:rsidRDefault="00CD533F" w:rsidP="00C76597">
            <w:pPr>
              <w:pStyle w:val="NormalIndent"/>
            </w:pPr>
            <w:r>
              <w:t>3</w:t>
            </w:r>
          </w:p>
        </w:tc>
        <w:tc>
          <w:tcPr>
            <w:tcW w:w="2932" w:type="dxa"/>
          </w:tcPr>
          <w:p w14:paraId="159248B8" w14:textId="77777777" w:rsidR="00CD533F" w:rsidRDefault="00CD533F" w:rsidP="00C76597">
            <w:pPr>
              <w:pStyle w:val="NormalIndent"/>
            </w:pPr>
            <w:r>
              <w:t>Xem danh sách CTTB</w:t>
            </w:r>
          </w:p>
        </w:tc>
        <w:tc>
          <w:tcPr>
            <w:tcW w:w="2250" w:type="dxa"/>
          </w:tcPr>
          <w:p w14:paraId="27FC7D4F" w14:textId="21E16099" w:rsidR="00CD533F" w:rsidRDefault="00F67891" w:rsidP="00C76597">
            <w:pPr>
              <w:pStyle w:val="NormalIndent"/>
            </w:pPr>
            <w:r>
              <w:t>GSBH</w:t>
            </w:r>
          </w:p>
        </w:tc>
        <w:tc>
          <w:tcPr>
            <w:tcW w:w="3780" w:type="dxa"/>
          </w:tcPr>
          <w:p w14:paraId="1C5FF799" w14:textId="62A900DB" w:rsidR="00CD533F" w:rsidRDefault="00F67891" w:rsidP="00CA3826">
            <w:pPr>
              <w:autoSpaceDE w:val="0"/>
              <w:autoSpaceDN w:val="0"/>
              <w:adjustRightInd w:val="0"/>
              <w:spacing w:before="0" w:line="288" w:lineRule="auto"/>
              <w:ind w:left="0"/>
            </w:pPr>
            <w:r>
              <w:t>GSBH</w:t>
            </w:r>
            <w:r w:rsidR="001705F6">
              <w:t xml:space="preserve"> </w:t>
            </w:r>
            <w:r w:rsidR="00CD533F">
              <w:t xml:space="preserve">xem thông tin các CTTB đang áp dụng cho các </w:t>
            </w:r>
            <w:r w:rsidR="00CA3826">
              <w:t>NPP</w:t>
            </w:r>
            <w:r w:rsidR="00CD533F">
              <w:t xml:space="preserve"> mình phụ trách</w:t>
            </w:r>
          </w:p>
          <w:p w14:paraId="28AA6F64" w14:textId="77777777" w:rsidR="00CD533F" w:rsidRDefault="00CD533F" w:rsidP="00C76597">
            <w:pPr>
              <w:pStyle w:val="NormalIndent"/>
            </w:pPr>
            <w:r>
              <w:t>- Mã chương trình</w:t>
            </w:r>
          </w:p>
          <w:p w14:paraId="2D801BC2" w14:textId="77777777" w:rsidR="00CD533F" w:rsidRDefault="00CD533F" w:rsidP="00C76597">
            <w:pPr>
              <w:pStyle w:val="NormalIndent"/>
            </w:pPr>
            <w:r>
              <w:t>- Tên chương trình</w:t>
            </w:r>
          </w:p>
          <w:p w14:paraId="6212C938" w14:textId="77777777" w:rsidR="00C2250D" w:rsidRDefault="00CD533F" w:rsidP="00C76597">
            <w:pPr>
              <w:pStyle w:val="NormalIndent"/>
            </w:pPr>
            <w:r>
              <w:t>- Thời gian diễn ra</w:t>
            </w:r>
          </w:p>
          <w:p w14:paraId="20B29436" w14:textId="05BE4F06" w:rsidR="00CD533F" w:rsidRDefault="00CD533F" w:rsidP="00C76597">
            <w:pPr>
              <w:pStyle w:val="NormalIndent"/>
            </w:pPr>
            <w:r>
              <w:t>- Mô tả nội dung chương trình</w:t>
            </w:r>
          </w:p>
        </w:tc>
      </w:tr>
      <w:tr w:rsidR="00CD533F" w14:paraId="46606F57" w14:textId="77777777" w:rsidTr="006A4FC5">
        <w:tc>
          <w:tcPr>
            <w:tcW w:w="668" w:type="dxa"/>
          </w:tcPr>
          <w:p w14:paraId="76EFA0C0" w14:textId="77777777" w:rsidR="00CD533F" w:rsidRDefault="00CD533F" w:rsidP="00C76597">
            <w:pPr>
              <w:pStyle w:val="NormalIndent"/>
            </w:pPr>
            <w:r>
              <w:t>4</w:t>
            </w:r>
          </w:p>
        </w:tc>
        <w:tc>
          <w:tcPr>
            <w:tcW w:w="2932" w:type="dxa"/>
          </w:tcPr>
          <w:p w14:paraId="61F6DD8F" w14:textId="77777777" w:rsidR="00CD533F" w:rsidRDefault="00CD533F" w:rsidP="00C76597">
            <w:pPr>
              <w:pStyle w:val="NormalIndent"/>
            </w:pPr>
            <w:r>
              <w:t>Xem danh sách CTTL</w:t>
            </w:r>
          </w:p>
        </w:tc>
        <w:tc>
          <w:tcPr>
            <w:tcW w:w="2250" w:type="dxa"/>
          </w:tcPr>
          <w:p w14:paraId="569EA1DF" w14:textId="00051FDE" w:rsidR="00CD533F" w:rsidRDefault="00F67891" w:rsidP="00C76597">
            <w:pPr>
              <w:pStyle w:val="NormalIndent"/>
            </w:pPr>
            <w:r>
              <w:t>GSBH</w:t>
            </w:r>
          </w:p>
        </w:tc>
        <w:tc>
          <w:tcPr>
            <w:tcW w:w="3780" w:type="dxa"/>
          </w:tcPr>
          <w:p w14:paraId="1EB4C992" w14:textId="37A2ED26" w:rsidR="00CD533F" w:rsidRDefault="00F67891" w:rsidP="00CA3826">
            <w:pPr>
              <w:autoSpaceDE w:val="0"/>
              <w:autoSpaceDN w:val="0"/>
              <w:adjustRightInd w:val="0"/>
              <w:spacing w:before="0" w:line="288" w:lineRule="auto"/>
              <w:ind w:left="0"/>
            </w:pPr>
            <w:r>
              <w:t>GSBH</w:t>
            </w:r>
            <w:r w:rsidR="001705F6">
              <w:t xml:space="preserve"> </w:t>
            </w:r>
            <w:r w:rsidR="00CD533F">
              <w:t xml:space="preserve">xem thông tin các CTTL đang áp dụng cho các </w:t>
            </w:r>
            <w:r w:rsidR="00CA3826">
              <w:t>NPP</w:t>
            </w:r>
            <w:r w:rsidR="00CD533F">
              <w:t xml:space="preserve"> mình phụ trách</w:t>
            </w:r>
          </w:p>
          <w:p w14:paraId="18A5AC8D" w14:textId="77777777" w:rsidR="00CD533F" w:rsidRDefault="00CD533F" w:rsidP="00C76597">
            <w:pPr>
              <w:pStyle w:val="NormalIndent"/>
            </w:pPr>
            <w:r>
              <w:t>- Mã chương trình</w:t>
            </w:r>
          </w:p>
          <w:p w14:paraId="26D94DC7" w14:textId="77777777" w:rsidR="00CD533F" w:rsidRDefault="00CD533F" w:rsidP="00C76597">
            <w:pPr>
              <w:pStyle w:val="NormalIndent"/>
            </w:pPr>
            <w:r>
              <w:t>- Tên chương trình</w:t>
            </w:r>
          </w:p>
          <w:p w14:paraId="798999BD" w14:textId="77777777" w:rsidR="00CD533F" w:rsidRDefault="00CD533F" w:rsidP="00C76597">
            <w:pPr>
              <w:pStyle w:val="NormalIndent"/>
            </w:pPr>
            <w:r>
              <w:t>- Thời gian diễn ra</w:t>
            </w:r>
          </w:p>
          <w:p w14:paraId="2EDBEEAF" w14:textId="77777777" w:rsidR="00CD533F" w:rsidRDefault="00CD533F" w:rsidP="00C76597">
            <w:pPr>
              <w:pStyle w:val="NormalIndent"/>
            </w:pPr>
            <w:r w:rsidRPr="00F60F56">
              <w:t>- Mô tả nội dung chương trình</w:t>
            </w:r>
          </w:p>
        </w:tc>
      </w:tr>
      <w:tr w:rsidR="00725287" w14:paraId="0BA14F23" w14:textId="77777777" w:rsidTr="006A4FC5">
        <w:tc>
          <w:tcPr>
            <w:tcW w:w="668" w:type="dxa"/>
          </w:tcPr>
          <w:p w14:paraId="01531437" w14:textId="4665BA52" w:rsidR="00725287" w:rsidRDefault="00725287" w:rsidP="00C76597">
            <w:pPr>
              <w:pStyle w:val="NormalIndent"/>
            </w:pPr>
            <w:r>
              <w:t>5</w:t>
            </w:r>
          </w:p>
        </w:tc>
        <w:tc>
          <w:tcPr>
            <w:tcW w:w="2932" w:type="dxa"/>
          </w:tcPr>
          <w:p w14:paraId="6B3B42DE" w14:textId="61241DE9" w:rsidR="00725287" w:rsidRDefault="00725287" w:rsidP="00C76597">
            <w:pPr>
              <w:pStyle w:val="NormalIndent"/>
            </w:pPr>
            <w:r>
              <w:t xml:space="preserve">Tra cứu đơn </w:t>
            </w:r>
            <w:r w:rsidR="004F5331">
              <w:t>hàng</w:t>
            </w:r>
          </w:p>
        </w:tc>
        <w:tc>
          <w:tcPr>
            <w:tcW w:w="2250" w:type="dxa"/>
          </w:tcPr>
          <w:p w14:paraId="5B812407" w14:textId="7A4F97CB" w:rsidR="00725287" w:rsidRDefault="00F67891" w:rsidP="00C76597">
            <w:pPr>
              <w:pStyle w:val="NormalIndent"/>
            </w:pPr>
            <w:r>
              <w:t>GSBH</w:t>
            </w:r>
          </w:p>
        </w:tc>
        <w:tc>
          <w:tcPr>
            <w:tcW w:w="3780" w:type="dxa"/>
          </w:tcPr>
          <w:p w14:paraId="044FFCC9" w14:textId="6041D071" w:rsidR="00725287" w:rsidRDefault="00F67891" w:rsidP="003F1868">
            <w:pPr>
              <w:autoSpaceDE w:val="0"/>
              <w:autoSpaceDN w:val="0"/>
              <w:adjustRightInd w:val="0"/>
              <w:spacing w:before="0" w:line="288" w:lineRule="auto"/>
              <w:ind w:left="0"/>
            </w:pPr>
            <w:r>
              <w:t>GSBH</w:t>
            </w:r>
            <w:r w:rsidR="003F1868">
              <w:t xml:space="preserve"> có thể tra cứu các đơn hàng do nhân viên bán hàng tạo</w:t>
            </w:r>
            <w:r w:rsidR="00AE2E25">
              <w:t>, xem được trạng thái xử lý đơn hàng của Admin NPP.</w:t>
            </w:r>
          </w:p>
        </w:tc>
      </w:tr>
    </w:tbl>
    <w:p w14:paraId="0AD9998B" w14:textId="77777777" w:rsidR="00E41098" w:rsidRDefault="00E41098" w:rsidP="00E41098">
      <w:pPr>
        <w:pStyle w:val="Heading5"/>
        <w:numPr>
          <w:ilvl w:val="0"/>
          <w:numId w:val="0"/>
        </w:numPr>
        <w:ind w:left="1008"/>
      </w:pPr>
    </w:p>
    <w:p w14:paraId="433DE25C" w14:textId="77777777" w:rsidR="00E41098" w:rsidRDefault="00E41098">
      <w:pPr>
        <w:widowControl/>
        <w:spacing w:before="0" w:line="240" w:lineRule="auto"/>
        <w:ind w:left="0"/>
      </w:pPr>
      <w:r>
        <w:br w:type="page"/>
      </w:r>
    </w:p>
    <w:p w14:paraId="06DBD88F" w14:textId="58E423CA" w:rsidR="0004267F" w:rsidRDefault="0004267F" w:rsidP="0004267F">
      <w:pPr>
        <w:pStyle w:val="Heading5"/>
      </w:pPr>
      <w:r>
        <w:lastRenderedPageBreak/>
        <w:t>Ghi chú</w:t>
      </w:r>
    </w:p>
    <w:p w14:paraId="7C8A1C24" w14:textId="38ACD0EE" w:rsidR="00305A93" w:rsidRDefault="00305A93" w:rsidP="003A145F">
      <w:pPr>
        <w:pStyle w:val="Bullet1"/>
      </w:pPr>
      <w:r>
        <w:t>Đối với danh mục khách hàng:</w:t>
      </w:r>
    </w:p>
    <w:p w14:paraId="3B0F8D36" w14:textId="6A1CA1BD" w:rsidR="0004267F" w:rsidRDefault="00305A93" w:rsidP="003A145F">
      <w:pPr>
        <w:pStyle w:val="Bullet2"/>
      </w:pPr>
      <w:r>
        <w:t>Tiêu chí tìm kiếm</w:t>
      </w:r>
      <w:r w:rsidR="0004267F">
        <w:t>:</w:t>
      </w:r>
    </w:p>
    <w:p w14:paraId="5EA93159" w14:textId="77777777" w:rsidR="0004267F" w:rsidRDefault="0004267F" w:rsidP="003A145F">
      <w:pPr>
        <w:pStyle w:val="Bullet3"/>
      </w:pPr>
      <w:r>
        <w:t>Mã khách hàng</w:t>
      </w:r>
    </w:p>
    <w:p w14:paraId="1BD71048" w14:textId="77777777" w:rsidR="0004267F" w:rsidRDefault="0004267F" w:rsidP="003A145F">
      <w:pPr>
        <w:pStyle w:val="Bullet3"/>
      </w:pPr>
      <w:r>
        <w:t>Tên khách hàng</w:t>
      </w:r>
    </w:p>
    <w:p w14:paraId="249851AE" w14:textId="77777777" w:rsidR="0004267F" w:rsidRDefault="0004267F" w:rsidP="003A145F">
      <w:pPr>
        <w:pStyle w:val="Bullet3"/>
      </w:pPr>
      <w:r>
        <w:t>Số điện thoại</w:t>
      </w:r>
    </w:p>
    <w:p w14:paraId="02824A8B" w14:textId="77777777" w:rsidR="0004267F" w:rsidRDefault="0004267F" w:rsidP="003A145F">
      <w:pPr>
        <w:pStyle w:val="Bullet3"/>
      </w:pPr>
      <w:r>
        <w:t>Địa chỉ</w:t>
      </w:r>
    </w:p>
    <w:p w14:paraId="5B72712A" w14:textId="77777777" w:rsidR="0004267F" w:rsidRDefault="0004267F" w:rsidP="003A145F">
      <w:pPr>
        <w:pStyle w:val="Bullet2"/>
      </w:pPr>
      <w:r>
        <w:t>Hệ thống chỉ hiển thị dữ liệu khách hàng đã phân bổ cho các nhân viên bán hàng giám sát đang quản lý.</w:t>
      </w:r>
    </w:p>
    <w:p w14:paraId="7E5F24F9" w14:textId="231A5573" w:rsidR="00305A93" w:rsidRDefault="00305A93" w:rsidP="003A145F">
      <w:pPr>
        <w:pStyle w:val="Bullet1"/>
      </w:pPr>
      <w:r>
        <w:t>Đối với chương trình khuyến mãi</w:t>
      </w:r>
    </w:p>
    <w:p w14:paraId="6B2D8897" w14:textId="77777777" w:rsidR="00305A93" w:rsidRDefault="00305A93" w:rsidP="003A145F">
      <w:pPr>
        <w:pStyle w:val="Bullet2"/>
      </w:pPr>
      <w:r>
        <w:t>Giám sát tìm thông tin CTKM theo mã, tên chương trình</w:t>
      </w:r>
    </w:p>
    <w:p w14:paraId="4CDE059C" w14:textId="77777777" w:rsidR="00305A93" w:rsidRDefault="00305A93" w:rsidP="003A145F">
      <w:pPr>
        <w:pStyle w:val="Bullet2"/>
      </w:pPr>
      <w:r>
        <w:t>Hệ thống chỉ hiển thị dữ liệu CTKM hiện đang hoạt động, các CTKM bị tạm ngưng sẽ không hiển thị dưới MTB.</w:t>
      </w:r>
    </w:p>
    <w:p w14:paraId="6775B3C3" w14:textId="297E3375" w:rsidR="00305A93" w:rsidRDefault="00305A93" w:rsidP="003A145F">
      <w:pPr>
        <w:pStyle w:val="Bullet1"/>
      </w:pPr>
      <w:r>
        <w:t>Đối với chương trình trưng bày &amp; tích lũy</w:t>
      </w:r>
    </w:p>
    <w:p w14:paraId="1D5C5624" w14:textId="77777777" w:rsidR="005E6FAB" w:rsidRDefault="005E6FAB" w:rsidP="003A145F">
      <w:pPr>
        <w:pStyle w:val="Bullet2"/>
      </w:pPr>
      <w:r>
        <w:t>Giám sát tìm thông tin khách hàng tham gia CTTB &amp; TL theo các tiêu chí:</w:t>
      </w:r>
    </w:p>
    <w:p w14:paraId="7A616C0E" w14:textId="77777777" w:rsidR="005E6FAB" w:rsidRDefault="005E6FAB" w:rsidP="003A145F">
      <w:pPr>
        <w:pStyle w:val="Bullet3"/>
      </w:pPr>
      <w:r>
        <w:t>Mã khách hàng</w:t>
      </w:r>
    </w:p>
    <w:p w14:paraId="067B5225" w14:textId="77777777" w:rsidR="005E6FAB" w:rsidRDefault="005E6FAB" w:rsidP="003A145F">
      <w:pPr>
        <w:pStyle w:val="Bullet3"/>
      </w:pPr>
      <w:r>
        <w:t>Tên khách hàng</w:t>
      </w:r>
    </w:p>
    <w:p w14:paraId="440B0F10" w14:textId="77777777" w:rsidR="005E6FAB" w:rsidRDefault="005E6FAB" w:rsidP="003A145F">
      <w:pPr>
        <w:pStyle w:val="Bullet3"/>
      </w:pPr>
      <w:r>
        <w:t>Số điện thoại</w:t>
      </w:r>
    </w:p>
    <w:p w14:paraId="774DA66F" w14:textId="77777777" w:rsidR="005E6FAB" w:rsidRDefault="005E6FAB" w:rsidP="003A145F">
      <w:pPr>
        <w:pStyle w:val="Bullet3"/>
      </w:pPr>
      <w:r>
        <w:t>Địa chỉ</w:t>
      </w:r>
    </w:p>
    <w:p w14:paraId="78F6F76B" w14:textId="77777777" w:rsidR="005E6FAB" w:rsidRDefault="005E6FAB" w:rsidP="003A145F">
      <w:pPr>
        <w:pStyle w:val="Bullet3"/>
      </w:pPr>
      <w:r>
        <w:t>Tên chương trình trưng bày</w:t>
      </w:r>
    </w:p>
    <w:p w14:paraId="357EB0E5" w14:textId="77777777" w:rsidR="005E6FAB" w:rsidRDefault="005E6FAB" w:rsidP="003A145F">
      <w:pPr>
        <w:pStyle w:val="Bullet3"/>
      </w:pPr>
      <w:r>
        <w:t>Tiến độ trả thưởng</w:t>
      </w:r>
    </w:p>
    <w:p w14:paraId="5854FFC1" w14:textId="77777777" w:rsidR="005E6FAB" w:rsidRDefault="005E6FAB" w:rsidP="003A145F">
      <w:pPr>
        <w:pStyle w:val="Bullet3"/>
      </w:pPr>
      <w:r>
        <w:t>Kết quả tham gia</w:t>
      </w:r>
    </w:p>
    <w:p w14:paraId="4FE482A7" w14:textId="77777777" w:rsidR="005E6FAB" w:rsidRDefault="005E6FAB" w:rsidP="003A145F">
      <w:pPr>
        <w:pStyle w:val="Bullet2"/>
      </w:pPr>
      <w:r>
        <w:t>Hệ thống chỉ hiển thị dữ liệu khách hàng đã được công ty phê duyệt cho phép tham gia vào chương trình TB&amp;TL mà nhân viên đã tư vấn đăng ký.</w:t>
      </w:r>
    </w:p>
    <w:p w14:paraId="0C751DF5" w14:textId="77777777" w:rsidR="005E6FAB" w:rsidRPr="001E26E4" w:rsidRDefault="005E6FAB" w:rsidP="003A145F">
      <w:pPr>
        <w:pStyle w:val="Bullet2"/>
      </w:pPr>
      <w:r>
        <w:t>Doanh số khách hàng tham gia CTTB&amp;TL được tính từ ngày công ty phê duyệt hồ sơ xin tham gia vào CTTB&amp;TL.</w:t>
      </w:r>
    </w:p>
    <w:p w14:paraId="674D4B44" w14:textId="66A6597E" w:rsidR="0004267F" w:rsidRPr="000C7B6C" w:rsidRDefault="001A380D" w:rsidP="008B1DDA">
      <w:pPr>
        <w:pStyle w:val="Heading4"/>
      </w:pPr>
      <w:r>
        <w:t>Chức năng</w:t>
      </w:r>
      <w:r w:rsidR="0004267F" w:rsidRPr="000C7B6C">
        <w:t xml:space="preserve"> </w:t>
      </w:r>
      <w:r w:rsidR="0004267F">
        <w:t>theo dõi báo cáo thống kê</w:t>
      </w:r>
    </w:p>
    <w:p w14:paraId="1B4D5C34" w14:textId="77777777" w:rsidR="0004267F" w:rsidRDefault="0004267F" w:rsidP="0004267F">
      <w:pPr>
        <w:pStyle w:val="Heading5"/>
      </w:pPr>
      <w:r>
        <w:t>Diễn giải</w:t>
      </w:r>
    </w:p>
    <w:p w14:paraId="01D6EAF8" w14:textId="3F5C616B" w:rsidR="0004267F" w:rsidRDefault="00F67891" w:rsidP="003224B2">
      <w:pPr>
        <w:ind w:left="0" w:firstLine="180"/>
      </w:pPr>
      <w:r>
        <w:t>GSBH</w:t>
      </w:r>
      <w:r w:rsidR="00964B52">
        <w:t xml:space="preserve"> theo dõi được tình hình bán hàng của NVBH thông qua các báo cáo thống kê:</w:t>
      </w:r>
    </w:p>
    <w:p w14:paraId="1BAB30A5" w14:textId="7A931B31" w:rsidR="00964B52" w:rsidRDefault="00964B52" w:rsidP="003224B2">
      <w:pPr>
        <w:pStyle w:val="Bullet1"/>
      </w:pPr>
      <w:r>
        <w:t xml:space="preserve">Tình hình </w:t>
      </w:r>
      <w:r w:rsidR="00D804C3">
        <w:t>thực hiện KPIs.</w:t>
      </w:r>
    </w:p>
    <w:p w14:paraId="529DABAF" w14:textId="3E0245B0" w:rsidR="00B4442A" w:rsidRDefault="00F830AB" w:rsidP="003224B2">
      <w:pPr>
        <w:pStyle w:val="Bullet2"/>
      </w:pPr>
      <w:r>
        <w:t>D</w:t>
      </w:r>
      <w:r w:rsidR="00B4442A">
        <w:t>oanh số</w:t>
      </w:r>
    </w:p>
    <w:p w14:paraId="05D0357D" w14:textId="12AF56AF" w:rsidR="00B4442A" w:rsidRDefault="00F830AB" w:rsidP="003224B2">
      <w:pPr>
        <w:pStyle w:val="Bullet2"/>
      </w:pPr>
      <w:r>
        <w:t>Độ phủ khách hàng</w:t>
      </w:r>
    </w:p>
    <w:p w14:paraId="783833EC" w14:textId="14D1058C" w:rsidR="00F830AB" w:rsidRDefault="00F830AB" w:rsidP="003224B2">
      <w:pPr>
        <w:pStyle w:val="Bullet2"/>
      </w:pPr>
      <w:r>
        <w:t>Sản phẩm trọng tâm</w:t>
      </w:r>
    </w:p>
    <w:p w14:paraId="1F2CCD69" w14:textId="730436E2" w:rsidR="00F830AB" w:rsidRDefault="0032546E" w:rsidP="003224B2">
      <w:pPr>
        <w:pStyle w:val="Bullet2"/>
      </w:pPr>
      <w:r>
        <w:t>Tiến độ thực hiện doanh số.</w:t>
      </w:r>
    </w:p>
    <w:p w14:paraId="5BD7A2F3" w14:textId="78871B9C" w:rsidR="00D804C3" w:rsidRDefault="00D804C3" w:rsidP="003224B2">
      <w:pPr>
        <w:pStyle w:val="Bullet1"/>
      </w:pPr>
      <w:r>
        <w:t>Chấm công, đi tuyến.</w:t>
      </w:r>
    </w:p>
    <w:p w14:paraId="6CF490BF" w14:textId="73EC5237" w:rsidR="00E13844" w:rsidRPr="00F12BC1" w:rsidRDefault="00E13844" w:rsidP="003224B2">
      <w:pPr>
        <w:pStyle w:val="Bullet1"/>
      </w:pPr>
      <w:r>
        <w:t>Danh sách khách hàng chưa phát sinh doanh số.</w:t>
      </w:r>
    </w:p>
    <w:p w14:paraId="2D00E8CA" w14:textId="77777777" w:rsidR="0004267F" w:rsidRDefault="0004267F" w:rsidP="0004267F">
      <w:pPr>
        <w:pStyle w:val="Heading5"/>
      </w:pPr>
      <w:r>
        <w:lastRenderedPageBreak/>
        <w:t>Quy trình</w:t>
      </w:r>
    </w:p>
    <w:p w14:paraId="16EF45CF" w14:textId="111EADE1" w:rsidR="0004267F" w:rsidRPr="007335BB" w:rsidRDefault="001A380D" w:rsidP="00C77264">
      <w:pPr>
        <w:ind w:left="0"/>
        <w:jc w:val="center"/>
      </w:pPr>
      <w:r w:rsidRPr="00427AF9">
        <w:rPr>
          <w:szCs w:val="24"/>
        </w:rPr>
        <w:object w:dxaOrig="10111" w:dyaOrig="5491" w14:anchorId="25B29BF1">
          <v:shape id="_x0000_i1111" type="#_x0000_t75" style="width:483.75pt;height:261pt" o:ole="">
            <v:imagedata r:id="rId186" o:title=""/>
          </v:shape>
          <o:OLEObject Type="Embed" ProgID="Visio.Drawing.11" ShapeID="_x0000_i1111" DrawAspect="Content" ObjectID="_1593959102" r:id="rId187"/>
        </w:object>
      </w:r>
    </w:p>
    <w:p w14:paraId="7455D80F" w14:textId="15262F74" w:rsidR="0004267F" w:rsidRDefault="00D9141C" w:rsidP="0004267F">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112"/>
        <w:gridCol w:w="2070"/>
        <w:gridCol w:w="3780"/>
      </w:tblGrid>
      <w:tr w:rsidR="003C03FE" w:rsidRPr="00191EEF" w14:paraId="74E9DEFD"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14EB079" w14:textId="77777777" w:rsidR="003C03FE" w:rsidRPr="002020D6" w:rsidRDefault="003C03FE" w:rsidP="00C76597">
            <w:pPr>
              <w:pStyle w:val="NormalIndent"/>
            </w:pPr>
            <w:r w:rsidRPr="002020D6">
              <w:t>TT</w:t>
            </w:r>
          </w:p>
        </w:tc>
        <w:tc>
          <w:tcPr>
            <w:tcW w:w="311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2D4CB6D" w14:textId="77777777" w:rsidR="003C03FE" w:rsidRPr="002020D6" w:rsidRDefault="003C03FE" w:rsidP="00C76597">
            <w:pPr>
              <w:pStyle w:val="NormalIndent"/>
            </w:pPr>
            <w:r>
              <w:t>Bước thực hiện</w:t>
            </w:r>
          </w:p>
        </w:tc>
        <w:tc>
          <w:tcPr>
            <w:tcW w:w="20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88CFAA7" w14:textId="77777777" w:rsidR="003C03FE" w:rsidRPr="002020D6" w:rsidRDefault="003C03FE"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3789B47" w14:textId="77777777" w:rsidR="003C03FE" w:rsidRPr="002020D6" w:rsidRDefault="003C03FE" w:rsidP="00C76597">
            <w:pPr>
              <w:pStyle w:val="NormalIndent"/>
            </w:pPr>
            <w:r>
              <w:t>Mô tả</w:t>
            </w:r>
          </w:p>
        </w:tc>
      </w:tr>
      <w:tr w:rsidR="003C03FE" w14:paraId="2879F375" w14:textId="77777777" w:rsidTr="006A4FC5">
        <w:tc>
          <w:tcPr>
            <w:tcW w:w="668" w:type="dxa"/>
          </w:tcPr>
          <w:p w14:paraId="4B1C74D7" w14:textId="77777777" w:rsidR="003C03FE" w:rsidRDefault="003C03FE" w:rsidP="00C76597">
            <w:pPr>
              <w:pStyle w:val="NormalIndent"/>
            </w:pPr>
            <w:r>
              <w:t>1</w:t>
            </w:r>
          </w:p>
        </w:tc>
        <w:tc>
          <w:tcPr>
            <w:tcW w:w="3112" w:type="dxa"/>
          </w:tcPr>
          <w:p w14:paraId="1DBB295C" w14:textId="77777777" w:rsidR="003C03FE" w:rsidRDefault="003C03FE" w:rsidP="00C76597">
            <w:pPr>
              <w:pStyle w:val="NormalIndent"/>
            </w:pPr>
            <w:r>
              <w:t>Xem tiến độ thực hiện KPIs</w:t>
            </w:r>
          </w:p>
        </w:tc>
        <w:tc>
          <w:tcPr>
            <w:tcW w:w="2070" w:type="dxa"/>
          </w:tcPr>
          <w:p w14:paraId="302E6C50" w14:textId="0DCAD826" w:rsidR="003C03FE" w:rsidRDefault="00F67891" w:rsidP="00C76597">
            <w:pPr>
              <w:pStyle w:val="NormalIndent"/>
            </w:pPr>
            <w:r>
              <w:t>GSBH</w:t>
            </w:r>
          </w:p>
        </w:tc>
        <w:tc>
          <w:tcPr>
            <w:tcW w:w="3780" w:type="dxa"/>
          </w:tcPr>
          <w:p w14:paraId="7FFE143F" w14:textId="6BA4EC20" w:rsidR="003C03FE" w:rsidRDefault="00F67891" w:rsidP="00677895">
            <w:pPr>
              <w:autoSpaceDE w:val="0"/>
              <w:autoSpaceDN w:val="0"/>
              <w:adjustRightInd w:val="0"/>
              <w:spacing w:line="288" w:lineRule="auto"/>
              <w:ind w:left="0"/>
            </w:pPr>
            <w:r>
              <w:t>GSBH</w:t>
            </w:r>
            <w:r w:rsidR="003C03FE">
              <w:t xml:space="preserve"> xem tiến độ thực hiện KPIs của nhân viên th</w:t>
            </w:r>
            <w:r w:rsidR="00920CDE">
              <w:t>uộc quyền quản lý.</w:t>
            </w:r>
          </w:p>
          <w:p w14:paraId="515BB743" w14:textId="77777777" w:rsidR="003C03FE" w:rsidRDefault="003C03FE" w:rsidP="00B72D23">
            <w:pPr>
              <w:pStyle w:val="ListParagraph"/>
              <w:numPr>
                <w:ilvl w:val="0"/>
                <w:numId w:val="20"/>
              </w:numPr>
              <w:autoSpaceDE w:val="0"/>
              <w:autoSpaceDN w:val="0"/>
              <w:adjustRightInd w:val="0"/>
              <w:spacing w:line="288" w:lineRule="auto"/>
            </w:pPr>
            <w:r>
              <w:t>Doanh số</w:t>
            </w:r>
          </w:p>
          <w:p w14:paraId="46926147" w14:textId="77777777" w:rsidR="003C03FE" w:rsidRDefault="003C03FE" w:rsidP="00B72D23">
            <w:pPr>
              <w:pStyle w:val="ListParagraph"/>
              <w:numPr>
                <w:ilvl w:val="0"/>
                <w:numId w:val="20"/>
              </w:numPr>
              <w:autoSpaceDE w:val="0"/>
              <w:autoSpaceDN w:val="0"/>
              <w:adjustRightInd w:val="0"/>
              <w:spacing w:line="288" w:lineRule="auto"/>
            </w:pPr>
            <w:r>
              <w:t>Độ phủ khách hàng</w:t>
            </w:r>
          </w:p>
          <w:p w14:paraId="78AAB5C2" w14:textId="77777777" w:rsidR="003C03FE" w:rsidRDefault="003C03FE" w:rsidP="00B72D23">
            <w:pPr>
              <w:pStyle w:val="ListParagraph"/>
              <w:numPr>
                <w:ilvl w:val="0"/>
                <w:numId w:val="20"/>
              </w:numPr>
              <w:autoSpaceDE w:val="0"/>
              <w:autoSpaceDN w:val="0"/>
              <w:adjustRightInd w:val="0"/>
              <w:spacing w:line="288" w:lineRule="auto"/>
            </w:pPr>
            <w:r>
              <w:t>Sản phẩm trọng tâm</w:t>
            </w:r>
          </w:p>
          <w:p w14:paraId="08A7CD41" w14:textId="3B9A6ED9" w:rsidR="003C03FE" w:rsidRDefault="003C03FE" w:rsidP="00B72D23">
            <w:pPr>
              <w:pStyle w:val="ListParagraph"/>
              <w:numPr>
                <w:ilvl w:val="0"/>
                <w:numId w:val="20"/>
              </w:numPr>
              <w:autoSpaceDE w:val="0"/>
              <w:autoSpaceDN w:val="0"/>
              <w:adjustRightInd w:val="0"/>
              <w:spacing w:line="288" w:lineRule="auto"/>
            </w:pPr>
            <w:r>
              <w:t>Tiến độ thực hiện doanh số</w:t>
            </w:r>
          </w:p>
        </w:tc>
      </w:tr>
      <w:tr w:rsidR="003C03FE" w14:paraId="2AB33B9B" w14:textId="77777777" w:rsidTr="006A4FC5">
        <w:tc>
          <w:tcPr>
            <w:tcW w:w="668" w:type="dxa"/>
          </w:tcPr>
          <w:p w14:paraId="697D95DC" w14:textId="77777777" w:rsidR="003C03FE" w:rsidRDefault="003C03FE" w:rsidP="00C76597">
            <w:pPr>
              <w:pStyle w:val="NormalIndent"/>
            </w:pPr>
            <w:r>
              <w:t>2</w:t>
            </w:r>
          </w:p>
        </w:tc>
        <w:tc>
          <w:tcPr>
            <w:tcW w:w="3112" w:type="dxa"/>
          </w:tcPr>
          <w:p w14:paraId="11EB0845" w14:textId="77777777" w:rsidR="003C03FE" w:rsidRDefault="003C03FE" w:rsidP="00C76597">
            <w:pPr>
              <w:pStyle w:val="NormalIndent"/>
            </w:pPr>
            <w:r>
              <w:t>Xem kết quả chấm công, đi tuyến trong ngày</w:t>
            </w:r>
          </w:p>
        </w:tc>
        <w:tc>
          <w:tcPr>
            <w:tcW w:w="2070" w:type="dxa"/>
          </w:tcPr>
          <w:p w14:paraId="00A8EF66" w14:textId="6C73A4BB" w:rsidR="003C03FE" w:rsidRDefault="00F67891" w:rsidP="00C76597">
            <w:pPr>
              <w:pStyle w:val="NormalIndent"/>
            </w:pPr>
            <w:r>
              <w:t>GSBH</w:t>
            </w:r>
          </w:p>
        </w:tc>
        <w:tc>
          <w:tcPr>
            <w:tcW w:w="3780" w:type="dxa"/>
          </w:tcPr>
          <w:p w14:paraId="6BF4D599" w14:textId="734F9BF0" w:rsidR="003C03FE" w:rsidRDefault="003C03FE" w:rsidP="00C76597">
            <w:pPr>
              <w:pStyle w:val="NormalIndent"/>
            </w:pPr>
            <w:r>
              <w:t xml:space="preserve">Việc chấm công do hệ thống tự động thực hiện. </w:t>
            </w:r>
            <w:r w:rsidR="00F67891">
              <w:t>GSBH</w:t>
            </w:r>
            <w:r>
              <w:t xml:space="preserve"> có thể xem kết quả chấm công trong ngày</w:t>
            </w:r>
          </w:p>
        </w:tc>
      </w:tr>
      <w:tr w:rsidR="003C03FE" w14:paraId="45F4FF3B" w14:textId="77777777" w:rsidTr="006A4FC5">
        <w:tc>
          <w:tcPr>
            <w:tcW w:w="668" w:type="dxa"/>
          </w:tcPr>
          <w:p w14:paraId="3902736A" w14:textId="77777777" w:rsidR="003C03FE" w:rsidRDefault="003C03FE" w:rsidP="00C76597">
            <w:pPr>
              <w:pStyle w:val="NormalIndent"/>
            </w:pPr>
            <w:r>
              <w:t>3</w:t>
            </w:r>
          </w:p>
        </w:tc>
        <w:tc>
          <w:tcPr>
            <w:tcW w:w="3112" w:type="dxa"/>
          </w:tcPr>
          <w:p w14:paraId="2E1275A3" w14:textId="77777777" w:rsidR="003C03FE" w:rsidRDefault="003C03FE" w:rsidP="00C76597">
            <w:pPr>
              <w:pStyle w:val="NormalIndent"/>
            </w:pPr>
            <w:r>
              <w:t>Xem danh sách khách hàng chưa phát sinh doanh số</w:t>
            </w:r>
          </w:p>
        </w:tc>
        <w:tc>
          <w:tcPr>
            <w:tcW w:w="2070" w:type="dxa"/>
          </w:tcPr>
          <w:p w14:paraId="1537B6AC" w14:textId="33C4648F" w:rsidR="003C03FE" w:rsidRDefault="00F67891" w:rsidP="00C76597">
            <w:pPr>
              <w:pStyle w:val="NormalIndent"/>
            </w:pPr>
            <w:r>
              <w:t>GSBH</w:t>
            </w:r>
          </w:p>
        </w:tc>
        <w:tc>
          <w:tcPr>
            <w:tcW w:w="3780" w:type="dxa"/>
          </w:tcPr>
          <w:p w14:paraId="1567B0C4" w14:textId="485B3228" w:rsidR="003C03FE" w:rsidRDefault="00F67891" w:rsidP="003C03FE">
            <w:pPr>
              <w:autoSpaceDE w:val="0"/>
              <w:autoSpaceDN w:val="0"/>
              <w:adjustRightInd w:val="0"/>
              <w:spacing w:line="288" w:lineRule="auto"/>
              <w:ind w:left="0"/>
            </w:pPr>
            <w:r>
              <w:t>GSBH</w:t>
            </w:r>
            <w:r w:rsidR="00CF59DC">
              <w:t xml:space="preserve">  </w:t>
            </w:r>
            <w:r w:rsidR="003C03FE">
              <w:t>xem danh sách khách hàng chưa phát sinh doanh số trong</w:t>
            </w:r>
            <w:r w:rsidR="00F53CB9">
              <w:t xml:space="preserve"> 2</w:t>
            </w:r>
            <w:r w:rsidR="003C03FE">
              <w:t xml:space="preserve"> tháng để có biện pháp chăm sóc kịp thời, tránh nguy cơ mất phân phối</w:t>
            </w:r>
          </w:p>
        </w:tc>
      </w:tr>
    </w:tbl>
    <w:p w14:paraId="2ACDA9BF" w14:textId="77777777" w:rsidR="0004267F" w:rsidRDefault="0004267F" w:rsidP="0004267F">
      <w:pPr>
        <w:pStyle w:val="Heading5"/>
      </w:pPr>
      <w:r>
        <w:t>Ghi chú</w:t>
      </w:r>
    </w:p>
    <w:p w14:paraId="1A133F5F" w14:textId="6F72DA67" w:rsidR="00315EA5" w:rsidRPr="00315EA5" w:rsidRDefault="00315EA5" w:rsidP="00315EA5">
      <w:r>
        <w:t>N/A</w:t>
      </w:r>
    </w:p>
    <w:p w14:paraId="0D2FD916" w14:textId="4E337D8F" w:rsidR="0004267F" w:rsidRPr="000C7B6C" w:rsidRDefault="00832514" w:rsidP="008B1DDA">
      <w:pPr>
        <w:pStyle w:val="Heading4"/>
      </w:pPr>
      <w:r>
        <w:t>Chức năng</w:t>
      </w:r>
      <w:r w:rsidR="0004267F" w:rsidRPr="000C7B6C">
        <w:t xml:space="preserve"> </w:t>
      </w:r>
      <w:r w:rsidR="0004267F">
        <w:t xml:space="preserve">giám </w:t>
      </w:r>
      <w:r w:rsidR="00EA1F73">
        <w:t>sát</w:t>
      </w:r>
      <w:r w:rsidR="0004267F">
        <w:t xml:space="preserve"> nhân viên</w:t>
      </w:r>
    </w:p>
    <w:p w14:paraId="7FA7DE6E" w14:textId="77777777" w:rsidR="0004267F" w:rsidRDefault="0004267F" w:rsidP="0004267F">
      <w:pPr>
        <w:pStyle w:val="Heading5"/>
      </w:pPr>
      <w:r>
        <w:t>Diễn giải</w:t>
      </w:r>
    </w:p>
    <w:p w14:paraId="748AA8D0" w14:textId="2C574167" w:rsidR="00387101" w:rsidRDefault="00F67891" w:rsidP="00387101">
      <w:r>
        <w:t>GSBH</w:t>
      </w:r>
      <w:r w:rsidR="00387101">
        <w:t xml:space="preserve"> xem vị trí hiện tại ngoài thị trường của các NVBH sử dụng MTB. Các thông tin giám </w:t>
      </w:r>
      <w:r w:rsidR="00387101">
        <w:lastRenderedPageBreak/>
        <w:t>sát:</w:t>
      </w:r>
    </w:p>
    <w:p w14:paraId="067B2695" w14:textId="77777777" w:rsidR="00387101" w:rsidRDefault="00387101" w:rsidP="00315EA5">
      <w:pPr>
        <w:pStyle w:val="Bullet1"/>
      </w:pPr>
      <w:r>
        <w:t>Vị trí hiện tại của nhân viên, % pin của MTB, tín hiệu mạng MTB đang kết nối là 3G hay Wifi , cường độ mạng là Mạnh/ Trung bình/ Yếu.</w:t>
      </w:r>
    </w:p>
    <w:p w14:paraId="049DF8E2" w14:textId="77777777" w:rsidR="00387101" w:rsidRDefault="00387101" w:rsidP="00315EA5">
      <w:pPr>
        <w:pStyle w:val="Bullet1"/>
      </w:pPr>
      <w:r>
        <w:t>Lộ trình đi tuyến trong ngày của nhân viên vẽ trên bản đồ: vị trí các khách hàng sẽ thể hiện trên bản đồ, phân biệt trạng thái ghé thăm theo màu</w:t>
      </w:r>
    </w:p>
    <w:p w14:paraId="3B61A4A2" w14:textId="77777777" w:rsidR="00387101" w:rsidRDefault="00387101" w:rsidP="00315EA5">
      <w:pPr>
        <w:pStyle w:val="Bullet2"/>
      </w:pPr>
      <w:r>
        <w:t>Xanh lá cây: những khách hàng trong tuyến nhưng NVBH chưa ghé thăm</w:t>
      </w:r>
    </w:p>
    <w:p w14:paraId="2BF5ACF9" w14:textId="77777777" w:rsidR="00387101" w:rsidRDefault="00387101" w:rsidP="00315EA5">
      <w:pPr>
        <w:pStyle w:val="Bullet2"/>
      </w:pPr>
      <w:r>
        <w:t>Xanh dương: những khách hàng trong tuyến và NVBH đã ghé thăm + khách hàng có đặt hàng</w:t>
      </w:r>
    </w:p>
    <w:p w14:paraId="0AF9A94C" w14:textId="77777777" w:rsidR="00387101" w:rsidRDefault="00387101" w:rsidP="00315EA5">
      <w:pPr>
        <w:pStyle w:val="Bullet2"/>
      </w:pPr>
      <w:r>
        <w:t>Đỏ: những khách hàng trong tuyến và NVBH đã ghé thăm + khách hàng không có đặt hàng</w:t>
      </w:r>
    </w:p>
    <w:p w14:paraId="26E07E1C" w14:textId="77777777" w:rsidR="00387101" w:rsidRDefault="00387101" w:rsidP="00315EA5">
      <w:pPr>
        <w:pStyle w:val="Bullet2"/>
      </w:pPr>
      <w:r>
        <w:t>Cam: khách hàng mà NVBH đang ghé thăm</w:t>
      </w:r>
    </w:p>
    <w:p w14:paraId="0D52C62D" w14:textId="77777777" w:rsidR="00387101" w:rsidRDefault="00387101" w:rsidP="00315EA5">
      <w:pPr>
        <w:pStyle w:val="Bullet2"/>
      </w:pPr>
      <w:r>
        <w:t xml:space="preserve">Vàng: khách hàng ngoài tuyến mà NVBH đã ghé thăm trong ngày </w:t>
      </w:r>
    </w:p>
    <w:p w14:paraId="0FD5D548" w14:textId="77777777" w:rsidR="0079304F" w:rsidRDefault="0079304F" w:rsidP="0079304F">
      <w:pPr>
        <w:pStyle w:val="Heading5"/>
      </w:pPr>
      <w:r>
        <w:t>Quy trình</w:t>
      </w:r>
    </w:p>
    <w:p w14:paraId="1963EE5F" w14:textId="3352B2A0" w:rsidR="0079304F" w:rsidRPr="007335BB" w:rsidRDefault="00832514" w:rsidP="0079304F">
      <w:pPr>
        <w:jc w:val="center"/>
      </w:pPr>
      <w:r w:rsidRPr="00427AF9">
        <w:rPr>
          <w:szCs w:val="24"/>
        </w:rPr>
        <w:object w:dxaOrig="5701" w:dyaOrig="5761" w14:anchorId="641B8BFA">
          <v:shape id="_x0000_i1112" type="#_x0000_t75" style="width:275.25pt;height:275.25pt" o:ole="">
            <v:imagedata r:id="rId188" o:title=""/>
          </v:shape>
          <o:OLEObject Type="Embed" ProgID="Visio.Drawing.11" ShapeID="_x0000_i1112" DrawAspect="Content" ObjectID="_1593959103" r:id="rId189"/>
        </w:object>
      </w:r>
    </w:p>
    <w:p w14:paraId="29BC635E" w14:textId="49EF1AC9" w:rsidR="0079304F" w:rsidRDefault="00D9141C" w:rsidP="0079304F">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2430"/>
        <w:gridCol w:w="3780"/>
      </w:tblGrid>
      <w:tr w:rsidR="0079304F" w:rsidRPr="00191EEF" w14:paraId="04A70681"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B3CD11C" w14:textId="77777777" w:rsidR="0079304F" w:rsidRPr="002020D6" w:rsidRDefault="0079304F"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72EEF59" w14:textId="77777777" w:rsidR="0079304F" w:rsidRPr="002020D6" w:rsidRDefault="0079304F" w:rsidP="00C76597">
            <w:pPr>
              <w:pStyle w:val="NormalIndent"/>
            </w:pPr>
            <w:r>
              <w:t>Bước thực hiện</w:t>
            </w:r>
          </w:p>
        </w:tc>
        <w:tc>
          <w:tcPr>
            <w:tcW w:w="24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EA0EA72" w14:textId="77777777" w:rsidR="0079304F" w:rsidRPr="002020D6" w:rsidRDefault="0079304F"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E4EEB56" w14:textId="77777777" w:rsidR="0079304F" w:rsidRPr="002020D6" w:rsidRDefault="0079304F" w:rsidP="00C76597">
            <w:pPr>
              <w:pStyle w:val="NormalIndent"/>
            </w:pPr>
            <w:r>
              <w:t>Mô tả</w:t>
            </w:r>
          </w:p>
        </w:tc>
      </w:tr>
      <w:tr w:rsidR="0079304F" w14:paraId="46C47A03" w14:textId="77777777" w:rsidTr="006A4FC5">
        <w:tc>
          <w:tcPr>
            <w:tcW w:w="668" w:type="dxa"/>
          </w:tcPr>
          <w:p w14:paraId="16B1488D" w14:textId="77777777" w:rsidR="0079304F" w:rsidRDefault="0079304F" w:rsidP="00C76597">
            <w:pPr>
              <w:pStyle w:val="NormalIndent"/>
            </w:pPr>
            <w:r>
              <w:t>1</w:t>
            </w:r>
          </w:p>
        </w:tc>
        <w:tc>
          <w:tcPr>
            <w:tcW w:w="2752" w:type="dxa"/>
          </w:tcPr>
          <w:p w14:paraId="2A38F9DA" w14:textId="77777777" w:rsidR="0079304F" w:rsidRDefault="0079304F" w:rsidP="00C76597">
            <w:pPr>
              <w:pStyle w:val="NormalIndent"/>
            </w:pPr>
            <w:r>
              <w:t>Xem vị trí nhân viên</w:t>
            </w:r>
          </w:p>
        </w:tc>
        <w:tc>
          <w:tcPr>
            <w:tcW w:w="2430" w:type="dxa"/>
          </w:tcPr>
          <w:p w14:paraId="66D5F59D" w14:textId="615647C9" w:rsidR="0079304F" w:rsidRDefault="00F67891" w:rsidP="00C76597">
            <w:pPr>
              <w:pStyle w:val="NormalIndent"/>
            </w:pPr>
            <w:r>
              <w:t>GSBH</w:t>
            </w:r>
          </w:p>
        </w:tc>
        <w:tc>
          <w:tcPr>
            <w:tcW w:w="3780" w:type="dxa"/>
          </w:tcPr>
          <w:p w14:paraId="393C6493" w14:textId="75354466" w:rsidR="0079304F" w:rsidRDefault="00F67891" w:rsidP="00677895">
            <w:pPr>
              <w:widowControl/>
              <w:autoSpaceDE w:val="0"/>
              <w:autoSpaceDN w:val="0"/>
              <w:adjustRightInd w:val="0"/>
              <w:spacing w:before="0" w:line="288" w:lineRule="auto"/>
              <w:ind w:left="0"/>
            </w:pPr>
            <w:r>
              <w:t>GSBH</w:t>
            </w:r>
            <w:r w:rsidR="0079304F">
              <w:t xml:space="preserve"> có thể xem vị trí các nhân viên sử dụng MTB. Thông tin giám sát:</w:t>
            </w:r>
          </w:p>
          <w:p w14:paraId="5CEB1B64" w14:textId="77777777" w:rsidR="0079304F" w:rsidRDefault="0079304F" w:rsidP="00677895">
            <w:pPr>
              <w:pStyle w:val="ListParagraph"/>
              <w:numPr>
                <w:ilvl w:val="0"/>
                <w:numId w:val="7"/>
              </w:numPr>
              <w:spacing w:after="0"/>
            </w:pPr>
            <w:r>
              <w:t xml:space="preserve">Vị trí hiện tại của nhân viên (đang bán hàng ở khách hàng nào? Địa chỉ nào?), </w:t>
            </w:r>
          </w:p>
          <w:p w14:paraId="4286A9D0" w14:textId="77777777" w:rsidR="0079304F" w:rsidRDefault="0079304F" w:rsidP="00677895">
            <w:pPr>
              <w:pStyle w:val="ListParagraph"/>
              <w:numPr>
                <w:ilvl w:val="0"/>
                <w:numId w:val="7"/>
              </w:numPr>
              <w:spacing w:after="0"/>
            </w:pPr>
            <w:r>
              <w:t>% pin của MTB</w:t>
            </w:r>
          </w:p>
          <w:p w14:paraId="409F9FDB" w14:textId="55A8485B" w:rsidR="0079304F" w:rsidRDefault="0079304F" w:rsidP="0079304F">
            <w:pPr>
              <w:pStyle w:val="ListParagraph"/>
              <w:numPr>
                <w:ilvl w:val="0"/>
                <w:numId w:val="7"/>
              </w:numPr>
              <w:spacing w:after="0"/>
            </w:pPr>
            <w:r>
              <w:t>Tín hiệu mạng MTB đang kết nối là 3G hay Wifi , cường độ mạng là Mạnh/ Trung bình/ Yếu</w:t>
            </w:r>
          </w:p>
        </w:tc>
      </w:tr>
      <w:tr w:rsidR="0079304F" w14:paraId="0FF6FCB1" w14:textId="77777777" w:rsidTr="006A4FC5">
        <w:tc>
          <w:tcPr>
            <w:tcW w:w="668" w:type="dxa"/>
          </w:tcPr>
          <w:p w14:paraId="7A899CAE" w14:textId="77777777" w:rsidR="0079304F" w:rsidRDefault="0079304F" w:rsidP="00C76597">
            <w:pPr>
              <w:pStyle w:val="NormalIndent"/>
            </w:pPr>
            <w:r>
              <w:t>2</w:t>
            </w:r>
          </w:p>
        </w:tc>
        <w:tc>
          <w:tcPr>
            <w:tcW w:w="2752" w:type="dxa"/>
          </w:tcPr>
          <w:p w14:paraId="0C4CA604" w14:textId="77777777" w:rsidR="0079304F" w:rsidRDefault="0079304F" w:rsidP="00C76597">
            <w:pPr>
              <w:pStyle w:val="NormalIndent"/>
            </w:pPr>
            <w:r>
              <w:t>Xem lộ trình tuyến NVBH trên bản đồ</w:t>
            </w:r>
          </w:p>
        </w:tc>
        <w:tc>
          <w:tcPr>
            <w:tcW w:w="2430" w:type="dxa"/>
          </w:tcPr>
          <w:p w14:paraId="7389A305" w14:textId="3AC13B2D" w:rsidR="0079304F" w:rsidRDefault="00F67891" w:rsidP="00C76597">
            <w:pPr>
              <w:pStyle w:val="NormalIndent"/>
            </w:pPr>
            <w:r>
              <w:t>GSBH</w:t>
            </w:r>
          </w:p>
        </w:tc>
        <w:tc>
          <w:tcPr>
            <w:tcW w:w="3780" w:type="dxa"/>
          </w:tcPr>
          <w:p w14:paraId="023FE02B" w14:textId="77777777" w:rsidR="0079304F" w:rsidRDefault="0079304F" w:rsidP="00677895">
            <w:pPr>
              <w:spacing w:before="0"/>
              <w:ind w:left="0"/>
            </w:pPr>
            <w:r>
              <w:t xml:space="preserve">Lộ trình đi tuyến trong ngày của nhân viên thể hiện trên nền bản đồ: </w:t>
            </w:r>
            <w:r>
              <w:lastRenderedPageBreak/>
              <w:t>các khách hàng trong tuyến hiển thị thành các marker trên bản đồ, phân biệt trạng thái ghé thăm theo màu:</w:t>
            </w:r>
          </w:p>
          <w:p w14:paraId="67879415" w14:textId="77777777" w:rsidR="0079304F" w:rsidRDefault="0079304F" w:rsidP="00B72D23">
            <w:pPr>
              <w:pStyle w:val="ListParagraph"/>
              <w:numPr>
                <w:ilvl w:val="0"/>
                <w:numId w:val="23"/>
              </w:numPr>
              <w:spacing w:after="0"/>
            </w:pPr>
            <w:r>
              <w:t>Xanh lá cây: những khách hàng trong tuyến nhưng NVBH chưa ghé thăm</w:t>
            </w:r>
          </w:p>
          <w:p w14:paraId="5748C7E4" w14:textId="77777777" w:rsidR="0079304F" w:rsidRDefault="0079304F" w:rsidP="00B72D23">
            <w:pPr>
              <w:pStyle w:val="ListParagraph"/>
              <w:numPr>
                <w:ilvl w:val="0"/>
                <w:numId w:val="23"/>
              </w:numPr>
              <w:spacing w:after="0"/>
            </w:pPr>
            <w:r>
              <w:t>Xanh dương: những khách hàng trong tuyến và NVBH đã ghé thăm + khách hàng có đặt hàng</w:t>
            </w:r>
          </w:p>
          <w:p w14:paraId="1E2953A4" w14:textId="77777777" w:rsidR="0079304F" w:rsidRDefault="0079304F" w:rsidP="00B72D23">
            <w:pPr>
              <w:pStyle w:val="ListParagraph"/>
              <w:numPr>
                <w:ilvl w:val="0"/>
                <w:numId w:val="23"/>
              </w:numPr>
              <w:spacing w:after="0"/>
            </w:pPr>
            <w:r>
              <w:t>Đỏ: những khách hàng trong tuyến và NVBH đã ghé thăm + khách hàng không có đặt hàng</w:t>
            </w:r>
          </w:p>
          <w:p w14:paraId="327A7DF1" w14:textId="77777777" w:rsidR="0079304F" w:rsidRDefault="0079304F" w:rsidP="00B72D23">
            <w:pPr>
              <w:pStyle w:val="ListParagraph"/>
              <w:numPr>
                <w:ilvl w:val="0"/>
                <w:numId w:val="23"/>
              </w:numPr>
              <w:spacing w:after="0"/>
            </w:pPr>
            <w:r>
              <w:t>Cam: khách hàng mà NVBH đang ghé thăm</w:t>
            </w:r>
          </w:p>
          <w:p w14:paraId="203E4558" w14:textId="77777777" w:rsidR="0079304F" w:rsidRDefault="0079304F" w:rsidP="00B72D23">
            <w:pPr>
              <w:pStyle w:val="ListParagraph"/>
              <w:numPr>
                <w:ilvl w:val="0"/>
                <w:numId w:val="23"/>
              </w:numPr>
              <w:spacing w:after="0"/>
            </w:pPr>
            <w:r>
              <w:t>Vàng: khách hàng ngoài tuyến mà NVBH đã ghé thăm trong ngày</w:t>
            </w:r>
          </w:p>
        </w:tc>
      </w:tr>
    </w:tbl>
    <w:p w14:paraId="1148BCDD" w14:textId="77777777" w:rsidR="0079304F" w:rsidRDefault="0079304F" w:rsidP="0079304F">
      <w:pPr>
        <w:pStyle w:val="Heading5"/>
      </w:pPr>
      <w:r>
        <w:lastRenderedPageBreak/>
        <w:t>Ghi chú</w:t>
      </w:r>
    </w:p>
    <w:p w14:paraId="2E82245B" w14:textId="77777777" w:rsidR="0079304F" w:rsidRPr="008D470A" w:rsidRDefault="0079304F" w:rsidP="0079304F">
      <w:r>
        <w:t>N/A</w:t>
      </w:r>
    </w:p>
    <w:p w14:paraId="2259CA81" w14:textId="15FAA56E" w:rsidR="0004267F" w:rsidRPr="000C7B6C" w:rsidRDefault="00433558" w:rsidP="008B1DDA">
      <w:pPr>
        <w:pStyle w:val="Heading4"/>
      </w:pPr>
      <w:r>
        <w:t>Chức năng</w:t>
      </w:r>
      <w:r w:rsidR="0004267F" w:rsidRPr="000C7B6C">
        <w:t xml:space="preserve"> </w:t>
      </w:r>
      <w:r w:rsidR="0004267F">
        <w:t>quản lý thông tin khách hàng</w:t>
      </w:r>
    </w:p>
    <w:p w14:paraId="69BA76B3" w14:textId="77777777" w:rsidR="0004267F" w:rsidRDefault="0004267F" w:rsidP="0004267F">
      <w:pPr>
        <w:pStyle w:val="Heading5"/>
      </w:pPr>
      <w:r>
        <w:t>Diễn giải</w:t>
      </w:r>
    </w:p>
    <w:p w14:paraId="2DFB749D" w14:textId="27E63B2C" w:rsidR="009772EF" w:rsidRDefault="00F67891" w:rsidP="00EF1739">
      <w:pPr>
        <w:ind w:left="0"/>
      </w:pPr>
      <w:r>
        <w:t>GSBH</w:t>
      </w:r>
      <w:r w:rsidR="0004267F">
        <w:t xml:space="preserve"> quản lý thông tin khách hàng</w:t>
      </w:r>
      <w:r w:rsidR="009772EF">
        <w:t>:</w:t>
      </w:r>
    </w:p>
    <w:p w14:paraId="55CC96E5" w14:textId="77777777" w:rsidR="009772EF" w:rsidRPr="00315EA5" w:rsidRDefault="009772EF" w:rsidP="00315EA5">
      <w:pPr>
        <w:pStyle w:val="Bullet1"/>
      </w:pPr>
      <w:r w:rsidRPr="00315EA5">
        <w:t>Tra cứu khách hàng</w:t>
      </w:r>
    </w:p>
    <w:p w14:paraId="6C227081" w14:textId="77777777" w:rsidR="009772EF" w:rsidRPr="00315EA5" w:rsidRDefault="009772EF" w:rsidP="00315EA5">
      <w:pPr>
        <w:pStyle w:val="Bullet1"/>
      </w:pPr>
      <w:r w:rsidRPr="00315EA5">
        <w:t>P</w:t>
      </w:r>
      <w:r w:rsidR="0004267F" w:rsidRPr="00315EA5">
        <w:t xml:space="preserve">hê duyệt </w:t>
      </w:r>
      <w:r w:rsidRPr="00315EA5">
        <w:t>khách hàng mới</w:t>
      </w:r>
    </w:p>
    <w:p w14:paraId="3168A7F1" w14:textId="4DCB0471" w:rsidR="0004267F" w:rsidRPr="00315EA5" w:rsidRDefault="009772EF" w:rsidP="00315EA5">
      <w:pPr>
        <w:pStyle w:val="Bullet1"/>
      </w:pPr>
      <w:r w:rsidRPr="00315EA5">
        <w:t xml:space="preserve">Xóa </w:t>
      </w:r>
      <w:r w:rsidR="0004267F" w:rsidRPr="00315EA5">
        <w:t>vị trí khách hàng</w:t>
      </w:r>
    </w:p>
    <w:p w14:paraId="16FF8625" w14:textId="77777777" w:rsidR="0004267F" w:rsidRDefault="0004267F" w:rsidP="0004267F">
      <w:pPr>
        <w:pStyle w:val="Heading5"/>
      </w:pPr>
      <w:r>
        <w:lastRenderedPageBreak/>
        <w:t>Quy trình</w:t>
      </w:r>
    </w:p>
    <w:p w14:paraId="63C9F8C1" w14:textId="0F3F0286" w:rsidR="0004267F" w:rsidRPr="007335BB" w:rsidRDefault="00433558" w:rsidP="0004267F">
      <w:pPr>
        <w:jc w:val="center"/>
      </w:pPr>
      <w:r>
        <w:object w:dxaOrig="10456" w:dyaOrig="7275" w14:anchorId="616BAF85">
          <v:shape id="_x0000_i1113" type="#_x0000_t75" style="width:423pt;height:291pt" o:ole="">
            <v:imagedata r:id="rId190" o:title=""/>
          </v:shape>
          <o:OLEObject Type="Embed" ProgID="Visio.Drawing.11" ShapeID="_x0000_i1113" DrawAspect="Content" ObjectID="_1593959104" r:id="rId191"/>
        </w:object>
      </w:r>
    </w:p>
    <w:p w14:paraId="5658F09C" w14:textId="524B19D2" w:rsidR="0004267F" w:rsidRDefault="00D9141C" w:rsidP="0004267F">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572"/>
        <w:gridCol w:w="1890"/>
        <w:gridCol w:w="4500"/>
      </w:tblGrid>
      <w:tr w:rsidR="0004267F" w:rsidRPr="00191EEF" w14:paraId="4BEFB399"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D136B1D" w14:textId="77777777" w:rsidR="0004267F" w:rsidRPr="002020D6" w:rsidRDefault="0004267F" w:rsidP="00C76597">
            <w:pPr>
              <w:pStyle w:val="NormalIndent"/>
            </w:pPr>
            <w:r w:rsidRPr="002020D6">
              <w:t>TT</w:t>
            </w:r>
          </w:p>
        </w:tc>
        <w:tc>
          <w:tcPr>
            <w:tcW w:w="257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D00F43A" w14:textId="77777777" w:rsidR="0004267F" w:rsidRPr="002020D6" w:rsidRDefault="0004267F" w:rsidP="00C76597">
            <w:pPr>
              <w:pStyle w:val="NormalIndent"/>
            </w:pPr>
            <w:r>
              <w:t>Bước thực hiện</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8A633DC" w14:textId="77777777" w:rsidR="0004267F" w:rsidRPr="002020D6" w:rsidRDefault="0004267F" w:rsidP="00C76597">
            <w:pPr>
              <w:pStyle w:val="NormalIndent"/>
            </w:pPr>
            <w:r w:rsidRPr="002020D6">
              <w:t>Người thực hiện</w:t>
            </w:r>
          </w:p>
        </w:tc>
        <w:tc>
          <w:tcPr>
            <w:tcW w:w="45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B2029C7" w14:textId="77777777" w:rsidR="0004267F" w:rsidRPr="002020D6" w:rsidRDefault="0004267F" w:rsidP="00C76597">
            <w:pPr>
              <w:pStyle w:val="NormalIndent"/>
            </w:pPr>
            <w:r>
              <w:t>Mô tả</w:t>
            </w:r>
          </w:p>
        </w:tc>
      </w:tr>
      <w:tr w:rsidR="0004267F" w14:paraId="7E3A39AE" w14:textId="77777777" w:rsidTr="006A4FC5">
        <w:tc>
          <w:tcPr>
            <w:tcW w:w="668" w:type="dxa"/>
          </w:tcPr>
          <w:p w14:paraId="45C9DB9C" w14:textId="77777777" w:rsidR="0004267F" w:rsidRDefault="0004267F" w:rsidP="00C76597">
            <w:pPr>
              <w:pStyle w:val="NormalIndent"/>
            </w:pPr>
            <w:r>
              <w:t>1</w:t>
            </w:r>
          </w:p>
        </w:tc>
        <w:tc>
          <w:tcPr>
            <w:tcW w:w="2572" w:type="dxa"/>
          </w:tcPr>
          <w:p w14:paraId="6BFAC024" w14:textId="77777777" w:rsidR="0004267F" w:rsidRDefault="0004267F" w:rsidP="00C76597">
            <w:pPr>
              <w:pStyle w:val="NormalIndent"/>
            </w:pPr>
            <w:r>
              <w:t>Tìm kiếm khách hàng</w:t>
            </w:r>
          </w:p>
        </w:tc>
        <w:tc>
          <w:tcPr>
            <w:tcW w:w="1890" w:type="dxa"/>
          </w:tcPr>
          <w:p w14:paraId="0DAA286E" w14:textId="25673B0F" w:rsidR="0004267F" w:rsidRDefault="00F67891" w:rsidP="00C76597">
            <w:pPr>
              <w:pStyle w:val="NormalIndent"/>
            </w:pPr>
            <w:r>
              <w:t>GSBH</w:t>
            </w:r>
          </w:p>
        </w:tc>
        <w:tc>
          <w:tcPr>
            <w:tcW w:w="4500" w:type="dxa"/>
          </w:tcPr>
          <w:p w14:paraId="53DDC778" w14:textId="79F3E226" w:rsidR="0004267F" w:rsidRDefault="0004267F" w:rsidP="00C62125">
            <w:pPr>
              <w:widowControl/>
              <w:autoSpaceDE w:val="0"/>
              <w:autoSpaceDN w:val="0"/>
              <w:adjustRightInd w:val="0"/>
              <w:spacing w:before="0" w:line="288" w:lineRule="auto"/>
              <w:ind w:left="0"/>
            </w:pPr>
            <w:r>
              <w:t>Tìm kiếm khách hàng</w:t>
            </w:r>
            <w:r w:rsidR="00C62125">
              <w:t xml:space="preserve"> cần xử lý</w:t>
            </w:r>
          </w:p>
        </w:tc>
      </w:tr>
      <w:tr w:rsidR="00C62125" w14:paraId="10A5B915" w14:textId="77777777" w:rsidTr="006A4FC5">
        <w:tc>
          <w:tcPr>
            <w:tcW w:w="668" w:type="dxa"/>
          </w:tcPr>
          <w:p w14:paraId="6ADC3953" w14:textId="3E51413F" w:rsidR="00C62125" w:rsidRDefault="00C62125" w:rsidP="00C76597">
            <w:pPr>
              <w:pStyle w:val="NormalIndent"/>
            </w:pPr>
            <w:r>
              <w:t>2</w:t>
            </w:r>
          </w:p>
        </w:tc>
        <w:tc>
          <w:tcPr>
            <w:tcW w:w="2572" w:type="dxa"/>
          </w:tcPr>
          <w:p w14:paraId="1D9025A8" w14:textId="77777777" w:rsidR="00C62125" w:rsidRDefault="00C62125" w:rsidP="00C76597">
            <w:pPr>
              <w:pStyle w:val="NormalIndent"/>
            </w:pPr>
            <w:r>
              <w:t>Xem hồ sơ</w:t>
            </w:r>
          </w:p>
        </w:tc>
        <w:tc>
          <w:tcPr>
            <w:tcW w:w="1890" w:type="dxa"/>
          </w:tcPr>
          <w:p w14:paraId="3E01654A" w14:textId="465976E4" w:rsidR="00C62125" w:rsidRDefault="00F67891" w:rsidP="00C76597">
            <w:pPr>
              <w:pStyle w:val="NormalIndent"/>
            </w:pPr>
            <w:r>
              <w:t>GSBH</w:t>
            </w:r>
          </w:p>
        </w:tc>
        <w:tc>
          <w:tcPr>
            <w:tcW w:w="4500" w:type="dxa"/>
          </w:tcPr>
          <w:p w14:paraId="569797C1" w14:textId="77777777" w:rsidR="00C62125" w:rsidRDefault="00C62125" w:rsidP="00677895">
            <w:pPr>
              <w:widowControl/>
              <w:autoSpaceDE w:val="0"/>
              <w:autoSpaceDN w:val="0"/>
              <w:adjustRightInd w:val="0"/>
              <w:spacing w:before="0" w:line="288" w:lineRule="auto"/>
              <w:ind w:left="0"/>
            </w:pPr>
            <w:r>
              <w:t>Xem thông tin hồ sơ khách hàng. Xem thông tin cơ bản và báo cáo doanh số trong 3 tháng gần đây.</w:t>
            </w:r>
          </w:p>
        </w:tc>
      </w:tr>
      <w:tr w:rsidR="0004267F" w14:paraId="65874923" w14:textId="77777777" w:rsidTr="006A4FC5">
        <w:tc>
          <w:tcPr>
            <w:tcW w:w="668" w:type="dxa"/>
          </w:tcPr>
          <w:p w14:paraId="147A0E61" w14:textId="77777777" w:rsidR="0004267F" w:rsidRDefault="0004267F" w:rsidP="00C76597">
            <w:pPr>
              <w:pStyle w:val="NormalIndent"/>
            </w:pPr>
            <w:r>
              <w:t>3</w:t>
            </w:r>
          </w:p>
        </w:tc>
        <w:tc>
          <w:tcPr>
            <w:tcW w:w="2572" w:type="dxa"/>
          </w:tcPr>
          <w:p w14:paraId="29866765" w14:textId="2A1DC6B8" w:rsidR="0004267F" w:rsidRDefault="00C62125" w:rsidP="00C76597">
            <w:pPr>
              <w:pStyle w:val="NormalIndent"/>
            </w:pPr>
            <w:r>
              <w:t>Xóa</w:t>
            </w:r>
            <w:r w:rsidR="0004267F">
              <w:t xml:space="preserve"> vị trí</w:t>
            </w:r>
          </w:p>
        </w:tc>
        <w:tc>
          <w:tcPr>
            <w:tcW w:w="1890" w:type="dxa"/>
          </w:tcPr>
          <w:p w14:paraId="24396476" w14:textId="49A15B1C" w:rsidR="0004267F" w:rsidRDefault="00F67891" w:rsidP="00C76597">
            <w:pPr>
              <w:pStyle w:val="NormalIndent"/>
            </w:pPr>
            <w:r>
              <w:t>GSBH</w:t>
            </w:r>
          </w:p>
        </w:tc>
        <w:tc>
          <w:tcPr>
            <w:tcW w:w="4500" w:type="dxa"/>
          </w:tcPr>
          <w:p w14:paraId="48CFC361" w14:textId="3681FCE6" w:rsidR="0004267F" w:rsidRDefault="00C62125" w:rsidP="00C62125">
            <w:pPr>
              <w:widowControl/>
              <w:autoSpaceDE w:val="0"/>
              <w:autoSpaceDN w:val="0"/>
              <w:adjustRightInd w:val="0"/>
              <w:spacing w:before="0" w:line="288" w:lineRule="auto"/>
              <w:ind w:left="0"/>
            </w:pPr>
            <w:r>
              <w:t>X</w:t>
            </w:r>
            <w:r w:rsidR="0004267F">
              <w:t xml:space="preserve">óa vị trí của khách hàng. </w:t>
            </w:r>
            <w:r>
              <w:t>NVBH sẽ chấm lại vị trí mới cho khách hàng</w:t>
            </w:r>
            <w:r w:rsidR="0004267F">
              <w:t>.</w:t>
            </w:r>
          </w:p>
        </w:tc>
      </w:tr>
      <w:tr w:rsidR="0004267F" w:rsidRPr="009D5313" w14:paraId="1015F1B8" w14:textId="77777777" w:rsidTr="006A4FC5">
        <w:tc>
          <w:tcPr>
            <w:tcW w:w="668" w:type="dxa"/>
          </w:tcPr>
          <w:p w14:paraId="120DA8F2" w14:textId="77777777" w:rsidR="0004267F" w:rsidRDefault="0004267F" w:rsidP="00C76597">
            <w:pPr>
              <w:pStyle w:val="NormalIndent"/>
            </w:pPr>
            <w:r>
              <w:t>4</w:t>
            </w:r>
          </w:p>
        </w:tc>
        <w:tc>
          <w:tcPr>
            <w:tcW w:w="2572" w:type="dxa"/>
          </w:tcPr>
          <w:p w14:paraId="31170E9A" w14:textId="3F5837FD" w:rsidR="0004267F" w:rsidRDefault="00C62125" w:rsidP="00C76597">
            <w:pPr>
              <w:pStyle w:val="NormalIndent"/>
            </w:pPr>
            <w:r>
              <w:t>Duyệt</w:t>
            </w:r>
          </w:p>
        </w:tc>
        <w:tc>
          <w:tcPr>
            <w:tcW w:w="1890" w:type="dxa"/>
          </w:tcPr>
          <w:p w14:paraId="5C97F6BF" w14:textId="4DA98AF8" w:rsidR="0004267F" w:rsidRDefault="00F67891" w:rsidP="00C76597">
            <w:pPr>
              <w:pStyle w:val="NormalIndent"/>
            </w:pPr>
            <w:r>
              <w:t>GSBH</w:t>
            </w:r>
          </w:p>
        </w:tc>
        <w:tc>
          <w:tcPr>
            <w:tcW w:w="4500" w:type="dxa"/>
          </w:tcPr>
          <w:p w14:paraId="6ACC8488" w14:textId="01FB6873" w:rsidR="0004267F" w:rsidRDefault="00F67891" w:rsidP="0028362B">
            <w:pPr>
              <w:widowControl/>
              <w:autoSpaceDE w:val="0"/>
              <w:autoSpaceDN w:val="0"/>
              <w:adjustRightInd w:val="0"/>
              <w:spacing w:before="0" w:line="288" w:lineRule="auto"/>
              <w:ind w:left="0"/>
            </w:pPr>
            <w:r>
              <w:t>GSBH</w:t>
            </w:r>
            <w:r w:rsidR="00C62125">
              <w:t xml:space="preserve"> duyệt khách hàng mới</w:t>
            </w:r>
          </w:p>
          <w:p w14:paraId="3E19BA59" w14:textId="444374E4" w:rsidR="00C62125" w:rsidRDefault="00C62125" w:rsidP="00B72D23">
            <w:pPr>
              <w:pStyle w:val="ListParagraph"/>
              <w:numPr>
                <w:ilvl w:val="0"/>
                <w:numId w:val="35"/>
              </w:numPr>
              <w:autoSpaceDE w:val="0"/>
              <w:autoSpaceDN w:val="0"/>
              <w:adjustRightInd w:val="0"/>
              <w:spacing w:line="288" w:lineRule="auto"/>
            </w:pPr>
            <w:r>
              <w:t>Duyệt: khách hàng trở thành chính thức. Kết thúc quy trình</w:t>
            </w:r>
          </w:p>
          <w:p w14:paraId="4CE1DE32" w14:textId="7B5DCDEF" w:rsidR="00C62125" w:rsidRPr="00677895" w:rsidRDefault="00C62125" w:rsidP="00B72D23">
            <w:pPr>
              <w:pStyle w:val="ListParagraph"/>
              <w:numPr>
                <w:ilvl w:val="0"/>
                <w:numId w:val="35"/>
              </w:numPr>
              <w:autoSpaceDE w:val="0"/>
              <w:autoSpaceDN w:val="0"/>
              <w:adjustRightInd w:val="0"/>
              <w:spacing w:line="288" w:lineRule="auto"/>
              <w:rPr>
                <w:lang w:val="fr-FR"/>
              </w:rPr>
            </w:pPr>
            <w:r w:rsidRPr="00677895">
              <w:rPr>
                <w:lang w:val="fr-FR"/>
              </w:rPr>
              <w:t>Từ chối: chuyển sang bước 5</w:t>
            </w:r>
            <w:r w:rsidR="00E6767F">
              <w:rPr>
                <w:lang w:val="fr-FR"/>
              </w:rPr>
              <w:t>.</w:t>
            </w:r>
          </w:p>
        </w:tc>
      </w:tr>
      <w:tr w:rsidR="00C62125" w14:paraId="26FC2DFE" w14:textId="77777777" w:rsidTr="006A4FC5">
        <w:tc>
          <w:tcPr>
            <w:tcW w:w="668" w:type="dxa"/>
          </w:tcPr>
          <w:p w14:paraId="2E26F010" w14:textId="337D34E1" w:rsidR="00C62125" w:rsidRDefault="00C62125" w:rsidP="00C76597">
            <w:pPr>
              <w:pStyle w:val="NormalIndent"/>
            </w:pPr>
            <w:r>
              <w:t>5</w:t>
            </w:r>
          </w:p>
        </w:tc>
        <w:tc>
          <w:tcPr>
            <w:tcW w:w="2572" w:type="dxa"/>
          </w:tcPr>
          <w:p w14:paraId="26D4684F" w14:textId="656270C8" w:rsidR="00C62125" w:rsidRDefault="00C62125" w:rsidP="00C76597">
            <w:pPr>
              <w:pStyle w:val="NormalIndent"/>
            </w:pPr>
            <w:r>
              <w:t>Quy trình tạo khách hàng mới</w:t>
            </w:r>
          </w:p>
        </w:tc>
        <w:tc>
          <w:tcPr>
            <w:tcW w:w="1890" w:type="dxa"/>
          </w:tcPr>
          <w:p w14:paraId="3DB27804" w14:textId="0C8D88B8" w:rsidR="00C62125" w:rsidRDefault="00C62125" w:rsidP="00C76597">
            <w:pPr>
              <w:pStyle w:val="NormalIndent"/>
            </w:pPr>
            <w:r>
              <w:t>NVBH/Admin NPP</w:t>
            </w:r>
          </w:p>
        </w:tc>
        <w:tc>
          <w:tcPr>
            <w:tcW w:w="4500" w:type="dxa"/>
          </w:tcPr>
          <w:p w14:paraId="02B2F8B7" w14:textId="2CC2A913" w:rsidR="00C62125" w:rsidRDefault="00C62125" w:rsidP="0028362B">
            <w:pPr>
              <w:widowControl/>
              <w:autoSpaceDE w:val="0"/>
              <w:autoSpaceDN w:val="0"/>
              <w:adjustRightInd w:val="0"/>
              <w:spacing w:before="0" w:line="288" w:lineRule="auto"/>
              <w:ind w:left="0"/>
            </w:pPr>
            <w:r>
              <w:t>NVBH/Admin NPP chỉnh sửa thông tin khách hàng bị từ chối rồi gửi phê duyệt lại. Tham khảo quy trình tạo khách hàng mới</w:t>
            </w:r>
          </w:p>
        </w:tc>
      </w:tr>
    </w:tbl>
    <w:p w14:paraId="34E6D33F" w14:textId="7C0EC3E4" w:rsidR="0004267F" w:rsidRDefault="0004267F" w:rsidP="0004267F">
      <w:pPr>
        <w:pStyle w:val="Heading5"/>
      </w:pPr>
      <w:r>
        <w:t>Ghi chú</w:t>
      </w:r>
    </w:p>
    <w:p w14:paraId="5BC15180" w14:textId="226085AD" w:rsidR="00315EA5" w:rsidRPr="00315EA5" w:rsidRDefault="00315EA5" w:rsidP="00315EA5">
      <w:r>
        <w:t>N/A</w:t>
      </w:r>
    </w:p>
    <w:p w14:paraId="1E441CDC" w14:textId="08C38283" w:rsidR="0004267F" w:rsidRDefault="009E0781" w:rsidP="008B1DDA">
      <w:pPr>
        <w:pStyle w:val="Heading4"/>
      </w:pPr>
      <w:bookmarkStart w:id="69" w:name="_Toc473035236"/>
      <w:bookmarkEnd w:id="68"/>
      <w:r>
        <w:lastRenderedPageBreak/>
        <w:t>Chức năng giao việc và thông báo</w:t>
      </w:r>
    </w:p>
    <w:p w14:paraId="3613F718" w14:textId="77777777" w:rsidR="0004267F" w:rsidRDefault="0004267F" w:rsidP="0004267F">
      <w:pPr>
        <w:pStyle w:val="Heading5"/>
      </w:pPr>
      <w:r>
        <w:t>Diễn giải</w:t>
      </w:r>
    </w:p>
    <w:p w14:paraId="36FB1F06" w14:textId="2ADBF06D" w:rsidR="0004267F" w:rsidRDefault="0004267F" w:rsidP="006B23A4">
      <w:pPr>
        <w:ind w:left="0" w:firstLine="360"/>
      </w:pPr>
      <w:r>
        <w:t xml:space="preserve">Trong quá trình đi thị trường, </w:t>
      </w:r>
      <w:r w:rsidR="00F67891">
        <w:t>GSBH</w:t>
      </w:r>
      <w:r>
        <w:t xml:space="preserve"> phát hiện vấn đề cần ghi nhận lại để theo dõi hoặc báo cáo cấp trên. Phân loại vấn đề:</w:t>
      </w:r>
    </w:p>
    <w:p w14:paraId="5AE1F1B5" w14:textId="5777B0A3" w:rsidR="0004267F" w:rsidRDefault="0004267F" w:rsidP="006B23A4">
      <w:pPr>
        <w:pStyle w:val="Bullet1"/>
      </w:pPr>
      <w:r>
        <w:t>Vấn đề li</w:t>
      </w:r>
      <w:r w:rsidR="00340F9A">
        <w:t>ên quan đến khách hàng cụ thể: L</w:t>
      </w:r>
      <w:r>
        <w:t xml:space="preserve">à phản ảnh/ ý kiến của khách hàng cụ thể. </w:t>
      </w:r>
      <w:r w:rsidR="00F67891">
        <w:t>GSBH</w:t>
      </w:r>
      <w:r>
        <w:t xml:space="preserve"> ghi nhận lại, các cấp trên của </w:t>
      </w:r>
      <w:r w:rsidR="00F67891">
        <w:t>GSBH</w:t>
      </w:r>
      <w:r>
        <w:t xml:space="preserve"> sẽ thấy, </w:t>
      </w:r>
      <w:r w:rsidR="00F67891">
        <w:t>GSBH</w:t>
      </w:r>
      <w:r>
        <w:t xml:space="preserve"> có thể giao cho nhân viên xem những ghi chú, nhắc nhở này.</w:t>
      </w:r>
    </w:p>
    <w:p w14:paraId="2902A65D" w14:textId="5F79188F" w:rsidR="0004267F" w:rsidRDefault="003837D0" w:rsidP="006B23A4">
      <w:pPr>
        <w:pStyle w:val="Bullet1"/>
      </w:pPr>
      <w:r>
        <w:t xml:space="preserve">Vấn đề riêng </w:t>
      </w:r>
      <w:r w:rsidR="00F67891">
        <w:t>GSBH</w:t>
      </w:r>
      <w:r>
        <w:t>: L</w:t>
      </w:r>
      <w:r w:rsidR="0004267F">
        <w:t xml:space="preserve">à các ý kiến của cá nhân </w:t>
      </w:r>
      <w:r w:rsidR="00F67891">
        <w:t>GSBH</w:t>
      </w:r>
      <w:r w:rsidR="0004267F">
        <w:t xml:space="preserve">. </w:t>
      </w:r>
      <w:r w:rsidR="00F67891">
        <w:t>GSBH</w:t>
      </w:r>
      <w:r w:rsidR="0004267F">
        <w:t xml:space="preserve"> ghi nhận lại để theo dõi thực hiện. Vấn đề này này các cấp trên của </w:t>
      </w:r>
      <w:r w:rsidR="00F67891">
        <w:t>GSBH</w:t>
      </w:r>
      <w:r w:rsidR="0004267F">
        <w:t xml:space="preserve"> sẽ thấy</w:t>
      </w:r>
      <w:r>
        <w:t>.</w:t>
      </w:r>
    </w:p>
    <w:p w14:paraId="65B5100E" w14:textId="534ACAAA" w:rsidR="0004267F" w:rsidRDefault="003837D0" w:rsidP="006B23A4">
      <w:pPr>
        <w:pStyle w:val="Bullet1"/>
      </w:pPr>
      <w:r>
        <w:t>Vấn đề công cộng: L</w:t>
      </w:r>
      <w:r w:rsidR="0004267F">
        <w:t xml:space="preserve">à các thông tin mà </w:t>
      </w:r>
      <w:r w:rsidR="00F67891">
        <w:t>GSBH</w:t>
      </w:r>
      <w:r w:rsidR="0004267F">
        <w:t xml:space="preserve"> thu thập được trên thị trường như thông tin về đối thủ cần thông báo cho tất cả nhân viên trong khu vực. Vấn đề này cần được kiểm duyệt của ASM</w:t>
      </w:r>
      <w:r w:rsidR="00437E39">
        <w:t>.</w:t>
      </w:r>
    </w:p>
    <w:p w14:paraId="6E35D3DB" w14:textId="77777777" w:rsidR="0004267F" w:rsidRDefault="0004267F" w:rsidP="0004267F">
      <w:pPr>
        <w:ind w:left="0"/>
      </w:pPr>
    </w:p>
    <w:p w14:paraId="2C39000E" w14:textId="77777777" w:rsidR="0004267F" w:rsidRDefault="0004267F" w:rsidP="0004267F">
      <w:pPr>
        <w:pStyle w:val="Heading5"/>
      </w:pPr>
      <w:r>
        <w:t>Quy trình</w:t>
      </w:r>
    </w:p>
    <w:p w14:paraId="21C3EEBB" w14:textId="68089241" w:rsidR="0004267F" w:rsidRPr="007335BB" w:rsidRDefault="009A74A9" w:rsidP="0004267F">
      <w:pPr>
        <w:jc w:val="center"/>
      </w:pPr>
      <w:r w:rsidRPr="00427AF9">
        <w:rPr>
          <w:szCs w:val="24"/>
        </w:rPr>
        <w:object w:dxaOrig="11416" w:dyaOrig="8986" w14:anchorId="6613F50A">
          <v:shape id="_x0000_i1114" type="#_x0000_t75" style="width:465.75pt;height:365.25pt" o:ole="">
            <v:imagedata r:id="rId192" o:title=""/>
          </v:shape>
          <o:OLEObject Type="Embed" ProgID="Visio.Drawing.11" ShapeID="_x0000_i1114" DrawAspect="Content" ObjectID="_1593959105" r:id="rId193"/>
        </w:object>
      </w:r>
    </w:p>
    <w:p w14:paraId="029FD6EB" w14:textId="77777777" w:rsidR="00E41098" w:rsidRDefault="00E41098">
      <w:pPr>
        <w:widowControl/>
        <w:spacing w:before="0" w:line="240" w:lineRule="auto"/>
        <w:ind w:left="0"/>
      </w:pPr>
      <w:r>
        <w:br w:type="page"/>
      </w:r>
    </w:p>
    <w:p w14:paraId="74AA4702" w14:textId="3821C56E" w:rsidR="0004267F" w:rsidRDefault="00D9141C" w:rsidP="0004267F">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3022"/>
        <w:gridCol w:w="2160"/>
        <w:gridCol w:w="3780"/>
      </w:tblGrid>
      <w:tr w:rsidR="0004267F" w:rsidRPr="00191EEF" w14:paraId="553998F1"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3731814" w14:textId="77777777" w:rsidR="0004267F" w:rsidRPr="002020D6" w:rsidRDefault="0004267F" w:rsidP="00C76597">
            <w:pPr>
              <w:pStyle w:val="NormalIndent"/>
            </w:pPr>
            <w:r w:rsidRPr="002020D6">
              <w:t>TT</w:t>
            </w:r>
          </w:p>
        </w:tc>
        <w:tc>
          <w:tcPr>
            <w:tcW w:w="302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16F96F3" w14:textId="77777777" w:rsidR="0004267F" w:rsidRPr="002020D6" w:rsidRDefault="0004267F" w:rsidP="00C76597">
            <w:pPr>
              <w:pStyle w:val="NormalIndent"/>
            </w:pPr>
            <w:r>
              <w:t>Bước thực hiện</w:t>
            </w:r>
          </w:p>
        </w:tc>
        <w:tc>
          <w:tcPr>
            <w:tcW w:w="21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0FEC065" w14:textId="77777777" w:rsidR="0004267F" w:rsidRPr="002020D6" w:rsidRDefault="0004267F" w:rsidP="00C76597">
            <w:pPr>
              <w:pStyle w:val="NormalIndent"/>
            </w:pPr>
            <w:r w:rsidRPr="002020D6">
              <w:t>Người thực hiện</w:t>
            </w:r>
          </w:p>
        </w:tc>
        <w:tc>
          <w:tcPr>
            <w:tcW w:w="37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827AD8B" w14:textId="77777777" w:rsidR="0004267F" w:rsidRPr="002020D6" w:rsidRDefault="0004267F" w:rsidP="00C76597">
            <w:pPr>
              <w:pStyle w:val="NormalIndent"/>
            </w:pPr>
            <w:r>
              <w:t>Mô tả</w:t>
            </w:r>
          </w:p>
        </w:tc>
      </w:tr>
      <w:tr w:rsidR="0004267F" w14:paraId="55872D8A" w14:textId="77777777" w:rsidTr="006A4FC5">
        <w:tc>
          <w:tcPr>
            <w:tcW w:w="668" w:type="dxa"/>
          </w:tcPr>
          <w:p w14:paraId="1DAD4186" w14:textId="77777777" w:rsidR="0004267F" w:rsidRDefault="0004267F" w:rsidP="00C76597">
            <w:pPr>
              <w:pStyle w:val="NormalIndent"/>
            </w:pPr>
            <w:r>
              <w:t>1</w:t>
            </w:r>
          </w:p>
        </w:tc>
        <w:tc>
          <w:tcPr>
            <w:tcW w:w="3022" w:type="dxa"/>
          </w:tcPr>
          <w:p w14:paraId="1AB781B5" w14:textId="77777777" w:rsidR="0004267F" w:rsidRDefault="0004267F" w:rsidP="00C76597">
            <w:pPr>
              <w:pStyle w:val="NormalIndent"/>
            </w:pPr>
            <w:r>
              <w:t>Tạo ghi chú</w:t>
            </w:r>
          </w:p>
        </w:tc>
        <w:tc>
          <w:tcPr>
            <w:tcW w:w="2160" w:type="dxa"/>
          </w:tcPr>
          <w:p w14:paraId="0CF7AFEF" w14:textId="7C6A52AC" w:rsidR="0004267F" w:rsidRDefault="00F67891" w:rsidP="00C76597">
            <w:pPr>
              <w:pStyle w:val="NormalIndent"/>
            </w:pPr>
            <w:r>
              <w:t>GSBH</w:t>
            </w:r>
          </w:p>
        </w:tc>
        <w:tc>
          <w:tcPr>
            <w:tcW w:w="3780" w:type="dxa"/>
          </w:tcPr>
          <w:p w14:paraId="152519A0" w14:textId="13FC14D4" w:rsidR="0004267F" w:rsidRDefault="0004267F" w:rsidP="0028362B">
            <w:pPr>
              <w:widowControl/>
              <w:autoSpaceDE w:val="0"/>
              <w:autoSpaceDN w:val="0"/>
              <w:adjustRightInd w:val="0"/>
              <w:spacing w:before="0" w:line="288" w:lineRule="auto"/>
              <w:ind w:left="0"/>
            </w:pPr>
            <w:r>
              <w:t xml:space="preserve">Khi có vấn đề phát sinh cần ghi nhận lại, </w:t>
            </w:r>
            <w:r w:rsidR="00F67891">
              <w:t>GSBH</w:t>
            </w:r>
            <w:r>
              <w:t xml:space="preserve"> sẽ tạo ghi chú. Thông tin ghi chú:</w:t>
            </w:r>
          </w:p>
          <w:p w14:paraId="4B54D2A3" w14:textId="77777777" w:rsidR="0004267F" w:rsidRDefault="0004267F" w:rsidP="0028362B">
            <w:pPr>
              <w:widowControl/>
              <w:autoSpaceDE w:val="0"/>
              <w:autoSpaceDN w:val="0"/>
              <w:adjustRightInd w:val="0"/>
              <w:spacing w:before="0" w:line="288" w:lineRule="auto"/>
              <w:ind w:left="0"/>
            </w:pPr>
            <w:r>
              <w:t>- Khách hàng (không bắt buộc): vấn đề liên quan đến khách hàng nào.</w:t>
            </w:r>
          </w:p>
          <w:p w14:paraId="102183F2" w14:textId="4C2B9AEB" w:rsidR="0004267F" w:rsidRDefault="0004267F" w:rsidP="0028362B">
            <w:pPr>
              <w:widowControl/>
              <w:autoSpaceDE w:val="0"/>
              <w:autoSpaceDN w:val="0"/>
              <w:adjustRightInd w:val="0"/>
              <w:spacing w:before="0" w:line="288" w:lineRule="auto"/>
              <w:ind w:left="0"/>
            </w:pPr>
            <w:r>
              <w:t xml:space="preserve">- Nhân viên: Nhân viên sẽ tiếp nhận ghi chú từ </w:t>
            </w:r>
            <w:r w:rsidR="00F67891">
              <w:t>GSBH</w:t>
            </w:r>
            <w:r>
              <w:t>.</w:t>
            </w:r>
          </w:p>
          <w:p w14:paraId="70CF8E63" w14:textId="77777777" w:rsidR="0004267F" w:rsidRDefault="0004267F" w:rsidP="0028362B">
            <w:pPr>
              <w:widowControl/>
              <w:autoSpaceDE w:val="0"/>
              <w:autoSpaceDN w:val="0"/>
              <w:adjustRightInd w:val="0"/>
              <w:spacing w:before="0" w:line="288" w:lineRule="auto"/>
              <w:ind w:left="0"/>
            </w:pPr>
            <w:r>
              <w:t>- Cho phép các nhân viên trong khu vực thấy?</w:t>
            </w:r>
          </w:p>
          <w:p w14:paraId="659663FF" w14:textId="77777777" w:rsidR="0004267F" w:rsidRDefault="0004267F" w:rsidP="0028362B">
            <w:pPr>
              <w:widowControl/>
              <w:autoSpaceDE w:val="0"/>
              <w:autoSpaceDN w:val="0"/>
              <w:adjustRightInd w:val="0"/>
              <w:spacing w:before="0" w:line="288" w:lineRule="auto"/>
              <w:ind w:left="0"/>
            </w:pPr>
            <w:r>
              <w:t>- Nội dung</w:t>
            </w:r>
          </w:p>
        </w:tc>
      </w:tr>
      <w:tr w:rsidR="0004267F" w14:paraId="31B3FF64" w14:textId="77777777" w:rsidTr="006A4FC5">
        <w:tc>
          <w:tcPr>
            <w:tcW w:w="668" w:type="dxa"/>
          </w:tcPr>
          <w:p w14:paraId="3DEAE34C" w14:textId="77777777" w:rsidR="0004267F" w:rsidRDefault="0004267F" w:rsidP="00C76597">
            <w:pPr>
              <w:pStyle w:val="NormalIndent"/>
            </w:pPr>
            <w:r>
              <w:t>2</w:t>
            </w:r>
          </w:p>
        </w:tc>
        <w:tc>
          <w:tcPr>
            <w:tcW w:w="3022" w:type="dxa"/>
          </w:tcPr>
          <w:p w14:paraId="0AFEDEC1" w14:textId="40CCA6CF" w:rsidR="0004267F" w:rsidRDefault="0004267F" w:rsidP="00C76597">
            <w:pPr>
              <w:pStyle w:val="NormalIndent"/>
            </w:pPr>
            <w:r>
              <w:t>Phân loại ghi chú</w:t>
            </w:r>
          </w:p>
        </w:tc>
        <w:tc>
          <w:tcPr>
            <w:tcW w:w="2160" w:type="dxa"/>
          </w:tcPr>
          <w:p w14:paraId="6EB43D7F" w14:textId="77777777" w:rsidR="0004267F" w:rsidRDefault="0004267F" w:rsidP="00C76597">
            <w:pPr>
              <w:pStyle w:val="NormalIndent"/>
            </w:pPr>
            <w:r>
              <w:t>DMS</w:t>
            </w:r>
          </w:p>
        </w:tc>
        <w:tc>
          <w:tcPr>
            <w:tcW w:w="3780" w:type="dxa"/>
          </w:tcPr>
          <w:p w14:paraId="1EF71052" w14:textId="77777777" w:rsidR="00EF266B" w:rsidRDefault="00EF266B" w:rsidP="00C76597">
            <w:pPr>
              <w:pStyle w:val="NormalIndent"/>
            </w:pPr>
            <w:r>
              <w:t>Phân loại ghi chú</w:t>
            </w:r>
          </w:p>
          <w:p w14:paraId="4DC7DF07" w14:textId="77777777" w:rsidR="00EF266B" w:rsidRDefault="00EF266B" w:rsidP="00EF266B">
            <w:pPr>
              <w:pStyle w:val="TableBullet1"/>
            </w:pPr>
            <w:r>
              <w:t>Liên quan đến khách hàng cụ thể hoặc vấn đề riêng của GSBH: qua bước 3</w:t>
            </w:r>
          </w:p>
          <w:p w14:paraId="13A8117F" w14:textId="07C3EE42" w:rsidR="0004267F" w:rsidRDefault="00EF266B" w:rsidP="00EF266B">
            <w:pPr>
              <w:pStyle w:val="TableBullet1"/>
            </w:pPr>
            <w:r>
              <w:t>Công cộng: qua bước 4 ASM kiểm duyệt</w:t>
            </w:r>
          </w:p>
        </w:tc>
      </w:tr>
      <w:tr w:rsidR="0004267F" w14:paraId="70E30DE8" w14:textId="77777777" w:rsidTr="006A4FC5">
        <w:tc>
          <w:tcPr>
            <w:tcW w:w="668" w:type="dxa"/>
          </w:tcPr>
          <w:p w14:paraId="61597964" w14:textId="77777777" w:rsidR="0004267F" w:rsidRDefault="0004267F" w:rsidP="00C76597">
            <w:pPr>
              <w:pStyle w:val="NormalIndent"/>
            </w:pPr>
            <w:r>
              <w:t>3</w:t>
            </w:r>
          </w:p>
        </w:tc>
        <w:tc>
          <w:tcPr>
            <w:tcW w:w="3022" w:type="dxa"/>
          </w:tcPr>
          <w:p w14:paraId="4092D7E8" w14:textId="1F812361" w:rsidR="0004267F" w:rsidRDefault="0004267F" w:rsidP="00C76597">
            <w:pPr>
              <w:pStyle w:val="NormalIndent"/>
            </w:pPr>
            <w:r>
              <w:t xml:space="preserve">Lưu thuộc tính của ghi chú: </w:t>
            </w:r>
            <w:r w:rsidR="00F67891">
              <w:t>GSBH</w:t>
            </w:r>
            <w:r>
              <w:t>/NVBH và các cấp trên được thấy</w:t>
            </w:r>
          </w:p>
        </w:tc>
        <w:tc>
          <w:tcPr>
            <w:tcW w:w="2160" w:type="dxa"/>
          </w:tcPr>
          <w:p w14:paraId="5C71AC4E" w14:textId="77777777" w:rsidR="0004267F" w:rsidRDefault="0004267F" w:rsidP="00C76597">
            <w:pPr>
              <w:pStyle w:val="NormalIndent"/>
            </w:pPr>
            <w:r>
              <w:t>DMS</w:t>
            </w:r>
          </w:p>
        </w:tc>
        <w:tc>
          <w:tcPr>
            <w:tcW w:w="3780" w:type="dxa"/>
          </w:tcPr>
          <w:p w14:paraId="0FEC220D" w14:textId="77777777" w:rsidR="0004267F" w:rsidRDefault="0004267F" w:rsidP="0028362B">
            <w:pPr>
              <w:autoSpaceDE w:val="0"/>
              <w:autoSpaceDN w:val="0"/>
              <w:adjustRightInd w:val="0"/>
              <w:spacing w:line="288" w:lineRule="auto"/>
              <w:ind w:left="0"/>
            </w:pPr>
          </w:p>
        </w:tc>
      </w:tr>
      <w:tr w:rsidR="0004267F" w14:paraId="5EB9CE7F" w14:textId="77777777" w:rsidTr="006A4FC5">
        <w:tc>
          <w:tcPr>
            <w:tcW w:w="668" w:type="dxa"/>
          </w:tcPr>
          <w:p w14:paraId="51997E88" w14:textId="77777777" w:rsidR="0004267F" w:rsidRDefault="0004267F" w:rsidP="00C76597">
            <w:pPr>
              <w:pStyle w:val="NormalIndent"/>
            </w:pPr>
            <w:r>
              <w:t>4</w:t>
            </w:r>
          </w:p>
        </w:tc>
        <w:tc>
          <w:tcPr>
            <w:tcW w:w="3022" w:type="dxa"/>
          </w:tcPr>
          <w:p w14:paraId="31DC5BC1" w14:textId="50F1D6A0" w:rsidR="0004267F" w:rsidRDefault="0004267F" w:rsidP="00C76597">
            <w:pPr>
              <w:pStyle w:val="NormalIndent"/>
            </w:pPr>
            <w:r>
              <w:t>Duyệt ghi chú</w:t>
            </w:r>
          </w:p>
        </w:tc>
        <w:tc>
          <w:tcPr>
            <w:tcW w:w="2160" w:type="dxa"/>
          </w:tcPr>
          <w:p w14:paraId="6DB8BC4C" w14:textId="77777777" w:rsidR="0004267F" w:rsidRDefault="0004267F" w:rsidP="00C76597">
            <w:pPr>
              <w:pStyle w:val="NormalIndent"/>
            </w:pPr>
            <w:r>
              <w:t>ASM</w:t>
            </w:r>
          </w:p>
        </w:tc>
        <w:tc>
          <w:tcPr>
            <w:tcW w:w="3780" w:type="dxa"/>
          </w:tcPr>
          <w:p w14:paraId="1D9FAB63" w14:textId="77777777" w:rsidR="009B3DB8" w:rsidRDefault="0004267F" w:rsidP="00C76597">
            <w:pPr>
              <w:pStyle w:val="NormalIndent"/>
            </w:pPr>
            <w:r>
              <w:t xml:space="preserve">ASM kiểm duyệt thông tin công cộng mà </w:t>
            </w:r>
            <w:r w:rsidR="00F67891">
              <w:t>GSBH</w:t>
            </w:r>
            <w:r>
              <w:t xml:space="preserve"> đã tạo.</w:t>
            </w:r>
          </w:p>
          <w:p w14:paraId="6A9E3C4A" w14:textId="3897B53A" w:rsidR="009B3DB8" w:rsidRDefault="009B3DB8" w:rsidP="009B3DB8">
            <w:pPr>
              <w:pStyle w:val="TableBullet1"/>
            </w:pPr>
            <w:r>
              <w:t>Duyệt: Qua bước 5. Khi được duyệt thì tất cả nhân viên trong khu vực và các cấp trên được thấy</w:t>
            </w:r>
          </w:p>
          <w:p w14:paraId="631CB0DC" w14:textId="7F200AB3" w:rsidR="0004267F" w:rsidRDefault="001E1FDF" w:rsidP="009B3DB8">
            <w:pPr>
              <w:pStyle w:val="TableBullet1"/>
            </w:pPr>
            <w:r>
              <w:t>Từ chối: K</w:t>
            </w:r>
            <w:r w:rsidR="009B3DB8">
              <w:t>ết thúc.</w:t>
            </w:r>
          </w:p>
        </w:tc>
      </w:tr>
      <w:tr w:rsidR="0004267F" w14:paraId="4317B85E" w14:textId="77777777" w:rsidTr="006A4FC5">
        <w:tc>
          <w:tcPr>
            <w:tcW w:w="668" w:type="dxa"/>
          </w:tcPr>
          <w:p w14:paraId="1933D187" w14:textId="77777777" w:rsidR="0004267F" w:rsidRDefault="0004267F" w:rsidP="00C76597">
            <w:pPr>
              <w:pStyle w:val="NormalIndent"/>
            </w:pPr>
            <w:r>
              <w:t>5</w:t>
            </w:r>
          </w:p>
        </w:tc>
        <w:tc>
          <w:tcPr>
            <w:tcW w:w="3022" w:type="dxa"/>
          </w:tcPr>
          <w:p w14:paraId="73F9F764" w14:textId="60CDEAB8" w:rsidR="0004267F" w:rsidRDefault="0004267F" w:rsidP="00C76597">
            <w:pPr>
              <w:pStyle w:val="NormalIndent"/>
            </w:pPr>
            <w:r>
              <w:t xml:space="preserve">Lưu thuộc tính của ghi </w:t>
            </w:r>
            <w:r w:rsidR="009B3DB8">
              <w:t>chú</w:t>
            </w:r>
          </w:p>
        </w:tc>
        <w:tc>
          <w:tcPr>
            <w:tcW w:w="2160" w:type="dxa"/>
          </w:tcPr>
          <w:p w14:paraId="57949EE1" w14:textId="77777777" w:rsidR="0004267F" w:rsidRDefault="0004267F" w:rsidP="00C76597">
            <w:pPr>
              <w:pStyle w:val="NormalIndent"/>
            </w:pPr>
            <w:r>
              <w:t>DMS</w:t>
            </w:r>
          </w:p>
        </w:tc>
        <w:tc>
          <w:tcPr>
            <w:tcW w:w="3780" w:type="dxa"/>
          </w:tcPr>
          <w:p w14:paraId="7B9FF8C6" w14:textId="19ACAC2E" w:rsidR="0004267F" w:rsidRDefault="009B3DB8" w:rsidP="00C76597">
            <w:pPr>
              <w:pStyle w:val="NormalIndent"/>
            </w:pPr>
            <w:r>
              <w:t>Lưu thuộc tính của ghi chú: tất cả nhân viên trong khu vực của người tạo và các cấp trên được thấy</w:t>
            </w:r>
          </w:p>
        </w:tc>
      </w:tr>
    </w:tbl>
    <w:p w14:paraId="0008D27B" w14:textId="77777777" w:rsidR="0004267F" w:rsidRDefault="0004267F" w:rsidP="0004267F">
      <w:pPr>
        <w:pStyle w:val="Heading5"/>
      </w:pPr>
      <w:r>
        <w:t>Ghi chú</w:t>
      </w:r>
    </w:p>
    <w:p w14:paraId="4E76F3FC" w14:textId="447AEFDA" w:rsidR="001E1FDF" w:rsidRPr="001E1FDF" w:rsidRDefault="001E1FDF" w:rsidP="001E1FDF">
      <w:r>
        <w:t>N/A</w:t>
      </w:r>
    </w:p>
    <w:p w14:paraId="6D7F7479" w14:textId="1A3200F6" w:rsidR="0004267F" w:rsidRDefault="001F5996" w:rsidP="0004267F">
      <w:pPr>
        <w:pStyle w:val="Heading3"/>
      </w:pPr>
      <w:bookmarkStart w:id="70" w:name="_Toc520102899"/>
      <w:bookmarkEnd w:id="69"/>
      <w:r>
        <w:t xml:space="preserve">Chức năng </w:t>
      </w:r>
      <w:r w:rsidR="0004267F">
        <w:t>cho ASM</w:t>
      </w:r>
      <w:bookmarkEnd w:id="70"/>
    </w:p>
    <w:p w14:paraId="62A00BA1" w14:textId="32A28AF4" w:rsidR="007F1EE6" w:rsidRDefault="00EB22D0" w:rsidP="007F1EE6">
      <w:pPr>
        <w:pStyle w:val="Heading4"/>
      </w:pPr>
      <w:r>
        <w:t>Công việc</w:t>
      </w:r>
      <w:r w:rsidR="007F1EE6">
        <w:t xml:space="preserve"> hàng ngày</w:t>
      </w:r>
    </w:p>
    <w:p w14:paraId="30EB1CB2" w14:textId="77777777" w:rsidR="007F1EE6" w:rsidRDefault="007F1EE6" w:rsidP="007F1EE6">
      <w:pPr>
        <w:pStyle w:val="Heading5"/>
      </w:pPr>
      <w:r>
        <w:t>Diễn giải</w:t>
      </w:r>
    </w:p>
    <w:p w14:paraId="46B8A025" w14:textId="52777707" w:rsidR="007F1EE6" w:rsidRDefault="000D7139" w:rsidP="007F1EE6">
      <w:pPr>
        <w:ind w:left="0"/>
      </w:pPr>
      <w:r>
        <w:t>C</w:t>
      </w:r>
      <w:r w:rsidR="007F1EE6">
        <w:t>ông việc ASM thực hiện trên máy tính bảng</w:t>
      </w:r>
      <w:r w:rsidR="00B50368">
        <w:t>:</w:t>
      </w:r>
    </w:p>
    <w:p w14:paraId="33E49039" w14:textId="77777777" w:rsidR="007F1EE6" w:rsidRDefault="007F1EE6" w:rsidP="001E1FDF">
      <w:pPr>
        <w:pStyle w:val="Bullet1"/>
      </w:pPr>
      <w:r>
        <w:t>Xem thông tin danh mục</w:t>
      </w:r>
    </w:p>
    <w:p w14:paraId="627D99F2" w14:textId="77777777" w:rsidR="007F1EE6" w:rsidRDefault="007F1EE6" w:rsidP="001E1FDF">
      <w:pPr>
        <w:pStyle w:val="Bullet1"/>
      </w:pPr>
      <w:r>
        <w:lastRenderedPageBreak/>
        <w:t>Theo dõi báo cáo thống kê</w:t>
      </w:r>
    </w:p>
    <w:p w14:paraId="0787BE72" w14:textId="77777777" w:rsidR="007F1EE6" w:rsidRDefault="007F1EE6" w:rsidP="001E1FDF">
      <w:pPr>
        <w:pStyle w:val="Bullet1"/>
      </w:pPr>
      <w:r>
        <w:t>Giám sát nhân viên</w:t>
      </w:r>
    </w:p>
    <w:p w14:paraId="443FEA5A" w14:textId="04CE7038" w:rsidR="007F1EE6" w:rsidRPr="00E13E4A" w:rsidRDefault="00EB22D0" w:rsidP="001E1FDF">
      <w:pPr>
        <w:pStyle w:val="Bullet1"/>
      </w:pPr>
      <w:r>
        <w:t>Giao việc và thông báo</w:t>
      </w:r>
    </w:p>
    <w:p w14:paraId="630E6113" w14:textId="77777777" w:rsidR="007F1EE6" w:rsidRDefault="007F1EE6" w:rsidP="007F1EE6">
      <w:pPr>
        <w:pStyle w:val="Heading5"/>
      </w:pPr>
      <w:r>
        <w:t>Quy trình</w:t>
      </w:r>
    </w:p>
    <w:p w14:paraId="39AF02B3" w14:textId="3ABB6944" w:rsidR="007F1EE6" w:rsidRPr="00FB072F" w:rsidRDefault="00EB22D0" w:rsidP="00BA728F">
      <w:pPr>
        <w:ind w:left="0"/>
        <w:jc w:val="center"/>
      </w:pPr>
      <w:r w:rsidRPr="00427AF9">
        <w:rPr>
          <w:szCs w:val="24"/>
        </w:rPr>
        <w:object w:dxaOrig="9646" w:dyaOrig="5446" w14:anchorId="7D69E5C1">
          <v:shape id="_x0000_i1115" type="#_x0000_t75" style="width:460.5pt;height:261pt" o:ole="">
            <v:imagedata r:id="rId194" o:title=""/>
          </v:shape>
          <o:OLEObject Type="Embed" ProgID="Visio.Drawing.11" ShapeID="_x0000_i1115" DrawAspect="Content" ObjectID="_1593959106" r:id="rId195"/>
        </w:object>
      </w:r>
    </w:p>
    <w:p w14:paraId="0A075CFB" w14:textId="7B4324A3" w:rsidR="007F1EE6" w:rsidRDefault="00B0405D" w:rsidP="007F1EE6">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932"/>
        <w:gridCol w:w="6030"/>
      </w:tblGrid>
      <w:tr w:rsidR="00B74BDC" w:rsidRPr="002020D6" w14:paraId="09EAB8E2"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786B564" w14:textId="77777777" w:rsidR="00B74BDC" w:rsidRPr="002020D6" w:rsidRDefault="00B74BDC"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5E99D9C" w14:textId="77777777" w:rsidR="00B74BDC" w:rsidRPr="002020D6" w:rsidRDefault="00B74BDC" w:rsidP="00C76597">
            <w:pPr>
              <w:pStyle w:val="NormalIndent"/>
            </w:pPr>
            <w:r>
              <w:t>Bước thực hiện</w:t>
            </w:r>
          </w:p>
        </w:tc>
        <w:tc>
          <w:tcPr>
            <w:tcW w:w="60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A938F3B" w14:textId="77777777" w:rsidR="00B74BDC" w:rsidRPr="002020D6" w:rsidRDefault="00B74BDC" w:rsidP="00C76597">
            <w:pPr>
              <w:pStyle w:val="NormalIndent"/>
            </w:pPr>
            <w:r>
              <w:t>Mô tả</w:t>
            </w:r>
          </w:p>
        </w:tc>
      </w:tr>
      <w:tr w:rsidR="00B74BDC" w14:paraId="13C38171" w14:textId="77777777" w:rsidTr="006A4FC5">
        <w:tc>
          <w:tcPr>
            <w:tcW w:w="668" w:type="dxa"/>
          </w:tcPr>
          <w:p w14:paraId="0CC35FB1" w14:textId="77777777" w:rsidR="00B74BDC" w:rsidRDefault="00B74BDC" w:rsidP="00C76597">
            <w:pPr>
              <w:pStyle w:val="NormalIndent"/>
            </w:pPr>
            <w:r>
              <w:t>1</w:t>
            </w:r>
          </w:p>
        </w:tc>
        <w:tc>
          <w:tcPr>
            <w:tcW w:w="2932" w:type="dxa"/>
          </w:tcPr>
          <w:p w14:paraId="3E3AB582" w14:textId="77777777" w:rsidR="00B74BDC" w:rsidRDefault="00B74BDC" w:rsidP="00C76597">
            <w:pPr>
              <w:pStyle w:val="NormalIndent"/>
            </w:pPr>
            <w:r w:rsidRPr="0002454A">
              <w:t>Xem thông tin danh mục</w:t>
            </w:r>
          </w:p>
        </w:tc>
        <w:tc>
          <w:tcPr>
            <w:tcW w:w="6030" w:type="dxa"/>
          </w:tcPr>
          <w:p w14:paraId="021C90BB" w14:textId="285CA824" w:rsidR="00B74BDC" w:rsidRDefault="00B74BDC" w:rsidP="00CA66AB">
            <w:pPr>
              <w:widowControl/>
              <w:autoSpaceDE w:val="0"/>
              <w:autoSpaceDN w:val="0"/>
              <w:adjustRightInd w:val="0"/>
              <w:spacing w:before="0" w:line="288" w:lineRule="auto"/>
              <w:ind w:left="0"/>
            </w:pPr>
            <w:r>
              <w:t>ASM tra cứu các dữ liệu:</w:t>
            </w:r>
          </w:p>
          <w:p w14:paraId="1CE8FFD2" w14:textId="77777777" w:rsidR="00B74BDC" w:rsidRDefault="00B74BDC" w:rsidP="00CA66AB">
            <w:pPr>
              <w:pStyle w:val="ListParagraph"/>
              <w:numPr>
                <w:ilvl w:val="0"/>
                <w:numId w:val="7"/>
              </w:numPr>
              <w:autoSpaceDE w:val="0"/>
              <w:autoSpaceDN w:val="0"/>
              <w:adjustRightInd w:val="0"/>
              <w:spacing w:after="0" w:line="288" w:lineRule="auto"/>
            </w:pPr>
            <w:r>
              <w:t>Sản phẩm</w:t>
            </w:r>
          </w:p>
          <w:p w14:paraId="31AAE360" w14:textId="77777777" w:rsidR="00B74BDC" w:rsidRDefault="00B74BDC" w:rsidP="00CA66AB">
            <w:pPr>
              <w:pStyle w:val="ListParagraph"/>
              <w:numPr>
                <w:ilvl w:val="0"/>
                <w:numId w:val="7"/>
              </w:numPr>
              <w:autoSpaceDE w:val="0"/>
              <w:autoSpaceDN w:val="0"/>
              <w:adjustRightInd w:val="0"/>
              <w:spacing w:after="0" w:line="288" w:lineRule="auto"/>
            </w:pPr>
            <w:r>
              <w:t>Chương trình khuyến mãi</w:t>
            </w:r>
          </w:p>
          <w:p w14:paraId="03E19A51" w14:textId="77777777" w:rsidR="00B74BDC" w:rsidRDefault="00B74BDC" w:rsidP="00CA66AB">
            <w:pPr>
              <w:pStyle w:val="ListParagraph"/>
              <w:numPr>
                <w:ilvl w:val="0"/>
                <w:numId w:val="7"/>
              </w:numPr>
              <w:autoSpaceDE w:val="0"/>
              <w:autoSpaceDN w:val="0"/>
              <w:adjustRightInd w:val="0"/>
              <w:spacing w:after="0" w:line="288" w:lineRule="auto"/>
            </w:pPr>
            <w:r>
              <w:t>Chương trình trưng bày</w:t>
            </w:r>
          </w:p>
          <w:p w14:paraId="00E9D0FF" w14:textId="77777777" w:rsidR="00B74BDC" w:rsidRDefault="00B74BDC" w:rsidP="00CA66AB">
            <w:pPr>
              <w:pStyle w:val="ListParagraph"/>
              <w:numPr>
                <w:ilvl w:val="0"/>
                <w:numId w:val="7"/>
              </w:numPr>
              <w:autoSpaceDE w:val="0"/>
              <w:autoSpaceDN w:val="0"/>
              <w:adjustRightInd w:val="0"/>
              <w:spacing w:after="0" w:line="288" w:lineRule="auto"/>
            </w:pPr>
            <w:r>
              <w:t>Chương trình tích lũy</w:t>
            </w:r>
          </w:p>
          <w:p w14:paraId="19F226C6" w14:textId="77777777" w:rsidR="00B74BDC" w:rsidRDefault="00B74BDC" w:rsidP="00CA66AB">
            <w:pPr>
              <w:pStyle w:val="ListParagraph"/>
              <w:numPr>
                <w:ilvl w:val="0"/>
                <w:numId w:val="7"/>
              </w:numPr>
              <w:autoSpaceDE w:val="0"/>
              <w:autoSpaceDN w:val="0"/>
              <w:adjustRightInd w:val="0"/>
              <w:spacing w:after="0" w:line="288" w:lineRule="auto"/>
            </w:pPr>
            <w:r>
              <w:t>Đơn hàng</w:t>
            </w:r>
          </w:p>
          <w:p w14:paraId="250389A0" w14:textId="79C63B1D" w:rsidR="00B74BDC" w:rsidRDefault="00B74BDC" w:rsidP="00CA66AB">
            <w:pPr>
              <w:pStyle w:val="ListParagraph"/>
              <w:numPr>
                <w:ilvl w:val="0"/>
                <w:numId w:val="7"/>
              </w:numPr>
              <w:autoSpaceDE w:val="0"/>
              <w:autoSpaceDN w:val="0"/>
              <w:adjustRightInd w:val="0"/>
              <w:spacing w:after="0" w:line="288" w:lineRule="auto"/>
            </w:pPr>
            <w:r>
              <w:t>Khách hàng</w:t>
            </w:r>
          </w:p>
        </w:tc>
      </w:tr>
      <w:tr w:rsidR="00B74BDC" w14:paraId="537C2F2D" w14:textId="77777777" w:rsidTr="006A4FC5">
        <w:tc>
          <w:tcPr>
            <w:tcW w:w="668" w:type="dxa"/>
          </w:tcPr>
          <w:p w14:paraId="4E498183" w14:textId="77777777" w:rsidR="00B74BDC" w:rsidRDefault="00B74BDC" w:rsidP="00C76597">
            <w:pPr>
              <w:pStyle w:val="NormalIndent"/>
            </w:pPr>
            <w:r>
              <w:t>2</w:t>
            </w:r>
          </w:p>
        </w:tc>
        <w:tc>
          <w:tcPr>
            <w:tcW w:w="2932" w:type="dxa"/>
          </w:tcPr>
          <w:p w14:paraId="74FA5C49" w14:textId="77777777" w:rsidR="00B74BDC" w:rsidRDefault="00B74BDC" w:rsidP="00C76597">
            <w:pPr>
              <w:pStyle w:val="NormalIndent"/>
            </w:pPr>
            <w:r w:rsidRPr="0002454A">
              <w:t>Theo dõi báo cáo thống kê</w:t>
            </w:r>
          </w:p>
        </w:tc>
        <w:tc>
          <w:tcPr>
            <w:tcW w:w="6030" w:type="dxa"/>
          </w:tcPr>
          <w:p w14:paraId="50EAEE8B" w14:textId="32CD939C" w:rsidR="00B74BDC" w:rsidRDefault="00B74BDC" w:rsidP="00C76597">
            <w:pPr>
              <w:pStyle w:val="NormalIndent"/>
            </w:pPr>
            <w:r>
              <w:t>ASM theo dõi báo cáo thống kê tình hình bán hàng:</w:t>
            </w:r>
          </w:p>
          <w:p w14:paraId="5FCE3D22" w14:textId="77777777" w:rsidR="00B74BDC" w:rsidRDefault="00B74BDC" w:rsidP="00CA66AB">
            <w:pPr>
              <w:pStyle w:val="ListParagraph"/>
              <w:numPr>
                <w:ilvl w:val="0"/>
                <w:numId w:val="7"/>
              </w:numPr>
              <w:spacing w:after="0"/>
            </w:pPr>
            <w:r>
              <w:t>Tình hình thực hiện KPIs.</w:t>
            </w:r>
          </w:p>
          <w:p w14:paraId="060C3E1C" w14:textId="77777777" w:rsidR="00B74BDC" w:rsidRDefault="00B74BDC" w:rsidP="00CA66AB">
            <w:pPr>
              <w:pStyle w:val="ListParagraph"/>
              <w:numPr>
                <w:ilvl w:val="1"/>
                <w:numId w:val="7"/>
              </w:numPr>
              <w:spacing w:after="0"/>
            </w:pPr>
            <w:r>
              <w:t>Doanh số</w:t>
            </w:r>
          </w:p>
          <w:p w14:paraId="1EB77C36" w14:textId="77777777" w:rsidR="00B74BDC" w:rsidRDefault="00B74BDC" w:rsidP="00CA66AB">
            <w:pPr>
              <w:pStyle w:val="ListParagraph"/>
              <w:numPr>
                <w:ilvl w:val="1"/>
                <w:numId w:val="7"/>
              </w:numPr>
              <w:spacing w:after="0"/>
            </w:pPr>
            <w:r>
              <w:t>Độ phủ khách hàng</w:t>
            </w:r>
          </w:p>
          <w:p w14:paraId="0024D466" w14:textId="77777777" w:rsidR="00B74BDC" w:rsidRDefault="00B74BDC" w:rsidP="00CA66AB">
            <w:pPr>
              <w:pStyle w:val="ListParagraph"/>
              <w:numPr>
                <w:ilvl w:val="1"/>
                <w:numId w:val="7"/>
              </w:numPr>
              <w:spacing w:after="0"/>
            </w:pPr>
            <w:r>
              <w:t>Sản phẩm trọng tâm</w:t>
            </w:r>
          </w:p>
          <w:p w14:paraId="1FF50A0C" w14:textId="77777777" w:rsidR="00B74BDC" w:rsidRDefault="00B74BDC" w:rsidP="00CA66AB">
            <w:pPr>
              <w:pStyle w:val="ListParagraph"/>
              <w:numPr>
                <w:ilvl w:val="1"/>
                <w:numId w:val="7"/>
              </w:numPr>
              <w:spacing w:after="0"/>
            </w:pPr>
            <w:r>
              <w:t>Tiến độ thực hiện doanh số.</w:t>
            </w:r>
          </w:p>
          <w:p w14:paraId="168F42A8" w14:textId="77777777" w:rsidR="00B74BDC" w:rsidRDefault="00B74BDC" w:rsidP="00CA66AB">
            <w:pPr>
              <w:pStyle w:val="ListParagraph"/>
              <w:numPr>
                <w:ilvl w:val="0"/>
                <w:numId w:val="7"/>
              </w:numPr>
              <w:spacing w:after="0"/>
            </w:pPr>
            <w:r>
              <w:t>Chấm công, đi tuyến.</w:t>
            </w:r>
          </w:p>
          <w:p w14:paraId="10FCF629" w14:textId="77777777" w:rsidR="00B74BDC" w:rsidRDefault="00B74BDC" w:rsidP="00CA66AB">
            <w:pPr>
              <w:pStyle w:val="ListParagraph"/>
              <w:numPr>
                <w:ilvl w:val="0"/>
                <w:numId w:val="7"/>
              </w:numPr>
              <w:spacing w:after="0"/>
            </w:pPr>
            <w:r>
              <w:t>Danh sách khách hàng chưa phát sinh doanh số.</w:t>
            </w:r>
          </w:p>
        </w:tc>
      </w:tr>
      <w:tr w:rsidR="00B74BDC" w14:paraId="4C80F7EF" w14:textId="77777777" w:rsidTr="006A4FC5">
        <w:tc>
          <w:tcPr>
            <w:tcW w:w="668" w:type="dxa"/>
          </w:tcPr>
          <w:p w14:paraId="5E2AB899" w14:textId="77777777" w:rsidR="00B74BDC" w:rsidRDefault="00B74BDC" w:rsidP="00C76597">
            <w:pPr>
              <w:pStyle w:val="NormalIndent"/>
            </w:pPr>
            <w:r>
              <w:t>3</w:t>
            </w:r>
          </w:p>
        </w:tc>
        <w:tc>
          <w:tcPr>
            <w:tcW w:w="2932" w:type="dxa"/>
          </w:tcPr>
          <w:p w14:paraId="27F8AAF6" w14:textId="77777777" w:rsidR="00B74BDC" w:rsidRDefault="00B74BDC" w:rsidP="00C76597">
            <w:pPr>
              <w:pStyle w:val="NormalIndent"/>
            </w:pPr>
            <w:r w:rsidRPr="0002454A">
              <w:t>Giám sát nhân viên</w:t>
            </w:r>
          </w:p>
        </w:tc>
        <w:tc>
          <w:tcPr>
            <w:tcW w:w="6030" w:type="dxa"/>
          </w:tcPr>
          <w:p w14:paraId="29AC27D6" w14:textId="60330332" w:rsidR="00B74BDC" w:rsidRDefault="00B74BDC" w:rsidP="00C76597">
            <w:pPr>
              <w:pStyle w:val="NormalIndent"/>
            </w:pPr>
            <w:r>
              <w:t>ASM xem vị trí lộ trình của NVBH, GSBH sử dụng MTB.</w:t>
            </w:r>
          </w:p>
        </w:tc>
      </w:tr>
      <w:tr w:rsidR="00B74BDC" w14:paraId="0677FBCE" w14:textId="77777777" w:rsidTr="006A4FC5">
        <w:tc>
          <w:tcPr>
            <w:tcW w:w="668" w:type="dxa"/>
          </w:tcPr>
          <w:p w14:paraId="1FCF0C5E" w14:textId="7AF35C24" w:rsidR="00B74BDC" w:rsidRDefault="00B74BDC" w:rsidP="00C76597">
            <w:pPr>
              <w:pStyle w:val="NormalIndent"/>
            </w:pPr>
            <w:r>
              <w:t>4</w:t>
            </w:r>
          </w:p>
        </w:tc>
        <w:tc>
          <w:tcPr>
            <w:tcW w:w="2932" w:type="dxa"/>
          </w:tcPr>
          <w:p w14:paraId="651A2D0A" w14:textId="77777777" w:rsidR="00B74BDC" w:rsidRDefault="00B74BDC" w:rsidP="00C76597">
            <w:pPr>
              <w:pStyle w:val="NormalIndent"/>
            </w:pPr>
            <w:r w:rsidRPr="0002454A">
              <w:t>Quản lý ghi chú</w:t>
            </w:r>
          </w:p>
        </w:tc>
        <w:tc>
          <w:tcPr>
            <w:tcW w:w="6030" w:type="dxa"/>
          </w:tcPr>
          <w:p w14:paraId="5CBE2AAC" w14:textId="77777777" w:rsidR="00B74BDC" w:rsidRDefault="00B74BDC" w:rsidP="00C76597">
            <w:pPr>
              <w:pStyle w:val="NormalIndent"/>
            </w:pPr>
          </w:p>
        </w:tc>
      </w:tr>
    </w:tbl>
    <w:p w14:paraId="4403AFDA" w14:textId="77777777" w:rsidR="007F1EE6" w:rsidRDefault="007F1EE6" w:rsidP="007F1EE6">
      <w:pPr>
        <w:pStyle w:val="Heading5"/>
      </w:pPr>
      <w:r>
        <w:lastRenderedPageBreak/>
        <w:t>Ghi chú</w:t>
      </w:r>
    </w:p>
    <w:p w14:paraId="4D60AFA2" w14:textId="6DEDF9C0" w:rsidR="00415038" w:rsidRPr="00415038" w:rsidRDefault="00415038" w:rsidP="00415038">
      <w:r>
        <w:t>N/A</w:t>
      </w:r>
    </w:p>
    <w:p w14:paraId="2B249FB8" w14:textId="3AECBCE6" w:rsidR="002A0D6F" w:rsidRPr="000C7B6C" w:rsidRDefault="00CA66AB" w:rsidP="002A0D6F">
      <w:pPr>
        <w:pStyle w:val="Heading4"/>
      </w:pPr>
      <w:r>
        <w:t>Chức năng</w:t>
      </w:r>
      <w:r w:rsidR="002A0D6F">
        <w:t xml:space="preserve"> tra cứu thông tin danh mục</w:t>
      </w:r>
    </w:p>
    <w:p w14:paraId="37100DD1" w14:textId="77777777" w:rsidR="002A0D6F" w:rsidRDefault="002A0D6F" w:rsidP="002A0D6F">
      <w:pPr>
        <w:pStyle w:val="Heading5"/>
      </w:pPr>
      <w:r>
        <w:t>Diễn giải</w:t>
      </w:r>
    </w:p>
    <w:p w14:paraId="7DEED8B3" w14:textId="43C824BB" w:rsidR="002A0D6F" w:rsidRPr="00F12BC1" w:rsidRDefault="002A0D6F" w:rsidP="002A0D6F">
      <w:r>
        <w:t xml:space="preserve">Chức năng cho phép </w:t>
      </w:r>
      <w:r w:rsidR="008E47E0">
        <w:t xml:space="preserve">ASM </w:t>
      </w:r>
      <w:r>
        <w:t>tra cứu, xem thông tin sản phẩm, chương trình khuyến mãi, chương trình trưng bày &amp; tích lũy, đơn hàng</w:t>
      </w:r>
      <w:r w:rsidR="008E47E0">
        <w:t>, khách hàng.</w:t>
      </w:r>
    </w:p>
    <w:p w14:paraId="4EFC39B2" w14:textId="77777777" w:rsidR="002A0D6F" w:rsidRDefault="002A0D6F" w:rsidP="002A0D6F">
      <w:pPr>
        <w:pStyle w:val="Heading5"/>
      </w:pPr>
      <w:r>
        <w:t>Quy trình</w:t>
      </w:r>
    </w:p>
    <w:p w14:paraId="3D3E4671" w14:textId="2B6BA0B2" w:rsidR="002A0D6F" w:rsidRPr="007335BB" w:rsidRDefault="006A4FC5" w:rsidP="002A0D6F">
      <w:pPr>
        <w:ind w:left="0"/>
      </w:pPr>
      <w:r w:rsidRPr="00427AF9">
        <w:rPr>
          <w:szCs w:val="24"/>
        </w:rPr>
        <w:object w:dxaOrig="10891" w:dyaOrig="6631" w14:anchorId="48CE3A8C">
          <v:shape id="_x0000_i1116" type="#_x0000_t75" style="width:486pt;height:297pt" o:ole="">
            <v:imagedata r:id="rId196" o:title=""/>
          </v:shape>
          <o:OLEObject Type="Embed" ProgID="Visio.Drawing.11" ShapeID="_x0000_i1116" DrawAspect="Content" ObjectID="_1593959107" r:id="rId197"/>
        </w:object>
      </w:r>
    </w:p>
    <w:p w14:paraId="54696C03" w14:textId="77777777" w:rsidR="00E41098" w:rsidRDefault="00E41098">
      <w:pPr>
        <w:widowControl/>
        <w:spacing w:before="0" w:line="240" w:lineRule="auto"/>
        <w:ind w:left="0"/>
      </w:pPr>
      <w:r>
        <w:br w:type="page"/>
      </w:r>
    </w:p>
    <w:p w14:paraId="192142A8" w14:textId="4904B390" w:rsidR="002A0D6F" w:rsidRDefault="00D9141C" w:rsidP="002A0D6F">
      <w:pPr>
        <w:pStyle w:val="Heading5"/>
      </w:pPr>
      <w:r>
        <w:lastRenderedPageBreak/>
        <w:t>Mô tả</w:t>
      </w:r>
    </w:p>
    <w:tbl>
      <w:tblPr>
        <w:tblStyle w:val="TableGrid"/>
        <w:tblW w:w="9630" w:type="dxa"/>
        <w:tblInd w:w="288" w:type="dxa"/>
        <w:tblLayout w:type="fixed"/>
        <w:tblLook w:val="04A0" w:firstRow="1" w:lastRow="0" w:firstColumn="1" w:lastColumn="0" w:noHBand="0" w:noVBand="1"/>
      </w:tblPr>
      <w:tblGrid>
        <w:gridCol w:w="668"/>
        <w:gridCol w:w="2932"/>
        <w:gridCol w:w="6030"/>
      </w:tblGrid>
      <w:tr w:rsidR="00363DF0" w:rsidRPr="00191EEF" w14:paraId="1F1A3E65"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C06E633" w14:textId="77777777" w:rsidR="00363DF0" w:rsidRPr="002020D6" w:rsidRDefault="00363DF0" w:rsidP="00C76597">
            <w:pPr>
              <w:pStyle w:val="NormalIndent"/>
            </w:pPr>
            <w:r w:rsidRPr="002020D6">
              <w:t>TT</w:t>
            </w:r>
          </w:p>
        </w:tc>
        <w:tc>
          <w:tcPr>
            <w:tcW w:w="29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1FB9EABA" w14:textId="77777777" w:rsidR="00363DF0" w:rsidRPr="002020D6" w:rsidRDefault="00363DF0" w:rsidP="00C76597">
            <w:pPr>
              <w:pStyle w:val="NormalIndent"/>
            </w:pPr>
            <w:r>
              <w:t>Bước thực hiện</w:t>
            </w:r>
          </w:p>
        </w:tc>
        <w:tc>
          <w:tcPr>
            <w:tcW w:w="60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40ABEFC5" w14:textId="77777777" w:rsidR="00363DF0" w:rsidRPr="002020D6" w:rsidRDefault="00363DF0" w:rsidP="00C76597">
            <w:pPr>
              <w:pStyle w:val="NormalIndent"/>
            </w:pPr>
            <w:r>
              <w:t>Mô tả</w:t>
            </w:r>
          </w:p>
        </w:tc>
      </w:tr>
      <w:tr w:rsidR="00363DF0" w14:paraId="4CD0AB6A" w14:textId="77777777" w:rsidTr="006A4FC5">
        <w:tc>
          <w:tcPr>
            <w:tcW w:w="668" w:type="dxa"/>
          </w:tcPr>
          <w:p w14:paraId="4CD87CC3" w14:textId="77777777" w:rsidR="00363DF0" w:rsidRDefault="00363DF0" w:rsidP="00C76597">
            <w:pPr>
              <w:pStyle w:val="NormalIndent"/>
            </w:pPr>
            <w:r>
              <w:t>1</w:t>
            </w:r>
          </w:p>
        </w:tc>
        <w:tc>
          <w:tcPr>
            <w:tcW w:w="2932" w:type="dxa"/>
          </w:tcPr>
          <w:p w14:paraId="2837170A" w14:textId="77777777" w:rsidR="00363DF0" w:rsidRDefault="00363DF0" w:rsidP="00C76597">
            <w:pPr>
              <w:pStyle w:val="NormalIndent"/>
            </w:pPr>
            <w:r>
              <w:t>Xem danh sách sản phẩm</w:t>
            </w:r>
          </w:p>
        </w:tc>
        <w:tc>
          <w:tcPr>
            <w:tcW w:w="6030" w:type="dxa"/>
          </w:tcPr>
          <w:p w14:paraId="7485E8A4" w14:textId="445F95BE" w:rsidR="00363DF0" w:rsidRDefault="00363DF0" w:rsidP="001404EA">
            <w:pPr>
              <w:widowControl/>
              <w:autoSpaceDE w:val="0"/>
              <w:autoSpaceDN w:val="0"/>
              <w:adjustRightInd w:val="0"/>
              <w:spacing w:before="0" w:line="288" w:lineRule="auto"/>
              <w:ind w:left="0"/>
            </w:pPr>
            <w:r>
              <w:t>ASM xem thông tin các sản phẩm trong hệ thống. Thông tin bao gồm:</w:t>
            </w:r>
          </w:p>
          <w:p w14:paraId="503AD051" w14:textId="77777777" w:rsidR="00363DF0" w:rsidRDefault="00363DF0" w:rsidP="001404EA">
            <w:pPr>
              <w:widowControl/>
              <w:autoSpaceDE w:val="0"/>
              <w:autoSpaceDN w:val="0"/>
              <w:adjustRightInd w:val="0"/>
              <w:spacing w:before="0" w:line="288" w:lineRule="auto"/>
              <w:ind w:left="0"/>
            </w:pPr>
            <w:r>
              <w:t>- Thông tin cơ bản sản phẩm: Mã, Tên, Đơn vị tính, Giá…</w:t>
            </w:r>
          </w:p>
          <w:p w14:paraId="7B568D43" w14:textId="77777777" w:rsidR="00363DF0" w:rsidRDefault="00363DF0" w:rsidP="001404EA">
            <w:pPr>
              <w:widowControl/>
              <w:autoSpaceDE w:val="0"/>
              <w:autoSpaceDN w:val="0"/>
              <w:adjustRightInd w:val="0"/>
              <w:spacing w:before="0" w:line="288" w:lineRule="auto"/>
              <w:ind w:left="0"/>
            </w:pPr>
            <w:r>
              <w:t>- Text Giới thiệu sản phẩm</w:t>
            </w:r>
          </w:p>
          <w:p w14:paraId="42763B60" w14:textId="77777777" w:rsidR="00363DF0" w:rsidRDefault="00363DF0" w:rsidP="001404EA">
            <w:pPr>
              <w:widowControl/>
              <w:autoSpaceDE w:val="0"/>
              <w:autoSpaceDN w:val="0"/>
              <w:adjustRightInd w:val="0"/>
              <w:spacing w:before="0" w:line="288" w:lineRule="auto"/>
              <w:ind w:left="0"/>
            </w:pPr>
            <w:r>
              <w:t>- Hình ảnh, video</w:t>
            </w:r>
          </w:p>
        </w:tc>
      </w:tr>
      <w:tr w:rsidR="00363DF0" w14:paraId="6AB96348" w14:textId="77777777" w:rsidTr="006A4FC5">
        <w:tc>
          <w:tcPr>
            <w:tcW w:w="668" w:type="dxa"/>
          </w:tcPr>
          <w:p w14:paraId="7C4CDDAB" w14:textId="77777777" w:rsidR="00363DF0" w:rsidRDefault="00363DF0" w:rsidP="00C76597">
            <w:pPr>
              <w:pStyle w:val="NormalIndent"/>
            </w:pPr>
            <w:r>
              <w:t>2</w:t>
            </w:r>
          </w:p>
        </w:tc>
        <w:tc>
          <w:tcPr>
            <w:tcW w:w="2932" w:type="dxa"/>
          </w:tcPr>
          <w:p w14:paraId="2BE0D2FF" w14:textId="77777777" w:rsidR="00363DF0" w:rsidRDefault="00363DF0" w:rsidP="00C76597">
            <w:pPr>
              <w:pStyle w:val="NormalIndent"/>
            </w:pPr>
            <w:r>
              <w:t>Xem danh sách CTKM</w:t>
            </w:r>
          </w:p>
        </w:tc>
        <w:tc>
          <w:tcPr>
            <w:tcW w:w="6030" w:type="dxa"/>
          </w:tcPr>
          <w:p w14:paraId="2BA6A27F" w14:textId="037B78B7" w:rsidR="00363DF0" w:rsidRDefault="00363DF0" w:rsidP="00C76597">
            <w:pPr>
              <w:pStyle w:val="NormalIndent"/>
            </w:pPr>
            <w:r>
              <w:t>ASM xem thông tin các CTKM đang áp dụng cho các khu vực mình phụ trách. Thông tin chương trình:</w:t>
            </w:r>
          </w:p>
          <w:p w14:paraId="32B4AFB0" w14:textId="77777777" w:rsidR="00363DF0" w:rsidRDefault="00363DF0" w:rsidP="00C76597">
            <w:pPr>
              <w:pStyle w:val="NormalIndent"/>
            </w:pPr>
            <w:r>
              <w:t>- Mã chương trình</w:t>
            </w:r>
          </w:p>
          <w:p w14:paraId="58C4CCB3" w14:textId="77777777" w:rsidR="00363DF0" w:rsidRDefault="00363DF0" w:rsidP="00C76597">
            <w:pPr>
              <w:pStyle w:val="NormalIndent"/>
            </w:pPr>
            <w:r>
              <w:t>- Tên chương trình</w:t>
            </w:r>
          </w:p>
          <w:p w14:paraId="10EDE019" w14:textId="77777777" w:rsidR="00363DF0" w:rsidRDefault="00363DF0" w:rsidP="00C76597">
            <w:pPr>
              <w:pStyle w:val="NormalIndent"/>
            </w:pPr>
            <w:r>
              <w:t>- Thời gian diễn ra</w:t>
            </w:r>
          </w:p>
          <w:p w14:paraId="10BAD63C" w14:textId="77777777" w:rsidR="00363DF0" w:rsidRDefault="00363DF0" w:rsidP="00C76597">
            <w:pPr>
              <w:pStyle w:val="NormalIndent"/>
            </w:pPr>
            <w:r>
              <w:t>- Mô tả nội dung chương trình</w:t>
            </w:r>
          </w:p>
        </w:tc>
      </w:tr>
      <w:tr w:rsidR="00363DF0" w14:paraId="500554F5" w14:textId="77777777" w:rsidTr="006A4FC5">
        <w:tc>
          <w:tcPr>
            <w:tcW w:w="668" w:type="dxa"/>
          </w:tcPr>
          <w:p w14:paraId="6522B6CB" w14:textId="77777777" w:rsidR="00363DF0" w:rsidRDefault="00363DF0" w:rsidP="00C76597">
            <w:pPr>
              <w:pStyle w:val="NormalIndent"/>
            </w:pPr>
            <w:r>
              <w:t>3</w:t>
            </w:r>
          </w:p>
        </w:tc>
        <w:tc>
          <w:tcPr>
            <w:tcW w:w="2932" w:type="dxa"/>
          </w:tcPr>
          <w:p w14:paraId="7FCB6A53" w14:textId="77777777" w:rsidR="00363DF0" w:rsidRDefault="00363DF0" w:rsidP="00C76597">
            <w:pPr>
              <w:pStyle w:val="NormalIndent"/>
            </w:pPr>
            <w:r>
              <w:t>Xem danh sách CTTB</w:t>
            </w:r>
          </w:p>
        </w:tc>
        <w:tc>
          <w:tcPr>
            <w:tcW w:w="6030" w:type="dxa"/>
          </w:tcPr>
          <w:p w14:paraId="54B6B5CE" w14:textId="590D61FE" w:rsidR="00363DF0" w:rsidRDefault="00363DF0" w:rsidP="00E73D7C">
            <w:pPr>
              <w:autoSpaceDE w:val="0"/>
              <w:autoSpaceDN w:val="0"/>
              <w:adjustRightInd w:val="0"/>
              <w:spacing w:before="0" w:line="288" w:lineRule="auto"/>
              <w:ind w:left="0"/>
            </w:pPr>
            <w:r>
              <w:t>ASM xem thông tin các CTTB đang áp dụng cho các khu vực mình phụ trách</w:t>
            </w:r>
          </w:p>
          <w:p w14:paraId="00698FC8" w14:textId="77777777" w:rsidR="00363DF0" w:rsidRDefault="00363DF0" w:rsidP="00C76597">
            <w:pPr>
              <w:pStyle w:val="NormalIndent"/>
            </w:pPr>
            <w:r>
              <w:t>- Mã chương trình</w:t>
            </w:r>
          </w:p>
          <w:p w14:paraId="6CBDAD5E" w14:textId="77777777" w:rsidR="00363DF0" w:rsidRDefault="00363DF0" w:rsidP="00C76597">
            <w:pPr>
              <w:pStyle w:val="NormalIndent"/>
            </w:pPr>
            <w:r>
              <w:t>- Tên chương trình</w:t>
            </w:r>
          </w:p>
          <w:p w14:paraId="43B0D474" w14:textId="77777777" w:rsidR="00363DF0" w:rsidRDefault="00363DF0" w:rsidP="00C76597">
            <w:pPr>
              <w:pStyle w:val="NormalIndent"/>
            </w:pPr>
            <w:r>
              <w:t>- Thời gian diễn ra</w:t>
            </w:r>
          </w:p>
          <w:p w14:paraId="71D33E2E" w14:textId="77777777" w:rsidR="00363DF0" w:rsidRDefault="00363DF0" w:rsidP="00C76597">
            <w:pPr>
              <w:pStyle w:val="NormalIndent"/>
            </w:pPr>
            <w:r>
              <w:t>- Mô tả nội dung chương trình</w:t>
            </w:r>
          </w:p>
        </w:tc>
      </w:tr>
      <w:tr w:rsidR="00363DF0" w14:paraId="761EBD8A" w14:textId="77777777" w:rsidTr="006A4FC5">
        <w:tc>
          <w:tcPr>
            <w:tcW w:w="668" w:type="dxa"/>
          </w:tcPr>
          <w:p w14:paraId="77992AB8" w14:textId="77777777" w:rsidR="00363DF0" w:rsidRDefault="00363DF0" w:rsidP="00C76597">
            <w:pPr>
              <w:pStyle w:val="NormalIndent"/>
            </w:pPr>
            <w:r>
              <w:t>4</w:t>
            </w:r>
          </w:p>
        </w:tc>
        <w:tc>
          <w:tcPr>
            <w:tcW w:w="2932" w:type="dxa"/>
          </w:tcPr>
          <w:p w14:paraId="4A08CE61" w14:textId="77777777" w:rsidR="00363DF0" w:rsidRDefault="00363DF0" w:rsidP="00C76597">
            <w:pPr>
              <w:pStyle w:val="NormalIndent"/>
            </w:pPr>
            <w:r>
              <w:t>Xem danh sách CTTL</w:t>
            </w:r>
          </w:p>
        </w:tc>
        <w:tc>
          <w:tcPr>
            <w:tcW w:w="6030" w:type="dxa"/>
          </w:tcPr>
          <w:p w14:paraId="558C9EC4" w14:textId="39D14E06" w:rsidR="00363DF0" w:rsidRDefault="00363DF0" w:rsidP="00E73D7C">
            <w:pPr>
              <w:autoSpaceDE w:val="0"/>
              <w:autoSpaceDN w:val="0"/>
              <w:adjustRightInd w:val="0"/>
              <w:spacing w:before="0" w:line="288" w:lineRule="auto"/>
              <w:ind w:left="0"/>
            </w:pPr>
            <w:r>
              <w:t>ASM xem thông tin các CTTL đang áp dụng cho các khu vực mình phụ trách</w:t>
            </w:r>
          </w:p>
          <w:p w14:paraId="0EB3B693" w14:textId="77777777" w:rsidR="00363DF0" w:rsidRDefault="00363DF0" w:rsidP="00C76597">
            <w:pPr>
              <w:pStyle w:val="NormalIndent"/>
            </w:pPr>
            <w:r>
              <w:t>- Mã chương trình</w:t>
            </w:r>
          </w:p>
          <w:p w14:paraId="1F6FD210" w14:textId="77777777" w:rsidR="00363DF0" w:rsidRDefault="00363DF0" w:rsidP="00C76597">
            <w:pPr>
              <w:pStyle w:val="NormalIndent"/>
            </w:pPr>
            <w:r>
              <w:t>- Tên chương trình</w:t>
            </w:r>
          </w:p>
          <w:p w14:paraId="1FDA6D2E" w14:textId="77777777" w:rsidR="00363DF0" w:rsidRDefault="00363DF0" w:rsidP="00C76597">
            <w:pPr>
              <w:pStyle w:val="NormalIndent"/>
            </w:pPr>
            <w:r>
              <w:t>- Thời gian diễn ra</w:t>
            </w:r>
          </w:p>
          <w:p w14:paraId="199B4E7C" w14:textId="77777777" w:rsidR="00363DF0" w:rsidRDefault="00363DF0" w:rsidP="00C76597">
            <w:pPr>
              <w:pStyle w:val="NormalIndent"/>
            </w:pPr>
            <w:r w:rsidRPr="00F60F56">
              <w:t>- Mô tả nội dung chương trình</w:t>
            </w:r>
          </w:p>
        </w:tc>
      </w:tr>
      <w:tr w:rsidR="00363DF0" w14:paraId="0E935254" w14:textId="77777777" w:rsidTr="006A4FC5">
        <w:tc>
          <w:tcPr>
            <w:tcW w:w="668" w:type="dxa"/>
          </w:tcPr>
          <w:p w14:paraId="145A56D0" w14:textId="77777777" w:rsidR="00363DF0" w:rsidRDefault="00363DF0" w:rsidP="00C76597">
            <w:pPr>
              <w:pStyle w:val="NormalIndent"/>
            </w:pPr>
            <w:r>
              <w:t>5</w:t>
            </w:r>
          </w:p>
        </w:tc>
        <w:tc>
          <w:tcPr>
            <w:tcW w:w="2932" w:type="dxa"/>
          </w:tcPr>
          <w:p w14:paraId="68C130D1" w14:textId="77777777" w:rsidR="00363DF0" w:rsidRDefault="00363DF0" w:rsidP="00C76597">
            <w:pPr>
              <w:pStyle w:val="NormalIndent"/>
            </w:pPr>
            <w:r>
              <w:t>Tra cứu đơn hàng</w:t>
            </w:r>
          </w:p>
        </w:tc>
        <w:tc>
          <w:tcPr>
            <w:tcW w:w="6030" w:type="dxa"/>
          </w:tcPr>
          <w:p w14:paraId="3CF7EEDC" w14:textId="7D64DBDF" w:rsidR="00363DF0" w:rsidRDefault="00363DF0" w:rsidP="00E73D7C">
            <w:pPr>
              <w:autoSpaceDE w:val="0"/>
              <w:autoSpaceDN w:val="0"/>
              <w:adjustRightInd w:val="0"/>
              <w:spacing w:before="0" w:line="288" w:lineRule="auto"/>
              <w:ind w:left="0"/>
            </w:pPr>
            <w:r>
              <w:t>ASM có thể tra cứu các đơn hàng do nhân viên bán hàng tạo, xem được trạng thái xử lý đơn hàng của Admin NPP.</w:t>
            </w:r>
          </w:p>
        </w:tc>
      </w:tr>
      <w:tr w:rsidR="00363DF0" w14:paraId="73D9DF6F" w14:textId="77777777" w:rsidTr="006A4FC5">
        <w:tc>
          <w:tcPr>
            <w:tcW w:w="668" w:type="dxa"/>
          </w:tcPr>
          <w:p w14:paraId="1D6712D8" w14:textId="085DA408" w:rsidR="00363DF0" w:rsidRDefault="00363DF0" w:rsidP="00C76597">
            <w:pPr>
              <w:pStyle w:val="NormalIndent"/>
            </w:pPr>
            <w:r>
              <w:t>6</w:t>
            </w:r>
          </w:p>
        </w:tc>
        <w:tc>
          <w:tcPr>
            <w:tcW w:w="2932" w:type="dxa"/>
          </w:tcPr>
          <w:p w14:paraId="164A9EF2" w14:textId="0902F43B" w:rsidR="00363DF0" w:rsidRDefault="00363DF0" w:rsidP="00C76597">
            <w:pPr>
              <w:pStyle w:val="NormalIndent"/>
            </w:pPr>
            <w:r>
              <w:t>Tra cứu khách hàng</w:t>
            </w:r>
          </w:p>
        </w:tc>
        <w:tc>
          <w:tcPr>
            <w:tcW w:w="6030" w:type="dxa"/>
          </w:tcPr>
          <w:p w14:paraId="3A193382" w14:textId="0ED69290" w:rsidR="00363DF0" w:rsidRDefault="00363DF0" w:rsidP="00E73D7C">
            <w:pPr>
              <w:autoSpaceDE w:val="0"/>
              <w:autoSpaceDN w:val="0"/>
              <w:adjustRightInd w:val="0"/>
              <w:spacing w:before="0" w:line="288" w:lineRule="auto"/>
              <w:ind w:left="0"/>
            </w:pPr>
            <w:r>
              <w:t>ASM tra cứu được thông tin khách hàng thuộc khu vực mình phụ trách.</w:t>
            </w:r>
          </w:p>
        </w:tc>
      </w:tr>
    </w:tbl>
    <w:p w14:paraId="44CA2347" w14:textId="77777777" w:rsidR="002A0D6F" w:rsidRDefault="002A0D6F" w:rsidP="002A0D6F">
      <w:pPr>
        <w:pStyle w:val="Heading5"/>
      </w:pPr>
      <w:r>
        <w:t>Ghi chú</w:t>
      </w:r>
    </w:p>
    <w:p w14:paraId="19B82E91" w14:textId="77777777" w:rsidR="002A0D6F" w:rsidRDefault="002A0D6F" w:rsidP="00415038">
      <w:pPr>
        <w:pStyle w:val="Bullet1"/>
      </w:pPr>
      <w:r>
        <w:t>Đối với danh mục khách hàng:</w:t>
      </w:r>
    </w:p>
    <w:p w14:paraId="49DF2700" w14:textId="77777777" w:rsidR="002A0D6F" w:rsidRDefault="002A0D6F" w:rsidP="00415038">
      <w:pPr>
        <w:pStyle w:val="Bullet2"/>
      </w:pPr>
      <w:r>
        <w:t>Tiêu chí tìm kiếm:</w:t>
      </w:r>
    </w:p>
    <w:p w14:paraId="10E7F8EE" w14:textId="77777777" w:rsidR="002A0D6F" w:rsidRDefault="002A0D6F" w:rsidP="00415038">
      <w:pPr>
        <w:pStyle w:val="Bullet3"/>
      </w:pPr>
      <w:r>
        <w:t>Mã khách hàng</w:t>
      </w:r>
    </w:p>
    <w:p w14:paraId="2E457257" w14:textId="77777777" w:rsidR="002A0D6F" w:rsidRDefault="002A0D6F" w:rsidP="00415038">
      <w:pPr>
        <w:pStyle w:val="Bullet3"/>
      </w:pPr>
      <w:r>
        <w:t>Tên khách hàng</w:t>
      </w:r>
    </w:p>
    <w:p w14:paraId="39405011" w14:textId="77777777" w:rsidR="002A0D6F" w:rsidRDefault="002A0D6F" w:rsidP="00415038">
      <w:pPr>
        <w:pStyle w:val="Bullet3"/>
      </w:pPr>
      <w:r>
        <w:t>Số điện thoại</w:t>
      </w:r>
    </w:p>
    <w:p w14:paraId="734C7B8F" w14:textId="77777777" w:rsidR="002A0D6F" w:rsidRDefault="002A0D6F" w:rsidP="00415038">
      <w:pPr>
        <w:pStyle w:val="Bullet3"/>
      </w:pPr>
      <w:r>
        <w:t>Địa chỉ</w:t>
      </w:r>
    </w:p>
    <w:p w14:paraId="582CFF8E" w14:textId="77777777" w:rsidR="002A0D6F" w:rsidRDefault="002A0D6F" w:rsidP="00415038">
      <w:pPr>
        <w:pStyle w:val="Bullet2"/>
      </w:pPr>
      <w:r>
        <w:t>Hệ thống chỉ hiển thị dữ liệu khách hàng đã phân bổ cho các nhân viên bán hàng giám sát đang quản lý.</w:t>
      </w:r>
    </w:p>
    <w:p w14:paraId="5154C5EC" w14:textId="77777777" w:rsidR="002A0D6F" w:rsidRDefault="002A0D6F" w:rsidP="00415038">
      <w:pPr>
        <w:pStyle w:val="Bullet1"/>
      </w:pPr>
      <w:r>
        <w:t>Đối với chương trình khuyến mãi</w:t>
      </w:r>
    </w:p>
    <w:p w14:paraId="3C39D8AF" w14:textId="77777777" w:rsidR="002A0D6F" w:rsidRDefault="002A0D6F" w:rsidP="00415038">
      <w:pPr>
        <w:pStyle w:val="Bullet2"/>
      </w:pPr>
      <w:r>
        <w:lastRenderedPageBreak/>
        <w:t>Giám sát tìm thông tin CTKM theo mã, tên chương trình</w:t>
      </w:r>
    </w:p>
    <w:p w14:paraId="123A8546" w14:textId="77777777" w:rsidR="002A0D6F" w:rsidRDefault="002A0D6F" w:rsidP="00415038">
      <w:pPr>
        <w:pStyle w:val="Bullet2"/>
      </w:pPr>
      <w:r>
        <w:t>Hệ thống chỉ hiển thị dữ liệu CTKM hiện đang hoạt động, các CTKM bị tạm ngưng sẽ không hiển thị dưới MTB.</w:t>
      </w:r>
    </w:p>
    <w:p w14:paraId="6A177DC8" w14:textId="77777777" w:rsidR="002A0D6F" w:rsidRDefault="002A0D6F" w:rsidP="00415038">
      <w:pPr>
        <w:pStyle w:val="Bullet1"/>
      </w:pPr>
      <w:r>
        <w:t>Đối với chương trình trưng bày &amp; tích lũy</w:t>
      </w:r>
    </w:p>
    <w:p w14:paraId="22415A11" w14:textId="77777777" w:rsidR="002A0D6F" w:rsidRDefault="002A0D6F" w:rsidP="00415038">
      <w:pPr>
        <w:pStyle w:val="Bullet2"/>
      </w:pPr>
      <w:r>
        <w:t>Giám sát tìm thông tin khách hàng tham gia CTTB &amp; TL theo các tiêu chí:</w:t>
      </w:r>
    </w:p>
    <w:p w14:paraId="4029140B" w14:textId="77777777" w:rsidR="002A0D6F" w:rsidRDefault="002A0D6F" w:rsidP="00415038">
      <w:pPr>
        <w:pStyle w:val="Bullet3"/>
      </w:pPr>
      <w:r>
        <w:t>Mã khách hàng</w:t>
      </w:r>
    </w:p>
    <w:p w14:paraId="02F2C9FC" w14:textId="77777777" w:rsidR="002A0D6F" w:rsidRDefault="002A0D6F" w:rsidP="00415038">
      <w:pPr>
        <w:pStyle w:val="Bullet3"/>
      </w:pPr>
      <w:r>
        <w:t>Tên khách hàng</w:t>
      </w:r>
    </w:p>
    <w:p w14:paraId="373B6FCF" w14:textId="77777777" w:rsidR="002A0D6F" w:rsidRDefault="002A0D6F" w:rsidP="00415038">
      <w:pPr>
        <w:pStyle w:val="Bullet3"/>
      </w:pPr>
      <w:r>
        <w:t>Số điện thoại</w:t>
      </w:r>
    </w:p>
    <w:p w14:paraId="7E3D38EE" w14:textId="77777777" w:rsidR="002A0D6F" w:rsidRDefault="002A0D6F" w:rsidP="00415038">
      <w:pPr>
        <w:pStyle w:val="Bullet3"/>
      </w:pPr>
      <w:r>
        <w:t>Địa chỉ</w:t>
      </w:r>
    </w:p>
    <w:p w14:paraId="0DBE066A" w14:textId="77777777" w:rsidR="002A0D6F" w:rsidRDefault="002A0D6F" w:rsidP="00415038">
      <w:pPr>
        <w:pStyle w:val="Bullet3"/>
      </w:pPr>
      <w:r>
        <w:t>Tên chương trình trưng bày</w:t>
      </w:r>
    </w:p>
    <w:p w14:paraId="4E08BF0A" w14:textId="77777777" w:rsidR="002A0D6F" w:rsidRDefault="002A0D6F" w:rsidP="00415038">
      <w:pPr>
        <w:pStyle w:val="Bullet3"/>
      </w:pPr>
      <w:r>
        <w:t>Tiến độ trả thưởng</w:t>
      </w:r>
    </w:p>
    <w:p w14:paraId="4095B4C1" w14:textId="77777777" w:rsidR="002A0D6F" w:rsidRDefault="002A0D6F" w:rsidP="00415038">
      <w:pPr>
        <w:pStyle w:val="Bullet3"/>
      </w:pPr>
      <w:r>
        <w:t>Kết quả tham gia</w:t>
      </w:r>
    </w:p>
    <w:p w14:paraId="4A442CF3" w14:textId="77777777" w:rsidR="002A0D6F" w:rsidRDefault="002A0D6F" w:rsidP="00415038">
      <w:pPr>
        <w:pStyle w:val="Bullet2"/>
      </w:pPr>
      <w:r>
        <w:t>Hệ thống chỉ hiển thị dữ liệu khách hàng đã được công ty phê duyệt cho phép tham gia vào chương trình TB&amp;TL mà nhân viên đã tư vấn đăng ký.</w:t>
      </w:r>
    </w:p>
    <w:p w14:paraId="347D4224" w14:textId="77777777" w:rsidR="002A0D6F" w:rsidRPr="001E26E4" w:rsidRDefault="002A0D6F" w:rsidP="00415038">
      <w:pPr>
        <w:pStyle w:val="Bullet2"/>
      </w:pPr>
      <w:r>
        <w:t>Doanh số khách hàng tham gia CTTB&amp;TL được tính từ ngày công ty phê duyệt hồ sơ xin tham gia vào CTTB&amp;TL.</w:t>
      </w:r>
    </w:p>
    <w:p w14:paraId="445F2D14" w14:textId="0DC89DA2" w:rsidR="002A0D6F" w:rsidRPr="000C7B6C" w:rsidRDefault="00363DF0" w:rsidP="002A0D6F">
      <w:pPr>
        <w:pStyle w:val="Heading4"/>
      </w:pPr>
      <w:r>
        <w:t>Chức năng</w:t>
      </w:r>
      <w:r w:rsidR="002A0D6F" w:rsidRPr="000C7B6C">
        <w:t xml:space="preserve"> </w:t>
      </w:r>
      <w:r w:rsidR="002A0D6F">
        <w:t>theo dõi báo cáo thống kê</w:t>
      </w:r>
    </w:p>
    <w:p w14:paraId="1251357B" w14:textId="77777777" w:rsidR="002A0D6F" w:rsidRDefault="002A0D6F" w:rsidP="002A0D6F">
      <w:pPr>
        <w:pStyle w:val="Heading5"/>
      </w:pPr>
      <w:r>
        <w:t>Diễn giải</w:t>
      </w:r>
    </w:p>
    <w:p w14:paraId="507D61A9" w14:textId="03F6F760" w:rsidR="002A0D6F" w:rsidRDefault="00363DF0" w:rsidP="00D51ACA">
      <w:pPr>
        <w:ind w:left="0" w:firstLine="180"/>
      </w:pPr>
      <w:r>
        <w:t>ASM</w:t>
      </w:r>
      <w:r w:rsidR="002A0D6F">
        <w:t xml:space="preserve"> theo dõi được tình hình bán hàng của NVBH thông qua các báo cáo thống kê:</w:t>
      </w:r>
    </w:p>
    <w:p w14:paraId="75187026" w14:textId="77777777" w:rsidR="002A0D6F" w:rsidRDefault="002A0D6F" w:rsidP="00D51ACA">
      <w:pPr>
        <w:pStyle w:val="Bullet1"/>
      </w:pPr>
      <w:r>
        <w:t>Tình hình thực hiện KPIs.</w:t>
      </w:r>
    </w:p>
    <w:p w14:paraId="45936741" w14:textId="77777777" w:rsidR="002A0D6F" w:rsidRDefault="002A0D6F" w:rsidP="00D51ACA">
      <w:pPr>
        <w:pStyle w:val="Bullet2"/>
      </w:pPr>
      <w:r>
        <w:t>Doanh số</w:t>
      </w:r>
    </w:p>
    <w:p w14:paraId="42ECEF6C" w14:textId="77777777" w:rsidR="002A0D6F" w:rsidRDefault="002A0D6F" w:rsidP="00D51ACA">
      <w:pPr>
        <w:pStyle w:val="Bullet2"/>
      </w:pPr>
      <w:r>
        <w:t>Độ phủ khách hàng</w:t>
      </w:r>
    </w:p>
    <w:p w14:paraId="16A9CEAA" w14:textId="77777777" w:rsidR="002A0D6F" w:rsidRDefault="002A0D6F" w:rsidP="00D51ACA">
      <w:pPr>
        <w:pStyle w:val="Bullet2"/>
      </w:pPr>
      <w:r>
        <w:t>Sản phẩm trọng tâm</w:t>
      </w:r>
    </w:p>
    <w:p w14:paraId="0B6A0DBA" w14:textId="77777777" w:rsidR="002A0D6F" w:rsidRDefault="002A0D6F" w:rsidP="00D51ACA">
      <w:pPr>
        <w:pStyle w:val="Bullet2"/>
      </w:pPr>
      <w:r>
        <w:t>Tiến độ thực hiện doanh số.</w:t>
      </w:r>
    </w:p>
    <w:p w14:paraId="7E9D545C" w14:textId="77777777" w:rsidR="002A0D6F" w:rsidRDefault="002A0D6F" w:rsidP="00D51ACA">
      <w:pPr>
        <w:pStyle w:val="Bullet1"/>
      </w:pPr>
      <w:r>
        <w:t>Chấm công, đi tuyến.</w:t>
      </w:r>
    </w:p>
    <w:p w14:paraId="74BA4BAC" w14:textId="77777777" w:rsidR="002A0D6F" w:rsidRPr="00F12BC1" w:rsidRDefault="002A0D6F" w:rsidP="00D51ACA">
      <w:pPr>
        <w:pStyle w:val="Bullet1"/>
      </w:pPr>
      <w:r>
        <w:t>Danh sách khách hàng chưa phát sinh doanh số.</w:t>
      </w:r>
    </w:p>
    <w:p w14:paraId="29F6083C" w14:textId="77777777" w:rsidR="002A0D6F" w:rsidRDefault="002A0D6F" w:rsidP="002A0D6F">
      <w:pPr>
        <w:pStyle w:val="Heading5"/>
      </w:pPr>
      <w:r>
        <w:lastRenderedPageBreak/>
        <w:t>Quy trình</w:t>
      </w:r>
    </w:p>
    <w:p w14:paraId="5EA6BE49" w14:textId="25F9DA45" w:rsidR="002A0D6F" w:rsidRPr="007335BB" w:rsidRDefault="00363DF0" w:rsidP="002A0D6F">
      <w:pPr>
        <w:ind w:left="0"/>
        <w:jc w:val="center"/>
      </w:pPr>
      <w:r w:rsidRPr="00427AF9">
        <w:rPr>
          <w:szCs w:val="24"/>
        </w:rPr>
        <w:object w:dxaOrig="10111" w:dyaOrig="5491" w14:anchorId="2AA8E9EC">
          <v:shape id="_x0000_i1117" type="#_x0000_t75" style="width:483.75pt;height:261pt" o:ole="">
            <v:imagedata r:id="rId198" o:title=""/>
          </v:shape>
          <o:OLEObject Type="Embed" ProgID="Visio.Drawing.11" ShapeID="_x0000_i1117" DrawAspect="Content" ObjectID="_1593959108" r:id="rId199"/>
        </w:object>
      </w:r>
    </w:p>
    <w:p w14:paraId="3DDEE437" w14:textId="22FE3F9E" w:rsidR="002A0D6F" w:rsidRDefault="00D9141C" w:rsidP="002A0D6F">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3405"/>
        <w:gridCol w:w="5557"/>
      </w:tblGrid>
      <w:tr w:rsidR="00363DF0" w:rsidRPr="00191EEF" w14:paraId="3209AC62"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AE5E8D3" w14:textId="77777777" w:rsidR="00363DF0" w:rsidRPr="002020D6" w:rsidRDefault="00363DF0" w:rsidP="00C76597">
            <w:pPr>
              <w:pStyle w:val="NormalIndent"/>
            </w:pPr>
            <w:r w:rsidRPr="002020D6">
              <w:t>TT</w:t>
            </w:r>
          </w:p>
        </w:tc>
        <w:tc>
          <w:tcPr>
            <w:tcW w:w="340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121AE22" w14:textId="77777777" w:rsidR="00363DF0" w:rsidRPr="002020D6" w:rsidRDefault="00363DF0" w:rsidP="00C76597">
            <w:pPr>
              <w:pStyle w:val="NormalIndent"/>
            </w:pPr>
            <w:r>
              <w:t>Bước thực hiện</w:t>
            </w:r>
          </w:p>
        </w:tc>
        <w:tc>
          <w:tcPr>
            <w:tcW w:w="555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F105E96" w14:textId="77777777" w:rsidR="00363DF0" w:rsidRPr="002020D6" w:rsidRDefault="00363DF0" w:rsidP="00C76597">
            <w:pPr>
              <w:pStyle w:val="NormalIndent"/>
            </w:pPr>
            <w:r>
              <w:t>Mô tả</w:t>
            </w:r>
          </w:p>
        </w:tc>
      </w:tr>
      <w:tr w:rsidR="00363DF0" w14:paraId="55B1DB6C" w14:textId="77777777" w:rsidTr="006A4FC5">
        <w:tc>
          <w:tcPr>
            <w:tcW w:w="668" w:type="dxa"/>
          </w:tcPr>
          <w:p w14:paraId="38270A3D" w14:textId="77777777" w:rsidR="00363DF0" w:rsidRDefault="00363DF0" w:rsidP="00C76597">
            <w:pPr>
              <w:pStyle w:val="NormalIndent"/>
            </w:pPr>
            <w:r>
              <w:t>1</w:t>
            </w:r>
          </w:p>
        </w:tc>
        <w:tc>
          <w:tcPr>
            <w:tcW w:w="3405" w:type="dxa"/>
          </w:tcPr>
          <w:p w14:paraId="4CC08972" w14:textId="77777777" w:rsidR="00363DF0" w:rsidRDefault="00363DF0" w:rsidP="00C76597">
            <w:pPr>
              <w:pStyle w:val="NormalIndent"/>
            </w:pPr>
            <w:r>
              <w:t>Xem tiến độ thực hiện KPIs</w:t>
            </w:r>
          </w:p>
        </w:tc>
        <w:tc>
          <w:tcPr>
            <w:tcW w:w="5557" w:type="dxa"/>
          </w:tcPr>
          <w:p w14:paraId="0667ABCA" w14:textId="371AC0D8" w:rsidR="00363DF0" w:rsidRDefault="00363DF0" w:rsidP="00A30C70">
            <w:pPr>
              <w:autoSpaceDE w:val="0"/>
              <w:autoSpaceDN w:val="0"/>
              <w:adjustRightInd w:val="0"/>
              <w:spacing w:before="0" w:line="288" w:lineRule="auto"/>
              <w:ind w:left="0"/>
            </w:pPr>
            <w:r>
              <w:t>ASM xem tiến độ thực hiện KPIs của nhân viên thuộc quyền quản lý.</w:t>
            </w:r>
          </w:p>
          <w:p w14:paraId="52360E91" w14:textId="77777777" w:rsidR="00363DF0" w:rsidRDefault="00363DF0" w:rsidP="00B72D23">
            <w:pPr>
              <w:pStyle w:val="ListParagraph"/>
              <w:numPr>
                <w:ilvl w:val="0"/>
                <w:numId w:val="20"/>
              </w:numPr>
              <w:autoSpaceDE w:val="0"/>
              <w:autoSpaceDN w:val="0"/>
              <w:adjustRightInd w:val="0"/>
              <w:spacing w:after="0" w:line="288" w:lineRule="auto"/>
            </w:pPr>
            <w:r>
              <w:t>Doanh số</w:t>
            </w:r>
          </w:p>
          <w:p w14:paraId="7ED9B4A0" w14:textId="77777777" w:rsidR="00363DF0" w:rsidRDefault="00363DF0" w:rsidP="00B72D23">
            <w:pPr>
              <w:pStyle w:val="ListParagraph"/>
              <w:numPr>
                <w:ilvl w:val="0"/>
                <w:numId w:val="20"/>
              </w:numPr>
              <w:autoSpaceDE w:val="0"/>
              <w:autoSpaceDN w:val="0"/>
              <w:adjustRightInd w:val="0"/>
              <w:spacing w:after="0" w:line="288" w:lineRule="auto"/>
            </w:pPr>
            <w:r>
              <w:t>Độ phủ khách hàng</w:t>
            </w:r>
          </w:p>
          <w:p w14:paraId="00F36A2C" w14:textId="77777777" w:rsidR="00363DF0" w:rsidRDefault="00363DF0" w:rsidP="00B72D23">
            <w:pPr>
              <w:pStyle w:val="ListParagraph"/>
              <w:numPr>
                <w:ilvl w:val="0"/>
                <w:numId w:val="20"/>
              </w:numPr>
              <w:autoSpaceDE w:val="0"/>
              <w:autoSpaceDN w:val="0"/>
              <w:adjustRightInd w:val="0"/>
              <w:spacing w:after="0" w:line="288" w:lineRule="auto"/>
            </w:pPr>
            <w:r>
              <w:t>Sản phẩm trọng tâm</w:t>
            </w:r>
          </w:p>
          <w:p w14:paraId="153CB9D5" w14:textId="77777777" w:rsidR="00363DF0" w:rsidRDefault="00363DF0" w:rsidP="00B72D23">
            <w:pPr>
              <w:pStyle w:val="ListParagraph"/>
              <w:numPr>
                <w:ilvl w:val="0"/>
                <w:numId w:val="20"/>
              </w:numPr>
              <w:autoSpaceDE w:val="0"/>
              <w:autoSpaceDN w:val="0"/>
              <w:adjustRightInd w:val="0"/>
              <w:spacing w:after="0" w:line="288" w:lineRule="auto"/>
            </w:pPr>
            <w:r>
              <w:t>Tiến độ thực hiện doanh số</w:t>
            </w:r>
          </w:p>
        </w:tc>
      </w:tr>
      <w:tr w:rsidR="00363DF0" w14:paraId="2FDB9B8B" w14:textId="77777777" w:rsidTr="006A4FC5">
        <w:tc>
          <w:tcPr>
            <w:tcW w:w="668" w:type="dxa"/>
          </w:tcPr>
          <w:p w14:paraId="233BA8AC" w14:textId="77777777" w:rsidR="00363DF0" w:rsidRDefault="00363DF0" w:rsidP="00C76597">
            <w:pPr>
              <w:pStyle w:val="NormalIndent"/>
            </w:pPr>
            <w:r>
              <w:t>2</w:t>
            </w:r>
          </w:p>
        </w:tc>
        <w:tc>
          <w:tcPr>
            <w:tcW w:w="3405" w:type="dxa"/>
          </w:tcPr>
          <w:p w14:paraId="42C295F7" w14:textId="77777777" w:rsidR="00363DF0" w:rsidRDefault="00363DF0" w:rsidP="00C76597">
            <w:pPr>
              <w:pStyle w:val="NormalIndent"/>
            </w:pPr>
            <w:r>
              <w:t>Xem kết quả chấm công, đi tuyến trong ngày</w:t>
            </w:r>
          </w:p>
        </w:tc>
        <w:tc>
          <w:tcPr>
            <w:tcW w:w="5557" w:type="dxa"/>
          </w:tcPr>
          <w:p w14:paraId="2279A5D5" w14:textId="33AFFA1F" w:rsidR="00363DF0" w:rsidRDefault="00363DF0" w:rsidP="00C76597">
            <w:pPr>
              <w:pStyle w:val="NormalIndent"/>
            </w:pPr>
            <w:r>
              <w:t>Việc chấm công do hệ thống tự động thực hiện. GSBH có thể xem kết quả chấm công trong ngày</w:t>
            </w:r>
          </w:p>
        </w:tc>
      </w:tr>
      <w:tr w:rsidR="00363DF0" w14:paraId="696FBC27" w14:textId="77777777" w:rsidTr="006A4FC5">
        <w:tc>
          <w:tcPr>
            <w:tcW w:w="668" w:type="dxa"/>
          </w:tcPr>
          <w:p w14:paraId="16EB020F" w14:textId="77777777" w:rsidR="00363DF0" w:rsidRDefault="00363DF0" w:rsidP="00C76597">
            <w:pPr>
              <w:pStyle w:val="NormalIndent"/>
            </w:pPr>
            <w:r>
              <w:t>3</w:t>
            </w:r>
          </w:p>
        </w:tc>
        <w:tc>
          <w:tcPr>
            <w:tcW w:w="3405" w:type="dxa"/>
          </w:tcPr>
          <w:p w14:paraId="50BAB5C4" w14:textId="77777777" w:rsidR="00363DF0" w:rsidRDefault="00363DF0" w:rsidP="00C76597">
            <w:pPr>
              <w:pStyle w:val="NormalIndent"/>
            </w:pPr>
            <w:r>
              <w:t>Xem danh sách khách hàng chưa phát sinh doanh số</w:t>
            </w:r>
          </w:p>
        </w:tc>
        <w:tc>
          <w:tcPr>
            <w:tcW w:w="5557" w:type="dxa"/>
          </w:tcPr>
          <w:p w14:paraId="04591B0F" w14:textId="746BA24F" w:rsidR="00363DF0" w:rsidRDefault="00363DF0" w:rsidP="00A30C70">
            <w:pPr>
              <w:autoSpaceDE w:val="0"/>
              <w:autoSpaceDN w:val="0"/>
              <w:adjustRightInd w:val="0"/>
              <w:spacing w:before="0" w:line="288" w:lineRule="auto"/>
              <w:ind w:left="0"/>
            </w:pPr>
            <w:r>
              <w:t>ASM  xem danh sách khách hàng chưa phát sinh doanh số trong 2 tháng để có biện pháp chăm sóc kịp thời, tránh nguy cơ mất phân phối</w:t>
            </w:r>
          </w:p>
        </w:tc>
      </w:tr>
    </w:tbl>
    <w:p w14:paraId="7E921CB9" w14:textId="77777777" w:rsidR="002A0D6F" w:rsidRDefault="002A0D6F" w:rsidP="002A0D6F">
      <w:pPr>
        <w:pStyle w:val="Heading5"/>
      </w:pPr>
      <w:r>
        <w:t>Ghi chú</w:t>
      </w:r>
    </w:p>
    <w:p w14:paraId="2DEB3EA9" w14:textId="34CFA73F" w:rsidR="00D51ACA" w:rsidRPr="00D51ACA" w:rsidRDefault="00D51ACA" w:rsidP="00D51ACA">
      <w:r>
        <w:t>N/A</w:t>
      </w:r>
    </w:p>
    <w:p w14:paraId="4664EF60" w14:textId="78AF79C6" w:rsidR="002A0D6F" w:rsidRPr="000C7B6C" w:rsidRDefault="00A30C70" w:rsidP="002A0D6F">
      <w:pPr>
        <w:pStyle w:val="Heading4"/>
      </w:pPr>
      <w:r>
        <w:t>Chức năng</w:t>
      </w:r>
      <w:r w:rsidR="002A0D6F" w:rsidRPr="000C7B6C">
        <w:t xml:space="preserve"> </w:t>
      </w:r>
      <w:r w:rsidR="002A0D6F">
        <w:t xml:space="preserve">giám </w:t>
      </w:r>
      <w:r w:rsidR="00DD07A8">
        <w:t>sát</w:t>
      </w:r>
      <w:r w:rsidR="002A0D6F">
        <w:t xml:space="preserve"> nhân viên</w:t>
      </w:r>
    </w:p>
    <w:p w14:paraId="29400D9E" w14:textId="77777777" w:rsidR="002A0D6F" w:rsidRDefault="002A0D6F" w:rsidP="002A0D6F">
      <w:pPr>
        <w:pStyle w:val="Heading5"/>
      </w:pPr>
      <w:r>
        <w:t>Diễn giải</w:t>
      </w:r>
    </w:p>
    <w:p w14:paraId="195734C7" w14:textId="35615C0C" w:rsidR="002A0D6F" w:rsidRDefault="004C2311" w:rsidP="002A0D6F">
      <w:r>
        <w:t xml:space="preserve">ASM </w:t>
      </w:r>
      <w:r w:rsidR="002A0D6F">
        <w:t>xem vị trí</w:t>
      </w:r>
      <w:r>
        <w:t>, lộ trình</w:t>
      </w:r>
      <w:r w:rsidR="002A0D6F">
        <w:t xml:space="preserve"> </w:t>
      </w:r>
      <w:r w:rsidR="00DD07A8">
        <w:t xml:space="preserve">bán hàng </w:t>
      </w:r>
      <w:r w:rsidR="002A0D6F">
        <w:t>của các NVBH</w:t>
      </w:r>
      <w:r>
        <w:t>,</w:t>
      </w:r>
      <w:r w:rsidR="00DD07A8">
        <w:t xml:space="preserve"> </w:t>
      </w:r>
      <w:r w:rsidR="00F67891">
        <w:t>GSBH</w:t>
      </w:r>
      <w:r w:rsidR="002A0D6F">
        <w:t xml:space="preserve"> sử dụng MTB. Các thông tin giám sát:</w:t>
      </w:r>
    </w:p>
    <w:p w14:paraId="4190699E" w14:textId="77777777" w:rsidR="002A0D6F" w:rsidRDefault="002A0D6F" w:rsidP="00044FFB">
      <w:pPr>
        <w:pStyle w:val="Bullet1"/>
      </w:pPr>
      <w:r>
        <w:t>Vị trí hiện tại của nhân viên, % pin của MTB, tín hiệu mạng MTB đang kết nối là 3G hay Wifi , cường độ mạng là Mạnh/ Trung bình/ Yếu.</w:t>
      </w:r>
    </w:p>
    <w:p w14:paraId="5C30BC7F" w14:textId="77777777" w:rsidR="002A0D6F" w:rsidRDefault="002A0D6F" w:rsidP="00044FFB">
      <w:pPr>
        <w:pStyle w:val="Bullet1"/>
      </w:pPr>
      <w:r>
        <w:lastRenderedPageBreak/>
        <w:t>Lộ trình đi tuyến trong ngày của nhân viên vẽ trên bản đồ: vị trí các khách hàng sẽ thể hiện trên bản đồ, phân biệt trạng thái ghé thăm theo màu</w:t>
      </w:r>
    </w:p>
    <w:p w14:paraId="54BC35C4" w14:textId="77777777" w:rsidR="002A0D6F" w:rsidRDefault="002A0D6F" w:rsidP="00044FFB">
      <w:pPr>
        <w:pStyle w:val="Bullet2"/>
      </w:pPr>
      <w:r>
        <w:t>Xanh lá cây: những khách hàng trong tuyến nhưng NVBH chưa ghé thăm</w:t>
      </w:r>
    </w:p>
    <w:p w14:paraId="5367940B" w14:textId="77777777" w:rsidR="002A0D6F" w:rsidRDefault="002A0D6F" w:rsidP="00044FFB">
      <w:pPr>
        <w:pStyle w:val="Bullet2"/>
      </w:pPr>
      <w:r>
        <w:t>Xanh dương: những khách hàng trong tuyến và NVBH đã ghé thăm + khách hàng có đặt hàng</w:t>
      </w:r>
    </w:p>
    <w:p w14:paraId="47A73CCB" w14:textId="77777777" w:rsidR="002A0D6F" w:rsidRDefault="002A0D6F" w:rsidP="00044FFB">
      <w:pPr>
        <w:pStyle w:val="Bullet2"/>
      </w:pPr>
      <w:r>
        <w:t>Đỏ: những khách hàng trong tuyến và NVBH đã ghé thăm + khách hàng không có đặt hàng</w:t>
      </w:r>
    </w:p>
    <w:p w14:paraId="75D40691" w14:textId="77777777" w:rsidR="002A0D6F" w:rsidRDefault="002A0D6F" w:rsidP="00044FFB">
      <w:pPr>
        <w:pStyle w:val="Bullet2"/>
      </w:pPr>
      <w:r>
        <w:t>Cam: khách hàng mà NVBH đang ghé thăm</w:t>
      </w:r>
    </w:p>
    <w:p w14:paraId="620CEC2C" w14:textId="77777777" w:rsidR="002A0D6F" w:rsidRDefault="002A0D6F" w:rsidP="00044FFB">
      <w:pPr>
        <w:pStyle w:val="Bullet2"/>
      </w:pPr>
      <w:r>
        <w:t xml:space="preserve">Vàng: khách hàng ngoài tuyến mà NVBH đã ghé thăm trong ngày </w:t>
      </w:r>
    </w:p>
    <w:p w14:paraId="24CD4BCC" w14:textId="77777777" w:rsidR="002A0D6F" w:rsidRDefault="002A0D6F" w:rsidP="002A0D6F">
      <w:pPr>
        <w:pStyle w:val="Heading5"/>
      </w:pPr>
      <w:r>
        <w:t>Quy trình</w:t>
      </w:r>
    </w:p>
    <w:p w14:paraId="72E19597" w14:textId="72379F41" w:rsidR="002A0D6F" w:rsidRPr="007335BB" w:rsidRDefault="00A30C70" w:rsidP="002A0D6F">
      <w:pPr>
        <w:jc w:val="center"/>
      </w:pPr>
      <w:r w:rsidRPr="00427AF9">
        <w:rPr>
          <w:szCs w:val="24"/>
        </w:rPr>
        <w:object w:dxaOrig="5701" w:dyaOrig="5761" w14:anchorId="2D22CD24">
          <v:shape id="_x0000_i1118" type="#_x0000_t75" style="width:273.75pt;height:275.25pt" o:ole="">
            <v:imagedata r:id="rId200" o:title=""/>
          </v:shape>
          <o:OLEObject Type="Embed" ProgID="Visio.Drawing.11" ShapeID="_x0000_i1118" DrawAspect="Content" ObjectID="_1593959109" r:id="rId201"/>
        </w:object>
      </w:r>
    </w:p>
    <w:p w14:paraId="43D49A7E" w14:textId="77777777" w:rsidR="0057474E" w:rsidRDefault="0057474E" w:rsidP="0057474E">
      <w:pPr>
        <w:pStyle w:val="Heading5"/>
        <w:numPr>
          <w:ilvl w:val="0"/>
          <w:numId w:val="0"/>
        </w:numPr>
        <w:ind w:left="1008"/>
      </w:pPr>
    </w:p>
    <w:p w14:paraId="5334C2CE" w14:textId="124B1A8D" w:rsidR="002A0D6F" w:rsidRDefault="00D9141C" w:rsidP="002A0D6F">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6210"/>
      </w:tblGrid>
      <w:tr w:rsidR="00D168F6" w:rsidRPr="00191EEF" w14:paraId="338820CA"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A2249E8" w14:textId="77777777" w:rsidR="00D168F6" w:rsidRPr="002020D6" w:rsidRDefault="00D168F6"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07A006F" w14:textId="77777777" w:rsidR="00D168F6" w:rsidRPr="002020D6" w:rsidRDefault="00D168F6" w:rsidP="00C76597">
            <w:pPr>
              <w:pStyle w:val="NormalIndent"/>
            </w:pPr>
            <w:r>
              <w:t>Bước thực hiện</w:t>
            </w:r>
          </w:p>
        </w:tc>
        <w:tc>
          <w:tcPr>
            <w:tcW w:w="62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F6F7FD7" w14:textId="77777777" w:rsidR="00D168F6" w:rsidRPr="002020D6" w:rsidRDefault="00D168F6" w:rsidP="00C76597">
            <w:pPr>
              <w:pStyle w:val="NormalIndent"/>
            </w:pPr>
            <w:r>
              <w:t>Mô tả</w:t>
            </w:r>
          </w:p>
        </w:tc>
      </w:tr>
      <w:tr w:rsidR="00D168F6" w14:paraId="5FE4C901" w14:textId="77777777" w:rsidTr="006A4FC5">
        <w:tc>
          <w:tcPr>
            <w:tcW w:w="668" w:type="dxa"/>
          </w:tcPr>
          <w:p w14:paraId="085EBC61" w14:textId="77777777" w:rsidR="00D168F6" w:rsidRDefault="00D168F6" w:rsidP="00C76597">
            <w:pPr>
              <w:pStyle w:val="NormalIndent"/>
            </w:pPr>
            <w:r>
              <w:t>1</w:t>
            </w:r>
          </w:p>
        </w:tc>
        <w:tc>
          <w:tcPr>
            <w:tcW w:w="2752" w:type="dxa"/>
          </w:tcPr>
          <w:p w14:paraId="356D844B" w14:textId="77777777" w:rsidR="00D168F6" w:rsidRDefault="00D168F6" w:rsidP="00C76597">
            <w:pPr>
              <w:pStyle w:val="NormalIndent"/>
            </w:pPr>
            <w:r>
              <w:t>Xem vị trí nhân viên</w:t>
            </w:r>
          </w:p>
        </w:tc>
        <w:tc>
          <w:tcPr>
            <w:tcW w:w="6210" w:type="dxa"/>
          </w:tcPr>
          <w:p w14:paraId="50129802" w14:textId="59199B52" w:rsidR="00D168F6" w:rsidRDefault="00D168F6" w:rsidP="001404EA">
            <w:pPr>
              <w:widowControl/>
              <w:autoSpaceDE w:val="0"/>
              <w:autoSpaceDN w:val="0"/>
              <w:adjustRightInd w:val="0"/>
              <w:spacing w:before="0" w:line="288" w:lineRule="auto"/>
              <w:ind w:left="0"/>
            </w:pPr>
            <w:r>
              <w:t>ASM có thể xem vị trí các nhân viên sử dụng MTB. Thông tin giám sát:</w:t>
            </w:r>
          </w:p>
          <w:p w14:paraId="745E6335" w14:textId="77777777" w:rsidR="00D168F6" w:rsidRDefault="00D168F6" w:rsidP="001404EA">
            <w:pPr>
              <w:pStyle w:val="ListParagraph"/>
              <w:numPr>
                <w:ilvl w:val="0"/>
                <w:numId w:val="7"/>
              </w:numPr>
              <w:spacing w:after="0"/>
            </w:pPr>
            <w:r>
              <w:t xml:space="preserve">Vị trí hiện tại của nhân viên (đang bán hàng ở khách hàng nào? Địa chỉ nào?), </w:t>
            </w:r>
          </w:p>
          <w:p w14:paraId="6410EA54" w14:textId="77777777" w:rsidR="00D168F6" w:rsidRDefault="00D168F6" w:rsidP="001404EA">
            <w:pPr>
              <w:pStyle w:val="ListParagraph"/>
              <w:numPr>
                <w:ilvl w:val="0"/>
                <w:numId w:val="7"/>
              </w:numPr>
              <w:spacing w:after="0"/>
            </w:pPr>
            <w:r>
              <w:t>% pin của MTB</w:t>
            </w:r>
          </w:p>
          <w:p w14:paraId="77FA7EF1" w14:textId="77777777" w:rsidR="00D168F6" w:rsidRDefault="00D168F6" w:rsidP="001404EA">
            <w:pPr>
              <w:pStyle w:val="ListParagraph"/>
              <w:numPr>
                <w:ilvl w:val="0"/>
                <w:numId w:val="7"/>
              </w:numPr>
              <w:spacing w:after="0"/>
            </w:pPr>
            <w:r>
              <w:t>Tín hiệu mạng MTB đang kết nối là 3G hay Wifi , cường độ mạng là Mạnh/ Trung bình/ Yếu</w:t>
            </w:r>
          </w:p>
        </w:tc>
      </w:tr>
      <w:tr w:rsidR="00D168F6" w14:paraId="446961C1" w14:textId="77777777" w:rsidTr="006A4FC5">
        <w:tc>
          <w:tcPr>
            <w:tcW w:w="668" w:type="dxa"/>
          </w:tcPr>
          <w:p w14:paraId="6700031A" w14:textId="77777777" w:rsidR="00D168F6" w:rsidRDefault="00D168F6" w:rsidP="00C76597">
            <w:pPr>
              <w:pStyle w:val="NormalIndent"/>
            </w:pPr>
            <w:r>
              <w:t>2</w:t>
            </w:r>
          </w:p>
        </w:tc>
        <w:tc>
          <w:tcPr>
            <w:tcW w:w="2752" w:type="dxa"/>
          </w:tcPr>
          <w:p w14:paraId="0683F130" w14:textId="77777777" w:rsidR="00D168F6" w:rsidRDefault="00D168F6" w:rsidP="00C76597">
            <w:pPr>
              <w:pStyle w:val="NormalIndent"/>
            </w:pPr>
            <w:r>
              <w:t>Xem lộ trình tuyến NVBH trên bản đồ</w:t>
            </w:r>
          </w:p>
        </w:tc>
        <w:tc>
          <w:tcPr>
            <w:tcW w:w="6210" w:type="dxa"/>
          </w:tcPr>
          <w:p w14:paraId="3AC12FF0" w14:textId="77777777" w:rsidR="00D168F6" w:rsidRDefault="00D168F6" w:rsidP="001404EA">
            <w:pPr>
              <w:spacing w:before="0"/>
              <w:ind w:left="0"/>
            </w:pPr>
            <w:r>
              <w:t>Lộ trình đi tuyến trong ngày của nhân viên thể hiện trên nền bản đồ: các khách hàng trong tuyến hiển thị thành các marker trên bản đồ, phân biệt trạng thái ghé thăm theo màu:</w:t>
            </w:r>
          </w:p>
          <w:p w14:paraId="2058EBD2" w14:textId="77777777" w:rsidR="00D168F6" w:rsidRDefault="00D168F6" w:rsidP="00B72D23">
            <w:pPr>
              <w:pStyle w:val="ListParagraph"/>
              <w:numPr>
                <w:ilvl w:val="0"/>
                <w:numId w:val="23"/>
              </w:numPr>
              <w:spacing w:after="0"/>
            </w:pPr>
            <w:r>
              <w:t>Xanh lá cây: những khách hàng trong tuyến nhưng NVBH chưa ghé thăm</w:t>
            </w:r>
          </w:p>
          <w:p w14:paraId="0E5BA4C5" w14:textId="77777777" w:rsidR="00D168F6" w:rsidRDefault="00D168F6" w:rsidP="00B72D23">
            <w:pPr>
              <w:pStyle w:val="ListParagraph"/>
              <w:numPr>
                <w:ilvl w:val="0"/>
                <w:numId w:val="23"/>
              </w:numPr>
              <w:spacing w:after="0"/>
            </w:pPr>
            <w:r>
              <w:lastRenderedPageBreak/>
              <w:t>Xanh dương: những khách hàng trong tuyến và NVBH đã ghé thăm + khách hàng có đặt hàng</w:t>
            </w:r>
          </w:p>
          <w:p w14:paraId="6CCCC5FF" w14:textId="77777777" w:rsidR="00D168F6" w:rsidRDefault="00D168F6" w:rsidP="00B72D23">
            <w:pPr>
              <w:pStyle w:val="ListParagraph"/>
              <w:numPr>
                <w:ilvl w:val="0"/>
                <w:numId w:val="23"/>
              </w:numPr>
              <w:spacing w:after="0"/>
            </w:pPr>
            <w:r>
              <w:t>Đỏ: những khách hàng trong tuyến và NVBH đã ghé thăm + khách hàng không có đặt hàng</w:t>
            </w:r>
          </w:p>
          <w:p w14:paraId="06D4BCD4" w14:textId="77777777" w:rsidR="00D168F6" w:rsidRDefault="00D168F6" w:rsidP="00B72D23">
            <w:pPr>
              <w:pStyle w:val="ListParagraph"/>
              <w:numPr>
                <w:ilvl w:val="0"/>
                <w:numId w:val="23"/>
              </w:numPr>
              <w:spacing w:after="0"/>
            </w:pPr>
            <w:r>
              <w:t>Cam: khách hàng mà NVBH đang ghé thăm</w:t>
            </w:r>
          </w:p>
          <w:p w14:paraId="2A5CC7CA" w14:textId="77777777" w:rsidR="00D168F6" w:rsidRDefault="00D168F6" w:rsidP="00B72D23">
            <w:pPr>
              <w:pStyle w:val="ListParagraph"/>
              <w:numPr>
                <w:ilvl w:val="0"/>
                <w:numId w:val="23"/>
              </w:numPr>
              <w:spacing w:after="0"/>
            </w:pPr>
            <w:r>
              <w:t>Vàng: khách hàng ngoài tuyến mà NVBH đã ghé thăm trong ngày</w:t>
            </w:r>
          </w:p>
        </w:tc>
      </w:tr>
    </w:tbl>
    <w:p w14:paraId="19D80CFF" w14:textId="77777777" w:rsidR="002A0D6F" w:rsidRDefault="002A0D6F" w:rsidP="002A0D6F">
      <w:pPr>
        <w:pStyle w:val="Heading5"/>
      </w:pPr>
      <w:r>
        <w:lastRenderedPageBreak/>
        <w:t>Ghi chú</w:t>
      </w:r>
    </w:p>
    <w:p w14:paraId="10774AFC" w14:textId="77777777" w:rsidR="002A0D6F" w:rsidRPr="008D470A" w:rsidRDefault="002A0D6F" w:rsidP="002A0D6F">
      <w:r>
        <w:t>N/A</w:t>
      </w:r>
    </w:p>
    <w:p w14:paraId="632434A3" w14:textId="4C324D66" w:rsidR="0004267F" w:rsidRDefault="00D168F6" w:rsidP="008B1DDA">
      <w:pPr>
        <w:pStyle w:val="Heading4"/>
      </w:pPr>
      <w:r>
        <w:t>Giao việc và thông báo</w:t>
      </w:r>
    </w:p>
    <w:p w14:paraId="7F0435C4" w14:textId="77777777" w:rsidR="0004267F" w:rsidRDefault="0004267F" w:rsidP="0004267F">
      <w:pPr>
        <w:pStyle w:val="Heading5"/>
      </w:pPr>
      <w:r>
        <w:t>Diễn giải</w:t>
      </w:r>
    </w:p>
    <w:p w14:paraId="769CA5D7" w14:textId="77777777" w:rsidR="004A3AA9" w:rsidRDefault="004A3AA9" w:rsidP="004A3AA9">
      <w:r>
        <w:t>ASM có thể giao việc cho nhân viên hoặc tạo vấn đề công cộng. Phân loại vấn đề:</w:t>
      </w:r>
    </w:p>
    <w:p w14:paraId="729328A1" w14:textId="77777777" w:rsidR="004A3AA9" w:rsidRDefault="004A3AA9" w:rsidP="004A3AA9">
      <w:pPr>
        <w:pStyle w:val="ListParagraph"/>
        <w:numPr>
          <w:ilvl w:val="0"/>
          <w:numId w:val="17"/>
        </w:numPr>
      </w:pPr>
      <w:r>
        <w:t>Vấn đề giao việc: tạo ra vấn đề và chỉ định cụ thể người thực hiện. Vấn đề này chỉ có người thực hiện và các cấp trên của người thực hiện thấy được</w:t>
      </w:r>
    </w:p>
    <w:p w14:paraId="128AAEB0" w14:textId="77777777" w:rsidR="004A3AA9" w:rsidRPr="00615660" w:rsidRDefault="004A3AA9" w:rsidP="004A3AA9">
      <w:pPr>
        <w:pStyle w:val="ListParagraph"/>
        <w:numPr>
          <w:ilvl w:val="0"/>
          <w:numId w:val="17"/>
        </w:numPr>
      </w:pPr>
      <w:r w:rsidRPr="00615660">
        <w:t xml:space="preserve">Vấn đề công cộng: là các thông tin mà </w:t>
      </w:r>
      <w:r>
        <w:t>ASM</w:t>
      </w:r>
      <w:r w:rsidRPr="00615660">
        <w:t xml:space="preserve"> cần truyền thông trong </w:t>
      </w:r>
      <w:r>
        <w:t>NPP/Khu vực.</w:t>
      </w:r>
    </w:p>
    <w:p w14:paraId="09B8E278" w14:textId="77777777" w:rsidR="0004267F" w:rsidRDefault="0004267F" w:rsidP="0004267F">
      <w:pPr>
        <w:pStyle w:val="Heading5"/>
      </w:pPr>
      <w:r>
        <w:lastRenderedPageBreak/>
        <w:t>Quy trình</w:t>
      </w:r>
    </w:p>
    <w:p w14:paraId="14D4C57A" w14:textId="41D2A21D" w:rsidR="0004267F" w:rsidRPr="007335BB" w:rsidRDefault="006A4FC5" w:rsidP="005A16BC">
      <w:pPr>
        <w:ind w:left="0"/>
      </w:pPr>
      <w:r w:rsidRPr="00427AF9">
        <w:rPr>
          <w:szCs w:val="24"/>
        </w:rPr>
        <w:object w:dxaOrig="11326" w:dyaOrig="9001" w14:anchorId="3FC1753F">
          <v:shape id="_x0000_i1119" type="#_x0000_t75" style="width:480.75pt;height:378.75pt" o:ole="">
            <v:imagedata r:id="rId202" o:title=""/>
          </v:shape>
          <o:OLEObject Type="Embed" ProgID="Visio.Drawing.11" ShapeID="_x0000_i1119" DrawAspect="Content" ObjectID="_1593959110" r:id="rId203"/>
        </w:object>
      </w:r>
    </w:p>
    <w:p w14:paraId="3ED91216" w14:textId="02949E72" w:rsidR="00AE299C" w:rsidRDefault="00D9141C" w:rsidP="00AE299C">
      <w:pPr>
        <w:pStyle w:val="Heading5"/>
      </w:pPr>
      <w:r>
        <w:t>Mô tả</w:t>
      </w:r>
    </w:p>
    <w:tbl>
      <w:tblPr>
        <w:tblStyle w:val="TableGrid"/>
        <w:tblW w:w="9630" w:type="dxa"/>
        <w:tblInd w:w="288" w:type="dxa"/>
        <w:tblLayout w:type="fixed"/>
        <w:tblLook w:val="04A0" w:firstRow="1" w:lastRow="0" w:firstColumn="1" w:lastColumn="0" w:noHBand="0" w:noVBand="1"/>
      </w:tblPr>
      <w:tblGrid>
        <w:gridCol w:w="668"/>
        <w:gridCol w:w="2752"/>
        <w:gridCol w:w="1980"/>
        <w:gridCol w:w="4230"/>
      </w:tblGrid>
      <w:tr w:rsidR="00AE299C" w:rsidRPr="00191EEF" w14:paraId="1A28A745" w14:textId="77777777" w:rsidTr="006A4FC5">
        <w:trPr>
          <w:tblHeader/>
        </w:trPr>
        <w:tc>
          <w:tcPr>
            <w:tcW w:w="6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897B574" w14:textId="77777777" w:rsidR="00AE299C" w:rsidRPr="002020D6" w:rsidRDefault="00AE299C" w:rsidP="00C76597">
            <w:pPr>
              <w:pStyle w:val="NormalIndent"/>
            </w:pPr>
            <w:r w:rsidRPr="002020D6">
              <w:t>TT</w:t>
            </w:r>
          </w:p>
        </w:tc>
        <w:tc>
          <w:tcPr>
            <w:tcW w:w="275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F18E65A" w14:textId="77777777" w:rsidR="00AE299C" w:rsidRPr="002020D6" w:rsidRDefault="00AE299C" w:rsidP="00C76597">
            <w:pPr>
              <w:pStyle w:val="NormalIndent"/>
            </w:pPr>
            <w:r>
              <w:t>Bước thực hiện</w:t>
            </w:r>
          </w:p>
        </w:tc>
        <w:tc>
          <w:tcPr>
            <w:tcW w:w="19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949E1E9" w14:textId="77777777" w:rsidR="00AE299C" w:rsidRPr="002020D6" w:rsidRDefault="00AE299C" w:rsidP="00C76597">
            <w:pPr>
              <w:pStyle w:val="NormalIndent"/>
            </w:pPr>
            <w:r w:rsidRPr="002020D6">
              <w:t>Người thực hiện</w:t>
            </w:r>
          </w:p>
        </w:tc>
        <w:tc>
          <w:tcPr>
            <w:tcW w:w="42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26C91F9" w14:textId="77777777" w:rsidR="00AE299C" w:rsidRPr="002020D6" w:rsidRDefault="00AE299C" w:rsidP="00C76597">
            <w:pPr>
              <w:pStyle w:val="NormalIndent"/>
            </w:pPr>
            <w:r>
              <w:t>Mô tả</w:t>
            </w:r>
          </w:p>
        </w:tc>
      </w:tr>
      <w:tr w:rsidR="00AE299C" w14:paraId="49B45D9C" w14:textId="77777777" w:rsidTr="006A4FC5">
        <w:tc>
          <w:tcPr>
            <w:tcW w:w="668" w:type="dxa"/>
          </w:tcPr>
          <w:p w14:paraId="24A5C32F" w14:textId="77777777" w:rsidR="00AE299C" w:rsidRDefault="00AE299C" w:rsidP="00C76597">
            <w:pPr>
              <w:pStyle w:val="NormalIndent"/>
            </w:pPr>
            <w:r>
              <w:t>1</w:t>
            </w:r>
          </w:p>
        </w:tc>
        <w:tc>
          <w:tcPr>
            <w:tcW w:w="2752" w:type="dxa"/>
          </w:tcPr>
          <w:p w14:paraId="063DA6A3" w14:textId="77777777" w:rsidR="00AE299C" w:rsidRDefault="00AE299C" w:rsidP="00C76597">
            <w:pPr>
              <w:pStyle w:val="NormalIndent"/>
            </w:pPr>
            <w:r>
              <w:t>Tạo ghi chú</w:t>
            </w:r>
          </w:p>
        </w:tc>
        <w:tc>
          <w:tcPr>
            <w:tcW w:w="1980" w:type="dxa"/>
          </w:tcPr>
          <w:p w14:paraId="062E7669" w14:textId="77777777" w:rsidR="00AE299C" w:rsidRDefault="00AE299C" w:rsidP="00C76597">
            <w:pPr>
              <w:pStyle w:val="NormalIndent"/>
            </w:pPr>
            <w:r>
              <w:t>ASM</w:t>
            </w:r>
          </w:p>
        </w:tc>
        <w:tc>
          <w:tcPr>
            <w:tcW w:w="4230" w:type="dxa"/>
          </w:tcPr>
          <w:p w14:paraId="3F8160A7" w14:textId="77777777" w:rsidR="00AE299C" w:rsidRDefault="00AE299C" w:rsidP="00E8740C">
            <w:pPr>
              <w:widowControl/>
              <w:autoSpaceDE w:val="0"/>
              <w:autoSpaceDN w:val="0"/>
              <w:adjustRightInd w:val="0"/>
              <w:spacing w:before="0" w:line="288" w:lineRule="auto"/>
              <w:ind w:left="0"/>
            </w:pPr>
            <w:r>
              <w:t>Khi có việc cần giao nhân viên thực hiện hoặc thông báo cần truyền thông đến nhân viên, ASM sẽ tạo ghi chú. Thông tin giao việc</w:t>
            </w:r>
          </w:p>
          <w:p w14:paraId="6165BD95" w14:textId="77777777" w:rsidR="00AE299C" w:rsidRDefault="00AE299C" w:rsidP="00B72D23">
            <w:pPr>
              <w:pStyle w:val="ListParagraph"/>
              <w:numPr>
                <w:ilvl w:val="0"/>
                <w:numId w:val="24"/>
              </w:numPr>
              <w:autoSpaceDE w:val="0"/>
              <w:autoSpaceDN w:val="0"/>
              <w:adjustRightInd w:val="0"/>
              <w:spacing w:after="0" w:line="288" w:lineRule="auto"/>
            </w:pPr>
            <w:r>
              <w:t>Người thực hiện</w:t>
            </w:r>
          </w:p>
          <w:p w14:paraId="1726F1F2" w14:textId="77777777" w:rsidR="00AE299C" w:rsidRDefault="00AE299C" w:rsidP="00B72D23">
            <w:pPr>
              <w:pStyle w:val="ListParagraph"/>
              <w:numPr>
                <w:ilvl w:val="0"/>
                <w:numId w:val="24"/>
              </w:numPr>
              <w:autoSpaceDE w:val="0"/>
              <w:autoSpaceDN w:val="0"/>
              <w:adjustRightInd w:val="0"/>
              <w:spacing w:after="0" w:line="288" w:lineRule="auto"/>
            </w:pPr>
            <w:r>
              <w:t>Ngày hoàn thành</w:t>
            </w:r>
          </w:p>
          <w:p w14:paraId="4C1C8B35" w14:textId="77777777" w:rsidR="00AE299C" w:rsidRDefault="00AE299C" w:rsidP="00B72D23">
            <w:pPr>
              <w:pStyle w:val="ListParagraph"/>
              <w:numPr>
                <w:ilvl w:val="0"/>
                <w:numId w:val="24"/>
              </w:numPr>
              <w:autoSpaceDE w:val="0"/>
              <w:autoSpaceDN w:val="0"/>
              <w:adjustRightInd w:val="0"/>
              <w:spacing w:after="0" w:line="288" w:lineRule="auto"/>
            </w:pPr>
            <w:r>
              <w:t>Nội dung giao việc</w:t>
            </w:r>
          </w:p>
          <w:p w14:paraId="7E15563A" w14:textId="77777777" w:rsidR="00AE299C" w:rsidRDefault="00AE299C" w:rsidP="00B72D23">
            <w:pPr>
              <w:pStyle w:val="ListParagraph"/>
              <w:numPr>
                <w:ilvl w:val="0"/>
                <w:numId w:val="24"/>
              </w:numPr>
              <w:autoSpaceDE w:val="0"/>
              <w:autoSpaceDN w:val="0"/>
              <w:adjustRightInd w:val="0"/>
              <w:spacing w:after="0" w:line="288" w:lineRule="auto"/>
            </w:pPr>
            <w:r>
              <w:t>Việc liên quan đến khách hàng nào?</w:t>
            </w:r>
          </w:p>
          <w:p w14:paraId="1399F771" w14:textId="77777777" w:rsidR="00AE299C" w:rsidRDefault="00AE299C" w:rsidP="00B72D23">
            <w:pPr>
              <w:pStyle w:val="ListParagraph"/>
              <w:numPr>
                <w:ilvl w:val="0"/>
                <w:numId w:val="24"/>
              </w:numPr>
              <w:autoSpaceDE w:val="0"/>
              <w:autoSpaceDN w:val="0"/>
              <w:adjustRightInd w:val="0"/>
              <w:spacing w:after="0" w:line="288" w:lineRule="auto"/>
            </w:pPr>
            <w:r>
              <w:t>File đính kèm: .PNG, .JPG, .PDF, .TXT, .XLS</w:t>
            </w:r>
          </w:p>
          <w:p w14:paraId="14B67402" w14:textId="77777777" w:rsidR="00AE299C" w:rsidRDefault="00AE299C" w:rsidP="00E8740C">
            <w:pPr>
              <w:widowControl/>
              <w:autoSpaceDE w:val="0"/>
              <w:autoSpaceDN w:val="0"/>
              <w:adjustRightInd w:val="0"/>
              <w:spacing w:before="0" w:line="288" w:lineRule="auto"/>
              <w:ind w:left="0"/>
            </w:pPr>
            <w:r>
              <w:t>Thông tin vấn đề công cộng</w:t>
            </w:r>
          </w:p>
          <w:p w14:paraId="368D2EEB" w14:textId="77777777" w:rsidR="00AE299C" w:rsidRDefault="00AE299C" w:rsidP="00B72D23">
            <w:pPr>
              <w:pStyle w:val="ListParagraph"/>
              <w:numPr>
                <w:ilvl w:val="0"/>
                <w:numId w:val="24"/>
              </w:numPr>
              <w:autoSpaceDE w:val="0"/>
              <w:autoSpaceDN w:val="0"/>
              <w:adjustRightInd w:val="0"/>
              <w:spacing w:after="0" w:line="288" w:lineRule="auto"/>
            </w:pPr>
            <w:r>
              <w:t>Phạm vi vấn đề: NPP/Khu vực.</w:t>
            </w:r>
          </w:p>
          <w:p w14:paraId="614DBE11" w14:textId="77777777" w:rsidR="00AE299C" w:rsidRDefault="00AE299C" w:rsidP="00B72D23">
            <w:pPr>
              <w:pStyle w:val="ListParagraph"/>
              <w:numPr>
                <w:ilvl w:val="0"/>
                <w:numId w:val="24"/>
              </w:numPr>
              <w:autoSpaceDE w:val="0"/>
              <w:autoSpaceDN w:val="0"/>
              <w:adjustRightInd w:val="0"/>
              <w:spacing w:after="0" w:line="288" w:lineRule="auto"/>
            </w:pPr>
            <w:r>
              <w:t xml:space="preserve">Nội dung </w:t>
            </w:r>
          </w:p>
          <w:p w14:paraId="7E818410" w14:textId="77777777" w:rsidR="00AE299C" w:rsidRDefault="00AE299C" w:rsidP="00B72D23">
            <w:pPr>
              <w:pStyle w:val="ListParagraph"/>
              <w:numPr>
                <w:ilvl w:val="0"/>
                <w:numId w:val="24"/>
              </w:numPr>
              <w:autoSpaceDE w:val="0"/>
              <w:autoSpaceDN w:val="0"/>
              <w:adjustRightInd w:val="0"/>
              <w:spacing w:after="0" w:line="288" w:lineRule="auto"/>
            </w:pPr>
            <w:r>
              <w:t>File đính kèm: .PNG, .JPG, .PDF, .TXT, .XLS</w:t>
            </w:r>
          </w:p>
        </w:tc>
      </w:tr>
      <w:tr w:rsidR="00AE299C" w14:paraId="4187F833" w14:textId="77777777" w:rsidTr="006A4FC5">
        <w:tc>
          <w:tcPr>
            <w:tcW w:w="668" w:type="dxa"/>
          </w:tcPr>
          <w:p w14:paraId="277816FE" w14:textId="77777777" w:rsidR="00AE299C" w:rsidRDefault="00AE299C" w:rsidP="00C76597">
            <w:pPr>
              <w:pStyle w:val="NormalIndent"/>
            </w:pPr>
            <w:r>
              <w:lastRenderedPageBreak/>
              <w:t>2</w:t>
            </w:r>
          </w:p>
        </w:tc>
        <w:tc>
          <w:tcPr>
            <w:tcW w:w="2752" w:type="dxa"/>
          </w:tcPr>
          <w:p w14:paraId="40BE19E1" w14:textId="3AD687C9" w:rsidR="00AE299C" w:rsidRDefault="00AE299C" w:rsidP="00C76597">
            <w:pPr>
              <w:pStyle w:val="NormalIndent"/>
            </w:pPr>
            <w:r>
              <w:t>Phân loại ghi chú</w:t>
            </w:r>
          </w:p>
        </w:tc>
        <w:tc>
          <w:tcPr>
            <w:tcW w:w="1980" w:type="dxa"/>
          </w:tcPr>
          <w:p w14:paraId="57F39D96" w14:textId="77777777" w:rsidR="00AE299C" w:rsidRDefault="00AE299C" w:rsidP="00C76597">
            <w:pPr>
              <w:pStyle w:val="NormalIndent"/>
            </w:pPr>
            <w:r>
              <w:t>DMS</w:t>
            </w:r>
          </w:p>
        </w:tc>
        <w:tc>
          <w:tcPr>
            <w:tcW w:w="4230" w:type="dxa"/>
          </w:tcPr>
          <w:p w14:paraId="10864448" w14:textId="77777777" w:rsidR="00277C7D" w:rsidRDefault="00277C7D" w:rsidP="00C76597">
            <w:pPr>
              <w:pStyle w:val="NormalIndent"/>
            </w:pPr>
            <w:r>
              <w:t>Phân loại ghi chú</w:t>
            </w:r>
          </w:p>
          <w:p w14:paraId="211A6A17" w14:textId="77777777" w:rsidR="00277C7D" w:rsidRDefault="00277C7D" w:rsidP="00277C7D">
            <w:pPr>
              <w:pStyle w:val="TableBullet1"/>
            </w:pPr>
            <w:r>
              <w:t>Giao việc: qua bước 3 Thực hiện vấn đề</w:t>
            </w:r>
          </w:p>
          <w:p w14:paraId="37F15CF5" w14:textId="6A61DE38" w:rsidR="00AE299C" w:rsidRDefault="00277C7D" w:rsidP="00277C7D">
            <w:pPr>
              <w:pStyle w:val="TableBullet1"/>
            </w:pPr>
            <w:r>
              <w:t>Công cộng: qua bước 4</w:t>
            </w:r>
          </w:p>
        </w:tc>
      </w:tr>
      <w:tr w:rsidR="00AE299C" w14:paraId="0FFB74C7" w14:textId="77777777" w:rsidTr="006A4FC5">
        <w:tc>
          <w:tcPr>
            <w:tcW w:w="668" w:type="dxa"/>
          </w:tcPr>
          <w:p w14:paraId="18498429" w14:textId="77777777" w:rsidR="00AE299C" w:rsidRDefault="00AE299C" w:rsidP="00C76597">
            <w:pPr>
              <w:pStyle w:val="NormalIndent"/>
            </w:pPr>
            <w:r>
              <w:t>3</w:t>
            </w:r>
          </w:p>
        </w:tc>
        <w:tc>
          <w:tcPr>
            <w:tcW w:w="2752" w:type="dxa"/>
          </w:tcPr>
          <w:p w14:paraId="575FE53F" w14:textId="77777777" w:rsidR="00AE299C" w:rsidRDefault="00AE299C" w:rsidP="00C76597">
            <w:pPr>
              <w:pStyle w:val="NormalIndent"/>
            </w:pPr>
            <w:r>
              <w:t>Thực hiện vấn đề được giao</w:t>
            </w:r>
          </w:p>
        </w:tc>
        <w:tc>
          <w:tcPr>
            <w:tcW w:w="1980" w:type="dxa"/>
          </w:tcPr>
          <w:p w14:paraId="14EA7F40" w14:textId="066E6DFC" w:rsidR="00AE299C" w:rsidRDefault="00AE299C" w:rsidP="00C76597">
            <w:pPr>
              <w:pStyle w:val="NormalIndent"/>
            </w:pPr>
            <w:r>
              <w:t>NVBH/</w:t>
            </w:r>
            <w:r w:rsidR="00F67891">
              <w:t>GSBH</w:t>
            </w:r>
          </w:p>
        </w:tc>
        <w:tc>
          <w:tcPr>
            <w:tcW w:w="4230" w:type="dxa"/>
          </w:tcPr>
          <w:p w14:paraId="03207A2B" w14:textId="77777777" w:rsidR="00AE299C" w:rsidRDefault="00AE299C" w:rsidP="00E8740C">
            <w:pPr>
              <w:autoSpaceDE w:val="0"/>
              <w:autoSpaceDN w:val="0"/>
              <w:adjustRightInd w:val="0"/>
              <w:spacing w:before="0" w:line="288" w:lineRule="auto"/>
              <w:ind w:left="0"/>
            </w:pPr>
            <w:r>
              <w:t>Người được giao việc sẽ thực hiện vấn đề ASM giao cho</w:t>
            </w:r>
          </w:p>
        </w:tc>
      </w:tr>
      <w:tr w:rsidR="00AE299C" w14:paraId="50BFA74C" w14:textId="77777777" w:rsidTr="006A4FC5">
        <w:tc>
          <w:tcPr>
            <w:tcW w:w="668" w:type="dxa"/>
          </w:tcPr>
          <w:p w14:paraId="3CBBAFC4" w14:textId="77777777" w:rsidR="00AE299C" w:rsidRDefault="00AE299C" w:rsidP="00C76597">
            <w:pPr>
              <w:pStyle w:val="NormalIndent"/>
            </w:pPr>
            <w:r>
              <w:t>4</w:t>
            </w:r>
          </w:p>
        </w:tc>
        <w:tc>
          <w:tcPr>
            <w:tcW w:w="2752" w:type="dxa"/>
          </w:tcPr>
          <w:p w14:paraId="0752C8E6" w14:textId="77777777" w:rsidR="00AE299C" w:rsidRDefault="00AE299C" w:rsidP="00C76597">
            <w:pPr>
              <w:pStyle w:val="NormalIndent"/>
            </w:pPr>
            <w:r>
              <w:t xml:space="preserve">Lưu thuộc tính của ghi chú là CÔNG CỘNG: tất cả nhân viên trong phạm vi quy định thấy được </w:t>
            </w:r>
          </w:p>
        </w:tc>
        <w:tc>
          <w:tcPr>
            <w:tcW w:w="1980" w:type="dxa"/>
          </w:tcPr>
          <w:p w14:paraId="0DF1D91A" w14:textId="77777777" w:rsidR="00AE299C" w:rsidRDefault="00AE299C" w:rsidP="00C76597">
            <w:pPr>
              <w:pStyle w:val="NormalIndent"/>
            </w:pPr>
            <w:r>
              <w:t>DMS</w:t>
            </w:r>
          </w:p>
        </w:tc>
        <w:tc>
          <w:tcPr>
            <w:tcW w:w="4230" w:type="dxa"/>
          </w:tcPr>
          <w:p w14:paraId="1222811B" w14:textId="77777777" w:rsidR="00AE299C" w:rsidRDefault="00AE299C" w:rsidP="00C76597">
            <w:pPr>
              <w:pStyle w:val="NormalIndent"/>
            </w:pPr>
            <w:r>
              <w:t>Nếu phạm vi là MN1-KV1 thì tất cả nhân viên của MN1-KV1 thấy được vấn đề, nhân viên của khu vực khác không thấy.</w:t>
            </w:r>
          </w:p>
        </w:tc>
      </w:tr>
      <w:tr w:rsidR="00AE299C" w14:paraId="29DEB669" w14:textId="77777777" w:rsidTr="006A4FC5">
        <w:tc>
          <w:tcPr>
            <w:tcW w:w="668" w:type="dxa"/>
          </w:tcPr>
          <w:p w14:paraId="6381FB2E" w14:textId="77777777" w:rsidR="00AE299C" w:rsidRDefault="00AE299C" w:rsidP="00C76597">
            <w:pPr>
              <w:pStyle w:val="NormalIndent"/>
            </w:pPr>
            <w:r>
              <w:t>5</w:t>
            </w:r>
          </w:p>
        </w:tc>
        <w:tc>
          <w:tcPr>
            <w:tcW w:w="2752" w:type="dxa"/>
          </w:tcPr>
          <w:p w14:paraId="789FF089" w14:textId="6DAF5EAF" w:rsidR="00AE299C" w:rsidRDefault="00AE299C" w:rsidP="00C76597">
            <w:pPr>
              <w:pStyle w:val="NormalIndent"/>
            </w:pPr>
            <w:r>
              <w:t>Duyệt vấn đề giao việc</w:t>
            </w:r>
          </w:p>
        </w:tc>
        <w:tc>
          <w:tcPr>
            <w:tcW w:w="1980" w:type="dxa"/>
          </w:tcPr>
          <w:p w14:paraId="2ADBABD6" w14:textId="77777777" w:rsidR="00AE299C" w:rsidRDefault="00AE299C" w:rsidP="00C76597">
            <w:pPr>
              <w:pStyle w:val="NormalIndent"/>
            </w:pPr>
            <w:r>
              <w:t>ASM</w:t>
            </w:r>
          </w:p>
        </w:tc>
        <w:tc>
          <w:tcPr>
            <w:tcW w:w="4230" w:type="dxa"/>
          </w:tcPr>
          <w:p w14:paraId="485BF228" w14:textId="77777777" w:rsidR="00AE299C" w:rsidRDefault="00AE299C" w:rsidP="00C76597">
            <w:pPr>
              <w:pStyle w:val="NormalIndent"/>
            </w:pPr>
            <w:r>
              <w:t>Sau khi người được giao việc xác nhận đã thực hiện, ASM sẽ kiểm tra kết quả công việc và duyệt</w:t>
            </w:r>
          </w:p>
          <w:p w14:paraId="0A65B1F7" w14:textId="77777777" w:rsidR="00AE299C" w:rsidRDefault="00AE299C" w:rsidP="00C76597">
            <w:pPr>
              <w:pStyle w:val="NormalIndent"/>
              <w:numPr>
                <w:ilvl w:val="0"/>
                <w:numId w:val="25"/>
              </w:numPr>
            </w:pPr>
            <w:r>
              <w:t>Duyệt: ASM đồng ý với kết quả công việc, kết thúc luồng giao việc</w:t>
            </w:r>
          </w:p>
          <w:p w14:paraId="7A690481" w14:textId="77777777" w:rsidR="00AE299C" w:rsidRDefault="00AE299C" w:rsidP="00C76597">
            <w:pPr>
              <w:pStyle w:val="NormalIndent"/>
              <w:numPr>
                <w:ilvl w:val="0"/>
                <w:numId w:val="25"/>
              </w:numPr>
            </w:pPr>
            <w:r>
              <w:t>Yêu cầu thực hiện lại: ASM không hài lòng với kết quả thực hiện sẽ yêu cầu người được giao việc phải thực hiện lại</w:t>
            </w:r>
          </w:p>
        </w:tc>
      </w:tr>
    </w:tbl>
    <w:p w14:paraId="52C9969D" w14:textId="77777777" w:rsidR="0004267F" w:rsidRDefault="0004267F" w:rsidP="0004267F">
      <w:pPr>
        <w:pStyle w:val="Heading5"/>
      </w:pPr>
      <w:r>
        <w:t>Ghi chú</w:t>
      </w:r>
    </w:p>
    <w:p w14:paraId="2A010DDF" w14:textId="057DE102" w:rsidR="00DF27AB" w:rsidRPr="00DF27AB" w:rsidRDefault="00DF27AB" w:rsidP="00DF27AB">
      <w:r>
        <w:t>N/A</w:t>
      </w:r>
    </w:p>
    <w:p w14:paraId="0F5582E4" w14:textId="2FA1244C" w:rsidR="007D7021" w:rsidRDefault="007D7021" w:rsidP="000019E7">
      <w:pPr>
        <w:pStyle w:val="Heading2"/>
      </w:pPr>
      <w:bookmarkStart w:id="71" w:name="_Toc520102900"/>
      <w:bookmarkEnd w:id="1"/>
      <w:r>
        <w:t>Danh sách các báo cáo thống kê</w:t>
      </w:r>
      <w:bookmarkEnd w:id="71"/>
    </w:p>
    <w:p w14:paraId="5E8B0E0A" w14:textId="77777777" w:rsidR="007D7021" w:rsidRDefault="007D7021" w:rsidP="000019E7">
      <w:pPr>
        <w:pStyle w:val="Heading3"/>
        <w:rPr>
          <w:lang w:val="vi-VN"/>
        </w:rPr>
      </w:pPr>
      <w:bookmarkStart w:id="72" w:name="_Toc520102901"/>
      <w:r>
        <w:t>B</w:t>
      </w:r>
      <w:r>
        <w:rPr>
          <w:lang w:val="vi-VN"/>
        </w:rPr>
        <w:t>áo cáo có sẵn trên hệ thống DMS One</w:t>
      </w:r>
      <w:bookmarkEnd w:id="72"/>
    </w:p>
    <w:tbl>
      <w:tblPr>
        <w:tblW w:w="9815" w:type="dxa"/>
        <w:tblInd w:w="103" w:type="dxa"/>
        <w:tblLayout w:type="fixed"/>
        <w:tblLook w:val="04A0" w:firstRow="1" w:lastRow="0" w:firstColumn="1" w:lastColumn="0" w:noHBand="0" w:noVBand="1"/>
      </w:tblPr>
      <w:tblGrid>
        <w:gridCol w:w="725"/>
        <w:gridCol w:w="1990"/>
        <w:gridCol w:w="2240"/>
        <w:gridCol w:w="2217"/>
        <w:gridCol w:w="2643"/>
      </w:tblGrid>
      <w:tr w:rsidR="007D7021" w:rsidRPr="00CA65F2" w14:paraId="5592F2B3" w14:textId="77777777" w:rsidTr="006A4FC5">
        <w:trPr>
          <w:trHeight w:val="280"/>
          <w:tblHeader/>
        </w:trPr>
        <w:tc>
          <w:tcPr>
            <w:tcW w:w="725" w:type="dxa"/>
            <w:tcBorders>
              <w:top w:val="single" w:sz="4" w:space="0" w:color="auto"/>
              <w:left w:val="single" w:sz="4" w:space="0" w:color="auto"/>
              <w:bottom w:val="single" w:sz="4" w:space="0" w:color="auto"/>
              <w:right w:val="single" w:sz="4" w:space="0" w:color="auto"/>
            </w:tcBorders>
          </w:tcPr>
          <w:p w14:paraId="17A66BBA" w14:textId="77777777" w:rsidR="007D7021" w:rsidRPr="00CA65F2" w:rsidRDefault="007D7021" w:rsidP="004E11D8">
            <w:pPr>
              <w:widowControl/>
              <w:spacing w:before="0" w:line="240" w:lineRule="auto"/>
              <w:ind w:left="0"/>
              <w:jc w:val="center"/>
              <w:rPr>
                <w:b/>
                <w:bCs/>
                <w:snapToGrid/>
                <w:szCs w:val="24"/>
              </w:rPr>
            </w:pPr>
            <w:r>
              <w:rPr>
                <w:b/>
                <w:bCs/>
                <w:snapToGrid/>
                <w:szCs w:val="24"/>
              </w:rPr>
              <w:t>STT</w:t>
            </w:r>
          </w:p>
        </w:tc>
        <w:tc>
          <w:tcPr>
            <w:tcW w:w="19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F8D18" w14:textId="77777777" w:rsidR="007D7021" w:rsidRPr="00CA65F2" w:rsidRDefault="007D7021" w:rsidP="004E11D8">
            <w:pPr>
              <w:widowControl/>
              <w:spacing w:before="0" w:line="240" w:lineRule="auto"/>
              <w:ind w:left="0"/>
              <w:jc w:val="center"/>
              <w:rPr>
                <w:b/>
                <w:bCs/>
                <w:snapToGrid/>
                <w:szCs w:val="24"/>
              </w:rPr>
            </w:pPr>
            <w:r w:rsidRPr="00CA65F2">
              <w:rPr>
                <w:b/>
                <w:bCs/>
                <w:snapToGrid/>
                <w:szCs w:val="24"/>
              </w:rPr>
              <w:t>Nhóm báo cáo</w:t>
            </w:r>
          </w:p>
        </w:tc>
        <w:tc>
          <w:tcPr>
            <w:tcW w:w="2240" w:type="dxa"/>
            <w:tcBorders>
              <w:top w:val="single" w:sz="4" w:space="0" w:color="auto"/>
              <w:left w:val="nil"/>
              <w:bottom w:val="single" w:sz="4" w:space="0" w:color="auto"/>
              <w:right w:val="single" w:sz="4" w:space="0" w:color="auto"/>
            </w:tcBorders>
            <w:shd w:val="clear" w:color="auto" w:fill="auto"/>
            <w:noWrap/>
            <w:vAlign w:val="center"/>
            <w:hideMark/>
          </w:tcPr>
          <w:p w14:paraId="4654B958" w14:textId="77777777" w:rsidR="007D7021" w:rsidRPr="00CA65F2" w:rsidRDefault="007D7021" w:rsidP="004E11D8">
            <w:pPr>
              <w:widowControl/>
              <w:spacing w:before="0" w:line="240" w:lineRule="auto"/>
              <w:ind w:left="0"/>
              <w:jc w:val="center"/>
              <w:rPr>
                <w:b/>
                <w:bCs/>
                <w:snapToGrid/>
                <w:szCs w:val="24"/>
              </w:rPr>
            </w:pPr>
            <w:r w:rsidRPr="00CA65F2">
              <w:rPr>
                <w:b/>
                <w:bCs/>
                <w:snapToGrid/>
                <w:szCs w:val="24"/>
              </w:rPr>
              <w:t>Tên báo cáo</w:t>
            </w:r>
          </w:p>
        </w:tc>
        <w:tc>
          <w:tcPr>
            <w:tcW w:w="2217" w:type="dxa"/>
            <w:tcBorders>
              <w:top w:val="single" w:sz="4" w:space="0" w:color="auto"/>
              <w:left w:val="nil"/>
              <w:bottom w:val="single" w:sz="4" w:space="0" w:color="auto"/>
              <w:right w:val="single" w:sz="4" w:space="0" w:color="auto"/>
            </w:tcBorders>
            <w:shd w:val="clear" w:color="auto" w:fill="auto"/>
            <w:vAlign w:val="center"/>
            <w:hideMark/>
          </w:tcPr>
          <w:p w14:paraId="3B5746D3" w14:textId="77777777" w:rsidR="007D7021" w:rsidRPr="00CA65F2" w:rsidRDefault="007D7021" w:rsidP="004E11D8">
            <w:pPr>
              <w:widowControl/>
              <w:spacing w:before="0" w:line="240" w:lineRule="auto"/>
              <w:ind w:left="0"/>
              <w:jc w:val="center"/>
              <w:rPr>
                <w:b/>
                <w:bCs/>
                <w:snapToGrid/>
                <w:szCs w:val="24"/>
              </w:rPr>
            </w:pPr>
            <w:r w:rsidRPr="00CA65F2">
              <w:rPr>
                <w:b/>
                <w:bCs/>
                <w:snapToGrid/>
                <w:szCs w:val="24"/>
              </w:rPr>
              <w:t>Tham số</w:t>
            </w:r>
          </w:p>
        </w:tc>
        <w:tc>
          <w:tcPr>
            <w:tcW w:w="2643" w:type="dxa"/>
            <w:tcBorders>
              <w:top w:val="single" w:sz="4" w:space="0" w:color="auto"/>
              <w:left w:val="nil"/>
              <w:bottom w:val="single" w:sz="4" w:space="0" w:color="auto"/>
              <w:right w:val="single" w:sz="4" w:space="0" w:color="auto"/>
            </w:tcBorders>
            <w:shd w:val="clear" w:color="auto" w:fill="auto"/>
            <w:vAlign w:val="center"/>
            <w:hideMark/>
          </w:tcPr>
          <w:p w14:paraId="1E44EF09" w14:textId="77777777" w:rsidR="007D7021" w:rsidRPr="00CA65F2" w:rsidRDefault="007D7021" w:rsidP="004E11D8">
            <w:pPr>
              <w:widowControl/>
              <w:spacing w:before="0" w:line="240" w:lineRule="auto"/>
              <w:ind w:left="0"/>
              <w:jc w:val="center"/>
              <w:rPr>
                <w:b/>
                <w:bCs/>
                <w:snapToGrid/>
                <w:szCs w:val="24"/>
              </w:rPr>
            </w:pPr>
            <w:r w:rsidRPr="00CA65F2">
              <w:rPr>
                <w:b/>
                <w:bCs/>
                <w:snapToGrid/>
                <w:szCs w:val="24"/>
              </w:rPr>
              <w:t>Dữ liệu</w:t>
            </w:r>
          </w:p>
        </w:tc>
      </w:tr>
      <w:tr w:rsidR="007D7021" w:rsidRPr="00CA65F2" w14:paraId="11ECE721" w14:textId="77777777" w:rsidTr="006A4FC5">
        <w:trPr>
          <w:trHeight w:val="291"/>
        </w:trPr>
        <w:tc>
          <w:tcPr>
            <w:tcW w:w="725" w:type="dxa"/>
            <w:tcBorders>
              <w:top w:val="nil"/>
              <w:left w:val="single" w:sz="4" w:space="0" w:color="auto"/>
              <w:bottom w:val="single" w:sz="4" w:space="0" w:color="auto"/>
              <w:right w:val="single" w:sz="4" w:space="0" w:color="auto"/>
            </w:tcBorders>
          </w:tcPr>
          <w:p w14:paraId="0175B358"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val="restart"/>
            <w:tcBorders>
              <w:top w:val="nil"/>
              <w:left w:val="single" w:sz="4" w:space="0" w:color="auto"/>
              <w:bottom w:val="single" w:sz="4" w:space="0" w:color="auto"/>
              <w:right w:val="single" w:sz="4" w:space="0" w:color="auto"/>
            </w:tcBorders>
            <w:shd w:val="clear" w:color="auto" w:fill="auto"/>
            <w:vAlign w:val="center"/>
            <w:hideMark/>
          </w:tcPr>
          <w:p w14:paraId="1B6DE32E" w14:textId="77777777" w:rsidR="007D7021" w:rsidRPr="003228CB" w:rsidRDefault="007D7021" w:rsidP="004E11D8">
            <w:pPr>
              <w:widowControl/>
              <w:spacing w:before="0" w:line="240" w:lineRule="auto"/>
              <w:ind w:left="0"/>
              <w:rPr>
                <w:bCs/>
                <w:snapToGrid/>
                <w:color w:val="000000"/>
                <w:szCs w:val="24"/>
              </w:rPr>
            </w:pPr>
            <w:r w:rsidRPr="003228CB">
              <w:rPr>
                <w:bCs/>
                <w:snapToGrid/>
                <w:color w:val="000000"/>
                <w:szCs w:val="24"/>
              </w:rPr>
              <w:t>Kho</w:t>
            </w:r>
          </w:p>
        </w:tc>
        <w:tc>
          <w:tcPr>
            <w:tcW w:w="2240" w:type="dxa"/>
            <w:tcBorders>
              <w:top w:val="nil"/>
              <w:left w:val="nil"/>
              <w:bottom w:val="single" w:sz="4" w:space="0" w:color="auto"/>
              <w:right w:val="single" w:sz="4" w:space="0" w:color="auto"/>
            </w:tcBorders>
            <w:shd w:val="clear" w:color="auto" w:fill="auto"/>
            <w:noWrap/>
            <w:vAlign w:val="center"/>
            <w:hideMark/>
          </w:tcPr>
          <w:p w14:paraId="61B115A1"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xuất nhập tồn</w:t>
            </w:r>
          </w:p>
        </w:tc>
        <w:tc>
          <w:tcPr>
            <w:tcW w:w="2217" w:type="dxa"/>
            <w:tcBorders>
              <w:top w:val="nil"/>
              <w:left w:val="nil"/>
              <w:bottom w:val="single" w:sz="4" w:space="0" w:color="auto"/>
              <w:right w:val="single" w:sz="4" w:space="0" w:color="auto"/>
            </w:tcBorders>
            <w:shd w:val="clear" w:color="auto" w:fill="auto"/>
            <w:vAlign w:val="center"/>
            <w:hideMark/>
          </w:tcPr>
          <w:p w14:paraId="6197B67D"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tháng,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1440B859"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Dữ liệu tồn kho thực tế NPP</w:t>
            </w:r>
          </w:p>
        </w:tc>
      </w:tr>
      <w:tr w:rsidR="007D7021" w:rsidRPr="00CA65F2" w14:paraId="4AB99080" w14:textId="77777777" w:rsidTr="006A4FC5">
        <w:trPr>
          <w:trHeight w:val="264"/>
        </w:trPr>
        <w:tc>
          <w:tcPr>
            <w:tcW w:w="725" w:type="dxa"/>
            <w:tcBorders>
              <w:top w:val="nil"/>
              <w:left w:val="single" w:sz="4" w:space="0" w:color="auto"/>
              <w:bottom w:val="single" w:sz="4" w:space="0" w:color="auto"/>
              <w:right w:val="single" w:sz="4" w:space="0" w:color="auto"/>
            </w:tcBorders>
          </w:tcPr>
          <w:p w14:paraId="486BAAB0"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658009A3"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7BFE9B09"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tồn kho theo nhân viên - Vansale</w:t>
            </w:r>
          </w:p>
        </w:tc>
        <w:tc>
          <w:tcPr>
            <w:tcW w:w="2217" w:type="dxa"/>
            <w:tcBorders>
              <w:top w:val="nil"/>
              <w:left w:val="nil"/>
              <w:bottom w:val="single" w:sz="4" w:space="0" w:color="auto"/>
              <w:right w:val="single" w:sz="4" w:space="0" w:color="auto"/>
            </w:tcBorders>
            <w:shd w:val="clear" w:color="auto" w:fill="auto"/>
            <w:vAlign w:val="center"/>
            <w:hideMark/>
          </w:tcPr>
          <w:p w14:paraId="718EACE4"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098B9401"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Dữ liệu tồn kho thực tế NV Vansale</w:t>
            </w:r>
          </w:p>
        </w:tc>
      </w:tr>
      <w:tr w:rsidR="007D7021" w:rsidRPr="00CA65F2" w14:paraId="087786C1" w14:textId="77777777" w:rsidTr="006A4FC5">
        <w:trPr>
          <w:trHeight w:val="336"/>
        </w:trPr>
        <w:tc>
          <w:tcPr>
            <w:tcW w:w="725" w:type="dxa"/>
            <w:tcBorders>
              <w:top w:val="nil"/>
              <w:left w:val="single" w:sz="4" w:space="0" w:color="auto"/>
              <w:bottom w:val="single" w:sz="4" w:space="0" w:color="auto"/>
              <w:right w:val="single" w:sz="4" w:space="0" w:color="auto"/>
            </w:tcBorders>
          </w:tcPr>
          <w:p w14:paraId="4BE969CC"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val="restart"/>
            <w:tcBorders>
              <w:top w:val="nil"/>
              <w:left w:val="single" w:sz="4" w:space="0" w:color="auto"/>
              <w:bottom w:val="single" w:sz="4" w:space="0" w:color="auto"/>
              <w:right w:val="single" w:sz="4" w:space="0" w:color="auto"/>
            </w:tcBorders>
            <w:shd w:val="clear" w:color="auto" w:fill="auto"/>
            <w:vAlign w:val="center"/>
            <w:hideMark/>
          </w:tcPr>
          <w:p w14:paraId="548C9525" w14:textId="77777777" w:rsidR="007D7021" w:rsidRPr="003228CB" w:rsidRDefault="007D7021" w:rsidP="004E11D8">
            <w:pPr>
              <w:widowControl/>
              <w:spacing w:before="0" w:line="240" w:lineRule="auto"/>
              <w:ind w:left="0"/>
              <w:rPr>
                <w:bCs/>
                <w:snapToGrid/>
                <w:color w:val="000000"/>
                <w:szCs w:val="24"/>
              </w:rPr>
            </w:pPr>
            <w:r w:rsidRPr="003228CB">
              <w:rPr>
                <w:bCs/>
                <w:snapToGrid/>
                <w:color w:val="000000"/>
                <w:szCs w:val="24"/>
              </w:rPr>
              <w:t>Chương trình hỗ trợ thương mại</w:t>
            </w:r>
          </w:p>
        </w:tc>
        <w:tc>
          <w:tcPr>
            <w:tcW w:w="2240" w:type="dxa"/>
            <w:tcBorders>
              <w:top w:val="nil"/>
              <w:left w:val="nil"/>
              <w:bottom w:val="single" w:sz="4" w:space="0" w:color="auto"/>
              <w:right w:val="single" w:sz="4" w:space="0" w:color="auto"/>
            </w:tcBorders>
            <w:shd w:val="clear" w:color="auto" w:fill="auto"/>
            <w:noWrap/>
            <w:vAlign w:val="center"/>
            <w:hideMark/>
          </w:tcPr>
          <w:p w14:paraId="304284B5"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tổng kết khuyến mãi</w:t>
            </w:r>
          </w:p>
        </w:tc>
        <w:tc>
          <w:tcPr>
            <w:tcW w:w="2217" w:type="dxa"/>
            <w:tcBorders>
              <w:top w:val="nil"/>
              <w:left w:val="nil"/>
              <w:bottom w:val="single" w:sz="4" w:space="0" w:color="auto"/>
              <w:right w:val="single" w:sz="4" w:space="0" w:color="auto"/>
            </w:tcBorders>
            <w:shd w:val="clear" w:color="auto" w:fill="auto"/>
            <w:vAlign w:val="center"/>
            <w:hideMark/>
          </w:tcPr>
          <w:p w14:paraId="02E9EC8C"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CTKM;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632473B3"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Lấy dữ liệu đơn hàng có KM tự động + Km tay  - Tổng hợp</w:t>
            </w:r>
          </w:p>
        </w:tc>
      </w:tr>
      <w:tr w:rsidR="007D7021" w:rsidRPr="00CA65F2" w14:paraId="23071C21" w14:textId="77777777" w:rsidTr="006A4FC5">
        <w:trPr>
          <w:trHeight w:val="309"/>
        </w:trPr>
        <w:tc>
          <w:tcPr>
            <w:tcW w:w="725" w:type="dxa"/>
            <w:tcBorders>
              <w:top w:val="nil"/>
              <w:left w:val="single" w:sz="4" w:space="0" w:color="auto"/>
              <w:bottom w:val="single" w:sz="4" w:space="0" w:color="auto"/>
              <w:right w:val="single" w:sz="4" w:space="0" w:color="auto"/>
            </w:tcBorders>
          </w:tcPr>
          <w:p w14:paraId="6C7953BB"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058E20ED"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3891DE7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chi tiết khuyến mãi</w:t>
            </w:r>
          </w:p>
        </w:tc>
        <w:tc>
          <w:tcPr>
            <w:tcW w:w="2217" w:type="dxa"/>
            <w:tcBorders>
              <w:top w:val="nil"/>
              <w:left w:val="nil"/>
              <w:bottom w:val="single" w:sz="4" w:space="0" w:color="auto"/>
              <w:right w:val="single" w:sz="4" w:space="0" w:color="auto"/>
            </w:tcBorders>
            <w:shd w:val="clear" w:color="auto" w:fill="auto"/>
            <w:vAlign w:val="center"/>
            <w:hideMark/>
          </w:tcPr>
          <w:p w14:paraId="4F10682D"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4379643C"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Lấy dữ liệu đơn hàng có KM tự động + Km tay  - Chi tiết</w:t>
            </w:r>
          </w:p>
        </w:tc>
      </w:tr>
      <w:tr w:rsidR="007D7021" w:rsidRPr="00CA65F2" w14:paraId="74E25B30" w14:textId="77777777" w:rsidTr="006A4FC5">
        <w:trPr>
          <w:trHeight w:val="561"/>
        </w:trPr>
        <w:tc>
          <w:tcPr>
            <w:tcW w:w="725" w:type="dxa"/>
            <w:tcBorders>
              <w:top w:val="nil"/>
              <w:left w:val="single" w:sz="4" w:space="0" w:color="auto"/>
              <w:bottom w:val="single" w:sz="4" w:space="0" w:color="auto"/>
              <w:right w:val="single" w:sz="4" w:space="0" w:color="auto"/>
            </w:tcBorders>
          </w:tcPr>
          <w:p w14:paraId="62CED8A8"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345A877D"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100C93D0"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tổng kết doanh số theo khách hàng</w:t>
            </w:r>
          </w:p>
        </w:tc>
        <w:tc>
          <w:tcPr>
            <w:tcW w:w="2217" w:type="dxa"/>
            <w:tcBorders>
              <w:top w:val="nil"/>
              <w:left w:val="nil"/>
              <w:bottom w:val="single" w:sz="4" w:space="0" w:color="auto"/>
              <w:right w:val="single" w:sz="4" w:space="0" w:color="auto"/>
            </w:tcBorders>
            <w:shd w:val="clear" w:color="auto" w:fill="auto"/>
            <w:vAlign w:val="center"/>
            <w:hideMark/>
          </w:tcPr>
          <w:p w14:paraId="4D8F5E64"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Chương trình, từ tháng, đến tháng</w:t>
            </w:r>
          </w:p>
        </w:tc>
        <w:tc>
          <w:tcPr>
            <w:tcW w:w="2643" w:type="dxa"/>
            <w:tcBorders>
              <w:top w:val="nil"/>
              <w:left w:val="nil"/>
              <w:bottom w:val="single" w:sz="4" w:space="0" w:color="auto"/>
              <w:right w:val="single" w:sz="4" w:space="0" w:color="auto"/>
            </w:tcBorders>
            <w:shd w:val="clear" w:color="auto" w:fill="auto"/>
            <w:vAlign w:val="center"/>
            <w:hideMark/>
          </w:tcPr>
          <w:p w14:paraId="1024F547"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Lấy dữ liệu KH tham gia CTTB, tiến độ tham gia CTTB tích lũy</w:t>
            </w:r>
          </w:p>
        </w:tc>
      </w:tr>
      <w:tr w:rsidR="007D7021" w:rsidRPr="00CA65F2" w14:paraId="1C4BB440" w14:textId="77777777" w:rsidTr="006A4FC5">
        <w:trPr>
          <w:trHeight w:val="624"/>
        </w:trPr>
        <w:tc>
          <w:tcPr>
            <w:tcW w:w="725" w:type="dxa"/>
            <w:tcBorders>
              <w:top w:val="nil"/>
              <w:left w:val="single" w:sz="4" w:space="0" w:color="auto"/>
              <w:bottom w:val="single" w:sz="4" w:space="0" w:color="auto"/>
              <w:right w:val="single" w:sz="4" w:space="0" w:color="auto"/>
            </w:tcBorders>
          </w:tcPr>
          <w:p w14:paraId="2AD13BB2"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37EBEDDC"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7110F4B9"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tiến độ thực hiện chương trình</w:t>
            </w:r>
          </w:p>
        </w:tc>
        <w:tc>
          <w:tcPr>
            <w:tcW w:w="2217" w:type="dxa"/>
            <w:tcBorders>
              <w:top w:val="nil"/>
              <w:left w:val="nil"/>
              <w:bottom w:val="single" w:sz="4" w:space="0" w:color="auto"/>
              <w:right w:val="single" w:sz="4" w:space="0" w:color="auto"/>
            </w:tcBorders>
            <w:shd w:val="clear" w:color="auto" w:fill="auto"/>
            <w:vAlign w:val="center"/>
            <w:hideMark/>
          </w:tcPr>
          <w:p w14:paraId="32895B50"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Chương trình, từ tháng, đến tháng</w:t>
            </w:r>
          </w:p>
        </w:tc>
        <w:tc>
          <w:tcPr>
            <w:tcW w:w="2643" w:type="dxa"/>
            <w:tcBorders>
              <w:top w:val="nil"/>
              <w:left w:val="nil"/>
              <w:bottom w:val="single" w:sz="4" w:space="0" w:color="auto"/>
              <w:right w:val="single" w:sz="4" w:space="0" w:color="auto"/>
            </w:tcBorders>
            <w:shd w:val="clear" w:color="auto" w:fill="auto"/>
            <w:vAlign w:val="center"/>
            <w:hideMark/>
          </w:tcPr>
          <w:p w14:paraId="5A80DA83"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Lấy dữ liệu KH tham gia CTTB theo đơn vị, tiến độ của toàn bộ KH tham gia nhóm theo NVBH</w:t>
            </w:r>
          </w:p>
        </w:tc>
      </w:tr>
      <w:tr w:rsidR="007D7021" w:rsidRPr="00CA65F2" w14:paraId="6EA6A60A" w14:textId="77777777" w:rsidTr="006A4FC5">
        <w:trPr>
          <w:trHeight w:val="408"/>
        </w:trPr>
        <w:tc>
          <w:tcPr>
            <w:tcW w:w="725" w:type="dxa"/>
            <w:tcBorders>
              <w:top w:val="nil"/>
              <w:left w:val="single" w:sz="4" w:space="0" w:color="auto"/>
              <w:bottom w:val="single" w:sz="4" w:space="0" w:color="auto"/>
              <w:right w:val="single" w:sz="4" w:space="0" w:color="auto"/>
            </w:tcBorders>
          </w:tcPr>
          <w:p w14:paraId="1F4EBADE"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tcBorders>
              <w:top w:val="nil"/>
              <w:left w:val="single" w:sz="4" w:space="0" w:color="auto"/>
              <w:bottom w:val="single" w:sz="4" w:space="0" w:color="auto"/>
              <w:right w:val="single" w:sz="4" w:space="0" w:color="auto"/>
            </w:tcBorders>
            <w:shd w:val="clear" w:color="auto" w:fill="auto"/>
            <w:vAlign w:val="center"/>
            <w:hideMark/>
          </w:tcPr>
          <w:p w14:paraId="2A63924B" w14:textId="77777777" w:rsidR="007D7021" w:rsidRPr="003228CB" w:rsidRDefault="007D7021" w:rsidP="004E11D8">
            <w:pPr>
              <w:widowControl/>
              <w:spacing w:before="0" w:line="240" w:lineRule="auto"/>
              <w:ind w:left="0"/>
              <w:rPr>
                <w:bCs/>
                <w:snapToGrid/>
                <w:color w:val="000000"/>
                <w:szCs w:val="24"/>
              </w:rPr>
            </w:pPr>
            <w:r w:rsidRPr="003228CB">
              <w:rPr>
                <w:bCs/>
                <w:snapToGrid/>
                <w:color w:val="000000"/>
                <w:szCs w:val="24"/>
              </w:rPr>
              <w:t>Kết quả bán hàng</w:t>
            </w:r>
          </w:p>
        </w:tc>
        <w:tc>
          <w:tcPr>
            <w:tcW w:w="2240" w:type="dxa"/>
            <w:tcBorders>
              <w:top w:val="nil"/>
              <w:left w:val="nil"/>
              <w:bottom w:val="single" w:sz="4" w:space="0" w:color="auto"/>
              <w:right w:val="single" w:sz="4" w:space="0" w:color="auto"/>
            </w:tcBorders>
            <w:shd w:val="clear" w:color="auto" w:fill="auto"/>
            <w:noWrap/>
            <w:vAlign w:val="center"/>
            <w:hideMark/>
          </w:tcPr>
          <w:p w14:paraId="48F01133"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Tăng trưởng SKUs</w:t>
            </w:r>
          </w:p>
        </w:tc>
        <w:tc>
          <w:tcPr>
            <w:tcW w:w="2217" w:type="dxa"/>
            <w:tcBorders>
              <w:top w:val="nil"/>
              <w:left w:val="nil"/>
              <w:bottom w:val="single" w:sz="4" w:space="0" w:color="auto"/>
              <w:right w:val="single" w:sz="4" w:space="0" w:color="auto"/>
            </w:tcBorders>
            <w:shd w:val="clear" w:color="auto" w:fill="auto"/>
            <w:vAlign w:val="center"/>
            <w:hideMark/>
          </w:tcPr>
          <w:p w14:paraId="3CD0B615"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năm</w:t>
            </w:r>
          </w:p>
        </w:tc>
        <w:tc>
          <w:tcPr>
            <w:tcW w:w="2643" w:type="dxa"/>
            <w:tcBorders>
              <w:top w:val="nil"/>
              <w:left w:val="nil"/>
              <w:bottom w:val="single" w:sz="4" w:space="0" w:color="auto"/>
              <w:right w:val="single" w:sz="4" w:space="0" w:color="auto"/>
            </w:tcBorders>
            <w:shd w:val="clear" w:color="auto" w:fill="auto"/>
            <w:vAlign w:val="center"/>
            <w:hideMark/>
          </w:tcPr>
          <w:p w14:paraId="2DE61454"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mức độ tăng trưởng của SP theo tháng, năm</w:t>
            </w:r>
          </w:p>
        </w:tc>
      </w:tr>
      <w:tr w:rsidR="007D7021" w:rsidRPr="00CA65F2" w14:paraId="56110F00" w14:textId="77777777" w:rsidTr="006A4FC5">
        <w:trPr>
          <w:trHeight w:val="219"/>
        </w:trPr>
        <w:tc>
          <w:tcPr>
            <w:tcW w:w="725" w:type="dxa"/>
            <w:tcBorders>
              <w:top w:val="nil"/>
              <w:left w:val="single" w:sz="4" w:space="0" w:color="auto"/>
              <w:bottom w:val="single" w:sz="4" w:space="0" w:color="auto"/>
              <w:right w:val="single" w:sz="4" w:space="0" w:color="auto"/>
            </w:tcBorders>
          </w:tcPr>
          <w:p w14:paraId="0A3CD16F"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val="restart"/>
            <w:tcBorders>
              <w:top w:val="nil"/>
              <w:left w:val="single" w:sz="4" w:space="0" w:color="auto"/>
              <w:bottom w:val="single" w:sz="4" w:space="0" w:color="auto"/>
              <w:right w:val="single" w:sz="4" w:space="0" w:color="auto"/>
            </w:tcBorders>
            <w:shd w:val="clear" w:color="auto" w:fill="auto"/>
            <w:vAlign w:val="center"/>
            <w:hideMark/>
          </w:tcPr>
          <w:p w14:paraId="5A3B5648" w14:textId="77777777" w:rsidR="007D7021" w:rsidRPr="003228CB" w:rsidRDefault="007D7021" w:rsidP="004E11D8">
            <w:pPr>
              <w:widowControl/>
              <w:spacing w:before="0" w:line="240" w:lineRule="auto"/>
              <w:ind w:left="0"/>
              <w:rPr>
                <w:bCs/>
                <w:snapToGrid/>
                <w:color w:val="000000"/>
                <w:szCs w:val="24"/>
              </w:rPr>
            </w:pPr>
            <w:r w:rsidRPr="003228CB">
              <w:rPr>
                <w:bCs/>
                <w:snapToGrid/>
                <w:color w:val="000000"/>
                <w:szCs w:val="24"/>
              </w:rPr>
              <w:t>KPIs</w:t>
            </w:r>
          </w:p>
        </w:tc>
        <w:tc>
          <w:tcPr>
            <w:tcW w:w="2240" w:type="dxa"/>
            <w:tcBorders>
              <w:top w:val="nil"/>
              <w:left w:val="nil"/>
              <w:bottom w:val="single" w:sz="4" w:space="0" w:color="auto"/>
              <w:right w:val="single" w:sz="4" w:space="0" w:color="auto"/>
            </w:tcBorders>
            <w:shd w:val="clear" w:color="auto" w:fill="auto"/>
            <w:noWrap/>
            <w:vAlign w:val="center"/>
            <w:hideMark/>
          </w:tcPr>
          <w:p w14:paraId="3169E285"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KPIs theo tháng</w:t>
            </w:r>
          </w:p>
        </w:tc>
        <w:tc>
          <w:tcPr>
            <w:tcW w:w="2217" w:type="dxa"/>
            <w:tcBorders>
              <w:top w:val="nil"/>
              <w:left w:val="nil"/>
              <w:bottom w:val="single" w:sz="4" w:space="0" w:color="auto"/>
              <w:right w:val="single" w:sz="4" w:space="0" w:color="auto"/>
            </w:tcBorders>
            <w:shd w:val="clear" w:color="auto" w:fill="auto"/>
            <w:vAlign w:val="center"/>
            <w:hideMark/>
          </w:tcPr>
          <w:p w14:paraId="4623E467"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tháng</w:t>
            </w:r>
          </w:p>
        </w:tc>
        <w:tc>
          <w:tcPr>
            <w:tcW w:w="2643" w:type="dxa"/>
            <w:tcBorders>
              <w:top w:val="nil"/>
              <w:left w:val="nil"/>
              <w:bottom w:val="single" w:sz="4" w:space="0" w:color="auto"/>
              <w:right w:val="single" w:sz="4" w:space="0" w:color="auto"/>
            </w:tcBorders>
            <w:shd w:val="clear" w:color="auto" w:fill="auto"/>
            <w:vAlign w:val="center"/>
            <w:hideMark/>
          </w:tcPr>
          <w:p w14:paraId="69FE2652"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tiến độ KPIs theo tháng của đơn vị.</w:t>
            </w:r>
          </w:p>
        </w:tc>
      </w:tr>
      <w:tr w:rsidR="007D7021" w:rsidRPr="00CA65F2" w14:paraId="2438C472" w14:textId="77777777" w:rsidTr="006A4FC5">
        <w:trPr>
          <w:trHeight w:val="633"/>
        </w:trPr>
        <w:tc>
          <w:tcPr>
            <w:tcW w:w="725" w:type="dxa"/>
            <w:tcBorders>
              <w:top w:val="nil"/>
              <w:left w:val="single" w:sz="4" w:space="0" w:color="auto"/>
              <w:bottom w:val="single" w:sz="4" w:space="0" w:color="auto"/>
              <w:right w:val="single" w:sz="4" w:space="0" w:color="auto"/>
            </w:tcBorders>
          </w:tcPr>
          <w:p w14:paraId="67794C76"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3377466D"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01D58B3C"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ASO theo SKU</w:t>
            </w:r>
          </w:p>
        </w:tc>
        <w:tc>
          <w:tcPr>
            <w:tcW w:w="2217" w:type="dxa"/>
            <w:tcBorders>
              <w:top w:val="nil"/>
              <w:left w:val="nil"/>
              <w:bottom w:val="single" w:sz="4" w:space="0" w:color="auto"/>
              <w:right w:val="single" w:sz="4" w:space="0" w:color="auto"/>
            </w:tcBorders>
            <w:shd w:val="clear" w:color="auto" w:fill="auto"/>
            <w:vAlign w:val="center"/>
            <w:hideMark/>
          </w:tcPr>
          <w:p w14:paraId="784B22C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tháng, ngành hàng, ngành hàng con</w:t>
            </w:r>
          </w:p>
        </w:tc>
        <w:tc>
          <w:tcPr>
            <w:tcW w:w="2643" w:type="dxa"/>
            <w:tcBorders>
              <w:top w:val="nil"/>
              <w:left w:val="nil"/>
              <w:bottom w:val="single" w:sz="4" w:space="0" w:color="auto"/>
              <w:right w:val="single" w:sz="4" w:space="0" w:color="auto"/>
            </w:tcBorders>
            <w:shd w:val="clear" w:color="auto" w:fill="auto"/>
            <w:vAlign w:val="center"/>
            <w:hideMark/>
          </w:tcPr>
          <w:p w14:paraId="75825661"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tiến độ phát sinh ASO theo SKUs, ngành hàng con, ngành hàng cha.</w:t>
            </w:r>
          </w:p>
        </w:tc>
      </w:tr>
      <w:tr w:rsidR="007D7021" w:rsidRPr="00CA65F2" w14:paraId="7C90D8C4" w14:textId="77777777" w:rsidTr="006A4FC5">
        <w:trPr>
          <w:trHeight w:val="1200"/>
        </w:trPr>
        <w:tc>
          <w:tcPr>
            <w:tcW w:w="725" w:type="dxa"/>
            <w:tcBorders>
              <w:top w:val="nil"/>
              <w:left w:val="single" w:sz="4" w:space="0" w:color="auto"/>
              <w:bottom w:val="single" w:sz="4" w:space="0" w:color="auto"/>
              <w:right w:val="single" w:sz="4" w:space="0" w:color="auto"/>
            </w:tcBorders>
          </w:tcPr>
          <w:p w14:paraId="30D510F9"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78F8E5D6" w14:textId="77777777" w:rsidR="007D7021" w:rsidRPr="003228CB" w:rsidRDefault="007D7021" w:rsidP="004E11D8">
            <w:pPr>
              <w:widowControl/>
              <w:spacing w:before="0" w:line="240" w:lineRule="auto"/>
              <w:ind w:left="0"/>
              <w:rPr>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7F964A95"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Báo cáo khách hàng không hoạt động</w:t>
            </w:r>
          </w:p>
        </w:tc>
        <w:tc>
          <w:tcPr>
            <w:tcW w:w="2217" w:type="dxa"/>
            <w:tcBorders>
              <w:top w:val="nil"/>
              <w:left w:val="nil"/>
              <w:bottom w:val="single" w:sz="4" w:space="0" w:color="auto"/>
              <w:right w:val="single" w:sz="4" w:space="0" w:color="auto"/>
            </w:tcBorders>
            <w:shd w:val="clear" w:color="auto" w:fill="auto"/>
            <w:vAlign w:val="center"/>
            <w:hideMark/>
          </w:tcPr>
          <w:p w14:paraId="43B8427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tháng</w:t>
            </w:r>
          </w:p>
        </w:tc>
        <w:tc>
          <w:tcPr>
            <w:tcW w:w="2643" w:type="dxa"/>
            <w:tcBorders>
              <w:top w:val="nil"/>
              <w:left w:val="nil"/>
              <w:bottom w:val="single" w:sz="4" w:space="0" w:color="auto"/>
              <w:right w:val="single" w:sz="4" w:space="0" w:color="auto"/>
            </w:tcBorders>
            <w:shd w:val="clear" w:color="auto" w:fill="auto"/>
            <w:vAlign w:val="center"/>
            <w:hideMark/>
          </w:tcPr>
          <w:p w14:paraId="0EDAD7AE"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danh sách các KH không phát sinh doanh số trong 2 tháng liền kề theo đơn vị. Nhóm theo nhân viên bán hàng</w:t>
            </w:r>
          </w:p>
        </w:tc>
      </w:tr>
      <w:tr w:rsidR="007D7021" w:rsidRPr="00CA65F2" w14:paraId="5DC3976C" w14:textId="77777777" w:rsidTr="006A4FC5">
        <w:trPr>
          <w:trHeight w:val="1680"/>
        </w:trPr>
        <w:tc>
          <w:tcPr>
            <w:tcW w:w="725" w:type="dxa"/>
            <w:tcBorders>
              <w:top w:val="nil"/>
              <w:left w:val="single" w:sz="4" w:space="0" w:color="auto"/>
              <w:bottom w:val="single" w:sz="4" w:space="0" w:color="auto"/>
              <w:right w:val="single" w:sz="4" w:space="0" w:color="auto"/>
            </w:tcBorders>
          </w:tcPr>
          <w:p w14:paraId="5BD8DDFF"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val="restart"/>
            <w:tcBorders>
              <w:top w:val="nil"/>
              <w:left w:val="single" w:sz="4" w:space="0" w:color="auto"/>
              <w:bottom w:val="single" w:sz="4" w:space="0" w:color="auto"/>
              <w:right w:val="single" w:sz="4" w:space="0" w:color="auto"/>
            </w:tcBorders>
            <w:shd w:val="clear" w:color="auto" w:fill="auto"/>
            <w:vAlign w:val="center"/>
            <w:hideMark/>
          </w:tcPr>
          <w:p w14:paraId="29C97726" w14:textId="77777777" w:rsidR="007D7021" w:rsidRPr="003228CB" w:rsidRDefault="007D7021" w:rsidP="004E11D8">
            <w:pPr>
              <w:widowControl/>
              <w:spacing w:before="0" w:line="240" w:lineRule="auto"/>
              <w:ind w:left="0"/>
              <w:rPr>
                <w:bCs/>
                <w:snapToGrid/>
                <w:color w:val="000000"/>
                <w:szCs w:val="24"/>
              </w:rPr>
            </w:pPr>
            <w:r w:rsidRPr="003228CB">
              <w:rPr>
                <w:bCs/>
                <w:snapToGrid/>
                <w:color w:val="000000"/>
                <w:szCs w:val="24"/>
              </w:rPr>
              <w:t>Kiểm soát</w:t>
            </w:r>
          </w:p>
        </w:tc>
        <w:tc>
          <w:tcPr>
            <w:tcW w:w="2240" w:type="dxa"/>
            <w:tcBorders>
              <w:top w:val="nil"/>
              <w:left w:val="nil"/>
              <w:bottom w:val="single" w:sz="4" w:space="0" w:color="auto"/>
              <w:right w:val="single" w:sz="4" w:space="0" w:color="auto"/>
            </w:tcBorders>
            <w:shd w:val="clear" w:color="auto" w:fill="auto"/>
            <w:noWrap/>
            <w:vAlign w:val="center"/>
            <w:hideMark/>
          </w:tcPr>
          <w:p w14:paraId="30ECBBC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Thời gian làm việc của NVBH</w:t>
            </w:r>
          </w:p>
        </w:tc>
        <w:tc>
          <w:tcPr>
            <w:tcW w:w="2217" w:type="dxa"/>
            <w:tcBorders>
              <w:top w:val="nil"/>
              <w:left w:val="nil"/>
              <w:bottom w:val="single" w:sz="4" w:space="0" w:color="auto"/>
              <w:right w:val="single" w:sz="4" w:space="0" w:color="auto"/>
            </w:tcBorders>
            <w:shd w:val="clear" w:color="auto" w:fill="auto"/>
            <w:vAlign w:val="center"/>
            <w:hideMark/>
          </w:tcPr>
          <w:p w14:paraId="04ECAC5F"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069D5B4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thời gian làm việc của nhân viên theo các tiêu chí</w:t>
            </w:r>
            <w:r w:rsidRPr="00CA65F2">
              <w:rPr>
                <w:snapToGrid/>
                <w:color w:val="000000"/>
                <w:szCs w:val="24"/>
              </w:rPr>
              <w:br/>
              <w:t>+Chấm công tại điểm chấm công</w:t>
            </w:r>
            <w:r w:rsidRPr="00CA65F2">
              <w:rPr>
                <w:snapToGrid/>
                <w:color w:val="000000"/>
                <w:szCs w:val="24"/>
              </w:rPr>
              <w:br/>
              <w:t>+ Thời gian ghé thăm KH đầu tiên</w:t>
            </w:r>
            <w:r w:rsidRPr="00CA65F2">
              <w:rPr>
                <w:snapToGrid/>
                <w:color w:val="000000"/>
                <w:szCs w:val="24"/>
              </w:rPr>
              <w:br/>
              <w:t>+ Thời gian đi tuyến giữa ngày</w:t>
            </w:r>
            <w:r w:rsidRPr="00CA65F2">
              <w:rPr>
                <w:snapToGrid/>
                <w:color w:val="000000"/>
                <w:szCs w:val="24"/>
              </w:rPr>
              <w:br/>
              <w:t>+ Thời gian đi tuyến cuối ngày….</w:t>
            </w:r>
          </w:p>
        </w:tc>
      </w:tr>
      <w:tr w:rsidR="007D7021" w:rsidRPr="00CA65F2" w14:paraId="1A057A4F" w14:textId="77777777" w:rsidTr="006A4FC5">
        <w:trPr>
          <w:trHeight w:val="1400"/>
        </w:trPr>
        <w:tc>
          <w:tcPr>
            <w:tcW w:w="725" w:type="dxa"/>
            <w:tcBorders>
              <w:top w:val="nil"/>
              <w:left w:val="single" w:sz="4" w:space="0" w:color="auto"/>
              <w:bottom w:val="single" w:sz="4" w:space="0" w:color="auto"/>
              <w:right w:val="single" w:sz="4" w:space="0" w:color="auto"/>
            </w:tcBorders>
          </w:tcPr>
          <w:p w14:paraId="3394E1E7"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71AB2252" w14:textId="77777777" w:rsidR="007D7021" w:rsidRPr="00CA65F2" w:rsidRDefault="007D7021" w:rsidP="004E11D8">
            <w:pPr>
              <w:widowControl/>
              <w:spacing w:before="0" w:line="240" w:lineRule="auto"/>
              <w:ind w:left="0"/>
              <w:rPr>
                <w:b/>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4D50A7F6" w14:textId="77777777" w:rsidR="007D7021" w:rsidRPr="00CA65F2" w:rsidRDefault="007D7021" w:rsidP="004E11D8">
            <w:pPr>
              <w:widowControl/>
              <w:spacing w:before="0" w:line="240" w:lineRule="auto"/>
              <w:ind w:left="0"/>
              <w:rPr>
                <w:snapToGrid/>
                <w:szCs w:val="24"/>
              </w:rPr>
            </w:pPr>
            <w:r w:rsidRPr="00CA65F2">
              <w:rPr>
                <w:snapToGrid/>
                <w:szCs w:val="24"/>
              </w:rPr>
              <w:t>Thời gian tạm dừng hoạt động</w:t>
            </w:r>
          </w:p>
        </w:tc>
        <w:tc>
          <w:tcPr>
            <w:tcW w:w="2217" w:type="dxa"/>
            <w:tcBorders>
              <w:top w:val="nil"/>
              <w:left w:val="nil"/>
              <w:bottom w:val="single" w:sz="4" w:space="0" w:color="auto"/>
              <w:right w:val="single" w:sz="4" w:space="0" w:color="auto"/>
            </w:tcBorders>
            <w:shd w:val="clear" w:color="auto" w:fill="auto"/>
            <w:vAlign w:val="center"/>
            <w:hideMark/>
          </w:tcPr>
          <w:p w14:paraId="2A487218"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 số phút tạm dừng hoạt động MTB</w:t>
            </w:r>
          </w:p>
        </w:tc>
        <w:tc>
          <w:tcPr>
            <w:tcW w:w="2643" w:type="dxa"/>
            <w:tcBorders>
              <w:top w:val="nil"/>
              <w:left w:val="nil"/>
              <w:bottom w:val="single" w:sz="4" w:space="0" w:color="auto"/>
              <w:right w:val="single" w:sz="4" w:space="0" w:color="auto"/>
            </w:tcBorders>
            <w:shd w:val="clear" w:color="auto" w:fill="auto"/>
            <w:vAlign w:val="center"/>
            <w:hideMark/>
          </w:tcPr>
          <w:p w14:paraId="384DC182"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thời gian tắt máy, dữ liệu tính theo tham số phút tắt máy. Ghi nhận thời điểm nhân viên thoát khỏi hệ thống với thời gian &gt; số phút ngừng hoạt động</w:t>
            </w:r>
          </w:p>
        </w:tc>
      </w:tr>
      <w:tr w:rsidR="007D7021" w:rsidRPr="00CA65F2" w14:paraId="54C88CE5" w14:textId="77777777" w:rsidTr="006A4FC5">
        <w:trPr>
          <w:trHeight w:val="1200"/>
        </w:trPr>
        <w:tc>
          <w:tcPr>
            <w:tcW w:w="725" w:type="dxa"/>
            <w:tcBorders>
              <w:top w:val="nil"/>
              <w:left w:val="single" w:sz="4" w:space="0" w:color="auto"/>
              <w:bottom w:val="single" w:sz="4" w:space="0" w:color="auto"/>
              <w:right w:val="single" w:sz="4" w:space="0" w:color="auto"/>
            </w:tcBorders>
          </w:tcPr>
          <w:p w14:paraId="5F31F99F"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1B422932" w14:textId="77777777" w:rsidR="007D7021" w:rsidRPr="00CA65F2" w:rsidRDefault="007D7021" w:rsidP="004E11D8">
            <w:pPr>
              <w:widowControl/>
              <w:spacing w:before="0" w:line="240" w:lineRule="auto"/>
              <w:ind w:left="0"/>
              <w:rPr>
                <w:b/>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5433343C"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Thời gian ghé thăm khách hàng</w:t>
            </w:r>
          </w:p>
        </w:tc>
        <w:tc>
          <w:tcPr>
            <w:tcW w:w="2217" w:type="dxa"/>
            <w:tcBorders>
              <w:top w:val="nil"/>
              <w:left w:val="nil"/>
              <w:bottom w:val="single" w:sz="4" w:space="0" w:color="auto"/>
              <w:right w:val="single" w:sz="4" w:space="0" w:color="auto"/>
            </w:tcBorders>
            <w:shd w:val="clear" w:color="auto" w:fill="auto"/>
            <w:vAlign w:val="center"/>
            <w:hideMark/>
          </w:tcPr>
          <w:p w14:paraId="4B67D02A"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68A9CA73"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dữ liệu ghé thăm KH khi đi tuyến. Thống kê theo nhiều tiêu chí khi viếng thăm khách hàng</w:t>
            </w:r>
          </w:p>
        </w:tc>
      </w:tr>
      <w:tr w:rsidR="007D7021" w:rsidRPr="00CA65F2" w14:paraId="6CB2428A" w14:textId="77777777" w:rsidTr="006A4FC5">
        <w:trPr>
          <w:trHeight w:val="1200"/>
        </w:trPr>
        <w:tc>
          <w:tcPr>
            <w:tcW w:w="725" w:type="dxa"/>
            <w:tcBorders>
              <w:top w:val="nil"/>
              <w:left w:val="single" w:sz="4" w:space="0" w:color="auto"/>
              <w:bottom w:val="single" w:sz="4" w:space="0" w:color="auto"/>
              <w:right w:val="single" w:sz="4" w:space="0" w:color="auto"/>
            </w:tcBorders>
          </w:tcPr>
          <w:p w14:paraId="2CD21558"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128996E1" w14:textId="77777777" w:rsidR="007D7021" w:rsidRPr="00CA65F2" w:rsidRDefault="007D7021" w:rsidP="004E11D8">
            <w:pPr>
              <w:widowControl/>
              <w:spacing w:before="0" w:line="240" w:lineRule="auto"/>
              <w:ind w:left="0"/>
              <w:rPr>
                <w:b/>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436DFB46"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Không ghé thăm khách hàng trong tuyến</w:t>
            </w:r>
          </w:p>
        </w:tc>
        <w:tc>
          <w:tcPr>
            <w:tcW w:w="2217" w:type="dxa"/>
            <w:tcBorders>
              <w:top w:val="nil"/>
              <w:left w:val="nil"/>
              <w:bottom w:val="single" w:sz="4" w:space="0" w:color="auto"/>
              <w:right w:val="single" w:sz="4" w:space="0" w:color="auto"/>
            </w:tcBorders>
            <w:shd w:val="clear" w:color="auto" w:fill="auto"/>
            <w:vAlign w:val="center"/>
            <w:hideMark/>
          </w:tcPr>
          <w:p w14:paraId="6D4D757B"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từ ngày, đến ngày</w:t>
            </w:r>
          </w:p>
        </w:tc>
        <w:tc>
          <w:tcPr>
            <w:tcW w:w="2643" w:type="dxa"/>
            <w:tcBorders>
              <w:top w:val="nil"/>
              <w:left w:val="nil"/>
              <w:bottom w:val="single" w:sz="4" w:space="0" w:color="auto"/>
              <w:right w:val="single" w:sz="4" w:space="0" w:color="auto"/>
            </w:tcBorders>
            <w:shd w:val="clear" w:color="auto" w:fill="auto"/>
            <w:vAlign w:val="center"/>
            <w:hideMark/>
          </w:tcPr>
          <w:p w14:paraId="4FA0F3B5"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DS các KH không được nhân viên ghé thăm trong khoảng thời gian lấy báo cáo</w:t>
            </w:r>
          </w:p>
        </w:tc>
      </w:tr>
      <w:tr w:rsidR="007D7021" w:rsidRPr="00CA65F2" w14:paraId="4CCD3AFA" w14:textId="77777777" w:rsidTr="006A4FC5">
        <w:trPr>
          <w:trHeight w:val="588"/>
        </w:trPr>
        <w:tc>
          <w:tcPr>
            <w:tcW w:w="725" w:type="dxa"/>
            <w:tcBorders>
              <w:top w:val="nil"/>
              <w:left w:val="single" w:sz="4" w:space="0" w:color="auto"/>
              <w:bottom w:val="single" w:sz="4" w:space="0" w:color="auto"/>
              <w:right w:val="single" w:sz="4" w:space="0" w:color="auto"/>
            </w:tcBorders>
          </w:tcPr>
          <w:p w14:paraId="0DAF9588" w14:textId="77777777" w:rsidR="007D7021" w:rsidRPr="003228CB" w:rsidRDefault="007D7021" w:rsidP="00B72D23">
            <w:pPr>
              <w:pStyle w:val="ListParagraph"/>
              <w:numPr>
                <w:ilvl w:val="0"/>
                <w:numId w:val="53"/>
              </w:numPr>
              <w:spacing w:line="240" w:lineRule="auto"/>
              <w:rPr>
                <w:b/>
                <w:bCs/>
                <w:color w:val="000000"/>
                <w:szCs w:val="24"/>
              </w:rPr>
            </w:pPr>
          </w:p>
        </w:tc>
        <w:tc>
          <w:tcPr>
            <w:tcW w:w="1990" w:type="dxa"/>
            <w:vMerge/>
            <w:tcBorders>
              <w:top w:val="nil"/>
              <w:left w:val="single" w:sz="4" w:space="0" w:color="auto"/>
              <w:bottom w:val="single" w:sz="4" w:space="0" w:color="auto"/>
              <w:right w:val="single" w:sz="4" w:space="0" w:color="auto"/>
            </w:tcBorders>
            <w:vAlign w:val="center"/>
            <w:hideMark/>
          </w:tcPr>
          <w:p w14:paraId="24083D60" w14:textId="77777777" w:rsidR="007D7021" w:rsidRPr="00CA65F2" w:rsidRDefault="007D7021" w:rsidP="004E11D8">
            <w:pPr>
              <w:widowControl/>
              <w:spacing w:before="0" w:line="240" w:lineRule="auto"/>
              <w:ind w:left="0"/>
              <w:rPr>
                <w:b/>
                <w:bCs/>
                <w:snapToGrid/>
                <w:color w:val="000000"/>
                <w:szCs w:val="24"/>
              </w:rPr>
            </w:pPr>
          </w:p>
        </w:tc>
        <w:tc>
          <w:tcPr>
            <w:tcW w:w="2240" w:type="dxa"/>
            <w:tcBorders>
              <w:top w:val="nil"/>
              <w:left w:val="nil"/>
              <w:bottom w:val="single" w:sz="4" w:space="0" w:color="auto"/>
              <w:right w:val="single" w:sz="4" w:space="0" w:color="auto"/>
            </w:tcBorders>
            <w:shd w:val="clear" w:color="auto" w:fill="auto"/>
            <w:noWrap/>
            <w:vAlign w:val="center"/>
            <w:hideMark/>
          </w:tcPr>
          <w:p w14:paraId="6B2763D7"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Chấm công</w:t>
            </w:r>
          </w:p>
        </w:tc>
        <w:tc>
          <w:tcPr>
            <w:tcW w:w="2217" w:type="dxa"/>
            <w:tcBorders>
              <w:top w:val="nil"/>
              <w:left w:val="nil"/>
              <w:bottom w:val="single" w:sz="4" w:space="0" w:color="auto"/>
              <w:right w:val="single" w:sz="4" w:space="0" w:color="auto"/>
            </w:tcBorders>
            <w:shd w:val="clear" w:color="auto" w:fill="auto"/>
            <w:vAlign w:val="center"/>
            <w:hideMark/>
          </w:tcPr>
          <w:p w14:paraId="612E1262"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Đơn vị, tháng</w:t>
            </w:r>
          </w:p>
        </w:tc>
        <w:tc>
          <w:tcPr>
            <w:tcW w:w="2643" w:type="dxa"/>
            <w:tcBorders>
              <w:top w:val="nil"/>
              <w:left w:val="nil"/>
              <w:bottom w:val="single" w:sz="4" w:space="0" w:color="auto"/>
              <w:right w:val="single" w:sz="4" w:space="0" w:color="auto"/>
            </w:tcBorders>
            <w:shd w:val="clear" w:color="auto" w:fill="auto"/>
            <w:vAlign w:val="center"/>
            <w:hideMark/>
          </w:tcPr>
          <w:p w14:paraId="3F842D5E" w14:textId="77777777" w:rsidR="007D7021" w:rsidRPr="00CA65F2" w:rsidRDefault="007D7021" w:rsidP="004E11D8">
            <w:pPr>
              <w:widowControl/>
              <w:spacing w:before="0" w:line="240" w:lineRule="auto"/>
              <w:ind w:left="0"/>
              <w:rPr>
                <w:snapToGrid/>
                <w:color w:val="000000"/>
                <w:szCs w:val="24"/>
              </w:rPr>
            </w:pPr>
            <w:r w:rsidRPr="00CA65F2">
              <w:rPr>
                <w:snapToGrid/>
                <w:color w:val="000000"/>
                <w:szCs w:val="24"/>
              </w:rPr>
              <w:t>Ghi nhận kết quả chấm công NVBH dựa trên việc chấm công đầu ngày, ghi nhận báo cáo tổng kết theo tháng</w:t>
            </w:r>
          </w:p>
        </w:tc>
      </w:tr>
    </w:tbl>
    <w:p w14:paraId="785C5BC3" w14:textId="3F7622FC" w:rsidR="007D7021" w:rsidRDefault="007D7021" w:rsidP="000019E7">
      <w:pPr>
        <w:pStyle w:val="Heading3"/>
      </w:pPr>
      <w:bookmarkStart w:id="73" w:name="_Toc520102902"/>
      <w:r>
        <w:lastRenderedPageBreak/>
        <w:t xml:space="preserve">Báo cáo theo yêu cầu đặc thù của công ty </w:t>
      </w:r>
      <w:r w:rsidR="000019E7">
        <w:t>TNHH Zott</w:t>
      </w:r>
      <w:bookmarkEnd w:id="73"/>
    </w:p>
    <w:p w14:paraId="76613F69" w14:textId="59AF8E82" w:rsidR="000A249C" w:rsidRDefault="00451799" w:rsidP="000A249C">
      <w:pPr>
        <w:pStyle w:val="Heading1"/>
      </w:pPr>
      <w:bookmarkStart w:id="74" w:name="_Toc520102903"/>
      <w:r>
        <w:t>Yêu cầu đồng bộ dữ liệu</w:t>
      </w:r>
      <w:bookmarkEnd w:id="74"/>
    </w:p>
    <w:p w14:paraId="79DDD945" w14:textId="20F1EA82" w:rsidR="00F765DB" w:rsidRDefault="008149A6" w:rsidP="00451799">
      <w:pPr>
        <w:pStyle w:val="Heading2"/>
      </w:pPr>
      <w:bookmarkStart w:id="75" w:name="_Toc520102904"/>
      <w:r>
        <w:t>Các loại dữ liệu</w:t>
      </w:r>
      <w:bookmarkEnd w:id="75"/>
    </w:p>
    <w:tbl>
      <w:tblPr>
        <w:tblStyle w:val="TableGrid"/>
        <w:tblW w:w="0" w:type="auto"/>
        <w:jc w:val="center"/>
        <w:tblLook w:val="04A0" w:firstRow="1" w:lastRow="0" w:firstColumn="1" w:lastColumn="0" w:noHBand="0" w:noVBand="1"/>
      </w:tblPr>
      <w:tblGrid>
        <w:gridCol w:w="670"/>
        <w:gridCol w:w="2245"/>
        <w:gridCol w:w="6310"/>
      </w:tblGrid>
      <w:tr w:rsidR="00C4288B" w:rsidRPr="00431F44" w14:paraId="138E47D2" w14:textId="77777777" w:rsidTr="00C4288B">
        <w:trPr>
          <w:tblHeader/>
          <w:jc w:val="center"/>
        </w:trPr>
        <w:tc>
          <w:tcPr>
            <w:tcW w:w="670" w:type="dxa"/>
          </w:tcPr>
          <w:p w14:paraId="01C23D29" w14:textId="77777777" w:rsidR="00C4288B" w:rsidRPr="00431F44" w:rsidRDefault="00C4288B" w:rsidP="0075584D">
            <w:pPr>
              <w:spacing w:before="0" w:line="276" w:lineRule="auto"/>
              <w:ind w:left="0"/>
              <w:jc w:val="center"/>
              <w:rPr>
                <w:b/>
                <w:szCs w:val="24"/>
              </w:rPr>
            </w:pPr>
            <w:r w:rsidRPr="00431F44">
              <w:rPr>
                <w:b/>
                <w:szCs w:val="24"/>
              </w:rPr>
              <w:t>STT</w:t>
            </w:r>
          </w:p>
        </w:tc>
        <w:tc>
          <w:tcPr>
            <w:tcW w:w="2245" w:type="dxa"/>
          </w:tcPr>
          <w:p w14:paraId="13B10B6A" w14:textId="77777777" w:rsidR="00C4288B" w:rsidRPr="00431F44" w:rsidRDefault="00C4288B" w:rsidP="0075584D">
            <w:pPr>
              <w:spacing w:before="0" w:line="276" w:lineRule="auto"/>
              <w:ind w:left="0"/>
              <w:jc w:val="center"/>
              <w:rPr>
                <w:b/>
                <w:szCs w:val="24"/>
              </w:rPr>
            </w:pPr>
            <w:r>
              <w:rPr>
                <w:b/>
                <w:szCs w:val="24"/>
              </w:rPr>
              <w:t>Chiều đồng bộ</w:t>
            </w:r>
          </w:p>
        </w:tc>
        <w:tc>
          <w:tcPr>
            <w:tcW w:w="6310" w:type="dxa"/>
          </w:tcPr>
          <w:p w14:paraId="0A0F99DC" w14:textId="77777777" w:rsidR="00C4288B" w:rsidRPr="00431F44" w:rsidRDefault="00C4288B" w:rsidP="0075584D">
            <w:pPr>
              <w:spacing w:before="0" w:line="276" w:lineRule="auto"/>
              <w:ind w:left="0"/>
              <w:jc w:val="center"/>
              <w:rPr>
                <w:b/>
                <w:szCs w:val="24"/>
              </w:rPr>
            </w:pPr>
            <w:r>
              <w:rPr>
                <w:b/>
                <w:szCs w:val="24"/>
              </w:rPr>
              <w:t>Loại dữ liệu</w:t>
            </w:r>
          </w:p>
        </w:tc>
      </w:tr>
      <w:tr w:rsidR="00C4288B" w:rsidRPr="00431F44" w14:paraId="33533581" w14:textId="77777777" w:rsidTr="00C4288B">
        <w:trPr>
          <w:jc w:val="center"/>
        </w:trPr>
        <w:tc>
          <w:tcPr>
            <w:tcW w:w="670" w:type="dxa"/>
          </w:tcPr>
          <w:p w14:paraId="5465EDEC" w14:textId="77777777" w:rsidR="00C4288B" w:rsidRPr="00431F44" w:rsidRDefault="00C4288B" w:rsidP="00B72D23">
            <w:pPr>
              <w:pStyle w:val="ListParagraph"/>
              <w:numPr>
                <w:ilvl w:val="0"/>
                <w:numId w:val="47"/>
              </w:numPr>
              <w:spacing w:after="0"/>
              <w:jc w:val="left"/>
              <w:rPr>
                <w:szCs w:val="24"/>
              </w:rPr>
            </w:pPr>
          </w:p>
        </w:tc>
        <w:tc>
          <w:tcPr>
            <w:tcW w:w="2245" w:type="dxa"/>
          </w:tcPr>
          <w:p w14:paraId="65655E22" w14:textId="77777777" w:rsidR="00C4288B" w:rsidRPr="00431F44" w:rsidRDefault="00C4288B" w:rsidP="0075584D">
            <w:pPr>
              <w:spacing w:before="0" w:line="276" w:lineRule="auto"/>
              <w:ind w:left="0"/>
              <w:rPr>
                <w:szCs w:val="24"/>
              </w:rPr>
            </w:pPr>
            <w:r>
              <w:rPr>
                <w:szCs w:val="24"/>
              </w:rPr>
              <w:t>SAP</w:t>
            </w:r>
            <w:r w:rsidRPr="003614A9">
              <w:rPr>
                <w:szCs w:val="24"/>
              </w:rPr>
              <w:sym w:font="Wingdings" w:char="F0E0"/>
            </w:r>
            <w:r>
              <w:rPr>
                <w:szCs w:val="24"/>
              </w:rPr>
              <w:t xml:space="preserve"> DMS</w:t>
            </w:r>
          </w:p>
        </w:tc>
        <w:tc>
          <w:tcPr>
            <w:tcW w:w="6310" w:type="dxa"/>
          </w:tcPr>
          <w:p w14:paraId="7CD931AA" w14:textId="2D97F6BA" w:rsidR="00C4288B" w:rsidRPr="00431F44" w:rsidRDefault="00580909" w:rsidP="0075584D">
            <w:pPr>
              <w:spacing w:before="0" w:line="276" w:lineRule="auto"/>
              <w:ind w:left="0"/>
              <w:rPr>
                <w:szCs w:val="24"/>
              </w:rPr>
            </w:pPr>
            <w:r>
              <w:rPr>
                <w:szCs w:val="24"/>
              </w:rPr>
              <w:t>S</w:t>
            </w:r>
            <w:r w:rsidR="00C4288B">
              <w:rPr>
                <w:szCs w:val="24"/>
              </w:rPr>
              <w:t>ản phẩm, đơn hàng cty bán cho NPP (billing – hóa đơn), đơn hàng xác nhận trả của NPP.</w:t>
            </w:r>
          </w:p>
        </w:tc>
      </w:tr>
      <w:tr w:rsidR="00C4288B" w:rsidRPr="00431F44" w14:paraId="62F6F827" w14:textId="77777777" w:rsidTr="00C4288B">
        <w:trPr>
          <w:jc w:val="center"/>
        </w:trPr>
        <w:tc>
          <w:tcPr>
            <w:tcW w:w="670" w:type="dxa"/>
          </w:tcPr>
          <w:p w14:paraId="1A385B53" w14:textId="77777777" w:rsidR="00C4288B" w:rsidRPr="00431F44" w:rsidRDefault="00C4288B" w:rsidP="00B72D23">
            <w:pPr>
              <w:pStyle w:val="ListParagraph"/>
              <w:numPr>
                <w:ilvl w:val="0"/>
                <w:numId w:val="47"/>
              </w:numPr>
              <w:spacing w:after="0"/>
              <w:jc w:val="left"/>
              <w:rPr>
                <w:szCs w:val="24"/>
              </w:rPr>
            </w:pPr>
          </w:p>
        </w:tc>
        <w:tc>
          <w:tcPr>
            <w:tcW w:w="2245" w:type="dxa"/>
          </w:tcPr>
          <w:p w14:paraId="7F14413C" w14:textId="77777777" w:rsidR="00C4288B" w:rsidRPr="00431F44" w:rsidRDefault="00C4288B" w:rsidP="0075584D">
            <w:pPr>
              <w:spacing w:before="0" w:line="276" w:lineRule="auto"/>
              <w:ind w:left="0"/>
              <w:rPr>
                <w:szCs w:val="24"/>
              </w:rPr>
            </w:pPr>
            <w:r>
              <w:rPr>
                <w:szCs w:val="24"/>
              </w:rPr>
              <w:t>DMS</w:t>
            </w:r>
            <w:r w:rsidRPr="003614A9">
              <w:rPr>
                <w:szCs w:val="24"/>
              </w:rPr>
              <w:sym w:font="Wingdings" w:char="F0E0"/>
            </w:r>
            <w:r>
              <w:rPr>
                <w:szCs w:val="24"/>
              </w:rPr>
              <w:t xml:space="preserve"> SAP</w:t>
            </w:r>
          </w:p>
        </w:tc>
        <w:tc>
          <w:tcPr>
            <w:tcW w:w="6310" w:type="dxa"/>
          </w:tcPr>
          <w:p w14:paraId="4717A2F1" w14:textId="77777777" w:rsidR="00C4288B" w:rsidRDefault="00C4288B" w:rsidP="0075584D">
            <w:pPr>
              <w:spacing w:before="0" w:line="276" w:lineRule="auto"/>
              <w:ind w:left="0"/>
              <w:rPr>
                <w:szCs w:val="24"/>
              </w:rPr>
            </w:pPr>
            <w:r>
              <w:rPr>
                <w:szCs w:val="24"/>
              </w:rPr>
              <w:t>Đơn hàng (PO) NPP mua công ty.</w:t>
            </w:r>
          </w:p>
          <w:p w14:paraId="70D2D309" w14:textId="77777777" w:rsidR="00C4288B" w:rsidRDefault="00C4288B" w:rsidP="0075584D">
            <w:pPr>
              <w:spacing w:before="0" w:line="276" w:lineRule="auto"/>
              <w:ind w:left="0"/>
              <w:rPr>
                <w:szCs w:val="24"/>
              </w:rPr>
            </w:pPr>
            <w:r>
              <w:rPr>
                <w:szCs w:val="24"/>
              </w:rPr>
              <w:t>Đơn hàng trả (PO Return) NPP trả cho công ty.</w:t>
            </w:r>
          </w:p>
        </w:tc>
      </w:tr>
    </w:tbl>
    <w:p w14:paraId="0C250E93" w14:textId="2E4D5EC0" w:rsidR="00C4288B" w:rsidRDefault="00D1346C" w:rsidP="00451799">
      <w:pPr>
        <w:pStyle w:val="Heading2"/>
        <w:rPr>
          <w:lang w:val="fr-FR"/>
        </w:rPr>
      </w:pPr>
      <w:bookmarkStart w:id="76" w:name="_Toc520102905"/>
      <w:r w:rsidRPr="009D5313">
        <w:rPr>
          <w:lang w:val="fr-FR"/>
        </w:rPr>
        <w:t>Mô tả ch</w:t>
      </w:r>
      <w:r w:rsidR="00EB6E2A" w:rsidRPr="009D5313">
        <w:rPr>
          <w:lang w:val="fr-FR"/>
        </w:rPr>
        <w:t>i</w:t>
      </w:r>
      <w:r w:rsidRPr="009D5313">
        <w:rPr>
          <w:lang w:val="fr-FR"/>
        </w:rPr>
        <w:t xml:space="preserve"> tiết file dữ liệu</w:t>
      </w:r>
      <w:bookmarkEnd w:id="76"/>
    </w:p>
    <w:tbl>
      <w:tblPr>
        <w:tblW w:w="9840" w:type="dxa"/>
        <w:tblInd w:w="108" w:type="dxa"/>
        <w:tblLook w:val="04A0" w:firstRow="1" w:lastRow="0" w:firstColumn="1" w:lastColumn="0" w:noHBand="0" w:noVBand="1"/>
      </w:tblPr>
      <w:tblGrid>
        <w:gridCol w:w="1479"/>
        <w:gridCol w:w="566"/>
        <w:gridCol w:w="2905"/>
        <w:gridCol w:w="1097"/>
        <w:gridCol w:w="559"/>
        <w:gridCol w:w="661"/>
        <w:gridCol w:w="885"/>
        <w:gridCol w:w="772"/>
        <w:gridCol w:w="916"/>
      </w:tblGrid>
      <w:tr w:rsidR="00C8498C" w:rsidRPr="00C8498C" w14:paraId="47E9610B" w14:textId="77777777" w:rsidTr="006A4FC5">
        <w:trPr>
          <w:trHeight w:val="300"/>
        </w:trPr>
        <w:tc>
          <w:tcPr>
            <w:tcW w:w="1479"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BA00AEA"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Tên Báo Cáo</w:t>
            </w:r>
          </w:p>
        </w:tc>
        <w:tc>
          <w:tcPr>
            <w:tcW w:w="566" w:type="dxa"/>
            <w:tcBorders>
              <w:top w:val="single" w:sz="4" w:space="0" w:color="auto"/>
              <w:left w:val="nil"/>
              <w:bottom w:val="single" w:sz="4" w:space="0" w:color="auto"/>
              <w:right w:val="single" w:sz="4" w:space="0" w:color="auto"/>
            </w:tcBorders>
            <w:shd w:val="clear" w:color="000000" w:fill="D9D9D9"/>
            <w:noWrap/>
            <w:vAlign w:val="center"/>
            <w:hideMark/>
          </w:tcPr>
          <w:p w14:paraId="55CF9131"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Mã BC</w:t>
            </w:r>
          </w:p>
        </w:tc>
        <w:tc>
          <w:tcPr>
            <w:tcW w:w="2905" w:type="dxa"/>
            <w:tcBorders>
              <w:top w:val="single" w:sz="4" w:space="0" w:color="auto"/>
              <w:left w:val="nil"/>
              <w:bottom w:val="single" w:sz="4" w:space="0" w:color="auto"/>
              <w:right w:val="single" w:sz="4" w:space="0" w:color="auto"/>
            </w:tcBorders>
            <w:shd w:val="clear" w:color="000000" w:fill="D9D9D9"/>
            <w:noWrap/>
            <w:vAlign w:val="center"/>
            <w:hideMark/>
          </w:tcPr>
          <w:p w14:paraId="1701EB01"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Chi Tiết</w:t>
            </w:r>
          </w:p>
        </w:tc>
        <w:tc>
          <w:tcPr>
            <w:tcW w:w="1097" w:type="dxa"/>
            <w:tcBorders>
              <w:top w:val="single" w:sz="4" w:space="0" w:color="auto"/>
              <w:left w:val="nil"/>
              <w:bottom w:val="single" w:sz="4" w:space="0" w:color="auto"/>
              <w:right w:val="single" w:sz="4" w:space="0" w:color="auto"/>
            </w:tcBorders>
            <w:shd w:val="clear" w:color="000000" w:fill="D9D9D9"/>
            <w:noWrap/>
            <w:vAlign w:val="center"/>
            <w:hideMark/>
          </w:tcPr>
          <w:p w14:paraId="3FA155E9"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Đối Tượng</w:t>
            </w:r>
          </w:p>
        </w:tc>
        <w:tc>
          <w:tcPr>
            <w:tcW w:w="559" w:type="dxa"/>
            <w:tcBorders>
              <w:top w:val="single" w:sz="4" w:space="0" w:color="auto"/>
              <w:left w:val="nil"/>
              <w:bottom w:val="single" w:sz="4" w:space="0" w:color="auto"/>
              <w:right w:val="single" w:sz="4" w:space="0" w:color="auto"/>
            </w:tcBorders>
            <w:shd w:val="clear" w:color="000000" w:fill="D9D9D9"/>
            <w:noWrap/>
            <w:vAlign w:val="center"/>
            <w:hideMark/>
          </w:tcPr>
          <w:p w14:paraId="2B69AF9A"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HO</w:t>
            </w:r>
          </w:p>
        </w:tc>
        <w:tc>
          <w:tcPr>
            <w:tcW w:w="661" w:type="dxa"/>
            <w:tcBorders>
              <w:top w:val="single" w:sz="4" w:space="0" w:color="auto"/>
              <w:left w:val="nil"/>
              <w:bottom w:val="single" w:sz="4" w:space="0" w:color="auto"/>
              <w:right w:val="single" w:sz="4" w:space="0" w:color="auto"/>
            </w:tcBorders>
            <w:shd w:val="clear" w:color="000000" w:fill="D9D9D9"/>
            <w:noWrap/>
            <w:vAlign w:val="center"/>
            <w:hideMark/>
          </w:tcPr>
          <w:p w14:paraId="10826643"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RSM</w:t>
            </w:r>
          </w:p>
        </w:tc>
        <w:tc>
          <w:tcPr>
            <w:tcW w:w="885" w:type="dxa"/>
            <w:tcBorders>
              <w:top w:val="single" w:sz="4" w:space="0" w:color="auto"/>
              <w:left w:val="nil"/>
              <w:bottom w:val="single" w:sz="4" w:space="0" w:color="auto"/>
              <w:right w:val="single" w:sz="4" w:space="0" w:color="auto"/>
            </w:tcBorders>
            <w:shd w:val="clear" w:color="000000" w:fill="D9D9D9"/>
            <w:noWrap/>
            <w:vAlign w:val="center"/>
            <w:hideMark/>
          </w:tcPr>
          <w:p w14:paraId="7599DE78"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ASM</w:t>
            </w:r>
          </w:p>
        </w:tc>
        <w:tc>
          <w:tcPr>
            <w:tcW w:w="772" w:type="dxa"/>
            <w:tcBorders>
              <w:top w:val="single" w:sz="4" w:space="0" w:color="auto"/>
              <w:left w:val="nil"/>
              <w:bottom w:val="single" w:sz="4" w:space="0" w:color="auto"/>
              <w:right w:val="single" w:sz="4" w:space="0" w:color="auto"/>
            </w:tcBorders>
            <w:shd w:val="clear" w:color="000000" w:fill="D9D9D9"/>
            <w:noWrap/>
            <w:vAlign w:val="center"/>
            <w:hideMark/>
          </w:tcPr>
          <w:p w14:paraId="2AF8A266"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GSBH</w:t>
            </w:r>
          </w:p>
        </w:tc>
        <w:tc>
          <w:tcPr>
            <w:tcW w:w="916" w:type="dxa"/>
            <w:tcBorders>
              <w:top w:val="single" w:sz="4" w:space="0" w:color="auto"/>
              <w:left w:val="nil"/>
              <w:bottom w:val="single" w:sz="4" w:space="0" w:color="auto"/>
              <w:right w:val="single" w:sz="4" w:space="0" w:color="auto"/>
            </w:tcBorders>
            <w:shd w:val="clear" w:color="000000" w:fill="D9D9D9"/>
            <w:noWrap/>
            <w:vAlign w:val="center"/>
            <w:hideMark/>
          </w:tcPr>
          <w:p w14:paraId="1F7ADFD3" w14:textId="77777777" w:rsidR="00F37CC6" w:rsidRPr="00F37CC6" w:rsidRDefault="00F37CC6" w:rsidP="00C8498C">
            <w:pPr>
              <w:widowControl/>
              <w:spacing w:before="0"/>
              <w:ind w:left="0"/>
              <w:jc w:val="center"/>
              <w:rPr>
                <w:b/>
                <w:bCs/>
                <w:snapToGrid/>
                <w:color w:val="000000"/>
                <w:sz w:val="20"/>
              </w:rPr>
            </w:pPr>
            <w:r w:rsidRPr="00F37CC6">
              <w:rPr>
                <w:b/>
                <w:bCs/>
                <w:snapToGrid/>
                <w:color w:val="000000"/>
                <w:sz w:val="20"/>
              </w:rPr>
              <w:t>ADMIN NPP</w:t>
            </w:r>
          </w:p>
        </w:tc>
      </w:tr>
      <w:tr w:rsidR="00C8498C" w:rsidRPr="00C8498C" w14:paraId="52A1D059" w14:textId="77777777" w:rsidTr="006A4FC5">
        <w:trPr>
          <w:trHeight w:val="300"/>
        </w:trPr>
        <w:tc>
          <w:tcPr>
            <w:tcW w:w="1479" w:type="dxa"/>
            <w:vMerge w:val="restart"/>
            <w:tcBorders>
              <w:top w:val="nil"/>
              <w:left w:val="single" w:sz="4" w:space="0" w:color="auto"/>
              <w:bottom w:val="single" w:sz="4" w:space="0" w:color="auto"/>
              <w:right w:val="single" w:sz="4" w:space="0" w:color="auto"/>
            </w:tcBorders>
            <w:shd w:val="clear" w:color="auto" w:fill="auto"/>
            <w:vAlign w:val="center"/>
            <w:hideMark/>
          </w:tcPr>
          <w:p w14:paraId="5F3CB019" w14:textId="3F7A1C61" w:rsidR="00F37CC6" w:rsidRPr="00F37CC6" w:rsidRDefault="00C8498C" w:rsidP="00C8498C">
            <w:pPr>
              <w:widowControl/>
              <w:spacing w:before="0"/>
              <w:ind w:left="0"/>
              <w:jc w:val="center"/>
              <w:rPr>
                <w:snapToGrid/>
                <w:color w:val="000000"/>
                <w:sz w:val="20"/>
              </w:rPr>
            </w:pPr>
            <w:r w:rsidRPr="00C8498C">
              <w:rPr>
                <w:snapToGrid/>
                <w:color w:val="000000"/>
                <w:sz w:val="20"/>
              </w:rPr>
              <w:t>Doanh Số Bán Ra Theo Ngày</w:t>
            </w:r>
          </w:p>
        </w:tc>
        <w:tc>
          <w:tcPr>
            <w:tcW w:w="566" w:type="dxa"/>
            <w:tcBorders>
              <w:top w:val="nil"/>
              <w:left w:val="nil"/>
              <w:bottom w:val="single" w:sz="4" w:space="0" w:color="auto"/>
              <w:right w:val="single" w:sz="4" w:space="0" w:color="auto"/>
            </w:tcBorders>
            <w:shd w:val="clear" w:color="auto" w:fill="auto"/>
            <w:noWrap/>
            <w:vAlign w:val="center"/>
            <w:hideMark/>
          </w:tcPr>
          <w:p w14:paraId="363C856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1.01</w:t>
            </w:r>
          </w:p>
        </w:tc>
        <w:tc>
          <w:tcPr>
            <w:tcW w:w="2905" w:type="dxa"/>
            <w:tcBorders>
              <w:top w:val="nil"/>
              <w:left w:val="nil"/>
              <w:bottom w:val="single" w:sz="4" w:space="0" w:color="auto"/>
              <w:right w:val="single" w:sz="4" w:space="0" w:color="auto"/>
            </w:tcBorders>
            <w:shd w:val="clear" w:color="auto" w:fill="auto"/>
            <w:noWrap/>
            <w:vAlign w:val="center"/>
            <w:hideMark/>
          </w:tcPr>
          <w:p w14:paraId="4AD67D7C"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Ngay</w:t>
            </w:r>
          </w:p>
        </w:tc>
        <w:tc>
          <w:tcPr>
            <w:tcW w:w="1097" w:type="dxa"/>
            <w:tcBorders>
              <w:top w:val="nil"/>
              <w:left w:val="nil"/>
              <w:bottom w:val="single" w:sz="4" w:space="0" w:color="auto"/>
              <w:right w:val="single" w:sz="4" w:space="0" w:color="auto"/>
            </w:tcBorders>
            <w:shd w:val="clear" w:color="auto" w:fill="auto"/>
            <w:noWrap/>
            <w:vAlign w:val="center"/>
            <w:hideMark/>
          </w:tcPr>
          <w:p w14:paraId="2198D950" w14:textId="59D82641" w:rsidR="00F37CC6" w:rsidRPr="00F37CC6" w:rsidRDefault="00C8498C" w:rsidP="00C8498C">
            <w:pPr>
              <w:widowControl/>
              <w:spacing w:before="0"/>
              <w:ind w:left="0"/>
              <w:jc w:val="center"/>
              <w:rPr>
                <w:snapToGrid/>
                <w:color w:val="000000"/>
                <w:sz w:val="20"/>
              </w:rPr>
            </w:pPr>
            <w:r w:rsidRPr="00C8498C">
              <w:rPr>
                <w:snapToGrid/>
                <w:color w:val="000000"/>
                <w:sz w:val="20"/>
              </w:rPr>
              <w:t>NPP</w:t>
            </w:r>
          </w:p>
        </w:tc>
        <w:tc>
          <w:tcPr>
            <w:tcW w:w="559" w:type="dxa"/>
            <w:tcBorders>
              <w:top w:val="nil"/>
              <w:left w:val="nil"/>
              <w:bottom w:val="single" w:sz="4" w:space="0" w:color="auto"/>
              <w:right w:val="single" w:sz="4" w:space="0" w:color="auto"/>
            </w:tcBorders>
            <w:shd w:val="clear" w:color="auto" w:fill="auto"/>
            <w:noWrap/>
            <w:vAlign w:val="center"/>
            <w:hideMark/>
          </w:tcPr>
          <w:p w14:paraId="7FD58EA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3ECF810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3995BEE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40C8E00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5477D6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0805CC65"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24C2C591"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5F2220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1.02</w:t>
            </w:r>
          </w:p>
        </w:tc>
        <w:tc>
          <w:tcPr>
            <w:tcW w:w="2905" w:type="dxa"/>
            <w:tcBorders>
              <w:top w:val="nil"/>
              <w:left w:val="nil"/>
              <w:bottom w:val="single" w:sz="4" w:space="0" w:color="auto"/>
              <w:right w:val="single" w:sz="4" w:space="0" w:color="auto"/>
            </w:tcBorders>
            <w:shd w:val="clear" w:color="auto" w:fill="auto"/>
            <w:noWrap/>
            <w:vAlign w:val="center"/>
            <w:hideMark/>
          </w:tcPr>
          <w:p w14:paraId="3B3FB38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Ngay</w:t>
            </w:r>
          </w:p>
        </w:tc>
        <w:tc>
          <w:tcPr>
            <w:tcW w:w="1097" w:type="dxa"/>
            <w:tcBorders>
              <w:top w:val="nil"/>
              <w:left w:val="nil"/>
              <w:bottom w:val="single" w:sz="4" w:space="0" w:color="auto"/>
              <w:right w:val="single" w:sz="4" w:space="0" w:color="auto"/>
            </w:tcBorders>
            <w:shd w:val="clear" w:color="auto" w:fill="auto"/>
            <w:noWrap/>
            <w:vAlign w:val="center"/>
            <w:hideMark/>
          </w:tcPr>
          <w:p w14:paraId="15D7EB10" w14:textId="160CE236" w:rsidR="00F37CC6" w:rsidRPr="00F37CC6" w:rsidRDefault="00C8498C" w:rsidP="00C8498C">
            <w:pPr>
              <w:widowControl/>
              <w:spacing w:before="0"/>
              <w:ind w:left="0"/>
              <w:jc w:val="center"/>
              <w:rPr>
                <w:snapToGrid/>
                <w:color w:val="000000"/>
                <w:sz w:val="20"/>
              </w:rPr>
            </w:pPr>
            <w:r w:rsidRPr="00C8498C">
              <w:rPr>
                <w:snapToGrid/>
                <w:color w:val="000000"/>
                <w:sz w:val="20"/>
              </w:rPr>
              <w:t>NVBH</w:t>
            </w:r>
          </w:p>
        </w:tc>
        <w:tc>
          <w:tcPr>
            <w:tcW w:w="559" w:type="dxa"/>
            <w:tcBorders>
              <w:top w:val="nil"/>
              <w:left w:val="nil"/>
              <w:bottom w:val="single" w:sz="4" w:space="0" w:color="auto"/>
              <w:right w:val="single" w:sz="4" w:space="0" w:color="auto"/>
            </w:tcBorders>
            <w:shd w:val="clear" w:color="auto" w:fill="auto"/>
            <w:noWrap/>
            <w:vAlign w:val="center"/>
            <w:hideMark/>
          </w:tcPr>
          <w:p w14:paraId="1761793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1172FF0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03AD97A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35A0277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5C17618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13109D3"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617EE953"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5CC9FC8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1.03</w:t>
            </w:r>
          </w:p>
        </w:tc>
        <w:tc>
          <w:tcPr>
            <w:tcW w:w="2905" w:type="dxa"/>
            <w:tcBorders>
              <w:top w:val="nil"/>
              <w:left w:val="nil"/>
              <w:bottom w:val="single" w:sz="4" w:space="0" w:color="auto"/>
              <w:right w:val="single" w:sz="4" w:space="0" w:color="auto"/>
            </w:tcBorders>
            <w:shd w:val="clear" w:color="auto" w:fill="auto"/>
            <w:noWrap/>
            <w:vAlign w:val="center"/>
            <w:hideMark/>
          </w:tcPr>
          <w:p w14:paraId="4BEAA08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Ngay</w:t>
            </w:r>
          </w:p>
        </w:tc>
        <w:tc>
          <w:tcPr>
            <w:tcW w:w="1097" w:type="dxa"/>
            <w:tcBorders>
              <w:top w:val="nil"/>
              <w:left w:val="nil"/>
              <w:bottom w:val="single" w:sz="4" w:space="0" w:color="auto"/>
              <w:right w:val="single" w:sz="4" w:space="0" w:color="auto"/>
            </w:tcBorders>
            <w:shd w:val="clear" w:color="auto" w:fill="auto"/>
            <w:noWrap/>
            <w:vAlign w:val="center"/>
            <w:hideMark/>
          </w:tcPr>
          <w:p w14:paraId="031D9685" w14:textId="63696DEF" w:rsidR="00F37CC6" w:rsidRPr="00F37CC6" w:rsidRDefault="00C8498C" w:rsidP="00C8498C">
            <w:pPr>
              <w:widowControl/>
              <w:spacing w:before="0"/>
              <w:ind w:left="0"/>
              <w:jc w:val="center"/>
              <w:rPr>
                <w:snapToGrid/>
                <w:color w:val="000000"/>
                <w:sz w:val="20"/>
              </w:rPr>
            </w:pPr>
            <w:r w:rsidRPr="00C8498C">
              <w:rPr>
                <w:snapToGrid/>
                <w:color w:val="000000"/>
                <w:sz w:val="20"/>
              </w:rPr>
              <w:t>KH</w:t>
            </w:r>
          </w:p>
        </w:tc>
        <w:tc>
          <w:tcPr>
            <w:tcW w:w="559" w:type="dxa"/>
            <w:tcBorders>
              <w:top w:val="nil"/>
              <w:left w:val="nil"/>
              <w:bottom w:val="single" w:sz="4" w:space="0" w:color="auto"/>
              <w:right w:val="single" w:sz="4" w:space="0" w:color="auto"/>
            </w:tcBorders>
            <w:shd w:val="clear" w:color="auto" w:fill="auto"/>
            <w:noWrap/>
            <w:vAlign w:val="center"/>
            <w:hideMark/>
          </w:tcPr>
          <w:p w14:paraId="21240B4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7ED0E3D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2EC2233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68CE134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44C769C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7F88D3A5" w14:textId="77777777" w:rsidTr="006A4FC5">
        <w:trPr>
          <w:trHeight w:val="300"/>
        </w:trPr>
        <w:tc>
          <w:tcPr>
            <w:tcW w:w="1479" w:type="dxa"/>
            <w:vMerge w:val="restart"/>
            <w:tcBorders>
              <w:top w:val="nil"/>
              <w:left w:val="single" w:sz="4" w:space="0" w:color="auto"/>
              <w:bottom w:val="single" w:sz="4" w:space="0" w:color="auto"/>
              <w:right w:val="single" w:sz="4" w:space="0" w:color="auto"/>
            </w:tcBorders>
            <w:shd w:val="clear" w:color="auto" w:fill="auto"/>
            <w:vAlign w:val="center"/>
            <w:hideMark/>
          </w:tcPr>
          <w:p w14:paraId="4152AF08" w14:textId="6865CB3C" w:rsidR="00F37CC6" w:rsidRPr="00F37CC6" w:rsidRDefault="00C8498C" w:rsidP="00C8498C">
            <w:pPr>
              <w:widowControl/>
              <w:spacing w:before="0"/>
              <w:ind w:left="0"/>
              <w:jc w:val="center"/>
              <w:rPr>
                <w:snapToGrid/>
                <w:color w:val="000000"/>
                <w:sz w:val="20"/>
              </w:rPr>
            </w:pPr>
            <w:r w:rsidRPr="00C8498C">
              <w:rPr>
                <w:snapToGrid/>
                <w:color w:val="000000"/>
                <w:sz w:val="20"/>
              </w:rPr>
              <w:t>Doanh Số Bán Ra Theo Tháng</w:t>
            </w:r>
          </w:p>
        </w:tc>
        <w:tc>
          <w:tcPr>
            <w:tcW w:w="566" w:type="dxa"/>
            <w:tcBorders>
              <w:top w:val="nil"/>
              <w:left w:val="nil"/>
              <w:bottom w:val="single" w:sz="4" w:space="0" w:color="auto"/>
              <w:right w:val="single" w:sz="4" w:space="0" w:color="auto"/>
            </w:tcBorders>
            <w:shd w:val="clear" w:color="auto" w:fill="auto"/>
            <w:noWrap/>
            <w:vAlign w:val="center"/>
            <w:hideMark/>
          </w:tcPr>
          <w:p w14:paraId="1C11956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1.11</w:t>
            </w:r>
          </w:p>
        </w:tc>
        <w:tc>
          <w:tcPr>
            <w:tcW w:w="2905" w:type="dxa"/>
            <w:tcBorders>
              <w:top w:val="nil"/>
              <w:left w:val="nil"/>
              <w:bottom w:val="single" w:sz="4" w:space="0" w:color="auto"/>
              <w:right w:val="single" w:sz="4" w:space="0" w:color="auto"/>
            </w:tcBorders>
            <w:shd w:val="clear" w:color="auto" w:fill="auto"/>
            <w:noWrap/>
            <w:vAlign w:val="center"/>
            <w:hideMark/>
          </w:tcPr>
          <w:p w14:paraId="699D85E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Thang</w:t>
            </w:r>
          </w:p>
        </w:tc>
        <w:tc>
          <w:tcPr>
            <w:tcW w:w="1097" w:type="dxa"/>
            <w:tcBorders>
              <w:top w:val="nil"/>
              <w:left w:val="nil"/>
              <w:bottom w:val="single" w:sz="4" w:space="0" w:color="auto"/>
              <w:right w:val="single" w:sz="4" w:space="0" w:color="auto"/>
            </w:tcBorders>
            <w:shd w:val="clear" w:color="auto" w:fill="auto"/>
            <w:noWrap/>
            <w:vAlign w:val="center"/>
            <w:hideMark/>
          </w:tcPr>
          <w:p w14:paraId="5B26E7ED" w14:textId="5CF32853" w:rsidR="00F37CC6" w:rsidRPr="00F37CC6" w:rsidRDefault="00C8498C" w:rsidP="00C8498C">
            <w:pPr>
              <w:widowControl/>
              <w:spacing w:before="0"/>
              <w:ind w:left="0"/>
              <w:jc w:val="center"/>
              <w:rPr>
                <w:snapToGrid/>
                <w:color w:val="000000"/>
                <w:sz w:val="20"/>
              </w:rPr>
            </w:pPr>
            <w:r w:rsidRPr="00C8498C">
              <w:rPr>
                <w:snapToGrid/>
                <w:color w:val="000000"/>
                <w:sz w:val="20"/>
              </w:rPr>
              <w:t>NPP</w:t>
            </w:r>
          </w:p>
        </w:tc>
        <w:tc>
          <w:tcPr>
            <w:tcW w:w="559" w:type="dxa"/>
            <w:tcBorders>
              <w:top w:val="nil"/>
              <w:left w:val="nil"/>
              <w:bottom w:val="single" w:sz="4" w:space="0" w:color="auto"/>
              <w:right w:val="single" w:sz="4" w:space="0" w:color="auto"/>
            </w:tcBorders>
            <w:shd w:val="clear" w:color="auto" w:fill="auto"/>
            <w:noWrap/>
            <w:vAlign w:val="center"/>
            <w:hideMark/>
          </w:tcPr>
          <w:p w14:paraId="7E9C56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4EA979B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56AF0BD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4651C7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06016B9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254F0A8"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3F2C5AB3"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23A0655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1.12</w:t>
            </w:r>
          </w:p>
        </w:tc>
        <w:tc>
          <w:tcPr>
            <w:tcW w:w="2905" w:type="dxa"/>
            <w:tcBorders>
              <w:top w:val="nil"/>
              <w:left w:val="nil"/>
              <w:bottom w:val="single" w:sz="4" w:space="0" w:color="auto"/>
              <w:right w:val="single" w:sz="4" w:space="0" w:color="auto"/>
            </w:tcBorders>
            <w:shd w:val="clear" w:color="auto" w:fill="auto"/>
            <w:noWrap/>
            <w:vAlign w:val="center"/>
            <w:hideMark/>
          </w:tcPr>
          <w:p w14:paraId="5B5B713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Thang</w:t>
            </w:r>
          </w:p>
        </w:tc>
        <w:tc>
          <w:tcPr>
            <w:tcW w:w="1097" w:type="dxa"/>
            <w:tcBorders>
              <w:top w:val="nil"/>
              <w:left w:val="nil"/>
              <w:bottom w:val="single" w:sz="4" w:space="0" w:color="auto"/>
              <w:right w:val="single" w:sz="4" w:space="0" w:color="auto"/>
            </w:tcBorders>
            <w:shd w:val="clear" w:color="auto" w:fill="auto"/>
            <w:noWrap/>
            <w:vAlign w:val="center"/>
            <w:hideMark/>
          </w:tcPr>
          <w:p w14:paraId="5E1281C6" w14:textId="12EE5500" w:rsidR="00F37CC6" w:rsidRPr="00F37CC6" w:rsidRDefault="00C8498C" w:rsidP="00C8498C">
            <w:pPr>
              <w:widowControl/>
              <w:spacing w:before="0"/>
              <w:ind w:left="0"/>
              <w:jc w:val="center"/>
              <w:rPr>
                <w:snapToGrid/>
                <w:color w:val="000000"/>
                <w:sz w:val="20"/>
              </w:rPr>
            </w:pPr>
            <w:r w:rsidRPr="00C8498C">
              <w:rPr>
                <w:snapToGrid/>
                <w:color w:val="000000"/>
                <w:sz w:val="20"/>
              </w:rPr>
              <w:t>NVBH</w:t>
            </w:r>
          </w:p>
        </w:tc>
        <w:tc>
          <w:tcPr>
            <w:tcW w:w="559" w:type="dxa"/>
            <w:tcBorders>
              <w:top w:val="nil"/>
              <w:left w:val="nil"/>
              <w:bottom w:val="single" w:sz="4" w:space="0" w:color="auto"/>
              <w:right w:val="single" w:sz="4" w:space="0" w:color="auto"/>
            </w:tcBorders>
            <w:shd w:val="clear" w:color="auto" w:fill="auto"/>
            <w:noWrap/>
            <w:vAlign w:val="center"/>
            <w:hideMark/>
          </w:tcPr>
          <w:p w14:paraId="0709776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11356DA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49BD4A7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7DDF393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7A28F0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263F616F"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7FA12808"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6489B44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1.13</w:t>
            </w:r>
          </w:p>
        </w:tc>
        <w:tc>
          <w:tcPr>
            <w:tcW w:w="2905" w:type="dxa"/>
            <w:tcBorders>
              <w:top w:val="nil"/>
              <w:left w:val="nil"/>
              <w:bottom w:val="single" w:sz="4" w:space="0" w:color="auto"/>
              <w:right w:val="single" w:sz="4" w:space="0" w:color="auto"/>
            </w:tcBorders>
            <w:shd w:val="clear" w:color="auto" w:fill="auto"/>
            <w:noWrap/>
            <w:vAlign w:val="center"/>
            <w:hideMark/>
          </w:tcPr>
          <w:p w14:paraId="11D65E9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Thang</w:t>
            </w:r>
          </w:p>
        </w:tc>
        <w:tc>
          <w:tcPr>
            <w:tcW w:w="1097" w:type="dxa"/>
            <w:tcBorders>
              <w:top w:val="nil"/>
              <w:left w:val="nil"/>
              <w:bottom w:val="single" w:sz="4" w:space="0" w:color="auto"/>
              <w:right w:val="single" w:sz="4" w:space="0" w:color="auto"/>
            </w:tcBorders>
            <w:shd w:val="clear" w:color="auto" w:fill="auto"/>
            <w:noWrap/>
            <w:vAlign w:val="center"/>
            <w:hideMark/>
          </w:tcPr>
          <w:p w14:paraId="67F87DCE" w14:textId="6C7C3611" w:rsidR="00F37CC6" w:rsidRPr="00F37CC6" w:rsidRDefault="00C8498C" w:rsidP="00C8498C">
            <w:pPr>
              <w:widowControl/>
              <w:spacing w:before="0"/>
              <w:ind w:left="0"/>
              <w:jc w:val="center"/>
              <w:rPr>
                <w:snapToGrid/>
                <w:color w:val="000000"/>
                <w:sz w:val="20"/>
              </w:rPr>
            </w:pPr>
            <w:r w:rsidRPr="00C8498C">
              <w:rPr>
                <w:snapToGrid/>
                <w:color w:val="000000"/>
                <w:sz w:val="20"/>
              </w:rPr>
              <w:t>KH</w:t>
            </w:r>
          </w:p>
        </w:tc>
        <w:tc>
          <w:tcPr>
            <w:tcW w:w="559" w:type="dxa"/>
            <w:tcBorders>
              <w:top w:val="nil"/>
              <w:left w:val="nil"/>
              <w:bottom w:val="single" w:sz="4" w:space="0" w:color="auto"/>
              <w:right w:val="single" w:sz="4" w:space="0" w:color="auto"/>
            </w:tcBorders>
            <w:shd w:val="clear" w:color="auto" w:fill="auto"/>
            <w:noWrap/>
            <w:vAlign w:val="center"/>
            <w:hideMark/>
          </w:tcPr>
          <w:p w14:paraId="42FF40B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5561C5F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22F4F57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2A78BFE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567B2B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5BCCE808"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6889A215"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031BF9C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1.14</w:t>
            </w:r>
          </w:p>
        </w:tc>
        <w:tc>
          <w:tcPr>
            <w:tcW w:w="2905" w:type="dxa"/>
            <w:tcBorders>
              <w:top w:val="nil"/>
              <w:left w:val="nil"/>
              <w:bottom w:val="single" w:sz="4" w:space="0" w:color="auto"/>
              <w:right w:val="single" w:sz="4" w:space="0" w:color="auto"/>
            </w:tcBorders>
            <w:shd w:val="clear" w:color="auto" w:fill="auto"/>
            <w:noWrap/>
            <w:vAlign w:val="center"/>
            <w:hideMark/>
          </w:tcPr>
          <w:p w14:paraId="63498A8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Doanh So Ban Ra Thang</w:t>
            </w:r>
          </w:p>
        </w:tc>
        <w:tc>
          <w:tcPr>
            <w:tcW w:w="1097" w:type="dxa"/>
            <w:tcBorders>
              <w:top w:val="nil"/>
              <w:left w:val="nil"/>
              <w:bottom w:val="single" w:sz="4" w:space="0" w:color="auto"/>
              <w:right w:val="single" w:sz="4" w:space="0" w:color="auto"/>
            </w:tcBorders>
            <w:shd w:val="clear" w:color="auto" w:fill="auto"/>
            <w:noWrap/>
            <w:vAlign w:val="center"/>
            <w:hideMark/>
          </w:tcPr>
          <w:p w14:paraId="17542AF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Đối tượng KH</w:t>
            </w:r>
          </w:p>
        </w:tc>
        <w:tc>
          <w:tcPr>
            <w:tcW w:w="559" w:type="dxa"/>
            <w:tcBorders>
              <w:top w:val="nil"/>
              <w:left w:val="nil"/>
              <w:bottom w:val="single" w:sz="4" w:space="0" w:color="auto"/>
              <w:right w:val="single" w:sz="4" w:space="0" w:color="auto"/>
            </w:tcBorders>
            <w:shd w:val="clear" w:color="auto" w:fill="auto"/>
            <w:noWrap/>
            <w:vAlign w:val="center"/>
            <w:hideMark/>
          </w:tcPr>
          <w:p w14:paraId="130159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35CD320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1C040A3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620875C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99B746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6F6770D1" w14:textId="77777777" w:rsidTr="006A4FC5">
        <w:trPr>
          <w:trHeight w:val="300"/>
        </w:trPr>
        <w:tc>
          <w:tcPr>
            <w:tcW w:w="1479" w:type="dxa"/>
            <w:vMerge w:val="restart"/>
            <w:tcBorders>
              <w:top w:val="nil"/>
              <w:left w:val="single" w:sz="4" w:space="0" w:color="auto"/>
              <w:bottom w:val="single" w:sz="4" w:space="0" w:color="auto"/>
              <w:right w:val="single" w:sz="4" w:space="0" w:color="auto"/>
            </w:tcBorders>
            <w:shd w:val="clear" w:color="auto" w:fill="auto"/>
            <w:vAlign w:val="center"/>
            <w:hideMark/>
          </w:tcPr>
          <w:p w14:paraId="5EEE74AA" w14:textId="298E0143" w:rsidR="00F37CC6" w:rsidRPr="00F37CC6" w:rsidRDefault="00C8498C" w:rsidP="00C8498C">
            <w:pPr>
              <w:widowControl/>
              <w:spacing w:before="0"/>
              <w:ind w:left="0"/>
              <w:jc w:val="center"/>
              <w:rPr>
                <w:snapToGrid/>
                <w:color w:val="000000"/>
                <w:sz w:val="20"/>
              </w:rPr>
            </w:pPr>
            <w:r w:rsidRPr="00C8498C">
              <w:rPr>
                <w:snapToGrid/>
                <w:color w:val="000000"/>
                <w:sz w:val="20"/>
              </w:rPr>
              <w:t>Sản Lượng Bán Ra</w:t>
            </w:r>
          </w:p>
        </w:tc>
        <w:tc>
          <w:tcPr>
            <w:tcW w:w="566" w:type="dxa"/>
            <w:tcBorders>
              <w:top w:val="nil"/>
              <w:left w:val="nil"/>
              <w:bottom w:val="single" w:sz="4" w:space="0" w:color="auto"/>
              <w:right w:val="single" w:sz="4" w:space="0" w:color="auto"/>
            </w:tcBorders>
            <w:shd w:val="clear" w:color="auto" w:fill="auto"/>
            <w:noWrap/>
            <w:vAlign w:val="center"/>
            <w:hideMark/>
          </w:tcPr>
          <w:p w14:paraId="7CFE7DF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1.21</w:t>
            </w:r>
          </w:p>
        </w:tc>
        <w:tc>
          <w:tcPr>
            <w:tcW w:w="2905" w:type="dxa"/>
            <w:tcBorders>
              <w:top w:val="nil"/>
              <w:left w:val="nil"/>
              <w:bottom w:val="single" w:sz="4" w:space="0" w:color="auto"/>
              <w:right w:val="single" w:sz="4" w:space="0" w:color="auto"/>
            </w:tcBorders>
            <w:shd w:val="clear" w:color="auto" w:fill="auto"/>
            <w:noWrap/>
            <w:vAlign w:val="center"/>
            <w:hideMark/>
          </w:tcPr>
          <w:p w14:paraId="4A334F4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San Luong Ban Ra</w:t>
            </w:r>
          </w:p>
        </w:tc>
        <w:tc>
          <w:tcPr>
            <w:tcW w:w="1097" w:type="dxa"/>
            <w:tcBorders>
              <w:top w:val="nil"/>
              <w:left w:val="nil"/>
              <w:bottom w:val="single" w:sz="4" w:space="0" w:color="auto"/>
              <w:right w:val="single" w:sz="4" w:space="0" w:color="auto"/>
            </w:tcBorders>
            <w:shd w:val="clear" w:color="auto" w:fill="auto"/>
            <w:noWrap/>
            <w:vAlign w:val="center"/>
            <w:hideMark/>
          </w:tcPr>
          <w:p w14:paraId="2D7491C9" w14:textId="57F3E871" w:rsidR="00F37CC6" w:rsidRPr="00F37CC6" w:rsidRDefault="00C8498C" w:rsidP="00C8498C">
            <w:pPr>
              <w:widowControl/>
              <w:spacing w:before="0"/>
              <w:ind w:left="0"/>
              <w:jc w:val="center"/>
              <w:rPr>
                <w:snapToGrid/>
                <w:color w:val="000000"/>
                <w:sz w:val="20"/>
              </w:rPr>
            </w:pPr>
            <w:r w:rsidRPr="00C8498C">
              <w:rPr>
                <w:snapToGrid/>
                <w:color w:val="000000"/>
                <w:sz w:val="20"/>
              </w:rPr>
              <w:t>NPP</w:t>
            </w:r>
          </w:p>
        </w:tc>
        <w:tc>
          <w:tcPr>
            <w:tcW w:w="559" w:type="dxa"/>
            <w:tcBorders>
              <w:top w:val="nil"/>
              <w:left w:val="nil"/>
              <w:bottom w:val="single" w:sz="4" w:space="0" w:color="auto"/>
              <w:right w:val="single" w:sz="4" w:space="0" w:color="auto"/>
            </w:tcBorders>
            <w:shd w:val="clear" w:color="auto" w:fill="auto"/>
            <w:noWrap/>
            <w:vAlign w:val="center"/>
            <w:hideMark/>
          </w:tcPr>
          <w:p w14:paraId="6C099AB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47806DD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250390F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4DD8A8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12194B3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513D14D9"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6E5FFB15"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733049E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1.22</w:t>
            </w:r>
          </w:p>
        </w:tc>
        <w:tc>
          <w:tcPr>
            <w:tcW w:w="2905" w:type="dxa"/>
            <w:tcBorders>
              <w:top w:val="nil"/>
              <w:left w:val="nil"/>
              <w:bottom w:val="single" w:sz="4" w:space="0" w:color="auto"/>
              <w:right w:val="single" w:sz="4" w:space="0" w:color="auto"/>
            </w:tcBorders>
            <w:shd w:val="clear" w:color="auto" w:fill="auto"/>
            <w:noWrap/>
            <w:vAlign w:val="center"/>
            <w:hideMark/>
          </w:tcPr>
          <w:p w14:paraId="1E8F940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San Luong Ban Ra</w:t>
            </w:r>
          </w:p>
        </w:tc>
        <w:tc>
          <w:tcPr>
            <w:tcW w:w="1097" w:type="dxa"/>
            <w:tcBorders>
              <w:top w:val="nil"/>
              <w:left w:val="nil"/>
              <w:bottom w:val="single" w:sz="4" w:space="0" w:color="auto"/>
              <w:right w:val="single" w:sz="4" w:space="0" w:color="auto"/>
            </w:tcBorders>
            <w:shd w:val="clear" w:color="auto" w:fill="auto"/>
            <w:noWrap/>
            <w:vAlign w:val="center"/>
            <w:hideMark/>
          </w:tcPr>
          <w:p w14:paraId="052DE506" w14:textId="212C5258" w:rsidR="00F37CC6" w:rsidRPr="00F37CC6" w:rsidRDefault="00C8498C" w:rsidP="00C8498C">
            <w:pPr>
              <w:widowControl/>
              <w:spacing w:before="0"/>
              <w:ind w:left="0"/>
              <w:jc w:val="center"/>
              <w:rPr>
                <w:snapToGrid/>
                <w:color w:val="000000"/>
                <w:sz w:val="20"/>
              </w:rPr>
            </w:pPr>
            <w:r w:rsidRPr="00C8498C">
              <w:rPr>
                <w:snapToGrid/>
                <w:color w:val="000000"/>
                <w:sz w:val="20"/>
              </w:rPr>
              <w:t>NVBH</w:t>
            </w:r>
          </w:p>
        </w:tc>
        <w:tc>
          <w:tcPr>
            <w:tcW w:w="559" w:type="dxa"/>
            <w:tcBorders>
              <w:top w:val="nil"/>
              <w:left w:val="nil"/>
              <w:bottom w:val="single" w:sz="4" w:space="0" w:color="auto"/>
              <w:right w:val="single" w:sz="4" w:space="0" w:color="auto"/>
            </w:tcBorders>
            <w:shd w:val="clear" w:color="auto" w:fill="auto"/>
            <w:noWrap/>
            <w:vAlign w:val="center"/>
            <w:hideMark/>
          </w:tcPr>
          <w:p w14:paraId="4CB7D7E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43E329D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7CC7E96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C52E4C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331F423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5322AEF1"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2F5597E2"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01B084C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1.23</w:t>
            </w:r>
          </w:p>
        </w:tc>
        <w:tc>
          <w:tcPr>
            <w:tcW w:w="2905" w:type="dxa"/>
            <w:tcBorders>
              <w:top w:val="nil"/>
              <w:left w:val="nil"/>
              <w:bottom w:val="single" w:sz="4" w:space="0" w:color="auto"/>
              <w:right w:val="single" w:sz="4" w:space="0" w:color="auto"/>
            </w:tcBorders>
            <w:shd w:val="clear" w:color="auto" w:fill="auto"/>
            <w:noWrap/>
            <w:vAlign w:val="center"/>
            <w:hideMark/>
          </w:tcPr>
          <w:p w14:paraId="6BE2B1A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San Luong Ban Ra</w:t>
            </w:r>
          </w:p>
        </w:tc>
        <w:tc>
          <w:tcPr>
            <w:tcW w:w="1097" w:type="dxa"/>
            <w:tcBorders>
              <w:top w:val="nil"/>
              <w:left w:val="nil"/>
              <w:bottom w:val="single" w:sz="4" w:space="0" w:color="auto"/>
              <w:right w:val="single" w:sz="4" w:space="0" w:color="auto"/>
            </w:tcBorders>
            <w:shd w:val="clear" w:color="auto" w:fill="auto"/>
            <w:noWrap/>
            <w:vAlign w:val="center"/>
            <w:hideMark/>
          </w:tcPr>
          <w:p w14:paraId="72C6ABC3" w14:textId="098B5889" w:rsidR="00F37CC6" w:rsidRPr="00F37CC6" w:rsidRDefault="00C8498C" w:rsidP="00C8498C">
            <w:pPr>
              <w:widowControl/>
              <w:spacing w:before="0"/>
              <w:ind w:left="0"/>
              <w:jc w:val="center"/>
              <w:rPr>
                <w:snapToGrid/>
                <w:color w:val="000000"/>
                <w:sz w:val="20"/>
              </w:rPr>
            </w:pPr>
            <w:r w:rsidRPr="00C8498C">
              <w:rPr>
                <w:snapToGrid/>
                <w:color w:val="000000"/>
                <w:sz w:val="20"/>
              </w:rPr>
              <w:t>KH</w:t>
            </w:r>
          </w:p>
        </w:tc>
        <w:tc>
          <w:tcPr>
            <w:tcW w:w="559" w:type="dxa"/>
            <w:tcBorders>
              <w:top w:val="nil"/>
              <w:left w:val="nil"/>
              <w:bottom w:val="single" w:sz="4" w:space="0" w:color="auto"/>
              <w:right w:val="single" w:sz="4" w:space="0" w:color="auto"/>
            </w:tcBorders>
            <w:shd w:val="clear" w:color="auto" w:fill="auto"/>
            <w:noWrap/>
            <w:vAlign w:val="center"/>
            <w:hideMark/>
          </w:tcPr>
          <w:p w14:paraId="4AB842E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19EBD43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0739073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31D69C8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113FAED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FA6F9A2" w14:textId="77777777" w:rsidTr="006A4FC5">
        <w:trPr>
          <w:trHeight w:val="300"/>
        </w:trPr>
        <w:tc>
          <w:tcPr>
            <w:tcW w:w="1479" w:type="dxa"/>
            <w:vMerge/>
            <w:tcBorders>
              <w:top w:val="nil"/>
              <w:left w:val="single" w:sz="4" w:space="0" w:color="auto"/>
              <w:bottom w:val="single" w:sz="4" w:space="0" w:color="auto"/>
              <w:right w:val="single" w:sz="4" w:space="0" w:color="auto"/>
            </w:tcBorders>
            <w:vAlign w:val="center"/>
            <w:hideMark/>
          </w:tcPr>
          <w:p w14:paraId="749E28AB"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728B0F2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1.24</w:t>
            </w:r>
          </w:p>
        </w:tc>
        <w:tc>
          <w:tcPr>
            <w:tcW w:w="2905" w:type="dxa"/>
            <w:tcBorders>
              <w:top w:val="nil"/>
              <w:left w:val="nil"/>
              <w:bottom w:val="single" w:sz="4" w:space="0" w:color="auto"/>
              <w:right w:val="single" w:sz="4" w:space="0" w:color="auto"/>
            </w:tcBorders>
            <w:shd w:val="clear" w:color="auto" w:fill="auto"/>
            <w:noWrap/>
            <w:vAlign w:val="center"/>
            <w:hideMark/>
          </w:tcPr>
          <w:p w14:paraId="5BD0F55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San Luong Ban Ra</w:t>
            </w:r>
          </w:p>
        </w:tc>
        <w:tc>
          <w:tcPr>
            <w:tcW w:w="1097" w:type="dxa"/>
            <w:tcBorders>
              <w:top w:val="nil"/>
              <w:left w:val="nil"/>
              <w:bottom w:val="single" w:sz="4" w:space="0" w:color="auto"/>
              <w:right w:val="single" w:sz="4" w:space="0" w:color="auto"/>
            </w:tcBorders>
            <w:shd w:val="clear" w:color="auto" w:fill="auto"/>
            <w:noWrap/>
            <w:vAlign w:val="center"/>
            <w:hideMark/>
          </w:tcPr>
          <w:p w14:paraId="7A6161B9" w14:textId="69C99AE3" w:rsidR="00F37CC6" w:rsidRPr="00F37CC6" w:rsidRDefault="00F37CC6" w:rsidP="00C8498C">
            <w:pPr>
              <w:widowControl/>
              <w:spacing w:before="0"/>
              <w:ind w:left="0"/>
              <w:jc w:val="center"/>
              <w:rPr>
                <w:snapToGrid/>
                <w:color w:val="000000"/>
                <w:sz w:val="20"/>
              </w:rPr>
            </w:pPr>
            <w:r w:rsidRPr="00F37CC6">
              <w:rPr>
                <w:snapToGrid/>
                <w:color w:val="000000"/>
                <w:sz w:val="20"/>
              </w:rPr>
              <w:t>Đối tượng K</w:t>
            </w:r>
            <w:r w:rsidR="00C8498C" w:rsidRPr="00C8498C">
              <w:rPr>
                <w:snapToGrid/>
                <w:color w:val="000000"/>
                <w:sz w:val="20"/>
              </w:rPr>
              <w:t>H</w:t>
            </w:r>
          </w:p>
        </w:tc>
        <w:tc>
          <w:tcPr>
            <w:tcW w:w="559" w:type="dxa"/>
            <w:tcBorders>
              <w:top w:val="nil"/>
              <w:left w:val="nil"/>
              <w:bottom w:val="single" w:sz="4" w:space="0" w:color="auto"/>
              <w:right w:val="single" w:sz="4" w:space="0" w:color="auto"/>
            </w:tcBorders>
            <w:shd w:val="clear" w:color="auto" w:fill="auto"/>
            <w:noWrap/>
            <w:vAlign w:val="center"/>
            <w:hideMark/>
          </w:tcPr>
          <w:p w14:paraId="04EEE2D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5B81AD9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18EC94D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47174EB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6434261C"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10840FBD"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03C38031" w14:textId="6CAE6E8F" w:rsidR="00F37CC6" w:rsidRPr="00F37CC6" w:rsidRDefault="00C8498C" w:rsidP="00C8498C">
            <w:pPr>
              <w:widowControl/>
              <w:spacing w:before="0"/>
              <w:ind w:left="0"/>
              <w:jc w:val="center"/>
              <w:rPr>
                <w:snapToGrid/>
                <w:color w:val="000000"/>
                <w:sz w:val="20"/>
              </w:rPr>
            </w:pPr>
            <w:r w:rsidRPr="00C8498C">
              <w:rPr>
                <w:snapToGrid/>
                <w:color w:val="000000"/>
                <w:sz w:val="20"/>
              </w:rPr>
              <w:t>BC Sản Lượng Mua Vào</w:t>
            </w:r>
          </w:p>
        </w:tc>
        <w:tc>
          <w:tcPr>
            <w:tcW w:w="566" w:type="dxa"/>
            <w:tcBorders>
              <w:top w:val="nil"/>
              <w:left w:val="nil"/>
              <w:bottom w:val="single" w:sz="4" w:space="0" w:color="auto"/>
              <w:right w:val="single" w:sz="4" w:space="0" w:color="auto"/>
            </w:tcBorders>
            <w:shd w:val="clear" w:color="auto" w:fill="auto"/>
            <w:noWrap/>
            <w:vAlign w:val="center"/>
            <w:hideMark/>
          </w:tcPr>
          <w:p w14:paraId="7E197E1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1.31</w:t>
            </w:r>
          </w:p>
        </w:tc>
        <w:tc>
          <w:tcPr>
            <w:tcW w:w="2905" w:type="dxa"/>
            <w:tcBorders>
              <w:top w:val="nil"/>
              <w:left w:val="nil"/>
              <w:bottom w:val="single" w:sz="4" w:space="0" w:color="auto"/>
              <w:right w:val="single" w:sz="4" w:space="0" w:color="auto"/>
            </w:tcBorders>
            <w:shd w:val="clear" w:color="auto" w:fill="auto"/>
            <w:noWrap/>
            <w:vAlign w:val="center"/>
            <w:hideMark/>
          </w:tcPr>
          <w:p w14:paraId="33070B3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San Luong Mua Vao NPP</w:t>
            </w:r>
          </w:p>
        </w:tc>
        <w:tc>
          <w:tcPr>
            <w:tcW w:w="1097" w:type="dxa"/>
            <w:tcBorders>
              <w:top w:val="nil"/>
              <w:left w:val="nil"/>
              <w:bottom w:val="single" w:sz="4" w:space="0" w:color="auto"/>
              <w:right w:val="single" w:sz="4" w:space="0" w:color="auto"/>
            </w:tcBorders>
            <w:shd w:val="clear" w:color="auto" w:fill="auto"/>
            <w:noWrap/>
            <w:vAlign w:val="center"/>
            <w:hideMark/>
          </w:tcPr>
          <w:p w14:paraId="304685DD" w14:textId="171BC2B0" w:rsidR="00F37CC6" w:rsidRPr="00F37CC6" w:rsidRDefault="00C8498C" w:rsidP="00C8498C">
            <w:pPr>
              <w:widowControl/>
              <w:spacing w:before="0"/>
              <w:ind w:left="0"/>
              <w:jc w:val="center"/>
              <w:rPr>
                <w:snapToGrid/>
                <w:color w:val="000000"/>
                <w:sz w:val="20"/>
              </w:rPr>
            </w:pPr>
            <w:r w:rsidRPr="00C8498C">
              <w:rPr>
                <w:snapToGrid/>
                <w:color w:val="000000"/>
                <w:sz w:val="20"/>
              </w:rPr>
              <w:t>NPP</w:t>
            </w:r>
          </w:p>
        </w:tc>
        <w:tc>
          <w:tcPr>
            <w:tcW w:w="559" w:type="dxa"/>
            <w:tcBorders>
              <w:top w:val="nil"/>
              <w:left w:val="nil"/>
              <w:bottom w:val="single" w:sz="4" w:space="0" w:color="auto"/>
              <w:right w:val="single" w:sz="4" w:space="0" w:color="auto"/>
            </w:tcBorders>
            <w:shd w:val="clear" w:color="auto" w:fill="auto"/>
            <w:noWrap/>
            <w:vAlign w:val="center"/>
            <w:hideMark/>
          </w:tcPr>
          <w:p w14:paraId="1C8A484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000483B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483E0A3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0F1A370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BBCAE9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E5A9BB2"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355C7072" w14:textId="72FDA7A3" w:rsidR="00F37CC6" w:rsidRPr="00F37CC6" w:rsidRDefault="00C8498C" w:rsidP="00C8498C">
            <w:pPr>
              <w:widowControl/>
              <w:spacing w:before="0"/>
              <w:ind w:left="0"/>
              <w:jc w:val="center"/>
              <w:rPr>
                <w:snapToGrid/>
                <w:sz w:val="20"/>
              </w:rPr>
            </w:pPr>
            <w:r w:rsidRPr="00C8498C">
              <w:rPr>
                <w:snapToGrid/>
                <w:sz w:val="20"/>
              </w:rPr>
              <w:t>BC Thống Kê Doanh Số Bán Ra</w:t>
            </w:r>
          </w:p>
        </w:tc>
        <w:tc>
          <w:tcPr>
            <w:tcW w:w="566" w:type="dxa"/>
            <w:tcBorders>
              <w:top w:val="nil"/>
              <w:left w:val="nil"/>
              <w:bottom w:val="single" w:sz="4" w:space="0" w:color="auto"/>
              <w:right w:val="single" w:sz="4" w:space="0" w:color="auto"/>
            </w:tcBorders>
            <w:shd w:val="clear" w:color="auto" w:fill="auto"/>
            <w:noWrap/>
            <w:vAlign w:val="center"/>
            <w:hideMark/>
          </w:tcPr>
          <w:p w14:paraId="36529464" w14:textId="77777777" w:rsidR="00F37CC6" w:rsidRPr="00F37CC6" w:rsidRDefault="00F37CC6" w:rsidP="00C8498C">
            <w:pPr>
              <w:widowControl/>
              <w:spacing w:before="0"/>
              <w:ind w:left="0"/>
              <w:jc w:val="center"/>
              <w:rPr>
                <w:snapToGrid/>
                <w:sz w:val="20"/>
              </w:rPr>
            </w:pPr>
            <w:r w:rsidRPr="00F37CC6">
              <w:rPr>
                <w:snapToGrid/>
                <w:sz w:val="20"/>
              </w:rPr>
              <w:t>1.41</w:t>
            </w:r>
          </w:p>
        </w:tc>
        <w:tc>
          <w:tcPr>
            <w:tcW w:w="2905" w:type="dxa"/>
            <w:tcBorders>
              <w:top w:val="nil"/>
              <w:left w:val="nil"/>
              <w:bottom w:val="single" w:sz="4" w:space="0" w:color="auto"/>
              <w:right w:val="single" w:sz="4" w:space="0" w:color="auto"/>
            </w:tcBorders>
            <w:shd w:val="clear" w:color="auto" w:fill="auto"/>
            <w:noWrap/>
            <w:vAlign w:val="center"/>
            <w:hideMark/>
          </w:tcPr>
          <w:p w14:paraId="1913850A" w14:textId="47D31E90" w:rsidR="00F37CC6" w:rsidRPr="00F37CC6" w:rsidRDefault="00F37CC6" w:rsidP="00C8498C">
            <w:pPr>
              <w:widowControl/>
              <w:spacing w:before="0"/>
              <w:ind w:left="0"/>
              <w:jc w:val="center"/>
              <w:rPr>
                <w:snapToGrid/>
                <w:color w:val="000000"/>
                <w:sz w:val="20"/>
              </w:rPr>
            </w:pPr>
            <w:r w:rsidRPr="00F37CC6">
              <w:rPr>
                <w:snapToGrid/>
                <w:color w:val="000000"/>
                <w:sz w:val="20"/>
              </w:rPr>
              <w:t>KHTT Nam</w:t>
            </w:r>
          </w:p>
        </w:tc>
        <w:tc>
          <w:tcPr>
            <w:tcW w:w="1097" w:type="dxa"/>
            <w:tcBorders>
              <w:top w:val="nil"/>
              <w:left w:val="nil"/>
              <w:bottom w:val="single" w:sz="4" w:space="0" w:color="auto"/>
              <w:right w:val="single" w:sz="4" w:space="0" w:color="auto"/>
            </w:tcBorders>
            <w:shd w:val="clear" w:color="auto" w:fill="auto"/>
            <w:noWrap/>
            <w:vAlign w:val="center"/>
            <w:hideMark/>
          </w:tcPr>
          <w:p w14:paraId="1CE399C4" w14:textId="09484F23"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628EB27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17617D4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120F3AC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6D4D8F32" w14:textId="36109681" w:rsidR="00F37CC6" w:rsidRPr="00F37CC6" w:rsidRDefault="00F37CC6" w:rsidP="00C8498C">
            <w:pPr>
              <w:widowControl/>
              <w:spacing w:before="0"/>
              <w:ind w:left="0"/>
              <w:jc w:val="center"/>
              <w:rPr>
                <w:snapToGrid/>
                <w:color w:val="000000"/>
                <w:sz w:val="20"/>
              </w:rPr>
            </w:pPr>
          </w:p>
        </w:tc>
        <w:tc>
          <w:tcPr>
            <w:tcW w:w="916" w:type="dxa"/>
            <w:tcBorders>
              <w:top w:val="nil"/>
              <w:left w:val="nil"/>
              <w:bottom w:val="single" w:sz="4" w:space="0" w:color="auto"/>
              <w:right w:val="single" w:sz="4" w:space="0" w:color="auto"/>
            </w:tcBorders>
            <w:shd w:val="clear" w:color="auto" w:fill="auto"/>
            <w:noWrap/>
            <w:vAlign w:val="center"/>
            <w:hideMark/>
          </w:tcPr>
          <w:p w14:paraId="537B5AE3" w14:textId="356AB3D2" w:rsidR="00F37CC6" w:rsidRPr="00F37CC6" w:rsidRDefault="00F37CC6" w:rsidP="00C8498C">
            <w:pPr>
              <w:widowControl/>
              <w:spacing w:before="0"/>
              <w:ind w:left="0"/>
              <w:jc w:val="center"/>
              <w:rPr>
                <w:snapToGrid/>
                <w:color w:val="000000"/>
                <w:sz w:val="20"/>
              </w:rPr>
            </w:pPr>
          </w:p>
        </w:tc>
      </w:tr>
      <w:tr w:rsidR="00C8498C" w:rsidRPr="00C8498C" w14:paraId="20DBADF8"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3513BE5A" w14:textId="6757032C" w:rsidR="00F37CC6" w:rsidRPr="00F37CC6" w:rsidRDefault="00C8498C" w:rsidP="00C8498C">
            <w:pPr>
              <w:widowControl/>
              <w:spacing w:before="0"/>
              <w:ind w:left="0"/>
              <w:jc w:val="center"/>
              <w:rPr>
                <w:snapToGrid/>
                <w:color w:val="000000"/>
                <w:sz w:val="20"/>
              </w:rPr>
            </w:pPr>
            <w:r w:rsidRPr="00C8498C">
              <w:rPr>
                <w:snapToGrid/>
                <w:color w:val="000000"/>
                <w:sz w:val="20"/>
              </w:rPr>
              <w:t>BC Thống Kê Doanh Số Mua Vào</w:t>
            </w:r>
          </w:p>
        </w:tc>
        <w:tc>
          <w:tcPr>
            <w:tcW w:w="566" w:type="dxa"/>
            <w:tcBorders>
              <w:top w:val="nil"/>
              <w:left w:val="nil"/>
              <w:bottom w:val="single" w:sz="4" w:space="0" w:color="auto"/>
              <w:right w:val="single" w:sz="4" w:space="0" w:color="auto"/>
            </w:tcBorders>
            <w:shd w:val="clear" w:color="auto" w:fill="auto"/>
            <w:noWrap/>
            <w:vAlign w:val="center"/>
            <w:hideMark/>
          </w:tcPr>
          <w:p w14:paraId="517A4F7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1.51</w:t>
            </w:r>
          </w:p>
        </w:tc>
        <w:tc>
          <w:tcPr>
            <w:tcW w:w="2905" w:type="dxa"/>
            <w:tcBorders>
              <w:top w:val="nil"/>
              <w:left w:val="nil"/>
              <w:bottom w:val="single" w:sz="4" w:space="0" w:color="auto"/>
              <w:right w:val="single" w:sz="4" w:space="0" w:color="auto"/>
            </w:tcBorders>
            <w:shd w:val="clear" w:color="auto" w:fill="auto"/>
            <w:noWrap/>
            <w:vAlign w:val="center"/>
            <w:hideMark/>
          </w:tcPr>
          <w:p w14:paraId="5C489BF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Ke hoach mua vao Nam</w:t>
            </w:r>
          </w:p>
        </w:tc>
        <w:tc>
          <w:tcPr>
            <w:tcW w:w="1097" w:type="dxa"/>
            <w:tcBorders>
              <w:top w:val="nil"/>
              <w:left w:val="nil"/>
              <w:bottom w:val="single" w:sz="4" w:space="0" w:color="auto"/>
              <w:right w:val="single" w:sz="4" w:space="0" w:color="auto"/>
            </w:tcBorders>
            <w:shd w:val="clear" w:color="auto" w:fill="auto"/>
            <w:noWrap/>
            <w:vAlign w:val="center"/>
            <w:hideMark/>
          </w:tcPr>
          <w:p w14:paraId="68936076" w14:textId="59815AC6"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78E88EF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0CC297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2034C23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230AA69F" w14:textId="528455D0" w:rsidR="00F37CC6" w:rsidRPr="00F37CC6" w:rsidRDefault="00F37CC6" w:rsidP="00C8498C">
            <w:pPr>
              <w:widowControl/>
              <w:spacing w:before="0"/>
              <w:ind w:left="0"/>
              <w:jc w:val="center"/>
              <w:rPr>
                <w:snapToGrid/>
                <w:color w:val="000000"/>
                <w:sz w:val="20"/>
              </w:rPr>
            </w:pPr>
          </w:p>
        </w:tc>
        <w:tc>
          <w:tcPr>
            <w:tcW w:w="916" w:type="dxa"/>
            <w:tcBorders>
              <w:top w:val="nil"/>
              <w:left w:val="nil"/>
              <w:bottom w:val="single" w:sz="4" w:space="0" w:color="auto"/>
              <w:right w:val="single" w:sz="4" w:space="0" w:color="auto"/>
            </w:tcBorders>
            <w:shd w:val="clear" w:color="auto" w:fill="auto"/>
            <w:noWrap/>
            <w:vAlign w:val="center"/>
            <w:hideMark/>
          </w:tcPr>
          <w:p w14:paraId="6AA6ECEA" w14:textId="39DCFE61" w:rsidR="00F37CC6" w:rsidRPr="00F37CC6" w:rsidRDefault="00F37CC6" w:rsidP="00C8498C">
            <w:pPr>
              <w:widowControl/>
              <w:spacing w:before="0"/>
              <w:ind w:left="0"/>
              <w:jc w:val="center"/>
              <w:rPr>
                <w:snapToGrid/>
                <w:color w:val="000000"/>
                <w:sz w:val="20"/>
              </w:rPr>
            </w:pPr>
          </w:p>
        </w:tc>
      </w:tr>
      <w:tr w:rsidR="00C8498C" w:rsidRPr="00C8498C" w14:paraId="557BBF7C"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26ADB838" w14:textId="0D5286BE" w:rsidR="00F37CC6" w:rsidRPr="00F37CC6" w:rsidRDefault="00C8498C" w:rsidP="00C8498C">
            <w:pPr>
              <w:widowControl/>
              <w:spacing w:before="0"/>
              <w:ind w:left="0"/>
              <w:jc w:val="center"/>
              <w:rPr>
                <w:snapToGrid/>
                <w:color w:val="000000"/>
                <w:sz w:val="20"/>
              </w:rPr>
            </w:pPr>
            <w:r w:rsidRPr="00C8498C">
              <w:rPr>
                <w:snapToGrid/>
                <w:color w:val="000000"/>
                <w:sz w:val="20"/>
              </w:rPr>
              <w:t>Báo Cáo Theo Dõi Ngân Sách Tại NPP</w:t>
            </w:r>
          </w:p>
        </w:tc>
        <w:tc>
          <w:tcPr>
            <w:tcW w:w="566" w:type="dxa"/>
            <w:tcBorders>
              <w:top w:val="nil"/>
              <w:left w:val="nil"/>
              <w:bottom w:val="single" w:sz="4" w:space="0" w:color="auto"/>
              <w:right w:val="single" w:sz="4" w:space="0" w:color="auto"/>
            </w:tcBorders>
            <w:shd w:val="clear" w:color="auto" w:fill="auto"/>
            <w:noWrap/>
            <w:vAlign w:val="center"/>
            <w:hideMark/>
          </w:tcPr>
          <w:p w14:paraId="71810DD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2.01</w:t>
            </w:r>
          </w:p>
        </w:tc>
        <w:tc>
          <w:tcPr>
            <w:tcW w:w="2905" w:type="dxa"/>
            <w:tcBorders>
              <w:top w:val="nil"/>
              <w:left w:val="nil"/>
              <w:bottom w:val="single" w:sz="4" w:space="0" w:color="auto"/>
              <w:right w:val="single" w:sz="4" w:space="0" w:color="auto"/>
            </w:tcBorders>
            <w:shd w:val="clear" w:color="auto" w:fill="auto"/>
            <w:noWrap/>
            <w:vAlign w:val="center"/>
            <w:hideMark/>
          </w:tcPr>
          <w:p w14:paraId="7EFDC91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Theo Doi NS</w:t>
            </w:r>
          </w:p>
        </w:tc>
        <w:tc>
          <w:tcPr>
            <w:tcW w:w="1097" w:type="dxa"/>
            <w:tcBorders>
              <w:top w:val="nil"/>
              <w:left w:val="nil"/>
              <w:bottom w:val="single" w:sz="4" w:space="0" w:color="auto"/>
              <w:right w:val="single" w:sz="4" w:space="0" w:color="auto"/>
            </w:tcBorders>
            <w:shd w:val="clear" w:color="auto" w:fill="auto"/>
            <w:noWrap/>
            <w:vAlign w:val="center"/>
            <w:hideMark/>
          </w:tcPr>
          <w:p w14:paraId="6918C0FC" w14:textId="6E17A5B4"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75B07BF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0E903BE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4E55B9F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49CD394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611AA01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7C012413" w14:textId="77777777" w:rsidTr="006A4FC5">
        <w:trPr>
          <w:trHeight w:val="600"/>
        </w:trPr>
        <w:tc>
          <w:tcPr>
            <w:tcW w:w="1479" w:type="dxa"/>
            <w:vMerge w:val="restart"/>
            <w:tcBorders>
              <w:top w:val="nil"/>
              <w:left w:val="single" w:sz="4" w:space="0" w:color="auto"/>
              <w:bottom w:val="single" w:sz="4" w:space="0" w:color="000000"/>
              <w:right w:val="single" w:sz="4" w:space="0" w:color="auto"/>
            </w:tcBorders>
            <w:shd w:val="clear" w:color="auto" w:fill="auto"/>
            <w:vAlign w:val="center"/>
            <w:hideMark/>
          </w:tcPr>
          <w:p w14:paraId="076DD5F0" w14:textId="75612F1F" w:rsidR="00F37CC6" w:rsidRPr="00F37CC6" w:rsidRDefault="00C8498C" w:rsidP="00C8498C">
            <w:pPr>
              <w:widowControl/>
              <w:spacing w:before="0"/>
              <w:ind w:left="0"/>
              <w:jc w:val="center"/>
              <w:rPr>
                <w:snapToGrid/>
                <w:color w:val="000000"/>
                <w:sz w:val="20"/>
              </w:rPr>
            </w:pPr>
            <w:r w:rsidRPr="00C8498C">
              <w:rPr>
                <w:snapToGrid/>
                <w:color w:val="000000"/>
                <w:sz w:val="20"/>
              </w:rPr>
              <w:t xml:space="preserve">BC Ngân Sách Sử Dụng Theo </w:t>
            </w:r>
            <w:r w:rsidRPr="00C8498C">
              <w:rPr>
                <w:snapToGrid/>
                <w:color w:val="000000"/>
                <w:sz w:val="20"/>
              </w:rPr>
              <w:lastRenderedPageBreak/>
              <w:t>Từng Chương Trình</w:t>
            </w:r>
          </w:p>
        </w:tc>
        <w:tc>
          <w:tcPr>
            <w:tcW w:w="566" w:type="dxa"/>
            <w:tcBorders>
              <w:top w:val="nil"/>
              <w:left w:val="nil"/>
              <w:bottom w:val="single" w:sz="4" w:space="0" w:color="auto"/>
              <w:right w:val="single" w:sz="4" w:space="0" w:color="auto"/>
            </w:tcBorders>
            <w:shd w:val="clear" w:color="auto" w:fill="auto"/>
            <w:noWrap/>
            <w:vAlign w:val="center"/>
            <w:hideMark/>
          </w:tcPr>
          <w:p w14:paraId="1BB4FC2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lastRenderedPageBreak/>
              <w:t>2.11</w:t>
            </w:r>
          </w:p>
        </w:tc>
        <w:tc>
          <w:tcPr>
            <w:tcW w:w="2905" w:type="dxa"/>
            <w:tcBorders>
              <w:top w:val="nil"/>
              <w:left w:val="nil"/>
              <w:bottom w:val="single" w:sz="4" w:space="0" w:color="auto"/>
              <w:right w:val="single" w:sz="4" w:space="0" w:color="auto"/>
            </w:tcBorders>
            <w:shd w:val="clear" w:color="auto" w:fill="auto"/>
            <w:noWrap/>
            <w:vAlign w:val="center"/>
            <w:hideMark/>
          </w:tcPr>
          <w:p w14:paraId="093A453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Theo Doi NS Chi Tiet</w:t>
            </w:r>
          </w:p>
        </w:tc>
        <w:tc>
          <w:tcPr>
            <w:tcW w:w="1097" w:type="dxa"/>
            <w:tcBorders>
              <w:top w:val="nil"/>
              <w:left w:val="nil"/>
              <w:bottom w:val="single" w:sz="4" w:space="0" w:color="auto"/>
              <w:right w:val="single" w:sz="4" w:space="0" w:color="auto"/>
            </w:tcBorders>
            <w:shd w:val="clear" w:color="auto" w:fill="auto"/>
            <w:noWrap/>
            <w:vAlign w:val="center"/>
            <w:hideMark/>
          </w:tcPr>
          <w:p w14:paraId="1B7D97FC" w14:textId="6C204EE0" w:rsidR="00F37CC6" w:rsidRPr="00F37CC6" w:rsidRDefault="00C8498C" w:rsidP="00C8498C">
            <w:pPr>
              <w:widowControl/>
              <w:spacing w:before="0"/>
              <w:ind w:left="0"/>
              <w:jc w:val="center"/>
              <w:rPr>
                <w:snapToGrid/>
                <w:color w:val="000000"/>
                <w:sz w:val="20"/>
              </w:rPr>
            </w:pPr>
            <w:r w:rsidRPr="00C8498C">
              <w:rPr>
                <w:snapToGrid/>
                <w:color w:val="000000"/>
                <w:sz w:val="20"/>
              </w:rPr>
              <w:t>NPP</w:t>
            </w:r>
          </w:p>
        </w:tc>
        <w:tc>
          <w:tcPr>
            <w:tcW w:w="559" w:type="dxa"/>
            <w:tcBorders>
              <w:top w:val="nil"/>
              <w:left w:val="nil"/>
              <w:bottom w:val="single" w:sz="4" w:space="0" w:color="auto"/>
              <w:right w:val="single" w:sz="4" w:space="0" w:color="auto"/>
            </w:tcBorders>
            <w:shd w:val="clear" w:color="auto" w:fill="auto"/>
            <w:noWrap/>
            <w:vAlign w:val="center"/>
            <w:hideMark/>
          </w:tcPr>
          <w:p w14:paraId="3C3C6BF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7506151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05647FC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7B85EBF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5BB9A52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18731441" w14:textId="77777777" w:rsidTr="006A4FC5">
        <w:trPr>
          <w:trHeight w:val="300"/>
        </w:trPr>
        <w:tc>
          <w:tcPr>
            <w:tcW w:w="1479" w:type="dxa"/>
            <w:vMerge/>
            <w:tcBorders>
              <w:top w:val="nil"/>
              <w:left w:val="single" w:sz="4" w:space="0" w:color="auto"/>
              <w:bottom w:val="single" w:sz="4" w:space="0" w:color="000000"/>
              <w:right w:val="single" w:sz="4" w:space="0" w:color="auto"/>
            </w:tcBorders>
            <w:vAlign w:val="center"/>
            <w:hideMark/>
          </w:tcPr>
          <w:p w14:paraId="52D1F07A"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5B0350A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2.12</w:t>
            </w:r>
          </w:p>
        </w:tc>
        <w:tc>
          <w:tcPr>
            <w:tcW w:w="2905" w:type="dxa"/>
            <w:tcBorders>
              <w:top w:val="nil"/>
              <w:left w:val="nil"/>
              <w:bottom w:val="single" w:sz="4" w:space="0" w:color="auto"/>
              <w:right w:val="single" w:sz="4" w:space="0" w:color="auto"/>
            </w:tcBorders>
            <w:shd w:val="clear" w:color="auto" w:fill="auto"/>
            <w:noWrap/>
            <w:vAlign w:val="center"/>
            <w:hideMark/>
          </w:tcPr>
          <w:p w14:paraId="293A432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Theo Doi NS Chi Tiet</w:t>
            </w:r>
          </w:p>
        </w:tc>
        <w:tc>
          <w:tcPr>
            <w:tcW w:w="1097" w:type="dxa"/>
            <w:tcBorders>
              <w:top w:val="nil"/>
              <w:left w:val="nil"/>
              <w:bottom w:val="single" w:sz="4" w:space="0" w:color="auto"/>
              <w:right w:val="single" w:sz="4" w:space="0" w:color="auto"/>
            </w:tcBorders>
            <w:shd w:val="clear" w:color="auto" w:fill="auto"/>
            <w:noWrap/>
            <w:vAlign w:val="center"/>
            <w:hideMark/>
          </w:tcPr>
          <w:p w14:paraId="3B2F0E41" w14:textId="6D3765B9" w:rsidR="00F37CC6" w:rsidRPr="00F37CC6" w:rsidRDefault="00C8498C" w:rsidP="00C8498C">
            <w:pPr>
              <w:widowControl/>
              <w:spacing w:before="0"/>
              <w:ind w:left="0"/>
              <w:jc w:val="center"/>
              <w:rPr>
                <w:snapToGrid/>
                <w:color w:val="000000"/>
                <w:sz w:val="20"/>
              </w:rPr>
            </w:pPr>
            <w:r w:rsidRPr="00C8498C">
              <w:rPr>
                <w:snapToGrid/>
                <w:color w:val="000000"/>
                <w:sz w:val="20"/>
              </w:rPr>
              <w:t>NVBH</w:t>
            </w:r>
          </w:p>
        </w:tc>
        <w:tc>
          <w:tcPr>
            <w:tcW w:w="559" w:type="dxa"/>
            <w:tcBorders>
              <w:top w:val="nil"/>
              <w:left w:val="nil"/>
              <w:bottom w:val="single" w:sz="4" w:space="0" w:color="auto"/>
              <w:right w:val="single" w:sz="4" w:space="0" w:color="auto"/>
            </w:tcBorders>
            <w:shd w:val="clear" w:color="auto" w:fill="auto"/>
            <w:noWrap/>
            <w:vAlign w:val="center"/>
            <w:hideMark/>
          </w:tcPr>
          <w:p w14:paraId="17429A5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71280DC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28A5E6D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7F955B2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1FD70F4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1A0CF0F" w14:textId="77777777" w:rsidTr="006A4FC5">
        <w:trPr>
          <w:trHeight w:val="300"/>
        </w:trPr>
        <w:tc>
          <w:tcPr>
            <w:tcW w:w="1479" w:type="dxa"/>
            <w:vMerge/>
            <w:tcBorders>
              <w:top w:val="nil"/>
              <w:left w:val="single" w:sz="4" w:space="0" w:color="auto"/>
              <w:bottom w:val="single" w:sz="4" w:space="0" w:color="000000"/>
              <w:right w:val="single" w:sz="4" w:space="0" w:color="auto"/>
            </w:tcBorders>
            <w:vAlign w:val="center"/>
            <w:hideMark/>
          </w:tcPr>
          <w:p w14:paraId="11DCD131" w14:textId="77777777"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5F51F48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2.13</w:t>
            </w:r>
          </w:p>
        </w:tc>
        <w:tc>
          <w:tcPr>
            <w:tcW w:w="2905" w:type="dxa"/>
            <w:tcBorders>
              <w:top w:val="nil"/>
              <w:left w:val="nil"/>
              <w:bottom w:val="single" w:sz="4" w:space="0" w:color="auto"/>
              <w:right w:val="single" w:sz="4" w:space="0" w:color="auto"/>
            </w:tcBorders>
            <w:shd w:val="clear" w:color="auto" w:fill="auto"/>
            <w:noWrap/>
            <w:vAlign w:val="center"/>
            <w:hideMark/>
          </w:tcPr>
          <w:p w14:paraId="661ED3E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Theo Doi NS Chi Tiet</w:t>
            </w:r>
          </w:p>
        </w:tc>
        <w:tc>
          <w:tcPr>
            <w:tcW w:w="1097" w:type="dxa"/>
            <w:tcBorders>
              <w:top w:val="nil"/>
              <w:left w:val="nil"/>
              <w:bottom w:val="single" w:sz="4" w:space="0" w:color="auto"/>
              <w:right w:val="single" w:sz="4" w:space="0" w:color="auto"/>
            </w:tcBorders>
            <w:shd w:val="clear" w:color="auto" w:fill="auto"/>
            <w:noWrap/>
            <w:vAlign w:val="center"/>
            <w:hideMark/>
          </w:tcPr>
          <w:p w14:paraId="47B53916" w14:textId="79CFD20C" w:rsidR="00F37CC6" w:rsidRPr="00F37CC6" w:rsidRDefault="00F37CC6" w:rsidP="00C8498C">
            <w:pPr>
              <w:widowControl/>
              <w:spacing w:before="0"/>
              <w:ind w:left="0"/>
              <w:jc w:val="center"/>
              <w:rPr>
                <w:snapToGrid/>
                <w:color w:val="000000"/>
                <w:sz w:val="20"/>
              </w:rPr>
            </w:pPr>
            <w:r w:rsidRPr="00F37CC6">
              <w:rPr>
                <w:snapToGrid/>
                <w:color w:val="000000"/>
                <w:sz w:val="20"/>
              </w:rPr>
              <w:t xml:space="preserve">Đối Tượng </w:t>
            </w:r>
            <w:r w:rsidR="00C8498C" w:rsidRPr="00C8498C">
              <w:rPr>
                <w:snapToGrid/>
                <w:color w:val="000000"/>
                <w:sz w:val="20"/>
              </w:rPr>
              <w:t>KH</w:t>
            </w:r>
          </w:p>
        </w:tc>
        <w:tc>
          <w:tcPr>
            <w:tcW w:w="559" w:type="dxa"/>
            <w:tcBorders>
              <w:top w:val="nil"/>
              <w:left w:val="nil"/>
              <w:bottom w:val="single" w:sz="4" w:space="0" w:color="auto"/>
              <w:right w:val="single" w:sz="4" w:space="0" w:color="auto"/>
            </w:tcBorders>
            <w:shd w:val="clear" w:color="auto" w:fill="auto"/>
            <w:noWrap/>
            <w:vAlign w:val="center"/>
            <w:hideMark/>
          </w:tcPr>
          <w:p w14:paraId="0E5BE2D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761A813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71DBE169"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B636F7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50B7AE2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731966AD"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01343178" w14:textId="01B8EC08" w:rsidR="00F37CC6" w:rsidRPr="00F37CC6" w:rsidRDefault="00C8498C" w:rsidP="00C8498C">
            <w:pPr>
              <w:widowControl/>
              <w:spacing w:before="0"/>
              <w:ind w:left="0"/>
              <w:jc w:val="center"/>
              <w:rPr>
                <w:snapToGrid/>
                <w:color w:val="000000"/>
                <w:sz w:val="20"/>
              </w:rPr>
            </w:pPr>
            <w:r w:rsidRPr="00C8498C">
              <w:rPr>
                <w:snapToGrid/>
                <w:color w:val="000000"/>
                <w:sz w:val="20"/>
              </w:rPr>
              <w:lastRenderedPageBreak/>
              <w:t>Báo Cáo Theo Dõi KPIs</w:t>
            </w:r>
          </w:p>
        </w:tc>
        <w:tc>
          <w:tcPr>
            <w:tcW w:w="566" w:type="dxa"/>
            <w:tcBorders>
              <w:top w:val="nil"/>
              <w:left w:val="nil"/>
              <w:bottom w:val="single" w:sz="4" w:space="0" w:color="auto"/>
              <w:right w:val="single" w:sz="4" w:space="0" w:color="auto"/>
            </w:tcBorders>
            <w:shd w:val="clear" w:color="auto" w:fill="auto"/>
            <w:noWrap/>
            <w:vAlign w:val="center"/>
            <w:hideMark/>
          </w:tcPr>
          <w:p w14:paraId="4A5A72D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3.01</w:t>
            </w:r>
          </w:p>
        </w:tc>
        <w:tc>
          <w:tcPr>
            <w:tcW w:w="2905" w:type="dxa"/>
            <w:tcBorders>
              <w:top w:val="nil"/>
              <w:left w:val="nil"/>
              <w:bottom w:val="single" w:sz="4" w:space="0" w:color="auto"/>
              <w:right w:val="single" w:sz="4" w:space="0" w:color="auto"/>
            </w:tcBorders>
            <w:shd w:val="clear" w:color="auto" w:fill="auto"/>
            <w:noWrap/>
            <w:vAlign w:val="center"/>
            <w:hideMark/>
          </w:tcPr>
          <w:p w14:paraId="0AF5001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Bao_cao_theo_doi_KPIs</w:t>
            </w:r>
          </w:p>
        </w:tc>
        <w:tc>
          <w:tcPr>
            <w:tcW w:w="1097" w:type="dxa"/>
            <w:tcBorders>
              <w:top w:val="nil"/>
              <w:left w:val="nil"/>
              <w:bottom w:val="single" w:sz="4" w:space="0" w:color="auto"/>
              <w:right w:val="single" w:sz="4" w:space="0" w:color="auto"/>
            </w:tcBorders>
            <w:shd w:val="clear" w:color="auto" w:fill="auto"/>
            <w:noWrap/>
            <w:vAlign w:val="center"/>
            <w:hideMark/>
          </w:tcPr>
          <w:p w14:paraId="74126BEB" w14:textId="1C3CDBC2"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01C2FB3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302CA64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3BF3D33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3FA417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02AE485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12353A06" w14:textId="77777777" w:rsidTr="006A4FC5">
        <w:trPr>
          <w:trHeight w:val="6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3084E27A" w14:textId="00C9B3BD" w:rsidR="00F37CC6" w:rsidRPr="00F37CC6" w:rsidRDefault="00C8498C" w:rsidP="00C8498C">
            <w:pPr>
              <w:widowControl/>
              <w:spacing w:before="0"/>
              <w:ind w:left="0"/>
              <w:jc w:val="center"/>
              <w:rPr>
                <w:snapToGrid/>
                <w:color w:val="000000"/>
                <w:sz w:val="20"/>
              </w:rPr>
            </w:pPr>
            <w:r w:rsidRPr="00C8498C">
              <w:rPr>
                <w:snapToGrid/>
                <w:color w:val="000000"/>
                <w:sz w:val="20"/>
              </w:rPr>
              <w:t>Kế Hoạch Tiêu Thụ Sản Phẩm Hiện Có &amp; Sản Phẩm Mới</w:t>
            </w:r>
          </w:p>
        </w:tc>
        <w:tc>
          <w:tcPr>
            <w:tcW w:w="566" w:type="dxa"/>
            <w:tcBorders>
              <w:top w:val="nil"/>
              <w:left w:val="nil"/>
              <w:bottom w:val="single" w:sz="4" w:space="0" w:color="auto"/>
              <w:right w:val="single" w:sz="4" w:space="0" w:color="auto"/>
            </w:tcBorders>
            <w:shd w:val="clear" w:color="auto" w:fill="auto"/>
            <w:noWrap/>
            <w:vAlign w:val="center"/>
            <w:hideMark/>
          </w:tcPr>
          <w:p w14:paraId="74F134D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3.11</w:t>
            </w:r>
          </w:p>
        </w:tc>
        <w:tc>
          <w:tcPr>
            <w:tcW w:w="2905" w:type="dxa"/>
            <w:tcBorders>
              <w:top w:val="nil"/>
              <w:left w:val="nil"/>
              <w:bottom w:val="single" w:sz="4" w:space="0" w:color="auto"/>
              <w:right w:val="single" w:sz="4" w:space="0" w:color="auto"/>
            </w:tcBorders>
            <w:shd w:val="clear" w:color="auto" w:fill="auto"/>
            <w:noWrap/>
            <w:vAlign w:val="center"/>
            <w:hideMark/>
          </w:tcPr>
          <w:p w14:paraId="64840F3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Ke Hoach San Luong</w:t>
            </w:r>
          </w:p>
        </w:tc>
        <w:tc>
          <w:tcPr>
            <w:tcW w:w="1097" w:type="dxa"/>
            <w:tcBorders>
              <w:top w:val="nil"/>
              <w:left w:val="nil"/>
              <w:bottom w:val="single" w:sz="4" w:space="0" w:color="auto"/>
              <w:right w:val="single" w:sz="4" w:space="0" w:color="auto"/>
            </w:tcBorders>
            <w:shd w:val="clear" w:color="auto" w:fill="auto"/>
            <w:noWrap/>
            <w:vAlign w:val="center"/>
            <w:hideMark/>
          </w:tcPr>
          <w:p w14:paraId="394984C8" w14:textId="65C77492"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5477BC8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1088790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5E97262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679EA91C"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4CCA914E" w14:textId="2FCFEFBD" w:rsidR="00F37CC6" w:rsidRPr="00F37CC6" w:rsidRDefault="00F37CC6" w:rsidP="00C8498C">
            <w:pPr>
              <w:widowControl/>
              <w:spacing w:before="0"/>
              <w:ind w:left="0"/>
              <w:jc w:val="center"/>
              <w:rPr>
                <w:snapToGrid/>
                <w:color w:val="000000"/>
                <w:sz w:val="20"/>
              </w:rPr>
            </w:pPr>
          </w:p>
        </w:tc>
      </w:tr>
      <w:tr w:rsidR="00C8498C" w:rsidRPr="00C8498C" w14:paraId="08C093A0" w14:textId="77777777" w:rsidTr="006A4FC5">
        <w:trPr>
          <w:trHeight w:val="300"/>
        </w:trPr>
        <w:tc>
          <w:tcPr>
            <w:tcW w:w="1479" w:type="dxa"/>
            <w:vMerge w:val="restart"/>
            <w:tcBorders>
              <w:top w:val="nil"/>
              <w:left w:val="single" w:sz="4" w:space="0" w:color="auto"/>
              <w:right w:val="single" w:sz="4" w:space="0" w:color="auto"/>
            </w:tcBorders>
            <w:shd w:val="clear" w:color="auto" w:fill="auto"/>
            <w:vAlign w:val="center"/>
            <w:hideMark/>
          </w:tcPr>
          <w:p w14:paraId="54EBFF4E" w14:textId="25A3D1E7" w:rsidR="00F37CC6" w:rsidRPr="00C8498C" w:rsidRDefault="00C8498C" w:rsidP="00C8498C">
            <w:pPr>
              <w:widowControl/>
              <w:spacing w:before="0"/>
              <w:ind w:left="0"/>
              <w:jc w:val="center"/>
              <w:rPr>
                <w:snapToGrid/>
                <w:color w:val="000000"/>
                <w:sz w:val="20"/>
              </w:rPr>
            </w:pPr>
            <w:r w:rsidRPr="00C8498C">
              <w:rPr>
                <w:snapToGrid/>
                <w:color w:val="000000"/>
                <w:sz w:val="20"/>
              </w:rPr>
              <w:t>Thống Kê Độ Phủ</w:t>
            </w:r>
          </w:p>
          <w:p w14:paraId="1EFFC61C" w14:textId="572CF250" w:rsidR="00F37CC6" w:rsidRPr="00F37CC6" w:rsidRDefault="00F37CC6" w:rsidP="00C8498C">
            <w:pPr>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555FD00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3.21</w:t>
            </w:r>
          </w:p>
        </w:tc>
        <w:tc>
          <w:tcPr>
            <w:tcW w:w="2905" w:type="dxa"/>
            <w:tcBorders>
              <w:top w:val="nil"/>
              <w:left w:val="nil"/>
              <w:bottom w:val="single" w:sz="4" w:space="0" w:color="auto"/>
              <w:right w:val="single" w:sz="4" w:space="0" w:color="auto"/>
            </w:tcBorders>
            <w:shd w:val="clear" w:color="auto" w:fill="auto"/>
            <w:noWrap/>
            <w:vAlign w:val="center"/>
            <w:hideMark/>
          </w:tcPr>
          <w:p w14:paraId="57BD5F2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KH PSDS DTKH  1</w:t>
            </w:r>
          </w:p>
        </w:tc>
        <w:tc>
          <w:tcPr>
            <w:tcW w:w="1097" w:type="dxa"/>
            <w:tcBorders>
              <w:top w:val="nil"/>
              <w:left w:val="nil"/>
              <w:bottom w:val="single" w:sz="4" w:space="0" w:color="auto"/>
              <w:right w:val="single" w:sz="4" w:space="0" w:color="auto"/>
            </w:tcBorders>
            <w:shd w:val="clear" w:color="auto" w:fill="auto"/>
            <w:noWrap/>
            <w:vAlign w:val="center"/>
            <w:hideMark/>
          </w:tcPr>
          <w:p w14:paraId="16F96D76" w14:textId="6032F1C6" w:rsidR="00F37CC6" w:rsidRPr="00F37CC6" w:rsidRDefault="00F37CC6" w:rsidP="00C8498C">
            <w:pPr>
              <w:widowControl/>
              <w:spacing w:before="0"/>
              <w:ind w:left="0"/>
              <w:jc w:val="center"/>
              <w:rPr>
                <w:snapToGrid/>
                <w:color w:val="000000"/>
                <w:sz w:val="20"/>
              </w:rPr>
            </w:pPr>
            <w:r w:rsidRPr="00F37CC6">
              <w:rPr>
                <w:snapToGrid/>
                <w:color w:val="000000"/>
                <w:sz w:val="20"/>
              </w:rPr>
              <w:t>Đối tượng KH</w:t>
            </w:r>
          </w:p>
        </w:tc>
        <w:tc>
          <w:tcPr>
            <w:tcW w:w="559" w:type="dxa"/>
            <w:tcBorders>
              <w:top w:val="nil"/>
              <w:left w:val="nil"/>
              <w:bottom w:val="single" w:sz="4" w:space="0" w:color="auto"/>
              <w:right w:val="single" w:sz="4" w:space="0" w:color="auto"/>
            </w:tcBorders>
            <w:shd w:val="clear" w:color="auto" w:fill="auto"/>
            <w:noWrap/>
            <w:vAlign w:val="center"/>
            <w:hideMark/>
          </w:tcPr>
          <w:p w14:paraId="79E9041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7B4F818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3428424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07826BF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3175A17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08794E6A" w14:textId="77777777" w:rsidTr="006A4FC5">
        <w:trPr>
          <w:trHeight w:val="300"/>
        </w:trPr>
        <w:tc>
          <w:tcPr>
            <w:tcW w:w="1479" w:type="dxa"/>
            <w:vMerge/>
            <w:tcBorders>
              <w:left w:val="single" w:sz="4" w:space="0" w:color="auto"/>
              <w:bottom w:val="single" w:sz="4" w:space="0" w:color="auto"/>
              <w:right w:val="single" w:sz="4" w:space="0" w:color="auto"/>
            </w:tcBorders>
            <w:shd w:val="clear" w:color="auto" w:fill="auto"/>
            <w:vAlign w:val="center"/>
            <w:hideMark/>
          </w:tcPr>
          <w:p w14:paraId="5EEC0D7B" w14:textId="09928459" w:rsidR="00F37CC6" w:rsidRPr="00F37CC6" w:rsidRDefault="00F37CC6" w:rsidP="00C8498C">
            <w:pPr>
              <w:widowControl/>
              <w:spacing w:before="0"/>
              <w:ind w:left="0"/>
              <w:jc w:val="center"/>
              <w:rPr>
                <w:snapToGrid/>
                <w:color w:val="000000"/>
                <w:sz w:val="20"/>
              </w:rPr>
            </w:pPr>
          </w:p>
        </w:tc>
        <w:tc>
          <w:tcPr>
            <w:tcW w:w="566" w:type="dxa"/>
            <w:tcBorders>
              <w:top w:val="nil"/>
              <w:left w:val="nil"/>
              <w:bottom w:val="single" w:sz="4" w:space="0" w:color="auto"/>
              <w:right w:val="single" w:sz="4" w:space="0" w:color="auto"/>
            </w:tcBorders>
            <w:shd w:val="clear" w:color="auto" w:fill="auto"/>
            <w:noWrap/>
            <w:vAlign w:val="center"/>
            <w:hideMark/>
          </w:tcPr>
          <w:p w14:paraId="20CE15E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3.22</w:t>
            </w:r>
          </w:p>
        </w:tc>
        <w:tc>
          <w:tcPr>
            <w:tcW w:w="2905" w:type="dxa"/>
            <w:tcBorders>
              <w:top w:val="nil"/>
              <w:left w:val="nil"/>
              <w:bottom w:val="single" w:sz="4" w:space="0" w:color="auto"/>
              <w:right w:val="single" w:sz="4" w:space="0" w:color="auto"/>
            </w:tcBorders>
            <w:shd w:val="clear" w:color="auto" w:fill="auto"/>
            <w:noWrap/>
            <w:vAlign w:val="center"/>
            <w:hideMark/>
          </w:tcPr>
          <w:p w14:paraId="1D2B202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KH PSDS DTKH  2</w:t>
            </w:r>
          </w:p>
        </w:tc>
        <w:tc>
          <w:tcPr>
            <w:tcW w:w="1097" w:type="dxa"/>
            <w:tcBorders>
              <w:top w:val="nil"/>
              <w:left w:val="nil"/>
              <w:bottom w:val="single" w:sz="4" w:space="0" w:color="auto"/>
              <w:right w:val="single" w:sz="4" w:space="0" w:color="auto"/>
            </w:tcBorders>
            <w:shd w:val="clear" w:color="auto" w:fill="auto"/>
            <w:noWrap/>
            <w:vAlign w:val="center"/>
            <w:hideMark/>
          </w:tcPr>
          <w:p w14:paraId="1A7E2F59" w14:textId="34BA0A89" w:rsidR="00F37CC6" w:rsidRPr="00F37CC6" w:rsidRDefault="00F37CC6" w:rsidP="00C8498C">
            <w:pPr>
              <w:widowControl/>
              <w:spacing w:before="0"/>
              <w:ind w:left="0"/>
              <w:jc w:val="center"/>
              <w:rPr>
                <w:snapToGrid/>
                <w:color w:val="000000"/>
                <w:sz w:val="20"/>
              </w:rPr>
            </w:pPr>
            <w:r w:rsidRPr="00F37CC6">
              <w:rPr>
                <w:snapToGrid/>
                <w:color w:val="000000"/>
                <w:sz w:val="20"/>
              </w:rPr>
              <w:t>NVBH</w:t>
            </w:r>
          </w:p>
        </w:tc>
        <w:tc>
          <w:tcPr>
            <w:tcW w:w="559" w:type="dxa"/>
            <w:tcBorders>
              <w:top w:val="nil"/>
              <w:left w:val="nil"/>
              <w:bottom w:val="single" w:sz="4" w:space="0" w:color="auto"/>
              <w:right w:val="single" w:sz="4" w:space="0" w:color="auto"/>
            </w:tcBorders>
            <w:shd w:val="clear" w:color="auto" w:fill="auto"/>
            <w:noWrap/>
            <w:vAlign w:val="center"/>
            <w:hideMark/>
          </w:tcPr>
          <w:p w14:paraId="75EB2A5E"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59C54B7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00ECDCB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9DB183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053CCC6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19653602"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30C1F7F0" w14:textId="1EA8DCF4" w:rsidR="00F37CC6" w:rsidRPr="00F37CC6" w:rsidRDefault="00C8498C" w:rsidP="00C8498C">
            <w:pPr>
              <w:widowControl/>
              <w:spacing w:before="0"/>
              <w:ind w:left="0"/>
              <w:jc w:val="center"/>
              <w:rPr>
                <w:snapToGrid/>
                <w:color w:val="000000"/>
                <w:sz w:val="20"/>
              </w:rPr>
            </w:pPr>
            <w:r w:rsidRPr="00C8498C">
              <w:rPr>
                <w:snapToGrid/>
                <w:color w:val="000000"/>
                <w:sz w:val="20"/>
              </w:rPr>
              <w:t>Báo Cáo NXT Chi Tiết (BC Chuẩn VT)</w:t>
            </w:r>
          </w:p>
        </w:tc>
        <w:tc>
          <w:tcPr>
            <w:tcW w:w="566" w:type="dxa"/>
            <w:tcBorders>
              <w:top w:val="nil"/>
              <w:left w:val="nil"/>
              <w:bottom w:val="single" w:sz="4" w:space="0" w:color="auto"/>
              <w:right w:val="single" w:sz="4" w:space="0" w:color="auto"/>
            </w:tcBorders>
            <w:shd w:val="clear" w:color="auto" w:fill="auto"/>
            <w:noWrap/>
            <w:vAlign w:val="center"/>
            <w:hideMark/>
          </w:tcPr>
          <w:p w14:paraId="1C516F9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4.01</w:t>
            </w:r>
          </w:p>
        </w:tc>
        <w:tc>
          <w:tcPr>
            <w:tcW w:w="2905" w:type="dxa"/>
            <w:tcBorders>
              <w:top w:val="nil"/>
              <w:left w:val="nil"/>
              <w:bottom w:val="single" w:sz="4" w:space="0" w:color="auto"/>
              <w:right w:val="single" w:sz="4" w:space="0" w:color="auto"/>
            </w:tcBorders>
            <w:shd w:val="clear" w:color="auto" w:fill="auto"/>
            <w:noWrap/>
            <w:vAlign w:val="center"/>
            <w:hideMark/>
          </w:tcPr>
          <w:p w14:paraId="7B32DB4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Bao_cao_xuat_nhap_ton_chi_tiet</w:t>
            </w:r>
          </w:p>
        </w:tc>
        <w:tc>
          <w:tcPr>
            <w:tcW w:w="1097" w:type="dxa"/>
            <w:tcBorders>
              <w:top w:val="nil"/>
              <w:left w:val="nil"/>
              <w:bottom w:val="single" w:sz="4" w:space="0" w:color="auto"/>
              <w:right w:val="single" w:sz="4" w:space="0" w:color="auto"/>
            </w:tcBorders>
            <w:shd w:val="clear" w:color="auto" w:fill="auto"/>
            <w:noWrap/>
            <w:vAlign w:val="center"/>
            <w:hideMark/>
          </w:tcPr>
          <w:p w14:paraId="6913AFDC" w14:textId="7258B9EE"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334E8AD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67309CD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4EFCC17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5195B26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76EA66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0E70A938"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5AD59DC0" w14:textId="473619BC" w:rsidR="00F37CC6" w:rsidRPr="00F37CC6" w:rsidRDefault="00C8498C" w:rsidP="00C8498C">
            <w:pPr>
              <w:widowControl/>
              <w:spacing w:before="0"/>
              <w:ind w:left="0"/>
              <w:jc w:val="center"/>
              <w:rPr>
                <w:snapToGrid/>
                <w:color w:val="000000"/>
                <w:sz w:val="20"/>
              </w:rPr>
            </w:pPr>
            <w:r w:rsidRPr="00C8498C">
              <w:rPr>
                <w:snapToGrid/>
                <w:color w:val="000000"/>
                <w:sz w:val="20"/>
              </w:rPr>
              <w:t>Báo Cáo Tồn Kho Tổng Hợp</w:t>
            </w:r>
          </w:p>
        </w:tc>
        <w:tc>
          <w:tcPr>
            <w:tcW w:w="566" w:type="dxa"/>
            <w:tcBorders>
              <w:top w:val="nil"/>
              <w:left w:val="nil"/>
              <w:bottom w:val="single" w:sz="4" w:space="0" w:color="auto"/>
              <w:right w:val="single" w:sz="4" w:space="0" w:color="auto"/>
            </w:tcBorders>
            <w:shd w:val="clear" w:color="auto" w:fill="auto"/>
            <w:noWrap/>
            <w:vAlign w:val="center"/>
            <w:hideMark/>
          </w:tcPr>
          <w:p w14:paraId="5011C35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4.11</w:t>
            </w:r>
          </w:p>
        </w:tc>
        <w:tc>
          <w:tcPr>
            <w:tcW w:w="2905" w:type="dxa"/>
            <w:tcBorders>
              <w:top w:val="nil"/>
              <w:left w:val="nil"/>
              <w:bottom w:val="single" w:sz="4" w:space="0" w:color="auto"/>
              <w:right w:val="single" w:sz="4" w:space="0" w:color="auto"/>
            </w:tcBorders>
            <w:shd w:val="clear" w:color="auto" w:fill="auto"/>
            <w:noWrap/>
            <w:vAlign w:val="center"/>
            <w:hideMark/>
          </w:tcPr>
          <w:p w14:paraId="547FAC5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BC Ton kho tong hop</w:t>
            </w:r>
          </w:p>
        </w:tc>
        <w:tc>
          <w:tcPr>
            <w:tcW w:w="1097" w:type="dxa"/>
            <w:tcBorders>
              <w:top w:val="nil"/>
              <w:left w:val="nil"/>
              <w:bottom w:val="single" w:sz="4" w:space="0" w:color="auto"/>
              <w:right w:val="single" w:sz="4" w:space="0" w:color="auto"/>
            </w:tcBorders>
            <w:shd w:val="clear" w:color="auto" w:fill="auto"/>
            <w:noWrap/>
            <w:vAlign w:val="center"/>
            <w:hideMark/>
          </w:tcPr>
          <w:p w14:paraId="41041166" w14:textId="50E1DB9E"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541C56F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5E4009B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59C13A65"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64EA262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05C5C05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081D5012"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13187422" w14:textId="31E0E917" w:rsidR="00F37CC6" w:rsidRPr="00F37CC6" w:rsidRDefault="00C8498C" w:rsidP="00C8498C">
            <w:pPr>
              <w:widowControl/>
              <w:spacing w:before="0"/>
              <w:ind w:left="0"/>
              <w:jc w:val="center"/>
              <w:rPr>
                <w:snapToGrid/>
                <w:color w:val="000000"/>
                <w:sz w:val="20"/>
              </w:rPr>
            </w:pPr>
            <w:r w:rsidRPr="00C8498C">
              <w:rPr>
                <w:snapToGrid/>
                <w:color w:val="000000"/>
                <w:sz w:val="20"/>
              </w:rPr>
              <w:t>Báo Cáo Tồn Kho Vansale (</w:t>
            </w:r>
            <w:r w:rsidR="00F37CC6" w:rsidRPr="00F37CC6">
              <w:rPr>
                <w:snapToGrid/>
                <w:color w:val="000000"/>
                <w:sz w:val="20"/>
              </w:rPr>
              <w:t xml:space="preserve">Yêu </w:t>
            </w:r>
            <w:r w:rsidRPr="00C8498C">
              <w:rPr>
                <w:snapToGrid/>
                <w:color w:val="000000"/>
                <w:sz w:val="20"/>
              </w:rPr>
              <w:t xml:space="preserve">Cầu </w:t>
            </w:r>
            <w:r w:rsidR="00F37CC6" w:rsidRPr="00F37CC6">
              <w:rPr>
                <w:snapToGrid/>
                <w:color w:val="000000"/>
                <w:sz w:val="20"/>
              </w:rPr>
              <w:t>VT</w:t>
            </w:r>
            <w:r w:rsidRPr="00C8498C">
              <w:rPr>
                <w:snapToGrid/>
                <w:color w:val="000000"/>
                <w:sz w:val="20"/>
              </w:rPr>
              <w:t>)</w:t>
            </w:r>
          </w:p>
        </w:tc>
        <w:tc>
          <w:tcPr>
            <w:tcW w:w="566" w:type="dxa"/>
            <w:tcBorders>
              <w:top w:val="nil"/>
              <w:left w:val="nil"/>
              <w:bottom w:val="single" w:sz="4" w:space="0" w:color="auto"/>
              <w:right w:val="single" w:sz="4" w:space="0" w:color="auto"/>
            </w:tcBorders>
            <w:shd w:val="clear" w:color="auto" w:fill="auto"/>
            <w:noWrap/>
            <w:vAlign w:val="center"/>
            <w:hideMark/>
          </w:tcPr>
          <w:p w14:paraId="2C2BE4F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4.21</w:t>
            </w:r>
          </w:p>
        </w:tc>
        <w:tc>
          <w:tcPr>
            <w:tcW w:w="2905" w:type="dxa"/>
            <w:tcBorders>
              <w:top w:val="nil"/>
              <w:left w:val="nil"/>
              <w:bottom w:val="single" w:sz="4" w:space="0" w:color="auto"/>
              <w:right w:val="single" w:sz="4" w:space="0" w:color="auto"/>
            </w:tcBorders>
            <w:shd w:val="clear" w:color="auto" w:fill="auto"/>
            <w:noWrap/>
            <w:vAlign w:val="center"/>
            <w:hideMark/>
          </w:tcPr>
          <w:p w14:paraId="2AFB9C71" w14:textId="03B3157E" w:rsidR="00F37CC6" w:rsidRPr="00F37CC6" w:rsidRDefault="00F37CC6" w:rsidP="00C8498C">
            <w:pPr>
              <w:widowControl/>
              <w:spacing w:before="0"/>
              <w:ind w:left="0"/>
              <w:jc w:val="center"/>
              <w:rPr>
                <w:snapToGrid/>
                <w:color w:val="000000"/>
                <w:sz w:val="20"/>
              </w:rPr>
            </w:pPr>
          </w:p>
        </w:tc>
        <w:tc>
          <w:tcPr>
            <w:tcW w:w="1097" w:type="dxa"/>
            <w:tcBorders>
              <w:top w:val="nil"/>
              <w:left w:val="nil"/>
              <w:bottom w:val="single" w:sz="4" w:space="0" w:color="auto"/>
              <w:right w:val="single" w:sz="4" w:space="0" w:color="auto"/>
            </w:tcBorders>
            <w:shd w:val="clear" w:color="auto" w:fill="auto"/>
            <w:noWrap/>
            <w:vAlign w:val="center"/>
            <w:hideMark/>
          </w:tcPr>
          <w:p w14:paraId="11AD642F" w14:textId="084C3521"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43E91D57" w14:textId="6E9EE8DC" w:rsidR="00F37CC6" w:rsidRPr="00F37CC6" w:rsidRDefault="00F37CC6" w:rsidP="00C8498C">
            <w:pPr>
              <w:widowControl/>
              <w:spacing w:before="0"/>
              <w:ind w:left="0"/>
              <w:jc w:val="center"/>
              <w:rPr>
                <w:snapToGrid/>
                <w:color w:val="000000"/>
                <w:sz w:val="20"/>
              </w:rPr>
            </w:pPr>
          </w:p>
        </w:tc>
        <w:tc>
          <w:tcPr>
            <w:tcW w:w="661" w:type="dxa"/>
            <w:tcBorders>
              <w:top w:val="nil"/>
              <w:left w:val="nil"/>
              <w:bottom w:val="single" w:sz="4" w:space="0" w:color="auto"/>
              <w:right w:val="single" w:sz="4" w:space="0" w:color="auto"/>
            </w:tcBorders>
            <w:shd w:val="clear" w:color="auto" w:fill="auto"/>
            <w:noWrap/>
            <w:vAlign w:val="center"/>
            <w:hideMark/>
          </w:tcPr>
          <w:p w14:paraId="61176A45" w14:textId="615830C3" w:rsidR="00F37CC6" w:rsidRPr="00F37CC6" w:rsidRDefault="00F37CC6" w:rsidP="00C8498C">
            <w:pPr>
              <w:widowControl/>
              <w:spacing w:before="0"/>
              <w:ind w:left="0"/>
              <w:jc w:val="center"/>
              <w:rPr>
                <w:snapToGrid/>
                <w:color w:val="000000"/>
                <w:sz w:val="20"/>
              </w:rPr>
            </w:pPr>
          </w:p>
        </w:tc>
        <w:tc>
          <w:tcPr>
            <w:tcW w:w="885" w:type="dxa"/>
            <w:tcBorders>
              <w:top w:val="nil"/>
              <w:left w:val="nil"/>
              <w:bottom w:val="single" w:sz="4" w:space="0" w:color="auto"/>
              <w:right w:val="single" w:sz="4" w:space="0" w:color="auto"/>
            </w:tcBorders>
            <w:shd w:val="clear" w:color="auto" w:fill="auto"/>
            <w:noWrap/>
            <w:vAlign w:val="center"/>
            <w:hideMark/>
          </w:tcPr>
          <w:p w14:paraId="5A54C6D6" w14:textId="0F5397D0" w:rsidR="00F37CC6" w:rsidRPr="00F37CC6" w:rsidRDefault="00F37CC6" w:rsidP="00C8498C">
            <w:pPr>
              <w:widowControl/>
              <w:spacing w:before="0"/>
              <w:ind w:left="0"/>
              <w:jc w:val="center"/>
              <w:rPr>
                <w:snapToGrid/>
                <w:color w:val="000000"/>
                <w:sz w:val="20"/>
              </w:rPr>
            </w:pPr>
          </w:p>
        </w:tc>
        <w:tc>
          <w:tcPr>
            <w:tcW w:w="772" w:type="dxa"/>
            <w:tcBorders>
              <w:top w:val="nil"/>
              <w:left w:val="nil"/>
              <w:bottom w:val="single" w:sz="4" w:space="0" w:color="auto"/>
              <w:right w:val="single" w:sz="4" w:space="0" w:color="auto"/>
            </w:tcBorders>
            <w:shd w:val="clear" w:color="auto" w:fill="auto"/>
            <w:noWrap/>
            <w:vAlign w:val="center"/>
            <w:hideMark/>
          </w:tcPr>
          <w:p w14:paraId="015CDD8E" w14:textId="14F3BA6A" w:rsidR="00F37CC6" w:rsidRPr="00F37CC6" w:rsidRDefault="00F37CC6" w:rsidP="00C8498C">
            <w:pPr>
              <w:widowControl/>
              <w:spacing w:before="0"/>
              <w:ind w:left="0"/>
              <w:jc w:val="center"/>
              <w:rPr>
                <w:snapToGrid/>
                <w:color w:val="000000"/>
                <w:sz w:val="20"/>
              </w:rPr>
            </w:pPr>
          </w:p>
        </w:tc>
        <w:tc>
          <w:tcPr>
            <w:tcW w:w="916" w:type="dxa"/>
            <w:tcBorders>
              <w:top w:val="nil"/>
              <w:left w:val="nil"/>
              <w:bottom w:val="single" w:sz="4" w:space="0" w:color="auto"/>
              <w:right w:val="single" w:sz="4" w:space="0" w:color="auto"/>
            </w:tcBorders>
            <w:shd w:val="clear" w:color="auto" w:fill="auto"/>
            <w:noWrap/>
            <w:vAlign w:val="center"/>
            <w:hideMark/>
          </w:tcPr>
          <w:p w14:paraId="62AC53F2" w14:textId="654342A8" w:rsidR="00F37CC6" w:rsidRPr="00F37CC6" w:rsidRDefault="00F37CC6" w:rsidP="00C8498C">
            <w:pPr>
              <w:widowControl/>
              <w:spacing w:before="0"/>
              <w:ind w:left="0"/>
              <w:jc w:val="center"/>
              <w:rPr>
                <w:snapToGrid/>
                <w:color w:val="000000"/>
                <w:sz w:val="20"/>
              </w:rPr>
            </w:pPr>
          </w:p>
        </w:tc>
      </w:tr>
      <w:tr w:rsidR="00C8498C" w:rsidRPr="00C8498C" w14:paraId="1F2D7FF1"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679589B8" w14:textId="301319DA" w:rsidR="00F37CC6" w:rsidRPr="00F37CC6" w:rsidRDefault="00C8498C" w:rsidP="00C8498C">
            <w:pPr>
              <w:widowControl/>
              <w:spacing w:before="0"/>
              <w:ind w:left="0"/>
              <w:jc w:val="center"/>
              <w:rPr>
                <w:snapToGrid/>
                <w:color w:val="000000"/>
                <w:sz w:val="20"/>
              </w:rPr>
            </w:pPr>
            <w:r w:rsidRPr="00C8498C">
              <w:rPr>
                <w:snapToGrid/>
                <w:color w:val="000000"/>
                <w:sz w:val="20"/>
              </w:rPr>
              <w:t>Chi Tiết Nhập Xuất</w:t>
            </w:r>
          </w:p>
        </w:tc>
        <w:tc>
          <w:tcPr>
            <w:tcW w:w="566" w:type="dxa"/>
            <w:tcBorders>
              <w:top w:val="nil"/>
              <w:left w:val="nil"/>
              <w:bottom w:val="single" w:sz="4" w:space="0" w:color="auto"/>
              <w:right w:val="single" w:sz="4" w:space="0" w:color="auto"/>
            </w:tcBorders>
            <w:shd w:val="clear" w:color="auto" w:fill="auto"/>
            <w:noWrap/>
            <w:vAlign w:val="center"/>
            <w:hideMark/>
          </w:tcPr>
          <w:p w14:paraId="6ED1471C"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5.01</w:t>
            </w:r>
          </w:p>
        </w:tc>
        <w:tc>
          <w:tcPr>
            <w:tcW w:w="2905" w:type="dxa"/>
            <w:tcBorders>
              <w:top w:val="nil"/>
              <w:left w:val="nil"/>
              <w:bottom w:val="single" w:sz="4" w:space="0" w:color="auto"/>
              <w:right w:val="single" w:sz="4" w:space="0" w:color="auto"/>
            </w:tcBorders>
            <w:shd w:val="clear" w:color="auto" w:fill="auto"/>
            <w:noWrap/>
            <w:vAlign w:val="center"/>
            <w:hideMark/>
          </w:tcPr>
          <w:p w14:paraId="6DA1F342" w14:textId="6061122D" w:rsidR="00F37CC6" w:rsidRPr="00F37CC6" w:rsidRDefault="00F37CC6" w:rsidP="00C8498C">
            <w:pPr>
              <w:widowControl/>
              <w:spacing w:before="0"/>
              <w:ind w:left="0"/>
              <w:jc w:val="center"/>
              <w:rPr>
                <w:snapToGrid/>
                <w:color w:val="000000"/>
                <w:sz w:val="20"/>
              </w:rPr>
            </w:pPr>
            <w:r w:rsidRPr="00F37CC6">
              <w:rPr>
                <w:snapToGrid/>
                <w:color w:val="000000"/>
                <w:sz w:val="20"/>
              </w:rPr>
              <w:t>Chi Tiet Nhap Xuat</w:t>
            </w:r>
          </w:p>
        </w:tc>
        <w:tc>
          <w:tcPr>
            <w:tcW w:w="1097" w:type="dxa"/>
            <w:tcBorders>
              <w:top w:val="nil"/>
              <w:left w:val="nil"/>
              <w:bottom w:val="single" w:sz="4" w:space="0" w:color="auto"/>
              <w:right w:val="single" w:sz="4" w:space="0" w:color="auto"/>
            </w:tcBorders>
            <w:shd w:val="clear" w:color="auto" w:fill="auto"/>
            <w:noWrap/>
            <w:vAlign w:val="center"/>
            <w:hideMark/>
          </w:tcPr>
          <w:p w14:paraId="78FE0F01" w14:textId="07033ED0"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4592861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212EC30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19FD810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2D4B789B"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435E9957"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215CAC36"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2F91F228" w14:textId="38E09E70" w:rsidR="00F37CC6" w:rsidRPr="00F37CC6" w:rsidRDefault="00C8498C" w:rsidP="00C8498C">
            <w:pPr>
              <w:widowControl/>
              <w:spacing w:before="0"/>
              <w:ind w:left="0"/>
              <w:jc w:val="center"/>
              <w:rPr>
                <w:snapToGrid/>
                <w:color w:val="000000"/>
                <w:sz w:val="20"/>
              </w:rPr>
            </w:pPr>
            <w:r w:rsidRPr="00C8498C">
              <w:rPr>
                <w:snapToGrid/>
                <w:color w:val="000000"/>
                <w:sz w:val="20"/>
              </w:rPr>
              <w:t>Chứng Từ Nhập Xuất</w:t>
            </w:r>
          </w:p>
        </w:tc>
        <w:tc>
          <w:tcPr>
            <w:tcW w:w="566" w:type="dxa"/>
            <w:tcBorders>
              <w:top w:val="nil"/>
              <w:left w:val="nil"/>
              <w:bottom w:val="single" w:sz="4" w:space="0" w:color="auto"/>
              <w:right w:val="single" w:sz="4" w:space="0" w:color="auto"/>
            </w:tcBorders>
            <w:shd w:val="clear" w:color="auto" w:fill="auto"/>
            <w:noWrap/>
            <w:vAlign w:val="center"/>
            <w:hideMark/>
          </w:tcPr>
          <w:p w14:paraId="0D03A574"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5.11</w:t>
            </w:r>
          </w:p>
        </w:tc>
        <w:tc>
          <w:tcPr>
            <w:tcW w:w="2905" w:type="dxa"/>
            <w:tcBorders>
              <w:top w:val="nil"/>
              <w:left w:val="nil"/>
              <w:bottom w:val="single" w:sz="4" w:space="0" w:color="auto"/>
              <w:right w:val="single" w:sz="4" w:space="0" w:color="auto"/>
            </w:tcBorders>
            <w:shd w:val="clear" w:color="auto" w:fill="auto"/>
            <w:noWrap/>
            <w:vAlign w:val="center"/>
            <w:hideMark/>
          </w:tcPr>
          <w:p w14:paraId="5FEEFA1A" w14:textId="228D6BB5" w:rsidR="00F37CC6" w:rsidRPr="00F37CC6" w:rsidRDefault="00F37CC6" w:rsidP="00C8498C">
            <w:pPr>
              <w:widowControl/>
              <w:spacing w:before="0"/>
              <w:ind w:left="0"/>
              <w:jc w:val="center"/>
              <w:rPr>
                <w:snapToGrid/>
                <w:color w:val="000000"/>
                <w:sz w:val="20"/>
              </w:rPr>
            </w:pPr>
            <w:r w:rsidRPr="00F37CC6">
              <w:rPr>
                <w:snapToGrid/>
                <w:color w:val="000000"/>
                <w:sz w:val="20"/>
              </w:rPr>
              <w:t>Chung Tu Nhap Xuat</w:t>
            </w:r>
          </w:p>
        </w:tc>
        <w:tc>
          <w:tcPr>
            <w:tcW w:w="1097" w:type="dxa"/>
            <w:tcBorders>
              <w:top w:val="nil"/>
              <w:left w:val="nil"/>
              <w:bottom w:val="single" w:sz="4" w:space="0" w:color="auto"/>
              <w:right w:val="single" w:sz="4" w:space="0" w:color="auto"/>
            </w:tcBorders>
            <w:shd w:val="clear" w:color="auto" w:fill="auto"/>
            <w:noWrap/>
            <w:vAlign w:val="center"/>
            <w:hideMark/>
          </w:tcPr>
          <w:p w14:paraId="6DFDA2AA" w14:textId="2669D6CC"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3656513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28757AD3"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3DF5C91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192F77E8"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4D17B3E1"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r w:rsidR="00C8498C" w:rsidRPr="00C8498C" w14:paraId="3903E03A" w14:textId="77777777" w:rsidTr="006A4FC5">
        <w:trPr>
          <w:trHeight w:val="300"/>
        </w:trPr>
        <w:tc>
          <w:tcPr>
            <w:tcW w:w="1479" w:type="dxa"/>
            <w:tcBorders>
              <w:top w:val="nil"/>
              <w:left w:val="single" w:sz="4" w:space="0" w:color="auto"/>
              <w:bottom w:val="single" w:sz="4" w:space="0" w:color="auto"/>
              <w:right w:val="single" w:sz="4" w:space="0" w:color="auto"/>
            </w:tcBorders>
            <w:shd w:val="clear" w:color="auto" w:fill="auto"/>
            <w:vAlign w:val="center"/>
            <w:hideMark/>
          </w:tcPr>
          <w:p w14:paraId="7B47558D" w14:textId="38DC2143" w:rsidR="00F37CC6" w:rsidRPr="00F37CC6" w:rsidRDefault="00C8498C" w:rsidP="00C8498C">
            <w:pPr>
              <w:widowControl/>
              <w:spacing w:before="0"/>
              <w:ind w:left="0"/>
              <w:jc w:val="center"/>
              <w:rPr>
                <w:snapToGrid/>
                <w:color w:val="000000"/>
                <w:sz w:val="20"/>
              </w:rPr>
            </w:pPr>
            <w:r w:rsidRPr="00C8498C">
              <w:rPr>
                <w:snapToGrid/>
                <w:color w:val="000000"/>
                <w:sz w:val="20"/>
              </w:rPr>
              <w:t>Thống Kê Khay Kệ/ Bảng Hiệu</w:t>
            </w:r>
          </w:p>
        </w:tc>
        <w:tc>
          <w:tcPr>
            <w:tcW w:w="566" w:type="dxa"/>
            <w:tcBorders>
              <w:top w:val="nil"/>
              <w:left w:val="nil"/>
              <w:bottom w:val="single" w:sz="4" w:space="0" w:color="auto"/>
              <w:right w:val="single" w:sz="4" w:space="0" w:color="auto"/>
            </w:tcBorders>
            <w:shd w:val="clear" w:color="auto" w:fill="auto"/>
            <w:noWrap/>
            <w:vAlign w:val="center"/>
            <w:hideMark/>
          </w:tcPr>
          <w:p w14:paraId="7AA9FC6D"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5.21</w:t>
            </w:r>
          </w:p>
        </w:tc>
        <w:tc>
          <w:tcPr>
            <w:tcW w:w="2905" w:type="dxa"/>
            <w:tcBorders>
              <w:top w:val="nil"/>
              <w:left w:val="nil"/>
              <w:bottom w:val="single" w:sz="4" w:space="0" w:color="auto"/>
              <w:right w:val="single" w:sz="4" w:space="0" w:color="auto"/>
            </w:tcBorders>
            <w:shd w:val="clear" w:color="auto" w:fill="auto"/>
            <w:noWrap/>
            <w:vAlign w:val="center"/>
            <w:hideMark/>
          </w:tcPr>
          <w:p w14:paraId="6645EBB0"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Bao Cao Khay Ke</w:t>
            </w:r>
          </w:p>
        </w:tc>
        <w:tc>
          <w:tcPr>
            <w:tcW w:w="1097" w:type="dxa"/>
            <w:tcBorders>
              <w:top w:val="nil"/>
              <w:left w:val="nil"/>
              <w:bottom w:val="single" w:sz="4" w:space="0" w:color="auto"/>
              <w:right w:val="single" w:sz="4" w:space="0" w:color="auto"/>
            </w:tcBorders>
            <w:shd w:val="clear" w:color="auto" w:fill="auto"/>
            <w:noWrap/>
            <w:vAlign w:val="center"/>
            <w:hideMark/>
          </w:tcPr>
          <w:p w14:paraId="236FB627" w14:textId="456213FF" w:rsidR="00F37CC6" w:rsidRPr="00F37CC6" w:rsidRDefault="00F37CC6" w:rsidP="00C8498C">
            <w:pPr>
              <w:widowControl/>
              <w:spacing w:before="0"/>
              <w:ind w:left="0"/>
              <w:jc w:val="center"/>
              <w:rPr>
                <w:snapToGrid/>
                <w:color w:val="000000"/>
                <w:sz w:val="20"/>
              </w:rPr>
            </w:pPr>
          </w:p>
        </w:tc>
        <w:tc>
          <w:tcPr>
            <w:tcW w:w="559" w:type="dxa"/>
            <w:tcBorders>
              <w:top w:val="nil"/>
              <w:left w:val="nil"/>
              <w:bottom w:val="single" w:sz="4" w:space="0" w:color="auto"/>
              <w:right w:val="single" w:sz="4" w:space="0" w:color="auto"/>
            </w:tcBorders>
            <w:shd w:val="clear" w:color="auto" w:fill="auto"/>
            <w:noWrap/>
            <w:vAlign w:val="center"/>
            <w:hideMark/>
          </w:tcPr>
          <w:p w14:paraId="0FABA946"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661" w:type="dxa"/>
            <w:tcBorders>
              <w:top w:val="nil"/>
              <w:left w:val="nil"/>
              <w:bottom w:val="single" w:sz="4" w:space="0" w:color="auto"/>
              <w:right w:val="single" w:sz="4" w:space="0" w:color="auto"/>
            </w:tcBorders>
            <w:shd w:val="clear" w:color="auto" w:fill="auto"/>
            <w:noWrap/>
            <w:vAlign w:val="center"/>
            <w:hideMark/>
          </w:tcPr>
          <w:p w14:paraId="47899142"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885" w:type="dxa"/>
            <w:tcBorders>
              <w:top w:val="nil"/>
              <w:left w:val="nil"/>
              <w:bottom w:val="single" w:sz="4" w:space="0" w:color="auto"/>
              <w:right w:val="single" w:sz="4" w:space="0" w:color="auto"/>
            </w:tcBorders>
            <w:shd w:val="clear" w:color="auto" w:fill="auto"/>
            <w:noWrap/>
            <w:vAlign w:val="center"/>
            <w:hideMark/>
          </w:tcPr>
          <w:p w14:paraId="03967EFA"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772" w:type="dxa"/>
            <w:tcBorders>
              <w:top w:val="nil"/>
              <w:left w:val="nil"/>
              <w:bottom w:val="single" w:sz="4" w:space="0" w:color="auto"/>
              <w:right w:val="single" w:sz="4" w:space="0" w:color="auto"/>
            </w:tcBorders>
            <w:shd w:val="clear" w:color="auto" w:fill="auto"/>
            <w:noWrap/>
            <w:vAlign w:val="center"/>
            <w:hideMark/>
          </w:tcPr>
          <w:p w14:paraId="3F91E2C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c>
          <w:tcPr>
            <w:tcW w:w="916" w:type="dxa"/>
            <w:tcBorders>
              <w:top w:val="nil"/>
              <w:left w:val="nil"/>
              <w:bottom w:val="single" w:sz="4" w:space="0" w:color="auto"/>
              <w:right w:val="single" w:sz="4" w:space="0" w:color="auto"/>
            </w:tcBorders>
            <w:shd w:val="clear" w:color="auto" w:fill="auto"/>
            <w:noWrap/>
            <w:vAlign w:val="center"/>
            <w:hideMark/>
          </w:tcPr>
          <w:p w14:paraId="5AB6FC8F" w14:textId="77777777" w:rsidR="00F37CC6" w:rsidRPr="00F37CC6" w:rsidRDefault="00F37CC6" w:rsidP="00C8498C">
            <w:pPr>
              <w:widowControl/>
              <w:spacing w:before="0"/>
              <w:ind w:left="0"/>
              <w:jc w:val="center"/>
              <w:rPr>
                <w:snapToGrid/>
                <w:color w:val="000000"/>
                <w:sz w:val="20"/>
              </w:rPr>
            </w:pPr>
            <w:r w:rsidRPr="00F37CC6">
              <w:rPr>
                <w:snapToGrid/>
                <w:color w:val="000000"/>
                <w:sz w:val="20"/>
              </w:rPr>
              <w:t>X</w:t>
            </w:r>
          </w:p>
        </w:tc>
      </w:tr>
    </w:tbl>
    <w:p w14:paraId="0A683109" w14:textId="77777777" w:rsidR="00F37CC6" w:rsidRPr="00F37CC6" w:rsidRDefault="00F37CC6" w:rsidP="00C76597">
      <w:pPr>
        <w:pStyle w:val="NormalIndent"/>
        <w:rPr>
          <w:lang w:val="fr-FR"/>
        </w:rPr>
      </w:pPr>
    </w:p>
    <w:p w14:paraId="0CFEB1BD" w14:textId="271CD1DA" w:rsidR="008149A6" w:rsidRDefault="008149A6" w:rsidP="00451799">
      <w:pPr>
        <w:pStyle w:val="Heading3"/>
      </w:pPr>
      <w:bookmarkStart w:id="77" w:name="_Toc520102906"/>
      <w:r>
        <w:t>Sản phẩm</w:t>
      </w:r>
      <w:bookmarkEnd w:id="77"/>
    </w:p>
    <w:tbl>
      <w:tblPr>
        <w:tblW w:w="9720" w:type="dxa"/>
        <w:tblInd w:w="108" w:type="dxa"/>
        <w:tblLook w:val="04A0" w:firstRow="1" w:lastRow="0" w:firstColumn="1" w:lastColumn="0" w:noHBand="0" w:noVBand="1"/>
      </w:tblPr>
      <w:tblGrid>
        <w:gridCol w:w="632"/>
        <w:gridCol w:w="2092"/>
        <w:gridCol w:w="4656"/>
        <w:gridCol w:w="2340"/>
      </w:tblGrid>
      <w:tr w:rsidR="009C2A2A" w:rsidRPr="009C2A2A" w14:paraId="2FA4960D" w14:textId="77777777" w:rsidTr="00047A68">
        <w:trPr>
          <w:trHeight w:val="315"/>
        </w:trPr>
        <w:tc>
          <w:tcPr>
            <w:tcW w:w="63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07E37C" w14:textId="77777777" w:rsidR="009C2A2A" w:rsidRPr="009C2A2A" w:rsidRDefault="009C2A2A" w:rsidP="00FE12D5">
            <w:pPr>
              <w:widowControl/>
              <w:spacing w:before="0" w:line="240" w:lineRule="auto"/>
              <w:ind w:left="0"/>
              <w:jc w:val="center"/>
              <w:rPr>
                <w:b/>
                <w:snapToGrid/>
                <w:color w:val="000000"/>
                <w:sz w:val="22"/>
                <w:szCs w:val="22"/>
              </w:rPr>
            </w:pPr>
            <w:r w:rsidRPr="009C2A2A">
              <w:rPr>
                <w:b/>
                <w:snapToGrid/>
                <w:color w:val="000000"/>
                <w:sz w:val="22"/>
                <w:szCs w:val="22"/>
              </w:rPr>
              <w:t>STT</w:t>
            </w:r>
          </w:p>
        </w:tc>
        <w:tc>
          <w:tcPr>
            <w:tcW w:w="2092" w:type="dxa"/>
            <w:tcBorders>
              <w:top w:val="single" w:sz="8" w:space="0" w:color="auto"/>
              <w:left w:val="nil"/>
              <w:bottom w:val="single" w:sz="8" w:space="0" w:color="auto"/>
              <w:right w:val="single" w:sz="8" w:space="0" w:color="auto"/>
            </w:tcBorders>
            <w:shd w:val="clear" w:color="auto" w:fill="auto"/>
            <w:noWrap/>
            <w:vAlign w:val="center"/>
            <w:hideMark/>
          </w:tcPr>
          <w:p w14:paraId="57AEFF5C" w14:textId="77777777" w:rsidR="009C2A2A" w:rsidRPr="009C2A2A" w:rsidRDefault="009C2A2A" w:rsidP="00FE12D5">
            <w:pPr>
              <w:widowControl/>
              <w:spacing w:before="0" w:line="240" w:lineRule="auto"/>
              <w:ind w:left="0"/>
              <w:jc w:val="center"/>
              <w:rPr>
                <w:b/>
                <w:snapToGrid/>
                <w:color w:val="000000"/>
                <w:sz w:val="22"/>
                <w:szCs w:val="22"/>
              </w:rPr>
            </w:pPr>
            <w:r w:rsidRPr="009C2A2A">
              <w:rPr>
                <w:b/>
                <w:snapToGrid/>
                <w:color w:val="000000"/>
                <w:sz w:val="22"/>
                <w:szCs w:val="22"/>
              </w:rPr>
              <w:t>Thông tin</w:t>
            </w:r>
          </w:p>
        </w:tc>
        <w:tc>
          <w:tcPr>
            <w:tcW w:w="4656" w:type="dxa"/>
            <w:tcBorders>
              <w:top w:val="single" w:sz="8" w:space="0" w:color="auto"/>
              <w:left w:val="nil"/>
              <w:bottom w:val="single" w:sz="8" w:space="0" w:color="auto"/>
              <w:right w:val="single" w:sz="8" w:space="0" w:color="auto"/>
            </w:tcBorders>
            <w:shd w:val="clear" w:color="auto" w:fill="auto"/>
            <w:noWrap/>
            <w:vAlign w:val="center"/>
            <w:hideMark/>
          </w:tcPr>
          <w:p w14:paraId="6F875B2A" w14:textId="77777777" w:rsidR="009C2A2A" w:rsidRPr="009C2A2A" w:rsidRDefault="009C2A2A" w:rsidP="00FE12D5">
            <w:pPr>
              <w:widowControl/>
              <w:spacing w:before="0" w:line="240" w:lineRule="auto"/>
              <w:ind w:left="0"/>
              <w:jc w:val="center"/>
              <w:rPr>
                <w:b/>
                <w:snapToGrid/>
                <w:color w:val="000000"/>
                <w:sz w:val="22"/>
                <w:szCs w:val="22"/>
              </w:rPr>
            </w:pPr>
            <w:r w:rsidRPr="009C2A2A">
              <w:rPr>
                <w:b/>
                <w:snapToGrid/>
                <w:color w:val="000000"/>
                <w:sz w:val="22"/>
                <w:szCs w:val="22"/>
              </w:rPr>
              <w:t>Mô tả</w:t>
            </w:r>
          </w:p>
        </w:tc>
        <w:tc>
          <w:tcPr>
            <w:tcW w:w="2340" w:type="dxa"/>
            <w:tcBorders>
              <w:top w:val="single" w:sz="8" w:space="0" w:color="auto"/>
              <w:left w:val="nil"/>
              <w:bottom w:val="single" w:sz="8" w:space="0" w:color="auto"/>
              <w:right w:val="single" w:sz="8" w:space="0" w:color="auto"/>
            </w:tcBorders>
            <w:shd w:val="clear" w:color="auto" w:fill="auto"/>
            <w:noWrap/>
            <w:vAlign w:val="center"/>
            <w:hideMark/>
          </w:tcPr>
          <w:p w14:paraId="36C145EE" w14:textId="77777777" w:rsidR="009C2A2A" w:rsidRPr="009C2A2A" w:rsidRDefault="009C2A2A" w:rsidP="00FE12D5">
            <w:pPr>
              <w:widowControl/>
              <w:spacing w:before="0" w:line="240" w:lineRule="auto"/>
              <w:ind w:left="0"/>
              <w:jc w:val="center"/>
              <w:rPr>
                <w:b/>
                <w:snapToGrid/>
                <w:color w:val="000000"/>
                <w:sz w:val="22"/>
                <w:szCs w:val="22"/>
              </w:rPr>
            </w:pPr>
            <w:r w:rsidRPr="009C2A2A">
              <w:rPr>
                <w:b/>
                <w:snapToGrid/>
                <w:color w:val="000000"/>
                <w:sz w:val="22"/>
                <w:szCs w:val="22"/>
              </w:rPr>
              <w:t>Ví dụ</w:t>
            </w:r>
          </w:p>
        </w:tc>
      </w:tr>
      <w:tr w:rsidR="009C2A2A" w:rsidRPr="009C2A2A" w14:paraId="31B91619" w14:textId="77777777" w:rsidTr="00047A68">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hideMark/>
          </w:tcPr>
          <w:p w14:paraId="581D3B5A" w14:textId="77777777" w:rsidR="009C2A2A" w:rsidRPr="009C2A2A" w:rsidRDefault="009C2A2A" w:rsidP="009C2A2A">
            <w:pPr>
              <w:widowControl/>
              <w:spacing w:before="0" w:line="240" w:lineRule="auto"/>
              <w:ind w:left="0"/>
              <w:jc w:val="right"/>
              <w:rPr>
                <w:snapToGrid/>
                <w:color w:val="000000"/>
                <w:sz w:val="22"/>
                <w:szCs w:val="22"/>
              </w:rPr>
            </w:pPr>
            <w:r w:rsidRPr="009C2A2A">
              <w:rPr>
                <w:snapToGrid/>
                <w:color w:val="000000"/>
                <w:sz w:val="22"/>
                <w:szCs w:val="22"/>
              </w:rPr>
              <w:t>1</w:t>
            </w:r>
          </w:p>
        </w:tc>
        <w:tc>
          <w:tcPr>
            <w:tcW w:w="2092" w:type="dxa"/>
            <w:tcBorders>
              <w:top w:val="nil"/>
              <w:left w:val="nil"/>
              <w:bottom w:val="single" w:sz="8" w:space="0" w:color="auto"/>
              <w:right w:val="single" w:sz="8" w:space="0" w:color="auto"/>
            </w:tcBorders>
            <w:shd w:val="clear" w:color="auto" w:fill="auto"/>
            <w:noWrap/>
            <w:vAlign w:val="center"/>
            <w:hideMark/>
          </w:tcPr>
          <w:p w14:paraId="747AC23C"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ItemCode</w:t>
            </w:r>
          </w:p>
        </w:tc>
        <w:tc>
          <w:tcPr>
            <w:tcW w:w="4656" w:type="dxa"/>
            <w:tcBorders>
              <w:top w:val="nil"/>
              <w:left w:val="nil"/>
              <w:bottom w:val="single" w:sz="8" w:space="0" w:color="auto"/>
              <w:right w:val="single" w:sz="8" w:space="0" w:color="auto"/>
            </w:tcBorders>
            <w:shd w:val="clear" w:color="auto" w:fill="auto"/>
            <w:noWrap/>
            <w:vAlign w:val="center"/>
            <w:hideMark/>
          </w:tcPr>
          <w:p w14:paraId="247A7022"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Mã sản phẩm</w:t>
            </w:r>
          </w:p>
        </w:tc>
        <w:tc>
          <w:tcPr>
            <w:tcW w:w="2340" w:type="dxa"/>
            <w:tcBorders>
              <w:top w:val="nil"/>
              <w:left w:val="nil"/>
              <w:bottom w:val="single" w:sz="8" w:space="0" w:color="auto"/>
              <w:right w:val="single" w:sz="8" w:space="0" w:color="auto"/>
            </w:tcBorders>
            <w:shd w:val="clear" w:color="auto" w:fill="auto"/>
            <w:noWrap/>
            <w:vAlign w:val="center"/>
            <w:hideMark/>
          </w:tcPr>
          <w:p w14:paraId="082C9768"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50000000</w:t>
            </w:r>
          </w:p>
        </w:tc>
      </w:tr>
      <w:tr w:rsidR="009C2A2A" w:rsidRPr="009C2A2A" w14:paraId="4FC278BC" w14:textId="77777777" w:rsidTr="00047A68">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hideMark/>
          </w:tcPr>
          <w:p w14:paraId="24918218" w14:textId="77777777" w:rsidR="009C2A2A" w:rsidRPr="009C2A2A" w:rsidRDefault="009C2A2A" w:rsidP="009C2A2A">
            <w:pPr>
              <w:widowControl/>
              <w:spacing w:before="0" w:line="240" w:lineRule="auto"/>
              <w:ind w:left="0"/>
              <w:jc w:val="right"/>
              <w:rPr>
                <w:snapToGrid/>
                <w:color w:val="000000"/>
                <w:sz w:val="22"/>
                <w:szCs w:val="22"/>
              </w:rPr>
            </w:pPr>
            <w:r w:rsidRPr="009C2A2A">
              <w:rPr>
                <w:snapToGrid/>
                <w:color w:val="000000"/>
                <w:sz w:val="22"/>
                <w:szCs w:val="22"/>
              </w:rPr>
              <w:t>2</w:t>
            </w:r>
          </w:p>
        </w:tc>
        <w:tc>
          <w:tcPr>
            <w:tcW w:w="2092" w:type="dxa"/>
            <w:tcBorders>
              <w:top w:val="nil"/>
              <w:left w:val="nil"/>
              <w:bottom w:val="single" w:sz="8" w:space="0" w:color="auto"/>
              <w:right w:val="single" w:sz="8" w:space="0" w:color="auto"/>
            </w:tcBorders>
            <w:shd w:val="clear" w:color="auto" w:fill="auto"/>
            <w:noWrap/>
            <w:vAlign w:val="center"/>
            <w:hideMark/>
          </w:tcPr>
          <w:p w14:paraId="7D38915B"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ItemName</w:t>
            </w:r>
          </w:p>
        </w:tc>
        <w:tc>
          <w:tcPr>
            <w:tcW w:w="4656" w:type="dxa"/>
            <w:tcBorders>
              <w:top w:val="nil"/>
              <w:left w:val="nil"/>
              <w:bottom w:val="single" w:sz="8" w:space="0" w:color="auto"/>
              <w:right w:val="single" w:sz="8" w:space="0" w:color="auto"/>
            </w:tcBorders>
            <w:shd w:val="clear" w:color="auto" w:fill="auto"/>
            <w:noWrap/>
            <w:vAlign w:val="center"/>
            <w:hideMark/>
          </w:tcPr>
          <w:p w14:paraId="7E2D4A90"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Tên sản phẩm</w:t>
            </w:r>
          </w:p>
        </w:tc>
        <w:tc>
          <w:tcPr>
            <w:tcW w:w="2340" w:type="dxa"/>
            <w:tcBorders>
              <w:top w:val="nil"/>
              <w:left w:val="nil"/>
              <w:bottom w:val="single" w:sz="8" w:space="0" w:color="auto"/>
              <w:right w:val="single" w:sz="8" w:space="0" w:color="auto"/>
            </w:tcBorders>
            <w:shd w:val="clear" w:color="auto" w:fill="auto"/>
            <w:noWrap/>
            <w:vAlign w:val="center"/>
            <w:hideMark/>
          </w:tcPr>
          <w:p w14:paraId="2A9275EB"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Bút bi TL-023 có in QC</w:t>
            </w:r>
          </w:p>
        </w:tc>
      </w:tr>
      <w:tr w:rsidR="009C2A2A" w:rsidRPr="009C2A2A" w14:paraId="750686B2" w14:textId="77777777" w:rsidTr="00047A68">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hideMark/>
          </w:tcPr>
          <w:p w14:paraId="729E9F42" w14:textId="77777777" w:rsidR="009C2A2A" w:rsidRPr="009C2A2A" w:rsidRDefault="009C2A2A" w:rsidP="009C2A2A">
            <w:pPr>
              <w:widowControl/>
              <w:spacing w:before="0" w:line="240" w:lineRule="auto"/>
              <w:ind w:left="0"/>
              <w:jc w:val="right"/>
              <w:rPr>
                <w:snapToGrid/>
                <w:color w:val="000000"/>
                <w:sz w:val="22"/>
                <w:szCs w:val="22"/>
              </w:rPr>
            </w:pPr>
            <w:r w:rsidRPr="009C2A2A">
              <w:rPr>
                <w:snapToGrid/>
                <w:color w:val="000000"/>
                <w:sz w:val="22"/>
                <w:szCs w:val="22"/>
              </w:rPr>
              <w:t>3</w:t>
            </w:r>
          </w:p>
        </w:tc>
        <w:tc>
          <w:tcPr>
            <w:tcW w:w="2092" w:type="dxa"/>
            <w:tcBorders>
              <w:top w:val="nil"/>
              <w:left w:val="nil"/>
              <w:bottom w:val="single" w:sz="8" w:space="0" w:color="auto"/>
              <w:right w:val="single" w:sz="8" w:space="0" w:color="auto"/>
            </w:tcBorders>
            <w:shd w:val="clear" w:color="auto" w:fill="auto"/>
            <w:noWrap/>
            <w:vAlign w:val="center"/>
            <w:hideMark/>
          </w:tcPr>
          <w:p w14:paraId="4A509472"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Status</w:t>
            </w:r>
          </w:p>
        </w:tc>
        <w:tc>
          <w:tcPr>
            <w:tcW w:w="4656" w:type="dxa"/>
            <w:tcBorders>
              <w:top w:val="nil"/>
              <w:left w:val="nil"/>
              <w:bottom w:val="single" w:sz="8" w:space="0" w:color="auto"/>
              <w:right w:val="single" w:sz="8" w:space="0" w:color="auto"/>
            </w:tcBorders>
            <w:shd w:val="clear" w:color="auto" w:fill="auto"/>
            <w:noWrap/>
            <w:vAlign w:val="center"/>
            <w:hideMark/>
          </w:tcPr>
          <w:p w14:paraId="105BC1CB"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Trạng thái  của sản phẩm, 1: hoạt động, 0: tạm ngưng</w:t>
            </w:r>
          </w:p>
        </w:tc>
        <w:tc>
          <w:tcPr>
            <w:tcW w:w="2340" w:type="dxa"/>
            <w:tcBorders>
              <w:top w:val="nil"/>
              <w:left w:val="nil"/>
              <w:bottom w:val="single" w:sz="8" w:space="0" w:color="auto"/>
              <w:right w:val="single" w:sz="8" w:space="0" w:color="auto"/>
            </w:tcBorders>
            <w:shd w:val="clear" w:color="auto" w:fill="auto"/>
            <w:noWrap/>
            <w:vAlign w:val="center"/>
            <w:hideMark/>
          </w:tcPr>
          <w:p w14:paraId="2B263D33"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1</w:t>
            </w:r>
          </w:p>
        </w:tc>
      </w:tr>
      <w:tr w:rsidR="009C2A2A" w:rsidRPr="009C2A2A" w14:paraId="2FA46F41"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4B362BD2" w14:textId="729BCAA0" w:rsidR="009C2A2A" w:rsidRPr="009C2A2A" w:rsidRDefault="00580909" w:rsidP="009C2A2A">
            <w:pPr>
              <w:widowControl/>
              <w:spacing w:before="0" w:line="240" w:lineRule="auto"/>
              <w:ind w:left="0"/>
              <w:jc w:val="right"/>
              <w:rPr>
                <w:snapToGrid/>
                <w:color w:val="000000"/>
                <w:sz w:val="22"/>
                <w:szCs w:val="22"/>
              </w:rPr>
            </w:pPr>
            <w:r>
              <w:rPr>
                <w:snapToGrid/>
                <w:color w:val="000000"/>
                <w:sz w:val="22"/>
                <w:szCs w:val="22"/>
              </w:rPr>
              <w:t>4</w:t>
            </w:r>
          </w:p>
        </w:tc>
        <w:tc>
          <w:tcPr>
            <w:tcW w:w="2092" w:type="dxa"/>
            <w:tcBorders>
              <w:top w:val="nil"/>
              <w:left w:val="nil"/>
              <w:bottom w:val="single" w:sz="8" w:space="0" w:color="auto"/>
              <w:right w:val="single" w:sz="8" w:space="0" w:color="auto"/>
            </w:tcBorders>
            <w:shd w:val="clear" w:color="auto" w:fill="auto"/>
            <w:noWrap/>
            <w:vAlign w:val="center"/>
            <w:hideMark/>
          </w:tcPr>
          <w:p w14:paraId="783BED87"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ProductLine</w:t>
            </w:r>
          </w:p>
        </w:tc>
        <w:tc>
          <w:tcPr>
            <w:tcW w:w="4656" w:type="dxa"/>
            <w:tcBorders>
              <w:top w:val="nil"/>
              <w:left w:val="nil"/>
              <w:bottom w:val="single" w:sz="8" w:space="0" w:color="auto"/>
              <w:right w:val="single" w:sz="8" w:space="0" w:color="auto"/>
            </w:tcBorders>
            <w:shd w:val="clear" w:color="auto" w:fill="auto"/>
            <w:noWrap/>
            <w:vAlign w:val="center"/>
            <w:hideMark/>
          </w:tcPr>
          <w:p w14:paraId="2E1456DF"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Mã ngành hàng</w:t>
            </w:r>
          </w:p>
        </w:tc>
        <w:tc>
          <w:tcPr>
            <w:tcW w:w="2340" w:type="dxa"/>
            <w:tcBorders>
              <w:top w:val="nil"/>
              <w:left w:val="nil"/>
              <w:bottom w:val="single" w:sz="8" w:space="0" w:color="auto"/>
              <w:right w:val="single" w:sz="8" w:space="0" w:color="auto"/>
            </w:tcBorders>
            <w:shd w:val="clear" w:color="auto" w:fill="auto"/>
            <w:noWrap/>
            <w:vAlign w:val="center"/>
            <w:hideMark/>
          </w:tcPr>
          <w:p w14:paraId="5D55622E" w14:textId="77777777" w:rsidR="009C2A2A" w:rsidRPr="009C2A2A" w:rsidRDefault="009C2A2A" w:rsidP="009C2A2A">
            <w:pPr>
              <w:widowControl/>
              <w:spacing w:before="0" w:line="240" w:lineRule="auto"/>
              <w:ind w:left="0"/>
              <w:rPr>
                <w:snapToGrid/>
                <w:color w:val="000000"/>
                <w:sz w:val="22"/>
                <w:szCs w:val="22"/>
              </w:rPr>
            </w:pPr>
            <w:r w:rsidRPr="009C2A2A">
              <w:rPr>
                <w:snapToGrid/>
                <w:color w:val="000000"/>
                <w:sz w:val="22"/>
                <w:szCs w:val="22"/>
              </w:rPr>
              <w:t>1</w:t>
            </w:r>
          </w:p>
        </w:tc>
      </w:tr>
      <w:tr w:rsidR="00580909" w:rsidRPr="009C2A2A" w14:paraId="576B8C10"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524CE3B5" w14:textId="55815E0B"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5</w:t>
            </w:r>
          </w:p>
        </w:tc>
        <w:tc>
          <w:tcPr>
            <w:tcW w:w="2092" w:type="dxa"/>
            <w:tcBorders>
              <w:top w:val="nil"/>
              <w:left w:val="nil"/>
              <w:bottom w:val="single" w:sz="8" w:space="0" w:color="auto"/>
              <w:right w:val="single" w:sz="8" w:space="0" w:color="auto"/>
            </w:tcBorders>
            <w:shd w:val="clear" w:color="auto" w:fill="auto"/>
            <w:noWrap/>
            <w:vAlign w:val="center"/>
            <w:hideMark/>
          </w:tcPr>
          <w:p w14:paraId="6AC88173"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MainGroup</w:t>
            </w:r>
          </w:p>
        </w:tc>
        <w:tc>
          <w:tcPr>
            <w:tcW w:w="4656" w:type="dxa"/>
            <w:tcBorders>
              <w:top w:val="nil"/>
              <w:left w:val="nil"/>
              <w:bottom w:val="single" w:sz="8" w:space="0" w:color="auto"/>
              <w:right w:val="single" w:sz="8" w:space="0" w:color="auto"/>
            </w:tcBorders>
            <w:shd w:val="clear" w:color="auto" w:fill="auto"/>
            <w:noWrap/>
            <w:vAlign w:val="center"/>
            <w:hideMark/>
          </w:tcPr>
          <w:p w14:paraId="291B0BCB"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Mã loại sản phẩm</w:t>
            </w:r>
          </w:p>
        </w:tc>
        <w:tc>
          <w:tcPr>
            <w:tcW w:w="2340" w:type="dxa"/>
            <w:tcBorders>
              <w:top w:val="nil"/>
              <w:left w:val="nil"/>
              <w:bottom w:val="single" w:sz="8" w:space="0" w:color="auto"/>
              <w:right w:val="single" w:sz="8" w:space="0" w:color="auto"/>
            </w:tcBorders>
            <w:shd w:val="clear" w:color="auto" w:fill="auto"/>
            <w:noWrap/>
            <w:vAlign w:val="center"/>
            <w:hideMark/>
          </w:tcPr>
          <w:p w14:paraId="0DA03DB2"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2</w:t>
            </w:r>
          </w:p>
        </w:tc>
      </w:tr>
      <w:tr w:rsidR="00580909" w:rsidRPr="009C2A2A" w14:paraId="26AC8CB0"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53E916B5" w14:textId="5F01BE69"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6</w:t>
            </w:r>
          </w:p>
        </w:tc>
        <w:tc>
          <w:tcPr>
            <w:tcW w:w="2092" w:type="dxa"/>
            <w:tcBorders>
              <w:top w:val="nil"/>
              <w:left w:val="nil"/>
              <w:bottom w:val="single" w:sz="8" w:space="0" w:color="auto"/>
              <w:right w:val="single" w:sz="8" w:space="0" w:color="auto"/>
            </w:tcBorders>
            <w:shd w:val="clear" w:color="auto" w:fill="auto"/>
            <w:noWrap/>
            <w:vAlign w:val="center"/>
            <w:hideMark/>
          </w:tcPr>
          <w:p w14:paraId="3018EFE0"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SubGroup</w:t>
            </w:r>
          </w:p>
        </w:tc>
        <w:tc>
          <w:tcPr>
            <w:tcW w:w="4656" w:type="dxa"/>
            <w:tcBorders>
              <w:top w:val="nil"/>
              <w:left w:val="nil"/>
              <w:bottom w:val="single" w:sz="8" w:space="0" w:color="auto"/>
              <w:right w:val="single" w:sz="8" w:space="0" w:color="auto"/>
            </w:tcBorders>
            <w:shd w:val="clear" w:color="auto" w:fill="auto"/>
            <w:noWrap/>
            <w:vAlign w:val="center"/>
            <w:hideMark/>
          </w:tcPr>
          <w:p w14:paraId="47B74136"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Mã nhóm sản phẩm</w:t>
            </w:r>
          </w:p>
        </w:tc>
        <w:tc>
          <w:tcPr>
            <w:tcW w:w="2340" w:type="dxa"/>
            <w:tcBorders>
              <w:top w:val="nil"/>
              <w:left w:val="nil"/>
              <w:bottom w:val="single" w:sz="8" w:space="0" w:color="auto"/>
              <w:right w:val="single" w:sz="8" w:space="0" w:color="auto"/>
            </w:tcBorders>
            <w:shd w:val="clear" w:color="auto" w:fill="auto"/>
            <w:noWrap/>
            <w:vAlign w:val="center"/>
            <w:hideMark/>
          </w:tcPr>
          <w:p w14:paraId="5C4D907A"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1</w:t>
            </w:r>
          </w:p>
        </w:tc>
      </w:tr>
      <w:tr w:rsidR="00580909" w:rsidRPr="009C2A2A" w14:paraId="6D240595"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449DF2C9" w14:textId="60F2A9FE"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7</w:t>
            </w:r>
          </w:p>
        </w:tc>
        <w:tc>
          <w:tcPr>
            <w:tcW w:w="2092" w:type="dxa"/>
            <w:tcBorders>
              <w:top w:val="nil"/>
              <w:left w:val="nil"/>
              <w:bottom w:val="single" w:sz="8" w:space="0" w:color="auto"/>
              <w:right w:val="single" w:sz="8" w:space="0" w:color="auto"/>
            </w:tcBorders>
            <w:shd w:val="clear" w:color="auto" w:fill="auto"/>
            <w:noWrap/>
            <w:vAlign w:val="center"/>
            <w:hideMark/>
          </w:tcPr>
          <w:p w14:paraId="7A77E15B"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Package</w:t>
            </w:r>
          </w:p>
        </w:tc>
        <w:tc>
          <w:tcPr>
            <w:tcW w:w="4656" w:type="dxa"/>
            <w:tcBorders>
              <w:top w:val="nil"/>
              <w:left w:val="nil"/>
              <w:bottom w:val="single" w:sz="8" w:space="0" w:color="auto"/>
              <w:right w:val="single" w:sz="8" w:space="0" w:color="auto"/>
            </w:tcBorders>
            <w:shd w:val="clear" w:color="auto" w:fill="auto"/>
            <w:noWrap/>
            <w:vAlign w:val="center"/>
            <w:hideMark/>
          </w:tcPr>
          <w:p w14:paraId="640D662E"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Mã sản phẩm</w:t>
            </w:r>
          </w:p>
        </w:tc>
        <w:tc>
          <w:tcPr>
            <w:tcW w:w="2340" w:type="dxa"/>
            <w:tcBorders>
              <w:top w:val="nil"/>
              <w:left w:val="nil"/>
              <w:bottom w:val="single" w:sz="8" w:space="0" w:color="auto"/>
              <w:right w:val="single" w:sz="8" w:space="0" w:color="auto"/>
            </w:tcBorders>
            <w:shd w:val="clear" w:color="auto" w:fill="auto"/>
            <w:noWrap/>
            <w:vAlign w:val="center"/>
            <w:hideMark/>
          </w:tcPr>
          <w:p w14:paraId="7115D1F1"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755</w:t>
            </w:r>
          </w:p>
        </w:tc>
      </w:tr>
      <w:tr w:rsidR="00580909" w:rsidRPr="009C2A2A" w14:paraId="3CCB9C14"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19F708DC" w14:textId="58706C09"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8</w:t>
            </w:r>
          </w:p>
        </w:tc>
        <w:tc>
          <w:tcPr>
            <w:tcW w:w="2092" w:type="dxa"/>
            <w:tcBorders>
              <w:top w:val="nil"/>
              <w:left w:val="nil"/>
              <w:bottom w:val="single" w:sz="8" w:space="0" w:color="auto"/>
              <w:right w:val="single" w:sz="8" w:space="0" w:color="auto"/>
            </w:tcBorders>
            <w:shd w:val="clear" w:color="auto" w:fill="auto"/>
            <w:noWrap/>
            <w:vAlign w:val="center"/>
            <w:hideMark/>
          </w:tcPr>
          <w:p w14:paraId="351BB0C5"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Colour</w:t>
            </w:r>
          </w:p>
        </w:tc>
        <w:tc>
          <w:tcPr>
            <w:tcW w:w="4656" w:type="dxa"/>
            <w:tcBorders>
              <w:top w:val="nil"/>
              <w:left w:val="nil"/>
              <w:bottom w:val="single" w:sz="8" w:space="0" w:color="auto"/>
              <w:right w:val="single" w:sz="8" w:space="0" w:color="auto"/>
            </w:tcBorders>
            <w:shd w:val="clear" w:color="auto" w:fill="auto"/>
            <w:noWrap/>
            <w:vAlign w:val="center"/>
            <w:hideMark/>
          </w:tcPr>
          <w:p w14:paraId="02594F09"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Mã màu</w:t>
            </w:r>
          </w:p>
        </w:tc>
        <w:tc>
          <w:tcPr>
            <w:tcW w:w="2340" w:type="dxa"/>
            <w:tcBorders>
              <w:top w:val="nil"/>
              <w:left w:val="nil"/>
              <w:bottom w:val="single" w:sz="8" w:space="0" w:color="auto"/>
              <w:right w:val="single" w:sz="8" w:space="0" w:color="auto"/>
            </w:tcBorders>
            <w:shd w:val="clear" w:color="auto" w:fill="auto"/>
            <w:noWrap/>
            <w:vAlign w:val="center"/>
            <w:hideMark/>
          </w:tcPr>
          <w:p w14:paraId="3739BB1A"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1</w:t>
            </w:r>
          </w:p>
        </w:tc>
      </w:tr>
      <w:tr w:rsidR="00580909" w:rsidRPr="009C2A2A" w14:paraId="7258AE9A"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6A2F8E9E" w14:textId="6BED6B49"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9</w:t>
            </w:r>
          </w:p>
        </w:tc>
        <w:tc>
          <w:tcPr>
            <w:tcW w:w="2092" w:type="dxa"/>
            <w:tcBorders>
              <w:top w:val="nil"/>
              <w:left w:val="nil"/>
              <w:bottom w:val="single" w:sz="8" w:space="0" w:color="auto"/>
              <w:right w:val="single" w:sz="8" w:space="0" w:color="auto"/>
            </w:tcBorders>
            <w:shd w:val="clear" w:color="auto" w:fill="auto"/>
            <w:noWrap/>
            <w:vAlign w:val="center"/>
            <w:hideMark/>
          </w:tcPr>
          <w:p w14:paraId="3D7F3E0E"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CreatedDate</w:t>
            </w:r>
          </w:p>
        </w:tc>
        <w:tc>
          <w:tcPr>
            <w:tcW w:w="4656" w:type="dxa"/>
            <w:tcBorders>
              <w:top w:val="nil"/>
              <w:left w:val="nil"/>
              <w:bottom w:val="single" w:sz="8" w:space="0" w:color="auto"/>
              <w:right w:val="single" w:sz="8" w:space="0" w:color="auto"/>
            </w:tcBorders>
            <w:shd w:val="clear" w:color="auto" w:fill="auto"/>
            <w:noWrap/>
            <w:vAlign w:val="center"/>
            <w:hideMark/>
          </w:tcPr>
          <w:p w14:paraId="557C8630"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Ngày tạo của sản phẩm (format: yyyy-mm-dd hh24:mi:ss)</w:t>
            </w:r>
          </w:p>
        </w:tc>
        <w:tc>
          <w:tcPr>
            <w:tcW w:w="2340" w:type="dxa"/>
            <w:tcBorders>
              <w:top w:val="nil"/>
              <w:left w:val="nil"/>
              <w:bottom w:val="single" w:sz="8" w:space="0" w:color="auto"/>
              <w:right w:val="single" w:sz="8" w:space="0" w:color="auto"/>
            </w:tcBorders>
            <w:shd w:val="clear" w:color="auto" w:fill="auto"/>
            <w:noWrap/>
            <w:vAlign w:val="center"/>
            <w:hideMark/>
          </w:tcPr>
          <w:p w14:paraId="2534B6E1"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08/08/2016 0:00</w:t>
            </w:r>
          </w:p>
        </w:tc>
      </w:tr>
      <w:tr w:rsidR="00580909" w:rsidRPr="009C2A2A" w14:paraId="1B1A1B71" w14:textId="77777777" w:rsidTr="00580909">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tcPr>
          <w:p w14:paraId="4F2F341E" w14:textId="0E39BD71"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t>10</w:t>
            </w:r>
          </w:p>
        </w:tc>
        <w:tc>
          <w:tcPr>
            <w:tcW w:w="2092" w:type="dxa"/>
            <w:tcBorders>
              <w:top w:val="nil"/>
              <w:left w:val="nil"/>
              <w:bottom w:val="single" w:sz="8" w:space="0" w:color="auto"/>
              <w:right w:val="single" w:sz="8" w:space="0" w:color="auto"/>
            </w:tcBorders>
            <w:shd w:val="clear" w:color="auto" w:fill="auto"/>
            <w:noWrap/>
            <w:vAlign w:val="center"/>
            <w:hideMark/>
          </w:tcPr>
          <w:p w14:paraId="60EF4B92"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EffectiveDate</w:t>
            </w:r>
          </w:p>
        </w:tc>
        <w:tc>
          <w:tcPr>
            <w:tcW w:w="4656" w:type="dxa"/>
            <w:tcBorders>
              <w:top w:val="nil"/>
              <w:left w:val="nil"/>
              <w:bottom w:val="single" w:sz="8" w:space="0" w:color="auto"/>
              <w:right w:val="single" w:sz="8" w:space="0" w:color="auto"/>
            </w:tcBorders>
            <w:shd w:val="clear" w:color="auto" w:fill="auto"/>
            <w:noWrap/>
            <w:vAlign w:val="center"/>
            <w:hideMark/>
          </w:tcPr>
          <w:p w14:paraId="573316B9"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Ngày hiệu lực của sản phẩm (format: yyyy-mm-dd hh24:mi:ss)</w:t>
            </w:r>
          </w:p>
        </w:tc>
        <w:tc>
          <w:tcPr>
            <w:tcW w:w="2340" w:type="dxa"/>
            <w:tcBorders>
              <w:top w:val="nil"/>
              <w:left w:val="nil"/>
              <w:bottom w:val="single" w:sz="8" w:space="0" w:color="auto"/>
              <w:right w:val="single" w:sz="8" w:space="0" w:color="auto"/>
            </w:tcBorders>
            <w:shd w:val="clear" w:color="auto" w:fill="auto"/>
            <w:noWrap/>
            <w:vAlign w:val="center"/>
            <w:hideMark/>
          </w:tcPr>
          <w:p w14:paraId="5DFBAC9E"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08/08/2016 0:00</w:t>
            </w:r>
          </w:p>
        </w:tc>
      </w:tr>
      <w:tr w:rsidR="00580909" w:rsidRPr="009C2A2A" w14:paraId="184E2B43" w14:textId="77777777" w:rsidTr="00047A68">
        <w:trPr>
          <w:trHeight w:val="315"/>
        </w:trPr>
        <w:tc>
          <w:tcPr>
            <w:tcW w:w="632" w:type="dxa"/>
            <w:tcBorders>
              <w:top w:val="nil"/>
              <w:left w:val="single" w:sz="8" w:space="0" w:color="auto"/>
              <w:bottom w:val="single" w:sz="8" w:space="0" w:color="auto"/>
              <w:right w:val="single" w:sz="8" w:space="0" w:color="auto"/>
            </w:tcBorders>
            <w:shd w:val="clear" w:color="auto" w:fill="auto"/>
            <w:noWrap/>
            <w:vAlign w:val="center"/>
            <w:hideMark/>
          </w:tcPr>
          <w:p w14:paraId="539B830F" w14:textId="2C812CAE" w:rsidR="00580909" w:rsidRPr="009C2A2A" w:rsidRDefault="00580909" w:rsidP="00580909">
            <w:pPr>
              <w:widowControl/>
              <w:spacing w:before="0" w:line="240" w:lineRule="auto"/>
              <w:ind w:left="0"/>
              <w:jc w:val="right"/>
              <w:rPr>
                <w:snapToGrid/>
                <w:color w:val="000000"/>
                <w:sz w:val="22"/>
                <w:szCs w:val="22"/>
              </w:rPr>
            </w:pPr>
            <w:r w:rsidRPr="009C2A2A">
              <w:rPr>
                <w:snapToGrid/>
                <w:color w:val="000000"/>
                <w:sz w:val="22"/>
                <w:szCs w:val="22"/>
              </w:rPr>
              <w:lastRenderedPageBreak/>
              <w:t>11</w:t>
            </w:r>
          </w:p>
        </w:tc>
        <w:tc>
          <w:tcPr>
            <w:tcW w:w="2092" w:type="dxa"/>
            <w:tcBorders>
              <w:top w:val="nil"/>
              <w:left w:val="nil"/>
              <w:bottom w:val="single" w:sz="8" w:space="0" w:color="auto"/>
              <w:right w:val="single" w:sz="8" w:space="0" w:color="auto"/>
            </w:tcBorders>
            <w:shd w:val="clear" w:color="auto" w:fill="auto"/>
            <w:noWrap/>
            <w:vAlign w:val="center"/>
            <w:hideMark/>
          </w:tcPr>
          <w:p w14:paraId="0FFFBB75"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VAT</w:t>
            </w:r>
          </w:p>
        </w:tc>
        <w:tc>
          <w:tcPr>
            <w:tcW w:w="4656" w:type="dxa"/>
            <w:tcBorders>
              <w:top w:val="nil"/>
              <w:left w:val="nil"/>
              <w:bottom w:val="single" w:sz="8" w:space="0" w:color="auto"/>
              <w:right w:val="single" w:sz="8" w:space="0" w:color="auto"/>
            </w:tcBorders>
            <w:shd w:val="clear" w:color="auto" w:fill="auto"/>
            <w:noWrap/>
            <w:vAlign w:val="center"/>
            <w:hideMark/>
          </w:tcPr>
          <w:p w14:paraId="60C72549"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 Thuế</w:t>
            </w:r>
          </w:p>
        </w:tc>
        <w:tc>
          <w:tcPr>
            <w:tcW w:w="2340" w:type="dxa"/>
            <w:tcBorders>
              <w:top w:val="nil"/>
              <w:left w:val="nil"/>
              <w:bottom w:val="single" w:sz="8" w:space="0" w:color="auto"/>
              <w:right w:val="single" w:sz="8" w:space="0" w:color="auto"/>
            </w:tcBorders>
            <w:shd w:val="clear" w:color="auto" w:fill="auto"/>
            <w:noWrap/>
            <w:vAlign w:val="center"/>
            <w:hideMark/>
          </w:tcPr>
          <w:p w14:paraId="52EE3AAF" w14:textId="77777777" w:rsidR="00580909" w:rsidRPr="009C2A2A" w:rsidRDefault="00580909" w:rsidP="00580909">
            <w:pPr>
              <w:widowControl/>
              <w:spacing w:before="0" w:line="240" w:lineRule="auto"/>
              <w:ind w:left="0"/>
              <w:rPr>
                <w:snapToGrid/>
                <w:color w:val="000000"/>
                <w:sz w:val="22"/>
                <w:szCs w:val="22"/>
              </w:rPr>
            </w:pPr>
            <w:r w:rsidRPr="009C2A2A">
              <w:rPr>
                <w:snapToGrid/>
                <w:color w:val="000000"/>
                <w:sz w:val="22"/>
                <w:szCs w:val="22"/>
              </w:rPr>
              <w:t>5</w:t>
            </w:r>
          </w:p>
        </w:tc>
      </w:tr>
    </w:tbl>
    <w:p w14:paraId="3D508FCD" w14:textId="75514CAE" w:rsidR="00324141" w:rsidRDefault="00357ACE" w:rsidP="00451799">
      <w:pPr>
        <w:pStyle w:val="Heading3"/>
      </w:pPr>
      <w:bookmarkStart w:id="78" w:name="_Toc520102907"/>
      <w:r>
        <w:t>Billing &amp; SO Return</w:t>
      </w:r>
      <w:bookmarkEnd w:id="78"/>
    </w:p>
    <w:tbl>
      <w:tblPr>
        <w:tblW w:w="9738" w:type="dxa"/>
        <w:tblInd w:w="108" w:type="dxa"/>
        <w:tblLook w:val="04A0" w:firstRow="1" w:lastRow="0" w:firstColumn="1" w:lastColumn="0" w:noHBand="0" w:noVBand="1"/>
      </w:tblPr>
      <w:tblGrid>
        <w:gridCol w:w="852"/>
        <w:gridCol w:w="1829"/>
        <w:gridCol w:w="5239"/>
        <w:gridCol w:w="1830"/>
      </w:tblGrid>
      <w:tr w:rsidR="00AD7ECE" w:rsidRPr="00AD7ECE" w14:paraId="0766EB79" w14:textId="77777777" w:rsidTr="00AD7ECE">
        <w:trPr>
          <w:trHeight w:val="315"/>
        </w:trPr>
        <w:tc>
          <w:tcPr>
            <w:tcW w:w="8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166B4BE4" w14:textId="77777777" w:rsidR="00AD7ECE" w:rsidRPr="00AD7ECE" w:rsidRDefault="00AD7ECE" w:rsidP="00AD7ECE">
            <w:pPr>
              <w:widowControl/>
              <w:spacing w:before="0" w:line="240" w:lineRule="auto"/>
              <w:ind w:left="0"/>
              <w:jc w:val="center"/>
              <w:rPr>
                <w:b/>
                <w:snapToGrid/>
                <w:color w:val="000000"/>
                <w:sz w:val="22"/>
                <w:szCs w:val="22"/>
              </w:rPr>
            </w:pPr>
            <w:r w:rsidRPr="00AD7ECE">
              <w:rPr>
                <w:b/>
                <w:snapToGrid/>
                <w:color w:val="000000"/>
                <w:sz w:val="22"/>
                <w:szCs w:val="22"/>
              </w:rPr>
              <w:t>STT</w:t>
            </w:r>
          </w:p>
        </w:tc>
        <w:tc>
          <w:tcPr>
            <w:tcW w:w="1829" w:type="dxa"/>
            <w:tcBorders>
              <w:top w:val="single" w:sz="8" w:space="0" w:color="auto"/>
              <w:left w:val="nil"/>
              <w:bottom w:val="single" w:sz="8" w:space="0" w:color="auto"/>
              <w:right w:val="single" w:sz="8" w:space="0" w:color="auto"/>
            </w:tcBorders>
            <w:shd w:val="clear" w:color="auto" w:fill="auto"/>
            <w:noWrap/>
            <w:vAlign w:val="center"/>
            <w:hideMark/>
          </w:tcPr>
          <w:p w14:paraId="2D4B1669" w14:textId="77777777" w:rsidR="00AD7ECE" w:rsidRPr="00AD7ECE" w:rsidRDefault="00AD7ECE" w:rsidP="00AD7ECE">
            <w:pPr>
              <w:widowControl/>
              <w:spacing w:before="0" w:line="240" w:lineRule="auto"/>
              <w:ind w:left="0"/>
              <w:jc w:val="center"/>
              <w:rPr>
                <w:b/>
                <w:snapToGrid/>
                <w:color w:val="000000"/>
                <w:sz w:val="22"/>
                <w:szCs w:val="22"/>
              </w:rPr>
            </w:pPr>
            <w:r w:rsidRPr="00AD7ECE">
              <w:rPr>
                <w:b/>
                <w:snapToGrid/>
                <w:color w:val="000000"/>
                <w:sz w:val="22"/>
                <w:szCs w:val="22"/>
              </w:rPr>
              <w:t>Thông tin</w:t>
            </w:r>
          </w:p>
        </w:tc>
        <w:tc>
          <w:tcPr>
            <w:tcW w:w="5239" w:type="dxa"/>
            <w:tcBorders>
              <w:top w:val="single" w:sz="8" w:space="0" w:color="auto"/>
              <w:left w:val="nil"/>
              <w:bottom w:val="single" w:sz="8" w:space="0" w:color="auto"/>
              <w:right w:val="single" w:sz="8" w:space="0" w:color="auto"/>
            </w:tcBorders>
            <w:shd w:val="clear" w:color="auto" w:fill="auto"/>
            <w:noWrap/>
            <w:vAlign w:val="center"/>
            <w:hideMark/>
          </w:tcPr>
          <w:p w14:paraId="34A796E8" w14:textId="77777777" w:rsidR="00AD7ECE" w:rsidRPr="00AD7ECE" w:rsidRDefault="00AD7ECE" w:rsidP="00AD7ECE">
            <w:pPr>
              <w:widowControl/>
              <w:spacing w:before="0" w:line="240" w:lineRule="auto"/>
              <w:ind w:left="0"/>
              <w:jc w:val="center"/>
              <w:rPr>
                <w:b/>
                <w:snapToGrid/>
                <w:color w:val="000000"/>
                <w:sz w:val="22"/>
                <w:szCs w:val="22"/>
              </w:rPr>
            </w:pPr>
            <w:r w:rsidRPr="00AD7ECE">
              <w:rPr>
                <w:b/>
                <w:snapToGrid/>
                <w:color w:val="000000"/>
                <w:sz w:val="22"/>
                <w:szCs w:val="22"/>
              </w:rPr>
              <w:t>Mô tả</w:t>
            </w:r>
          </w:p>
        </w:tc>
        <w:tc>
          <w:tcPr>
            <w:tcW w:w="1818" w:type="dxa"/>
            <w:tcBorders>
              <w:top w:val="single" w:sz="8" w:space="0" w:color="auto"/>
              <w:left w:val="nil"/>
              <w:bottom w:val="single" w:sz="8" w:space="0" w:color="auto"/>
              <w:right w:val="single" w:sz="8" w:space="0" w:color="auto"/>
            </w:tcBorders>
            <w:shd w:val="clear" w:color="auto" w:fill="auto"/>
            <w:noWrap/>
            <w:vAlign w:val="center"/>
            <w:hideMark/>
          </w:tcPr>
          <w:p w14:paraId="1C55172D" w14:textId="77777777" w:rsidR="00AD7ECE" w:rsidRPr="00AD7ECE" w:rsidRDefault="00AD7ECE" w:rsidP="00AD7ECE">
            <w:pPr>
              <w:widowControl/>
              <w:spacing w:before="0" w:line="240" w:lineRule="auto"/>
              <w:ind w:left="0"/>
              <w:jc w:val="center"/>
              <w:rPr>
                <w:b/>
                <w:snapToGrid/>
                <w:color w:val="000000"/>
                <w:sz w:val="22"/>
                <w:szCs w:val="22"/>
              </w:rPr>
            </w:pPr>
            <w:r w:rsidRPr="00AD7ECE">
              <w:rPr>
                <w:b/>
                <w:snapToGrid/>
                <w:color w:val="000000"/>
                <w:sz w:val="22"/>
                <w:szCs w:val="22"/>
              </w:rPr>
              <w:t>Ví dụ</w:t>
            </w:r>
          </w:p>
        </w:tc>
      </w:tr>
      <w:tr w:rsidR="00AD7ECE" w:rsidRPr="00AD7ECE" w14:paraId="2BBD6D15" w14:textId="77777777" w:rsidTr="00AD7ECE">
        <w:trPr>
          <w:trHeight w:val="315"/>
        </w:trPr>
        <w:tc>
          <w:tcPr>
            <w:tcW w:w="852" w:type="dxa"/>
            <w:tcBorders>
              <w:top w:val="nil"/>
              <w:left w:val="single" w:sz="8" w:space="0" w:color="auto"/>
              <w:bottom w:val="single" w:sz="8" w:space="0" w:color="auto"/>
              <w:right w:val="nil"/>
            </w:tcBorders>
            <w:shd w:val="clear" w:color="auto" w:fill="auto"/>
            <w:noWrap/>
            <w:vAlign w:val="center"/>
            <w:hideMark/>
          </w:tcPr>
          <w:p w14:paraId="1264376F"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Header</w:t>
            </w:r>
          </w:p>
        </w:tc>
        <w:tc>
          <w:tcPr>
            <w:tcW w:w="1829" w:type="dxa"/>
            <w:tcBorders>
              <w:top w:val="nil"/>
              <w:left w:val="nil"/>
              <w:bottom w:val="single" w:sz="8" w:space="0" w:color="auto"/>
              <w:right w:val="nil"/>
            </w:tcBorders>
            <w:shd w:val="clear" w:color="auto" w:fill="auto"/>
            <w:noWrap/>
            <w:vAlign w:val="center"/>
            <w:hideMark/>
          </w:tcPr>
          <w:p w14:paraId="29AF52D3"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w:t>
            </w:r>
          </w:p>
        </w:tc>
        <w:tc>
          <w:tcPr>
            <w:tcW w:w="5239" w:type="dxa"/>
            <w:tcBorders>
              <w:top w:val="nil"/>
              <w:left w:val="nil"/>
              <w:bottom w:val="single" w:sz="8" w:space="0" w:color="auto"/>
              <w:right w:val="nil"/>
            </w:tcBorders>
            <w:shd w:val="clear" w:color="auto" w:fill="auto"/>
            <w:noWrap/>
            <w:vAlign w:val="center"/>
            <w:hideMark/>
          </w:tcPr>
          <w:p w14:paraId="460936A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w:t>
            </w:r>
          </w:p>
        </w:tc>
        <w:tc>
          <w:tcPr>
            <w:tcW w:w="1818" w:type="dxa"/>
            <w:tcBorders>
              <w:top w:val="nil"/>
              <w:left w:val="nil"/>
              <w:bottom w:val="single" w:sz="8" w:space="0" w:color="auto"/>
              <w:right w:val="single" w:sz="8" w:space="0" w:color="auto"/>
            </w:tcBorders>
            <w:shd w:val="clear" w:color="auto" w:fill="auto"/>
            <w:noWrap/>
            <w:vAlign w:val="center"/>
            <w:hideMark/>
          </w:tcPr>
          <w:p w14:paraId="6A8281E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w:t>
            </w:r>
          </w:p>
        </w:tc>
      </w:tr>
      <w:tr w:rsidR="00AD7ECE" w:rsidRPr="00AD7ECE" w14:paraId="0D8AC9E5"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1D0E7807"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w:t>
            </w:r>
          </w:p>
        </w:tc>
        <w:tc>
          <w:tcPr>
            <w:tcW w:w="1829" w:type="dxa"/>
            <w:tcBorders>
              <w:top w:val="nil"/>
              <w:left w:val="nil"/>
              <w:bottom w:val="single" w:sz="8" w:space="0" w:color="auto"/>
              <w:right w:val="single" w:sz="8" w:space="0" w:color="auto"/>
            </w:tcBorders>
            <w:shd w:val="clear" w:color="auto" w:fill="auto"/>
            <w:noWrap/>
            <w:vAlign w:val="center"/>
            <w:hideMark/>
          </w:tcPr>
          <w:p w14:paraId="4F1F5D43"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DistCode</w:t>
            </w:r>
          </w:p>
        </w:tc>
        <w:tc>
          <w:tcPr>
            <w:tcW w:w="5239" w:type="dxa"/>
            <w:tcBorders>
              <w:top w:val="nil"/>
              <w:left w:val="nil"/>
              <w:bottom w:val="single" w:sz="8" w:space="0" w:color="auto"/>
              <w:right w:val="single" w:sz="8" w:space="0" w:color="auto"/>
            </w:tcBorders>
            <w:shd w:val="clear" w:color="auto" w:fill="auto"/>
            <w:noWrap/>
            <w:vAlign w:val="center"/>
            <w:hideMark/>
          </w:tcPr>
          <w:p w14:paraId="0149C071"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Mã nhà phân phối</w:t>
            </w:r>
          </w:p>
        </w:tc>
        <w:tc>
          <w:tcPr>
            <w:tcW w:w="1818" w:type="dxa"/>
            <w:tcBorders>
              <w:top w:val="nil"/>
              <w:left w:val="nil"/>
              <w:bottom w:val="single" w:sz="8" w:space="0" w:color="auto"/>
              <w:right w:val="single" w:sz="8" w:space="0" w:color="auto"/>
            </w:tcBorders>
            <w:shd w:val="clear" w:color="auto" w:fill="auto"/>
            <w:noWrap/>
            <w:vAlign w:val="center"/>
            <w:hideMark/>
          </w:tcPr>
          <w:p w14:paraId="05684E26"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w:t>
            </w:r>
          </w:p>
        </w:tc>
      </w:tr>
      <w:tr w:rsidR="00AD7ECE" w:rsidRPr="00AD7ECE" w14:paraId="4DF6A295"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20701D1C"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2</w:t>
            </w:r>
          </w:p>
        </w:tc>
        <w:tc>
          <w:tcPr>
            <w:tcW w:w="1829" w:type="dxa"/>
            <w:tcBorders>
              <w:top w:val="nil"/>
              <w:left w:val="nil"/>
              <w:bottom w:val="single" w:sz="8" w:space="0" w:color="auto"/>
              <w:right w:val="single" w:sz="8" w:space="0" w:color="auto"/>
            </w:tcBorders>
            <w:shd w:val="clear" w:color="auto" w:fill="auto"/>
            <w:noWrap/>
            <w:vAlign w:val="center"/>
            <w:hideMark/>
          </w:tcPr>
          <w:p w14:paraId="0819774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PONumber</w:t>
            </w:r>
          </w:p>
        </w:tc>
        <w:tc>
          <w:tcPr>
            <w:tcW w:w="5239" w:type="dxa"/>
            <w:tcBorders>
              <w:top w:val="nil"/>
              <w:left w:val="nil"/>
              <w:bottom w:val="single" w:sz="8" w:space="0" w:color="auto"/>
              <w:right w:val="single" w:sz="8" w:space="0" w:color="auto"/>
            </w:tcBorders>
            <w:shd w:val="clear" w:color="auto" w:fill="auto"/>
            <w:noWrap/>
            <w:vAlign w:val="center"/>
            <w:hideMark/>
          </w:tcPr>
          <w:p w14:paraId="5400812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Mã đơn hàng từ DMS</w:t>
            </w:r>
          </w:p>
        </w:tc>
        <w:tc>
          <w:tcPr>
            <w:tcW w:w="1818" w:type="dxa"/>
            <w:tcBorders>
              <w:top w:val="nil"/>
              <w:left w:val="nil"/>
              <w:bottom w:val="single" w:sz="8" w:space="0" w:color="auto"/>
              <w:right w:val="single" w:sz="8" w:space="0" w:color="auto"/>
            </w:tcBorders>
            <w:shd w:val="clear" w:color="auto" w:fill="auto"/>
            <w:noWrap/>
            <w:vAlign w:val="center"/>
            <w:hideMark/>
          </w:tcPr>
          <w:p w14:paraId="3267AA22"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PO000000299468</w:t>
            </w:r>
          </w:p>
        </w:tc>
      </w:tr>
      <w:tr w:rsidR="00AD7ECE" w:rsidRPr="00AD7ECE" w14:paraId="2B83575B"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09C80BDE"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3</w:t>
            </w:r>
          </w:p>
        </w:tc>
        <w:tc>
          <w:tcPr>
            <w:tcW w:w="1829" w:type="dxa"/>
            <w:tcBorders>
              <w:top w:val="nil"/>
              <w:left w:val="nil"/>
              <w:bottom w:val="single" w:sz="8" w:space="0" w:color="auto"/>
              <w:right w:val="single" w:sz="8" w:space="0" w:color="auto"/>
            </w:tcBorders>
            <w:shd w:val="clear" w:color="auto" w:fill="auto"/>
            <w:noWrap/>
            <w:vAlign w:val="center"/>
            <w:hideMark/>
          </w:tcPr>
          <w:p w14:paraId="5A7C000A"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SaleOrderNumber</w:t>
            </w:r>
          </w:p>
        </w:tc>
        <w:tc>
          <w:tcPr>
            <w:tcW w:w="5239" w:type="dxa"/>
            <w:tcBorders>
              <w:top w:val="nil"/>
              <w:left w:val="nil"/>
              <w:bottom w:val="single" w:sz="8" w:space="0" w:color="auto"/>
              <w:right w:val="single" w:sz="8" w:space="0" w:color="auto"/>
            </w:tcBorders>
            <w:shd w:val="clear" w:color="auto" w:fill="auto"/>
            <w:noWrap/>
            <w:vAlign w:val="center"/>
            <w:hideMark/>
          </w:tcPr>
          <w:p w14:paraId="621A68E8"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Mã đơn hàng từ SAP</w:t>
            </w:r>
          </w:p>
        </w:tc>
        <w:tc>
          <w:tcPr>
            <w:tcW w:w="1818" w:type="dxa"/>
            <w:tcBorders>
              <w:top w:val="nil"/>
              <w:left w:val="nil"/>
              <w:bottom w:val="single" w:sz="8" w:space="0" w:color="auto"/>
              <w:right w:val="single" w:sz="8" w:space="0" w:color="auto"/>
            </w:tcBorders>
            <w:shd w:val="clear" w:color="auto" w:fill="auto"/>
            <w:noWrap/>
            <w:vAlign w:val="center"/>
            <w:hideMark/>
          </w:tcPr>
          <w:p w14:paraId="2A376DFD"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2.82E+11</w:t>
            </w:r>
          </w:p>
        </w:tc>
      </w:tr>
      <w:tr w:rsidR="00AD7ECE" w:rsidRPr="00AD7ECE" w14:paraId="0BD3017F"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68BB0CBB"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4</w:t>
            </w:r>
          </w:p>
        </w:tc>
        <w:tc>
          <w:tcPr>
            <w:tcW w:w="1829" w:type="dxa"/>
            <w:tcBorders>
              <w:top w:val="nil"/>
              <w:left w:val="nil"/>
              <w:bottom w:val="single" w:sz="8" w:space="0" w:color="auto"/>
              <w:right w:val="single" w:sz="8" w:space="0" w:color="auto"/>
            </w:tcBorders>
            <w:shd w:val="clear" w:color="auto" w:fill="auto"/>
            <w:noWrap/>
            <w:vAlign w:val="center"/>
            <w:hideMark/>
          </w:tcPr>
          <w:p w14:paraId="6AE4577E"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POCONumber</w:t>
            </w:r>
          </w:p>
        </w:tc>
        <w:tc>
          <w:tcPr>
            <w:tcW w:w="5239" w:type="dxa"/>
            <w:tcBorders>
              <w:top w:val="nil"/>
              <w:left w:val="nil"/>
              <w:bottom w:val="single" w:sz="8" w:space="0" w:color="auto"/>
              <w:right w:val="single" w:sz="8" w:space="0" w:color="auto"/>
            </w:tcBorders>
            <w:shd w:val="clear" w:color="auto" w:fill="auto"/>
            <w:noWrap/>
            <w:vAlign w:val="center"/>
            <w:hideMark/>
          </w:tcPr>
          <w:p w14:paraId="54FD7CC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Mã billing từ SAP</w:t>
            </w:r>
          </w:p>
        </w:tc>
        <w:tc>
          <w:tcPr>
            <w:tcW w:w="1818" w:type="dxa"/>
            <w:tcBorders>
              <w:top w:val="nil"/>
              <w:left w:val="nil"/>
              <w:bottom w:val="single" w:sz="8" w:space="0" w:color="auto"/>
              <w:right w:val="single" w:sz="8" w:space="0" w:color="auto"/>
            </w:tcBorders>
            <w:shd w:val="clear" w:color="auto" w:fill="auto"/>
            <w:noWrap/>
            <w:vAlign w:val="center"/>
            <w:hideMark/>
          </w:tcPr>
          <w:p w14:paraId="1BA7B4E2"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8279620_214105</w:t>
            </w:r>
          </w:p>
        </w:tc>
      </w:tr>
      <w:tr w:rsidR="00820086" w:rsidRPr="00AD7ECE" w14:paraId="1FC787F0"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tcPr>
          <w:p w14:paraId="4B57C917" w14:textId="1855A219" w:rsidR="00820086" w:rsidRPr="00AD7ECE" w:rsidRDefault="00820086" w:rsidP="00AD7ECE">
            <w:pPr>
              <w:widowControl/>
              <w:spacing w:before="0" w:line="240" w:lineRule="auto"/>
              <w:ind w:left="0"/>
              <w:jc w:val="right"/>
              <w:rPr>
                <w:snapToGrid/>
                <w:color w:val="000000"/>
                <w:sz w:val="22"/>
                <w:szCs w:val="22"/>
              </w:rPr>
            </w:pPr>
            <w:r>
              <w:rPr>
                <w:snapToGrid/>
                <w:color w:val="000000"/>
                <w:sz w:val="22"/>
                <w:szCs w:val="22"/>
              </w:rPr>
              <w:t>5</w:t>
            </w:r>
          </w:p>
        </w:tc>
        <w:tc>
          <w:tcPr>
            <w:tcW w:w="1829" w:type="dxa"/>
            <w:tcBorders>
              <w:top w:val="nil"/>
              <w:left w:val="nil"/>
              <w:bottom w:val="single" w:sz="8" w:space="0" w:color="auto"/>
              <w:right w:val="single" w:sz="8" w:space="0" w:color="auto"/>
            </w:tcBorders>
            <w:shd w:val="clear" w:color="auto" w:fill="auto"/>
            <w:noWrap/>
            <w:vAlign w:val="center"/>
          </w:tcPr>
          <w:p w14:paraId="01CA4523" w14:textId="55775A4F" w:rsidR="00820086" w:rsidRPr="00AD7ECE" w:rsidRDefault="00820086" w:rsidP="00AD7ECE">
            <w:pPr>
              <w:widowControl/>
              <w:spacing w:before="0" w:line="240" w:lineRule="auto"/>
              <w:ind w:left="0"/>
              <w:rPr>
                <w:snapToGrid/>
                <w:color w:val="000000"/>
                <w:sz w:val="22"/>
                <w:szCs w:val="22"/>
              </w:rPr>
            </w:pPr>
            <w:r w:rsidRPr="00820086">
              <w:rPr>
                <w:snapToGrid/>
                <w:color w:val="000000"/>
                <w:sz w:val="22"/>
                <w:szCs w:val="22"/>
              </w:rPr>
              <w:t>InvoiceNumber</w:t>
            </w:r>
          </w:p>
        </w:tc>
        <w:tc>
          <w:tcPr>
            <w:tcW w:w="5239" w:type="dxa"/>
            <w:tcBorders>
              <w:top w:val="nil"/>
              <w:left w:val="nil"/>
              <w:bottom w:val="single" w:sz="8" w:space="0" w:color="auto"/>
              <w:right w:val="single" w:sz="8" w:space="0" w:color="auto"/>
            </w:tcBorders>
            <w:shd w:val="clear" w:color="auto" w:fill="auto"/>
            <w:noWrap/>
            <w:vAlign w:val="center"/>
          </w:tcPr>
          <w:p w14:paraId="47CAF1A8" w14:textId="0FB09152" w:rsidR="00820086" w:rsidRPr="00AD7ECE" w:rsidRDefault="00820086" w:rsidP="00AD7ECE">
            <w:pPr>
              <w:widowControl/>
              <w:spacing w:before="0" w:line="240" w:lineRule="auto"/>
              <w:ind w:left="0"/>
              <w:rPr>
                <w:snapToGrid/>
                <w:color w:val="000000"/>
                <w:sz w:val="22"/>
                <w:szCs w:val="22"/>
              </w:rPr>
            </w:pPr>
            <w:r>
              <w:rPr>
                <w:snapToGrid/>
                <w:color w:val="000000"/>
                <w:sz w:val="22"/>
                <w:szCs w:val="22"/>
              </w:rPr>
              <w:t>Số hóa đơn đ</w:t>
            </w:r>
            <w:r w:rsidR="003D1415">
              <w:rPr>
                <w:snapToGrid/>
                <w:color w:val="000000"/>
                <w:sz w:val="22"/>
                <w:szCs w:val="22"/>
              </w:rPr>
              <w:t>ỏ</w:t>
            </w:r>
          </w:p>
        </w:tc>
        <w:tc>
          <w:tcPr>
            <w:tcW w:w="1818" w:type="dxa"/>
            <w:tcBorders>
              <w:top w:val="nil"/>
              <w:left w:val="nil"/>
              <w:bottom w:val="single" w:sz="8" w:space="0" w:color="auto"/>
              <w:right w:val="single" w:sz="8" w:space="0" w:color="auto"/>
            </w:tcBorders>
            <w:shd w:val="clear" w:color="auto" w:fill="auto"/>
            <w:noWrap/>
            <w:vAlign w:val="center"/>
          </w:tcPr>
          <w:p w14:paraId="4FA59EBD" w14:textId="72C12EF9" w:rsidR="00820086" w:rsidRPr="00AD7ECE" w:rsidRDefault="00820086" w:rsidP="00FE12D5">
            <w:pPr>
              <w:widowControl/>
              <w:spacing w:before="0" w:line="240" w:lineRule="auto"/>
              <w:ind w:left="0"/>
              <w:rPr>
                <w:snapToGrid/>
                <w:color w:val="000000"/>
                <w:sz w:val="22"/>
                <w:szCs w:val="22"/>
              </w:rPr>
            </w:pPr>
            <w:r w:rsidRPr="00820086">
              <w:rPr>
                <w:snapToGrid/>
                <w:color w:val="000000"/>
                <w:sz w:val="22"/>
                <w:szCs w:val="22"/>
              </w:rPr>
              <w:t>TL/16P:00005201</w:t>
            </w:r>
          </w:p>
        </w:tc>
      </w:tr>
      <w:tr w:rsidR="00AD7ECE" w:rsidRPr="00AD7ECE" w14:paraId="32206D04"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38ED0BE0" w14:textId="5A0DC31C" w:rsidR="00AD7ECE" w:rsidRPr="00AD7ECE" w:rsidRDefault="00820086" w:rsidP="00AD7ECE">
            <w:pPr>
              <w:widowControl/>
              <w:spacing w:before="0" w:line="240" w:lineRule="auto"/>
              <w:ind w:left="0"/>
              <w:jc w:val="right"/>
              <w:rPr>
                <w:snapToGrid/>
                <w:color w:val="000000"/>
                <w:sz w:val="22"/>
                <w:szCs w:val="22"/>
              </w:rPr>
            </w:pPr>
            <w:r>
              <w:rPr>
                <w:snapToGrid/>
                <w:color w:val="000000"/>
                <w:sz w:val="22"/>
                <w:szCs w:val="22"/>
              </w:rPr>
              <w:t>6</w:t>
            </w:r>
          </w:p>
        </w:tc>
        <w:tc>
          <w:tcPr>
            <w:tcW w:w="1829" w:type="dxa"/>
            <w:tcBorders>
              <w:top w:val="nil"/>
              <w:left w:val="nil"/>
              <w:bottom w:val="single" w:sz="8" w:space="0" w:color="auto"/>
              <w:right w:val="single" w:sz="8" w:space="0" w:color="auto"/>
            </w:tcBorders>
            <w:shd w:val="clear" w:color="auto" w:fill="auto"/>
            <w:noWrap/>
            <w:vAlign w:val="center"/>
            <w:hideMark/>
          </w:tcPr>
          <w:p w14:paraId="78ED66B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OrderDate</w:t>
            </w:r>
          </w:p>
        </w:tc>
        <w:tc>
          <w:tcPr>
            <w:tcW w:w="5239" w:type="dxa"/>
            <w:tcBorders>
              <w:top w:val="nil"/>
              <w:left w:val="nil"/>
              <w:bottom w:val="single" w:sz="8" w:space="0" w:color="auto"/>
              <w:right w:val="single" w:sz="8" w:space="0" w:color="auto"/>
            </w:tcBorders>
            <w:shd w:val="clear" w:color="auto" w:fill="auto"/>
            <w:noWrap/>
            <w:vAlign w:val="center"/>
            <w:hideMark/>
          </w:tcPr>
          <w:p w14:paraId="468977BB"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Ngày billing từ SAP</w:t>
            </w:r>
          </w:p>
        </w:tc>
        <w:tc>
          <w:tcPr>
            <w:tcW w:w="1818" w:type="dxa"/>
            <w:tcBorders>
              <w:top w:val="nil"/>
              <w:left w:val="nil"/>
              <w:bottom w:val="single" w:sz="8" w:space="0" w:color="auto"/>
              <w:right w:val="single" w:sz="8" w:space="0" w:color="auto"/>
            </w:tcBorders>
            <w:shd w:val="clear" w:color="auto" w:fill="auto"/>
            <w:noWrap/>
            <w:vAlign w:val="center"/>
            <w:hideMark/>
          </w:tcPr>
          <w:p w14:paraId="22C31C46"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08/08/2016 0:00</w:t>
            </w:r>
          </w:p>
        </w:tc>
      </w:tr>
      <w:tr w:rsidR="00AD7ECE" w:rsidRPr="00AD7ECE" w14:paraId="651E88AB"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21030626" w14:textId="5D02E4A8" w:rsidR="00AD7ECE" w:rsidRPr="00AD7ECE" w:rsidRDefault="00820086" w:rsidP="00AD7ECE">
            <w:pPr>
              <w:widowControl/>
              <w:spacing w:before="0" w:line="240" w:lineRule="auto"/>
              <w:ind w:left="0"/>
              <w:jc w:val="right"/>
              <w:rPr>
                <w:snapToGrid/>
                <w:color w:val="000000"/>
                <w:sz w:val="22"/>
                <w:szCs w:val="22"/>
              </w:rPr>
            </w:pPr>
            <w:r>
              <w:rPr>
                <w:snapToGrid/>
                <w:color w:val="000000"/>
                <w:sz w:val="22"/>
                <w:szCs w:val="22"/>
              </w:rPr>
              <w:t>7</w:t>
            </w:r>
          </w:p>
        </w:tc>
        <w:tc>
          <w:tcPr>
            <w:tcW w:w="1829" w:type="dxa"/>
            <w:tcBorders>
              <w:top w:val="nil"/>
              <w:left w:val="nil"/>
              <w:bottom w:val="single" w:sz="8" w:space="0" w:color="auto"/>
              <w:right w:val="single" w:sz="8" w:space="0" w:color="auto"/>
            </w:tcBorders>
            <w:shd w:val="clear" w:color="auto" w:fill="auto"/>
            <w:noWrap/>
            <w:vAlign w:val="center"/>
            <w:hideMark/>
          </w:tcPr>
          <w:p w14:paraId="0C0FB58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ExpDate</w:t>
            </w:r>
          </w:p>
        </w:tc>
        <w:tc>
          <w:tcPr>
            <w:tcW w:w="5239" w:type="dxa"/>
            <w:tcBorders>
              <w:top w:val="nil"/>
              <w:left w:val="nil"/>
              <w:bottom w:val="single" w:sz="8" w:space="0" w:color="auto"/>
              <w:right w:val="single" w:sz="8" w:space="0" w:color="auto"/>
            </w:tcBorders>
            <w:shd w:val="clear" w:color="auto" w:fill="auto"/>
            <w:noWrap/>
            <w:vAlign w:val="center"/>
            <w:hideMark/>
          </w:tcPr>
          <w:p w14:paraId="51B3A7BA"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Ngày xuất file cho DMS</w:t>
            </w:r>
          </w:p>
        </w:tc>
        <w:tc>
          <w:tcPr>
            <w:tcW w:w="1818" w:type="dxa"/>
            <w:tcBorders>
              <w:top w:val="nil"/>
              <w:left w:val="nil"/>
              <w:bottom w:val="single" w:sz="8" w:space="0" w:color="auto"/>
              <w:right w:val="single" w:sz="8" w:space="0" w:color="auto"/>
            </w:tcBorders>
            <w:shd w:val="clear" w:color="auto" w:fill="auto"/>
            <w:noWrap/>
            <w:vAlign w:val="center"/>
            <w:hideMark/>
          </w:tcPr>
          <w:p w14:paraId="7436606F"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08/08/2016 0:00</w:t>
            </w:r>
          </w:p>
        </w:tc>
      </w:tr>
      <w:tr w:rsidR="00AD7ECE" w:rsidRPr="00AD7ECE" w14:paraId="189A35AF"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5F6DFC2F" w14:textId="530AF8EA" w:rsidR="00AD7ECE" w:rsidRPr="00AD7ECE" w:rsidRDefault="00820086" w:rsidP="00AD7ECE">
            <w:pPr>
              <w:widowControl/>
              <w:spacing w:before="0" w:line="240" w:lineRule="auto"/>
              <w:ind w:left="0"/>
              <w:jc w:val="right"/>
              <w:rPr>
                <w:snapToGrid/>
                <w:color w:val="000000"/>
                <w:sz w:val="22"/>
                <w:szCs w:val="22"/>
              </w:rPr>
            </w:pPr>
            <w:r>
              <w:rPr>
                <w:snapToGrid/>
                <w:color w:val="000000"/>
                <w:sz w:val="22"/>
                <w:szCs w:val="22"/>
              </w:rPr>
              <w:t>8</w:t>
            </w:r>
          </w:p>
        </w:tc>
        <w:tc>
          <w:tcPr>
            <w:tcW w:w="1829" w:type="dxa"/>
            <w:tcBorders>
              <w:top w:val="nil"/>
              <w:left w:val="nil"/>
              <w:bottom w:val="single" w:sz="8" w:space="0" w:color="auto"/>
              <w:right w:val="single" w:sz="8" w:space="0" w:color="auto"/>
            </w:tcBorders>
            <w:shd w:val="clear" w:color="auto" w:fill="auto"/>
            <w:noWrap/>
            <w:vAlign w:val="center"/>
            <w:hideMark/>
          </w:tcPr>
          <w:p w14:paraId="19707EC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Type</w:t>
            </w:r>
          </w:p>
        </w:tc>
        <w:tc>
          <w:tcPr>
            <w:tcW w:w="5239" w:type="dxa"/>
            <w:tcBorders>
              <w:top w:val="nil"/>
              <w:left w:val="nil"/>
              <w:bottom w:val="single" w:sz="8" w:space="0" w:color="auto"/>
              <w:right w:val="single" w:sz="8" w:space="0" w:color="auto"/>
            </w:tcBorders>
            <w:shd w:val="clear" w:color="auto" w:fill="auto"/>
            <w:noWrap/>
            <w:vAlign w:val="center"/>
            <w:hideMark/>
          </w:tcPr>
          <w:p w14:paraId="0BBC5AC2"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Loại đơn hàng, 1: Billing SAP; 2: SO Return từ SAP; 3: Don hang khuyen mai hang tang kem</w:t>
            </w:r>
          </w:p>
        </w:tc>
        <w:tc>
          <w:tcPr>
            <w:tcW w:w="1818" w:type="dxa"/>
            <w:tcBorders>
              <w:top w:val="nil"/>
              <w:left w:val="nil"/>
              <w:bottom w:val="single" w:sz="8" w:space="0" w:color="auto"/>
              <w:right w:val="single" w:sz="8" w:space="0" w:color="auto"/>
            </w:tcBorders>
            <w:shd w:val="clear" w:color="auto" w:fill="auto"/>
            <w:noWrap/>
            <w:vAlign w:val="center"/>
            <w:hideMark/>
          </w:tcPr>
          <w:p w14:paraId="53F27C5F"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w:t>
            </w:r>
          </w:p>
        </w:tc>
      </w:tr>
      <w:tr w:rsidR="00AD7ECE" w:rsidRPr="00AD7ECE" w14:paraId="6DCC91F2" w14:textId="77777777" w:rsidTr="00AD7ECE">
        <w:trPr>
          <w:trHeight w:val="315"/>
        </w:trPr>
        <w:tc>
          <w:tcPr>
            <w:tcW w:w="852" w:type="dxa"/>
            <w:tcBorders>
              <w:top w:val="nil"/>
              <w:left w:val="single" w:sz="8" w:space="0" w:color="auto"/>
              <w:bottom w:val="single" w:sz="8" w:space="0" w:color="auto"/>
              <w:right w:val="nil"/>
            </w:tcBorders>
            <w:shd w:val="clear" w:color="auto" w:fill="auto"/>
            <w:noWrap/>
            <w:vAlign w:val="center"/>
            <w:hideMark/>
          </w:tcPr>
          <w:p w14:paraId="6F0A470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Detail</w:t>
            </w:r>
          </w:p>
        </w:tc>
        <w:tc>
          <w:tcPr>
            <w:tcW w:w="1829" w:type="dxa"/>
            <w:tcBorders>
              <w:top w:val="nil"/>
              <w:left w:val="nil"/>
              <w:bottom w:val="single" w:sz="8" w:space="0" w:color="auto"/>
              <w:right w:val="nil"/>
            </w:tcBorders>
            <w:shd w:val="clear" w:color="auto" w:fill="auto"/>
            <w:noWrap/>
            <w:vAlign w:val="center"/>
            <w:hideMark/>
          </w:tcPr>
          <w:p w14:paraId="7852AF53"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w:t>
            </w:r>
          </w:p>
        </w:tc>
        <w:tc>
          <w:tcPr>
            <w:tcW w:w="5239" w:type="dxa"/>
            <w:tcBorders>
              <w:top w:val="nil"/>
              <w:left w:val="nil"/>
              <w:bottom w:val="single" w:sz="8" w:space="0" w:color="auto"/>
              <w:right w:val="nil"/>
            </w:tcBorders>
            <w:shd w:val="clear" w:color="auto" w:fill="auto"/>
            <w:noWrap/>
            <w:vAlign w:val="center"/>
            <w:hideMark/>
          </w:tcPr>
          <w:p w14:paraId="171D0BC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w:t>
            </w:r>
          </w:p>
        </w:tc>
        <w:tc>
          <w:tcPr>
            <w:tcW w:w="1818" w:type="dxa"/>
            <w:tcBorders>
              <w:top w:val="nil"/>
              <w:left w:val="nil"/>
              <w:bottom w:val="single" w:sz="8" w:space="0" w:color="auto"/>
              <w:right w:val="single" w:sz="8" w:space="0" w:color="auto"/>
            </w:tcBorders>
            <w:shd w:val="clear" w:color="auto" w:fill="auto"/>
            <w:noWrap/>
            <w:vAlign w:val="center"/>
            <w:hideMark/>
          </w:tcPr>
          <w:p w14:paraId="50587D52"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 </w:t>
            </w:r>
          </w:p>
        </w:tc>
      </w:tr>
      <w:tr w:rsidR="00AD7ECE" w:rsidRPr="00AD7ECE" w14:paraId="4917409E"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5C07E4FA"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w:t>
            </w:r>
          </w:p>
        </w:tc>
        <w:tc>
          <w:tcPr>
            <w:tcW w:w="1829" w:type="dxa"/>
            <w:tcBorders>
              <w:top w:val="nil"/>
              <w:left w:val="nil"/>
              <w:bottom w:val="single" w:sz="8" w:space="0" w:color="auto"/>
              <w:right w:val="single" w:sz="8" w:space="0" w:color="auto"/>
            </w:tcBorders>
            <w:shd w:val="clear" w:color="auto" w:fill="auto"/>
            <w:noWrap/>
            <w:vAlign w:val="center"/>
            <w:hideMark/>
          </w:tcPr>
          <w:p w14:paraId="35E83299"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ItemCode</w:t>
            </w:r>
          </w:p>
        </w:tc>
        <w:tc>
          <w:tcPr>
            <w:tcW w:w="5239" w:type="dxa"/>
            <w:tcBorders>
              <w:top w:val="nil"/>
              <w:left w:val="nil"/>
              <w:bottom w:val="single" w:sz="8" w:space="0" w:color="auto"/>
              <w:right w:val="single" w:sz="8" w:space="0" w:color="auto"/>
            </w:tcBorders>
            <w:shd w:val="clear" w:color="auto" w:fill="auto"/>
            <w:noWrap/>
            <w:vAlign w:val="center"/>
            <w:hideMark/>
          </w:tcPr>
          <w:p w14:paraId="27E9E103"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Mã sản phẩm</w:t>
            </w:r>
          </w:p>
        </w:tc>
        <w:tc>
          <w:tcPr>
            <w:tcW w:w="1818" w:type="dxa"/>
            <w:tcBorders>
              <w:top w:val="nil"/>
              <w:left w:val="nil"/>
              <w:bottom w:val="single" w:sz="8" w:space="0" w:color="auto"/>
              <w:right w:val="single" w:sz="8" w:space="0" w:color="auto"/>
            </w:tcBorders>
            <w:shd w:val="clear" w:color="auto" w:fill="auto"/>
            <w:noWrap/>
            <w:vAlign w:val="center"/>
            <w:hideMark/>
          </w:tcPr>
          <w:p w14:paraId="526A0A3A"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50000000</w:t>
            </w:r>
          </w:p>
        </w:tc>
      </w:tr>
      <w:tr w:rsidR="00AD7ECE" w:rsidRPr="00AD7ECE" w14:paraId="1D38611C"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1C16B64E"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2</w:t>
            </w:r>
          </w:p>
        </w:tc>
        <w:tc>
          <w:tcPr>
            <w:tcW w:w="1829" w:type="dxa"/>
            <w:tcBorders>
              <w:top w:val="nil"/>
              <w:left w:val="nil"/>
              <w:bottom w:val="single" w:sz="8" w:space="0" w:color="auto"/>
              <w:right w:val="single" w:sz="8" w:space="0" w:color="auto"/>
            </w:tcBorders>
            <w:shd w:val="clear" w:color="auto" w:fill="auto"/>
            <w:noWrap/>
            <w:vAlign w:val="center"/>
            <w:hideMark/>
          </w:tcPr>
          <w:p w14:paraId="2E5C9E1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Quantity</w:t>
            </w:r>
          </w:p>
        </w:tc>
        <w:tc>
          <w:tcPr>
            <w:tcW w:w="5239" w:type="dxa"/>
            <w:tcBorders>
              <w:top w:val="nil"/>
              <w:left w:val="nil"/>
              <w:bottom w:val="single" w:sz="8" w:space="0" w:color="auto"/>
              <w:right w:val="single" w:sz="8" w:space="0" w:color="auto"/>
            </w:tcBorders>
            <w:shd w:val="clear" w:color="auto" w:fill="auto"/>
            <w:noWrap/>
            <w:vAlign w:val="center"/>
            <w:hideMark/>
          </w:tcPr>
          <w:p w14:paraId="3228897B"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Số lượng sản phẩm</w:t>
            </w:r>
          </w:p>
        </w:tc>
        <w:tc>
          <w:tcPr>
            <w:tcW w:w="1818" w:type="dxa"/>
            <w:tcBorders>
              <w:top w:val="nil"/>
              <w:left w:val="nil"/>
              <w:bottom w:val="single" w:sz="8" w:space="0" w:color="auto"/>
              <w:right w:val="single" w:sz="8" w:space="0" w:color="auto"/>
            </w:tcBorders>
            <w:shd w:val="clear" w:color="auto" w:fill="auto"/>
            <w:noWrap/>
            <w:vAlign w:val="center"/>
            <w:hideMark/>
          </w:tcPr>
          <w:p w14:paraId="582EF9F7"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480</w:t>
            </w:r>
          </w:p>
        </w:tc>
      </w:tr>
      <w:tr w:rsidR="00AD7ECE" w:rsidRPr="00AD7ECE" w14:paraId="55DE5204"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16F223A0"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3</w:t>
            </w:r>
          </w:p>
        </w:tc>
        <w:tc>
          <w:tcPr>
            <w:tcW w:w="1829" w:type="dxa"/>
            <w:tcBorders>
              <w:top w:val="nil"/>
              <w:left w:val="nil"/>
              <w:bottom w:val="single" w:sz="8" w:space="0" w:color="auto"/>
              <w:right w:val="single" w:sz="8" w:space="0" w:color="auto"/>
            </w:tcBorders>
            <w:shd w:val="clear" w:color="auto" w:fill="auto"/>
            <w:noWrap/>
            <w:vAlign w:val="center"/>
            <w:hideMark/>
          </w:tcPr>
          <w:p w14:paraId="624D6A4B" w14:textId="43AA9C4F" w:rsidR="00AD7ECE" w:rsidRPr="00AD7ECE" w:rsidRDefault="00FA496B" w:rsidP="00AD7ECE">
            <w:pPr>
              <w:widowControl/>
              <w:spacing w:before="0" w:line="240" w:lineRule="auto"/>
              <w:ind w:left="0"/>
              <w:rPr>
                <w:snapToGrid/>
                <w:color w:val="000000"/>
                <w:sz w:val="22"/>
                <w:szCs w:val="22"/>
              </w:rPr>
            </w:pPr>
            <w:r>
              <w:rPr>
                <w:rStyle w:val="t1"/>
                <w:rFonts w:ascii="Verdana" w:hAnsi="Verdana"/>
                <w:sz w:val="20"/>
              </w:rPr>
              <w:t>NetAmount</w:t>
            </w:r>
          </w:p>
        </w:tc>
        <w:tc>
          <w:tcPr>
            <w:tcW w:w="5239" w:type="dxa"/>
            <w:tcBorders>
              <w:top w:val="nil"/>
              <w:left w:val="nil"/>
              <w:bottom w:val="single" w:sz="8" w:space="0" w:color="auto"/>
              <w:right w:val="single" w:sz="8" w:space="0" w:color="auto"/>
            </w:tcBorders>
            <w:shd w:val="clear" w:color="auto" w:fill="auto"/>
            <w:noWrap/>
            <w:vAlign w:val="center"/>
            <w:hideMark/>
          </w:tcPr>
          <w:p w14:paraId="4EF3AFCA"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Giá sản phẩm (trước thuế)</w:t>
            </w:r>
          </w:p>
        </w:tc>
        <w:tc>
          <w:tcPr>
            <w:tcW w:w="1818" w:type="dxa"/>
            <w:tcBorders>
              <w:top w:val="nil"/>
              <w:left w:val="nil"/>
              <w:bottom w:val="single" w:sz="8" w:space="0" w:color="auto"/>
              <w:right w:val="single" w:sz="8" w:space="0" w:color="auto"/>
            </w:tcBorders>
            <w:shd w:val="clear" w:color="auto" w:fill="auto"/>
            <w:noWrap/>
            <w:vAlign w:val="center"/>
            <w:hideMark/>
          </w:tcPr>
          <w:p w14:paraId="75ABAB7A"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5270</w:t>
            </w:r>
          </w:p>
        </w:tc>
      </w:tr>
      <w:tr w:rsidR="00AD7ECE" w:rsidRPr="00AD7ECE" w14:paraId="68B731E9"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4CFD5678"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4</w:t>
            </w:r>
          </w:p>
        </w:tc>
        <w:tc>
          <w:tcPr>
            <w:tcW w:w="1829" w:type="dxa"/>
            <w:tcBorders>
              <w:top w:val="nil"/>
              <w:left w:val="nil"/>
              <w:bottom w:val="single" w:sz="8" w:space="0" w:color="auto"/>
              <w:right w:val="single" w:sz="8" w:space="0" w:color="auto"/>
            </w:tcBorders>
            <w:shd w:val="clear" w:color="auto" w:fill="auto"/>
            <w:noWrap/>
            <w:vAlign w:val="center"/>
            <w:hideMark/>
          </w:tcPr>
          <w:p w14:paraId="2DEB0C7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ZDC1Percent</w:t>
            </w:r>
          </w:p>
        </w:tc>
        <w:tc>
          <w:tcPr>
            <w:tcW w:w="5239" w:type="dxa"/>
            <w:tcBorders>
              <w:top w:val="nil"/>
              <w:left w:val="nil"/>
              <w:bottom w:val="single" w:sz="8" w:space="0" w:color="auto"/>
              <w:right w:val="single" w:sz="8" w:space="0" w:color="auto"/>
            </w:tcBorders>
            <w:shd w:val="clear" w:color="auto" w:fill="auto"/>
            <w:noWrap/>
            <w:vAlign w:val="center"/>
            <w:hideMark/>
          </w:tcPr>
          <w:p w14:paraId="2D4A0706" w14:textId="66FC1AD2"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w:t>
            </w:r>
            <w:r w:rsidR="0059773E" w:rsidRPr="0044666D">
              <w:rPr>
                <w:szCs w:val="24"/>
              </w:rPr>
              <w:t>CK Chuẩn</w:t>
            </w:r>
          </w:p>
        </w:tc>
        <w:tc>
          <w:tcPr>
            <w:tcW w:w="1818" w:type="dxa"/>
            <w:tcBorders>
              <w:top w:val="nil"/>
              <w:left w:val="nil"/>
              <w:bottom w:val="single" w:sz="8" w:space="0" w:color="auto"/>
              <w:right w:val="single" w:sz="8" w:space="0" w:color="auto"/>
            </w:tcBorders>
            <w:shd w:val="clear" w:color="auto" w:fill="auto"/>
            <w:noWrap/>
            <w:vAlign w:val="center"/>
            <w:hideMark/>
          </w:tcPr>
          <w:p w14:paraId="0BFC4A33"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001F2A1D"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57029800"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5</w:t>
            </w:r>
          </w:p>
        </w:tc>
        <w:tc>
          <w:tcPr>
            <w:tcW w:w="1829" w:type="dxa"/>
            <w:tcBorders>
              <w:top w:val="nil"/>
              <w:left w:val="nil"/>
              <w:bottom w:val="single" w:sz="8" w:space="0" w:color="auto"/>
              <w:right w:val="single" w:sz="8" w:space="0" w:color="auto"/>
            </w:tcBorders>
            <w:shd w:val="clear" w:color="auto" w:fill="auto"/>
            <w:noWrap/>
            <w:vAlign w:val="center"/>
            <w:hideMark/>
          </w:tcPr>
          <w:p w14:paraId="198E2878" w14:textId="709DE71E" w:rsidR="00AD7ECE" w:rsidRPr="00AD7ECE" w:rsidRDefault="00AD7ECE" w:rsidP="00464791">
            <w:pPr>
              <w:widowControl/>
              <w:spacing w:before="0" w:line="240" w:lineRule="auto"/>
              <w:ind w:left="0"/>
              <w:rPr>
                <w:snapToGrid/>
                <w:color w:val="000000"/>
                <w:sz w:val="22"/>
                <w:szCs w:val="22"/>
              </w:rPr>
            </w:pPr>
            <w:r w:rsidRPr="00AD7ECE">
              <w:rPr>
                <w:snapToGrid/>
                <w:color w:val="000000"/>
                <w:sz w:val="22"/>
                <w:szCs w:val="22"/>
              </w:rPr>
              <w:t>ZDC2Per</w:t>
            </w:r>
            <w:r w:rsidR="00464791">
              <w:rPr>
                <w:snapToGrid/>
                <w:color w:val="000000"/>
                <w:sz w:val="22"/>
                <w:szCs w:val="22"/>
              </w:rPr>
              <w:t>c</w:t>
            </w:r>
            <w:r w:rsidRPr="00AD7ECE">
              <w:rPr>
                <w:snapToGrid/>
                <w:color w:val="000000"/>
                <w:sz w:val="22"/>
                <w:szCs w:val="22"/>
              </w:rPr>
              <w:t>ent</w:t>
            </w:r>
          </w:p>
        </w:tc>
        <w:tc>
          <w:tcPr>
            <w:tcW w:w="5239" w:type="dxa"/>
            <w:tcBorders>
              <w:top w:val="nil"/>
              <w:left w:val="nil"/>
              <w:bottom w:val="single" w:sz="8" w:space="0" w:color="auto"/>
              <w:right w:val="single" w:sz="8" w:space="0" w:color="auto"/>
            </w:tcBorders>
            <w:shd w:val="clear" w:color="auto" w:fill="auto"/>
            <w:noWrap/>
            <w:vAlign w:val="center"/>
            <w:hideMark/>
          </w:tcPr>
          <w:p w14:paraId="7DB34FB8" w14:textId="74B85B43"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chiết khấu </w:t>
            </w:r>
            <w:r w:rsidR="0059773E">
              <w:rPr>
                <w:szCs w:val="24"/>
              </w:rPr>
              <w:t>Tiền Mặt 1</w:t>
            </w:r>
          </w:p>
        </w:tc>
        <w:tc>
          <w:tcPr>
            <w:tcW w:w="1818" w:type="dxa"/>
            <w:tcBorders>
              <w:top w:val="nil"/>
              <w:left w:val="nil"/>
              <w:bottom w:val="single" w:sz="8" w:space="0" w:color="auto"/>
              <w:right w:val="single" w:sz="8" w:space="0" w:color="auto"/>
            </w:tcBorders>
            <w:shd w:val="clear" w:color="auto" w:fill="auto"/>
            <w:noWrap/>
            <w:vAlign w:val="center"/>
            <w:hideMark/>
          </w:tcPr>
          <w:p w14:paraId="630634A9"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56FD297F"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469F5188"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6</w:t>
            </w:r>
          </w:p>
        </w:tc>
        <w:tc>
          <w:tcPr>
            <w:tcW w:w="1829" w:type="dxa"/>
            <w:tcBorders>
              <w:top w:val="nil"/>
              <w:left w:val="nil"/>
              <w:bottom w:val="single" w:sz="8" w:space="0" w:color="auto"/>
              <w:right w:val="single" w:sz="8" w:space="0" w:color="auto"/>
            </w:tcBorders>
            <w:shd w:val="clear" w:color="auto" w:fill="auto"/>
            <w:noWrap/>
            <w:vAlign w:val="center"/>
            <w:hideMark/>
          </w:tcPr>
          <w:p w14:paraId="6907B4AF" w14:textId="5F9212CC" w:rsidR="00AD7ECE" w:rsidRPr="00AD7ECE" w:rsidRDefault="00464791" w:rsidP="00464791">
            <w:pPr>
              <w:widowControl/>
              <w:spacing w:before="0" w:line="240" w:lineRule="auto"/>
              <w:ind w:left="0"/>
              <w:rPr>
                <w:snapToGrid/>
                <w:color w:val="000000"/>
                <w:sz w:val="22"/>
                <w:szCs w:val="22"/>
              </w:rPr>
            </w:pPr>
            <w:r w:rsidRPr="00AD7ECE">
              <w:rPr>
                <w:snapToGrid/>
                <w:color w:val="000000"/>
                <w:sz w:val="22"/>
                <w:szCs w:val="22"/>
              </w:rPr>
              <w:t>ZDC3Per</w:t>
            </w:r>
            <w:r>
              <w:rPr>
                <w:snapToGrid/>
                <w:color w:val="000000"/>
                <w:sz w:val="22"/>
                <w:szCs w:val="22"/>
              </w:rPr>
              <w:t>c</w:t>
            </w:r>
            <w:r w:rsidRPr="00AD7ECE">
              <w:rPr>
                <w:snapToGrid/>
                <w:color w:val="000000"/>
                <w:sz w:val="22"/>
                <w:szCs w:val="22"/>
              </w:rPr>
              <w:t>ent</w:t>
            </w:r>
          </w:p>
        </w:tc>
        <w:tc>
          <w:tcPr>
            <w:tcW w:w="5239" w:type="dxa"/>
            <w:tcBorders>
              <w:top w:val="nil"/>
              <w:left w:val="nil"/>
              <w:bottom w:val="single" w:sz="8" w:space="0" w:color="auto"/>
              <w:right w:val="single" w:sz="8" w:space="0" w:color="auto"/>
            </w:tcBorders>
            <w:shd w:val="clear" w:color="auto" w:fill="auto"/>
            <w:noWrap/>
            <w:vAlign w:val="center"/>
            <w:hideMark/>
          </w:tcPr>
          <w:p w14:paraId="67AB8379" w14:textId="01E806E3"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chiết khấu </w:t>
            </w:r>
            <w:r w:rsidR="0059773E" w:rsidRPr="0044666D">
              <w:rPr>
                <w:szCs w:val="24"/>
              </w:rPr>
              <w:t>Gói Hàng</w:t>
            </w:r>
          </w:p>
        </w:tc>
        <w:tc>
          <w:tcPr>
            <w:tcW w:w="1818" w:type="dxa"/>
            <w:tcBorders>
              <w:top w:val="nil"/>
              <w:left w:val="nil"/>
              <w:bottom w:val="single" w:sz="8" w:space="0" w:color="auto"/>
              <w:right w:val="single" w:sz="8" w:space="0" w:color="auto"/>
            </w:tcBorders>
            <w:shd w:val="clear" w:color="auto" w:fill="auto"/>
            <w:noWrap/>
            <w:vAlign w:val="center"/>
            <w:hideMark/>
          </w:tcPr>
          <w:p w14:paraId="39DFBA5C"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28B94F98"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492DD151"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7</w:t>
            </w:r>
          </w:p>
        </w:tc>
        <w:tc>
          <w:tcPr>
            <w:tcW w:w="1829" w:type="dxa"/>
            <w:tcBorders>
              <w:top w:val="nil"/>
              <w:left w:val="nil"/>
              <w:bottom w:val="single" w:sz="8" w:space="0" w:color="auto"/>
              <w:right w:val="single" w:sz="8" w:space="0" w:color="auto"/>
            </w:tcBorders>
            <w:shd w:val="clear" w:color="auto" w:fill="auto"/>
            <w:noWrap/>
            <w:vAlign w:val="center"/>
            <w:hideMark/>
          </w:tcPr>
          <w:p w14:paraId="7DC3E4A4" w14:textId="3D5CDFB9" w:rsidR="00AD7ECE" w:rsidRPr="00AD7ECE" w:rsidRDefault="00464791" w:rsidP="00464791">
            <w:pPr>
              <w:widowControl/>
              <w:spacing w:before="0" w:line="240" w:lineRule="auto"/>
              <w:ind w:left="0"/>
              <w:rPr>
                <w:snapToGrid/>
                <w:color w:val="000000"/>
                <w:sz w:val="22"/>
                <w:szCs w:val="22"/>
              </w:rPr>
            </w:pPr>
            <w:r w:rsidRPr="00AD7ECE">
              <w:rPr>
                <w:snapToGrid/>
                <w:color w:val="000000"/>
                <w:sz w:val="22"/>
                <w:szCs w:val="22"/>
              </w:rPr>
              <w:t>ZDC4Per</w:t>
            </w:r>
            <w:r>
              <w:rPr>
                <w:snapToGrid/>
                <w:color w:val="000000"/>
                <w:sz w:val="22"/>
                <w:szCs w:val="22"/>
              </w:rPr>
              <w:t>c</w:t>
            </w:r>
            <w:r w:rsidRPr="00AD7ECE">
              <w:rPr>
                <w:snapToGrid/>
                <w:color w:val="000000"/>
                <w:sz w:val="22"/>
                <w:szCs w:val="22"/>
              </w:rPr>
              <w:t>ent</w:t>
            </w:r>
          </w:p>
        </w:tc>
        <w:tc>
          <w:tcPr>
            <w:tcW w:w="5239" w:type="dxa"/>
            <w:tcBorders>
              <w:top w:val="nil"/>
              <w:left w:val="nil"/>
              <w:bottom w:val="single" w:sz="8" w:space="0" w:color="auto"/>
              <w:right w:val="single" w:sz="8" w:space="0" w:color="auto"/>
            </w:tcBorders>
            <w:shd w:val="clear" w:color="auto" w:fill="auto"/>
            <w:noWrap/>
            <w:vAlign w:val="center"/>
            <w:hideMark/>
          </w:tcPr>
          <w:p w14:paraId="5F276E13" w14:textId="2EFF8AF6"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chiết khấu </w:t>
            </w:r>
            <w:r w:rsidR="0059773E" w:rsidRPr="0044666D">
              <w:rPr>
                <w:szCs w:val="24"/>
              </w:rPr>
              <w:t>Chương Trình</w:t>
            </w:r>
          </w:p>
        </w:tc>
        <w:tc>
          <w:tcPr>
            <w:tcW w:w="1818" w:type="dxa"/>
            <w:tcBorders>
              <w:top w:val="nil"/>
              <w:left w:val="nil"/>
              <w:bottom w:val="single" w:sz="8" w:space="0" w:color="auto"/>
              <w:right w:val="single" w:sz="8" w:space="0" w:color="auto"/>
            </w:tcBorders>
            <w:shd w:val="clear" w:color="auto" w:fill="auto"/>
            <w:noWrap/>
            <w:vAlign w:val="center"/>
            <w:hideMark/>
          </w:tcPr>
          <w:p w14:paraId="06B6AA8B"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596EC674"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682F3D6D"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8</w:t>
            </w:r>
          </w:p>
        </w:tc>
        <w:tc>
          <w:tcPr>
            <w:tcW w:w="1829" w:type="dxa"/>
            <w:tcBorders>
              <w:top w:val="nil"/>
              <w:left w:val="nil"/>
              <w:bottom w:val="single" w:sz="8" w:space="0" w:color="auto"/>
              <w:right w:val="single" w:sz="8" w:space="0" w:color="auto"/>
            </w:tcBorders>
            <w:shd w:val="clear" w:color="auto" w:fill="auto"/>
            <w:noWrap/>
            <w:vAlign w:val="center"/>
            <w:hideMark/>
          </w:tcPr>
          <w:p w14:paraId="77547C2D" w14:textId="1C82C62D" w:rsidR="00AD7ECE" w:rsidRPr="00AD7ECE" w:rsidRDefault="00464791" w:rsidP="00464791">
            <w:pPr>
              <w:widowControl/>
              <w:spacing w:before="0" w:line="240" w:lineRule="auto"/>
              <w:ind w:left="0"/>
              <w:rPr>
                <w:snapToGrid/>
                <w:color w:val="000000"/>
                <w:sz w:val="22"/>
                <w:szCs w:val="22"/>
              </w:rPr>
            </w:pPr>
            <w:r w:rsidRPr="00AD7ECE">
              <w:rPr>
                <w:snapToGrid/>
                <w:color w:val="000000"/>
                <w:sz w:val="22"/>
                <w:szCs w:val="22"/>
              </w:rPr>
              <w:t>ZDC5Per</w:t>
            </w:r>
            <w:r>
              <w:rPr>
                <w:snapToGrid/>
                <w:color w:val="000000"/>
                <w:sz w:val="22"/>
                <w:szCs w:val="22"/>
              </w:rPr>
              <w:t>c</w:t>
            </w:r>
            <w:r w:rsidRPr="00AD7ECE">
              <w:rPr>
                <w:snapToGrid/>
                <w:color w:val="000000"/>
                <w:sz w:val="22"/>
                <w:szCs w:val="22"/>
              </w:rPr>
              <w:t>ent</w:t>
            </w:r>
          </w:p>
        </w:tc>
        <w:tc>
          <w:tcPr>
            <w:tcW w:w="5239" w:type="dxa"/>
            <w:tcBorders>
              <w:top w:val="nil"/>
              <w:left w:val="nil"/>
              <w:bottom w:val="single" w:sz="8" w:space="0" w:color="auto"/>
              <w:right w:val="single" w:sz="8" w:space="0" w:color="auto"/>
            </w:tcBorders>
            <w:shd w:val="clear" w:color="auto" w:fill="auto"/>
            <w:noWrap/>
            <w:vAlign w:val="center"/>
            <w:hideMark/>
          </w:tcPr>
          <w:p w14:paraId="7F2CB4AB" w14:textId="5FF978C6"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chiết khấu </w:t>
            </w:r>
            <w:r w:rsidR="0059773E" w:rsidRPr="0044666D">
              <w:rPr>
                <w:szCs w:val="24"/>
              </w:rPr>
              <w:t>Thưởng Doanh số</w:t>
            </w:r>
          </w:p>
        </w:tc>
        <w:tc>
          <w:tcPr>
            <w:tcW w:w="1818" w:type="dxa"/>
            <w:tcBorders>
              <w:top w:val="nil"/>
              <w:left w:val="nil"/>
              <w:bottom w:val="single" w:sz="8" w:space="0" w:color="auto"/>
              <w:right w:val="single" w:sz="8" w:space="0" w:color="auto"/>
            </w:tcBorders>
            <w:shd w:val="clear" w:color="auto" w:fill="auto"/>
            <w:noWrap/>
            <w:vAlign w:val="center"/>
            <w:hideMark/>
          </w:tcPr>
          <w:p w14:paraId="711BFABB"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22D8EADC"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09C026FC"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9</w:t>
            </w:r>
          </w:p>
        </w:tc>
        <w:tc>
          <w:tcPr>
            <w:tcW w:w="1829" w:type="dxa"/>
            <w:tcBorders>
              <w:top w:val="nil"/>
              <w:left w:val="nil"/>
              <w:bottom w:val="single" w:sz="8" w:space="0" w:color="auto"/>
              <w:right w:val="single" w:sz="8" w:space="0" w:color="auto"/>
            </w:tcBorders>
            <w:shd w:val="clear" w:color="auto" w:fill="auto"/>
            <w:noWrap/>
            <w:vAlign w:val="center"/>
            <w:hideMark/>
          </w:tcPr>
          <w:p w14:paraId="2BA45908" w14:textId="009B2843" w:rsidR="00AD7ECE" w:rsidRPr="00AD7ECE" w:rsidRDefault="00464791" w:rsidP="00464791">
            <w:pPr>
              <w:widowControl/>
              <w:spacing w:before="0" w:line="240" w:lineRule="auto"/>
              <w:ind w:left="0"/>
              <w:rPr>
                <w:snapToGrid/>
                <w:color w:val="000000"/>
                <w:sz w:val="22"/>
                <w:szCs w:val="22"/>
              </w:rPr>
            </w:pPr>
            <w:r w:rsidRPr="00AD7ECE">
              <w:rPr>
                <w:snapToGrid/>
                <w:color w:val="000000"/>
                <w:sz w:val="22"/>
                <w:szCs w:val="22"/>
              </w:rPr>
              <w:t>ZDC6Per</w:t>
            </w:r>
            <w:r>
              <w:rPr>
                <w:snapToGrid/>
                <w:color w:val="000000"/>
                <w:sz w:val="22"/>
                <w:szCs w:val="22"/>
              </w:rPr>
              <w:t>c</w:t>
            </w:r>
            <w:r w:rsidRPr="00AD7ECE">
              <w:rPr>
                <w:snapToGrid/>
                <w:color w:val="000000"/>
                <w:sz w:val="22"/>
                <w:szCs w:val="22"/>
              </w:rPr>
              <w:t>ent</w:t>
            </w:r>
          </w:p>
        </w:tc>
        <w:tc>
          <w:tcPr>
            <w:tcW w:w="5239" w:type="dxa"/>
            <w:tcBorders>
              <w:top w:val="nil"/>
              <w:left w:val="nil"/>
              <w:bottom w:val="single" w:sz="8" w:space="0" w:color="auto"/>
              <w:right w:val="single" w:sz="8" w:space="0" w:color="auto"/>
            </w:tcBorders>
            <w:shd w:val="clear" w:color="auto" w:fill="auto"/>
            <w:noWrap/>
            <w:vAlign w:val="center"/>
            <w:hideMark/>
          </w:tcPr>
          <w:p w14:paraId="5AF84652" w14:textId="5B644E22"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 chiết khấu </w:t>
            </w:r>
            <w:r w:rsidR="0059773E" w:rsidRPr="0044666D">
              <w:rPr>
                <w:szCs w:val="24"/>
              </w:rPr>
              <w:t>Tiền Mặt 2</w:t>
            </w:r>
          </w:p>
        </w:tc>
        <w:tc>
          <w:tcPr>
            <w:tcW w:w="1818" w:type="dxa"/>
            <w:tcBorders>
              <w:top w:val="nil"/>
              <w:left w:val="nil"/>
              <w:bottom w:val="single" w:sz="8" w:space="0" w:color="auto"/>
              <w:right w:val="single" w:sz="8" w:space="0" w:color="auto"/>
            </w:tcBorders>
            <w:shd w:val="clear" w:color="auto" w:fill="auto"/>
            <w:noWrap/>
            <w:vAlign w:val="center"/>
            <w:hideMark/>
          </w:tcPr>
          <w:p w14:paraId="01AE9D65"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2</w:t>
            </w:r>
          </w:p>
        </w:tc>
      </w:tr>
      <w:tr w:rsidR="00AD7ECE" w:rsidRPr="00AD7ECE" w14:paraId="1115179F"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6B6B21E"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10</w:t>
            </w:r>
          </w:p>
        </w:tc>
        <w:tc>
          <w:tcPr>
            <w:tcW w:w="1829" w:type="dxa"/>
            <w:tcBorders>
              <w:top w:val="nil"/>
              <w:left w:val="nil"/>
              <w:bottom w:val="single" w:sz="8" w:space="0" w:color="auto"/>
              <w:right w:val="single" w:sz="8" w:space="0" w:color="auto"/>
            </w:tcBorders>
            <w:shd w:val="clear" w:color="auto" w:fill="auto"/>
            <w:noWrap/>
            <w:vAlign w:val="center"/>
            <w:hideMark/>
          </w:tcPr>
          <w:p w14:paraId="59DC2295"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ZDC1Amount</w:t>
            </w:r>
          </w:p>
        </w:tc>
        <w:tc>
          <w:tcPr>
            <w:tcW w:w="5239" w:type="dxa"/>
            <w:tcBorders>
              <w:top w:val="nil"/>
              <w:left w:val="nil"/>
              <w:bottom w:val="single" w:sz="8" w:space="0" w:color="auto"/>
              <w:right w:val="single" w:sz="8" w:space="0" w:color="auto"/>
            </w:tcBorders>
            <w:shd w:val="clear" w:color="auto" w:fill="auto"/>
            <w:noWrap/>
            <w:vAlign w:val="center"/>
            <w:hideMark/>
          </w:tcPr>
          <w:p w14:paraId="6D27875E" w14:textId="3216463F"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Chuẩn</w:t>
            </w:r>
          </w:p>
        </w:tc>
        <w:tc>
          <w:tcPr>
            <w:tcW w:w="1818" w:type="dxa"/>
            <w:tcBorders>
              <w:top w:val="nil"/>
              <w:left w:val="nil"/>
              <w:bottom w:val="single" w:sz="8" w:space="0" w:color="auto"/>
              <w:right w:val="single" w:sz="8" w:space="0" w:color="auto"/>
            </w:tcBorders>
            <w:shd w:val="clear" w:color="auto" w:fill="auto"/>
            <w:noWrap/>
            <w:vAlign w:val="center"/>
            <w:hideMark/>
          </w:tcPr>
          <w:p w14:paraId="208107CD"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5BB96511"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137E18F"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11</w:t>
            </w:r>
          </w:p>
        </w:tc>
        <w:tc>
          <w:tcPr>
            <w:tcW w:w="1829" w:type="dxa"/>
            <w:tcBorders>
              <w:top w:val="nil"/>
              <w:left w:val="nil"/>
              <w:bottom w:val="single" w:sz="8" w:space="0" w:color="auto"/>
              <w:right w:val="single" w:sz="8" w:space="0" w:color="auto"/>
            </w:tcBorders>
            <w:shd w:val="clear" w:color="auto" w:fill="auto"/>
            <w:noWrap/>
            <w:vAlign w:val="center"/>
            <w:hideMark/>
          </w:tcPr>
          <w:p w14:paraId="07D53100"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ZDC2Amount</w:t>
            </w:r>
          </w:p>
        </w:tc>
        <w:tc>
          <w:tcPr>
            <w:tcW w:w="5239" w:type="dxa"/>
            <w:tcBorders>
              <w:top w:val="nil"/>
              <w:left w:val="nil"/>
              <w:bottom w:val="single" w:sz="8" w:space="0" w:color="auto"/>
              <w:right w:val="single" w:sz="8" w:space="0" w:color="auto"/>
            </w:tcBorders>
            <w:shd w:val="clear" w:color="auto" w:fill="auto"/>
            <w:noWrap/>
            <w:vAlign w:val="center"/>
            <w:hideMark/>
          </w:tcPr>
          <w:p w14:paraId="18C57ED4" w14:textId="1B91A04D"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Tiền Mặt 1</w:t>
            </w:r>
          </w:p>
        </w:tc>
        <w:tc>
          <w:tcPr>
            <w:tcW w:w="1818" w:type="dxa"/>
            <w:tcBorders>
              <w:top w:val="nil"/>
              <w:left w:val="nil"/>
              <w:bottom w:val="single" w:sz="8" w:space="0" w:color="auto"/>
              <w:right w:val="single" w:sz="8" w:space="0" w:color="auto"/>
            </w:tcBorders>
            <w:shd w:val="clear" w:color="auto" w:fill="auto"/>
            <w:noWrap/>
            <w:vAlign w:val="center"/>
            <w:hideMark/>
          </w:tcPr>
          <w:p w14:paraId="6B9F5CD6"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0BA10C21"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2672998"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12</w:t>
            </w:r>
          </w:p>
        </w:tc>
        <w:tc>
          <w:tcPr>
            <w:tcW w:w="1829" w:type="dxa"/>
            <w:tcBorders>
              <w:top w:val="nil"/>
              <w:left w:val="nil"/>
              <w:bottom w:val="single" w:sz="8" w:space="0" w:color="auto"/>
              <w:right w:val="single" w:sz="8" w:space="0" w:color="auto"/>
            </w:tcBorders>
            <w:shd w:val="clear" w:color="auto" w:fill="auto"/>
            <w:noWrap/>
            <w:vAlign w:val="center"/>
            <w:hideMark/>
          </w:tcPr>
          <w:p w14:paraId="7AB3A60D"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ZDC3Amount</w:t>
            </w:r>
          </w:p>
        </w:tc>
        <w:tc>
          <w:tcPr>
            <w:tcW w:w="5239" w:type="dxa"/>
            <w:tcBorders>
              <w:top w:val="nil"/>
              <w:left w:val="nil"/>
              <w:bottom w:val="single" w:sz="8" w:space="0" w:color="auto"/>
              <w:right w:val="single" w:sz="8" w:space="0" w:color="auto"/>
            </w:tcBorders>
            <w:shd w:val="clear" w:color="auto" w:fill="auto"/>
            <w:noWrap/>
            <w:vAlign w:val="center"/>
            <w:hideMark/>
          </w:tcPr>
          <w:p w14:paraId="58F6280C" w14:textId="3CBF736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Gói Hàng</w:t>
            </w:r>
          </w:p>
        </w:tc>
        <w:tc>
          <w:tcPr>
            <w:tcW w:w="1818" w:type="dxa"/>
            <w:tcBorders>
              <w:top w:val="nil"/>
              <w:left w:val="nil"/>
              <w:bottom w:val="single" w:sz="8" w:space="0" w:color="auto"/>
              <w:right w:val="single" w:sz="8" w:space="0" w:color="auto"/>
            </w:tcBorders>
            <w:shd w:val="clear" w:color="auto" w:fill="auto"/>
            <w:noWrap/>
            <w:vAlign w:val="center"/>
            <w:hideMark/>
          </w:tcPr>
          <w:p w14:paraId="766B40C7"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3FAED045"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3C5B0EF4"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13</w:t>
            </w:r>
          </w:p>
        </w:tc>
        <w:tc>
          <w:tcPr>
            <w:tcW w:w="1829" w:type="dxa"/>
            <w:tcBorders>
              <w:top w:val="nil"/>
              <w:left w:val="nil"/>
              <w:bottom w:val="single" w:sz="8" w:space="0" w:color="auto"/>
              <w:right w:val="single" w:sz="8" w:space="0" w:color="auto"/>
            </w:tcBorders>
            <w:shd w:val="clear" w:color="auto" w:fill="auto"/>
            <w:noWrap/>
            <w:vAlign w:val="center"/>
            <w:hideMark/>
          </w:tcPr>
          <w:p w14:paraId="0C596CA1"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ZDC4Amount</w:t>
            </w:r>
          </w:p>
        </w:tc>
        <w:tc>
          <w:tcPr>
            <w:tcW w:w="5239" w:type="dxa"/>
            <w:tcBorders>
              <w:top w:val="nil"/>
              <w:left w:val="nil"/>
              <w:bottom w:val="single" w:sz="8" w:space="0" w:color="auto"/>
              <w:right w:val="single" w:sz="8" w:space="0" w:color="auto"/>
            </w:tcBorders>
            <w:shd w:val="clear" w:color="auto" w:fill="auto"/>
            <w:noWrap/>
            <w:vAlign w:val="center"/>
            <w:hideMark/>
          </w:tcPr>
          <w:p w14:paraId="5DA902A0" w14:textId="17BB108F"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Chương Trình</w:t>
            </w:r>
          </w:p>
        </w:tc>
        <w:tc>
          <w:tcPr>
            <w:tcW w:w="1818" w:type="dxa"/>
            <w:tcBorders>
              <w:top w:val="nil"/>
              <w:left w:val="nil"/>
              <w:bottom w:val="single" w:sz="8" w:space="0" w:color="auto"/>
              <w:right w:val="single" w:sz="8" w:space="0" w:color="auto"/>
            </w:tcBorders>
            <w:shd w:val="clear" w:color="auto" w:fill="auto"/>
            <w:noWrap/>
            <w:vAlign w:val="center"/>
            <w:hideMark/>
          </w:tcPr>
          <w:p w14:paraId="37D69F6C"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0E55796F"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3078BF55"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14</w:t>
            </w:r>
          </w:p>
        </w:tc>
        <w:tc>
          <w:tcPr>
            <w:tcW w:w="1829" w:type="dxa"/>
            <w:tcBorders>
              <w:top w:val="nil"/>
              <w:left w:val="nil"/>
              <w:bottom w:val="single" w:sz="8" w:space="0" w:color="auto"/>
              <w:right w:val="single" w:sz="8" w:space="0" w:color="auto"/>
            </w:tcBorders>
            <w:shd w:val="clear" w:color="auto" w:fill="auto"/>
            <w:noWrap/>
            <w:vAlign w:val="center"/>
            <w:hideMark/>
          </w:tcPr>
          <w:p w14:paraId="2350F8AC"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ZDC5Amount</w:t>
            </w:r>
          </w:p>
        </w:tc>
        <w:tc>
          <w:tcPr>
            <w:tcW w:w="5239" w:type="dxa"/>
            <w:tcBorders>
              <w:top w:val="nil"/>
              <w:left w:val="nil"/>
              <w:bottom w:val="single" w:sz="8" w:space="0" w:color="auto"/>
              <w:right w:val="single" w:sz="8" w:space="0" w:color="auto"/>
            </w:tcBorders>
            <w:shd w:val="clear" w:color="auto" w:fill="auto"/>
            <w:noWrap/>
            <w:vAlign w:val="center"/>
            <w:hideMark/>
          </w:tcPr>
          <w:p w14:paraId="74609B53" w14:textId="7E770521"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Thưởng Doanh số</w:t>
            </w:r>
          </w:p>
        </w:tc>
        <w:tc>
          <w:tcPr>
            <w:tcW w:w="1818" w:type="dxa"/>
            <w:tcBorders>
              <w:top w:val="nil"/>
              <w:left w:val="nil"/>
              <w:bottom w:val="single" w:sz="8" w:space="0" w:color="auto"/>
              <w:right w:val="single" w:sz="8" w:space="0" w:color="auto"/>
            </w:tcBorders>
            <w:shd w:val="clear" w:color="auto" w:fill="auto"/>
            <w:noWrap/>
            <w:vAlign w:val="center"/>
            <w:hideMark/>
          </w:tcPr>
          <w:p w14:paraId="3933ABE0"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051CAA0E"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00204EA0"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15</w:t>
            </w:r>
          </w:p>
        </w:tc>
        <w:tc>
          <w:tcPr>
            <w:tcW w:w="1829" w:type="dxa"/>
            <w:tcBorders>
              <w:top w:val="nil"/>
              <w:left w:val="nil"/>
              <w:bottom w:val="single" w:sz="8" w:space="0" w:color="auto"/>
              <w:right w:val="single" w:sz="8" w:space="0" w:color="auto"/>
            </w:tcBorders>
            <w:shd w:val="clear" w:color="auto" w:fill="auto"/>
            <w:noWrap/>
            <w:vAlign w:val="center"/>
            <w:hideMark/>
          </w:tcPr>
          <w:p w14:paraId="7275058C"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ZDC6Amount</w:t>
            </w:r>
          </w:p>
        </w:tc>
        <w:tc>
          <w:tcPr>
            <w:tcW w:w="5239" w:type="dxa"/>
            <w:tcBorders>
              <w:top w:val="nil"/>
              <w:left w:val="nil"/>
              <w:bottom w:val="single" w:sz="8" w:space="0" w:color="auto"/>
              <w:right w:val="single" w:sz="8" w:space="0" w:color="auto"/>
            </w:tcBorders>
            <w:shd w:val="clear" w:color="auto" w:fill="auto"/>
            <w:noWrap/>
            <w:vAlign w:val="center"/>
            <w:hideMark/>
          </w:tcPr>
          <w:p w14:paraId="0E62B942" w14:textId="370CB242"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xml:space="preserve">Tiền chiết khấu </w:t>
            </w:r>
            <w:r w:rsidR="0059773E" w:rsidRPr="0044666D">
              <w:rPr>
                <w:szCs w:val="24"/>
              </w:rPr>
              <w:t>Tiền Mặt 2</w:t>
            </w:r>
          </w:p>
        </w:tc>
        <w:tc>
          <w:tcPr>
            <w:tcW w:w="1818" w:type="dxa"/>
            <w:tcBorders>
              <w:top w:val="nil"/>
              <w:left w:val="nil"/>
              <w:bottom w:val="single" w:sz="8" w:space="0" w:color="auto"/>
              <w:right w:val="single" w:sz="8" w:space="0" w:color="auto"/>
            </w:tcBorders>
            <w:shd w:val="clear" w:color="auto" w:fill="auto"/>
            <w:noWrap/>
            <w:vAlign w:val="center"/>
            <w:hideMark/>
          </w:tcPr>
          <w:p w14:paraId="7C69E254"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100000</w:t>
            </w:r>
          </w:p>
        </w:tc>
      </w:tr>
      <w:tr w:rsidR="00AD7ECE" w:rsidRPr="00AD7ECE" w14:paraId="61771B69"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37B4802D"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16</w:t>
            </w:r>
          </w:p>
        </w:tc>
        <w:tc>
          <w:tcPr>
            <w:tcW w:w="1829" w:type="dxa"/>
            <w:tcBorders>
              <w:top w:val="nil"/>
              <w:left w:val="nil"/>
              <w:bottom w:val="single" w:sz="8" w:space="0" w:color="auto"/>
              <w:right w:val="single" w:sz="8" w:space="0" w:color="auto"/>
            </w:tcBorders>
            <w:shd w:val="clear" w:color="auto" w:fill="auto"/>
            <w:noWrap/>
            <w:vAlign w:val="center"/>
            <w:hideMark/>
          </w:tcPr>
          <w:p w14:paraId="22A614D1"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VATRate</w:t>
            </w:r>
          </w:p>
        </w:tc>
        <w:tc>
          <w:tcPr>
            <w:tcW w:w="5239" w:type="dxa"/>
            <w:tcBorders>
              <w:top w:val="nil"/>
              <w:left w:val="nil"/>
              <w:bottom w:val="single" w:sz="8" w:space="0" w:color="auto"/>
              <w:right w:val="single" w:sz="8" w:space="0" w:color="auto"/>
            </w:tcBorders>
            <w:shd w:val="clear" w:color="auto" w:fill="auto"/>
            <w:noWrap/>
            <w:vAlign w:val="center"/>
            <w:hideMark/>
          </w:tcPr>
          <w:p w14:paraId="587960EE"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 Thuế suất</w:t>
            </w:r>
          </w:p>
        </w:tc>
        <w:tc>
          <w:tcPr>
            <w:tcW w:w="1818" w:type="dxa"/>
            <w:tcBorders>
              <w:top w:val="nil"/>
              <w:left w:val="nil"/>
              <w:bottom w:val="single" w:sz="8" w:space="0" w:color="auto"/>
              <w:right w:val="single" w:sz="8" w:space="0" w:color="auto"/>
            </w:tcBorders>
            <w:shd w:val="clear" w:color="auto" w:fill="auto"/>
            <w:noWrap/>
            <w:vAlign w:val="center"/>
            <w:hideMark/>
          </w:tcPr>
          <w:p w14:paraId="43885D7B"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5</w:t>
            </w:r>
          </w:p>
        </w:tc>
      </w:tr>
      <w:tr w:rsidR="00AD7ECE" w:rsidRPr="00AD7ECE" w14:paraId="4D4415B6" w14:textId="77777777" w:rsidTr="00AD7ECE">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31638248" w14:textId="77777777" w:rsidR="00AD7ECE" w:rsidRPr="00AD7ECE" w:rsidRDefault="00AD7ECE" w:rsidP="00AD7ECE">
            <w:pPr>
              <w:widowControl/>
              <w:spacing w:before="0" w:line="240" w:lineRule="auto"/>
              <w:ind w:left="0"/>
              <w:jc w:val="right"/>
              <w:rPr>
                <w:snapToGrid/>
                <w:color w:val="000000"/>
                <w:sz w:val="22"/>
                <w:szCs w:val="22"/>
              </w:rPr>
            </w:pPr>
            <w:r w:rsidRPr="00AD7ECE">
              <w:rPr>
                <w:snapToGrid/>
                <w:color w:val="000000"/>
                <w:sz w:val="22"/>
                <w:szCs w:val="22"/>
              </w:rPr>
              <w:t>17</w:t>
            </w:r>
          </w:p>
        </w:tc>
        <w:tc>
          <w:tcPr>
            <w:tcW w:w="1829" w:type="dxa"/>
            <w:tcBorders>
              <w:top w:val="nil"/>
              <w:left w:val="nil"/>
              <w:bottom w:val="single" w:sz="8" w:space="0" w:color="auto"/>
              <w:right w:val="single" w:sz="8" w:space="0" w:color="auto"/>
            </w:tcBorders>
            <w:shd w:val="clear" w:color="auto" w:fill="auto"/>
            <w:noWrap/>
            <w:vAlign w:val="center"/>
            <w:hideMark/>
          </w:tcPr>
          <w:p w14:paraId="5189D6A7"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VATAmount</w:t>
            </w:r>
          </w:p>
        </w:tc>
        <w:tc>
          <w:tcPr>
            <w:tcW w:w="5239" w:type="dxa"/>
            <w:tcBorders>
              <w:top w:val="nil"/>
              <w:left w:val="nil"/>
              <w:bottom w:val="single" w:sz="8" w:space="0" w:color="auto"/>
              <w:right w:val="single" w:sz="8" w:space="0" w:color="auto"/>
            </w:tcBorders>
            <w:shd w:val="clear" w:color="auto" w:fill="auto"/>
            <w:noWrap/>
            <w:vAlign w:val="center"/>
            <w:hideMark/>
          </w:tcPr>
          <w:p w14:paraId="2FFC9DFC" w14:textId="77777777" w:rsidR="00AD7ECE" w:rsidRPr="00AD7ECE" w:rsidRDefault="00AD7ECE" w:rsidP="00AD7ECE">
            <w:pPr>
              <w:widowControl/>
              <w:spacing w:before="0" w:line="240" w:lineRule="auto"/>
              <w:ind w:left="0"/>
              <w:rPr>
                <w:snapToGrid/>
                <w:color w:val="000000"/>
                <w:sz w:val="22"/>
                <w:szCs w:val="22"/>
              </w:rPr>
            </w:pPr>
            <w:r w:rsidRPr="00AD7ECE">
              <w:rPr>
                <w:snapToGrid/>
                <w:color w:val="000000"/>
                <w:sz w:val="22"/>
                <w:szCs w:val="22"/>
              </w:rPr>
              <w:t>Tiến thuế</w:t>
            </w:r>
          </w:p>
        </w:tc>
        <w:tc>
          <w:tcPr>
            <w:tcW w:w="1818" w:type="dxa"/>
            <w:tcBorders>
              <w:top w:val="nil"/>
              <w:left w:val="nil"/>
              <w:bottom w:val="single" w:sz="8" w:space="0" w:color="auto"/>
              <w:right w:val="single" w:sz="8" w:space="0" w:color="auto"/>
            </w:tcBorders>
            <w:shd w:val="clear" w:color="auto" w:fill="auto"/>
            <w:noWrap/>
            <w:vAlign w:val="center"/>
            <w:hideMark/>
          </w:tcPr>
          <w:p w14:paraId="094593CF" w14:textId="77777777" w:rsidR="00AD7ECE" w:rsidRPr="00AD7ECE" w:rsidRDefault="00AD7ECE" w:rsidP="00FE12D5">
            <w:pPr>
              <w:widowControl/>
              <w:spacing w:before="0" w:line="240" w:lineRule="auto"/>
              <w:ind w:left="0"/>
              <w:rPr>
                <w:snapToGrid/>
                <w:color w:val="000000"/>
                <w:sz w:val="22"/>
                <w:szCs w:val="22"/>
              </w:rPr>
            </w:pPr>
            <w:r w:rsidRPr="00AD7ECE">
              <w:rPr>
                <w:snapToGrid/>
                <w:color w:val="000000"/>
                <w:sz w:val="22"/>
                <w:szCs w:val="22"/>
              </w:rPr>
              <w:t>5000</w:t>
            </w:r>
          </w:p>
        </w:tc>
      </w:tr>
    </w:tbl>
    <w:p w14:paraId="3633E030" w14:textId="259A62E2" w:rsidR="0044666D" w:rsidRPr="0044666D" w:rsidRDefault="0044666D" w:rsidP="00C8498C">
      <w:pPr>
        <w:ind w:left="0"/>
      </w:pPr>
      <w:r w:rsidRPr="0044666D">
        <w:rPr>
          <w:szCs w:val="24"/>
        </w:rPr>
        <w:t>Trong đó</w:t>
      </w:r>
      <w:r w:rsidRPr="0044666D">
        <w:rPr>
          <w:szCs w:val="24"/>
        </w:rPr>
        <w:br/>
      </w:r>
      <w:r w:rsidRPr="0044666D">
        <w:rPr>
          <w:b/>
          <w:bCs/>
          <w:szCs w:val="24"/>
        </w:rPr>
        <w:t>Ngân sách đổ về NPP trong tháng</w:t>
      </w:r>
      <w:r w:rsidR="00CE177F">
        <w:rPr>
          <w:szCs w:val="24"/>
        </w:rPr>
        <w:t xml:space="preserve"> = ZDC3 + ZDC4</w:t>
      </w:r>
      <w:r w:rsidRPr="0044666D">
        <w:rPr>
          <w:szCs w:val="24"/>
        </w:rPr>
        <w:br/>
      </w:r>
      <w:r w:rsidRPr="0044666D">
        <w:rPr>
          <w:b/>
          <w:bCs/>
          <w:szCs w:val="24"/>
        </w:rPr>
        <w:t>CK chuẩn</w:t>
      </w:r>
      <w:r>
        <w:rPr>
          <w:b/>
          <w:bCs/>
          <w:szCs w:val="24"/>
        </w:rPr>
        <w:t xml:space="preserve"> = </w:t>
      </w:r>
      <w:r>
        <w:rPr>
          <w:szCs w:val="24"/>
        </w:rPr>
        <w:t>ZDC1</w:t>
      </w:r>
    </w:p>
    <w:p w14:paraId="4AF7AB24" w14:textId="7980C9B4" w:rsidR="00357ACE" w:rsidRDefault="00D87A65" w:rsidP="00451799">
      <w:pPr>
        <w:pStyle w:val="Heading3"/>
      </w:pPr>
      <w:bookmarkStart w:id="79" w:name="_Toc520102908"/>
      <w:r>
        <w:t>PO và PO return</w:t>
      </w:r>
      <w:bookmarkEnd w:id="79"/>
    </w:p>
    <w:tbl>
      <w:tblPr>
        <w:tblW w:w="9720" w:type="dxa"/>
        <w:tblInd w:w="108" w:type="dxa"/>
        <w:tblLook w:val="04A0" w:firstRow="1" w:lastRow="0" w:firstColumn="1" w:lastColumn="0" w:noHBand="0" w:noVBand="1"/>
      </w:tblPr>
      <w:tblGrid>
        <w:gridCol w:w="852"/>
        <w:gridCol w:w="1848"/>
        <w:gridCol w:w="5220"/>
        <w:gridCol w:w="1800"/>
      </w:tblGrid>
      <w:tr w:rsidR="00B16429" w:rsidRPr="00B16429" w14:paraId="0E2D4335" w14:textId="77777777" w:rsidTr="002E7436">
        <w:trPr>
          <w:trHeight w:val="315"/>
        </w:trPr>
        <w:tc>
          <w:tcPr>
            <w:tcW w:w="8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5A7959D" w14:textId="77777777" w:rsidR="00B16429" w:rsidRPr="00B16429" w:rsidRDefault="00B16429" w:rsidP="002E7436">
            <w:pPr>
              <w:widowControl/>
              <w:spacing w:before="0" w:line="240" w:lineRule="auto"/>
              <w:ind w:left="0"/>
              <w:jc w:val="center"/>
              <w:rPr>
                <w:b/>
                <w:snapToGrid/>
                <w:color w:val="000000"/>
                <w:sz w:val="22"/>
                <w:szCs w:val="22"/>
              </w:rPr>
            </w:pPr>
            <w:r w:rsidRPr="00B16429">
              <w:rPr>
                <w:b/>
                <w:snapToGrid/>
                <w:color w:val="000000"/>
                <w:sz w:val="22"/>
                <w:szCs w:val="22"/>
              </w:rPr>
              <w:t>STT</w:t>
            </w:r>
          </w:p>
        </w:tc>
        <w:tc>
          <w:tcPr>
            <w:tcW w:w="1848" w:type="dxa"/>
            <w:tcBorders>
              <w:top w:val="single" w:sz="8" w:space="0" w:color="auto"/>
              <w:left w:val="nil"/>
              <w:bottom w:val="single" w:sz="8" w:space="0" w:color="auto"/>
              <w:right w:val="single" w:sz="8" w:space="0" w:color="auto"/>
            </w:tcBorders>
            <w:shd w:val="clear" w:color="auto" w:fill="auto"/>
            <w:noWrap/>
            <w:vAlign w:val="center"/>
            <w:hideMark/>
          </w:tcPr>
          <w:p w14:paraId="092351EC" w14:textId="77777777" w:rsidR="00B16429" w:rsidRPr="00B16429" w:rsidRDefault="00B16429" w:rsidP="002E7436">
            <w:pPr>
              <w:widowControl/>
              <w:spacing w:before="0" w:line="240" w:lineRule="auto"/>
              <w:ind w:left="0"/>
              <w:jc w:val="center"/>
              <w:rPr>
                <w:b/>
                <w:snapToGrid/>
                <w:color w:val="000000"/>
                <w:sz w:val="22"/>
                <w:szCs w:val="22"/>
              </w:rPr>
            </w:pPr>
            <w:r w:rsidRPr="00B16429">
              <w:rPr>
                <w:b/>
                <w:snapToGrid/>
                <w:color w:val="000000"/>
                <w:sz w:val="22"/>
                <w:szCs w:val="22"/>
              </w:rPr>
              <w:t>Thông tin</w:t>
            </w:r>
          </w:p>
        </w:tc>
        <w:tc>
          <w:tcPr>
            <w:tcW w:w="5220" w:type="dxa"/>
            <w:tcBorders>
              <w:top w:val="single" w:sz="8" w:space="0" w:color="auto"/>
              <w:left w:val="nil"/>
              <w:bottom w:val="single" w:sz="8" w:space="0" w:color="auto"/>
              <w:right w:val="single" w:sz="8" w:space="0" w:color="auto"/>
            </w:tcBorders>
            <w:shd w:val="clear" w:color="auto" w:fill="auto"/>
            <w:noWrap/>
            <w:vAlign w:val="center"/>
            <w:hideMark/>
          </w:tcPr>
          <w:p w14:paraId="2B0A92D1" w14:textId="77777777" w:rsidR="00B16429" w:rsidRPr="00B16429" w:rsidRDefault="00B16429" w:rsidP="002E7436">
            <w:pPr>
              <w:widowControl/>
              <w:spacing w:before="0" w:line="240" w:lineRule="auto"/>
              <w:ind w:left="0"/>
              <w:jc w:val="center"/>
              <w:rPr>
                <w:b/>
                <w:snapToGrid/>
                <w:color w:val="000000"/>
                <w:sz w:val="22"/>
                <w:szCs w:val="22"/>
              </w:rPr>
            </w:pPr>
            <w:r w:rsidRPr="00B16429">
              <w:rPr>
                <w:b/>
                <w:snapToGrid/>
                <w:color w:val="000000"/>
                <w:sz w:val="22"/>
                <w:szCs w:val="22"/>
              </w:rPr>
              <w:t>Mô tả</w:t>
            </w:r>
          </w:p>
        </w:tc>
        <w:tc>
          <w:tcPr>
            <w:tcW w:w="1800" w:type="dxa"/>
            <w:tcBorders>
              <w:top w:val="single" w:sz="8" w:space="0" w:color="auto"/>
              <w:left w:val="nil"/>
              <w:bottom w:val="single" w:sz="8" w:space="0" w:color="auto"/>
              <w:right w:val="single" w:sz="8" w:space="0" w:color="auto"/>
            </w:tcBorders>
            <w:shd w:val="clear" w:color="auto" w:fill="auto"/>
            <w:noWrap/>
            <w:vAlign w:val="center"/>
            <w:hideMark/>
          </w:tcPr>
          <w:p w14:paraId="4FAF2BB9" w14:textId="77777777" w:rsidR="00B16429" w:rsidRPr="00B16429" w:rsidRDefault="00B16429" w:rsidP="002E7436">
            <w:pPr>
              <w:widowControl/>
              <w:spacing w:before="0" w:line="240" w:lineRule="auto"/>
              <w:ind w:left="0"/>
              <w:jc w:val="center"/>
              <w:rPr>
                <w:b/>
                <w:snapToGrid/>
                <w:color w:val="000000"/>
                <w:sz w:val="22"/>
                <w:szCs w:val="22"/>
              </w:rPr>
            </w:pPr>
            <w:r w:rsidRPr="00B16429">
              <w:rPr>
                <w:b/>
                <w:snapToGrid/>
                <w:color w:val="000000"/>
                <w:sz w:val="22"/>
                <w:szCs w:val="22"/>
              </w:rPr>
              <w:t>Ví dụ</w:t>
            </w:r>
          </w:p>
        </w:tc>
      </w:tr>
      <w:tr w:rsidR="00B16429" w:rsidRPr="00B16429" w14:paraId="5E22C778" w14:textId="77777777" w:rsidTr="002E7436">
        <w:trPr>
          <w:trHeight w:val="315"/>
        </w:trPr>
        <w:tc>
          <w:tcPr>
            <w:tcW w:w="852" w:type="dxa"/>
            <w:tcBorders>
              <w:top w:val="nil"/>
              <w:left w:val="single" w:sz="8" w:space="0" w:color="auto"/>
              <w:bottom w:val="single" w:sz="8" w:space="0" w:color="auto"/>
              <w:right w:val="nil"/>
            </w:tcBorders>
            <w:shd w:val="clear" w:color="auto" w:fill="auto"/>
            <w:noWrap/>
            <w:vAlign w:val="center"/>
            <w:hideMark/>
          </w:tcPr>
          <w:p w14:paraId="79780A6A"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Header</w:t>
            </w:r>
          </w:p>
        </w:tc>
        <w:tc>
          <w:tcPr>
            <w:tcW w:w="1848" w:type="dxa"/>
            <w:tcBorders>
              <w:top w:val="nil"/>
              <w:left w:val="nil"/>
              <w:bottom w:val="single" w:sz="8" w:space="0" w:color="auto"/>
              <w:right w:val="nil"/>
            </w:tcBorders>
            <w:shd w:val="clear" w:color="auto" w:fill="auto"/>
            <w:noWrap/>
            <w:vAlign w:val="center"/>
            <w:hideMark/>
          </w:tcPr>
          <w:p w14:paraId="0D346D43"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 </w:t>
            </w:r>
          </w:p>
        </w:tc>
        <w:tc>
          <w:tcPr>
            <w:tcW w:w="5220" w:type="dxa"/>
            <w:tcBorders>
              <w:top w:val="nil"/>
              <w:left w:val="nil"/>
              <w:bottom w:val="single" w:sz="8" w:space="0" w:color="auto"/>
              <w:right w:val="nil"/>
            </w:tcBorders>
            <w:shd w:val="clear" w:color="auto" w:fill="auto"/>
            <w:noWrap/>
            <w:vAlign w:val="center"/>
            <w:hideMark/>
          </w:tcPr>
          <w:p w14:paraId="2F50546B"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 </w:t>
            </w:r>
          </w:p>
        </w:tc>
        <w:tc>
          <w:tcPr>
            <w:tcW w:w="1800" w:type="dxa"/>
            <w:tcBorders>
              <w:top w:val="nil"/>
              <w:left w:val="nil"/>
              <w:bottom w:val="single" w:sz="8" w:space="0" w:color="auto"/>
              <w:right w:val="single" w:sz="8" w:space="0" w:color="auto"/>
            </w:tcBorders>
            <w:shd w:val="clear" w:color="auto" w:fill="auto"/>
            <w:noWrap/>
            <w:vAlign w:val="center"/>
            <w:hideMark/>
          </w:tcPr>
          <w:p w14:paraId="37C365BD"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 </w:t>
            </w:r>
          </w:p>
        </w:tc>
      </w:tr>
      <w:tr w:rsidR="00B16429" w:rsidRPr="00B16429" w14:paraId="742297E6"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74B2F31"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t>1</w:t>
            </w:r>
          </w:p>
        </w:tc>
        <w:tc>
          <w:tcPr>
            <w:tcW w:w="1848" w:type="dxa"/>
            <w:tcBorders>
              <w:top w:val="nil"/>
              <w:left w:val="nil"/>
              <w:bottom w:val="single" w:sz="8" w:space="0" w:color="auto"/>
              <w:right w:val="single" w:sz="8" w:space="0" w:color="auto"/>
            </w:tcBorders>
            <w:shd w:val="clear" w:color="auto" w:fill="auto"/>
            <w:noWrap/>
            <w:vAlign w:val="center"/>
            <w:hideMark/>
          </w:tcPr>
          <w:p w14:paraId="1A5E5A86"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DistCode</w:t>
            </w:r>
          </w:p>
        </w:tc>
        <w:tc>
          <w:tcPr>
            <w:tcW w:w="5220" w:type="dxa"/>
            <w:tcBorders>
              <w:top w:val="nil"/>
              <w:left w:val="nil"/>
              <w:bottom w:val="single" w:sz="8" w:space="0" w:color="auto"/>
              <w:right w:val="single" w:sz="8" w:space="0" w:color="auto"/>
            </w:tcBorders>
            <w:shd w:val="clear" w:color="auto" w:fill="auto"/>
            <w:noWrap/>
            <w:vAlign w:val="center"/>
            <w:hideMark/>
          </w:tcPr>
          <w:p w14:paraId="30C37390"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Mã nhà phân phối</w:t>
            </w:r>
          </w:p>
        </w:tc>
        <w:tc>
          <w:tcPr>
            <w:tcW w:w="1800" w:type="dxa"/>
            <w:tcBorders>
              <w:top w:val="nil"/>
              <w:left w:val="nil"/>
              <w:bottom w:val="single" w:sz="8" w:space="0" w:color="auto"/>
              <w:right w:val="single" w:sz="8" w:space="0" w:color="auto"/>
            </w:tcBorders>
            <w:shd w:val="clear" w:color="auto" w:fill="auto"/>
            <w:noWrap/>
            <w:vAlign w:val="center"/>
            <w:hideMark/>
          </w:tcPr>
          <w:p w14:paraId="55352D95"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1</w:t>
            </w:r>
          </w:p>
        </w:tc>
      </w:tr>
      <w:tr w:rsidR="00B16429" w:rsidRPr="00B16429" w14:paraId="498E8358"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6E2A4C89"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t>2</w:t>
            </w:r>
          </w:p>
        </w:tc>
        <w:tc>
          <w:tcPr>
            <w:tcW w:w="1848" w:type="dxa"/>
            <w:tcBorders>
              <w:top w:val="nil"/>
              <w:left w:val="nil"/>
              <w:bottom w:val="single" w:sz="8" w:space="0" w:color="auto"/>
              <w:right w:val="single" w:sz="8" w:space="0" w:color="auto"/>
            </w:tcBorders>
            <w:shd w:val="clear" w:color="auto" w:fill="auto"/>
            <w:noWrap/>
            <w:vAlign w:val="center"/>
            <w:hideMark/>
          </w:tcPr>
          <w:p w14:paraId="67C718E1"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OrderType</w:t>
            </w:r>
          </w:p>
        </w:tc>
        <w:tc>
          <w:tcPr>
            <w:tcW w:w="5220" w:type="dxa"/>
            <w:tcBorders>
              <w:top w:val="nil"/>
              <w:left w:val="nil"/>
              <w:bottom w:val="single" w:sz="8" w:space="0" w:color="auto"/>
              <w:right w:val="single" w:sz="8" w:space="0" w:color="auto"/>
            </w:tcBorders>
            <w:shd w:val="clear" w:color="auto" w:fill="auto"/>
            <w:noWrap/>
            <w:vAlign w:val="center"/>
            <w:hideMark/>
          </w:tcPr>
          <w:p w14:paraId="5C126C58"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Loại đơn hàng, ZOR: SO bán hàng trên SAP, ZRE: SO return trên SAP</w:t>
            </w:r>
          </w:p>
        </w:tc>
        <w:tc>
          <w:tcPr>
            <w:tcW w:w="1800" w:type="dxa"/>
            <w:tcBorders>
              <w:top w:val="nil"/>
              <w:left w:val="nil"/>
              <w:bottom w:val="single" w:sz="8" w:space="0" w:color="auto"/>
              <w:right w:val="single" w:sz="8" w:space="0" w:color="auto"/>
            </w:tcBorders>
            <w:shd w:val="clear" w:color="auto" w:fill="auto"/>
            <w:noWrap/>
            <w:vAlign w:val="center"/>
            <w:hideMark/>
          </w:tcPr>
          <w:p w14:paraId="49D3486E"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ZOR</w:t>
            </w:r>
          </w:p>
        </w:tc>
      </w:tr>
      <w:tr w:rsidR="00B16429" w:rsidRPr="00B16429" w14:paraId="04D4B8C3"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7B51A992"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t>3</w:t>
            </w:r>
          </w:p>
        </w:tc>
        <w:tc>
          <w:tcPr>
            <w:tcW w:w="1848" w:type="dxa"/>
            <w:tcBorders>
              <w:top w:val="nil"/>
              <w:left w:val="nil"/>
              <w:bottom w:val="single" w:sz="8" w:space="0" w:color="auto"/>
              <w:right w:val="single" w:sz="8" w:space="0" w:color="auto"/>
            </w:tcBorders>
            <w:shd w:val="clear" w:color="auto" w:fill="auto"/>
            <w:noWrap/>
            <w:vAlign w:val="center"/>
            <w:hideMark/>
          </w:tcPr>
          <w:p w14:paraId="06E347BE"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OrderNbr</w:t>
            </w:r>
          </w:p>
        </w:tc>
        <w:tc>
          <w:tcPr>
            <w:tcW w:w="5220" w:type="dxa"/>
            <w:tcBorders>
              <w:top w:val="nil"/>
              <w:left w:val="nil"/>
              <w:bottom w:val="single" w:sz="8" w:space="0" w:color="auto"/>
              <w:right w:val="single" w:sz="8" w:space="0" w:color="auto"/>
            </w:tcBorders>
            <w:shd w:val="clear" w:color="auto" w:fill="auto"/>
            <w:noWrap/>
            <w:vAlign w:val="center"/>
            <w:hideMark/>
          </w:tcPr>
          <w:p w14:paraId="584407AF"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Mã đơn hàng từ DMS</w:t>
            </w:r>
          </w:p>
        </w:tc>
        <w:tc>
          <w:tcPr>
            <w:tcW w:w="1800" w:type="dxa"/>
            <w:tcBorders>
              <w:top w:val="nil"/>
              <w:left w:val="nil"/>
              <w:bottom w:val="single" w:sz="8" w:space="0" w:color="auto"/>
              <w:right w:val="single" w:sz="8" w:space="0" w:color="auto"/>
            </w:tcBorders>
            <w:shd w:val="clear" w:color="auto" w:fill="auto"/>
            <w:noWrap/>
            <w:vAlign w:val="center"/>
            <w:hideMark/>
          </w:tcPr>
          <w:p w14:paraId="44E79F3D"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IN0000001</w:t>
            </w:r>
          </w:p>
        </w:tc>
      </w:tr>
      <w:tr w:rsidR="00B16429" w:rsidRPr="00B16429" w14:paraId="14644C31"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6FC0BCE5"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lastRenderedPageBreak/>
              <w:t>4</w:t>
            </w:r>
          </w:p>
        </w:tc>
        <w:tc>
          <w:tcPr>
            <w:tcW w:w="1848" w:type="dxa"/>
            <w:tcBorders>
              <w:top w:val="nil"/>
              <w:left w:val="nil"/>
              <w:bottom w:val="single" w:sz="8" w:space="0" w:color="auto"/>
              <w:right w:val="single" w:sz="8" w:space="0" w:color="auto"/>
            </w:tcBorders>
            <w:shd w:val="clear" w:color="auto" w:fill="auto"/>
            <w:noWrap/>
            <w:vAlign w:val="center"/>
            <w:hideMark/>
          </w:tcPr>
          <w:p w14:paraId="501B95E6"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ExpDate</w:t>
            </w:r>
          </w:p>
        </w:tc>
        <w:tc>
          <w:tcPr>
            <w:tcW w:w="5220" w:type="dxa"/>
            <w:tcBorders>
              <w:top w:val="nil"/>
              <w:left w:val="nil"/>
              <w:bottom w:val="single" w:sz="8" w:space="0" w:color="auto"/>
              <w:right w:val="single" w:sz="8" w:space="0" w:color="auto"/>
            </w:tcBorders>
            <w:shd w:val="clear" w:color="auto" w:fill="auto"/>
            <w:noWrap/>
            <w:vAlign w:val="center"/>
            <w:hideMark/>
          </w:tcPr>
          <w:p w14:paraId="4D528A5F"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Ngày xuất file cho SAP</w:t>
            </w:r>
          </w:p>
        </w:tc>
        <w:tc>
          <w:tcPr>
            <w:tcW w:w="1800" w:type="dxa"/>
            <w:tcBorders>
              <w:top w:val="nil"/>
              <w:left w:val="nil"/>
              <w:bottom w:val="single" w:sz="8" w:space="0" w:color="auto"/>
              <w:right w:val="single" w:sz="8" w:space="0" w:color="auto"/>
            </w:tcBorders>
            <w:shd w:val="clear" w:color="auto" w:fill="auto"/>
            <w:noWrap/>
            <w:vAlign w:val="center"/>
            <w:hideMark/>
          </w:tcPr>
          <w:p w14:paraId="729334FA"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08/08/2016 0:00</w:t>
            </w:r>
          </w:p>
        </w:tc>
      </w:tr>
      <w:tr w:rsidR="00B16429" w:rsidRPr="00B16429" w14:paraId="5CB9B974" w14:textId="77777777" w:rsidTr="002E7436">
        <w:trPr>
          <w:trHeight w:val="315"/>
        </w:trPr>
        <w:tc>
          <w:tcPr>
            <w:tcW w:w="852" w:type="dxa"/>
            <w:tcBorders>
              <w:top w:val="nil"/>
              <w:left w:val="single" w:sz="8" w:space="0" w:color="auto"/>
              <w:bottom w:val="single" w:sz="8" w:space="0" w:color="auto"/>
              <w:right w:val="nil"/>
            </w:tcBorders>
            <w:shd w:val="clear" w:color="auto" w:fill="auto"/>
            <w:noWrap/>
            <w:vAlign w:val="center"/>
            <w:hideMark/>
          </w:tcPr>
          <w:p w14:paraId="66CBA088"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Detail</w:t>
            </w:r>
          </w:p>
        </w:tc>
        <w:tc>
          <w:tcPr>
            <w:tcW w:w="1848" w:type="dxa"/>
            <w:tcBorders>
              <w:top w:val="nil"/>
              <w:left w:val="nil"/>
              <w:bottom w:val="single" w:sz="8" w:space="0" w:color="auto"/>
              <w:right w:val="nil"/>
            </w:tcBorders>
            <w:shd w:val="clear" w:color="auto" w:fill="auto"/>
            <w:noWrap/>
            <w:vAlign w:val="center"/>
            <w:hideMark/>
          </w:tcPr>
          <w:p w14:paraId="2CDA6C1B"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 </w:t>
            </w:r>
          </w:p>
        </w:tc>
        <w:tc>
          <w:tcPr>
            <w:tcW w:w="5220" w:type="dxa"/>
            <w:tcBorders>
              <w:top w:val="nil"/>
              <w:left w:val="nil"/>
              <w:bottom w:val="single" w:sz="8" w:space="0" w:color="auto"/>
              <w:right w:val="nil"/>
            </w:tcBorders>
            <w:shd w:val="clear" w:color="auto" w:fill="auto"/>
            <w:noWrap/>
            <w:vAlign w:val="center"/>
            <w:hideMark/>
          </w:tcPr>
          <w:p w14:paraId="52721476"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 </w:t>
            </w:r>
          </w:p>
        </w:tc>
        <w:tc>
          <w:tcPr>
            <w:tcW w:w="1800" w:type="dxa"/>
            <w:tcBorders>
              <w:top w:val="nil"/>
              <w:left w:val="nil"/>
              <w:bottom w:val="single" w:sz="8" w:space="0" w:color="auto"/>
              <w:right w:val="single" w:sz="8" w:space="0" w:color="auto"/>
            </w:tcBorders>
            <w:shd w:val="clear" w:color="auto" w:fill="auto"/>
            <w:noWrap/>
            <w:vAlign w:val="center"/>
            <w:hideMark/>
          </w:tcPr>
          <w:p w14:paraId="7D87C5BC"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 </w:t>
            </w:r>
          </w:p>
        </w:tc>
      </w:tr>
      <w:tr w:rsidR="00B16429" w:rsidRPr="00B16429" w14:paraId="2A891EED"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5C0C703B"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t>1</w:t>
            </w:r>
          </w:p>
        </w:tc>
        <w:tc>
          <w:tcPr>
            <w:tcW w:w="1848" w:type="dxa"/>
            <w:tcBorders>
              <w:top w:val="nil"/>
              <w:left w:val="nil"/>
              <w:bottom w:val="single" w:sz="8" w:space="0" w:color="auto"/>
              <w:right w:val="single" w:sz="8" w:space="0" w:color="auto"/>
            </w:tcBorders>
            <w:shd w:val="clear" w:color="auto" w:fill="auto"/>
            <w:noWrap/>
            <w:vAlign w:val="center"/>
            <w:hideMark/>
          </w:tcPr>
          <w:p w14:paraId="643A6026"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ItemCode</w:t>
            </w:r>
          </w:p>
        </w:tc>
        <w:tc>
          <w:tcPr>
            <w:tcW w:w="5220" w:type="dxa"/>
            <w:tcBorders>
              <w:top w:val="nil"/>
              <w:left w:val="nil"/>
              <w:bottom w:val="single" w:sz="8" w:space="0" w:color="auto"/>
              <w:right w:val="single" w:sz="8" w:space="0" w:color="auto"/>
            </w:tcBorders>
            <w:shd w:val="clear" w:color="auto" w:fill="auto"/>
            <w:noWrap/>
            <w:vAlign w:val="center"/>
            <w:hideMark/>
          </w:tcPr>
          <w:p w14:paraId="2E876E0B"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Mã sản phẩm</w:t>
            </w:r>
          </w:p>
        </w:tc>
        <w:tc>
          <w:tcPr>
            <w:tcW w:w="1800" w:type="dxa"/>
            <w:tcBorders>
              <w:top w:val="nil"/>
              <w:left w:val="nil"/>
              <w:bottom w:val="single" w:sz="8" w:space="0" w:color="auto"/>
              <w:right w:val="single" w:sz="8" w:space="0" w:color="auto"/>
            </w:tcBorders>
            <w:shd w:val="clear" w:color="auto" w:fill="auto"/>
            <w:noWrap/>
            <w:vAlign w:val="center"/>
            <w:hideMark/>
          </w:tcPr>
          <w:p w14:paraId="1C95667A"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50001249111</w:t>
            </w:r>
          </w:p>
        </w:tc>
      </w:tr>
      <w:tr w:rsidR="00B16429" w:rsidRPr="00B16429" w14:paraId="16B98A8F" w14:textId="77777777" w:rsidTr="002E7436">
        <w:trPr>
          <w:trHeight w:val="315"/>
        </w:trPr>
        <w:tc>
          <w:tcPr>
            <w:tcW w:w="852" w:type="dxa"/>
            <w:tcBorders>
              <w:top w:val="nil"/>
              <w:left w:val="single" w:sz="8" w:space="0" w:color="auto"/>
              <w:bottom w:val="single" w:sz="8" w:space="0" w:color="auto"/>
              <w:right w:val="single" w:sz="8" w:space="0" w:color="auto"/>
            </w:tcBorders>
            <w:shd w:val="clear" w:color="auto" w:fill="auto"/>
            <w:noWrap/>
            <w:vAlign w:val="center"/>
            <w:hideMark/>
          </w:tcPr>
          <w:p w14:paraId="6974444F" w14:textId="77777777" w:rsidR="00B16429" w:rsidRPr="00B16429" w:rsidRDefault="00B16429" w:rsidP="00B16429">
            <w:pPr>
              <w:widowControl/>
              <w:spacing w:before="0" w:line="240" w:lineRule="auto"/>
              <w:ind w:left="0"/>
              <w:jc w:val="right"/>
              <w:rPr>
                <w:snapToGrid/>
                <w:color w:val="000000"/>
                <w:sz w:val="22"/>
                <w:szCs w:val="22"/>
              </w:rPr>
            </w:pPr>
            <w:r w:rsidRPr="00B16429">
              <w:rPr>
                <w:snapToGrid/>
                <w:color w:val="000000"/>
                <w:sz w:val="22"/>
                <w:szCs w:val="22"/>
              </w:rPr>
              <w:t>2</w:t>
            </w:r>
          </w:p>
        </w:tc>
        <w:tc>
          <w:tcPr>
            <w:tcW w:w="1848" w:type="dxa"/>
            <w:tcBorders>
              <w:top w:val="nil"/>
              <w:left w:val="nil"/>
              <w:bottom w:val="single" w:sz="8" w:space="0" w:color="auto"/>
              <w:right w:val="single" w:sz="8" w:space="0" w:color="auto"/>
            </w:tcBorders>
            <w:shd w:val="clear" w:color="auto" w:fill="auto"/>
            <w:noWrap/>
            <w:vAlign w:val="center"/>
            <w:hideMark/>
          </w:tcPr>
          <w:p w14:paraId="2C6D7F37"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LineQty</w:t>
            </w:r>
          </w:p>
        </w:tc>
        <w:tc>
          <w:tcPr>
            <w:tcW w:w="5220" w:type="dxa"/>
            <w:tcBorders>
              <w:top w:val="nil"/>
              <w:left w:val="nil"/>
              <w:bottom w:val="single" w:sz="8" w:space="0" w:color="auto"/>
              <w:right w:val="single" w:sz="8" w:space="0" w:color="auto"/>
            </w:tcBorders>
            <w:shd w:val="clear" w:color="auto" w:fill="auto"/>
            <w:noWrap/>
            <w:vAlign w:val="center"/>
            <w:hideMark/>
          </w:tcPr>
          <w:p w14:paraId="7FB625C3" w14:textId="77777777" w:rsidR="00B16429" w:rsidRPr="00B16429" w:rsidRDefault="00B16429" w:rsidP="00B16429">
            <w:pPr>
              <w:widowControl/>
              <w:spacing w:before="0" w:line="240" w:lineRule="auto"/>
              <w:ind w:left="0"/>
              <w:rPr>
                <w:snapToGrid/>
                <w:color w:val="000000"/>
                <w:sz w:val="22"/>
                <w:szCs w:val="22"/>
              </w:rPr>
            </w:pPr>
            <w:r w:rsidRPr="00B16429">
              <w:rPr>
                <w:snapToGrid/>
                <w:color w:val="000000"/>
                <w:sz w:val="22"/>
                <w:szCs w:val="22"/>
              </w:rPr>
              <w:t>Số lượng sản phẩm</w:t>
            </w:r>
          </w:p>
        </w:tc>
        <w:tc>
          <w:tcPr>
            <w:tcW w:w="1800" w:type="dxa"/>
            <w:tcBorders>
              <w:top w:val="nil"/>
              <w:left w:val="nil"/>
              <w:bottom w:val="single" w:sz="8" w:space="0" w:color="auto"/>
              <w:right w:val="single" w:sz="8" w:space="0" w:color="auto"/>
            </w:tcBorders>
            <w:shd w:val="clear" w:color="auto" w:fill="auto"/>
            <w:noWrap/>
            <w:vAlign w:val="center"/>
            <w:hideMark/>
          </w:tcPr>
          <w:p w14:paraId="09D3A04E" w14:textId="77777777" w:rsidR="00B16429" w:rsidRPr="00B16429" w:rsidRDefault="00B16429" w:rsidP="00FE12D5">
            <w:pPr>
              <w:widowControl/>
              <w:spacing w:before="0" w:line="240" w:lineRule="auto"/>
              <w:ind w:left="0"/>
              <w:rPr>
                <w:snapToGrid/>
                <w:color w:val="000000"/>
                <w:sz w:val="22"/>
                <w:szCs w:val="22"/>
              </w:rPr>
            </w:pPr>
            <w:r w:rsidRPr="00B16429">
              <w:rPr>
                <w:snapToGrid/>
                <w:color w:val="000000"/>
                <w:sz w:val="22"/>
                <w:szCs w:val="22"/>
              </w:rPr>
              <w:t>3</w:t>
            </w:r>
          </w:p>
        </w:tc>
      </w:tr>
    </w:tbl>
    <w:p w14:paraId="1036A553" w14:textId="77777777" w:rsidR="00B16429" w:rsidRPr="00357ACE" w:rsidRDefault="00B16429" w:rsidP="00904CED">
      <w:pPr>
        <w:ind w:left="0"/>
      </w:pPr>
    </w:p>
    <w:sectPr w:rsidR="00B16429" w:rsidRPr="00357ACE" w:rsidSect="00C76597">
      <w:headerReference w:type="default" r:id="rId204"/>
      <w:footerReference w:type="even" r:id="rId205"/>
      <w:footerReference w:type="default" r:id="rId206"/>
      <w:pgSz w:w="11909" w:h="16834" w:code="9"/>
      <w:pgMar w:top="1264" w:right="1080" w:bottom="540" w:left="1080" w:header="274" w:footer="432" w:gutter="0"/>
      <w:pgNumType w:start="1"/>
      <w:cols w:space="709"/>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C7168" w14:textId="77777777" w:rsidR="00F16741" w:rsidRDefault="00F16741">
      <w:r>
        <w:separator/>
      </w:r>
    </w:p>
  </w:endnote>
  <w:endnote w:type="continuationSeparator" w:id="0">
    <w:p w14:paraId="1EA95129" w14:textId="77777777" w:rsidR="00F16741" w:rsidRDefault="00F16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Bold">
    <w:altName w:val="Ashby"/>
    <w:panose1 w:val="02020803070505020304"/>
    <w:charset w:val="00"/>
    <w:family w:val="auto"/>
    <w:pitch w:val="variable"/>
    <w:sig w:usb0="00000003" w:usb1="00000000" w:usb2="00000000" w:usb3="00000000" w:csb0="00000001" w:csb1="00000000"/>
  </w:font>
  <w:font w:name=".VnTimeH">
    <w:altName w:val="Courier New"/>
    <w:charset w:val="00"/>
    <w:family w:val="swiss"/>
    <w:pitch w:val="variable"/>
    <w:sig w:usb0="00000001" w:usb1="00000000" w:usb2="00000000" w:usb3="00000000" w:csb0="00000013" w:csb1="00000000"/>
  </w:font>
  <w:font w:name=".VnArialH">
    <w:altName w:val="Courier New"/>
    <w:charset w:val="00"/>
    <w:family w:val="swiss"/>
    <w:pitch w:val="variable"/>
    <w:sig w:usb0="00000003" w:usb1="00000000" w:usb2="00000000" w:usb3="00000000" w:csb0="00000001" w:csb1="00000000"/>
  </w:font>
  <w:font w:name=".VnArial">
    <w:altName w:val="Arial"/>
    <w:charset w:val="00"/>
    <w:family w:val="swiss"/>
    <w:pitch w:val="variable"/>
    <w:sig w:usb0="00000001"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VnHelvetIns">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3CA4B" w14:textId="77777777" w:rsidR="00E36707" w:rsidRDefault="00E36707"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247C3C" w14:textId="77777777" w:rsidR="00E36707" w:rsidRDefault="00E36707" w:rsidP="000B753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43C8E" w14:textId="77777777" w:rsidR="00E36707" w:rsidRPr="0094578C" w:rsidRDefault="00E36707" w:rsidP="0094578C">
    <w:pPr>
      <w:pStyle w:val="Footer"/>
      <w:tabs>
        <w:tab w:val="clear" w:pos="8640"/>
        <w:tab w:val="right" w:pos="9214"/>
      </w:tabs>
      <w:ind w:right="360"/>
      <w:rPr>
        <w:sz w:val="22"/>
        <w:szCs w:val="22"/>
      </w:rPr>
    </w:pPr>
    <w:r w:rsidRPr="007F100E">
      <w:rPr>
        <w:sz w:val="22"/>
        <w:szCs w:val="22"/>
      </w:rPr>
      <w:t>BM0</w:t>
    </w:r>
    <w:r>
      <w:rPr>
        <w:sz w:val="22"/>
        <w:szCs w:val="22"/>
      </w:rPr>
      <w:t>1</w:t>
    </w:r>
    <w:r w:rsidRPr="007F100E">
      <w:rPr>
        <w:sz w:val="22"/>
        <w:szCs w:val="22"/>
      </w:rPr>
      <w:t>.QT.</w:t>
    </w:r>
    <w:r>
      <w:rPr>
        <w:sz w:val="22"/>
        <w:szCs w:val="22"/>
      </w:rPr>
      <w:t>10</w:t>
    </w:r>
    <w:r w:rsidRPr="007F100E">
      <w:rPr>
        <w:sz w:val="22"/>
        <w:szCs w:val="22"/>
      </w:rPr>
      <w:t>.</w:t>
    </w:r>
    <w:r>
      <w:rPr>
        <w:sz w:val="22"/>
        <w:szCs w:val="22"/>
      </w:rPr>
      <w:t>KTCN</w:t>
    </w:r>
    <w:r w:rsidRPr="007F100E">
      <w:rPr>
        <w:sz w:val="22"/>
        <w:szCs w:val="22"/>
      </w:rPr>
      <w:t>.0</w:t>
    </w:r>
    <w:r>
      <w:rPr>
        <w:sz w:val="22"/>
        <w:szCs w:val="22"/>
      </w:rPr>
      <w:t>9</w:t>
    </w:r>
    <w:r>
      <w:rPr>
        <w:sz w:val="22"/>
        <w:szCs w:val="22"/>
      </w:rPr>
      <w:tab/>
    </w:r>
    <w:r>
      <w:rPr>
        <w:sz w:val="22"/>
        <w:szCs w:val="22"/>
      </w:rPr>
      <w:tab/>
    </w:r>
    <w:r>
      <w:rPr>
        <w:rStyle w:val="PageNumber"/>
      </w:rPr>
      <w:fldChar w:fldCharType="begin"/>
    </w:r>
    <w:r>
      <w:rPr>
        <w:rStyle w:val="PageNumber"/>
      </w:rPr>
      <w:instrText xml:space="preserve"> PAGE </w:instrText>
    </w:r>
    <w:r>
      <w:rPr>
        <w:rStyle w:val="PageNumber"/>
      </w:rPr>
      <w:fldChar w:fldCharType="separate"/>
    </w:r>
    <w:r w:rsidR="00621F57">
      <w:rPr>
        <w:rStyle w:val="PageNumber"/>
        <w:noProof/>
      </w:rPr>
      <w:t>21</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621F57">
      <w:rPr>
        <w:rStyle w:val="PageNumber"/>
        <w:noProof/>
      </w:rPr>
      <w:t>180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3433EA" w14:textId="77777777" w:rsidR="00F16741" w:rsidRDefault="00F16741">
      <w:r>
        <w:separator/>
      </w:r>
    </w:p>
  </w:footnote>
  <w:footnote w:type="continuationSeparator" w:id="0">
    <w:p w14:paraId="743ABC7A" w14:textId="77777777" w:rsidR="00F16741" w:rsidRDefault="00F16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C878F" w14:textId="77777777" w:rsidR="00E36707" w:rsidRPr="0094578C" w:rsidRDefault="00E36707" w:rsidP="00B7495D">
    <w:pPr>
      <w:pStyle w:val="Header"/>
      <w:pBdr>
        <w:bottom w:val="single" w:sz="4" w:space="1" w:color="auto"/>
      </w:pBdr>
      <w:tabs>
        <w:tab w:val="clear" w:pos="8640"/>
        <w:tab w:val="right" w:pos="9270"/>
      </w:tabs>
      <w:rPr>
        <w:sz w:val="22"/>
        <w:szCs w:val="22"/>
      </w:rPr>
    </w:pPr>
    <w:r w:rsidRPr="0094578C">
      <w:rPr>
        <w:sz w:val="22"/>
        <w:szCs w:val="22"/>
      </w:rPr>
      <w:t xml:space="preserve">Tài liệu </w:t>
    </w:r>
    <w:r>
      <w:rPr>
        <w:sz w:val="22"/>
        <w:szCs w:val="22"/>
      </w:rPr>
      <w:t xml:space="preserve">Phân tích </w:t>
    </w:r>
    <w:r w:rsidRPr="0094578C">
      <w:rPr>
        <w:sz w:val="22"/>
        <w:szCs w:val="22"/>
      </w:rPr>
      <w:t>Yêu cầu người sử dụng</w:t>
    </w:r>
    <w:r w:rsidRPr="0094578C">
      <w:rPr>
        <w:sz w:val="22"/>
        <w:szCs w:val="22"/>
      </w:rPr>
      <w:tab/>
      <w:t xml:space="preserve">                           v</w:t>
    </w:r>
    <w:r>
      <w:rPr>
        <w:sz w:val="22"/>
        <w:szCs w:val="22"/>
      </w:rPr>
      <w:t>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nsid w:val="00B54286"/>
    <w:multiLevelType w:val="hybridMultilevel"/>
    <w:tmpl w:val="C53AD70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984" w:hanging="360"/>
      </w:pPr>
      <w:rPr>
        <w:rFonts w:ascii="Courier New" w:hAnsi="Courier New" w:cs="Courier New" w:hint="default"/>
      </w:rPr>
    </w:lvl>
    <w:lvl w:ilvl="2" w:tplc="04090005">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2">
    <w:nsid w:val="00CC35DD"/>
    <w:multiLevelType w:val="hybridMultilevel"/>
    <w:tmpl w:val="A6F23B56"/>
    <w:lvl w:ilvl="0" w:tplc="63949410">
      <w:start w:val="1"/>
      <w:numFmt w:val="bullet"/>
      <w:pStyle w:val="Bullet3"/>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B75F38"/>
    <w:multiLevelType w:val="hybridMultilevel"/>
    <w:tmpl w:val="6D9C8B18"/>
    <w:lvl w:ilvl="0" w:tplc="822C422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5">
    <w:nsid w:val="06E52609"/>
    <w:multiLevelType w:val="hybridMultilevel"/>
    <w:tmpl w:val="A5BCCD4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7">
    <w:nsid w:val="09ED7974"/>
    <w:multiLevelType w:val="hybridMultilevel"/>
    <w:tmpl w:val="483A5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9745A9"/>
    <w:multiLevelType w:val="hybridMultilevel"/>
    <w:tmpl w:val="621E8718"/>
    <w:lvl w:ilvl="0" w:tplc="B19E9B74">
      <w:start w:val="1"/>
      <w:numFmt w:val="bullet"/>
      <w:lvlText w:val="-"/>
      <w:lvlJc w:val="left"/>
      <w:pPr>
        <w:ind w:left="385" w:hanging="360"/>
      </w:pPr>
      <w:rPr>
        <w:rFonts w:ascii="Times New Roman" w:eastAsiaTheme="minorHAnsi" w:hAnsi="Times New Roman" w:cs="Times New Roman"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9">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10">
    <w:nsid w:val="0E446A3E"/>
    <w:multiLevelType w:val="hybridMultilevel"/>
    <w:tmpl w:val="1D52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14362C"/>
    <w:multiLevelType w:val="hybridMultilevel"/>
    <w:tmpl w:val="D512A034"/>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2C77DE9"/>
    <w:multiLevelType w:val="hybridMultilevel"/>
    <w:tmpl w:val="3A925898"/>
    <w:lvl w:ilvl="0" w:tplc="822C422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5">
    <w:nsid w:val="1ACD573E"/>
    <w:multiLevelType w:val="hybridMultilevel"/>
    <w:tmpl w:val="679AF3D2"/>
    <w:lvl w:ilvl="0" w:tplc="FC8E7C20">
      <w:start w:val="1"/>
      <w:numFmt w:val="bullet"/>
      <w:pStyle w:val="TableBullet2"/>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B096CC1"/>
    <w:multiLevelType w:val="singleLevel"/>
    <w:tmpl w:val="A2B453D0"/>
    <w:name w:val="52"/>
    <w:lvl w:ilvl="0">
      <w:start w:val="1"/>
      <w:numFmt w:val="decimal"/>
      <w:lvlText w:val="%1."/>
      <w:lvlJc w:val="left"/>
      <w:pPr>
        <w:tabs>
          <w:tab w:val="num" w:pos="360"/>
        </w:tabs>
        <w:ind w:left="216" w:hanging="216"/>
      </w:pPr>
    </w:lvl>
  </w:abstractNum>
  <w:abstractNum w:abstractNumId="17">
    <w:nsid w:val="1B6C3271"/>
    <w:multiLevelType w:val="multilevel"/>
    <w:tmpl w:val="D952CF9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1C360345"/>
    <w:multiLevelType w:val="hybridMultilevel"/>
    <w:tmpl w:val="B13E485A"/>
    <w:lvl w:ilvl="0" w:tplc="92BE30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C952942"/>
    <w:multiLevelType w:val="hybridMultilevel"/>
    <w:tmpl w:val="E1144854"/>
    <w:lvl w:ilvl="0" w:tplc="0186C7C2">
      <w:start w:val="1"/>
      <w:numFmt w:val="decimal"/>
      <w:lvlText w:val="%1."/>
      <w:lvlJc w:val="left"/>
      <w:pPr>
        <w:ind w:left="904" w:hanging="360"/>
      </w:pPr>
      <w:rPr>
        <w:rFonts w:hint="default"/>
      </w:r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20">
    <w:nsid w:val="1DFB5EAC"/>
    <w:multiLevelType w:val="hybridMultilevel"/>
    <w:tmpl w:val="C17E71A0"/>
    <w:lvl w:ilvl="0" w:tplc="822C422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tabs>
          <w:tab w:val="num" w:pos="786"/>
        </w:tabs>
        <w:ind w:left="786" w:hanging="360"/>
      </w:pPr>
      <w:rPr>
        <w:rFonts w:ascii="Courier New" w:hAnsi="Courier New" w:hint="default"/>
      </w:rPr>
    </w:lvl>
    <w:lvl w:ilvl="2" w:tplc="04090005">
      <w:start w:val="1"/>
      <w:numFmt w:val="bullet"/>
      <w:lvlText w:val=""/>
      <w:lvlJc w:val="left"/>
      <w:pPr>
        <w:tabs>
          <w:tab w:val="num" w:pos="1170"/>
        </w:tabs>
        <w:ind w:left="117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22">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2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4">
    <w:nsid w:val="2759352C"/>
    <w:multiLevelType w:val="hybridMultilevel"/>
    <w:tmpl w:val="303246B6"/>
    <w:lvl w:ilvl="0" w:tplc="822C422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2C2B2455"/>
    <w:multiLevelType w:val="hybridMultilevel"/>
    <w:tmpl w:val="F6E09048"/>
    <w:lvl w:ilvl="0" w:tplc="822C422E">
      <w:start w:val="1"/>
      <w:numFmt w:val="bullet"/>
      <w:lvlText w:val="-"/>
      <w:lvlJc w:val="left"/>
      <w:pPr>
        <w:ind w:left="385" w:hanging="360"/>
      </w:pPr>
      <w:rPr>
        <w:rFonts w:ascii="Times New Roman" w:hAnsi="Times New Roman" w:cs="Times New Roman"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26">
    <w:nsid w:val="2EE41F68"/>
    <w:multiLevelType w:val="hybridMultilevel"/>
    <w:tmpl w:val="3D9839AE"/>
    <w:lvl w:ilvl="0" w:tplc="822C422E">
      <w:start w:val="1"/>
      <w:numFmt w:val="bullet"/>
      <w:lvlText w:val="-"/>
      <w:lvlJc w:val="left"/>
      <w:pPr>
        <w:ind w:left="205" w:hanging="360"/>
      </w:pPr>
      <w:rPr>
        <w:rFonts w:ascii="Times New Roman" w:hAnsi="Times New Roman" w:cs="Times New Roman" w:hint="default"/>
      </w:rPr>
    </w:lvl>
    <w:lvl w:ilvl="1" w:tplc="04090003">
      <w:start w:val="1"/>
      <w:numFmt w:val="bullet"/>
      <w:lvlText w:val="o"/>
      <w:lvlJc w:val="left"/>
      <w:pPr>
        <w:ind w:left="925" w:hanging="360"/>
      </w:pPr>
      <w:rPr>
        <w:rFonts w:ascii="Courier New" w:hAnsi="Courier New" w:cs="Courier New" w:hint="default"/>
      </w:rPr>
    </w:lvl>
    <w:lvl w:ilvl="2" w:tplc="04090005">
      <w:start w:val="1"/>
      <w:numFmt w:val="bullet"/>
      <w:lvlText w:val=""/>
      <w:lvlJc w:val="left"/>
      <w:pPr>
        <w:ind w:left="1645" w:hanging="360"/>
      </w:pPr>
      <w:rPr>
        <w:rFonts w:ascii="Wingdings" w:hAnsi="Wingdings" w:hint="default"/>
      </w:rPr>
    </w:lvl>
    <w:lvl w:ilvl="3" w:tplc="04090001" w:tentative="1">
      <w:start w:val="1"/>
      <w:numFmt w:val="bullet"/>
      <w:lvlText w:val=""/>
      <w:lvlJc w:val="left"/>
      <w:pPr>
        <w:ind w:left="2365" w:hanging="360"/>
      </w:pPr>
      <w:rPr>
        <w:rFonts w:ascii="Symbol" w:hAnsi="Symbol" w:hint="default"/>
      </w:rPr>
    </w:lvl>
    <w:lvl w:ilvl="4" w:tplc="04090003" w:tentative="1">
      <w:start w:val="1"/>
      <w:numFmt w:val="bullet"/>
      <w:lvlText w:val="o"/>
      <w:lvlJc w:val="left"/>
      <w:pPr>
        <w:ind w:left="3085" w:hanging="360"/>
      </w:pPr>
      <w:rPr>
        <w:rFonts w:ascii="Courier New" w:hAnsi="Courier New" w:cs="Courier New" w:hint="default"/>
      </w:rPr>
    </w:lvl>
    <w:lvl w:ilvl="5" w:tplc="04090005" w:tentative="1">
      <w:start w:val="1"/>
      <w:numFmt w:val="bullet"/>
      <w:lvlText w:val=""/>
      <w:lvlJc w:val="left"/>
      <w:pPr>
        <w:ind w:left="3805" w:hanging="360"/>
      </w:pPr>
      <w:rPr>
        <w:rFonts w:ascii="Wingdings" w:hAnsi="Wingdings" w:hint="default"/>
      </w:rPr>
    </w:lvl>
    <w:lvl w:ilvl="6" w:tplc="04090001" w:tentative="1">
      <w:start w:val="1"/>
      <w:numFmt w:val="bullet"/>
      <w:lvlText w:val=""/>
      <w:lvlJc w:val="left"/>
      <w:pPr>
        <w:ind w:left="4525" w:hanging="360"/>
      </w:pPr>
      <w:rPr>
        <w:rFonts w:ascii="Symbol" w:hAnsi="Symbol" w:hint="default"/>
      </w:rPr>
    </w:lvl>
    <w:lvl w:ilvl="7" w:tplc="04090003" w:tentative="1">
      <w:start w:val="1"/>
      <w:numFmt w:val="bullet"/>
      <w:lvlText w:val="o"/>
      <w:lvlJc w:val="left"/>
      <w:pPr>
        <w:ind w:left="5245" w:hanging="360"/>
      </w:pPr>
      <w:rPr>
        <w:rFonts w:ascii="Courier New" w:hAnsi="Courier New" w:cs="Courier New" w:hint="default"/>
      </w:rPr>
    </w:lvl>
    <w:lvl w:ilvl="8" w:tplc="04090005" w:tentative="1">
      <w:start w:val="1"/>
      <w:numFmt w:val="bullet"/>
      <w:lvlText w:val=""/>
      <w:lvlJc w:val="left"/>
      <w:pPr>
        <w:ind w:left="5965" w:hanging="360"/>
      </w:pPr>
      <w:rPr>
        <w:rFonts w:ascii="Wingdings" w:hAnsi="Wingdings" w:hint="default"/>
      </w:rPr>
    </w:lvl>
  </w:abstractNum>
  <w:abstractNum w:abstractNumId="27">
    <w:nsid w:val="2FD71476"/>
    <w:multiLevelType w:val="hybridMultilevel"/>
    <w:tmpl w:val="6D386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6C624B"/>
    <w:multiLevelType w:val="hybridMultilevel"/>
    <w:tmpl w:val="54E43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BD571A"/>
    <w:multiLevelType w:val="hybridMultilevel"/>
    <w:tmpl w:val="D862E43A"/>
    <w:lvl w:ilvl="0" w:tplc="45F05776">
      <w:start w:val="1"/>
      <w:numFmt w:val="bullet"/>
      <w:pStyle w:val="TableBullet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BF7EEE"/>
    <w:multiLevelType w:val="hybridMultilevel"/>
    <w:tmpl w:val="A6DA6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32">
    <w:nsid w:val="37A029B4"/>
    <w:multiLevelType w:val="hybridMultilevel"/>
    <w:tmpl w:val="2090AA26"/>
    <w:lvl w:ilvl="0" w:tplc="822C422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38073655"/>
    <w:multiLevelType w:val="hybridMultilevel"/>
    <w:tmpl w:val="1840C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A52B28"/>
    <w:multiLevelType w:val="hybridMultilevel"/>
    <w:tmpl w:val="91388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36">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37">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38">
    <w:nsid w:val="3D6E5982"/>
    <w:multiLevelType w:val="hybridMultilevel"/>
    <w:tmpl w:val="6DF84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BF0AE3"/>
    <w:multiLevelType w:val="hybridMultilevel"/>
    <w:tmpl w:val="AB988F48"/>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984" w:hanging="360"/>
      </w:pPr>
      <w:rPr>
        <w:rFonts w:ascii="Courier New" w:hAnsi="Courier New" w:cs="Courier New" w:hint="default"/>
      </w:rPr>
    </w:lvl>
    <w:lvl w:ilvl="2" w:tplc="04090005">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40">
    <w:nsid w:val="40CB7F6E"/>
    <w:multiLevelType w:val="hybridMultilevel"/>
    <w:tmpl w:val="61DCBCF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41AA6A17"/>
    <w:multiLevelType w:val="hybridMultilevel"/>
    <w:tmpl w:val="856299A8"/>
    <w:lvl w:ilvl="0" w:tplc="F6083D5C">
      <w:start w:val="1"/>
      <w:numFmt w:val="bullet"/>
      <w:pStyle w:val="Bullet4"/>
      <w:lvlText w:val=""/>
      <w:lvlJc w:val="left"/>
      <w:pPr>
        <w:ind w:left="2344" w:hanging="360"/>
      </w:pPr>
      <w:rPr>
        <w:rFonts w:ascii="Wingdings" w:hAnsi="Wingdings" w:hint="default"/>
      </w:rPr>
    </w:lvl>
    <w:lvl w:ilvl="1" w:tplc="04090003" w:tentative="1">
      <w:start w:val="1"/>
      <w:numFmt w:val="bullet"/>
      <w:lvlText w:val="o"/>
      <w:lvlJc w:val="left"/>
      <w:pPr>
        <w:ind w:left="3064" w:hanging="360"/>
      </w:pPr>
      <w:rPr>
        <w:rFonts w:ascii="Courier New" w:hAnsi="Courier New" w:cs="Courier New" w:hint="default"/>
      </w:rPr>
    </w:lvl>
    <w:lvl w:ilvl="2" w:tplc="04090005" w:tentative="1">
      <w:start w:val="1"/>
      <w:numFmt w:val="bullet"/>
      <w:lvlText w:val=""/>
      <w:lvlJc w:val="left"/>
      <w:pPr>
        <w:ind w:left="3784" w:hanging="360"/>
      </w:pPr>
      <w:rPr>
        <w:rFonts w:ascii="Wingdings" w:hAnsi="Wingdings" w:hint="default"/>
      </w:rPr>
    </w:lvl>
    <w:lvl w:ilvl="3" w:tplc="04090001" w:tentative="1">
      <w:start w:val="1"/>
      <w:numFmt w:val="bullet"/>
      <w:lvlText w:val=""/>
      <w:lvlJc w:val="left"/>
      <w:pPr>
        <w:ind w:left="4504" w:hanging="360"/>
      </w:pPr>
      <w:rPr>
        <w:rFonts w:ascii="Symbol" w:hAnsi="Symbol" w:hint="default"/>
      </w:rPr>
    </w:lvl>
    <w:lvl w:ilvl="4" w:tplc="04090003" w:tentative="1">
      <w:start w:val="1"/>
      <w:numFmt w:val="bullet"/>
      <w:lvlText w:val="o"/>
      <w:lvlJc w:val="left"/>
      <w:pPr>
        <w:ind w:left="5224" w:hanging="360"/>
      </w:pPr>
      <w:rPr>
        <w:rFonts w:ascii="Courier New" w:hAnsi="Courier New" w:cs="Courier New" w:hint="default"/>
      </w:rPr>
    </w:lvl>
    <w:lvl w:ilvl="5" w:tplc="04090005" w:tentative="1">
      <w:start w:val="1"/>
      <w:numFmt w:val="bullet"/>
      <w:lvlText w:val=""/>
      <w:lvlJc w:val="left"/>
      <w:pPr>
        <w:ind w:left="5944" w:hanging="360"/>
      </w:pPr>
      <w:rPr>
        <w:rFonts w:ascii="Wingdings" w:hAnsi="Wingdings" w:hint="default"/>
      </w:rPr>
    </w:lvl>
    <w:lvl w:ilvl="6" w:tplc="04090001" w:tentative="1">
      <w:start w:val="1"/>
      <w:numFmt w:val="bullet"/>
      <w:lvlText w:val=""/>
      <w:lvlJc w:val="left"/>
      <w:pPr>
        <w:ind w:left="6664" w:hanging="360"/>
      </w:pPr>
      <w:rPr>
        <w:rFonts w:ascii="Symbol" w:hAnsi="Symbol" w:hint="default"/>
      </w:rPr>
    </w:lvl>
    <w:lvl w:ilvl="7" w:tplc="04090003" w:tentative="1">
      <w:start w:val="1"/>
      <w:numFmt w:val="bullet"/>
      <w:lvlText w:val="o"/>
      <w:lvlJc w:val="left"/>
      <w:pPr>
        <w:ind w:left="7384" w:hanging="360"/>
      </w:pPr>
      <w:rPr>
        <w:rFonts w:ascii="Courier New" w:hAnsi="Courier New" w:cs="Courier New" w:hint="default"/>
      </w:rPr>
    </w:lvl>
    <w:lvl w:ilvl="8" w:tplc="04090005" w:tentative="1">
      <w:start w:val="1"/>
      <w:numFmt w:val="bullet"/>
      <w:lvlText w:val=""/>
      <w:lvlJc w:val="left"/>
      <w:pPr>
        <w:ind w:left="8104" w:hanging="360"/>
      </w:pPr>
      <w:rPr>
        <w:rFonts w:ascii="Wingdings" w:hAnsi="Wingdings" w:hint="default"/>
      </w:rPr>
    </w:lvl>
  </w:abstractNum>
  <w:abstractNum w:abstractNumId="42">
    <w:nsid w:val="428825D2"/>
    <w:multiLevelType w:val="hybridMultilevel"/>
    <w:tmpl w:val="06CE7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55642AB"/>
    <w:multiLevelType w:val="hybridMultilevel"/>
    <w:tmpl w:val="6DF84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5924622"/>
    <w:multiLevelType w:val="hybridMultilevel"/>
    <w:tmpl w:val="61DCBCF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nsid w:val="45EC304B"/>
    <w:multiLevelType w:val="hybridMultilevel"/>
    <w:tmpl w:val="B5727002"/>
    <w:lvl w:ilvl="0" w:tplc="822C422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47">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48">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49">
    <w:nsid w:val="480E7BBC"/>
    <w:multiLevelType w:val="hybridMultilevel"/>
    <w:tmpl w:val="3D2C338E"/>
    <w:lvl w:ilvl="0" w:tplc="4328BA78">
      <w:start w:val="1"/>
      <w:numFmt w:val="decimal"/>
      <w:lvlText w:val="%1."/>
      <w:lvlJc w:val="left"/>
      <w:pPr>
        <w:ind w:left="904" w:hanging="360"/>
      </w:pPr>
      <w:rPr>
        <w:rFonts w:hint="default"/>
      </w:r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50">
    <w:nsid w:val="48EF4C33"/>
    <w:multiLevelType w:val="hybridMultilevel"/>
    <w:tmpl w:val="405EC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A3107AC"/>
    <w:multiLevelType w:val="hybridMultilevel"/>
    <w:tmpl w:val="67989AF0"/>
    <w:lvl w:ilvl="0" w:tplc="7B781F42">
      <w:start w:val="1"/>
      <w:numFmt w:val="bullet"/>
      <w:pStyle w:val="Bullet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A526649"/>
    <w:multiLevelType w:val="hybridMultilevel"/>
    <w:tmpl w:val="3736A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D365730"/>
    <w:multiLevelType w:val="hybridMultilevel"/>
    <w:tmpl w:val="6DF84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0662D13"/>
    <w:multiLevelType w:val="hybridMultilevel"/>
    <w:tmpl w:val="3736A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12C5472"/>
    <w:multiLevelType w:val="hybridMultilevel"/>
    <w:tmpl w:val="D76E1316"/>
    <w:lvl w:ilvl="0" w:tplc="822C422E">
      <w:start w:val="1"/>
      <w:numFmt w:val="bullet"/>
      <w:lvlText w:val="-"/>
      <w:lvlJc w:val="left"/>
      <w:pPr>
        <w:ind w:left="385" w:hanging="360"/>
      </w:pPr>
      <w:rPr>
        <w:rFonts w:ascii="Times New Roman" w:hAnsi="Times New Roman" w:cs="Times New Roman"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56">
    <w:nsid w:val="518D57D5"/>
    <w:multiLevelType w:val="hybridMultilevel"/>
    <w:tmpl w:val="900A5190"/>
    <w:lvl w:ilvl="0" w:tplc="822C422E">
      <w:start w:val="1"/>
      <w:numFmt w:val="bullet"/>
      <w:lvlText w:val="-"/>
      <w:lvlJc w:val="left"/>
      <w:pPr>
        <w:ind w:left="385" w:hanging="360"/>
      </w:pPr>
      <w:rPr>
        <w:rFonts w:ascii="Times New Roman" w:hAnsi="Times New Roman" w:cs="Times New Roman" w:hint="default"/>
      </w:rPr>
    </w:lvl>
    <w:lvl w:ilvl="1" w:tplc="822C422E">
      <w:start w:val="1"/>
      <w:numFmt w:val="bullet"/>
      <w:lvlText w:val="-"/>
      <w:lvlJc w:val="left"/>
      <w:pPr>
        <w:ind w:left="1105" w:hanging="360"/>
      </w:pPr>
      <w:rPr>
        <w:rFonts w:ascii="Times New Roman" w:hAnsi="Times New Roman" w:cs="Times New Roman" w:hint="default"/>
      </w:rPr>
    </w:lvl>
    <w:lvl w:ilvl="2" w:tplc="04090005">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57">
    <w:nsid w:val="533737A9"/>
    <w:multiLevelType w:val="hybridMultilevel"/>
    <w:tmpl w:val="EBCC8BCE"/>
    <w:lvl w:ilvl="0" w:tplc="AD6E02A6">
      <w:start w:val="1"/>
      <w:numFmt w:val="bullet"/>
      <w:pStyle w:val="Bullet2"/>
      <w:lvlText w:val="+"/>
      <w:lvlJc w:val="left"/>
      <w:pPr>
        <w:ind w:left="720" w:hanging="360"/>
      </w:pPr>
      <w:rPr>
        <w:rFonts w:ascii="Times New Roman" w:eastAsia="SimSun" w:hAnsi="Times New Roman" w:cs="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8">
    <w:nsid w:val="565F460C"/>
    <w:multiLevelType w:val="multilevel"/>
    <w:tmpl w:val="A7F2825A"/>
    <w:lvl w:ilvl="0">
      <w:start w:val="1"/>
      <w:numFmt w:val="decimal"/>
      <w:lvlText w:val="%1."/>
      <w:lvlJc w:val="left"/>
      <w:pPr>
        <w:ind w:left="630" w:hanging="360"/>
      </w:pPr>
    </w:lvl>
    <w:lvl w:ilvl="1">
      <w:start w:val="3"/>
      <w:numFmt w:val="decimal"/>
      <w:isLgl/>
      <w:lvlText w:val="%1.%2."/>
      <w:lvlJc w:val="left"/>
      <w:pPr>
        <w:ind w:left="792" w:hanging="360"/>
      </w:pPr>
      <w:rPr>
        <w:rFonts w:hint="default"/>
      </w:rPr>
    </w:lvl>
    <w:lvl w:ilvl="2">
      <w:start w:val="1"/>
      <w:numFmt w:val="decimal"/>
      <w:isLgl/>
      <w:lvlText w:val="%1.%2.%3."/>
      <w:lvlJc w:val="left"/>
      <w:pPr>
        <w:ind w:left="1314" w:hanging="720"/>
      </w:pPr>
      <w:rPr>
        <w:rFonts w:hint="default"/>
      </w:rPr>
    </w:lvl>
    <w:lvl w:ilvl="3">
      <w:start w:val="1"/>
      <w:numFmt w:val="decimal"/>
      <w:isLgl/>
      <w:lvlText w:val="%1.%2.%3.%4."/>
      <w:lvlJc w:val="left"/>
      <w:pPr>
        <w:ind w:left="1476" w:hanging="720"/>
      </w:pPr>
      <w:rPr>
        <w:rFonts w:hint="default"/>
      </w:rPr>
    </w:lvl>
    <w:lvl w:ilvl="4">
      <w:start w:val="1"/>
      <w:numFmt w:val="decimal"/>
      <w:isLgl/>
      <w:lvlText w:val="%1.%2.%3.%4.%5."/>
      <w:lvlJc w:val="left"/>
      <w:pPr>
        <w:ind w:left="1998"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682" w:hanging="1440"/>
      </w:pPr>
      <w:rPr>
        <w:rFonts w:hint="default"/>
      </w:rPr>
    </w:lvl>
    <w:lvl w:ilvl="7">
      <w:start w:val="1"/>
      <w:numFmt w:val="decimal"/>
      <w:isLgl/>
      <w:lvlText w:val="%1.%2.%3.%4.%5.%6.%7.%8."/>
      <w:lvlJc w:val="left"/>
      <w:pPr>
        <w:ind w:left="2844" w:hanging="1440"/>
      </w:pPr>
      <w:rPr>
        <w:rFonts w:hint="default"/>
      </w:rPr>
    </w:lvl>
    <w:lvl w:ilvl="8">
      <w:start w:val="1"/>
      <w:numFmt w:val="decimal"/>
      <w:isLgl/>
      <w:lvlText w:val="%1.%2.%3.%4.%5.%6.%7.%8.%9."/>
      <w:lvlJc w:val="left"/>
      <w:pPr>
        <w:ind w:left="3366" w:hanging="1800"/>
      </w:pPr>
      <w:rPr>
        <w:rFonts w:hint="default"/>
      </w:rPr>
    </w:lvl>
  </w:abstractNum>
  <w:abstractNum w:abstractNumId="59">
    <w:nsid w:val="57AF2737"/>
    <w:multiLevelType w:val="hybridMultilevel"/>
    <w:tmpl w:val="2B8AD3D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0">
    <w:nsid w:val="58AF7E75"/>
    <w:multiLevelType w:val="hybridMultilevel"/>
    <w:tmpl w:val="25C07E9C"/>
    <w:lvl w:ilvl="0" w:tplc="822C422E">
      <w:start w:val="1"/>
      <w:numFmt w:val="bullet"/>
      <w:lvlText w:val="-"/>
      <w:lvlJc w:val="left"/>
      <w:pPr>
        <w:ind w:left="385" w:hanging="360"/>
      </w:pPr>
      <w:rPr>
        <w:rFonts w:ascii="Times New Roman" w:hAnsi="Times New Roman" w:cs="Times New Roman" w:hint="default"/>
      </w:rPr>
    </w:lvl>
    <w:lvl w:ilvl="1" w:tplc="04090003" w:tentative="1">
      <w:start w:val="1"/>
      <w:numFmt w:val="bullet"/>
      <w:lvlText w:val="o"/>
      <w:lvlJc w:val="left"/>
      <w:pPr>
        <w:ind w:left="1105" w:hanging="360"/>
      </w:pPr>
      <w:rPr>
        <w:rFonts w:ascii="Courier New" w:hAnsi="Courier New" w:cs="Courier New" w:hint="default"/>
      </w:rPr>
    </w:lvl>
    <w:lvl w:ilvl="2" w:tplc="04090005" w:tentative="1">
      <w:start w:val="1"/>
      <w:numFmt w:val="bullet"/>
      <w:lvlText w:val=""/>
      <w:lvlJc w:val="left"/>
      <w:pPr>
        <w:ind w:left="1825" w:hanging="360"/>
      </w:pPr>
      <w:rPr>
        <w:rFonts w:ascii="Wingdings" w:hAnsi="Wingdings" w:hint="default"/>
      </w:rPr>
    </w:lvl>
    <w:lvl w:ilvl="3" w:tplc="04090001" w:tentative="1">
      <w:start w:val="1"/>
      <w:numFmt w:val="bullet"/>
      <w:lvlText w:val=""/>
      <w:lvlJc w:val="left"/>
      <w:pPr>
        <w:ind w:left="2545" w:hanging="360"/>
      </w:pPr>
      <w:rPr>
        <w:rFonts w:ascii="Symbol" w:hAnsi="Symbol" w:hint="default"/>
      </w:rPr>
    </w:lvl>
    <w:lvl w:ilvl="4" w:tplc="04090003" w:tentative="1">
      <w:start w:val="1"/>
      <w:numFmt w:val="bullet"/>
      <w:lvlText w:val="o"/>
      <w:lvlJc w:val="left"/>
      <w:pPr>
        <w:ind w:left="3265" w:hanging="360"/>
      </w:pPr>
      <w:rPr>
        <w:rFonts w:ascii="Courier New" w:hAnsi="Courier New" w:cs="Courier New" w:hint="default"/>
      </w:rPr>
    </w:lvl>
    <w:lvl w:ilvl="5" w:tplc="04090005" w:tentative="1">
      <w:start w:val="1"/>
      <w:numFmt w:val="bullet"/>
      <w:lvlText w:val=""/>
      <w:lvlJc w:val="left"/>
      <w:pPr>
        <w:ind w:left="3985" w:hanging="360"/>
      </w:pPr>
      <w:rPr>
        <w:rFonts w:ascii="Wingdings" w:hAnsi="Wingdings" w:hint="default"/>
      </w:rPr>
    </w:lvl>
    <w:lvl w:ilvl="6" w:tplc="04090001" w:tentative="1">
      <w:start w:val="1"/>
      <w:numFmt w:val="bullet"/>
      <w:lvlText w:val=""/>
      <w:lvlJc w:val="left"/>
      <w:pPr>
        <w:ind w:left="4705" w:hanging="360"/>
      </w:pPr>
      <w:rPr>
        <w:rFonts w:ascii="Symbol" w:hAnsi="Symbol" w:hint="default"/>
      </w:rPr>
    </w:lvl>
    <w:lvl w:ilvl="7" w:tplc="04090003" w:tentative="1">
      <w:start w:val="1"/>
      <w:numFmt w:val="bullet"/>
      <w:lvlText w:val="o"/>
      <w:lvlJc w:val="left"/>
      <w:pPr>
        <w:ind w:left="5425" w:hanging="360"/>
      </w:pPr>
      <w:rPr>
        <w:rFonts w:ascii="Courier New" w:hAnsi="Courier New" w:cs="Courier New" w:hint="default"/>
      </w:rPr>
    </w:lvl>
    <w:lvl w:ilvl="8" w:tplc="04090005" w:tentative="1">
      <w:start w:val="1"/>
      <w:numFmt w:val="bullet"/>
      <w:lvlText w:val=""/>
      <w:lvlJc w:val="left"/>
      <w:pPr>
        <w:ind w:left="6145" w:hanging="360"/>
      </w:pPr>
      <w:rPr>
        <w:rFonts w:ascii="Wingdings" w:hAnsi="Wingdings" w:hint="default"/>
      </w:rPr>
    </w:lvl>
  </w:abstractNum>
  <w:abstractNum w:abstractNumId="61">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62">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63">
    <w:nsid w:val="5FCB32CA"/>
    <w:multiLevelType w:val="hybridMultilevel"/>
    <w:tmpl w:val="57B42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4CC26D0"/>
    <w:multiLevelType w:val="hybridMultilevel"/>
    <w:tmpl w:val="7B54A958"/>
    <w:lvl w:ilvl="0" w:tplc="822C422E">
      <w:start w:val="1"/>
      <w:numFmt w:val="bullet"/>
      <w:lvlText w:val="-"/>
      <w:lvlJc w:val="left"/>
      <w:pPr>
        <w:ind w:left="540" w:hanging="360"/>
      </w:pPr>
      <w:rPr>
        <w:rFonts w:ascii="Times New Roman" w:hAnsi="Times New Roman" w:cs="Times New Roman" w:hint="default"/>
      </w:rPr>
    </w:lvl>
    <w:lvl w:ilvl="1" w:tplc="04090003">
      <w:start w:val="1"/>
      <w:numFmt w:val="bullet"/>
      <w:lvlText w:val="o"/>
      <w:lvlJc w:val="left"/>
      <w:pPr>
        <w:ind w:left="1984" w:hanging="360"/>
      </w:pPr>
      <w:rPr>
        <w:rFonts w:ascii="Courier New" w:hAnsi="Courier New" w:cs="Courier New" w:hint="default"/>
      </w:rPr>
    </w:lvl>
    <w:lvl w:ilvl="2" w:tplc="04090005">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65">
    <w:nsid w:val="65C50754"/>
    <w:multiLevelType w:val="hybridMultilevel"/>
    <w:tmpl w:val="A5BCCD4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6">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67">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68">
    <w:nsid w:val="68AE21A5"/>
    <w:multiLevelType w:val="hybridMultilevel"/>
    <w:tmpl w:val="C72C5F74"/>
    <w:lvl w:ilvl="0" w:tplc="822C422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9DE2537"/>
    <w:multiLevelType w:val="singleLevel"/>
    <w:tmpl w:val="A2B453D0"/>
    <w:name w:val="52222"/>
    <w:lvl w:ilvl="0">
      <w:start w:val="1"/>
      <w:numFmt w:val="decimal"/>
      <w:lvlText w:val="%1."/>
      <w:lvlJc w:val="left"/>
      <w:pPr>
        <w:tabs>
          <w:tab w:val="num" w:pos="360"/>
        </w:tabs>
        <w:ind w:left="216" w:hanging="216"/>
      </w:pPr>
    </w:lvl>
  </w:abstractNum>
  <w:abstractNum w:abstractNumId="70">
    <w:nsid w:val="6B196006"/>
    <w:multiLevelType w:val="hybridMultilevel"/>
    <w:tmpl w:val="3EF250D4"/>
    <w:lvl w:ilvl="0" w:tplc="822C422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C363297"/>
    <w:multiLevelType w:val="hybridMultilevel"/>
    <w:tmpl w:val="B1A6B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CAE2D27"/>
    <w:multiLevelType w:val="singleLevel"/>
    <w:tmpl w:val="A2B453D0"/>
    <w:name w:val="522222"/>
    <w:lvl w:ilvl="0">
      <w:start w:val="1"/>
      <w:numFmt w:val="decimal"/>
      <w:lvlText w:val="%1."/>
      <w:lvlJc w:val="left"/>
      <w:pPr>
        <w:tabs>
          <w:tab w:val="num" w:pos="360"/>
        </w:tabs>
        <w:ind w:left="216" w:hanging="216"/>
      </w:pPr>
    </w:lvl>
  </w:abstractNum>
  <w:abstractNum w:abstractNumId="73">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74">
    <w:nsid w:val="6EE518E1"/>
    <w:multiLevelType w:val="hybridMultilevel"/>
    <w:tmpl w:val="1A6282D0"/>
    <w:lvl w:ilvl="0" w:tplc="BD701B9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6F554E85"/>
    <w:multiLevelType w:val="singleLevel"/>
    <w:tmpl w:val="A2B453D0"/>
    <w:name w:val="5"/>
    <w:lvl w:ilvl="0">
      <w:start w:val="1"/>
      <w:numFmt w:val="decimal"/>
      <w:lvlText w:val="%1."/>
      <w:lvlJc w:val="left"/>
      <w:pPr>
        <w:tabs>
          <w:tab w:val="num" w:pos="360"/>
        </w:tabs>
        <w:ind w:left="216" w:hanging="216"/>
      </w:pPr>
    </w:lvl>
  </w:abstractNum>
  <w:abstractNum w:abstractNumId="76">
    <w:nsid w:val="6FA73C04"/>
    <w:multiLevelType w:val="hybridMultilevel"/>
    <w:tmpl w:val="61DCBCF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7">
    <w:nsid w:val="703A2D81"/>
    <w:multiLevelType w:val="singleLevel"/>
    <w:tmpl w:val="A2B453D0"/>
    <w:name w:val="5222"/>
    <w:lvl w:ilvl="0">
      <w:start w:val="1"/>
      <w:numFmt w:val="decimal"/>
      <w:lvlText w:val="%1."/>
      <w:lvlJc w:val="left"/>
      <w:pPr>
        <w:tabs>
          <w:tab w:val="num" w:pos="360"/>
        </w:tabs>
        <w:ind w:left="216" w:hanging="216"/>
      </w:pPr>
    </w:lvl>
  </w:abstractNum>
  <w:abstractNum w:abstractNumId="78">
    <w:nsid w:val="71BB7563"/>
    <w:multiLevelType w:val="singleLevel"/>
    <w:tmpl w:val="876EF2CC"/>
    <w:lvl w:ilvl="0">
      <w:start w:val="1"/>
      <w:numFmt w:val="decimal"/>
      <w:pStyle w:val="TableTitle"/>
      <w:lvlText w:val="B¶ng %1:"/>
      <w:lvlJc w:val="left"/>
      <w:pPr>
        <w:tabs>
          <w:tab w:val="num" w:pos="1080"/>
        </w:tabs>
      </w:pPr>
    </w:lvl>
  </w:abstractNum>
  <w:abstractNum w:abstractNumId="79">
    <w:nsid w:val="73E85D59"/>
    <w:multiLevelType w:val="hybridMultilevel"/>
    <w:tmpl w:val="B1A6B7F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0">
    <w:nsid w:val="749E2CD0"/>
    <w:multiLevelType w:val="hybridMultilevel"/>
    <w:tmpl w:val="405ECB6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1">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82">
    <w:nsid w:val="763E05D1"/>
    <w:multiLevelType w:val="hybridMultilevel"/>
    <w:tmpl w:val="6DF84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D93C17"/>
    <w:multiLevelType w:val="hybridMultilevel"/>
    <w:tmpl w:val="31224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B68135D"/>
    <w:multiLevelType w:val="hybridMultilevel"/>
    <w:tmpl w:val="F184E8C0"/>
    <w:lvl w:ilvl="0" w:tplc="E9B2E2D0">
      <w:start w:val="1"/>
      <w:numFmt w:val="bullet"/>
      <w:pStyle w:val="TableBullet3"/>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86">
    <w:nsid w:val="7DAA41D2"/>
    <w:multiLevelType w:val="hybridMultilevel"/>
    <w:tmpl w:val="9D60E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E554984"/>
    <w:multiLevelType w:val="hybridMultilevel"/>
    <w:tmpl w:val="E56CF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3"/>
  </w:num>
  <w:num w:numId="3">
    <w:abstractNumId w:val="61"/>
  </w:num>
  <w:num w:numId="4">
    <w:abstractNumId w:val="85"/>
  </w:num>
  <w:num w:numId="5">
    <w:abstractNumId w:val="78"/>
  </w:num>
  <w:num w:numId="6">
    <w:abstractNumId w:val="62"/>
  </w:num>
  <w:num w:numId="7">
    <w:abstractNumId w:val="20"/>
  </w:num>
  <w:num w:numId="8">
    <w:abstractNumId w:val="57"/>
  </w:num>
  <w:num w:numId="9">
    <w:abstractNumId w:val="31"/>
  </w:num>
  <w:num w:numId="10">
    <w:abstractNumId w:val="17"/>
  </w:num>
  <w:num w:numId="11">
    <w:abstractNumId w:val="11"/>
  </w:num>
  <w:num w:numId="12">
    <w:abstractNumId w:val="13"/>
  </w:num>
  <w:num w:numId="13">
    <w:abstractNumId w:val="2"/>
  </w:num>
  <w:num w:numId="14">
    <w:abstractNumId w:val="51"/>
  </w:num>
  <w:num w:numId="15">
    <w:abstractNumId w:val="70"/>
  </w:num>
  <w:num w:numId="16">
    <w:abstractNumId w:val="63"/>
  </w:num>
  <w:num w:numId="17">
    <w:abstractNumId w:val="64"/>
  </w:num>
  <w:num w:numId="18">
    <w:abstractNumId w:val="25"/>
  </w:num>
  <w:num w:numId="19">
    <w:abstractNumId w:val="55"/>
  </w:num>
  <w:num w:numId="20">
    <w:abstractNumId w:val="32"/>
  </w:num>
  <w:num w:numId="21">
    <w:abstractNumId w:val="60"/>
  </w:num>
  <w:num w:numId="22">
    <w:abstractNumId w:val="12"/>
  </w:num>
  <w:num w:numId="23">
    <w:abstractNumId w:val="3"/>
  </w:num>
  <w:num w:numId="24">
    <w:abstractNumId w:val="24"/>
  </w:num>
  <w:num w:numId="25">
    <w:abstractNumId w:val="26"/>
  </w:num>
  <w:num w:numId="26">
    <w:abstractNumId w:val="8"/>
  </w:num>
  <w:num w:numId="27">
    <w:abstractNumId w:val="68"/>
  </w:num>
  <w:num w:numId="28">
    <w:abstractNumId w:val="76"/>
  </w:num>
  <w:num w:numId="29">
    <w:abstractNumId w:val="44"/>
  </w:num>
  <w:num w:numId="30">
    <w:abstractNumId w:val="5"/>
  </w:num>
  <w:num w:numId="31">
    <w:abstractNumId w:val="59"/>
  </w:num>
  <w:num w:numId="32">
    <w:abstractNumId w:val="40"/>
  </w:num>
  <w:num w:numId="33">
    <w:abstractNumId w:val="65"/>
  </w:num>
  <w:num w:numId="34">
    <w:abstractNumId w:val="58"/>
  </w:num>
  <w:num w:numId="35">
    <w:abstractNumId w:val="45"/>
  </w:num>
  <w:num w:numId="36">
    <w:abstractNumId w:val="56"/>
  </w:num>
  <w:num w:numId="37">
    <w:abstractNumId w:val="80"/>
  </w:num>
  <w:num w:numId="38">
    <w:abstractNumId w:val="30"/>
  </w:num>
  <w:num w:numId="39">
    <w:abstractNumId w:val="29"/>
  </w:num>
  <w:num w:numId="40">
    <w:abstractNumId w:val="15"/>
  </w:num>
  <w:num w:numId="41">
    <w:abstractNumId w:val="84"/>
  </w:num>
  <w:num w:numId="42">
    <w:abstractNumId w:val="71"/>
  </w:num>
  <w:num w:numId="43">
    <w:abstractNumId w:val="79"/>
  </w:num>
  <w:num w:numId="44">
    <w:abstractNumId w:val="50"/>
  </w:num>
  <w:num w:numId="45">
    <w:abstractNumId w:val="33"/>
  </w:num>
  <w:num w:numId="46">
    <w:abstractNumId w:val="41"/>
  </w:num>
  <w:num w:numId="47">
    <w:abstractNumId w:val="28"/>
  </w:num>
  <w:num w:numId="48">
    <w:abstractNumId w:val="39"/>
  </w:num>
  <w:num w:numId="49">
    <w:abstractNumId w:val="1"/>
  </w:num>
  <w:num w:numId="50">
    <w:abstractNumId w:val="34"/>
  </w:num>
  <w:num w:numId="51">
    <w:abstractNumId w:val="86"/>
  </w:num>
  <w:num w:numId="52">
    <w:abstractNumId w:val="27"/>
  </w:num>
  <w:num w:numId="53">
    <w:abstractNumId w:val="7"/>
  </w:num>
  <w:num w:numId="54">
    <w:abstractNumId w:val="74"/>
  </w:num>
  <w:num w:numId="55">
    <w:abstractNumId w:val="82"/>
  </w:num>
  <w:num w:numId="56">
    <w:abstractNumId w:val="38"/>
  </w:num>
  <w:num w:numId="57">
    <w:abstractNumId w:val="53"/>
  </w:num>
  <w:num w:numId="58">
    <w:abstractNumId w:val="43"/>
  </w:num>
  <w:num w:numId="59">
    <w:abstractNumId w:val="83"/>
  </w:num>
  <w:num w:numId="60">
    <w:abstractNumId w:val="87"/>
  </w:num>
  <w:num w:numId="61">
    <w:abstractNumId w:val="42"/>
  </w:num>
  <w:num w:numId="62">
    <w:abstractNumId w:val="18"/>
  </w:num>
  <w:num w:numId="63">
    <w:abstractNumId w:val="52"/>
  </w:num>
  <w:num w:numId="64">
    <w:abstractNumId w:val="49"/>
  </w:num>
  <w:num w:numId="65">
    <w:abstractNumId w:val="19"/>
  </w:num>
  <w:num w:numId="66">
    <w:abstractNumId w:val="54"/>
  </w:num>
  <w:num w:numId="67">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7" w:nlCheck="1" w:checkStyle="1"/>
  <w:activeWritingStyle w:appName="MSWord" w:lang="en-US" w:vendorID="64" w:dllVersion="131078" w:nlCheck="1" w:checkStyle="1"/>
  <w:activeWritingStyle w:appName="MSWord" w:lang="en-AU" w:vendorID="64" w:dllVersion="131078" w:nlCheck="1" w:checkStyle="1"/>
  <w:activeWritingStyle w:appName="MSWord" w:lang="fr-FR"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E8D"/>
    <w:rsid w:val="00000084"/>
    <w:rsid w:val="00000A9B"/>
    <w:rsid w:val="00000B64"/>
    <w:rsid w:val="00000B8F"/>
    <w:rsid w:val="000013FA"/>
    <w:rsid w:val="00001772"/>
    <w:rsid w:val="000019E7"/>
    <w:rsid w:val="00001DDB"/>
    <w:rsid w:val="0000204C"/>
    <w:rsid w:val="000025EA"/>
    <w:rsid w:val="000027D3"/>
    <w:rsid w:val="00003184"/>
    <w:rsid w:val="0000330E"/>
    <w:rsid w:val="0000388E"/>
    <w:rsid w:val="00003EF2"/>
    <w:rsid w:val="00004CA1"/>
    <w:rsid w:val="00004DF5"/>
    <w:rsid w:val="00004EDA"/>
    <w:rsid w:val="00005B52"/>
    <w:rsid w:val="00005DBE"/>
    <w:rsid w:val="00006C6A"/>
    <w:rsid w:val="0000751E"/>
    <w:rsid w:val="000077C7"/>
    <w:rsid w:val="00007B63"/>
    <w:rsid w:val="00007DF6"/>
    <w:rsid w:val="00007EB6"/>
    <w:rsid w:val="000100FC"/>
    <w:rsid w:val="0001071B"/>
    <w:rsid w:val="00010A5B"/>
    <w:rsid w:val="00010AFC"/>
    <w:rsid w:val="00010B32"/>
    <w:rsid w:val="00010BAA"/>
    <w:rsid w:val="00010CD6"/>
    <w:rsid w:val="00010FB6"/>
    <w:rsid w:val="00011B8F"/>
    <w:rsid w:val="0001250E"/>
    <w:rsid w:val="0001271A"/>
    <w:rsid w:val="00012F80"/>
    <w:rsid w:val="00013270"/>
    <w:rsid w:val="000133B6"/>
    <w:rsid w:val="0001341E"/>
    <w:rsid w:val="0001369A"/>
    <w:rsid w:val="0001398A"/>
    <w:rsid w:val="0001408A"/>
    <w:rsid w:val="000145AD"/>
    <w:rsid w:val="00014A36"/>
    <w:rsid w:val="00014F48"/>
    <w:rsid w:val="000150CE"/>
    <w:rsid w:val="00015100"/>
    <w:rsid w:val="000157F1"/>
    <w:rsid w:val="000165E8"/>
    <w:rsid w:val="0001669A"/>
    <w:rsid w:val="00016962"/>
    <w:rsid w:val="00016E62"/>
    <w:rsid w:val="00017067"/>
    <w:rsid w:val="000207C5"/>
    <w:rsid w:val="00021434"/>
    <w:rsid w:val="00021449"/>
    <w:rsid w:val="00021CD0"/>
    <w:rsid w:val="00021CDF"/>
    <w:rsid w:val="00021FC2"/>
    <w:rsid w:val="00022473"/>
    <w:rsid w:val="000228B3"/>
    <w:rsid w:val="00022EB4"/>
    <w:rsid w:val="00022F49"/>
    <w:rsid w:val="00023504"/>
    <w:rsid w:val="00024253"/>
    <w:rsid w:val="000245D4"/>
    <w:rsid w:val="00024996"/>
    <w:rsid w:val="0002531F"/>
    <w:rsid w:val="0002606A"/>
    <w:rsid w:val="00026254"/>
    <w:rsid w:val="000269AC"/>
    <w:rsid w:val="000270F3"/>
    <w:rsid w:val="00027EF1"/>
    <w:rsid w:val="00030519"/>
    <w:rsid w:val="0003079D"/>
    <w:rsid w:val="00032325"/>
    <w:rsid w:val="00032F38"/>
    <w:rsid w:val="00033413"/>
    <w:rsid w:val="00033C30"/>
    <w:rsid w:val="0003423A"/>
    <w:rsid w:val="000345BA"/>
    <w:rsid w:val="000349DA"/>
    <w:rsid w:val="00034AA6"/>
    <w:rsid w:val="000350CE"/>
    <w:rsid w:val="00035956"/>
    <w:rsid w:val="00035AF7"/>
    <w:rsid w:val="00035DCD"/>
    <w:rsid w:val="00036FAC"/>
    <w:rsid w:val="000406FB"/>
    <w:rsid w:val="00041B8C"/>
    <w:rsid w:val="000423C0"/>
    <w:rsid w:val="0004267F"/>
    <w:rsid w:val="00043142"/>
    <w:rsid w:val="000434C3"/>
    <w:rsid w:val="00043B36"/>
    <w:rsid w:val="00043EE5"/>
    <w:rsid w:val="000442CD"/>
    <w:rsid w:val="000448C3"/>
    <w:rsid w:val="00044AA4"/>
    <w:rsid w:val="00044CD0"/>
    <w:rsid w:val="00044FFB"/>
    <w:rsid w:val="0004506D"/>
    <w:rsid w:val="0004588D"/>
    <w:rsid w:val="00045FBD"/>
    <w:rsid w:val="000460B9"/>
    <w:rsid w:val="00046B84"/>
    <w:rsid w:val="00047195"/>
    <w:rsid w:val="00047A68"/>
    <w:rsid w:val="00047E3A"/>
    <w:rsid w:val="0005003D"/>
    <w:rsid w:val="000511C8"/>
    <w:rsid w:val="00051462"/>
    <w:rsid w:val="000517FD"/>
    <w:rsid w:val="000518BF"/>
    <w:rsid w:val="00052503"/>
    <w:rsid w:val="00052AB6"/>
    <w:rsid w:val="00052BF3"/>
    <w:rsid w:val="00053333"/>
    <w:rsid w:val="00053A0A"/>
    <w:rsid w:val="00053C77"/>
    <w:rsid w:val="00053F4E"/>
    <w:rsid w:val="00054377"/>
    <w:rsid w:val="00054799"/>
    <w:rsid w:val="00054C16"/>
    <w:rsid w:val="00054D3F"/>
    <w:rsid w:val="000554C9"/>
    <w:rsid w:val="000554F9"/>
    <w:rsid w:val="00055627"/>
    <w:rsid w:val="0005570D"/>
    <w:rsid w:val="00055900"/>
    <w:rsid w:val="00055BAB"/>
    <w:rsid w:val="0005612F"/>
    <w:rsid w:val="00056472"/>
    <w:rsid w:val="0005700E"/>
    <w:rsid w:val="0005710E"/>
    <w:rsid w:val="0005726A"/>
    <w:rsid w:val="000573BD"/>
    <w:rsid w:val="000576EA"/>
    <w:rsid w:val="00057A50"/>
    <w:rsid w:val="00057F6F"/>
    <w:rsid w:val="00061176"/>
    <w:rsid w:val="00061883"/>
    <w:rsid w:val="00061A1A"/>
    <w:rsid w:val="00061D8E"/>
    <w:rsid w:val="000620E9"/>
    <w:rsid w:val="0006232E"/>
    <w:rsid w:val="000623A1"/>
    <w:rsid w:val="000629C2"/>
    <w:rsid w:val="00062ECA"/>
    <w:rsid w:val="0006425A"/>
    <w:rsid w:val="00065000"/>
    <w:rsid w:val="00065447"/>
    <w:rsid w:val="000654A7"/>
    <w:rsid w:val="000654B5"/>
    <w:rsid w:val="000657A1"/>
    <w:rsid w:val="000659B6"/>
    <w:rsid w:val="00065DEB"/>
    <w:rsid w:val="000662AE"/>
    <w:rsid w:val="000663F8"/>
    <w:rsid w:val="00066723"/>
    <w:rsid w:val="00066C73"/>
    <w:rsid w:val="0006715B"/>
    <w:rsid w:val="00067161"/>
    <w:rsid w:val="000705BC"/>
    <w:rsid w:val="00070A39"/>
    <w:rsid w:val="00070CD6"/>
    <w:rsid w:val="00070ED6"/>
    <w:rsid w:val="000713FA"/>
    <w:rsid w:val="00071823"/>
    <w:rsid w:val="00072153"/>
    <w:rsid w:val="0007219C"/>
    <w:rsid w:val="00072B2A"/>
    <w:rsid w:val="00072EF2"/>
    <w:rsid w:val="00073CB5"/>
    <w:rsid w:val="00074188"/>
    <w:rsid w:val="00074577"/>
    <w:rsid w:val="00074A0F"/>
    <w:rsid w:val="00074F8C"/>
    <w:rsid w:val="000752DA"/>
    <w:rsid w:val="00075F5C"/>
    <w:rsid w:val="000763B9"/>
    <w:rsid w:val="00076916"/>
    <w:rsid w:val="00076A82"/>
    <w:rsid w:val="0007713E"/>
    <w:rsid w:val="00077547"/>
    <w:rsid w:val="00077D02"/>
    <w:rsid w:val="00081260"/>
    <w:rsid w:val="0008132A"/>
    <w:rsid w:val="00081521"/>
    <w:rsid w:val="000823D5"/>
    <w:rsid w:val="00082A46"/>
    <w:rsid w:val="00082FC3"/>
    <w:rsid w:val="000833FD"/>
    <w:rsid w:val="00083E65"/>
    <w:rsid w:val="00084B83"/>
    <w:rsid w:val="00085373"/>
    <w:rsid w:val="00085582"/>
    <w:rsid w:val="0008593B"/>
    <w:rsid w:val="00085E1F"/>
    <w:rsid w:val="00085E84"/>
    <w:rsid w:val="00086399"/>
    <w:rsid w:val="00086BD3"/>
    <w:rsid w:val="00086E12"/>
    <w:rsid w:val="0008713E"/>
    <w:rsid w:val="00087892"/>
    <w:rsid w:val="00090265"/>
    <w:rsid w:val="00090CC1"/>
    <w:rsid w:val="00090DA0"/>
    <w:rsid w:val="00090E5A"/>
    <w:rsid w:val="00091379"/>
    <w:rsid w:val="000918F8"/>
    <w:rsid w:val="00091A57"/>
    <w:rsid w:val="00092546"/>
    <w:rsid w:val="000937AE"/>
    <w:rsid w:val="000938C6"/>
    <w:rsid w:val="000938CF"/>
    <w:rsid w:val="000942DE"/>
    <w:rsid w:val="00094AA9"/>
    <w:rsid w:val="00094B82"/>
    <w:rsid w:val="000957C5"/>
    <w:rsid w:val="000960B7"/>
    <w:rsid w:val="0009649C"/>
    <w:rsid w:val="000967BC"/>
    <w:rsid w:val="000967D5"/>
    <w:rsid w:val="000979BA"/>
    <w:rsid w:val="00097C27"/>
    <w:rsid w:val="00097CB4"/>
    <w:rsid w:val="000A0857"/>
    <w:rsid w:val="000A0956"/>
    <w:rsid w:val="000A0EFA"/>
    <w:rsid w:val="000A1A1E"/>
    <w:rsid w:val="000A249C"/>
    <w:rsid w:val="000A24D2"/>
    <w:rsid w:val="000A2784"/>
    <w:rsid w:val="000A3DAA"/>
    <w:rsid w:val="000A46B7"/>
    <w:rsid w:val="000A4753"/>
    <w:rsid w:val="000A4C40"/>
    <w:rsid w:val="000A4DCD"/>
    <w:rsid w:val="000A511E"/>
    <w:rsid w:val="000A53C5"/>
    <w:rsid w:val="000A5BD2"/>
    <w:rsid w:val="000A5FDC"/>
    <w:rsid w:val="000A642A"/>
    <w:rsid w:val="000A64F1"/>
    <w:rsid w:val="000A69F9"/>
    <w:rsid w:val="000A6BAE"/>
    <w:rsid w:val="000A6C2A"/>
    <w:rsid w:val="000A6E74"/>
    <w:rsid w:val="000A6F02"/>
    <w:rsid w:val="000A76AB"/>
    <w:rsid w:val="000B0D4C"/>
    <w:rsid w:val="000B10BA"/>
    <w:rsid w:val="000B123B"/>
    <w:rsid w:val="000B1A97"/>
    <w:rsid w:val="000B2351"/>
    <w:rsid w:val="000B2604"/>
    <w:rsid w:val="000B27EC"/>
    <w:rsid w:val="000B2A92"/>
    <w:rsid w:val="000B2C1A"/>
    <w:rsid w:val="000B33EE"/>
    <w:rsid w:val="000B3744"/>
    <w:rsid w:val="000B393C"/>
    <w:rsid w:val="000B3BEC"/>
    <w:rsid w:val="000B3C6C"/>
    <w:rsid w:val="000B3F3D"/>
    <w:rsid w:val="000B434C"/>
    <w:rsid w:val="000B4643"/>
    <w:rsid w:val="000B50B1"/>
    <w:rsid w:val="000B5755"/>
    <w:rsid w:val="000B6019"/>
    <w:rsid w:val="000B601E"/>
    <w:rsid w:val="000B615F"/>
    <w:rsid w:val="000B6775"/>
    <w:rsid w:val="000B6D78"/>
    <w:rsid w:val="000B704A"/>
    <w:rsid w:val="000B727E"/>
    <w:rsid w:val="000B749B"/>
    <w:rsid w:val="000B74E4"/>
    <w:rsid w:val="000B7535"/>
    <w:rsid w:val="000B760E"/>
    <w:rsid w:val="000B7E7B"/>
    <w:rsid w:val="000C061A"/>
    <w:rsid w:val="000C0AFC"/>
    <w:rsid w:val="000C0B24"/>
    <w:rsid w:val="000C0BA4"/>
    <w:rsid w:val="000C0D16"/>
    <w:rsid w:val="000C0DC2"/>
    <w:rsid w:val="000C11B5"/>
    <w:rsid w:val="000C1494"/>
    <w:rsid w:val="000C1A45"/>
    <w:rsid w:val="000C2146"/>
    <w:rsid w:val="000C21D2"/>
    <w:rsid w:val="000C2F9F"/>
    <w:rsid w:val="000C39FA"/>
    <w:rsid w:val="000C3D6C"/>
    <w:rsid w:val="000C410A"/>
    <w:rsid w:val="000C41C9"/>
    <w:rsid w:val="000C4347"/>
    <w:rsid w:val="000C43D7"/>
    <w:rsid w:val="000C4417"/>
    <w:rsid w:val="000C4562"/>
    <w:rsid w:val="000C45E5"/>
    <w:rsid w:val="000C4667"/>
    <w:rsid w:val="000C4961"/>
    <w:rsid w:val="000C4C44"/>
    <w:rsid w:val="000C4DE7"/>
    <w:rsid w:val="000C532C"/>
    <w:rsid w:val="000C549F"/>
    <w:rsid w:val="000C7532"/>
    <w:rsid w:val="000C7BA4"/>
    <w:rsid w:val="000C7E2D"/>
    <w:rsid w:val="000D04DB"/>
    <w:rsid w:val="000D15AE"/>
    <w:rsid w:val="000D1A83"/>
    <w:rsid w:val="000D24E2"/>
    <w:rsid w:val="000D2665"/>
    <w:rsid w:val="000D29DF"/>
    <w:rsid w:val="000D2F1A"/>
    <w:rsid w:val="000D2F40"/>
    <w:rsid w:val="000D3403"/>
    <w:rsid w:val="000D347F"/>
    <w:rsid w:val="000D349A"/>
    <w:rsid w:val="000D3B31"/>
    <w:rsid w:val="000D3E3F"/>
    <w:rsid w:val="000D456D"/>
    <w:rsid w:val="000D45DC"/>
    <w:rsid w:val="000D4BB9"/>
    <w:rsid w:val="000D4CEA"/>
    <w:rsid w:val="000D55CF"/>
    <w:rsid w:val="000D59BB"/>
    <w:rsid w:val="000D63CD"/>
    <w:rsid w:val="000D6CB2"/>
    <w:rsid w:val="000D6F79"/>
    <w:rsid w:val="000D7139"/>
    <w:rsid w:val="000D746E"/>
    <w:rsid w:val="000D78B6"/>
    <w:rsid w:val="000D79C4"/>
    <w:rsid w:val="000E01FC"/>
    <w:rsid w:val="000E0752"/>
    <w:rsid w:val="000E10DE"/>
    <w:rsid w:val="000E14DE"/>
    <w:rsid w:val="000E1852"/>
    <w:rsid w:val="000E1B56"/>
    <w:rsid w:val="000E208D"/>
    <w:rsid w:val="000E29B2"/>
    <w:rsid w:val="000E29D4"/>
    <w:rsid w:val="000E2A2F"/>
    <w:rsid w:val="000E335C"/>
    <w:rsid w:val="000E3460"/>
    <w:rsid w:val="000E34EF"/>
    <w:rsid w:val="000E3B7E"/>
    <w:rsid w:val="000E4549"/>
    <w:rsid w:val="000E46FA"/>
    <w:rsid w:val="000E4757"/>
    <w:rsid w:val="000E4B8C"/>
    <w:rsid w:val="000E4C5A"/>
    <w:rsid w:val="000E537E"/>
    <w:rsid w:val="000E53C2"/>
    <w:rsid w:val="000E56A7"/>
    <w:rsid w:val="000E597B"/>
    <w:rsid w:val="000E5AB7"/>
    <w:rsid w:val="000E5AE2"/>
    <w:rsid w:val="000E68FB"/>
    <w:rsid w:val="000E74A5"/>
    <w:rsid w:val="000E767A"/>
    <w:rsid w:val="000E7EE6"/>
    <w:rsid w:val="000F02DB"/>
    <w:rsid w:val="000F037C"/>
    <w:rsid w:val="000F0383"/>
    <w:rsid w:val="000F08DD"/>
    <w:rsid w:val="000F1523"/>
    <w:rsid w:val="000F15FB"/>
    <w:rsid w:val="000F19EC"/>
    <w:rsid w:val="000F1BF2"/>
    <w:rsid w:val="000F30D5"/>
    <w:rsid w:val="000F34B9"/>
    <w:rsid w:val="000F384C"/>
    <w:rsid w:val="000F3FA6"/>
    <w:rsid w:val="000F4248"/>
    <w:rsid w:val="000F47FA"/>
    <w:rsid w:val="000F5009"/>
    <w:rsid w:val="000F5339"/>
    <w:rsid w:val="000F53C7"/>
    <w:rsid w:val="000F6342"/>
    <w:rsid w:val="000F689E"/>
    <w:rsid w:val="000F70B9"/>
    <w:rsid w:val="000F749F"/>
    <w:rsid w:val="000F7541"/>
    <w:rsid w:val="000F7FE8"/>
    <w:rsid w:val="001005E3"/>
    <w:rsid w:val="00100E32"/>
    <w:rsid w:val="00100EA2"/>
    <w:rsid w:val="00101411"/>
    <w:rsid w:val="0010161B"/>
    <w:rsid w:val="001019AF"/>
    <w:rsid w:val="00101BE3"/>
    <w:rsid w:val="0010224B"/>
    <w:rsid w:val="00102A78"/>
    <w:rsid w:val="00102B6E"/>
    <w:rsid w:val="00103227"/>
    <w:rsid w:val="001037F9"/>
    <w:rsid w:val="00104217"/>
    <w:rsid w:val="0010422B"/>
    <w:rsid w:val="0010443A"/>
    <w:rsid w:val="0010495C"/>
    <w:rsid w:val="00104DE3"/>
    <w:rsid w:val="00105103"/>
    <w:rsid w:val="0010532E"/>
    <w:rsid w:val="0010574E"/>
    <w:rsid w:val="00105965"/>
    <w:rsid w:val="0010598F"/>
    <w:rsid w:val="00105B31"/>
    <w:rsid w:val="00105C36"/>
    <w:rsid w:val="00105E0B"/>
    <w:rsid w:val="00105ECB"/>
    <w:rsid w:val="00106D41"/>
    <w:rsid w:val="001072D4"/>
    <w:rsid w:val="0010753B"/>
    <w:rsid w:val="001106BB"/>
    <w:rsid w:val="00110872"/>
    <w:rsid w:val="001108D3"/>
    <w:rsid w:val="00111771"/>
    <w:rsid w:val="00111FE5"/>
    <w:rsid w:val="0011204B"/>
    <w:rsid w:val="00112A25"/>
    <w:rsid w:val="0011338B"/>
    <w:rsid w:val="00113A26"/>
    <w:rsid w:val="00113BB8"/>
    <w:rsid w:val="0011450D"/>
    <w:rsid w:val="00114592"/>
    <w:rsid w:val="001151E4"/>
    <w:rsid w:val="0011540D"/>
    <w:rsid w:val="00115517"/>
    <w:rsid w:val="001156FF"/>
    <w:rsid w:val="00116E29"/>
    <w:rsid w:val="001179FF"/>
    <w:rsid w:val="00117BDA"/>
    <w:rsid w:val="00120370"/>
    <w:rsid w:val="0012058E"/>
    <w:rsid w:val="00120718"/>
    <w:rsid w:val="001207AD"/>
    <w:rsid w:val="00120AF8"/>
    <w:rsid w:val="00120D82"/>
    <w:rsid w:val="0012142A"/>
    <w:rsid w:val="00121685"/>
    <w:rsid w:val="0012229E"/>
    <w:rsid w:val="00122637"/>
    <w:rsid w:val="00122812"/>
    <w:rsid w:val="00122AC2"/>
    <w:rsid w:val="001231DD"/>
    <w:rsid w:val="001232DE"/>
    <w:rsid w:val="001234A7"/>
    <w:rsid w:val="00123D87"/>
    <w:rsid w:val="001244D6"/>
    <w:rsid w:val="001248B2"/>
    <w:rsid w:val="00124BFF"/>
    <w:rsid w:val="00124CBA"/>
    <w:rsid w:val="00124E67"/>
    <w:rsid w:val="001251A1"/>
    <w:rsid w:val="00125CD5"/>
    <w:rsid w:val="00125F8C"/>
    <w:rsid w:val="00126172"/>
    <w:rsid w:val="00126651"/>
    <w:rsid w:val="00126D0F"/>
    <w:rsid w:val="00127A41"/>
    <w:rsid w:val="00127AD9"/>
    <w:rsid w:val="00130388"/>
    <w:rsid w:val="0013049D"/>
    <w:rsid w:val="00130704"/>
    <w:rsid w:val="0013085D"/>
    <w:rsid w:val="0013118B"/>
    <w:rsid w:val="00131912"/>
    <w:rsid w:val="00131DFA"/>
    <w:rsid w:val="001322F7"/>
    <w:rsid w:val="0013265F"/>
    <w:rsid w:val="001326C0"/>
    <w:rsid w:val="00132979"/>
    <w:rsid w:val="00133516"/>
    <w:rsid w:val="0013382E"/>
    <w:rsid w:val="001342BA"/>
    <w:rsid w:val="001346F0"/>
    <w:rsid w:val="00135317"/>
    <w:rsid w:val="001354DF"/>
    <w:rsid w:val="0013575B"/>
    <w:rsid w:val="00135D10"/>
    <w:rsid w:val="001362FB"/>
    <w:rsid w:val="00136512"/>
    <w:rsid w:val="001367B1"/>
    <w:rsid w:val="001377E7"/>
    <w:rsid w:val="00137D17"/>
    <w:rsid w:val="001404EA"/>
    <w:rsid w:val="0014066F"/>
    <w:rsid w:val="00140718"/>
    <w:rsid w:val="00140845"/>
    <w:rsid w:val="001408A4"/>
    <w:rsid w:val="00141242"/>
    <w:rsid w:val="001414AE"/>
    <w:rsid w:val="001418B4"/>
    <w:rsid w:val="00141BDE"/>
    <w:rsid w:val="00142439"/>
    <w:rsid w:val="0014250A"/>
    <w:rsid w:val="001429B5"/>
    <w:rsid w:val="00143345"/>
    <w:rsid w:val="0014341A"/>
    <w:rsid w:val="0014359F"/>
    <w:rsid w:val="00143D22"/>
    <w:rsid w:val="00144106"/>
    <w:rsid w:val="00144648"/>
    <w:rsid w:val="001447A7"/>
    <w:rsid w:val="00145716"/>
    <w:rsid w:val="00145974"/>
    <w:rsid w:val="00145B1D"/>
    <w:rsid w:val="00146DE2"/>
    <w:rsid w:val="001477FE"/>
    <w:rsid w:val="0014787D"/>
    <w:rsid w:val="0015047B"/>
    <w:rsid w:val="00150B86"/>
    <w:rsid w:val="0015124E"/>
    <w:rsid w:val="001516B7"/>
    <w:rsid w:val="001517CF"/>
    <w:rsid w:val="00151A06"/>
    <w:rsid w:val="00151AE7"/>
    <w:rsid w:val="00151B23"/>
    <w:rsid w:val="00151C21"/>
    <w:rsid w:val="00152130"/>
    <w:rsid w:val="00152D9F"/>
    <w:rsid w:val="00152DF7"/>
    <w:rsid w:val="00153276"/>
    <w:rsid w:val="001536C9"/>
    <w:rsid w:val="0015387A"/>
    <w:rsid w:val="00154D23"/>
    <w:rsid w:val="00155286"/>
    <w:rsid w:val="001556C6"/>
    <w:rsid w:val="00155D41"/>
    <w:rsid w:val="001569BE"/>
    <w:rsid w:val="00156C32"/>
    <w:rsid w:val="00156D02"/>
    <w:rsid w:val="00156F2B"/>
    <w:rsid w:val="00157583"/>
    <w:rsid w:val="00160128"/>
    <w:rsid w:val="0016035B"/>
    <w:rsid w:val="001606FF"/>
    <w:rsid w:val="001608E3"/>
    <w:rsid w:val="001626DC"/>
    <w:rsid w:val="00162A4D"/>
    <w:rsid w:val="00162DFB"/>
    <w:rsid w:val="00163078"/>
    <w:rsid w:val="0016320A"/>
    <w:rsid w:val="0016338F"/>
    <w:rsid w:val="00163434"/>
    <w:rsid w:val="00163597"/>
    <w:rsid w:val="001635D2"/>
    <w:rsid w:val="001639E7"/>
    <w:rsid w:val="001639FB"/>
    <w:rsid w:val="00163C02"/>
    <w:rsid w:val="00163CB3"/>
    <w:rsid w:val="0016408D"/>
    <w:rsid w:val="0016435A"/>
    <w:rsid w:val="00164839"/>
    <w:rsid w:val="00164C77"/>
    <w:rsid w:val="00164CE6"/>
    <w:rsid w:val="0016502F"/>
    <w:rsid w:val="00165031"/>
    <w:rsid w:val="001653ED"/>
    <w:rsid w:val="00165BDA"/>
    <w:rsid w:val="00165D1C"/>
    <w:rsid w:val="0016686F"/>
    <w:rsid w:val="00166FA9"/>
    <w:rsid w:val="00167117"/>
    <w:rsid w:val="00167475"/>
    <w:rsid w:val="00167992"/>
    <w:rsid w:val="0017037E"/>
    <w:rsid w:val="001705F6"/>
    <w:rsid w:val="0017080D"/>
    <w:rsid w:val="00170D53"/>
    <w:rsid w:val="0017113A"/>
    <w:rsid w:val="00172025"/>
    <w:rsid w:val="00172059"/>
    <w:rsid w:val="001727C6"/>
    <w:rsid w:val="00173CD8"/>
    <w:rsid w:val="00173E03"/>
    <w:rsid w:val="001740A3"/>
    <w:rsid w:val="0017437C"/>
    <w:rsid w:val="001745BD"/>
    <w:rsid w:val="001746A0"/>
    <w:rsid w:val="00174D07"/>
    <w:rsid w:val="001755EB"/>
    <w:rsid w:val="00175C1A"/>
    <w:rsid w:val="0017613C"/>
    <w:rsid w:val="00177235"/>
    <w:rsid w:val="00177CFD"/>
    <w:rsid w:val="0018039A"/>
    <w:rsid w:val="0018065D"/>
    <w:rsid w:val="00180A36"/>
    <w:rsid w:val="0018108C"/>
    <w:rsid w:val="001811B4"/>
    <w:rsid w:val="00181742"/>
    <w:rsid w:val="0018354B"/>
    <w:rsid w:val="001839C0"/>
    <w:rsid w:val="00183ACE"/>
    <w:rsid w:val="00184386"/>
    <w:rsid w:val="001848C3"/>
    <w:rsid w:val="00184AEB"/>
    <w:rsid w:val="00185275"/>
    <w:rsid w:val="00185E79"/>
    <w:rsid w:val="00185F46"/>
    <w:rsid w:val="00187001"/>
    <w:rsid w:val="001878DA"/>
    <w:rsid w:val="001878FC"/>
    <w:rsid w:val="001901B6"/>
    <w:rsid w:val="00190907"/>
    <w:rsid w:val="00190AA5"/>
    <w:rsid w:val="00190DA2"/>
    <w:rsid w:val="00190E44"/>
    <w:rsid w:val="001922A8"/>
    <w:rsid w:val="001923A7"/>
    <w:rsid w:val="001927F6"/>
    <w:rsid w:val="00195C96"/>
    <w:rsid w:val="00195F49"/>
    <w:rsid w:val="00195F61"/>
    <w:rsid w:val="0019680E"/>
    <w:rsid w:val="001979F6"/>
    <w:rsid w:val="00197EB4"/>
    <w:rsid w:val="001A0446"/>
    <w:rsid w:val="001A0815"/>
    <w:rsid w:val="001A0E3E"/>
    <w:rsid w:val="001A1030"/>
    <w:rsid w:val="001A1EAC"/>
    <w:rsid w:val="001A23F1"/>
    <w:rsid w:val="001A267F"/>
    <w:rsid w:val="001A27CB"/>
    <w:rsid w:val="001A28A9"/>
    <w:rsid w:val="001A35CE"/>
    <w:rsid w:val="001A380D"/>
    <w:rsid w:val="001A39D4"/>
    <w:rsid w:val="001A3CD9"/>
    <w:rsid w:val="001A3F1C"/>
    <w:rsid w:val="001A4B17"/>
    <w:rsid w:val="001A55ED"/>
    <w:rsid w:val="001A596A"/>
    <w:rsid w:val="001A5E6D"/>
    <w:rsid w:val="001A67EC"/>
    <w:rsid w:val="001A6ADC"/>
    <w:rsid w:val="001A6EB5"/>
    <w:rsid w:val="001A6FDE"/>
    <w:rsid w:val="001A7240"/>
    <w:rsid w:val="001B0075"/>
    <w:rsid w:val="001B100D"/>
    <w:rsid w:val="001B1E7F"/>
    <w:rsid w:val="001B2472"/>
    <w:rsid w:val="001B2DCA"/>
    <w:rsid w:val="001B3798"/>
    <w:rsid w:val="001B3A9F"/>
    <w:rsid w:val="001B41D1"/>
    <w:rsid w:val="001B42CD"/>
    <w:rsid w:val="001B5541"/>
    <w:rsid w:val="001B5823"/>
    <w:rsid w:val="001B5C5D"/>
    <w:rsid w:val="001B5DDE"/>
    <w:rsid w:val="001B61D3"/>
    <w:rsid w:val="001B6421"/>
    <w:rsid w:val="001B67F7"/>
    <w:rsid w:val="001B6EA0"/>
    <w:rsid w:val="001B70D5"/>
    <w:rsid w:val="001B7434"/>
    <w:rsid w:val="001B7546"/>
    <w:rsid w:val="001C05E5"/>
    <w:rsid w:val="001C0C33"/>
    <w:rsid w:val="001C1ABE"/>
    <w:rsid w:val="001C1D25"/>
    <w:rsid w:val="001C2048"/>
    <w:rsid w:val="001C2560"/>
    <w:rsid w:val="001C2774"/>
    <w:rsid w:val="001C2ABD"/>
    <w:rsid w:val="001C2F4E"/>
    <w:rsid w:val="001C3436"/>
    <w:rsid w:val="001C36EF"/>
    <w:rsid w:val="001C3C4C"/>
    <w:rsid w:val="001C45EE"/>
    <w:rsid w:val="001C5420"/>
    <w:rsid w:val="001C5850"/>
    <w:rsid w:val="001C5CDB"/>
    <w:rsid w:val="001C6786"/>
    <w:rsid w:val="001C6A20"/>
    <w:rsid w:val="001C6A48"/>
    <w:rsid w:val="001C6E49"/>
    <w:rsid w:val="001C71B3"/>
    <w:rsid w:val="001C7488"/>
    <w:rsid w:val="001C7929"/>
    <w:rsid w:val="001C7E88"/>
    <w:rsid w:val="001D00AF"/>
    <w:rsid w:val="001D057F"/>
    <w:rsid w:val="001D0A19"/>
    <w:rsid w:val="001D0B9D"/>
    <w:rsid w:val="001D150C"/>
    <w:rsid w:val="001D1F49"/>
    <w:rsid w:val="001D26D0"/>
    <w:rsid w:val="001D293A"/>
    <w:rsid w:val="001D3692"/>
    <w:rsid w:val="001D4C6F"/>
    <w:rsid w:val="001D5243"/>
    <w:rsid w:val="001D5629"/>
    <w:rsid w:val="001D56B6"/>
    <w:rsid w:val="001D671D"/>
    <w:rsid w:val="001D6857"/>
    <w:rsid w:val="001D6AA2"/>
    <w:rsid w:val="001D6AA5"/>
    <w:rsid w:val="001D7069"/>
    <w:rsid w:val="001D7209"/>
    <w:rsid w:val="001D7687"/>
    <w:rsid w:val="001D76C0"/>
    <w:rsid w:val="001D7CE0"/>
    <w:rsid w:val="001D7CF3"/>
    <w:rsid w:val="001D7F51"/>
    <w:rsid w:val="001E019E"/>
    <w:rsid w:val="001E02A6"/>
    <w:rsid w:val="001E0C17"/>
    <w:rsid w:val="001E1C94"/>
    <w:rsid w:val="001E1CF7"/>
    <w:rsid w:val="001E1F65"/>
    <w:rsid w:val="001E1FDF"/>
    <w:rsid w:val="001E36B6"/>
    <w:rsid w:val="001E3754"/>
    <w:rsid w:val="001E4210"/>
    <w:rsid w:val="001E45F6"/>
    <w:rsid w:val="001E480C"/>
    <w:rsid w:val="001E4862"/>
    <w:rsid w:val="001E4CEB"/>
    <w:rsid w:val="001E5287"/>
    <w:rsid w:val="001E5390"/>
    <w:rsid w:val="001E5686"/>
    <w:rsid w:val="001E5F3A"/>
    <w:rsid w:val="001E62E0"/>
    <w:rsid w:val="001E6F6D"/>
    <w:rsid w:val="001E6FC1"/>
    <w:rsid w:val="001E7391"/>
    <w:rsid w:val="001E745F"/>
    <w:rsid w:val="001E7691"/>
    <w:rsid w:val="001E77DF"/>
    <w:rsid w:val="001E7C2F"/>
    <w:rsid w:val="001F03B8"/>
    <w:rsid w:val="001F1795"/>
    <w:rsid w:val="001F1798"/>
    <w:rsid w:val="001F1864"/>
    <w:rsid w:val="001F1C13"/>
    <w:rsid w:val="001F219F"/>
    <w:rsid w:val="001F2AFA"/>
    <w:rsid w:val="001F2B90"/>
    <w:rsid w:val="001F3809"/>
    <w:rsid w:val="001F3E83"/>
    <w:rsid w:val="001F3FC9"/>
    <w:rsid w:val="001F4075"/>
    <w:rsid w:val="001F4618"/>
    <w:rsid w:val="001F47E4"/>
    <w:rsid w:val="001F5996"/>
    <w:rsid w:val="001F5BCD"/>
    <w:rsid w:val="001F5F83"/>
    <w:rsid w:val="001F603A"/>
    <w:rsid w:val="001F61FA"/>
    <w:rsid w:val="001F64AF"/>
    <w:rsid w:val="001F68EC"/>
    <w:rsid w:val="001F6984"/>
    <w:rsid w:val="001F6EE3"/>
    <w:rsid w:val="001F76CB"/>
    <w:rsid w:val="001F77E6"/>
    <w:rsid w:val="001F7A20"/>
    <w:rsid w:val="001F7BE0"/>
    <w:rsid w:val="001F7D52"/>
    <w:rsid w:val="002009A9"/>
    <w:rsid w:val="0020193E"/>
    <w:rsid w:val="00201D99"/>
    <w:rsid w:val="002020D6"/>
    <w:rsid w:val="002021AE"/>
    <w:rsid w:val="0020279D"/>
    <w:rsid w:val="00203A1A"/>
    <w:rsid w:val="00203E26"/>
    <w:rsid w:val="0020402F"/>
    <w:rsid w:val="00204122"/>
    <w:rsid w:val="0020458C"/>
    <w:rsid w:val="00204A9D"/>
    <w:rsid w:val="00205390"/>
    <w:rsid w:val="0020540F"/>
    <w:rsid w:val="0020553F"/>
    <w:rsid w:val="00205721"/>
    <w:rsid w:val="00205C5B"/>
    <w:rsid w:val="002060C9"/>
    <w:rsid w:val="002062D4"/>
    <w:rsid w:val="0020632A"/>
    <w:rsid w:val="00206A27"/>
    <w:rsid w:val="002073D3"/>
    <w:rsid w:val="002073F3"/>
    <w:rsid w:val="0020776B"/>
    <w:rsid w:val="0020782C"/>
    <w:rsid w:val="00207DBD"/>
    <w:rsid w:val="002102B6"/>
    <w:rsid w:val="00210BC4"/>
    <w:rsid w:val="00210C5D"/>
    <w:rsid w:val="00210D3D"/>
    <w:rsid w:val="0021134C"/>
    <w:rsid w:val="00211600"/>
    <w:rsid w:val="00211FCA"/>
    <w:rsid w:val="00212203"/>
    <w:rsid w:val="00212364"/>
    <w:rsid w:val="002126BD"/>
    <w:rsid w:val="00212A08"/>
    <w:rsid w:val="00212A97"/>
    <w:rsid w:val="00212AAB"/>
    <w:rsid w:val="002136F2"/>
    <w:rsid w:val="00213F11"/>
    <w:rsid w:val="0021463E"/>
    <w:rsid w:val="00214D37"/>
    <w:rsid w:val="00215113"/>
    <w:rsid w:val="002152AC"/>
    <w:rsid w:val="002154F2"/>
    <w:rsid w:val="0021593F"/>
    <w:rsid w:val="002159ED"/>
    <w:rsid w:val="00215E43"/>
    <w:rsid w:val="002161C1"/>
    <w:rsid w:val="002166A8"/>
    <w:rsid w:val="00216873"/>
    <w:rsid w:val="00216B69"/>
    <w:rsid w:val="00217737"/>
    <w:rsid w:val="00217787"/>
    <w:rsid w:val="0022009A"/>
    <w:rsid w:val="002204C8"/>
    <w:rsid w:val="002207B0"/>
    <w:rsid w:val="00220AD0"/>
    <w:rsid w:val="002210B6"/>
    <w:rsid w:val="00221178"/>
    <w:rsid w:val="00221C6D"/>
    <w:rsid w:val="0022219E"/>
    <w:rsid w:val="00222B40"/>
    <w:rsid w:val="00222DD3"/>
    <w:rsid w:val="0022310D"/>
    <w:rsid w:val="0022311E"/>
    <w:rsid w:val="0022314B"/>
    <w:rsid w:val="00223173"/>
    <w:rsid w:val="0022322C"/>
    <w:rsid w:val="002233E4"/>
    <w:rsid w:val="00223A26"/>
    <w:rsid w:val="00223AB3"/>
    <w:rsid w:val="002246F4"/>
    <w:rsid w:val="00224756"/>
    <w:rsid w:val="00224A69"/>
    <w:rsid w:val="00224AC4"/>
    <w:rsid w:val="00224AE7"/>
    <w:rsid w:val="00224B8B"/>
    <w:rsid w:val="00224C4B"/>
    <w:rsid w:val="00224DF2"/>
    <w:rsid w:val="00225637"/>
    <w:rsid w:val="00225BFD"/>
    <w:rsid w:val="00225F8D"/>
    <w:rsid w:val="002264D5"/>
    <w:rsid w:val="00226693"/>
    <w:rsid w:val="00226948"/>
    <w:rsid w:val="00226BB9"/>
    <w:rsid w:val="002271D2"/>
    <w:rsid w:val="00227386"/>
    <w:rsid w:val="0022788D"/>
    <w:rsid w:val="00227A84"/>
    <w:rsid w:val="00227F50"/>
    <w:rsid w:val="00230492"/>
    <w:rsid w:val="002311EB"/>
    <w:rsid w:val="002320AF"/>
    <w:rsid w:val="00232C12"/>
    <w:rsid w:val="00232C5C"/>
    <w:rsid w:val="00232D80"/>
    <w:rsid w:val="00232F8C"/>
    <w:rsid w:val="00232FA9"/>
    <w:rsid w:val="00232FD7"/>
    <w:rsid w:val="00233158"/>
    <w:rsid w:val="00233479"/>
    <w:rsid w:val="002334B4"/>
    <w:rsid w:val="00233839"/>
    <w:rsid w:val="00233B4F"/>
    <w:rsid w:val="00233C3A"/>
    <w:rsid w:val="00234239"/>
    <w:rsid w:val="00234755"/>
    <w:rsid w:val="00234972"/>
    <w:rsid w:val="002349AE"/>
    <w:rsid w:val="00234C83"/>
    <w:rsid w:val="00234DC3"/>
    <w:rsid w:val="00235196"/>
    <w:rsid w:val="00235940"/>
    <w:rsid w:val="00236772"/>
    <w:rsid w:val="00236D32"/>
    <w:rsid w:val="00236E0C"/>
    <w:rsid w:val="00237560"/>
    <w:rsid w:val="0023757A"/>
    <w:rsid w:val="00237982"/>
    <w:rsid w:val="00237F75"/>
    <w:rsid w:val="00240B5C"/>
    <w:rsid w:val="00241044"/>
    <w:rsid w:val="00241989"/>
    <w:rsid w:val="00241B50"/>
    <w:rsid w:val="00241DC1"/>
    <w:rsid w:val="002425E0"/>
    <w:rsid w:val="00242704"/>
    <w:rsid w:val="00242F8E"/>
    <w:rsid w:val="00243811"/>
    <w:rsid w:val="002449AC"/>
    <w:rsid w:val="00244DB1"/>
    <w:rsid w:val="00244DE0"/>
    <w:rsid w:val="00244E93"/>
    <w:rsid w:val="00244FCC"/>
    <w:rsid w:val="00245476"/>
    <w:rsid w:val="0024548B"/>
    <w:rsid w:val="0024582E"/>
    <w:rsid w:val="0024582F"/>
    <w:rsid w:val="00245955"/>
    <w:rsid w:val="00245BA8"/>
    <w:rsid w:val="00245E97"/>
    <w:rsid w:val="00245EBC"/>
    <w:rsid w:val="0024629E"/>
    <w:rsid w:val="0024674F"/>
    <w:rsid w:val="002475D8"/>
    <w:rsid w:val="002479EC"/>
    <w:rsid w:val="00247D79"/>
    <w:rsid w:val="00247F08"/>
    <w:rsid w:val="002504F5"/>
    <w:rsid w:val="00250EF1"/>
    <w:rsid w:val="00250F6F"/>
    <w:rsid w:val="0025126C"/>
    <w:rsid w:val="002517D2"/>
    <w:rsid w:val="00251A73"/>
    <w:rsid w:val="00252B90"/>
    <w:rsid w:val="00253883"/>
    <w:rsid w:val="0025391E"/>
    <w:rsid w:val="00253983"/>
    <w:rsid w:val="00253D7C"/>
    <w:rsid w:val="00254E0A"/>
    <w:rsid w:val="00254F1D"/>
    <w:rsid w:val="00256B93"/>
    <w:rsid w:val="00256D6B"/>
    <w:rsid w:val="00256EC0"/>
    <w:rsid w:val="002570FE"/>
    <w:rsid w:val="00257769"/>
    <w:rsid w:val="00257E1F"/>
    <w:rsid w:val="002608C5"/>
    <w:rsid w:val="00260DCD"/>
    <w:rsid w:val="0026116F"/>
    <w:rsid w:val="00261369"/>
    <w:rsid w:val="00261A86"/>
    <w:rsid w:val="00261CDA"/>
    <w:rsid w:val="00261F30"/>
    <w:rsid w:val="0026246F"/>
    <w:rsid w:val="00263003"/>
    <w:rsid w:val="002636D7"/>
    <w:rsid w:val="00263741"/>
    <w:rsid w:val="00263742"/>
    <w:rsid w:val="002641BC"/>
    <w:rsid w:val="002647C7"/>
    <w:rsid w:val="002649DA"/>
    <w:rsid w:val="002658E8"/>
    <w:rsid w:val="00265E23"/>
    <w:rsid w:val="00265EA9"/>
    <w:rsid w:val="00266163"/>
    <w:rsid w:val="00266DD9"/>
    <w:rsid w:val="0026702F"/>
    <w:rsid w:val="002674A7"/>
    <w:rsid w:val="00267729"/>
    <w:rsid w:val="002677A8"/>
    <w:rsid w:val="002678C7"/>
    <w:rsid w:val="0026792B"/>
    <w:rsid w:val="00267E69"/>
    <w:rsid w:val="002703A2"/>
    <w:rsid w:val="00270668"/>
    <w:rsid w:val="00270681"/>
    <w:rsid w:val="00270848"/>
    <w:rsid w:val="0027087D"/>
    <w:rsid w:val="0027195B"/>
    <w:rsid w:val="0027199A"/>
    <w:rsid w:val="0027241E"/>
    <w:rsid w:val="002728D3"/>
    <w:rsid w:val="002729A2"/>
    <w:rsid w:val="00272E91"/>
    <w:rsid w:val="002734AD"/>
    <w:rsid w:val="00273D50"/>
    <w:rsid w:val="00274621"/>
    <w:rsid w:val="00274DBA"/>
    <w:rsid w:val="00275DCC"/>
    <w:rsid w:val="00275F84"/>
    <w:rsid w:val="00276D1A"/>
    <w:rsid w:val="002776A6"/>
    <w:rsid w:val="0027785E"/>
    <w:rsid w:val="00277C7D"/>
    <w:rsid w:val="00280DBA"/>
    <w:rsid w:val="00280EDB"/>
    <w:rsid w:val="002810F5"/>
    <w:rsid w:val="002815CB"/>
    <w:rsid w:val="002819C8"/>
    <w:rsid w:val="00281BFE"/>
    <w:rsid w:val="00281C40"/>
    <w:rsid w:val="00281F4D"/>
    <w:rsid w:val="00281FF8"/>
    <w:rsid w:val="00282026"/>
    <w:rsid w:val="0028241A"/>
    <w:rsid w:val="00282BAA"/>
    <w:rsid w:val="00282C0E"/>
    <w:rsid w:val="00282D6D"/>
    <w:rsid w:val="00283081"/>
    <w:rsid w:val="00283200"/>
    <w:rsid w:val="0028362B"/>
    <w:rsid w:val="0028397A"/>
    <w:rsid w:val="00283AF4"/>
    <w:rsid w:val="00283CA0"/>
    <w:rsid w:val="00283DC5"/>
    <w:rsid w:val="00283F6B"/>
    <w:rsid w:val="00283F7E"/>
    <w:rsid w:val="0028449D"/>
    <w:rsid w:val="00284913"/>
    <w:rsid w:val="002849A0"/>
    <w:rsid w:val="00284D48"/>
    <w:rsid w:val="002851F4"/>
    <w:rsid w:val="002858BE"/>
    <w:rsid w:val="002859CF"/>
    <w:rsid w:val="0028617E"/>
    <w:rsid w:val="0028684B"/>
    <w:rsid w:val="00286AED"/>
    <w:rsid w:val="00287D86"/>
    <w:rsid w:val="002907ED"/>
    <w:rsid w:val="00291B30"/>
    <w:rsid w:val="00291C1F"/>
    <w:rsid w:val="002921ED"/>
    <w:rsid w:val="002925C3"/>
    <w:rsid w:val="002927C2"/>
    <w:rsid w:val="002929AC"/>
    <w:rsid w:val="00292A0E"/>
    <w:rsid w:val="00292A46"/>
    <w:rsid w:val="00292A97"/>
    <w:rsid w:val="002932A6"/>
    <w:rsid w:val="00293BA1"/>
    <w:rsid w:val="002951D5"/>
    <w:rsid w:val="00295282"/>
    <w:rsid w:val="00295357"/>
    <w:rsid w:val="002959DC"/>
    <w:rsid w:val="00295A28"/>
    <w:rsid w:val="0029629E"/>
    <w:rsid w:val="002965CE"/>
    <w:rsid w:val="00297090"/>
    <w:rsid w:val="00297383"/>
    <w:rsid w:val="00297767"/>
    <w:rsid w:val="00297A09"/>
    <w:rsid w:val="00297BA4"/>
    <w:rsid w:val="00297D37"/>
    <w:rsid w:val="002A00EF"/>
    <w:rsid w:val="002A0336"/>
    <w:rsid w:val="002A05C9"/>
    <w:rsid w:val="002A0A67"/>
    <w:rsid w:val="002A0A80"/>
    <w:rsid w:val="002A0D6F"/>
    <w:rsid w:val="002A1CD6"/>
    <w:rsid w:val="002A1FE6"/>
    <w:rsid w:val="002A238C"/>
    <w:rsid w:val="002A2F6F"/>
    <w:rsid w:val="002A2FE2"/>
    <w:rsid w:val="002A30C5"/>
    <w:rsid w:val="002A318D"/>
    <w:rsid w:val="002A3597"/>
    <w:rsid w:val="002A3E75"/>
    <w:rsid w:val="002A464B"/>
    <w:rsid w:val="002A4755"/>
    <w:rsid w:val="002A4778"/>
    <w:rsid w:val="002A4823"/>
    <w:rsid w:val="002A489E"/>
    <w:rsid w:val="002A4D0C"/>
    <w:rsid w:val="002A5D52"/>
    <w:rsid w:val="002A618A"/>
    <w:rsid w:val="002A628A"/>
    <w:rsid w:val="002A6984"/>
    <w:rsid w:val="002A6DD5"/>
    <w:rsid w:val="002A6F0B"/>
    <w:rsid w:val="002B04FC"/>
    <w:rsid w:val="002B06DA"/>
    <w:rsid w:val="002B079C"/>
    <w:rsid w:val="002B0E16"/>
    <w:rsid w:val="002B0F7F"/>
    <w:rsid w:val="002B1523"/>
    <w:rsid w:val="002B1C5E"/>
    <w:rsid w:val="002B1C92"/>
    <w:rsid w:val="002B1DC9"/>
    <w:rsid w:val="002B23C2"/>
    <w:rsid w:val="002B26CA"/>
    <w:rsid w:val="002B2A13"/>
    <w:rsid w:val="002B367D"/>
    <w:rsid w:val="002B3ABC"/>
    <w:rsid w:val="002B3AD6"/>
    <w:rsid w:val="002B3CBE"/>
    <w:rsid w:val="002B3F10"/>
    <w:rsid w:val="002B44CB"/>
    <w:rsid w:val="002B4DF1"/>
    <w:rsid w:val="002B56F0"/>
    <w:rsid w:val="002B592F"/>
    <w:rsid w:val="002B5946"/>
    <w:rsid w:val="002B5A7B"/>
    <w:rsid w:val="002B5CA0"/>
    <w:rsid w:val="002B5D73"/>
    <w:rsid w:val="002B5E5D"/>
    <w:rsid w:val="002B604C"/>
    <w:rsid w:val="002B67C9"/>
    <w:rsid w:val="002B6E11"/>
    <w:rsid w:val="002B70CA"/>
    <w:rsid w:val="002B7446"/>
    <w:rsid w:val="002B7563"/>
    <w:rsid w:val="002B7967"/>
    <w:rsid w:val="002B7FF7"/>
    <w:rsid w:val="002C0C5A"/>
    <w:rsid w:val="002C2032"/>
    <w:rsid w:val="002C2BDE"/>
    <w:rsid w:val="002C2FC1"/>
    <w:rsid w:val="002C2FF8"/>
    <w:rsid w:val="002C3097"/>
    <w:rsid w:val="002C3A59"/>
    <w:rsid w:val="002C3E5F"/>
    <w:rsid w:val="002C4BD2"/>
    <w:rsid w:val="002C4BD3"/>
    <w:rsid w:val="002C4C9C"/>
    <w:rsid w:val="002C50F5"/>
    <w:rsid w:val="002C5284"/>
    <w:rsid w:val="002C5306"/>
    <w:rsid w:val="002C555B"/>
    <w:rsid w:val="002C5D98"/>
    <w:rsid w:val="002C5F55"/>
    <w:rsid w:val="002C61BD"/>
    <w:rsid w:val="002C6B02"/>
    <w:rsid w:val="002C6E78"/>
    <w:rsid w:val="002C6FCB"/>
    <w:rsid w:val="002D04D7"/>
    <w:rsid w:val="002D0572"/>
    <w:rsid w:val="002D0633"/>
    <w:rsid w:val="002D09E5"/>
    <w:rsid w:val="002D0AC3"/>
    <w:rsid w:val="002D0F7F"/>
    <w:rsid w:val="002D10BC"/>
    <w:rsid w:val="002D1FF5"/>
    <w:rsid w:val="002D27D7"/>
    <w:rsid w:val="002D2F6C"/>
    <w:rsid w:val="002D325D"/>
    <w:rsid w:val="002D3303"/>
    <w:rsid w:val="002D434B"/>
    <w:rsid w:val="002D46FB"/>
    <w:rsid w:val="002D4744"/>
    <w:rsid w:val="002D584F"/>
    <w:rsid w:val="002D5983"/>
    <w:rsid w:val="002D5A7B"/>
    <w:rsid w:val="002D5B56"/>
    <w:rsid w:val="002D6282"/>
    <w:rsid w:val="002D653E"/>
    <w:rsid w:val="002D6F4D"/>
    <w:rsid w:val="002D7906"/>
    <w:rsid w:val="002E0093"/>
    <w:rsid w:val="002E1160"/>
    <w:rsid w:val="002E180D"/>
    <w:rsid w:val="002E22C7"/>
    <w:rsid w:val="002E2416"/>
    <w:rsid w:val="002E296B"/>
    <w:rsid w:val="002E29D6"/>
    <w:rsid w:val="002E2E34"/>
    <w:rsid w:val="002E334D"/>
    <w:rsid w:val="002E37F0"/>
    <w:rsid w:val="002E4256"/>
    <w:rsid w:val="002E4E02"/>
    <w:rsid w:val="002E5AE1"/>
    <w:rsid w:val="002E6929"/>
    <w:rsid w:val="002E6A54"/>
    <w:rsid w:val="002E7436"/>
    <w:rsid w:val="002E7BD8"/>
    <w:rsid w:val="002F00C9"/>
    <w:rsid w:val="002F05B8"/>
    <w:rsid w:val="002F1131"/>
    <w:rsid w:val="002F19A1"/>
    <w:rsid w:val="002F22D4"/>
    <w:rsid w:val="002F2744"/>
    <w:rsid w:val="002F27B6"/>
    <w:rsid w:val="002F288A"/>
    <w:rsid w:val="002F2C69"/>
    <w:rsid w:val="002F3015"/>
    <w:rsid w:val="002F3106"/>
    <w:rsid w:val="002F35F9"/>
    <w:rsid w:val="002F38C7"/>
    <w:rsid w:val="002F451A"/>
    <w:rsid w:val="002F4904"/>
    <w:rsid w:val="002F4AD4"/>
    <w:rsid w:val="002F5B7C"/>
    <w:rsid w:val="002F6433"/>
    <w:rsid w:val="002F6689"/>
    <w:rsid w:val="002F7545"/>
    <w:rsid w:val="002F754B"/>
    <w:rsid w:val="002F76ED"/>
    <w:rsid w:val="003003E0"/>
    <w:rsid w:val="0030119C"/>
    <w:rsid w:val="003016F3"/>
    <w:rsid w:val="0030253A"/>
    <w:rsid w:val="003025DC"/>
    <w:rsid w:val="00302D1C"/>
    <w:rsid w:val="003031B1"/>
    <w:rsid w:val="00303860"/>
    <w:rsid w:val="0030429B"/>
    <w:rsid w:val="00304705"/>
    <w:rsid w:val="003047DC"/>
    <w:rsid w:val="00304B1B"/>
    <w:rsid w:val="00304B8C"/>
    <w:rsid w:val="00304ED0"/>
    <w:rsid w:val="00305A93"/>
    <w:rsid w:val="0030627F"/>
    <w:rsid w:val="003078C2"/>
    <w:rsid w:val="0031059A"/>
    <w:rsid w:val="003108AA"/>
    <w:rsid w:val="00310A9E"/>
    <w:rsid w:val="003112A0"/>
    <w:rsid w:val="00311510"/>
    <w:rsid w:val="00311840"/>
    <w:rsid w:val="00311DE1"/>
    <w:rsid w:val="00311F9E"/>
    <w:rsid w:val="003123E2"/>
    <w:rsid w:val="00312652"/>
    <w:rsid w:val="0031276A"/>
    <w:rsid w:val="00312EE1"/>
    <w:rsid w:val="003132DF"/>
    <w:rsid w:val="00313498"/>
    <w:rsid w:val="003135E6"/>
    <w:rsid w:val="00313AF0"/>
    <w:rsid w:val="00313EBD"/>
    <w:rsid w:val="003141B9"/>
    <w:rsid w:val="003141C6"/>
    <w:rsid w:val="0031469A"/>
    <w:rsid w:val="003148CF"/>
    <w:rsid w:val="00314BD2"/>
    <w:rsid w:val="00314E76"/>
    <w:rsid w:val="00315002"/>
    <w:rsid w:val="00315232"/>
    <w:rsid w:val="003155A3"/>
    <w:rsid w:val="00315A0F"/>
    <w:rsid w:val="00315A3C"/>
    <w:rsid w:val="00315B58"/>
    <w:rsid w:val="00315EA5"/>
    <w:rsid w:val="0031612B"/>
    <w:rsid w:val="00320A83"/>
    <w:rsid w:val="00320CA0"/>
    <w:rsid w:val="00320CA9"/>
    <w:rsid w:val="00320DF3"/>
    <w:rsid w:val="00321368"/>
    <w:rsid w:val="0032157A"/>
    <w:rsid w:val="003219EC"/>
    <w:rsid w:val="00321EBD"/>
    <w:rsid w:val="00322078"/>
    <w:rsid w:val="003224B2"/>
    <w:rsid w:val="003226D3"/>
    <w:rsid w:val="003228CB"/>
    <w:rsid w:val="00323B11"/>
    <w:rsid w:val="00323CFC"/>
    <w:rsid w:val="00324141"/>
    <w:rsid w:val="00324183"/>
    <w:rsid w:val="00324288"/>
    <w:rsid w:val="00324613"/>
    <w:rsid w:val="00324755"/>
    <w:rsid w:val="00324B58"/>
    <w:rsid w:val="00324F35"/>
    <w:rsid w:val="00325397"/>
    <w:rsid w:val="0032546E"/>
    <w:rsid w:val="003258C5"/>
    <w:rsid w:val="003263C2"/>
    <w:rsid w:val="00327126"/>
    <w:rsid w:val="00327B5F"/>
    <w:rsid w:val="00327C06"/>
    <w:rsid w:val="00330202"/>
    <w:rsid w:val="0033034C"/>
    <w:rsid w:val="00331D61"/>
    <w:rsid w:val="00331FB2"/>
    <w:rsid w:val="00332579"/>
    <w:rsid w:val="00332744"/>
    <w:rsid w:val="00333954"/>
    <w:rsid w:val="003339BB"/>
    <w:rsid w:val="00333C1C"/>
    <w:rsid w:val="00333F55"/>
    <w:rsid w:val="00334322"/>
    <w:rsid w:val="003344F5"/>
    <w:rsid w:val="00334D23"/>
    <w:rsid w:val="00334F63"/>
    <w:rsid w:val="00335580"/>
    <w:rsid w:val="00335688"/>
    <w:rsid w:val="0033631B"/>
    <w:rsid w:val="003365DB"/>
    <w:rsid w:val="00336AB5"/>
    <w:rsid w:val="00336BBC"/>
    <w:rsid w:val="003401AD"/>
    <w:rsid w:val="00340539"/>
    <w:rsid w:val="00340751"/>
    <w:rsid w:val="00340BE5"/>
    <w:rsid w:val="00340CBE"/>
    <w:rsid w:val="00340F9A"/>
    <w:rsid w:val="0034150B"/>
    <w:rsid w:val="0034157D"/>
    <w:rsid w:val="00341E7E"/>
    <w:rsid w:val="00342437"/>
    <w:rsid w:val="003429D5"/>
    <w:rsid w:val="00342C0B"/>
    <w:rsid w:val="00345253"/>
    <w:rsid w:val="00345384"/>
    <w:rsid w:val="0034544B"/>
    <w:rsid w:val="00345622"/>
    <w:rsid w:val="00345800"/>
    <w:rsid w:val="00345CAC"/>
    <w:rsid w:val="00346680"/>
    <w:rsid w:val="00346AF6"/>
    <w:rsid w:val="00346F72"/>
    <w:rsid w:val="003471F1"/>
    <w:rsid w:val="00347CD8"/>
    <w:rsid w:val="00347D98"/>
    <w:rsid w:val="00347EB8"/>
    <w:rsid w:val="00350CDA"/>
    <w:rsid w:val="00350E7A"/>
    <w:rsid w:val="003511DF"/>
    <w:rsid w:val="00351320"/>
    <w:rsid w:val="00351E82"/>
    <w:rsid w:val="00352200"/>
    <w:rsid w:val="003524ED"/>
    <w:rsid w:val="003525B4"/>
    <w:rsid w:val="0035269B"/>
    <w:rsid w:val="0035309B"/>
    <w:rsid w:val="00353E78"/>
    <w:rsid w:val="0035457E"/>
    <w:rsid w:val="00354721"/>
    <w:rsid w:val="00354CF2"/>
    <w:rsid w:val="003556C7"/>
    <w:rsid w:val="00355877"/>
    <w:rsid w:val="00355955"/>
    <w:rsid w:val="00355CE5"/>
    <w:rsid w:val="00356459"/>
    <w:rsid w:val="00356D91"/>
    <w:rsid w:val="00356DCC"/>
    <w:rsid w:val="00357ACE"/>
    <w:rsid w:val="00357FA2"/>
    <w:rsid w:val="003600E4"/>
    <w:rsid w:val="003606B2"/>
    <w:rsid w:val="003607B8"/>
    <w:rsid w:val="00360F6E"/>
    <w:rsid w:val="00361FB6"/>
    <w:rsid w:val="0036205C"/>
    <w:rsid w:val="003622EB"/>
    <w:rsid w:val="003626B8"/>
    <w:rsid w:val="00362C35"/>
    <w:rsid w:val="00363DF0"/>
    <w:rsid w:val="003644BB"/>
    <w:rsid w:val="003649DE"/>
    <w:rsid w:val="00364CFE"/>
    <w:rsid w:val="00364D92"/>
    <w:rsid w:val="0036598B"/>
    <w:rsid w:val="00365A6F"/>
    <w:rsid w:val="00365D61"/>
    <w:rsid w:val="0036637B"/>
    <w:rsid w:val="00366BB2"/>
    <w:rsid w:val="00367338"/>
    <w:rsid w:val="0036792D"/>
    <w:rsid w:val="00370923"/>
    <w:rsid w:val="00370D81"/>
    <w:rsid w:val="0037111F"/>
    <w:rsid w:val="00371586"/>
    <w:rsid w:val="00371838"/>
    <w:rsid w:val="00371B7F"/>
    <w:rsid w:val="003724F1"/>
    <w:rsid w:val="00372BDB"/>
    <w:rsid w:val="00372C65"/>
    <w:rsid w:val="00372C81"/>
    <w:rsid w:val="00373999"/>
    <w:rsid w:val="00374427"/>
    <w:rsid w:val="003744D3"/>
    <w:rsid w:val="0037479C"/>
    <w:rsid w:val="0037557C"/>
    <w:rsid w:val="00375C41"/>
    <w:rsid w:val="00375D9C"/>
    <w:rsid w:val="00375E50"/>
    <w:rsid w:val="00375F5D"/>
    <w:rsid w:val="003764AC"/>
    <w:rsid w:val="00376627"/>
    <w:rsid w:val="00376717"/>
    <w:rsid w:val="00376B35"/>
    <w:rsid w:val="003778D3"/>
    <w:rsid w:val="003805FE"/>
    <w:rsid w:val="0038073C"/>
    <w:rsid w:val="00380A8E"/>
    <w:rsid w:val="00381108"/>
    <w:rsid w:val="00381245"/>
    <w:rsid w:val="00381680"/>
    <w:rsid w:val="003818E0"/>
    <w:rsid w:val="00381DB0"/>
    <w:rsid w:val="00381DC2"/>
    <w:rsid w:val="003837D0"/>
    <w:rsid w:val="003842E8"/>
    <w:rsid w:val="00384323"/>
    <w:rsid w:val="0038461B"/>
    <w:rsid w:val="00384FC6"/>
    <w:rsid w:val="00385B1A"/>
    <w:rsid w:val="00385DFE"/>
    <w:rsid w:val="003860A8"/>
    <w:rsid w:val="0038637F"/>
    <w:rsid w:val="00386655"/>
    <w:rsid w:val="00386B68"/>
    <w:rsid w:val="00387101"/>
    <w:rsid w:val="0038724A"/>
    <w:rsid w:val="00387285"/>
    <w:rsid w:val="003872D4"/>
    <w:rsid w:val="003873E7"/>
    <w:rsid w:val="00387471"/>
    <w:rsid w:val="00390139"/>
    <w:rsid w:val="00391656"/>
    <w:rsid w:val="003920A4"/>
    <w:rsid w:val="0039222C"/>
    <w:rsid w:val="00392458"/>
    <w:rsid w:val="00392716"/>
    <w:rsid w:val="00392C52"/>
    <w:rsid w:val="0039346E"/>
    <w:rsid w:val="00393928"/>
    <w:rsid w:val="00393ABD"/>
    <w:rsid w:val="00393EE1"/>
    <w:rsid w:val="003940BA"/>
    <w:rsid w:val="00394269"/>
    <w:rsid w:val="0039457A"/>
    <w:rsid w:val="0039473B"/>
    <w:rsid w:val="003947A1"/>
    <w:rsid w:val="00394B41"/>
    <w:rsid w:val="00394FB7"/>
    <w:rsid w:val="0039584E"/>
    <w:rsid w:val="00395AD1"/>
    <w:rsid w:val="00397618"/>
    <w:rsid w:val="003978A8"/>
    <w:rsid w:val="003A016A"/>
    <w:rsid w:val="003A0316"/>
    <w:rsid w:val="003A054F"/>
    <w:rsid w:val="003A07AC"/>
    <w:rsid w:val="003A0A16"/>
    <w:rsid w:val="003A0FC7"/>
    <w:rsid w:val="003A145F"/>
    <w:rsid w:val="003A25D2"/>
    <w:rsid w:val="003A2AC7"/>
    <w:rsid w:val="003A2E02"/>
    <w:rsid w:val="003A3DF0"/>
    <w:rsid w:val="003A4041"/>
    <w:rsid w:val="003A4438"/>
    <w:rsid w:val="003A5161"/>
    <w:rsid w:val="003A5543"/>
    <w:rsid w:val="003A5E4E"/>
    <w:rsid w:val="003A66D0"/>
    <w:rsid w:val="003A689D"/>
    <w:rsid w:val="003A6939"/>
    <w:rsid w:val="003A729B"/>
    <w:rsid w:val="003A7370"/>
    <w:rsid w:val="003A75A8"/>
    <w:rsid w:val="003B0162"/>
    <w:rsid w:val="003B0584"/>
    <w:rsid w:val="003B0EAC"/>
    <w:rsid w:val="003B29AE"/>
    <w:rsid w:val="003B2F19"/>
    <w:rsid w:val="003B31DA"/>
    <w:rsid w:val="003B34A0"/>
    <w:rsid w:val="003B39F9"/>
    <w:rsid w:val="003B4255"/>
    <w:rsid w:val="003B5AB0"/>
    <w:rsid w:val="003B5DB7"/>
    <w:rsid w:val="003B5E6E"/>
    <w:rsid w:val="003B6125"/>
    <w:rsid w:val="003B6423"/>
    <w:rsid w:val="003B68DE"/>
    <w:rsid w:val="003B72E8"/>
    <w:rsid w:val="003B7CD1"/>
    <w:rsid w:val="003C0287"/>
    <w:rsid w:val="003C03FE"/>
    <w:rsid w:val="003C058C"/>
    <w:rsid w:val="003C09CF"/>
    <w:rsid w:val="003C0DAB"/>
    <w:rsid w:val="003C0F2B"/>
    <w:rsid w:val="003C1E50"/>
    <w:rsid w:val="003C24D6"/>
    <w:rsid w:val="003C2DD4"/>
    <w:rsid w:val="003C318F"/>
    <w:rsid w:val="003C325F"/>
    <w:rsid w:val="003C34E8"/>
    <w:rsid w:val="003C3689"/>
    <w:rsid w:val="003C3E4E"/>
    <w:rsid w:val="003C41AA"/>
    <w:rsid w:val="003C4B5A"/>
    <w:rsid w:val="003C4E15"/>
    <w:rsid w:val="003C5047"/>
    <w:rsid w:val="003C5777"/>
    <w:rsid w:val="003C5B3C"/>
    <w:rsid w:val="003C5CFF"/>
    <w:rsid w:val="003C606A"/>
    <w:rsid w:val="003C650F"/>
    <w:rsid w:val="003C6783"/>
    <w:rsid w:val="003C681A"/>
    <w:rsid w:val="003C6C1F"/>
    <w:rsid w:val="003C6D09"/>
    <w:rsid w:val="003C74FD"/>
    <w:rsid w:val="003C7810"/>
    <w:rsid w:val="003C791D"/>
    <w:rsid w:val="003C7B37"/>
    <w:rsid w:val="003D0063"/>
    <w:rsid w:val="003D0ABC"/>
    <w:rsid w:val="003D0D81"/>
    <w:rsid w:val="003D1415"/>
    <w:rsid w:val="003D269F"/>
    <w:rsid w:val="003D2751"/>
    <w:rsid w:val="003D2CAE"/>
    <w:rsid w:val="003D3F72"/>
    <w:rsid w:val="003D3FE3"/>
    <w:rsid w:val="003D422E"/>
    <w:rsid w:val="003D4905"/>
    <w:rsid w:val="003D4CBE"/>
    <w:rsid w:val="003D542B"/>
    <w:rsid w:val="003D55A4"/>
    <w:rsid w:val="003D60B8"/>
    <w:rsid w:val="003D6657"/>
    <w:rsid w:val="003D67EF"/>
    <w:rsid w:val="003D6E06"/>
    <w:rsid w:val="003D70A5"/>
    <w:rsid w:val="003D79C4"/>
    <w:rsid w:val="003D7F3F"/>
    <w:rsid w:val="003E0333"/>
    <w:rsid w:val="003E0383"/>
    <w:rsid w:val="003E0804"/>
    <w:rsid w:val="003E18E4"/>
    <w:rsid w:val="003E1ACC"/>
    <w:rsid w:val="003E2EEA"/>
    <w:rsid w:val="003E3CD6"/>
    <w:rsid w:val="003E48C8"/>
    <w:rsid w:val="003E524A"/>
    <w:rsid w:val="003E54CF"/>
    <w:rsid w:val="003E5597"/>
    <w:rsid w:val="003E5955"/>
    <w:rsid w:val="003E5D8F"/>
    <w:rsid w:val="003E66C9"/>
    <w:rsid w:val="003E689C"/>
    <w:rsid w:val="003E741A"/>
    <w:rsid w:val="003E7810"/>
    <w:rsid w:val="003E7C28"/>
    <w:rsid w:val="003F00A1"/>
    <w:rsid w:val="003F133F"/>
    <w:rsid w:val="003F1607"/>
    <w:rsid w:val="003F1868"/>
    <w:rsid w:val="003F2672"/>
    <w:rsid w:val="003F29EE"/>
    <w:rsid w:val="003F2D92"/>
    <w:rsid w:val="003F3B3F"/>
    <w:rsid w:val="003F3DC6"/>
    <w:rsid w:val="003F4360"/>
    <w:rsid w:val="003F4CF8"/>
    <w:rsid w:val="003F54A5"/>
    <w:rsid w:val="003F5821"/>
    <w:rsid w:val="003F6175"/>
    <w:rsid w:val="003F6223"/>
    <w:rsid w:val="003F655D"/>
    <w:rsid w:val="003F677F"/>
    <w:rsid w:val="003F6B12"/>
    <w:rsid w:val="003F74B6"/>
    <w:rsid w:val="003F79B2"/>
    <w:rsid w:val="003F7BE5"/>
    <w:rsid w:val="00400694"/>
    <w:rsid w:val="0040098C"/>
    <w:rsid w:val="00401D06"/>
    <w:rsid w:val="004023EF"/>
    <w:rsid w:val="00402528"/>
    <w:rsid w:val="00402D7F"/>
    <w:rsid w:val="00402D85"/>
    <w:rsid w:val="00402F2D"/>
    <w:rsid w:val="004032C5"/>
    <w:rsid w:val="00403345"/>
    <w:rsid w:val="004033FA"/>
    <w:rsid w:val="00403E38"/>
    <w:rsid w:val="00404419"/>
    <w:rsid w:val="00404534"/>
    <w:rsid w:val="00404785"/>
    <w:rsid w:val="004048A4"/>
    <w:rsid w:val="00404BB0"/>
    <w:rsid w:val="00404EB0"/>
    <w:rsid w:val="004052AD"/>
    <w:rsid w:val="004053AB"/>
    <w:rsid w:val="004054C1"/>
    <w:rsid w:val="004065A2"/>
    <w:rsid w:val="0040698F"/>
    <w:rsid w:val="004069B4"/>
    <w:rsid w:val="00406CB9"/>
    <w:rsid w:val="00407B61"/>
    <w:rsid w:val="00407CDA"/>
    <w:rsid w:val="0041017A"/>
    <w:rsid w:val="00410742"/>
    <w:rsid w:val="00410DEC"/>
    <w:rsid w:val="00410E93"/>
    <w:rsid w:val="00411297"/>
    <w:rsid w:val="00411414"/>
    <w:rsid w:val="00411F7D"/>
    <w:rsid w:val="0041210B"/>
    <w:rsid w:val="004121AC"/>
    <w:rsid w:val="00412354"/>
    <w:rsid w:val="004126DB"/>
    <w:rsid w:val="004131A6"/>
    <w:rsid w:val="00413407"/>
    <w:rsid w:val="004137AD"/>
    <w:rsid w:val="00413813"/>
    <w:rsid w:val="00413A96"/>
    <w:rsid w:val="00413C7D"/>
    <w:rsid w:val="00413F3E"/>
    <w:rsid w:val="00413FF8"/>
    <w:rsid w:val="004143D0"/>
    <w:rsid w:val="004147B9"/>
    <w:rsid w:val="00414C36"/>
    <w:rsid w:val="00414D3A"/>
    <w:rsid w:val="00414FD6"/>
    <w:rsid w:val="00415038"/>
    <w:rsid w:val="00415075"/>
    <w:rsid w:val="004155D2"/>
    <w:rsid w:val="00415DCC"/>
    <w:rsid w:val="00416067"/>
    <w:rsid w:val="0041659B"/>
    <w:rsid w:val="00417023"/>
    <w:rsid w:val="0041721A"/>
    <w:rsid w:val="00417318"/>
    <w:rsid w:val="0042127C"/>
    <w:rsid w:val="00421661"/>
    <w:rsid w:val="00421969"/>
    <w:rsid w:val="00421BDE"/>
    <w:rsid w:val="004224AD"/>
    <w:rsid w:val="00422E0D"/>
    <w:rsid w:val="0042335E"/>
    <w:rsid w:val="004235D6"/>
    <w:rsid w:val="0042389F"/>
    <w:rsid w:val="00423AB5"/>
    <w:rsid w:val="00423B0D"/>
    <w:rsid w:val="00423B84"/>
    <w:rsid w:val="00423C01"/>
    <w:rsid w:val="00423F07"/>
    <w:rsid w:val="0042466D"/>
    <w:rsid w:val="0042473B"/>
    <w:rsid w:val="0042484D"/>
    <w:rsid w:val="00424B61"/>
    <w:rsid w:val="00424D5E"/>
    <w:rsid w:val="00426572"/>
    <w:rsid w:val="00426B41"/>
    <w:rsid w:val="00427177"/>
    <w:rsid w:val="004273AD"/>
    <w:rsid w:val="00427A3F"/>
    <w:rsid w:val="00427E03"/>
    <w:rsid w:val="00427F6A"/>
    <w:rsid w:val="00430007"/>
    <w:rsid w:val="004304D8"/>
    <w:rsid w:val="00430715"/>
    <w:rsid w:val="00431653"/>
    <w:rsid w:val="00431B90"/>
    <w:rsid w:val="00432265"/>
    <w:rsid w:val="004325A3"/>
    <w:rsid w:val="00432A63"/>
    <w:rsid w:val="0043300C"/>
    <w:rsid w:val="00433558"/>
    <w:rsid w:val="00433D3F"/>
    <w:rsid w:val="00433F7B"/>
    <w:rsid w:val="00434385"/>
    <w:rsid w:val="004349FD"/>
    <w:rsid w:val="00434C4C"/>
    <w:rsid w:val="00434F37"/>
    <w:rsid w:val="00434F5E"/>
    <w:rsid w:val="00435480"/>
    <w:rsid w:val="004355C8"/>
    <w:rsid w:val="00435CA0"/>
    <w:rsid w:val="00435CE0"/>
    <w:rsid w:val="00435F70"/>
    <w:rsid w:val="0043743F"/>
    <w:rsid w:val="00437B83"/>
    <w:rsid w:val="00437E39"/>
    <w:rsid w:val="004400B9"/>
    <w:rsid w:val="0044050E"/>
    <w:rsid w:val="00440683"/>
    <w:rsid w:val="004408CA"/>
    <w:rsid w:val="00440A17"/>
    <w:rsid w:val="00440BF1"/>
    <w:rsid w:val="004417AD"/>
    <w:rsid w:val="00441C88"/>
    <w:rsid w:val="00441D45"/>
    <w:rsid w:val="0044229F"/>
    <w:rsid w:val="0044346F"/>
    <w:rsid w:val="00443695"/>
    <w:rsid w:val="00443D05"/>
    <w:rsid w:val="00443E82"/>
    <w:rsid w:val="00443EA4"/>
    <w:rsid w:val="00444322"/>
    <w:rsid w:val="00444858"/>
    <w:rsid w:val="0044508C"/>
    <w:rsid w:val="004452EA"/>
    <w:rsid w:val="004453A8"/>
    <w:rsid w:val="00445BD2"/>
    <w:rsid w:val="0044621D"/>
    <w:rsid w:val="0044660D"/>
    <w:rsid w:val="0044666D"/>
    <w:rsid w:val="004466BE"/>
    <w:rsid w:val="0044679A"/>
    <w:rsid w:val="00446A69"/>
    <w:rsid w:val="00446C05"/>
    <w:rsid w:val="00447253"/>
    <w:rsid w:val="004472FB"/>
    <w:rsid w:val="00447575"/>
    <w:rsid w:val="0044775E"/>
    <w:rsid w:val="004479DE"/>
    <w:rsid w:val="00447D58"/>
    <w:rsid w:val="00450634"/>
    <w:rsid w:val="00450902"/>
    <w:rsid w:val="004509AE"/>
    <w:rsid w:val="00450E55"/>
    <w:rsid w:val="004510ED"/>
    <w:rsid w:val="0045164D"/>
    <w:rsid w:val="00451799"/>
    <w:rsid w:val="00451B70"/>
    <w:rsid w:val="00452183"/>
    <w:rsid w:val="00452A3A"/>
    <w:rsid w:val="00452ACD"/>
    <w:rsid w:val="00452EC5"/>
    <w:rsid w:val="00453355"/>
    <w:rsid w:val="00453D00"/>
    <w:rsid w:val="004540EE"/>
    <w:rsid w:val="00454298"/>
    <w:rsid w:val="0045435D"/>
    <w:rsid w:val="004544BE"/>
    <w:rsid w:val="004544CA"/>
    <w:rsid w:val="00454839"/>
    <w:rsid w:val="0045509C"/>
    <w:rsid w:val="0045527A"/>
    <w:rsid w:val="004554C1"/>
    <w:rsid w:val="004557D4"/>
    <w:rsid w:val="00455CF7"/>
    <w:rsid w:val="004562F2"/>
    <w:rsid w:val="00456776"/>
    <w:rsid w:val="00456A37"/>
    <w:rsid w:val="00456C1B"/>
    <w:rsid w:val="00456DA5"/>
    <w:rsid w:val="004570F3"/>
    <w:rsid w:val="004573F6"/>
    <w:rsid w:val="0045741E"/>
    <w:rsid w:val="00457CD2"/>
    <w:rsid w:val="00457F4A"/>
    <w:rsid w:val="004601BB"/>
    <w:rsid w:val="004605F7"/>
    <w:rsid w:val="00460B23"/>
    <w:rsid w:val="00460D03"/>
    <w:rsid w:val="00460E65"/>
    <w:rsid w:val="00461453"/>
    <w:rsid w:val="00461511"/>
    <w:rsid w:val="00461CA3"/>
    <w:rsid w:val="004621B9"/>
    <w:rsid w:val="004623FA"/>
    <w:rsid w:val="004629C4"/>
    <w:rsid w:val="00462B04"/>
    <w:rsid w:val="00462C18"/>
    <w:rsid w:val="00462F73"/>
    <w:rsid w:val="00462FC2"/>
    <w:rsid w:val="004632ED"/>
    <w:rsid w:val="004634C5"/>
    <w:rsid w:val="00463A82"/>
    <w:rsid w:val="00463B7F"/>
    <w:rsid w:val="00463DCE"/>
    <w:rsid w:val="00463EF1"/>
    <w:rsid w:val="00464227"/>
    <w:rsid w:val="004643E3"/>
    <w:rsid w:val="00464791"/>
    <w:rsid w:val="004647EC"/>
    <w:rsid w:val="00464D5F"/>
    <w:rsid w:val="00464F18"/>
    <w:rsid w:val="004650D3"/>
    <w:rsid w:val="00465B59"/>
    <w:rsid w:val="00465C82"/>
    <w:rsid w:val="00465FF5"/>
    <w:rsid w:val="004668A4"/>
    <w:rsid w:val="004671FA"/>
    <w:rsid w:val="00467A1E"/>
    <w:rsid w:val="00470262"/>
    <w:rsid w:val="0047084B"/>
    <w:rsid w:val="00470983"/>
    <w:rsid w:val="00470DD9"/>
    <w:rsid w:val="004714C5"/>
    <w:rsid w:val="00471647"/>
    <w:rsid w:val="00471F1C"/>
    <w:rsid w:val="00473096"/>
    <w:rsid w:val="004731B4"/>
    <w:rsid w:val="0047334D"/>
    <w:rsid w:val="004733E8"/>
    <w:rsid w:val="00473E5D"/>
    <w:rsid w:val="00473F32"/>
    <w:rsid w:val="00474CAA"/>
    <w:rsid w:val="0047509C"/>
    <w:rsid w:val="004756CD"/>
    <w:rsid w:val="00475CC0"/>
    <w:rsid w:val="00476463"/>
    <w:rsid w:val="00477098"/>
    <w:rsid w:val="004771EB"/>
    <w:rsid w:val="00480952"/>
    <w:rsid w:val="00480C76"/>
    <w:rsid w:val="00480FBC"/>
    <w:rsid w:val="004811F8"/>
    <w:rsid w:val="00481497"/>
    <w:rsid w:val="0048157A"/>
    <w:rsid w:val="00481742"/>
    <w:rsid w:val="004822B9"/>
    <w:rsid w:val="0048235D"/>
    <w:rsid w:val="00482416"/>
    <w:rsid w:val="00482ADF"/>
    <w:rsid w:val="00482C8E"/>
    <w:rsid w:val="00482EFA"/>
    <w:rsid w:val="00483051"/>
    <w:rsid w:val="00483713"/>
    <w:rsid w:val="00483B39"/>
    <w:rsid w:val="00483C4A"/>
    <w:rsid w:val="004842B0"/>
    <w:rsid w:val="0048446B"/>
    <w:rsid w:val="00484790"/>
    <w:rsid w:val="00484906"/>
    <w:rsid w:val="00484A48"/>
    <w:rsid w:val="00484EF4"/>
    <w:rsid w:val="004850D3"/>
    <w:rsid w:val="0048536D"/>
    <w:rsid w:val="004855D7"/>
    <w:rsid w:val="00485E30"/>
    <w:rsid w:val="00485FCD"/>
    <w:rsid w:val="00486098"/>
    <w:rsid w:val="004877C8"/>
    <w:rsid w:val="0048783F"/>
    <w:rsid w:val="0048795C"/>
    <w:rsid w:val="0049004D"/>
    <w:rsid w:val="004904F0"/>
    <w:rsid w:val="0049061D"/>
    <w:rsid w:val="00490907"/>
    <w:rsid w:val="0049096C"/>
    <w:rsid w:val="004909FE"/>
    <w:rsid w:val="00490F2B"/>
    <w:rsid w:val="0049112A"/>
    <w:rsid w:val="004917F4"/>
    <w:rsid w:val="00492406"/>
    <w:rsid w:val="00492755"/>
    <w:rsid w:val="00492CA2"/>
    <w:rsid w:val="00492ED4"/>
    <w:rsid w:val="00493773"/>
    <w:rsid w:val="00493A73"/>
    <w:rsid w:val="00493C84"/>
    <w:rsid w:val="00494317"/>
    <w:rsid w:val="00494786"/>
    <w:rsid w:val="00494BBD"/>
    <w:rsid w:val="00494D3E"/>
    <w:rsid w:val="00495059"/>
    <w:rsid w:val="00495139"/>
    <w:rsid w:val="004952EF"/>
    <w:rsid w:val="00495C7D"/>
    <w:rsid w:val="00495DE2"/>
    <w:rsid w:val="004963AA"/>
    <w:rsid w:val="0049662E"/>
    <w:rsid w:val="00496DF5"/>
    <w:rsid w:val="00496E15"/>
    <w:rsid w:val="004970FE"/>
    <w:rsid w:val="0049728B"/>
    <w:rsid w:val="0049736D"/>
    <w:rsid w:val="00497586"/>
    <w:rsid w:val="004977FC"/>
    <w:rsid w:val="004978B8"/>
    <w:rsid w:val="00497BE1"/>
    <w:rsid w:val="004A00F7"/>
    <w:rsid w:val="004A0BF4"/>
    <w:rsid w:val="004A0C6F"/>
    <w:rsid w:val="004A0E18"/>
    <w:rsid w:val="004A1817"/>
    <w:rsid w:val="004A24C6"/>
    <w:rsid w:val="004A24D2"/>
    <w:rsid w:val="004A24FA"/>
    <w:rsid w:val="004A2B6E"/>
    <w:rsid w:val="004A3045"/>
    <w:rsid w:val="004A34F0"/>
    <w:rsid w:val="004A362A"/>
    <w:rsid w:val="004A38E4"/>
    <w:rsid w:val="004A39CA"/>
    <w:rsid w:val="004A3AA9"/>
    <w:rsid w:val="004A3EB7"/>
    <w:rsid w:val="004A3EF1"/>
    <w:rsid w:val="004A440F"/>
    <w:rsid w:val="004A4EBB"/>
    <w:rsid w:val="004A5105"/>
    <w:rsid w:val="004A526C"/>
    <w:rsid w:val="004A54FE"/>
    <w:rsid w:val="004A6D70"/>
    <w:rsid w:val="004A71C2"/>
    <w:rsid w:val="004A78FA"/>
    <w:rsid w:val="004A7FB0"/>
    <w:rsid w:val="004B0490"/>
    <w:rsid w:val="004B0A24"/>
    <w:rsid w:val="004B0F3E"/>
    <w:rsid w:val="004B1043"/>
    <w:rsid w:val="004B1269"/>
    <w:rsid w:val="004B1A8F"/>
    <w:rsid w:val="004B1B99"/>
    <w:rsid w:val="004B23B0"/>
    <w:rsid w:val="004B257C"/>
    <w:rsid w:val="004B25FF"/>
    <w:rsid w:val="004B30AA"/>
    <w:rsid w:val="004B35A5"/>
    <w:rsid w:val="004B36B2"/>
    <w:rsid w:val="004B3754"/>
    <w:rsid w:val="004B3F20"/>
    <w:rsid w:val="004B43F7"/>
    <w:rsid w:val="004B4B85"/>
    <w:rsid w:val="004B5940"/>
    <w:rsid w:val="004B5C78"/>
    <w:rsid w:val="004B5C87"/>
    <w:rsid w:val="004B64F6"/>
    <w:rsid w:val="004B6718"/>
    <w:rsid w:val="004B7369"/>
    <w:rsid w:val="004B74D4"/>
    <w:rsid w:val="004B7B27"/>
    <w:rsid w:val="004B7DEE"/>
    <w:rsid w:val="004C0531"/>
    <w:rsid w:val="004C0585"/>
    <w:rsid w:val="004C10A1"/>
    <w:rsid w:val="004C15F0"/>
    <w:rsid w:val="004C2311"/>
    <w:rsid w:val="004C28DB"/>
    <w:rsid w:val="004C2CB9"/>
    <w:rsid w:val="004C355E"/>
    <w:rsid w:val="004C3705"/>
    <w:rsid w:val="004C4179"/>
    <w:rsid w:val="004C4A17"/>
    <w:rsid w:val="004C4DBB"/>
    <w:rsid w:val="004C5246"/>
    <w:rsid w:val="004C5CCC"/>
    <w:rsid w:val="004C65E0"/>
    <w:rsid w:val="004C66E8"/>
    <w:rsid w:val="004C692F"/>
    <w:rsid w:val="004C6F53"/>
    <w:rsid w:val="004C732D"/>
    <w:rsid w:val="004C77CE"/>
    <w:rsid w:val="004C7D42"/>
    <w:rsid w:val="004C7EAF"/>
    <w:rsid w:val="004D0588"/>
    <w:rsid w:val="004D072F"/>
    <w:rsid w:val="004D0794"/>
    <w:rsid w:val="004D07C3"/>
    <w:rsid w:val="004D0C27"/>
    <w:rsid w:val="004D1566"/>
    <w:rsid w:val="004D19EE"/>
    <w:rsid w:val="004D1A5A"/>
    <w:rsid w:val="004D284F"/>
    <w:rsid w:val="004D2B7F"/>
    <w:rsid w:val="004D30F6"/>
    <w:rsid w:val="004D3876"/>
    <w:rsid w:val="004D3B00"/>
    <w:rsid w:val="004D48E2"/>
    <w:rsid w:val="004D497E"/>
    <w:rsid w:val="004D5FF7"/>
    <w:rsid w:val="004D6214"/>
    <w:rsid w:val="004D6364"/>
    <w:rsid w:val="004D672C"/>
    <w:rsid w:val="004D677D"/>
    <w:rsid w:val="004D68FC"/>
    <w:rsid w:val="004D6923"/>
    <w:rsid w:val="004D6F37"/>
    <w:rsid w:val="004D7372"/>
    <w:rsid w:val="004D75CF"/>
    <w:rsid w:val="004D7A2A"/>
    <w:rsid w:val="004D7AB0"/>
    <w:rsid w:val="004E016B"/>
    <w:rsid w:val="004E0514"/>
    <w:rsid w:val="004E05B4"/>
    <w:rsid w:val="004E0676"/>
    <w:rsid w:val="004E114D"/>
    <w:rsid w:val="004E11D8"/>
    <w:rsid w:val="004E1433"/>
    <w:rsid w:val="004E1B17"/>
    <w:rsid w:val="004E20BF"/>
    <w:rsid w:val="004E24B1"/>
    <w:rsid w:val="004E3128"/>
    <w:rsid w:val="004E3456"/>
    <w:rsid w:val="004E36D6"/>
    <w:rsid w:val="004E423B"/>
    <w:rsid w:val="004E4AFC"/>
    <w:rsid w:val="004E4F20"/>
    <w:rsid w:val="004E5E91"/>
    <w:rsid w:val="004E631C"/>
    <w:rsid w:val="004E6482"/>
    <w:rsid w:val="004E6A02"/>
    <w:rsid w:val="004E6A22"/>
    <w:rsid w:val="004E6D38"/>
    <w:rsid w:val="004E6DBF"/>
    <w:rsid w:val="004E75EF"/>
    <w:rsid w:val="004E76D2"/>
    <w:rsid w:val="004E7C8D"/>
    <w:rsid w:val="004F0275"/>
    <w:rsid w:val="004F03B8"/>
    <w:rsid w:val="004F04E4"/>
    <w:rsid w:val="004F0879"/>
    <w:rsid w:val="004F19C7"/>
    <w:rsid w:val="004F1EA8"/>
    <w:rsid w:val="004F1FBF"/>
    <w:rsid w:val="004F1FFC"/>
    <w:rsid w:val="004F2723"/>
    <w:rsid w:val="004F27E0"/>
    <w:rsid w:val="004F295D"/>
    <w:rsid w:val="004F3FD5"/>
    <w:rsid w:val="004F4BC9"/>
    <w:rsid w:val="004F5257"/>
    <w:rsid w:val="004F5323"/>
    <w:rsid w:val="004F5331"/>
    <w:rsid w:val="004F587B"/>
    <w:rsid w:val="004F5899"/>
    <w:rsid w:val="004F6A57"/>
    <w:rsid w:val="005012F9"/>
    <w:rsid w:val="00501CE2"/>
    <w:rsid w:val="00502802"/>
    <w:rsid w:val="00503022"/>
    <w:rsid w:val="005034B8"/>
    <w:rsid w:val="00503809"/>
    <w:rsid w:val="0050383A"/>
    <w:rsid w:val="0050390C"/>
    <w:rsid w:val="0050434E"/>
    <w:rsid w:val="005045C1"/>
    <w:rsid w:val="00504D1A"/>
    <w:rsid w:val="0050552C"/>
    <w:rsid w:val="00505C1B"/>
    <w:rsid w:val="00506038"/>
    <w:rsid w:val="005066D0"/>
    <w:rsid w:val="00506A7D"/>
    <w:rsid w:val="00506B8D"/>
    <w:rsid w:val="00507A44"/>
    <w:rsid w:val="00510403"/>
    <w:rsid w:val="0051058E"/>
    <w:rsid w:val="00510CBD"/>
    <w:rsid w:val="00510CC2"/>
    <w:rsid w:val="00511108"/>
    <w:rsid w:val="005111AF"/>
    <w:rsid w:val="00511537"/>
    <w:rsid w:val="005117E0"/>
    <w:rsid w:val="00511F0D"/>
    <w:rsid w:val="00512099"/>
    <w:rsid w:val="00512277"/>
    <w:rsid w:val="00512B8C"/>
    <w:rsid w:val="00512F24"/>
    <w:rsid w:val="0051365F"/>
    <w:rsid w:val="00513BCF"/>
    <w:rsid w:val="00514103"/>
    <w:rsid w:val="0051415A"/>
    <w:rsid w:val="00514EFD"/>
    <w:rsid w:val="005150C5"/>
    <w:rsid w:val="005150C6"/>
    <w:rsid w:val="00515E92"/>
    <w:rsid w:val="0051706D"/>
    <w:rsid w:val="0051724A"/>
    <w:rsid w:val="005177C3"/>
    <w:rsid w:val="0052038D"/>
    <w:rsid w:val="00520B0D"/>
    <w:rsid w:val="005213E3"/>
    <w:rsid w:val="00521432"/>
    <w:rsid w:val="00521ECD"/>
    <w:rsid w:val="00522A0A"/>
    <w:rsid w:val="0052338D"/>
    <w:rsid w:val="005235AC"/>
    <w:rsid w:val="00523AF8"/>
    <w:rsid w:val="00523E95"/>
    <w:rsid w:val="005240F7"/>
    <w:rsid w:val="005246DD"/>
    <w:rsid w:val="0052471A"/>
    <w:rsid w:val="00524966"/>
    <w:rsid w:val="005249A8"/>
    <w:rsid w:val="0052667D"/>
    <w:rsid w:val="00527208"/>
    <w:rsid w:val="0052753D"/>
    <w:rsid w:val="0053031E"/>
    <w:rsid w:val="0053038F"/>
    <w:rsid w:val="00531A59"/>
    <w:rsid w:val="00531EAB"/>
    <w:rsid w:val="00531F4B"/>
    <w:rsid w:val="00531FC8"/>
    <w:rsid w:val="00532156"/>
    <w:rsid w:val="00532CA1"/>
    <w:rsid w:val="005332C0"/>
    <w:rsid w:val="005338FE"/>
    <w:rsid w:val="00533B46"/>
    <w:rsid w:val="005344B4"/>
    <w:rsid w:val="00534FFC"/>
    <w:rsid w:val="00535846"/>
    <w:rsid w:val="0053609B"/>
    <w:rsid w:val="00536F4C"/>
    <w:rsid w:val="00537237"/>
    <w:rsid w:val="00537F0D"/>
    <w:rsid w:val="0054022A"/>
    <w:rsid w:val="00540501"/>
    <w:rsid w:val="00540512"/>
    <w:rsid w:val="005408F7"/>
    <w:rsid w:val="00540D4F"/>
    <w:rsid w:val="00540EA4"/>
    <w:rsid w:val="0054110B"/>
    <w:rsid w:val="00541B42"/>
    <w:rsid w:val="00541ECA"/>
    <w:rsid w:val="00541FFB"/>
    <w:rsid w:val="00542066"/>
    <w:rsid w:val="005421E8"/>
    <w:rsid w:val="00542354"/>
    <w:rsid w:val="005424C5"/>
    <w:rsid w:val="005426DA"/>
    <w:rsid w:val="00542A73"/>
    <w:rsid w:val="00542E5C"/>
    <w:rsid w:val="00543629"/>
    <w:rsid w:val="00543CE9"/>
    <w:rsid w:val="005442B5"/>
    <w:rsid w:val="00544552"/>
    <w:rsid w:val="00544F69"/>
    <w:rsid w:val="00545F0A"/>
    <w:rsid w:val="005465E0"/>
    <w:rsid w:val="00547432"/>
    <w:rsid w:val="00547496"/>
    <w:rsid w:val="00547DEF"/>
    <w:rsid w:val="00550488"/>
    <w:rsid w:val="005517EC"/>
    <w:rsid w:val="00551E5D"/>
    <w:rsid w:val="00551E7E"/>
    <w:rsid w:val="00552652"/>
    <w:rsid w:val="005527D8"/>
    <w:rsid w:val="00552A26"/>
    <w:rsid w:val="00552A93"/>
    <w:rsid w:val="00552B36"/>
    <w:rsid w:val="00552ECB"/>
    <w:rsid w:val="005532AD"/>
    <w:rsid w:val="00553393"/>
    <w:rsid w:val="00553829"/>
    <w:rsid w:val="00555583"/>
    <w:rsid w:val="005559A0"/>
    <w:rsid w:val="00555B5B"/>
    <w:rsid w:val="00556210"/>
    <w:rsid w:val="00557399"/>
    <w:rsid w:val="005579F2"/>
    <w:rsid w:val="00560D26"/>
    <w:rsid w:val="0056123E"/>
    <w:rsid w:val="0056139F"/>
    <w:rsid w:val="0056156D"/>
    <w:rsid w:val="0056272B"/>
    <w:rsid w:val="00562DCF"/>
    <w:rsid w:val="00563B73"/>
    <w:rsid w:val="0056403E"/>
    <w:rsid w:val="00564313"/>
    <w:rsid w:val="0056537C"/>
    <w:rsid w:val="005653E7"/>
    <w:rsid w:val="00565788"/>
    <w:rsid w:val="00565B33"/>
    <w:rsid w:val="00565ED3"/>
    <w:rsid w:val="0056695A"/>
    <w:rsid w:val="0056697D"/>
    <w:rsid w:val="005669F5"/>
    <w:rsid w:val="005670CE"/>
    <w:rsid w:val="005674D2"/>
    <w:rsid w:val="00567AC7"/>
    <w:rsid w:val="00567D0D"/>
    <w:rsid w:val="005701A9"/>
    <w:rsid w:val="00570595"/>
    <w:rsid w:val="005706FE"/>
    <w:rsid w:val="00570971"/>
    <w:rsid w:val="00570B9C"/>
    <w:rsid w:val="00570DA8"/>
    <w:rsid w:val="00570EB9"/>
    <w:rsid w:val="0057137A"/>
    <w:rsid w:val="0057153C"/>
    <w:rsid w:val="00571974"/>
    <w:rsid w:val="00571A1F"/>
    <w:rsid w:val="00571A64"/>
    <w:rsid w:val="0057219D"/>
    <w:rsid w:val="00572411"/>
    <w:rsid w:val="0057256D"/>
    <w:rsid w:val="005733CB"/>
    <w:rsid w:val="0057395A"/>
    <w:rsid w:val="00573C5A"/>
    <w:rsid w:val="00574075"/>
    <w:rsid w:val="0057474E"/>
    <w:rsid w:val="00574B94"/>
    <w:rsid w:val="00574EC4"/>
    <w:rsid w:val="00574F6A"/>
    <w:rsid w:val="0057537A"/>
    <w:rsid w:val="00575C18"/>
    <w:rsid w:val="005765C1"/>
    <w:rsid w:val="0057695D"/>
    <w:rsid w:val="00576A2D"/>
    <w:rsid w:val="00576C7F"/>
    <w:rsid w:val="00576F29"/>
    <w:rsid w:val="0057776F"/>
    <w:rsid w:val="00577838"/>
    <w:rsid w:val="00577C3F"/>
    <w:rsid w:val="00577DC3"/>
    <w:rsid w:val="005803F3"/>
    <w:rsid w:val="00580438"/>
    <w:rsid w:val="00580909"/>
    <w:rsid w:val="00580B22"/>
    <w:rsid w:val="00580BBA"/>
    <w:rsid w:val="00580F9A"/>
    <w:rsid w:val="005812D9"/>
    <w:rsid w:val="0058167E"/>
    <w:rsid w:val="00581801"/>
    <w:rsid w:val="00582212"/>
    <w:rsid w:val="00582A6E"/>
    <w:rsid w:val="00582B31"/>
    <w:rsid w:val="00582BD7"/>
    <w:rsid w:val="00582CEB"/>
    <w:rsid w:val="00583A65"/>
    <w:rsid w:val="00583ABF"/>
    <w:rsid w:val="005844CD"/>
    <w:rsid w:val="00584807"/>
    <w:rsid w:val="00584C62"/>
    <w:rsid w:val="00584CFD"/>
    <w:rsid w:val="00585020"/>
    <w:rsid w:val="005850C1"/>
    <w:rsid w:val="0058516E"/>
    <w:rsid w:val="005856F6"/>
    <w:rsid w:val="00585814"/>
    <w:rsid w:val="005858BE"/>
    <w:rsid w:val="0058599E"/>
    <w:rsid w:val="0058665B"/>
    <w:rsid w:val="005870AB"/>
    <w:rsid w:val="00587583"/>
    <w:rsid w:val="00587B76"/>
    <w:rsid w:val="00587C22"/>
    <w:rsid w:val="00590034"/>
    <w:rsid w:val="00590129"/>
    <w:rsid w:val="00590F03"/>
    <w:rsid w:val="00591C68"/>
    <w:rsid w:val="00591F23"/>
    <w:rsid w:val="00592119"/>
    <w:rsid w:val="00592180"/>
    <w:rsid w:val="005923F8"/>
    <w:rsid w:val="00592EAE"/>
    <w:rsid w:val="00592EB1"/>
    <w:rsid w:val="00593693"/>
    <w:rsid w:val="00593812"/>
    <w:rsid w:val="00593AF3"/>
    <w:rsid w:val="00593B52"/>
    <w:rsid w:val="00593BCD"/>
    <w:rsid w:val="0059448C"/>
    <w:rsid w:val="00594C20"/>
    <w:rsid w:val="0059523A"/>
    <w:rsid w:val="00595464"/>
    <w:rsid w:val="00595B24"/>
    <w:rsid w:val="00595C0B"/>
    <w:rsid w:val="005965BC"/>
    <w:rsid w:val="00596F98"/>
    <w:rsid w:val="00597735"/>
    <w:rsid w:val="0059773E"/>
    <w:rsid w:val="00597C47"/>
    <w:rsid w:val="005A0204"/>
    <w:rsid w:val="005A0217"/>
    <w:rsid w:val="005A0A2C"/>
    <w:rsid w:val="005A0D21"/>
    <w:rsid w:val="005A16BC"/>
    <w:rsid w:val="005A1C18"/>
    <w:rsid w:val="005A1F29"/>
    <w:rsid w:val="005A24FD"/>
    <w:rsid w:val="005A3315"/>
    <w:rsid w:val="005A35DB"/>
    <w:rsid w:val="005A3872"/>
    <w:rsid w:val="005A45AB"/>
    <w:rsid w:val="005A48FD"/>
    <w:rsid w:val="005A5022"/>
    <w:rsid w:val="005A55E7"/>
    <w:rsid w:val="005A597A"/>
    <w:rsid w:val="005A5D8F"/>
    <w:rsid w:val="005A7708"/>
    <w:rsid w:val="005A786A"/>
    <w:rsid w:val="005A79CA"/>
    <w:rsid w:val="005A7CCE"/>
    <w:rsid w:val="005B0F55"/>
    <w:rsid w:val="005B1623"/>
    <w:rsid w:val="005B18C0"/>
    <w:rsid w:val="005B2874"/>
    <w:rsid w:val="005B2A35"/>
    <w:rsid w:val="005B2BD5"/>
    <w:rsid w:val="005B2EC1"/>
    <w:rsid w:val="005B386C"/>
    <w:rsid w:val="005B3A2C"/>
    <w:rsid w:val="005B3DF1"/>
    <w:rsid w:val="005B4273"/>
    <w:rsid w:val="005B4D08"/>
    <w:rsid w:val="005B594E"/>
    <w:rsid w:val="005B64FA"/>
    <w:rsid w:val="005B67DA"/>
    <w:rsid w:val="005B6DC0"/>
    <w:rsid w:val="005B6E03"/>
    <w:rsid w:val="005B76D2"/>
    <w:rsid w:val="005B78C0"/>
    <w:rsid w:val="005B7A13"/>
    <w:rsid w:val="005B7BC9"/>
    <w:rsid w:val="005C023B"/>
    <w:rsid w:val="005C0240"/>
    <w:rsid w:val="005C0CF8"/>
    <w:rsid w:val="005C12A4"/>
    <w:rsid w:val="005C141D"/>
    <w:rsid w:val="005C194F"/>
    <w:rsid w:val="005C1A3B"/>
    <w:rsid w:val="005C1E8D"/>
    <w:rsid w:val="005C216C"/>
    <w:rsid w:val="005C224D"/>
    <w:rsid w:val="005C3062"/>
    <w:rsid w:val="005C3157"/>
    <w:rsid w:val="005C3465"/>
    <w:rsid w:val="005C4D87"/>
    <w:rsid w:val="005C5057"/>
    <w:rsid w:val="005C5155"/>
    <w:rsid w:val="005C51F8"/>
    <w:rsid w:val="005C54D8"/>
    <w:rsid w:val="005C604C"/>
    <w:rsid w:val="005C6323"/>
    <w:rsid w:val="005C67A1"/>
    <w:rsid w:val="005C7166"/>
    <w:rsid w:val="005C747F"/>
    <w:rsid w:val="005C7CB9"/>
    <w:rsid w:val="005D0081"/>
    <w:rsid w:val="005D031F"/>
    <w:rsid w:val="005D0880"/>
    <w:rsid w:val="005D08AD"/>
    <w:rsid w:val="005D1B45"/>
    <w:rsid w:val="005D1BA7"/>
    <w:rsid w:val="005D218A"/>
    <w:rsid w:val="005D23AB"/>
    <w:rsid w:val="005D24EC"/>
    <w:rsid w:val="005D27C5"/>
    <w:rsid w:val="005D3621"/>
    <w:rsid w:val="005D415C"/>
    <w:rsid w:val="005D44BC"/>
    <w:rsid w:val="005D48E5"/>
    <w:rsid w:val="005D4BF1"/>
    <w:rsid w:val="005D4CF8"/>
    <w:rsid w:val="005D5341"/>
    <w:rsid w:val="005D54F7"/>
    <w:rsid w:val="005D57CC"/>
    <w:rsid w:val="005D5B7F"/>
    <w:rsid w:val="005D64BA"/>
    <w:rsid w:val="005D6863"/>
    <w:rsid w:val="005D74B5"/>
    <w:rsid w:val="005D75BD"/>
    <w:rsid w:val="005D772A"/>
    <w:rsid w:val="005D78A9"/>
    <w:rsid w:val="005D7DA0"/>
    <w:rsid w:val="005D7E5D"/>
    <w:rsid w:val="005D7F5F"/>
    <w:rsid w:val="005E1B30"/>
    <w:rsid w:val="005E1BBB"/>
    <w:rsid w:val="005E1D84"/>
    <w:rsid w:val="005E2058"/>
    <w:rsid w:val="005E26A7"/>
    <w:rsid w:val="005E289E"/>
    <w:rsid w:val="005E2A35"/>
    <w:rsid w:val="005E2A72"/>
    <w:rsid w:val="005E37AC"/>
    <w:rsid w:val="005E3881"/>
    <w:rsid w:val="005E42B8"/>
    <w:rsid w:val="005E4302"/>
    <w:rsid w:val="005E437E"/>
    <w:rsid w:val="005E4F3E"/>
    <w:rsid w:val="005E51BE"/>
    <w:rsid w:val="005E5597"/>
    <w:rsid w:val="005E6A08"/>
    <w:rsid w:val="005E6FAB"/>
    <w:rsid w:val="005E7643"/>
    <w:rsid w:val="005E772D"/>
    <w:rsid w:val="005E7786"/>
    <w:rsid w:val="005E7B9D"/>
    <w:rsid w:val="005F1538"/>
    <w:rsid w:val="005F17FC"/>
    <w:rsid w:val="005F26A0"/>
    <w:rsid w:val="005F29FA"/>
    <w:rsid w:val="005F2B9B"/>
    <w:rsid w:val="005F2D5A"/>
    <w:rsid w:val="005F2F68"/>
    <w:rsid w:val="005F3111"/>
    <w:rsid w:val="005F3649"/>
    <w:rsid w:val="005F3D09"/>
    <w:rsid w:val="005F458F"/>
    <w:rsid w:val="005F4668"/>
    <w:rsid w:val="005F497A"/>
    <w:rsid w:val="005F4AC5"/>
    <w:rsid w:val="005F4DF7"/>
    <w:rsid w:val="005F5126"/>
    <w:rsid w:val="005F6DA4"/>
    <w:rsid w:val="005F7463"/>
    <w:rsid w:val="005F78EA"/>
    <w:rsid w:val="005F7F56"/>
    <w:rsid w:val="006008D2"/>
    <w:rsid w:val="00600CFF"/>
    <w:rsid w:val="006015D6"/>
    <w:rsid w:val="006016BB"/>
    <w:rsid w:val="00602BB9"/>
    <w:rsid w:val="00602FAD"/>
    <w:rsid w:val="00604AAF"/>
    <w:rsid w:val="00605138"/>
    <w:rsid w:val="00605253"/>
    <w:rsid w:val="0060535E"/>
    <w:rsid w:val="006058A1"/>
    <w:rsid w:val="006058B5"/>
    <w:rsid w:val="00606414"/>
    <w:rsid w:val="0060651C"/>
    <w:rsid w:val="00606F1E"/>
    <w:rsid w:val="0060709C"/>
    <w:rsid w:val="00607977"/>
    <w:rsid w:val="006101F0"/>
    <w:rsid w:val="006112D7"/>
    <w:rsid w:val="006116FF"/>
    <w:rsid w:val="00612165"/>
    <w:rsid w:val="00612F92"/>
    <w:rsid w:val="006130AE"/>
    <w:rsid w:val="00613180"/>
    <w:rsid w:val="0061363F"/>
    <w:rsid w:val="00614349"/>
    <w:rsid w:val="00614429"/>
    <w:rsid w:val="00614665"/>
    <w:rsid w:val="00614E66"/>
    <w:rsid w:val="006159E9"/>
    <w:rsid w:val="00615B99"/>
    <w:rsid w:val="00615BB0"/>
    <w:rsid w:val="00615C3F"/>
    <w:rsid w:val="00615D46"/>
    <w:rsid w:val="006168B1"/>
    <w:rsid w:val="00616C89"/>
    <w:rsid w:val="00616D1C"/>
    <w:rsid w:val="0061703B"/>
    <w:rsid w:val="00617599"/>
    <w:rsid w:val="00617C00"/>
    <w:rsid w:val="00617FC0"/>
    <w:rsid w:val="00620DE2"/>
    <w:rsid w:val="00621525"/>
    <w:rsid w:val="0062183A"/>
    <w:rsid w:val="0062189F"/>
    <w:rsid w:val="00621F3D"/>
    <w:rsid w:val="00621F57"/>
    <w:rsid w:val="00622246"/>
    <w:rsid w:val="00622B08"/>
    <w:rsid w:val="006233CE"/>
    <w:rsid w:val="00623569"/>
    <w:rsid w:val="00623715"/>
    <w:rsid w:val="0062395E"/>
    <w:rsid w:val="006239C4"/>
    <w:rsid w:val="00623A91"/>
    <w:rsid w:val="00623B1F"/>
    <w:rsid w:val="00623FE4"/>
    <w:rsid w:val="00624070"/>
    <w:rsid w:val="006245A0"/>
    <w:rsid w:val="006247D3"/>
    <w:rsid w:val="00624AA8"/>
    <w:rsid w:val="00626145"/>
    <w:rsid w:val="00626335"/>
    <w:rsid w:val="0062636F"/>
    <w:rsid w:val="00626839"/>
    <w:rsid w:val="00626B74"/>
    <w:rsid w:val="00626E31"/>
    <w:rsid w:val="00626F07"/>
    <w:rsid w:val="0062745F"/>
    <w:rsid w:val="006278C1"/>
    <w:rsid w:val="00627D0A"/>
    <w:rsid w:val="00630346"/>
    <w:rsid w:val="00630649"/>
    <w:rsid w:val="0063065E"/>
    <w:rsid w:val="00630A6D"/>
    <w:rsid w:val="00630CC5"/>
    <w:rsid w:val="00630DD9"/>
    <w:rsid w:val="00630E10"/>
    <w:rsid w:val="0063134A"/>
    <w:rsid w:val="006314FE"/>
    <w:rsid w:val="00631CDE"/>
    <w:rsid w:val="00631E86"/>
    <w:rsid w:val="0063203F"/>
    <w:rsid w:val="0063230A"/>
    <w:rsid w:val="00632DCF"/>
    <w:rsid w:val="00632F53"/>
    <w:rsid w:val="00632F77"/>
    <w:rsid w:val="00633562"/>
    <w:rsid w:val="006336AD"/>
    <w:rsid w:val="006340DF"/>
    <w:rsid w:val="006341AC"/>
    <w:rsid w:val="0063434D"/>
    <w:rsid w:val="00634577"/>
    <w:rsid w:val="00634B75"/>
    <w:rsid w:val="00634D5B"/>
    <w:rsid w:val="00634D7A"/>
    <w:rsid w:val="00634FBA"/>
    <w:rsid w:val="0063509C"/>
    <w:rsid w:val="006351B7"/>
    <w:rsid w:val="0063608E"/>
    <w:rsid w:val="00636677"/>
    <w:rsid w:val="006367B4"/>
    <w:rsid w:val="006368D3"/>
    <w:rsid w:val="00636968"/>
    <w:rsid w:val="00636E65"/>
    <w:rsid w:val="00636EA4"/>
    <w:rsid w:val="00636FD2"/>
    <w:rsid w:val="00637481"/>
    <w:rsid w:val="00637B2F"/>
    <w:rsid w:val="00637CD6"/>
    <w:rsid w:val="00637DA2"/>
    <w:rsid w:val="00640364"/>
    <w:rsid w:val="00640CB8"/>
    <w:rsid w:val="00640D94"/>
    <w:rsid w:val="00641002"/>
    <w:rsid w:val="00641063"/>
    <w:rsid w:val="006413DD"/>
    <w:rsid w:val="00641775"/>
    <w:rsid w:val="00641A37"/>
    <w:rsid w:val="00641CD1"/>
    <w:rsid w:val="006420A8"/>
    <w:rsid w:val="00642B95"/>
    <w:rsid w:val="00642D0B"/>
    <w:rsid w:val="00643385"/>
    <w:rsid w:val="00644B49"/>
    <w:rsid w:val="00644C3A"/>
    <w:rsid w:val="00644C8C"/>
    <w:rsid w:val="006458D7"/>
    <w:rsid w:val="00645930"/>
    <w:rsid w:val="00645A03"/>
    <w:rsid w:val="00645B3D"/>
    <w:rsid w:val="006467F5"/>
    <w:rsid w:val="0064688B"/>
    <w:rsid w:val="006471FB"/>
    <w:rsid w:val="00647C23"/>
    <w:rsid w:val="00650F2F"/>
    <w:rsid w:val="00650F51"/>
    <w:rsid w:val="0065120F"/>
    <w:rsid w:val="00651470"/>
    <w:rsid w:val="006515C9"/>
    <w:rsid w:val="006527DF"/>
    <w:rsid w:val="006528F4"/>
    <w:rsid w:val="00652958"/>
    <w:rsid w:val="00652B4C"/>
    <w:rsid w:val="00653335"/>
    <w:rsid w:val="00653883"/>
    <w:rsid w:val="006539C6"/>
    <w:rsid w:val="00653A51"/>
    <w:rsid w:val="00653D68"/>
    <w:rsid w:val="00654567"/>
    <w:rsid w:val="006547C7"/>
    <w:rsid w:val="00654D67"/>
    <w:rsid w:val="0065558E"/>
    <w:rsid w:val="00655ABA"/>
    <w:rsid w:val="00655B61"/>
    <w:rsid w:val="00655F5E"/>
    <w:rsid w:val="00656217"/>
    <w:rsid w:val="006562E3"/>
    <w:rsid w:val="006568CD"/>
    <w:rsid w:val="006579CB"/>
    <w:rsid w:val="0066088B"/>
    <w:rsid w:val="006608E5"/>
    <w:rsid w:val="00660AEF"/>
    <w:rsid w:val="006612A2"/>
    <w:rsid w:val="00661777"/>
    <w:rsid w:val="006617E7"/>
    <w:rsid w:val="00661B59"/>
    <w:rsid w:val="00661ED3"/>
    <w:rsid w:val="00662F96"/>
    <w:rsid w:val="0066328C"/>
    <w:rsid w:val="006636E3"/>
    <w:rsid w:val="0066413E"/>
    <w:rsid w:val="006644C2"/>
    <w:rsid w:val="00664858"/>
    <w:rsid w:val="006648E1"/>
    <w:rsid w:val="006649A3"/>
    <w:rsid w:val="00665484"/>
    <w:rsid w:val="006655B8"/>
    <w:rsid w:val="00666346"/>
    <w:rsid w:val="00666E52"/>
    <w:rsid w:val="00667012"/>
    <w:rsid w:val="006671B4"/>
    <w:rsid w:val="00670C1F"/>
    <w:rsid w:val="00671571"/>
    <w:rsid w:val="006717A9"/>
    <w:rsid w:val="0067188B"/>
    <w:rsid w:val="00671A8D"/>
    <w:rsid w:val="0067221A"/>
    <w:rsid w:val="00672511"/>
    <w:rsid w:val="0067324F"/>
    <w:rsid w:val="006733E2"/>
    <w:rsid w:val="0067397C"/>
    <w:rsid w:val="00673AFB"/>
    <w:rsid w:val="00673C06"/>
    <w:rsid w:val="00674179"/>
    <w:rsid w:val="00674E55"/>
    <w:rsid w:val="0067552F"/>
    <w:rsid w:val="006755CC"/>
    <w:rsid w:val="006756D9"/>
    <w:rsid w:val="00675BD3"/>
    <w:rsid w:val="006760A5"/>
    <w:rsid w:val="00676461"/>
    <w:rsid w:val="00676EF8"/>
    <w:rsid w:val="0067719A"/>
    <w:rsid w:val="006771A3"/>
    <w:rsid w:val="006771BF"/>
    <w:rsid w:val="006772A7"/>
    <w:rsid w:val="006772D9"/>
    <w:rsid w:val="006773D1"/>
    <w:rsid w:val="00677862"/>
    <w:rsid w:val="00677895"/>
    <w:rsid w:val="00677E4A"/>
    <w:rsid w:val="006803ED"/>
    <w:rsid w:val="006804A1"/>
    <w:rsid w:val="00680BB6"/>
    <w:rsid w:val="00681050"/>
    <w:rsid w:val="006815B8"/>
    <w:rsid w:val="00681D20"/>
    <w:rsid w:val="00681D34"/>
    <w:rsid w:val="00682319"/>
    <w:rsid w:val="0068299C"/>
    <w:rsid w:val="0068383C"/>
    <w:rsid w:val="00683ED5"/>
    <w:rsid w:val="00685297"/>
    <w:rsid w:val="0068587F"/>
    <w:rsid w:val="0068642C"/>
    <w:rsid w:val="006866CD"/>
    <w:rsid w:val="00686717"/>
    <w:rsid w:val="00686C5C"/>
    <w:rsid w:val="00686EEC"/>
    <w:rsid w:val="00687014"/>
    <w:rsid w:val="006908FC"/>
    <w:rsid w:val="00690FAC"/>
    <w:rsid w:val="00691013"/>
    <w:rsid w:val="0069139A"/>
    <w:rsid w:val="006923EC"/>
    <w:rsid w:val="00692733"/>
    <w:rsid w:val="0069309B"/>
    <w:rsid w:val="00693530"/>
    <w:rsid w:val="00693678"/>
    <w:rsid w:val="00693FD8"/>
    <w:rsid w:val="006942F9"/>
    <w:rsid w:val="006944B8"/>
    <w:rsid w:val="00694572"/>
    <w:rsid w:val="006951CF"/>
    <w:rsid w:val="00695D49"/>
    <w:rsid w:val="006961D4"/>
    <w:rsid w:val="006961EA"/>
    <w:rsid w:val="00696285"/>
    <w:rsid w:val="00696319"/>
    <w:rsid w:val="006965F4"/>
    <w:rsid w:val="00696F43"/>
    <w:rsid w:val="00697223"/>
    <w:rsid w:val="0069746B"/>
    <w:rsid w:val="006979D9"/>
    <w:rsid w:val="006A0DE9"/>
    <w:rsid w:val="006A1378"/>
    <w:rsid w:val="006A15B6"/>
    <w:rsid w:val="006A2530"/>
    <w:rsid w:val="006A2547"/>
    <w:rsid w:val="006A26DF"/>
    <w:rsid w:val="006A2AFE"/>
    <w:rsid w:val="006A2DB2"/>
    <w:rsid w:val="006A2FE9"/>
    <w:rsid w:val="006A317F"/>
    <w:rsid w:val="006A3CAC"/>
    <w:rsid w:val="006A3E70"/>
    <w:rsid w:val="006A3F4A"/>
    <w:rsid w:val="006A4562"/>
    <w:rsid w:val="006A4925"/>
    <w:rsid w:val="006A4F7C"/>
    <w:rsid w:val="006A4FC5"/>
    <w:rsid w:val="006A5742"/>
    <w:rsid w:val="006A57CA"/>
    <w:rsid w:val="006A5941"/>
    <w:rsid w:val="006A620B"/>
    <w:rsid w:val="006A62A9"/>
    <w:rsid w:val="006A6ABF"/>
    <w:rsid w:val="006A6F41"/>
    <w:rsid w:val="006A7103"/>
    <w:rsid w:val="006A7358"/>
    <w:rsid w:val="006A779A"/>
    <w:rsid w:val="006B02B5"/>
    <w:rsid w:val="006B155A"/>
    <w:rsid w:val="006B15E7"/>
    <w:rsid w:val="006B1AEF"/>
    <w:rsid w:val="006B1DDD"/>
    <w:rsid w:val="006B23A4"/>
    <w:rsid w:val="006B247D"/>
    <w:rsid w:val="006B2580"/>
    <w:rsid w:val="006B2A32"/>
    <w:rsid w:val="006B2EB7"/>
    <w:rsid w:val="006B4090"/>
    <w:rsid w:val="006B43E6"/>
    <w:rsid w:val="006B49EE"/>
    <w:rsid w:val="006B4B77"/>
    <w:rsid w:val="006B54BB"/>
    <w:rsid w:val="006B5536"/>
    <w:rsid w:val="006B5D75"/>
    <w:rsid w:val="006B6386"/>
    <w:rsid w:val="006B67E0"/>
    <w:rsid w:val="006B6E38"/>
    <w:rsid w:val="006B706B"/>
    <w:rsid w:val="006B7BEB"/>
    <w:rsid w:val="006C0002"/>
    <w:rsid w:val="006C0059"/>
    <w:rsid w:val="006C00BC"/>
    <w:rsid w:val="006C07D9"/>
    <w:rsid w:val="006C12E4"/>
    <w:rsid w:val="006C19E9"/>
    <w:rsid w:val="006C1D06"/>
    <w:rsid w:val="006C1F22"/>
    <w:rsid w:val="006C28BA"/>
    <w:rsid w:val="006C2AC3"/>
    <w:rsid w:val="006C2BE4"/>
    <w:rsid w:val="006C2DF9"/>
    <w:rsid w:val="006C336E"/>
    <w:rsid w:val="006C371B"/>
    <w:rsid w:val="006C3983"/>
    <w:rsid w:val="006C3D37"/>
    <w:rsid w:val="006C4FD7"/>
    <w:rsid w:val="006C56BE"/>
    <w:rsid w:val="006C6083"/>
    <w:rsid w:val="006C644A"/>
    <w:rsid w:val="006C688D"/>
    <w:rsid w:val="006C6B06"/>
    <w:rsid w:val="006C6C7F"/>
    <w:rsid w:val="006C7402"/>
    <w:rsid w:val="006C7C2B"/>
    <w:rsid w:val="006C7E7E"/>
    <w:rsid w:val="006C7FD2"/>
    <w:rsid w:val="006D02F4"/>
    <w:rsid w:val="006D084B"/>
    <w:rsid w:val="006D0F2D"/>
    <w:rsid w:val="006D144B"/>
    <w:rsid w:val="006D1FD2"/>
    <w:rsid w:val="006D23AF"/>
    <w:rsid w:val="006D23F0"/>
    <w:rsid w:val="006D2923"/>
    <w:rsid w:val="006D29DD"/>
    <w:rsid w:val="006D2C7E"/>
    <w:rsid w:val="006D37E0"/>
    <w:rsid w:val="006D388D"/>
    <w:rsid w:val="006D3A4F"/>
    <w:rsid w:val="006D47AE"/>
    <w:rsid w:val="006D4889"/>
    <w:rsid w:val="006D5834"/>
    <w:rsid w:val="006D5F4A"/>
    <w:rsid w:val="006D605E"/>
    <w:rsid w:val="006D61E4"/>
    <w:rsid w:val="006D63F9"/>
    <w:rsid w:val="006D6CA7"/>
    <w:rsid w:val="006D6D2A"/>
    <w:rsid w:val="006D6EE8"/>
    <w:rsid w:val="006D7433"/>
    <w:rsid w:val="006D791D"/>
    <w:rsid w:val="006D7F44"/>
    <w:rsid w:val="006E0089"/>
    <w:rsid w:val="006E01C8"/>
    <w:rsid w:val="006E0525"/>
    <w:rsid w:val="006E0533"/>
    <w:rsid w:val="006E08D6"/>
    <w:rsid w:val="006E132B"/>
    <w:rsid w:val="006E17B4"/>
    <w:rsid w:val="006E1B09"/>
    <w:rsid w:val="006E1E62"/>
    <w:rsid w:val="006E21D2"/>
    <w:rsid w:val="006E2264"/>
    <w:rsid w:val="006E2F1F"/>
    <w:rsid w:val="006E3238"/>
    <w:rsid w:val="006E32A3"/>
    <w:rsid w:val="006E365F"/>
    <w:rsid w:val="006E3763"/>
    <w:rsid w:val="006E418D"/>
    <w:rsid w:val="006E457B"/>
    <w:rsid w:val="006E47FE"/>
    <w:rsid w:val="006E4B61"/>
    <w:rsid w:val="006E4ED1"/>
    <w:rsid w:val="006E5442"/>
    <w:rsid w:val="006E5C5C"/>
    <w:rsid w:val="006E5DD5"/>
    <w:rsid w:val="006E623F"/>
    <w:rsid w:val="006E64BD"/>
    <w:rsid w:val="006E6B8D"/>
    <w:rsid w:val="006E77F1"/>
    <w:rsid w:val="006E7C77"/>
    <w:rsid w:val="006F03E4"/>
    <w:rsid w:val="006F0474"/>
    <w:rsid w:val="006F0ABF"/>
    <w:rsid w:val="006F0C99"/>
    <w:rsid w:val="006F1007"/>
    <w:rsid w:val="006F13DF"/>
    <w:rsid w:val="006F1D18"/>
    <w:rsid w:val="006F263D"/>
    <w:rsid w:val="006F272D"/>
    <w:rsid w:val="006F2DB1"/>
    <w:rsid w:val="006F2E30"/>
    <w:rsid w:val="006F426D"/>
    <w:rsid w:val="006F4510"/>
    <w:rsid w:val="006F4D65"/>
    <w:rsid w:val="006F4F6F"/>
    <w:rsid w:val="006F5126"/>
    <w:rsid w:val="006F5201"/>
    <w:rsid w:val="006F52B2"/>
    <w:rsid w:val="006F5D94"/>
    <w:rsid w:val="006F64CE"/>
    <w:rsid w:val="006F6ACF"/>
    <w:rsid w:val="006F75A2"/>
    <w:rsid w:val="006F761F"/>
    <w:rsid w:val="006F784F"/>
    <w:rsid w:val="006F7DC1"/>
    <w:rsid w:val="007003F9"/>
    <w:rsid w:val="007013D6"/>
    <w:rsid w:val="00701506"/>
    <w:rsid w:val="0070160D"/>
    <w:rsid w:val="007016B4"/>
    <w:rsid w:val="00701A8F"/>
    <w:rsid w:val="00701AA4"/>
    <w:rsid w:val="00701ADF"/>
    <w:rsid w:val="0070215D"/>
    <w:rsid w:val="007029BB"/>
    <w:rsid w:val="00702A17"/>
    <w:rsid w:val="00702C64"/>
    <w:rsid w:val="00702FC4"/>
    <w:rsid w:val="0070308F"/>
    <w:rsid w:val="0070352C"/>
    <w:rsid w:val="00703B3C"/>
    <w:rsid w:val="007041E6"/>
    <w:rsid w:val="007041FA"/>
    <w:rsid w:val="00704294"/>
    <w:rsid w:val="00704521"/>
    <w:rsid w:val="00705114"/>
    <w:rsid w:val="007054C4"/>
    <w:rsid w:val="007059E3"/>
    <w:rsid w:val="00705A3F"/>
    <w:rsid w:val="00705C52"/>
    <w:rsid w:val="00706B06"/>
    <w:rsid w:val="007073DD"/>
    <w:rsid w:val="00710B15"/>
    <w:rsid w:val="00710DF8"/>
    <w:rsid w:val="00710E25"/>
    <w:rsid w:val="0071102D"/>
    <w:rsid w:val="00711163"/>
    <w:rsid w:val="00711210"/>
    <w:rsid w:val="00711967"/>
    <w:rsid w:val="007119A8"/>
    <w:rsid w:val="00711EFB"/>
    <w:rsid w:val="00711FF1"/>
    <w:rsid w:val="00712457"/>
    <w:rsid w:val="00712474"/>
    <w:rsid w:val="007125AF"/>
    <w:rsid w:val="0071280E"/>
    <w:rsid w:val="00712B88"/>
    <w:rsid w:val="00713970"/>
    <w:rsid w:val="00713E57"/>
    <w:rsid w:val="00713F0A"/>
    <w:rsid w:val="00714D02"/>
    <w:rsid w:val="00714D3F"/>
    <w:rsid w:val="0071520F"/>
    <w:rsid w:val="007153C8"/>
    <w:rsid w:val="007156AB"/>
    <w:rsid w:val="00715848"/>
    <w:rsid w:val="0071589E"/>
    <w:rsid w:val="007160AE"/>
    <w:rsid w:val="007168A8"/>
    <w:rsid w:val="00716C29"/>
    <w:rsid w:val="00716DBE"/>
    <w:rsid w:val="00717C56"/>
    <w:rsid w:val="00717F00"/>
    <w:rsid w:val="0072001A"/>
    <w:rsid w:val="007203AA"/>
    <w:rsid w:val="00720D67"/>
    <w:rsid w:val="00721051"/>
    <w:rsid w:val="00721257"/>
    <w:rsid w:val="0072161E"/>
    <w:rsid w:val="00721B55"/>
    <w:rsid w:val="00721BED"/>
    <w:rsid w:val="00721CD2"/>
    <w:rsid w:val="00721EF0"/>
    <w:rsid w:val="007228A6"/>
    <w:rsid w:val="00723448"/>
    <w:rsid w:val="0072357B"/>
    <w:rsid w:val="00723ACB"/>
    <w:rsid w:val="00723CF1"/>
    <w:rsid w:val="00724703"/>
    <w:rsid w:val="00724887"/>
    <w:rsid w:val="00724929"/>
    <w:rsid w:val="007250B9"/>
    <w:rsid w:val="00725287"/>
    <w:rsid w:val="007258FE"/>
    <w:rsid w:val="007259D9"/>
    <w:rsid w:val="00725EAA"/>
    <w:rsid w:val="00726122"/>
    <w:rsid w:val="00726186"/>
    <w:rsid w:val="00726461"/>
    <w:rsid w:val="00726778"/>
    <w:rsid w:val="00726F0F"/>
    <w:rsid w:val="0072729E"/>
    <w:rsid w:val="00727A90"/>
    <w:rsid w:val="00730658"/>
    <w:rsid w:val="007308E3"/>
    <w:rsid w:val="00730BE4"/>
    <w:rsid w:val="00730E03"/>
    <w:rsid w:val="00731E65"/>
    <w:rsid w:val="00732FA6"/>
    <w:rsid w:val="0073356C"/>
    <w:rsid w:val="00733CBC"/>
    <w:rsid w:val="00734959"/>
    <w:rsid w:val="00735317"/>
    <w:rsid w:val="007359AE"/>
    <w:rsid w:val="00735B78"/>
    <w:rsid w:val="00735D6B"/>
    <w:rsid w:val="00735FB3"/>
    <w:rsid w:val="00736919"/>
    <w:rsid w:val="00737113"/>
    <w:rsid w:val="00740AD0"/>
    <w:rsid w:val="00741113"/>
    <w:rsid w:val="0074159E"/>
    <w:rsid w:val="0074177C"/>
    <w:rsid w:val="00741815"/>
    <w:rsid w:val="00741845"/>
    <w:rsid w:val="00741B47"/>
    <w:rsid w:val="00741E24"/>
    <w:rsid w:val="00741E58"/>
    <w:rsid w:val="00741F6C"/>
    <w:rsid w:val="00742FCE"/>
    <w:rsid w:val="007431C4"/>
    <w:rsid w:val="0074323F"/>
    <w:rsid w:val="007433B3"/>
    <w:rsid w:val="00743479"/>
    <w:rsid w:val="007439EF"/>
    <w:rsid w:val="00743CDD"/>
    <w:rsid w:val="00744129"/>
    <w:rsid w:val="00744193"/>
    <w:rsid w:val="00746CAD"/>
    <w:rsid w:val="00747280"/>
    <w:rsid w:val="00747437"/>
    <w:rsid w:val="00747689"/>
    <w:rsid w:val="007477C0"/>
    <w:rsid w:val="00747D14"/>
    <w:rsid w:val="00750841"/>
    <w:rsid w:val="00750DA9"/>
    <w:rsid w:val="00751172"/>
    <w:rsid w:val="00751267"/>
    <w:rsid w:val="00751311"/>
    <w:rsid w:val="00751B50"/>
    <w:rsid w:val="00751BB2"/>
    <w:rsid w:val="00751C83"/>
    <w:rsid w:val="00751F8E"/>
    <w:rsid w:val="0075243B"/>
    <w:rsid w:val="0075259D"/>
    <w:rsid w:val="00753032"/>
    <w:rsid w:val="007541D1"/>
    <w:rsid w:val="00754246"/>
    <w:rsid w:val="007542C8"/>
    <w:rsid w:val="00754619"/>
    <w:rsid w:val="00754DEA"/>
    <w:rsid w:val="00754F01"/>
    <w:rsid w:val="0075584D"/>
    <w:rsid w:val="0075632A"/>
    <w:rsid w:val="00756451"/>
    <w:rsid w:val="00756591"/>
    <w:rsid w:val="0075745A"/>
    <w:rsid w:val="00757472"/>
    <w:rsid w:val="00757A4F"/>
    <w:rsid w:val="00757B5C"/>
    <w:rsid w:val="00760330"/>
    <w:rsid w:val="007607A4"/>
    <w:rsid w:val="00760819"/>
    <w:rsid w:val="00760C82"/>
    <w:rsid w:val="00760FF3"/>
    <w:rsid w:val="0076102D"/>
    <w:rsid w:val="00762346"/>
    <w:rsid w:val="00762D49"/>
    <w:rsid w:val="00762F53"/>
    <w:rsid w:val="0076353B"/>
    <w:rsid w:val="00763A00"/>
    <w:rsid w:val="0076423A"/>
    <w:rsid w:val="00764580"/>
    <w:rsid w:val="00764BB4"/>
    <w:rsid w:val="00764EDC"/>
    <w:rsid w:val="00764FDB"/>
    <w:rsid w:val="00765153"/>
    <w:rsid w:val="00765960"/>
    <w:rsid w:val="007662AC"/>
    <w:rsid w:val="00766A13"/>
    <w:rsid w:val="00766D09"/>
    <w:rsid w:val="00767330"/>
    <w:rsid w:val="00767C23"/>
    <w:rsid w:val="0077061C"/>
    <w:rsid w:val="00771179"/>
    <w:rsid w:val="0077150E"/>
    <w:rsid w:val="00771915"/>
    <w:rsid w:val="00772251"/>
    <w:rsid w:val="00772A9E"/>
    <w:rsid w:val="00772DD8"/>
    <w:rsid w:val="0077311B"/>
    <w:rsid w:val="007738A8"/>
    <w:rsid w:val="00774008"/>
    <w:rsid w:val="00774865"/>
    <w:rsid w:val="00774C77"/>
    <w:rsid w:val="00774F04"/>
    <w:rsid w:val="007752FC"/>
    <w:rsid w:val="007755DE"/>
    <w:rsid w:val="007756DE"/>
    <w:rsid w:val="00775938"/>
    <w:rsid w:val="00775C99"/>
    <w:rsid w:val="00775F5E"/>
    <w:rsid w:val="007763BA"/>
    <w:rsid w:val="00776610"/>
    <w:rsid w:val="00777E98"/>
    <w:rsid w:val="00777F13"/>
    <w:rsid w:val="00780291"/>
    <w:rsid w:val="007805D3"/>
    <w:rsid w:val="007809B1"/>
    <w:rsid w:val="00780D79"/>
    <w:rsid w:val="00780FA4"/>
    <w:rsid w:val="00781418"/>
    <w:rsid w:val="00781BCC"/>
    <w:rsid w:val="00781BEB"/>
    <w:rsid w:val="00781F24"/>
    <w:rsid w:val="00782963"/>
    <w:rsid w:val="00782B91"/>
    <w:rsid w:val="007834FB"/>
    <w:rsid w:val="0078357E"/>
    <w:rsid w:val="00783618"/>
    <w:rsid w:val="00783A6F"/>
    <w:rsid w:val="00783B92"/>
    <w:rsid w:val="00783D67"/>
    <w:rsid w:val="00783E47"/>
    <w:rsid w:val="00784600"/>
    <w:rsid w:val="0078461A"/>
    <w:rsid w:val="0078491D"/>
    <w:rsid w:val="00784A51"/>
    <w:rsid w:val="00784C89"/>
    <w:rsid w:val="00784D6C"/>
    <w:rsid w:val="0078501A"/>
    <w:rsid w:val="00785248"/>
    <w:rsid w:val="007855D9"/>
    <w:rsid w:val="007866A5"/>
    <w:rsid w:val="00786D6E"/>
    <w:rsid w:val="0078710F"/>
    <w:rsid w:val="007871E0"/>
    <w:rsid w:val="00787561"/>
    <w:rsid w:val="007878C1"/>
    <w:rsid w:val="00790234"/>
    <w:rsid w:val="007903FA"/>
    <w:rsid w:val="0079073C"/>
    <w:rsid w:val="00790FFD"/>
    <w:rsid w:val="00791320"/>
    <w:rsid w:val="00791322"/>
    <w:rsid w:val="00791359"/>
    <w:rsid w:val="007917F3"/>
    <w:rsid w:val="00791C3C"/>
    <w:rsid w:val="00791E56"/>
    <w:rsid w:val="00791F07"/>
    <w:rsid w:val="00792378"/>
    <w:rsid w:val="00792533"/>
    <w:rsid w:val="00792575"/>
    <w:rsid w:val="0079304F"/>
    <w:rsid w:val="007931C6"/>
    <w:rsid w:val="00793472"/>
    <w:rsid w:val="007935E5"/>
    <w:rsid w:val="00793807"/>
    <w:rsid w:val="00793872"/>
    <w:rsid w:val="00793E0F"/>
    <w:rsid w:val="00794DCB"/>
    <w:rsid w:val="00795660"/>
    <w:rsid w:val="007957F8"/>
    <w:rsid w:val="0079604E"/>
    <w:rsid w:val="00796186"/>
    <w:rsid w:val="007968BB"/>
    <w:rsid w:val="0079772E"/>
    <w:rsid w:val="00797770"/>
    <w:rsid w:val="007A00B6"/>
    <w:rsid w:val="007A11BA"/>
    <w:rsid w:val="007A120F"/>
    <w:rsid w:val="007A1482"/>
    <w:rsid w:val="007A1498"/>
    <w:rsid w:val="007A2D01"/>
    <w:rsid w:val="007A302A"/>
    <w:rsid w:val="007A32EA"/>
    <w:rsid w:val="007A3590"/>
    <w:rsid w:val="007A38E0"/>
    <w:rsid w:val="007A3B00"/>
    <w:rsid w:val="007A3EDF"/>
    <w:rsid w:val="007A40CE"/>
    <w:rsid w:val="007A451A"/>
    <w:rsid w:val="007A46AA"/>
    <w:rsid w:val="007A47AC"/>
    <w:rsid w:val="007A4848"/>
    <w:rsid w:val="007A4902"/>
    <w:rsid w:val="007A49B1"/>
    <w:rsid w:val="007A50A5"/>
    <w:rsid w:val="007A5AA1"/>
    <w:rsid w:val="007A65AD"/>
    <w:rsid w:val="007A681F"/>
    <w:rsid w:val="007A7653"/>
    <w:rsid w:val="007A7E23"/>
    <w:rsid w:val="007B01D2"/>
    <w:rsid w:val="007B0FAA"/>
    <w:rsid w:val="007B1A1A"/>
    <w:rsid w:val="007B21FE"/>
    <w:rsid w:val="007B2272"/>
    <w:rsid w:val="007B265D"/>
    <w:rsid w:val="007B35F2"/>
    <w:rsid w:val="007B363B"/>
    <w:rsid w:val="007B383D"/>
    <w:rsid w:val="007B3AD9"/>
    <w:rsid w:val="007B3D1B"/>
    <w:rsid w:val="007B455F"/>
    <w:rsid w:val="007B481B"/>
    <w:rsid w:val="007B4BCA"/>
    <w:rsid w:val="007B5485"/>
    <w:rsid w:val="007B5CE9"/>
    <w:rsid w:val="007B5D96"/>
    <w:rsid w:val="007B6479"/>
    <w:rsid w:val="007B65AF"/>
    <w:rsid w:val="007B6BE9"/>
    <w:rsid w:val="007B7068"/>
    <w:rsid w:val="007B7124"/>
    <w:rsid w:val="007B7969"/>
    <w:rsid w:val="007B799C"/>
    <w:rsid w:val="007C01D8"/>
    <w:rsid w:val="007C0C08"/>
    <w:rsid w:val="007C0CF1"/>
    <w:rsid w:val="007C0D7F"/>
    <w:rsid w:val="007C0EB0"/>
    <w:rsid w:val="007C1339"/>
    <w:rsid w:val="007C2651"/>
    <w:rsid w:val="007C2964"/>
    <w:rsid w:val="007C2E4F"/>
    <w:rsid w:val="007C31AE"/>
    <w:rsid w:val="007C31B9"/>
    <w:rsid w:val="007C33F6"/>
    <w:rsid w:val="007C3C3D"/>
    <w:rsid w:val="007C3F0E"/>
    <w:rsid w:val="007C4729"/>
    <w:rsid w:val="007C4CD5"/>
    <w:rsid w:val="007C5739"/>
    <w:rsid w:val="007C605A"/>
    <w:rsid w:val="007C63FE"/>
    <w:rsid w:val="007C7A3B"/>
    <w:rsid w:val="007D1BC8"/>
    <w:rsid w:val="007D2006"/>
    <w:rsid w:val="007D2106"/>
    <w:rsid w:val="007D2263"/>
    <w:rsid w:val="007D23AA"/>
    <w:rsid w:val="007D27A0"/>
    <w:rsid w:val="007D2A18"/>
    <w:rsid w:val="007D2D56"/>
    <w:rsid w:val="007D3149"/>
    <w:rsid w:val="007D3B9B"/>
    <w:rsid w:val="007D4327"/>
    <w:rsid w:val="007D4527"/>
    <w:rsid w:val="007D4772"/>
    <w:rsid w:val="007D47FD"/>
    <w:rsid w:val="007D4B9E"/>
    <w:rsid w:val="007D4FA7"/>
    <w:rsid w:val="007D561E"/>
    <w:rsid w:val="007D5655"/>
    <w:rsid w:val="007D6323"/>
    <w:rsid w:val="007D65D3"/>
    <w:rsid w:val="007D669C"/>
    <w:rsid w:val="007D6BC9"/>
    <w:rsid w:val="007D7021"/>
    <w:rsid w:val="007D77F2"/>
    <w:rsid w:val="007D7AB8"/>
    <w:rsid w:val="007D7F2A"/>
    <w:rsid w:val="007E03C4"/>
    <w:rsid w:val="007E086A"/>
    <w:rsid w:val="007E09AA"/>
    <w:rsid w:val="007E0F53"/>
    <w:rsid w:val="007E1436"/>
    <w:rsid w:val="007E19DE"/>
    <w:rsid w:val="007E1F39"/>
    <w:rsid w:val="007E20BB"/>
    <w:rsid w:val="007E3E44"/>
    <w:rsid w:val="007E3FD9"/>
    <w:rsid w:val="007E4138"/>
    <w:rsid w:val="007E47B9"/>
    <w:rsid w:val="007E4C98"/>
    <w:rsid w:val="007E50E3"/>
    <w:rsid w:val="007E54C2"/>
    <w:rsid w:val="007E584A"/>
    <w:rsid w:val="007E5CE8"/>
    <w:rsid w:val="007E5E5A"/>
    <w:rsid w:val="007E62BA"/>
    <w:rsid w:val="007E699A"/>
    <w:rsid w:val="007E6BF6"/>
    <w:rsid w:val="007E6F98"/>
    <w:rsid w:val="007E76B7"/>
    <w:rsid w:val="007F0490"/>
    <w:rsid w:val="007F0DE4"/>
    <w:rsid w:val="007F100E"/>
    <w:rsid w:val="007F1085"/>
    <w:rsid w:val="007F18E5"/>
    <w:rsid w:val="007F1C7E"/>
    <w:rsid w:val="007F1EE6"/>
    <w:rsid w:val="007F2FC4"/>
    <w:rsid w:val="007F31D6"/>
    <w:rsid w:val="007F3F6D"/>
    <w:rsid w:val="007F4CD4"/>
    <w:rsid w:val="007F5006"/>
    <w:rsid w:val="007F5469"/>
    <w:rsid w:val="007F571B"/>
    <w:rsid w:val="007F57A1"/>
    <w:rsid w:val="007F5921"/>
    <w:rsid w:val="007F5E92"/>
    <w:rsid w:val="007F5FC1"/>
    <w:rsid w:val="007F6140"/>
    <w:rsid w:val="007F6152"/>
    <w:rsid w:val="007F61DA"/>
    <w:rsid w:val="007F6545"/>
    <w:rsid w:val="007F679B"/>
    <w:rsid w:val="007F6810"/>
    <w:rsid w:val="007F68F7"/>
    <w:rsid w:val="007F724B"/>
    <w:rsid w:val="007F7D81"/>
    <w:rsid w:val="00800F46"/>
    <w:rsid w:val="00801082"/>
    <w:rsid w:val="008019E2"/>
    <w:rsid w:val="00801ED8"/>
    <w:rsid w:val="0080233F"/>
    <w:rsid w:val="0080263E"/>
    <w:rsid w:val="00802BBE"/>
    <w:rsid w:val="00802DE4"/>
    <w:rsid w:val="008035EB"/>
    <w:rsid w:val="00803AB5"/>
    <w:rsid w:val="00803ABE"/>
    <w:rsid w:val="00803D85"/>
    <w:rsid w:val="008044B9"/>
    <w:rsid w:val="00804531"/>
    <w:rsid w:val="00804CCA"/>
    <w:rsid w:val="00804DF5"/>
    <w:rsid w:val="00804EB3"/>
    <w:rsid w:val="0080516F"/>
    <w:rsid w:val="008051BA"/>
    <w:rsid w:val="008053CC"/>
    <w:rsid w:val="00805457"/>
    <w:rsid w:val="008058F4"/>
    <w:rsid w:val="00805D52"/>
    <w:rsid w:val="00805EA9"/>
    <w:rsid w:val="00806448"/>
    <w:rsid w:val="00807483"/>
    <w:rsid w:val="00807550"/>
    <w:rsid w:val="008075A8"/>
    <w:rsid w:val="00810F0E"/>
    <w:rsid w:val="00810FAB"/>
    <w:rsid w:val="00811157"/>
    <w:rsid w:val="00811B15"/>
    <w:rsid w:val="008126BF"/>
    <w:rsid w:val="008126DE"/>
    <w:rsid w:val="008129AA"/>
    <w:rsid w:val="00812E61"/>
    <w:rsid w:val="00812F72"/>
    <w:rsid w:val="00813138"/>
    <w:rsid w:val="008138E7"/>
    <w:rsid w:val="00813E23"/>
    <w:rsid w:val="008141C1"/>
    <w:rsid w:val="0081424C"/>
    <w:rsid w:val="00814766"/>
    <w:rsid w:val="008149A6"/>
    <w:rsid w:val="00814CAF"/>
    <w:rsid w:val="00815365"/>
    <w:rsid w:val="00815C48"/>
    <w:rsid w:val="00815DAD"/>
    <w:rsid w:val="00816579"/>
    <w:rsid w:val="00816AAD"/>
    <w:rsid w:val="00816C5B"/>
    <w:rsid w:val="008173E7"/>
    <w:rsid w:val="008177C8"/>
    <w:rsid w:val="00817DF6"/>
    <w:rsid w:val="00820086"/>
    <w:rsid w:val="008209F5"/>
    <w:rsid w:val="00820EE2"/>
    <w:rsid w:val="0082115D"/>
    <w:rsid w:val="008215BD"/>
    <w:rsid w:val="008218FE"/>
    <w:rsid w:val="00821C86"/>
    <w:rsid w:val="00821C90"/>
    <w:rsid w:val="00821C91"/>
    <w:rsid w:val="0082213B"/>
    <w:rsid w:val="00822699"/>
    <w:rsid w:val="0082278B"/>
    <w:rsid w:val="00822E7D"/>
    <w:rsid w:val="0082308A"/>
    <w:rsid w:val="008230A7"/>
    <w:rsid w:val="008238E3"/>
    <w:rsid w:val="00823A21"/>
    <w:rsid w:val="00824DD9"/>
    <w:rsid w:val="0082504B"/>
    <w:rsid w:val="00826114"/>
    <w:rsid w:val="0082665A"/>
    <w:rsid w:val="008267E0"/>
    <w:rsid w:val="00826D2B"/>
    <w:rsid w:val="00826F2A"/>
    <w:rsid w:val="008277DA"/>
    <w:rsid w:val="008279BC"/>
    <w:rsid w:val="00827CEB"/>
    <w:rsid w:val="0083100F"/>
    <w:rsid w:val="0083132F"/>
    <w:rsid w:val="00831724"/>
    <w:rsid w:val="00831809"/>
    <w:rsid w:val="008320AB"/>
    <w:rsid w:val="008321E8"/>
    <w:rsid w:val="00832514"/>
    <w:rsid w:val="0083256A"/>
    <w:rsid w:val="00832681"/>
    <w:rsid w:val="008328F6"/>
    <w:rsid w:val="00832A92"/>
    <w:rsid w:val="00832DA5"/>
    <w:rsid w:val="008331AD"/>
    <w:rsid w:val="00833A1B"/>
    <w:rsid w:val="00833F8F"/>
    <w:rsid w:val="0083408C"/>
    <w:rsid w:val="008341CA"/>
    <w:rsid w:val="00834B5D"/>
    <w:rsid w:val="00834EB6"/>
    <w:rsid w:val="00836013"/>
    <w:rsid w:val="00836153"/>
    <w:rsid w:val="008365A7"/>
    <w:rsid w:val="00837382"/>
    <w:rsid w:val="00837450"/>
    <w:rsid w:val="00837A13"/>
    <w:rsid w:val="00837AFD"/>
    <w:rsid w:val="00837FE3"/>
    <w:rsid w:val="0084032C"/>
    <w:rsid w:val="008409A1"/>
    <w:rsid w:val="00840CE4"/>
    <w:rsid w:val="00840E9C"/>
    <w:rsid w:val="00840F1C"/>
    <w:rsid w:val="0084118F"/>
    <w:rsid w:val="0084128B"/>
    <w:rsid w:val="0084132B"/>
    <w:rsid w:val="008421D2"/>
    <w:rsid w:val="00842978"/>
    <w:rsid w:val="00843413"/>
    <w:rsid w:val="00843601"/>
    <w:rsid w:val="00843C98"/>
    <w:rsid w:val="0084444D"/>
    <w:rsid w:val="00844F05"/>
    <w:rsid w:val="00844FAC"/>
    <w:rsid w:val="00845030"/>
    <w:rsid w:val="0084555F"/>
    <w:rsid w:val="00845969"/>
    <w:rsid w:val="00845C7E"/>
    <w:rsid w:val="00845E29"/>
    <w:rsid w:val="0084612C"/>
    <w:rsid w:val="00846269"/>
    <w:rsid w:val="0084626C"/>
    <w:rsid w:val="008467EC"/>
    <w:rsid w:val="00846892"/>
    <w:rsid w:val="00846BC2"/>
    <w:rsid w:val="00846DD0"/>
    <w:rsid w:val="008477E9"/>
    <w:rsid w:val="00847E7E"/>
    <w:rsid w:val="00850638"/>
    <w:rsid w:val="008511B0"/>
    <w:rsid w:val="0085145F"/>
    <w:rsid w:val="00851629"/>
    <w:rsid w:val="0085164D"/>
    <w:rsid w:val="008518B8"/>
    <w:rsid w:val="00851F45"/>
    <w:rsid w:val="008522E6"/>
    <w:rsid w:val="00852872"/>
    <w:rsid w:val="008529F6"/>
    <w:rsid w:val="00853580"/>
    <w:rsid w:val="008539E3"/>
    <w:rsid w:val="00853BC9"/>
    <w:rsid w:val="00853FA3"/>
    <w:rsid w:val="00854089"/>
    <w:rsid w:val="00854195"/>
    <w:rsid w:val="00854538"/>
    <w:rsid w:val="00854864"/>
    <w:rsid w:val="00854E4C"/>
    <w:rsid w:val="00854F95"/>
    <w:rsid w:val="008552AB"/>
    <w:rsid w:val="008553BF"/>
    <w:rsid w:val="0085608C"/>
    <w:rsid w:val="0085638F"/>
    <w:rsid w:val="0085653A"/>
    <w:rsid w:val="00856CFA"/>
    <w:rsid w:val="00857453"/>
    <w:rsid w:val="00857550"/>
    <w:rsid w:val="00860099"/>
    <w:rsid w:val="008601E6"/>
    <w:rsid w:val="00860373"/>
    <w:rsid w:val="008607F0"/>
    <w:rsid w:val="00860CBD"/>
    <w:rsid w:val="00860FFC"/>
    <w:rsid w:val="00861629"/>
    <w:rsid w:val="008618F4"/>
    <w:rsid w:val="00861EC7"/>
    <w:rsid w:val="008624CE"/>
    <w:rsid w:val="008625DB"/>
    <w:rsid w:val="00863306"/>
    <w:rsid w:val="00863376"/>
    <w:rsid w:val="008636BC"/>
    <w:rsid w:val="008637AA"/>
    <w:rsid w:val="00863A78"/>
    <w:rsid w:val="00863C62"/>
    <w:rsid w:val="00864114"/>
    <w:rsid w:val="0086411E"/>
    <w:rsid w:val="008641CA"/>
    <w:rsid w:val="00864C9D"/>
    <w:rsid w:val="008652D3"/>
    <w:rsid w:val="00865A0F"/>
    <w:rsid w:val="00865F23"/>
    <w:rsid w:val="00866355"/>
    <w:rsid w:val="00866BAD"/>
    <w:rsid w:val="00866CE1"/>
    <w:rsid w:val="00867911"/>
    <w:rsid w:val="00870286"/>
    <w:rsid w:val="00870683"/>
    <w:rsid w:val="00870755"/>
    <w:rsid w:val="0087103C"/>
    <w:rsid w:val="00871451"/>
    <w:rsid w:val="008716D5"/>
    <w:rsid w:val="00872089"/>
    <w:rsid w:val="00872188"/>
    <w:rsid w:val="00872314"/>
    <w:rsid w:val="00872503"/>
    <w:rsid w:val="00872506"/>
    <w:rsid w:val="008725E5"/>
    <w:rsid w:val="008725F1"/>
    <w:rsid w:val="008725FE"/>
    <w:rsid w:val="00872DD5"/>
    <w:rsid w:val="00872F70"/>
    <w:rsid w:val="008734A3"/>
    <w:rsid w:val="008749E5"/>
    <w:rsid w:val="00874BCF"/>
    <w:rsid w:val="00875245"/>
    <w:rsid w:val="00875C03"/>
    <w:rsid w:val="00876510"/>
    <w:rsid w:val="0087665F"/>
    <w:rsid w:val="00876B1B"/>
    <w:rsid w:val="00876BBA"/>
    <w:rsid w:val="00876CAD"/>
    <w:rsid w:val="00876F95"/>
    <w:rsid w:val="00876FE3"/>
    <w:rsid w:val="008774AF"/>
    <w:rsid w:val="008778BE"/>
    <w:rsid w:val="008800DF"/>
    <w:rsid w:val="00880B58"/>
    <w:rsid w:val="00880C32"/>
    <w:rsid w:val="008812AF"/>
    <w:rsid w:val="008816B9"/>
    <w:rsid w:val="008818E2"/>
    <w:rsid w:val="00881B26"/>
    <w:rsid w:val="0088259F"/>
    <w:rsid w:val="00882A89"/>
    <w:rsid w:val="00882BC3"/>
    <w:rsid w:val="0088335B"/>
    <w:rsid w:val="008834D9"/>
    <w:rsid w:val="008838A9"/>
    <w:rsid w:val="00883C57"/>
    <w:rsid w:val="00884A3F"/>
    <w:rsid w:val="00884D81"/>
    <w:rsid w:val="00885774"/>
    <w:rsid w:val="00885868"/>
    <w:rsid w:val="008866B8"/>
    <w:rsid w:val="0088679A"/>
    <w:rsid w:val="008870E8"/>
    <w:rsid w:val="00887B84"/>
    <w:rsid w:val="00890586"/>
    <w:rsid w:val="008915CB"/>
    <w:rsid w:val="00891A56"/>
    <w:rsid w:val="00891EF8"/>
    <w:rsid w:val="00891F02"/>
    <w:rsid w:val="00891F9B"/>
    <w:rsid w:val="00892076"/>
    <w:rsid w:val="008929C0"/>
    <w:rsid w:val="0089407B"/>
    <w:rsid w:val="008943D4"/>
    <w:rsid w:val="00894438"/>
    <w:rsid w:val="00894449"/>
    <w:rsid w:val="00894D56"/>
    <w:rsid w:val="00894FD7"/>
    <w:rsid w:val="00895319"/>
    <w:rsid w:val="00895638"/>
    <w:rsid w:val="0089573A"/>
    <w:rsid w:val="00895807"/>
    <w:rsid w:val="00895BAA"/>
    <w:rsid w:val="00895EF6"/>
    <w:rsid w:val="008960CF"/>
    <w:rsid w:val="00896160"/>
    <w:rsid w:val="00896213"/>
    <w:rsid w:val="0089621F"/>
    <w:rsid w:val="00896811"/>
    <w:rsid w:val="00896FA5"/>
    <w:rsid w:val="0089786A"/>
    <w:rsid w:val="00897D1A"/>
    <w:rsid w:val="008A0078"/>
    <w:rsid w:val="008A0209"/>
    <w:rsid w:val="008A15D6"/>
    <w:rsid w:val="008A19E3"/>
    <w:rsid w:val="008A1E40"/>
    <w:rsid w:val="008A21E9"/>
    <w:rsid w:val="008A248B"/>
    <w:rsid w:val="008A2856"/>
    <w:rsid w:val="008A3BD2"/>
    <w:rsid w:val="008A4852"/>
    <w:rsid w:val="008A4FA3"/>
    <w:rsid w:val="008A586C"/>
    <w:rsid w:val="008A59B8"/>
    <w:rsid w:val="008A62BE"/>
    <w:rsid w:val="008A65CF"/>
    <w:rsid w:val="008A6759"/>
    <w:rsid w:val="008A6E6A"/>
    <w:rsid w:val="008A7D47"/>
    <w:rsid w:val="008B01FB"/>
    <w:rsid w:val="008B08FE"/>
    <w:rsid w:val="008B0AB3"/>
    <w:rsid w:val="008B0B31"/>
    <w:rsid w:val="008B1165"/>
    <w:rsid w:val="008B1708"/>
    <w:rsid w:val="008B19D5"/>
    <w:rsid w:val="008B1DDA"/>
    <w:rsid w:val="008B32FC"/>
    <w:rsid w:val="008B336B"/>
    <w:rsid w:val="008B34FC"/>
    <w:rsid w:val="008B49B6"/>
    <w:rsid w:val="008B4CD3"/>
    <w:rsid w:val="008B52B1"/>
    <w:rsid w:val="008B5430"/>
    <w:rsid w:val="008B557A"/>
    <w:rsid w:val="008B5875"/>
    <w:rsid w:val="008B6079"/>
    <w:rsid w:val="008B6EA3"/>
    <w:rsid w:val="008B714F"/>
    <w:rsid w:val="008B7852"/>
    <w:rsid w:val="008B7939"/>
    <w:rsid w:val="008B7BC7"/>
    <w:rsid w:val="008C0162"/>
    <w:rsid w:val="008C0DCB"/>
    <w:rsid w:val="008C0DFB"/>
    <w:rsid w:val="008C1A9D"/>
    <w:rsid w:val="008C1E98"/>
    <w:rsid w:val="008C36EA"/>
    <w:rsid w:val="008C519F"/>
    <w:rsid w:val="008C5213"/>
    <w:rsid w:val="008C5D71"/>
    <w:rsid w:val="008C6AAC"/>
    <w:rsid w:val="008C6E26"/>
    <w:rsid w:val="008C701F"/>
    <w:rsid w:val="008C7414"/>
    <w:rsid w:val="008C767B"/>
    <w:rsid w:val="008C7CA7"/>
    <w:rsid w:val="008C7E14"/>
    <w:rsid w:val="008D0146"/>
    <w:rsid w:val="008D0705"/>
    <w:rsid w:val="008D08E8"/>
    <w:rsid w:val="008D0B02"/>
    <w:rsid w:val="008D0C50"/>
    <w:rsid w:val="008D146A"/>
    <w:rsid w:val="008D1C92"/>
    <w:rsid w:val="008D1EB9"/>
    <w:rsid w:val="008D313F"/>
    <w:rsid w:val="008D316C"/>
    <w:rsid w:val="008D3182"/>
    <w:rsid w:val="008D31DD"/>
    <w:rsid w:val="008D32BE"/>
    <w:rsid w:val="008D3838"/>
    <w:rsid w:val="008D3B50"/>
    <w:rsid w:val="008D3B54"/>
    <w:rsid w:val="008D470A"/>
    <w:rsid w:val="008D4862"/>
    <w:rsid w:val="008D5090"/>
    <w:rsid w:val="008D521E"/>
    <w:rsid w:val="008D5334"/>
    <w:rsid w:val="008D538C"/>
    <w:rsid w:val="008D5B60"/>
    <w:rsid w:val="008D634E"/>
    <w:rsid w:val="008D687A"/>
    <w:rsid w:val="008D6DE0"/>
    <w:rsid w:val="008D755D"/>
    <w:rsid w:val="008D77F0"/>
    <w:rsid w:val="008E0119"/>
    <w:rsid w:val="008E038D"/>
    <w:rsid w:val="008E0602"/>
    <w:rsid w:val="008E0881"/>
    <w:rsid w:val="008E0B3E"/>
    <w:rsid w:val="008E0C1F"/>
    <w:rsid w:val="008E0EEE"/>
    <w:rsid w:val="008E1860"/>
    <w:rsid w:val="008E1E77"/>
    <w:rsid w:val="008E2268"/>
    <w:rsid w:val="008E2B8C"/>
    <w:rsid w:val="008E2BDA"/>
    <w:rsid w:val="008E2E03"/>
    <w:rsid w:val="008E2F37"/>
    <w:rsid w:val="008E30E6"/>
    <w:rsid w:val="008E340B"/>
    <w:rsid w:val="008E397D"/>
    <w:rsid w:val="008E3A80"/>
    <w:rsid w:val="008E41B9"/>
    <w:rsid w:val="008E478C"/>
    <w:rsid w:val="008E47E0"/>
    <w:rsid w:val="008E499F"/>
    <w:rsid w:val="008E4E60"/>
    <w:rsid w:val="008E4EED"/>
    <w:rsid w:val="008E4F08"/>
    <w:rsid w:val="008E5329"/>
    <w:rsid w:val="008E58A6"/>
    <w:rsid w:val="008E5957"/>
    <w:rsid w:val="008E66DE"/>
    <w:rsid w:val="008E6750"/>
    <w:rsid w:val="008E6951"/>
    <w:rsid w:val="008E6BAF"/>
    <w:rsid w:val="008E704D"/>
    <w:rsid w:val="008E7066"/>
    <w:rsid w:val="008E7D70"/>
    <w:rsid w:val="008F0363"/>
    <w:rsid w:val="008F05A8"/>
    <w:rsid w:val="008F0ED3"/>
    <w:rsid w:val="008F0FEB"/>
    <w:rsid w:val="008F1514"/>
    <w:rsid w:val="008F173C"/>
    <w:rsid w:val="008F1BDC"/>
    <w:rsid w:val="008F2418"/>
    <w:rsid w:val="008F2664"/>
    <w:rsid w:val="008F26EF"/>
    <w:rsid w:val="008F2748"/>
    <w:rsid w:val="008F2ABB"/>
    <w:rsid w:val="008F2F55"/>
    <w:rsid w:val="008F3E7C"/>
    <w:rsid w:val="008F3FA6"/>
    <w:rsid w:val="008F4B5F"/>
    <w:rsid w:val="008F5BD4"/>
    <w:rsid w:val="008F5EBC"/>
    <w:rsid w:val="008F639A"/>
    <w:rsid w:val="008F63CA"/>
    <w:rsid w:val="008F6AEE"/>
    <w:rsid w:val="008F70A7"/>
    <w:rsid w:val="008F7AD3"/>
    <w:rsid w:val="00900541"/>
    <w:rsid w:val="00900835"/>
    <w:rsid w:val="00901177"/>
    <w:rsid w:val="009012AD"/>
    <w:rsid w:val="0090149A"/>
    <w:rsid w:val="009023CD"/>
    <w:rsid w:val="009027C0"/>
    <w:rsid w:val="00902932"/>
    <w:rsid w:val="00903141"/>
    <w:rsid w:val="00903235"/>
    <w:rsid w:val="00903672"/>
    <w:rsid w:val="00903FCD"/>
    <w:rsid w:val="0090469A"/>
    <w:rsid w:val="00904833"/>
    <w:rsid w:val="00904CC5"/>
    <w:rsid w:val="00904CED"/>
    <w:rsid w:val="009058CF"/>
    <w:rsid w:val="0090696B"/>
    <w:rsid w:val="00906AA1"/>
    <w:rsid w:val="00906BD6"/>
    <w:rsid w:val="0090702A"/>
    <w:rsid w:val="0090739D"/>
    <w:rsid w:val="00907446"/>
    <w:rsid w:val="00907AA2"/>
    <w:rsid w:val="00907DD8"/>
    <w:rsid w:val="009101F6"/>
    <w:rsid w:val="00910B18"/>
    <w:rsid w:val="00910D07"/>
    <w:rsid w:val="00910E17"/>
    <w:rsid w:val="009118C3"/>
    <w:rsid w:val="00911FE3"/>
    <w:rsid w:val="00912378"/>
    <w:rsid w:val="009129EC"/>
    <w:rsid w:val="00912B1B"/>
    <w:rsid w:val="00912CE3"/>
    <w:rsid w:val="0091385B"/>
    <w:rsid w:val="00914179"/>
    <w:rsid w:val="009141EB"/>
    <w:rsid w:val="00914667"/>
    <w:rsid w:val="00914DC1"/>
    <w:rsid w:val="00915129"/>
    <w:rsid w:val="00915158"/>
    <w:rsid w:val="00915A5A"/>
    <w:rsid w:val="00915D2B"/>
    <w:rsid w:val="009167B8"/>
    <w:rsid w:val="00917031"/>
    <w:rsid w:val="00917298"/>
    <w:rsid w:val="00917454"/>
    <w:rsid w:val="00920093"/>
    <w:rsid w:val="00920B8B"/>
    <w:rsid w:val="00920BCF"/>
    <w:rsid w:val="00920CDE"/>
    <w:rsid w:val="00920DDB"/>
    <w:rsid w:val="009212B0"/>
    <w:rsid w:val="00921430"/>
    <w:rsid w:val="0092168C"/>
    <w:rsid w:val="00921D6A"/>
    <w:rsid w:val="00921FA4"/>
    <w:rsid w:val="0092210B"/>
    <w:rsid w:val="00922F91"/>
    <w:rsid w:val="009237C2"/>
    <w:rsid w:val="00923CD3"/>
    <w:rsid w:val="00923E1D"/>
    <w:rsid w:val="00923E51"/>
    <w:rsid w:val="00924366"/>
    <w:rsid w:val="00925643"/>
    <w:rsid w:val="009264A2"/>
    <w:rsid w:val="00927AC9"/>
    <w:rsid w:val="00927E25"/>
    <w:rsid w:val="00931745"/>
    <w:rsid w:val="00931C25"/>
    <w:rsid w:val="00932A24"/>
    <w:rsid w:val="00932B24"/>
    <w:rsid w:val="00932F01"/>
    <w:rsid w:val="00932F0D"/>
    <w:rsid w:val="009339E4"/>
    <w:rsid w:val="00933AD3"/>
    <w:rsid w:val="00933B13"/>
    <w:rsid w:val="00933D78"/>
    <w:rsid w:val="00933E6B"/>
    <w:rsid w:val="00934B75"/>
    <w:rsid w:val="00934BD1"/>
    <w:rsid w:val="00934D96"/>
    <w:rsid w:val="009352FD"/>
    <w:rsid w:val="009353C6"/>
    <w:rsid w:val="00935B9A"/>
    <w:rsid w:val="00935C3D"/>
    <w:rsid w:val="00936971"/>
    <w:rsid w:val="00936A11"/>
    <w:rsid w:val="009373D8"/>
    <w:rsid w:val="0093757D"/>
    <w:rsid w:val="009376EB"/>
    <w:rsid w:val="009376F8"/>
    <w:rsid w:val="00937A52"/>
    <w:rsid w:val="009403E1"/>
    <w:rsid w:val="00941A05"/>
    <w:rsid w:val="00941A5E"/>
    <w:rsid w:val="00941E80"/>
    <w:rsid w:val="0094271A"/>
    <w:rsid w:val="009429CE"/>
    <w:rsid w:val="009437C9"/>
    <w:rsid w:val="00943976"/>
    <w:rsid w:val="00943BC7"/>
    <w:rsid w:val="00943CF8"/>
    <w:rsid w:val="00944244"/>
    <w:rsid w:val="009446CE"/>
    <w:rsid w:val="0094533F"/>
    <w:rsid w:val="0094578C"/>
    <w:rsid w:val="00945890"/>
    <w:rsid w:val="00945AB9"/>
    <w:rsid w:val="00945D7A"/>
    <w:rsid w:val="009464B9"/>
    <w:rsid w:val="0094654E"/>
    <w:rsid w:val="00946570"/>
    <w:rsid w:val="00946592"/>
    <w:rsid w:val="009465AC"/>
    <w:rsid w:val="00946E66"/>
    <w:rsid w:val="0094734E"/>
    <w:rsid w:val="00947386"/>
    <w:rsid w:val="00947CE9"/>
    <w:rsid w:val="00947E4D"/>
    <w:rsid w:val="00947FDE"/>
    <w:rsid w:val="00950001"/>
    <w:rsid w:val="009500B8"/>
    <w:rsid w:val="009500CF"/>
    <w:rsid w:val="009502F2"/>
    <w:rsid w:val="00950783"/>
    <w:rsid w:val="00950A48"/>
    <w:rsid w:val="00951057"/>
    <w:rsid w:val="00951ACC"/>
    <w:rsid w:val="00951F4D"/>
    <w:rsid w:val="00951FB1"/>
    <w:rsid w:val="0095210D"/>
    <w:rsid w:val="009528BE"/>
    <w:rsid w:val="009540D1"/>
    <w:rsid w:val="00955866"/>
    <w:rsid w:val="00955879"/>
    <w:rsid w:val="00955C6A"/>
    <w:rsid w:val="0095658F"/>
    <w:rsid w:val="00956A35"/>
    <w:rsid w:val="00956B69"/>
    <w:rsid w:val="009570D7"/>
    <w:rsid w:val="009575A9"/>
    <w:rsid w:val="0096036A"/>
    <w:rsid w:val="00960395"/>
    <w:rsid w:val="0096077E"/>
    <w:rsid w:val="0096106B"/>
    <w:rsid w:val="0096182E"/>
    <w:rsid w:val="00961B89"/>
    <w:rsid w:val="00961F5C"/>
    <w:rsid w:val="0096207A"/>
    <w:rsid w:val="00962440"/>
    <w:rsid w:val="0096257A"/>
    <w:rsid w:val="00963362"/>
    <w:rsid w:val="00963936"/>
    <w:rsid w:val="00963988"/>
    <w:rsid w:val="009639F3"/>
    <w:rsid w:val="00964299"/>
    <w:rsid w:val="009642CD"/>
    <w:rsid w:val="0096437A"/>
    <w:rsid w:val="009647B6"/>
    <w:rsid w:val="00964B52"/>
    <w:rsid w:val="009653BA"/>
    <w:rsid w:val="00965D7D"/>
    <w:rsid w:val="00965D95"/>
    <w:rsid w:val="0096648A"/>
    <w:rsid w:val="009669F9"/>
    <w:rsid w:val="00966D9B"/>
    <w:rsid w:val="00967783"/>
    <w:rsid w:val="00967A8C"/>
    <w:rsid w:val="009703AC"/>
    <w:rsid w:val="00970D48"/>
    <w:rsid w:val="00970EBC"/>
    <w:rsid w:val="00970FCE"/>
    <w:rsid w:val="00971416"/>
    <w:rsid w:val="00971B7B"/>
    <w:rsid w:val="00971EF8"/>
    <w:rsid w:val="009722D9"/>
    <w:rsid w:val="009723FA"/>
    <w:rsid w:val="00972B61"/>
    <w:rsid w:val="00972EC6"/>
    <w:rsid w:val="00973560"/>
    <w:rsid w:val="00973E09"/>
    <w:rsid w:val="00973FDE"/>
    <w:rsid w:val="00974B65"/>
    <w:rsid w:val="009756E9"/>
    <w:rsid w:val="00975A1B"/>
    <w:rsid w:val="00975F27"/>
    <w:rsid w:val="0097720A"/>
    <w:rsid w:val="009772EF"/>
    <w:rsid w:val="009773B5"/>
    <w:rsid w:val="009776A4"/>
    <w:rsid w:val="00977AB9"/>
    <w:rsid w:val="00977B10"/>
    <w:rsid w:val="00980432"/>
    <w:rsid w:val="0098062E"/>
    <w:rsid w:val="0098084A"/>
    <w:rsid w:val="009809C5"/>
    <w:rsid w:val="00980BF6"/>
    <w:rsid w:val="00981732"/>
    <w:rsid w:val="00981862"/>
    <w:rsid w:val="00981D42"/>
    <w:rsid w:val="00981EBA"/>
    <w:rsid w:val="00982911"/>
    <w:rsid w:val="0098298A"/>
    <w:rsid w:val="00982A82"/>
    <w:rsid w:val="00983185"/>
    <w:rsid w:val="009831DB"/>
    <w:rsid w:val="0098325B"/>
    <w:rsid w:val="0098338F"/>
    <w:rsid w:val="009835D6"/>
    <w:rsid w:val="0098419F"/>
    <w:rsid w:val="009843D2"/>
    <w:rsid w:val="00984ED0"/>
    <w:rsid w:val="00985A2C"/>
    <w:rsid w:val="009860C2"/>
    <w:rsid w:val="00986121"/>
    <w:rsid w:val="00987040"/>
    <w:rsid w:val="00987212"/>
    <w:rsid w:val="009875B1"/>
    <w:rsid w:val="00987664"/>
    <w:rsid w:val="00987977"/>
    <w:rsid w:val="00987BDE"/>
    <w:rsid w:val="00987CB1"/>
    <w:rsid w:val="00990699"/>
    <w:rsid w:val="00991A1F"/>
    <w:rsid w:val="00991BF4"/>
    <w:rsid w:val="00991EA7"/>
    <w:rsid w:val="00992357"/>
    <w:rsid w:val="009923D5"/>
    <w:rsid w:val="009925A0"/>
    <w:rsid w:val="00992879"/>
    <w:rsid w:val="00992A90"/>
    <w:rsid w:val="00992B23"/>
    <w:rsid w:val="00993DF7"/>
    <w:rsid w:val="00994450"/>
    <w:rsid w:val="00994530"/>
    <w:rsid w:val="00994FA4"/>
    <w:rsid w:val="00995C86"/>
    <w:rsid w:val="00996494"/>
    <w:rsid w:val="009966C1"/>
    <w:rsid w:val="00996A57"/>
    <w:rsid w:val="00997533"/>
    <w:rsid w:val="0099796A"/>
    <w:rsid w:val="00997B0C"/>
    <w:rsid w:val="00997B66"/>
    <w:rsid w:val="00997E23"/>
    <w:rsid w:val="009A043B"/>
    <w:rsid w:val="009A051E"/>
    <w:rsid w:val="009A0A79"/>
    <w:rsid w:val="009A147F"/>
    <w:rsid w:val="009A1F4E"/>
    <w:rsid w:val="009A270C"/>
    <w:rsid w:val="009A2BC4"/>
    <w:rsid w:val="009A2EF8"/>
    <w:rsid w:val="009A312E"/>
    <w:rsid w:val="009A32CE"/>
    <w:rsid w:val="009A332B"/>
    <w:rsid w:val="009A4001"/>
    <w:rsid w:val="009A4BB9"/>
    <w:rsid w:val="009A4EF8"/>
    <w:rsid w:val="009A51F4"/>
    <w:rsid w:val="009A5729"/>
    <w:rsid w:val="009A57B5"/>
    <w:rsid w:val="009A5E48"/>
    <w:rsid w:val="009A608D"/>
    <w:rsid w:val="009A6195"/>
    <w:rsid w:val="009A74A9"/>
    <w:rsid w:val="009A7EA7"/>
    <w:rsid w:val="009B040E"/>
    <w:rsid w:val="009B063C"/>
    <w:rsid w:val="009B07C6"/>
    <w:rsid w:val="009B0822"/>
    <w:rsid w:val="009B0D00"/>
    <w:rsid w:val="009B0D2E"/>
    <w:rsid w:val="009B0E6F"/>
    <w:rsid w:val="009B0F63"/>
    <w:rsid w:val="009B0FEE"/>
    <w:rsid w:val="009B10E0"/>
    <w:rsid w:val="009B1541"/>
    <w:rsid w:val="009B1886"/>
    <w:rsid w:val="009B1A0E"/>
    <w:rsid w:val="009B2122"/>
    <w:rsid w:val="009B213B"/>
    <w:rsid w:val="009B232C"/>
    <w:rsid w:val="009B26E6"/>
    <w:rsid w:val="009B3371"/>
    <w:rsid w:val="009B3DB8"/>
    <w:rsid w:val="009B41B3"/>
    <w:rsid w:val="009B44F3"/>
    <w:rsid w:val="009B452B"/>
    <w:rsid w:val="009B47C9"/>
    <w:rsid w:val="009B4C6E"/>
    <w:rsid w:val="009B4E91"/>
    <w:rsid w:val="009B4FEB"/>
    <w:rsid w:val="009B503D"/>
    <w:rsid w:val="009B521C"/>
    <w:rsid w:val="009B552D"/>
    <w:rsid w:val="009B5949"/>
    <w:rsid w:val="009B648B"/>
    <w:rsid w:val="009B6BB0"/>
    <w:rsid w:val="009B783E"/>
    <w:rsid w:val="009C0B24"/>
    <w:rsid w:val="009C0E29"/>
    <w:rsid w:val="009C1B1D"/>
    <w:rsid w:val="009C227E"/>
    <w:rsid w:val="009C236E"/>
    <w:rsid w:val="009C2A2A"/>
    <w:rsid w:val="009C3154"/>
    <w:rsid w:val="009C3D93"/>
    <w:rsid w:val="009C3EEF"/>
    <w:rsid w:val="009C4B7F"/>
    <w:rsid w:val="009C4EB9"/>
    <w:rsid w:val="009C4F01"/>
    <w:rsid w:val="009C4FF3"/>
    <w:rsid w:val="009C50D1"/>
    <w:rsid w:val="009C5154"/>
    <w:rsid w:val="009C5FEA"/>
    <w:rsid w:val="009C5FF2"/>
    <w:rsid w:val="009C653C"/>
    <w:rsid w:val="009C6693"/>
    <w:rsid w:val="009C6E10"/>
    <w:rsid w:val="009C6ECD"/>
    <w:rsid w:val="009C703E"/>
    <w:rsid w:val="009C705D"/>
    <w:rsid w:val="009C79CF"/>
    <w:rsid w:val="009C7A54"/>
    <w:rsid w:val="009C7BA3"/>
    <w:rsid w:val="009D03F3"/>
    <w:rsid w:val="009D103E"/>
    <w:rsid w:val="009D1248"/>
    <w:rsid w:val="009D12AB"/>
    <w:rsid w:val="009D1EAF"/>
    <w:rsid w:val="009D24B1"/>
    <w:rsid w:val="009D27BF"/>
    <w:rsid w:val="009D29F0"/>
    <w:rsid w:val="009D33EA"/>
    <w:rsid w:val="009D37B5"/>
    <w:rsid w:val="009D3944"/>
    <w:rsid w:val="009D3DA1"/>
    <w:rsid w:val="009D4A77"/>
    <w:rsid w:val="009D4BAD"/>
    <w:rsid w:val="009D4BF6"/>
    <w:rsid w:val="009D5005"/>
    <w:rsid w:val="009D5313"/>
    <w:rsid w:val="009D53A3"/>
    <w:rsid w:val="009D5469"/>
    <w:rsid w:val="009D5821"/>
    <w:rsid w:val="009D5EE9"/>
    <w:rsid w:val="009D5F33"/>
    <w:rsid w:val="009D63E1"/>
    <w:rsid w:val="009D6B9C"/>
    <w:rsid w:val="009D70FA"/>
    <w:rsid w:val="009D71C6"/>
    <w:rsid w:val="009D743D"/>
    <w:rsid w:val="009D759F"/>
    <w:rsid w:val="009D76EB"/>
    <w:rsid w:val="009D7791"/>
    <w:rsid w:val="009E0566"/>
    <w:rsid w:val="009E073A"/>
    <w:rsid w:val="009E0781"/>
    <w:rsid w:val="009E0872"/>
    <w:rsid w:val="009E0A60"/>
    <w:rsid w:val="009E0A72"/>
    <w:rsid w:val="009E1660"/>
    <w:rsid w:val="009E1762"/>
    <w:rsid w:val="009E17AD"/>
    <w:rsid w:val="009E18C9"/>
    <w:rsid w:val="009E1F46"/>
    <w:rsid w:val="009E2053"/>
    <w:rsid w:val="009E3186"/>
    <w:rsid w:val="009E3545"/>
    <w:rsid w:val="009E355A"/>
    <w:rsid w:val="009E4C5C"/>
    <w:rsid w:val="009E54FA"/>
    <w:rsid w:val="009E56A8"/>
    <w:rsid w:val="009E5A29"/>
    <w:rsid w:val="009E5C79"/>
    <w:rsid w:val="009E66C2"/>
    <w:rsid w:val="009E71DC"/>
    <w:rsid w:val="009E76E7"/>
    <w:rsid w:val="009E797B"/>
    <w:rsid w:val="009E7CAD"/>
    <w:rsid w:val="009F04C3"/>
    <w:rsid w:val="009F10E2"/>
    <w:rsid w:val="009F1571"/>
    <w:rsid w:val="009F1588"/>
    <w:rsid w:val="009F162D"/>
    <w:rsid w:val="009F1B01"/>
    <w:rsid w:val="009F212B"/>
    <w:rsid w:val="009F22C5"/>
    <w:rsid w:val="009F22C8"/>
    <w:rsid w:val="009F23A4"/>
    <w:rsid w:val="009F3A92"/>
    <w:rsid w:val="009F3C38"/>
    <w:rsid w:val="009F410C"/>
    <w:rsid w:val="009F441B"/>
    <w:rsid w:val="009F479F"/>
    <w:rsid w:val="009F517D"/>
    <w:rsid w:val="009F592A"/>
    <w:rsid w:val="009F592D"/>
    <w:rsid w:val="009F68AF"/>
    <w:rsid w:val="009F7222"/>
    <w:rsid w:val="009F7B61"/>
    <w:rsid w:val="00A00B65"/>
    <w:rsid w:val="00A00DA1"/>
    <w:rsid w:val="00A00E83"/>
    <w:rsid w:val="00A02D1A"/>
    <w:rsid w:val="00A02E13"/>
    <w:rsid w:val="00A037AC"/>
    <w:rsid w:val="00A03BC8"/>
    <w:rsid w:val="00A03F55"/>
    <w:rsid w:val="00A03FE0"/>
    <w:rsid w:val="00A042F4"/>
    <w:rsid w:val="00A047BF"/>
    <w:rsid w:val="00A0494B"/>
    <w:rsid w:val="00A04E75"/>
    <w:rsid w:val="00A04E8B"/>
    <w:rsid w:val="00A05ACF"/>
    <w:rsid w:val="00A06444"/>
    <w:rsid w:val="00A06758"/>
    <w:rsid w:val="00A06AEF"/>
    <w:rsid w:val="00A06BF9"/>
    <w:rsid w:val="00A06EDC"/>
    <w:rsid w:val="00A06F85"/>
    <w:rsid w:val="00A07060"/>
    <w:rsid w:val="00A072A7"/>
    <w:rsid w:val="00A0755B"/>
    <w:rsid w:val="00A0795A"/>
    <w:rsid w:val="00A079C6"/>
    <w:rsid w:val="00A07D2C"/>
    <w:rsid w:val="00A102A4"/>
    <w:rsid w:val="00A104CA"/>
    <w:rsid w:val="00A105B9"/>
    <w:rsid w:val="00A107CD"/>
    <w:rsid w:val="00A10BD6"/>
    <w:rsid w:val="00A11326"/>
    <w:rsid w:val="00A127E2"/>
    <w:rsid w:val="00A131CC"/>
    <w:rsid w:val="00A13772"/>
    <w:rsid w:val="00A13975"/>
    <w:rsid w:val="00A13F88"/>
    <w:rsid w:val="00A142E2"/>
    <w:rsid w:val="00A147F4"/>
    <w:rsid w:val="00A14878"/>
    <w:rsid w:val="00A158F8"/>
    <w:rsid w:val="00A15F69"/>
    <w:rsid w:val="00A1636F"/>
    <w:rsid w:val="00A16CA6"/>
    <w:rsid w:val="00A20218"/>
    <w:rsid w:val="00A20826"/>
    <w:rsid w:val="00A20F17"/>
    <w:rsid w:val="00A20F1C"/>
    <w:rsid w:val="00A20FE8"/>
    <w:rsid w:val="00A2109A"/>
    <w:rsid w:val="00A2134C"/>
    <w:rsid w:val="00A21551"/>
    <w:rsid w:val="00A2253E"/>
    <w:rsid w:val="00A226A3"/>
    <w:rsid w:val="00A22AE0"/>
    <w:rsid w:val="00A23365"/>
    <w:rsid w:val="00A2349E"/>
    <w:rsid w:val="00A245BB"/>
    <w:rsid w:val="00A24B39"/>
    <w:rsid w:val="00A24CB0"/>
    <w:rsid w:val="00A24F79"/>
    <w:rsid w:val="00A25083"/>
    <w:rsid w:val="00A25F16"/>
    <w:rsid w:val="00A2604D"/>
    <w:rsid w:val="00A265B7"/>
    <w:rsid w:val="00A266A8"/>
    <w:rsid w:val="00A2749C"/>
    <w:rsid w:val="00A276DF"/>
    <w:rsid w:val="00A27BE1"/>
    <w:rsid w:val="00A30021"/>
    <w:rsid w:val="00A3038D"/>
    <w:rsid w:val="00A30C70"/>
    <w:rsid w:val="00A3146A"/>
    <w:rsid w:val="00A31F25"/>
    <w:rsid w:val="00A3244B"/>
    <w:rsid w:val="00A32EED"/>
    <w:rsid w:val="00A32EF0"/>
    <w:rsid w:val="00A330A1"/>
    <w:rsid w:val="00A33B6A"/>
    <w:rsid w:val="00A33E96"/>
    <w:rsid w:val="00A343F5"/>
    <w:rsid w:val="00A36510"/>
    <w:rsid w:val="00A36B15"/>
    <w:rsid w:val="00A36D55"/>
    <w:rsid w:val="00A37244"/>
    <w:rsid w:val="00A37C10"/>
    <w:rsid w:val="00A37DCB"/>
    <w:rsid w:val="00A37F5D"/>
    <w:rsid w:val="00A401C1"/>
    <w:rsid w:val="00A4037F"/>
    <w:rsid w:val="00A404DE"/>
    <w:rsid w:val="00A40E00"/>
    <w:rsid w:val="00A40F5B"/>
    <w:rsid w:val="00A41430"/>
    <w:rsid w:val="00A415D1"/>
    <w:rsid w:val="00A417AD"/>
    <w:rsid w:val="00A42817"/>
    <w:rsid w:val="00A42876"/>
    <w:rsid w:val="00A42A79"/>
    <w:rsid w:val="00A42FAA"/>
    <w:rsid w:val="00A42FE0"/>
    <w:rsid w:val="00A430F2"/>
    <w:rsid w:val="00A4324A"/>
    <w:rsid w:val="00A43355"/>
    <w:rsid w:val="00A43BA6"/>
    <w:rsid w:val="00A43C60"/>
    <w:rsid w:val="00A457DF"/>
    <w:rsid w:val="00A45C31"/>
    <w:rsid w:val="00A45EBE"/>
    <w:rsid w:val="00A45F16"/>
    <w:rsid w:val="00A462F0"/>
    <w:rsid w:val="00A46513"/>
    <w:rsid w:val="00A47174"/>
    <w:rsid w:val="00A4744F"/>
    <w:rsid w:val="00A474A7"/>
    <w:rsid w:val="00A503F6"/>
    <w:rsid w:val="00A505E4"/>
    <w:rsid w:val="00A50F8B"/>
    <w:rsid w:val="00A511C1"/>
    <w:rsid w:val="00A51217"/>
    <w:rsid w:val="00A51887"/>
    <w:rsid w:val="00A52172"/>
    <w:rsid w:val="00A5225D"/>
    <w:rsid w:val="00A53013"/>
    <w:rsid w:val="00A5313A"/>
    <w:rsid w:val="00A53989"/>
    <w:rsid w:val="00A53DAA"/>
    <w:rsid w:val="00A54216"/>
    <w:rsid w:val="00A5426A"/>
    <w:rsid w:val="00A54515"/>
    <w:rsid w:val="00A54852"/>
    <w:rsid w:val="00A5524F"/>
    <w:rsid w:val="00A55388"/>
    <w:rsid w:val="00A560AC"/>
    <w:rsid w:val="00A5645F"/>
    <w:rsid w:val="00A566BD"/>
    <w:rsid w:val="00A56772"/>
    <w:rsid w:val="00A5680A"/>
    <w:rsid w:val="00A56893"/>
    <w:rsid w:val="00A5690A"/>
    <w:rsid w:val="00A56A82"/>
    <w:rsid w:val="00A56ABA"/>
    <w:rsid w:val="00A56D2E"/>
    <w:rsid w:val="00A579C3"/>
    <w:rsid w:val="00A6073B"/>
    <w:rsid w:val="00A60A7B"/>
    <w:rsid w:val="00A60F98"/>
    <w:rsid w:val="00A615BB"/>
    <w:rsid w:val="00A61621"/>
    <w:rsid w:val="00A6215A"/>
    <w:rsid w:val="00A6284B"/>
    <w:rsid w:val="00A62B12"/>
    <w:rsid w:val="00A63020"/>
    <w:rsid w:val="00A6322D"/>
    <w:rsid w:val="00A63D59"/>
    <w:rsid w:val="00A64466"/>
    <w:rsid w:val="00A64D8F"/>
    <w:rsid w:val="00A66074"/>
    <w:rsid w:val="00A661FE"/>
    <w:rsid w:val="00A66677"/>
    <w:rsid w:val="00A6670C"/>
    <w:rsid w:val="00A66C67"/>
    <w:rsid w:val="00A67691"/>
    <w:rsid w:val="00A67D69"/>
    <w:rsid w:val="00A70BD8"/>
    <w:rsid w:val="00A70BED"/>
    <w:rsid w:val="00A70CD8"/>
    <w:rsid w:val="00A7115A"/>
    <w:rsid w:val="00A712D6"/>
    <w:rsid w:val="00A712D8"/>
    <w:rsid w:val="00A71B3B"/>
    <w:rsid w:val="00A71CA3"/>
    <w:rsid w:val="00A71F72"/>
    <w:rsid w:val="00A72282"/>
    <w:rsid w:val="00A73568"/>
    <w:rsid w:val="00A7378E"/>
    <w:rsid w:val="00A73F03"/>
    <w:rsid w:val="00A7425E"/>
    <w:rsid w:val="00A74398"/>
    <w:rsid w:val="00A74979"/>
    <w:rsid w:val="00A751CF"/>
    <w:rsid w:val="00A76260"/>
    <w:rsid w:val="00A76898"/>
    <w:rsid w:val="00A76B5A"/>
    <w:rsid w:val="00A76EB5"/>
    <w:rsid w:val="00A76FA3"/>
    <w:rsid w:val="00A77083"/>
    <w:rsid w:val="00A77347"/>
    <w:rsid w:val="00A77816"/>
    <w:rsid w:val="00A77889"/>
    <w:rsid w:val="00A807ED"/>
    <w:rsid w:val="00A8115C"/>
    <w:rsid w:val="00A81550"/>
    <w:rsid w:val="00A815CC"/>
    <w:rsid w:val="00A81988"/>
    <w:rsid w:val="00A81FB7"/>
    <w:rsid w:val="00A82024"/>
    <w:rsid w:val="00A8207F"/>
    <w:rsid w:val="00A820A8"/>
    <w:rsid w:val="00A82229"/>
    <w:rsid w:val="00A82707"/>
    <w:rsid w:val="00A831A0"/>
    <w:rsid w:val="00A83328"/>
    <w:rsid w:val="00A83502"/>
    <w:rsid w:val="00A839FD"/>
    <w:rsid w:val="00A84466"/>
    <w:rsid w:val="00A847C3"/>
    <w:rsid w:val="00A84833"/>
    <w:rsid w:val="00A855FD"/>
    <w:rsid w:val="00A85E69"/>
    <w:rsid w:val="00A8602A"/>
    <w:rsid w:val="00A867F3"/>
    <w:rsid w:val="00A86A07"/>
    <w:rsid w:val="00A86BE2"/>
    <w:rsid w:val="00A877E5"/>
    <w:rsid w:val="00A8790D"/>
    <w:rsid w:val="00A9004B"/>
    <w:rsid w:val="00A90251"/>
    <w:rsid w:val="00A90466"/>
    <w:rsid w:val="00A9054F"/>
    <w:rsid w:val="00A905BF"/>
    <w:rsid w:val="00A90717"/>
    <w:rsid w:val="00A920BC"/>
    <w:rsid w:val="00A92930"/>
    <w:rsid w:val="00A92E6B"/>
    <w:rsid w:val="00A92EC4"/>
    <w:rsid w:val="00A92F19"/>
    <w:rsid w:val="00A936EA"/>
    <w:rsid w:val="00A93BB6"/>
    <w:rsid w:val="00A93ED1"/>
    <w:rsid w:val="00A94212"/>
    <w:rsid w:val="00A9448D"/>
    <w:rsid w:val="00A94604"/>
    <w:rsid w:val="00A94FA4"/>
    <w:rsid w:val="00A95956"/>
    <w:rsid w:val="00A96A21"/>
    <w:rsid w:val="00A96EFB"/>
    <w:rsid w:val="00A97907"/>
    <w:rsid w:val="00A97CDF"/>
    <w:rsid w:val="00AA0062"/>
    <w:rsid w:val="00AA0323"/>
    <w:rsid w:val="00AA03C9"/>
    <w:rsid w:val="00AA04CB"/>
    <w:rsid w:val="00AA0C9C"/>
    <w:rsid w:val="00AA0D94"/>
    <w:rsid w:val="00AA0F7C"/>
    <w:rsid w:val="00AA18E9"/>
    <w:rsid w:val="00AA1994"/>
    <w:rsid w:val="00AA2542"/>
    <w:rsid w:val="00AA2885"/>
    <w:rsid w:val="00AA2C6F"/>
    <w:rsid w:val="00AA3010"/>
    <w:rsid w:val="00AA32EB"/>
    <w:rsid w:val="00AA3DB4"/>
    <w:rsid w:val="00AA419E"/>
    <w:rsid w:val="00AA51C1"/>
    <w:rsid w:val="00AA5483"/>
    <w:rsid w:val="00AA54BD"/>
    <w:rsid w:val="00AA62ED"/>
    <w:rsid w:val="00AA652A"/>
    <w:rsid w:val="00AA65C0"/>
    <w:rsid w:val="00AA68B0"/>
    <w:rsid w:val="00AA6C43"/>
    <w:rsid w:val="00AA6DCA"/>
    <w:rsid w:val="00AA6F1F"/>
    <w:rsid w:val="00AA70ED"/>
    <w:rsid w:val="00AA7246"/>
    <w:rsid w:val="00AA7555"/>
    <w:rsid w:val="00AA75B3"/>
    <w:rsid w:val="00AB040C"/>
    <w:rsid w:val="00AB17DA"/>
    <w:rsid w:val="00AB232A"/>
    <w:rsid w:val="00AB2384"/>
    <w:rsid w:val="00AB264D"/>
    <w:rsid w:val="00AB2C16"/>
    <w:rsid w:val="00AB2DED"/>
    <w:rsid w:val="00AB4465"/>
    <w:rsid w:val="00AB4A2F"/>
    <w:rsid w:val="00AB4B5A"/>
    <w:rsid w:val="00AB54FA"/>
    <w:rsid w:val="00AB5AA7"/>
    <w:rsid w:val="00AB64E2"/>
    <w:rsid w:val="00AB669F"/>
    <w:rsid w:val="00AB680E"/>
    <w:rsid w:val="00AB69BE"/>
    <w:rsid w:val="00AB6AC9"/>
    <w:rsid w:val="00AB7014"/>
    <w:rsid w:val="00AB743B"/>
    <w:rsid w:val="00AB74A6"/>
    <w:rsid w:val="00AC0A7E"/>
    <w:rsid w:val="00AC0C06"/>
    <w:rsid w:val="00AC126B"/>
    <w:rsid w:val="00AC15A4"/>
    <w:rsid w:val="00AC1BD3"/>
    <w:rsid w:val="00AC2C34"/>
    <w:rsid w:val="00AC3463"/>
    <w:rsid w:val="00AC3645"/>
    <w:rsid w:val="00AC39AA"/>
    <w:rsid w:val="00AC3C35"/>
    <w:rsid w:val="00AC409A"/>
    <w:rsid w:val="00AC490C"/>
    <w:rsid w:val="00AC4B08"/>
    <w:rsid w:val="00AC4D0C"/>
    <w:rsid w:val="00AC4F09"/>
    <w:rsid w:val="00AC4FA4"/>
    <w:rsid w:val="00AC5083"/>
    <w:rsid w:val="00AC5309"/>
    <w:rsid w:val="00AC5474"/>
    <w:rsid w:val="00AC5B6E"/>
    <w:rsid w:val="00AC6115"/>
    <w:rsid w:val="00AC61EF"/>
    <w:rsid w:val="00AC6792"/>
    <w:rsid w:val="00AC6C84"/>
    <w:rsid w:val="00AC6DD6"/>
    <w:rsid w:val="00AC6ED0"/>
    <w:rsid w:val="00AC77F2"/>
    <w:rsid w:val="00AC7961"/>
    <w:rsid w:val="00AC7C42"/>
    <w:rsid w:val="00AD0381"/>
    <w:rsid w:val="00AD05C8"/>
    <w:rsid w:val="00AD07C2"/>
    <w:rsid w:val="00AD0BBE"/>
    <w:rsid w:val="00AD0C2A"/>
    <w:rsid w:val="00AD0E40"/>
    <w:rsid w:val="00AD1317"/>
    <w:rsid w:val="00AD1485"/>
    <w:rsid w:val="00AD1841"/>
    <w:rsid w:val="00AD23F7"/>
    <w:rsid w:val="00AD2709"/>
    <w:rsid w:val="00AD3091"/>
    <w:rsid w:val="00AD37EC"/>
    <w:rsid w:val="00AD38A4"/>
    <w:rsid w:val="00AD3DCF"/>
    <w:rsid w:val="00AD3EE6"/>
    <w:rsid w:val="00AD4346"/>
    <w:rsid w:val="00AD4A51"/>
    <w:rsid w:val="00AD4A90"/>
    <w:rsid w:val="00AD5A41"/>
    <w:rsid w:val="00AD6F46"/>
    <w:rsid w:val="00AD6F5F"/>
    <w:rsid w:val="00AD7891"/>
    <w:rsid w:val="00AD7ECE"/>
    <w:rsid w:val="00AE049E"/>
    <w:rsid w:val="00AE11E1"/>
    <w:rsid w:val="00AE150C"/>
    <w:rsid w:val="00AE1EBF"/>
    <w:rsid w:val="00AE2069"/>
    <w:rsid w:val="00AE299C"/>
    <w:rsid w:val="00AE2AFC"/>
    <w:rsid w:val="00AE2D55"/>
    <w:rsid w:val="00AE2E25"/>
    <w:rsid w:val="00AE2E6A"/>
    <w:rsid w:val="00AE2E83"/>
    <w:rsid w:val="00AE2F89"/>
    <w:rsid w:val="00AE30C1"/>
    <w:rsid w:val="00AE3227"/>
    <w:rsid w:val="00AE3573"/>
    <w:rsid w:val="00AE36E7"/>
    <w:rsid w:val="00AE3BF8"/>
    <w:rsid w:val="00AE4122"/>
    <w:rsid w:val="00AE4484"/>
    <w:rsid w:val="00AE466F"/>
    <w:rsid w:val="00AE5031"/>
    <w:rsid w:val="00AE504E"/>
    <w:rsid w:val="00AE5264"/>
    <w:rsid w:val="00AE5901"/>
    <w:rsid w:val="00AE5CCE"/>
    <w:rsid w:val="00AE61ED"/>
    <w:rsid w:val="00AE64C8"/>
    <w:rsid w:val="00AE758C"/>
    <w:rsid w:val="00AE78A9"/>
    <w:rsid w:val="00AF00ED"/>
    <w:rsid w:val="00AF0333"/>
    <w:rsid w:val="00AF0343"/>
    <w:rsid w:val="00AF08BA"/>
    <w:rsid w:val="00AF0BB8"/>
    <w:rsid w:val="00AF11E0"/>
    <w:rsid w:val="00AF14AF"/>
    <w:rsid w:val="00AF17D4"/>
    <w:rsid w:val="00AF1DA8"/>
    <w:rsid w:val="00AF234F"/>
    <w:rsid w:val="00AF2BC9"/>
    <w:rsid w:val="00AF2E17"/>
    <w:rsid w:val="00AF3305"/>
    <w:rsid w:val="00AF4550"/>
    <w:rsid w:val="00AF4D4A"/>
    <w:rsid w:val="00AF519A"/>
    <w:rsid w:val="00AF5B69"/>
    <w:rsid w:val="00AF67F8"/>
    <w:rsid w:val="00AF6E0D"/>
    <w:rsid w:val="00AF6ED4"/>
    <w:rsid w:val="00AF7340"/>
    <w:rsid w:val="00AF74FB"/>
    <w:rsid w:val="00AF795F"/>
    <w:rsid w:val="00AF799F"/>
    <w:rsid w:val="00AF7AFB"/>
    <w:rsid w:val="00AF7BE3"/>
    <w:rsid w:val="00B00123"/>
    <w:rsid w:val="00B003BA"/>
    <w:rsid w:val="00B004F3"/>
    <w:rsid w:val="00B008FB"/>
    <w:rsid w:val="00B0186B"/>
    <w:rsid w:val="00B02995"/>
    <w:rsid w:val="00B02DB5"/>
    <w:rsid w:val="00B031CE"/>
    <w:rsid w:val="00B03C22"/>
    <w:rsid w:val="00B03DAC"/>
    <w:rsid w:val="00B04058"/>
    <w:rsid w:val="00B0405D"/>
    <w:rsid w:val="00B04A73"/>
    <w:rsid w:val="00B0500A"/>
    <w:rsid w:val="00B05487"/>
    <w:rsid w:val="00B05625"/>
    <w:rsid w:val="00B058F8"/>
    <w:rsid w:val="00B05A74"/>
    <w:rsid w:val="00B05F61"/>
    <w:rsid w:val="00B06271"/>
    <w:rsid w:val="00B0646A"/>
    <w:rsid w:val="00B06CBA"/>
    <w:rsid w:val="00B076AC"/>
    <w:rsid w:val="00B07B21"/>
    <w:rsid w:val="00B07DC5"/>
    <w:rsid w:val="00B10C14"/>
    <w:rsid w:val="00B1112E"/>
    <w:rsid w:val="00B112BE"/>
    <w:rsid w:val="00B1134D"/>
    <w:rsid w:val="00B113F4"/>
    <w:rsid w:val="00B116B3"/>
    <w:rsid w:val="00B124A8"/>
    <w:rsid w:val="00B12A6D"/>
    <w:rsid w:val="00B12EA3"/>
    <w:rsid w:val="00B12F83"/>
    <w:rsid w:val="00B135E5"/>
    <w:rsid w:val="00B136C9"/>
    <w:rsid w:val="00B13874"/>
    <w:rsid w:val="00B140AA"/>
    <w:rsid w:val="00B141CF"/>
    <w:rsid w:val="00B14459"/>
    <w:rsid w:val="00B14D94"/>
    <w:rsid w:val="00B150CC"/>
    <w:rsid w:val="00B15D07"/>
    <w:rsid w:val="00B16429"/>
    <w:rsid w:val="00B1675D"/>
    <w:rsid w:val="00B16895"/>
    <w:rsid w:val="00B169CB"/>
    <w:rsid w:val="00B16C5E"/>
    <w:rsid w:val="00B16CCA"/>
    <w:rsid w:val="00B16EEA"/>
    <w:rsid w:val="00B171C7"/>
    <w:rsid w:val="00B176B0"/>
    <w:rsid w:val="00B17770"/>
    <w:rsid w:val="00B17AEB"/>
    <w:rsid w:val="00B17B46"/>
    <w:rsid w:val="00B202AC"/>
    <w:rsid w:val="00B2071D"/>
    <w:rsid w:val="00B21E8E"/>
    <w:rsid w:val="00B2296F"/>
    <w:rsid w:val="00B231BC"/>
    <w:rsid w:val="00B231BF"/>
    <w:rsid w:val="00B23365"/>
    <w:rsid w:val="00B24A65"/>
    <w:rsid w:val="00B24A76"/>
    <w:rsid w:val="00B24BBF"/>
    <w:rsid w:val="00B24DA5"/>
    <w:rsid w:val="00B24EAA"/>
    <w:rsid w:val="00B2509D"/>
    <w:rsid w:val="00B2518E"/>
    <w:rsid w:val="00B259DF"/>
    <w:rsid w:val="00B25A8A"/>
    <w:rsid w:val="00B25FAA"/>
    <w:rsid w:val="00B260E5"/>
    <w:rsid w:val="00B26818"/>
    <w:rsid w:val="00B26E66"/>
    <w:rsid w:val="00B26E80"/>
    <w:rsid w:val="00B26F59"/>
    <w:rsid w:val="00B2724D"/>
    <w:rsid w:val="00B277EB"/>
    <w:rsid w:val="00B27BD5"/>
    <w:rsid w:val="00B27E6E"/>
    <w:rsid w:val="00B27EA0"/>
    <w:rsid w:val="00B30400"/>
    <w:rsid w:val="00B30ABD"/>
    <w:rsid w:val="00B30B32"/>
    <w:rsid w:val="00B30C4F"/>
    <w:rsid w:val="00B31ABE"/>
    <w:rsid w:val="00B322E8"/>
    <w:rsid w:val="00B325A3"/>
    <w:rsid w:val="00B32670"/>
    <w:rsid w:val="00B32DE7"/>
    <w:rsid w:val="00B32F28"/>
    <w:rsid w:val="00B332FD"/>
    <w:rsid w:val="00B33762"/>
    <w:rsid w:val="00B339E2"/>
    <w:rsid w:val="00B33ABB"/>
    <w:rsid w:val="00B345ED"/>
    <w:rsid w:val="00B34AF4"/>
    <w:rsid w:val="00B351CA"/>
    <w:rsid w:val="00B3526E"/>
    <w:rsid w:val="00B3612F"/>
    <w:rsid w:val="00B362CC"/>
    <w:rsid w:val="00B3693A"/>
    <w:rsid w:val="00B36C7E"/>
    <w:rsid w:val="00B36C9A"/>
    <w:rsid w:val="00B36E79"/>
    <w:rsid w:val="00B377CF"/>
    <w:rsid w:val="00B37C37"/>
    <w:rsid w:val="00B37D61"/>
    <w:rsid w:val="00B40310"/>
    <w:rsid w:val="00B40553"/>
    <w:rsid w:val="00B40AB4"/>
    <w:rsid w:val="00B40D95"/>
    <w:rsid w:val="00B40EAD"/>
    <w:rsid w:val="00B416C3"/>
    <w:rsid w:val="00B41823"/>
    <w:rsid w:val="00B41B2D"/>
    <w:rsid w:val="00B421AF"/>
    <w:rsid w:val="00B42204"/>
    <w:rsid w:val="00B430F1"/>
    <w:rsid w:val="00B4335B"/>
    <w:rsid w:val="00B438A6"/>
    <w:rsid w:val="00B43E2D"/>
    <w:rsid w:val="00B4442A"/>
    <w:rsid w:val="00B44C63"/>
    <w:rsid w:val="00B45264"/>
    <w:rsid w:val="00B45356"/>
    <w:rsid w:val="00B45401"/>
    <w:rsid w:val="00B45599"/>
    <w:rsid w:val="00B45728"/>
    <w:rsid w:val="00B4586A"/>
    <w:rsid w:val="00B46A73"/>
    <w:rsid w:val="00B46C7A"/>
    <w:rsid w:val="00B46DCF"/>
    <w:rsid w:val="00B46E69"/>
    <w:rsid w:val="00B47E05"/>
    <w:rsid w:val="00B47FBE"/>
    <w:rsid w:val="00B50285"/>
    <w:rsid w:val="00B50319"/>
    <w:rsid w:val="00B50368"/>
    <w:rsid w:val="00B50CFA"/>
    <w:rsid w:val="00B511C6"/>
    <w:rsid w:val="00B514F3"/>
    <w:rsid w:val="00B51827"/>
    <w:rsid w:val="00B51B3A"/>
    <w:rsid w:val="00B51BDC"/>
    <w:rsid w:val="00B51FE4"/>
    <w:rsid w:val="00B5206D"/>
    <w:rsid w:val="00B52450"/>
    <w:rsid w:val="00B525D0"/>
    <w:rsid w:val="00B52816"/>
    <w:rsid w:val="00B52A94"/>
    <w:rsid w:val="00B52AED"/>
    <w:rsid w:val="00B52DD9"/>
    <w:rsid w:val="00B539D6"/>
    <w:rsid w:val="00B53ABA"/>
    <w:rsid w:val="00B53AFD"/>
    <w:rsid w:val="00B53DA5"/>
    <w:rsid w:val="00B53E3F"/>
    <w:rsid w:val="00B541F4"/>
    <w:rsid w:val="00B5446E"/>
    <w:rsid w:val="00B54592"/>
    <w:rsid w:val="00B545A6"/>
    <w:rsid w:val="00B5468C"/>
    <w:rsid w:val="00B5472E"/>
    <w:rsid w:val="00B55010"/>
    <w:rsid w:val="00B55B29"/>
    <w:rsid w:val="00B55E5B"/>
    <w:rsid w:val="00B56250"/>
    <w:rsid w:val="00B5658F"/>
    <w:rsid w:val="00B56D5B"/>
    <w:rsid w:val="00B56E44"/>
    <w:rsid w:val="00B56F24"/>
    <w:rsid w:val="00B5701B"/>
    <w:rsid w:val="00B571D8"/>
    <w:rsid w:val="00B60045"/>
    <w:rsid w:val="00B60115"/>
    <w:rsid w:val="00B601BF"/>
    <w:rsid w:val="00B601C6"/>
    <w:rsid w:val="00B60728"/>
    <w:rsid w:val="00B60949"/>
    <w:rsid w:val="00B60C25"/>
    <w:rsid w:val="00B6136D"/>
    <w:rsid w:val="00B61BD3"/>
    <w:rsid w:val="00B62206"/>
    <w:rsid w:val="00B62491"/>
    <w:rsid w:val="00B626D8"/>
    <w:rsid w:val="00B62BEB"/>
    <w:rsid w:val="00B6323E"/>
    <w:rsid w:val="00B63787"/>
    <w:rsid w:val="00B63861"/>
    <w:rsid w:val="00B63DCC"/>
    <w:rsid w:val="00B64283"/>
    <w:rsid w:val="00B64D4A"/>
    <w:rsid w:val="00B64D99"/>
    <w:rsid w:val="00B6557F"/>
    <w:rsid w:val="00B6584D"/>
    <w:rsid w:val="00B65F00"/>
    <w:rsid w:val="00B664E5"/>
    <w:rsid w:val="00B666B3"/>
    <w:rsid w:val="00B66C18"/>
    <w:rsid w:val="00B67210"/>
    <w:rsid w:val="00B67BBE"/>
    <w:rsid w:val="00B70890"/>
    <w:rsid w:val="00B70F18"/>
    <w:rsid w:val="00B71103"/>
    <w:rsid w:val="00B71327"/>
    <w:rsid w:val="00B713BF"/>
    <w:rsid w:val="00B71527"/>
    <w:rsid w:val="00B71707"/>
    <w:rsid w:val="00B71932"/>
    <w:rsid w:val="00B71B94"/>
    <w:rsid w:val="00B71C48"/>
    <w:rsid w:val="00B721A6"/>
    <w:rsid w:val="00B721CD"/>
    <w:rsid w:val="00B7232A"/>
    <w:rsid w:val="00B72AE8"/>
    <w:rsid w:val="00B72B1E"/>
    <w:rsid w:val="00B72C8C"/>
    <w:rsid w:val="00B72D23"/>
    <w:rsid w:val="00B7333C"/>
    <w:rsid w:val="00B73462"/>
    <w:rsid w:val="00B73536"/>
    <w:rsid w:val="00B73743"/>
    <w:rsid w:val="00B7376A"/>
    <w:rsid w:val="00B737A2"/>
    <w:rsid w:val="00B73E8B"/>
    <w:rsid w:val="00B73FF9"/>
    <w:rsid w:val="00B74453"/>
    <w:rsid w:val="00B74531"/>
    <w:rsid w:val="00B7495D"/>
    <w:rsid w:val="00B74BDC"/>
    <w:rsid w:val="00B74E9F"/>
    <w:rsid w:val="00B750A0"/>
    <w:rsid w:val="00B75166"/>
    <w:rsid w:val="00B754F7"/>
    <w:rsid w:val="00B75938"/>
    <w:rsid w:val="00B75D16"/>
    <w:rsid w:val="00B76738"/>
    <w:rsid w:val="00B77AEF"/>
    <w:rsid w:val="00B77EA3"/>
    <w:rsid w:val="00B77FCC"/>
    <w:rsid w:val="00B8087B"/>
    <w:rsid w:val="00B80ADE"/>
    <w:rsid w:val="00B80B2B"/>
    <w:rsid w:val="00B80D0D"/>
    <w:rsid w:val="00B81268"/>
    <w:rsid w:val="00B82300"/>
    <w:rsid w:val="00B82E78"/>
    <w:rsid w:val="00B83AFC"/>
    <w:rsid w:val="00B83D10"/>
    <w:rsid w:val="00B84BEF"/>
    <w:rsid w:val="00B84E9C"/>
    <w:rsid w:val="00B84EEE"/>
    <w:rsid w:val="00B85346"/>
    <w:rsid w:val="00B856D2"/>
    <w:rsid w:val="00B85949"/>
    <w:rsid w:val="00B862DD"/>
    <w:rsid w:val="00B865B7"/>
    <w:rsid w:val="00B868B5"/>
    <w:rsid w:val="00B869AD"/>
    <w:rsid w:val="00B86AA5"/>
    <w:rsid w:val="00B86B19"/>
    <w:rsid w:val="00B86C56"/>
    <w:rsid w:val="00B8744D"/>
    <w:rsid w:val="00B87685"/>
    <w:rsid w:val="00B87D9B"/>
    <w:rsid w:val="00B90654"/>
    <w:rsid w:val="00B909BF"/>
    <w:rsid w:val="00B90C8E"/>
    <w:rsid w:val="00B90CE9"/>
    <w:rsid w:val="00B90FD6"/>
    <w:rsid w:val="00B92049"/>
    <w:rsid w:val="00B9209E"/>
    <w:rsid w:val="00B921BA"/>
    <w:rsid w:val="00B92CB1"/>
    <w:rsid w:val="00B92D95"/>
    <w:rsid w:val="00B9308D"/>
    <w:rsid w:val="00B93210"/>
    <w:rsid w:val="00B933F3"/>
    <w:rsid w:val="00B93BB2"/>
    <w:rsid w:val="00B93BFD"/>
    <w:rsid w:val="00B94853"/>
    <w:rsid w:val="00B94A2A"/>
    <w:rsid w:val="00B94D8E"/>
    <w:rsid w:val="00B94FB0"/>
    <w:rsid w:val="00B9501B"/>
    <w:rsid w:val="00B9536E"/>
    <w:rsid w:val="00B953A5"/>
    <w:rsid w:val="00B9549B"/>
    <w:rsid w:val="00B95509"/>
    <w:rsid w:val="00B955C2"/>
    <w:rsid w:val="00B95821"/>
    <w:rsid w:val="00B95966"/>
    <w:rsid w:val="00B96316"/>
    <w:rsid w:val="00B96632"/>
    <w:rsid w:val="00B96A44"/>
    <w:rsid w:val="00B971A6"/>
    <w:rsid w:val="00B97648"/>
    <w:rsid w:val="00B9769A"/>
    <w:rsid w:val="00BA0E7B"/>
    <w:rsid w:val="00BA16C6"/>
    <w:rsid w:val="00BA191C"/>
    <w:rsid w:val="00BA1A22"/>
    <w:rsid w:val="00BA1B5E"/>
    <w:rsid w:val="00BA20D1"/>
    <w:rsid w:val="00BA21E8"/>
    <w:rsid w:val="00BA2A87"/>
    <w:rsid w:val="00BA2C30"/>
    <w:rsid w:val="00BA331E"/>
    <w:rsid w:val="00BA34F4"/>
    <w:rsid w:val="00BA383A"/>
    <w:rsid w:val="00BA4644"/>
    <w:rsid w:val="00BA48C2"/>
    <w:rsid w:val="00BA4D36"/>
    <w:rsid w:val="00BA4FF2"/>
    <w:rsid w:val="00BA5155"/>
    <w:rsid w:val="00BA5432"/>
    <w:rsid w:val="00BA5B36"/>
    <w:rsid w:val="00BA5E0F"/>
    <w:rsid w:val="00BA6250"/>
    <w:rsid w:val="00BA6ABF"/>
    <w:rsid w:val="00BA6C44"/>
    <w:rsid w:val="00BA6D12"/>
    <w:rsid w:val="00BA7007"/>
    <w:rsid w:val="00BA728F"/>
    <w:rsid w:val="00BA74C9"/>
    <w:rsid w:val="00BA7866"/>
    <w:rsid w:val="00BA7C19"/>
    <w:rsid w:val="00BB0551"/>
    <w:rsid w:val="00BB05D6"/>
    <w:rsid w:val="00BB0A9B"/>
    <w:rsid w:val="00BB0AE6"/>
    <w:rsid w:val="00BB0B7E"/>
    <w:rsid w:val="00BB0BE1"/>
    <w:rsid w:val="00BB0E46"/>
    <w:rsid w:val="00BB206D"/>
    <w:rsid w:val="00BB20F5"/>
    <w:rsid w:val="00BB3216"/>
    <w:rsid w:val="00BB350A"/>
    <w:rsid w:val="00BB35E9"/>
    <w:rsid w:val="00BB36A8"/>
    <w:rsid w:val="00BB3BA5"/>
    <w:rsid w:val="00BB3FCA"/>
    <w:rsid w:val="00BB4220"/>
    <w:rsid w:val="00BB4D88"/>
    <w:rsid w:val="00BB4E43"/>
    <w:rsid w:val="00BB55DF"/>
    <w:rsid w:val="00BB58CF"/>
    <w:rsid w:val="00BB5BCF"/>
    <w:rsid w:val="00BB5DB4"/>
    <w:rsid w:val="00BB678C"/>
    <w:rsid w:val="00BB6948"/>
    <w:rsid w:val="00BB6C24"/>
    <w:rsid w:val="00BB6E13"/>
    <w:rsid w:val="00BB6F16"/>
    <w:rsid w:val="00BB6F44"/>
    <w:rsid w:val="00BB7192"/>
    <w:rsid w:val="00BB71DD"/>
    <w:rsid w:val="00BB7434"/>
    <w:rsid w:val="00BB74C6"/>
    <w:rsid w:val="00BB79DC"/>
    <w:rsid w:val="00BB7B65"/>
    <w:rsid w:val="00BB7BEA"/>
    <w:rsid w:val="00BC0065"/>
    <w:rsid w:val="00BC013D"/>
    <w:rsid w:val="00BC02B0"/>
    <w:rsid w:val="00BC07C1"/>
    <w:rsid w:val="00BC09C2"/>
    <w:rsid w:val="00BC12D1"/>
    <w:rsid w:val="00BC1A8A"/>
    <w:rsid w:val="00BC1E39"/>
    <w:rsid w:val="00BC24AE"/>
    <w:rsid w:val="00BC2DCC"/>
    <w:rsid w:val="00BC2F2B"/>
    <w:rsid w:val="00BC3026"/>
    <w:rsid w:val="00BC310C"/>
    <w:rsid w:val="00BC3B62"/>
    <w:rsid w:val="00BC410D"/>
    <w:rsid w:val="00BC55B5"/>
    <w:rsid w:val="00BC55BD"/>
    <w:rsid w:val="00BC55EE"/>
    <w:rsid w:val="00BC59AA"/>
    <w:rsid w:val="00BC5D8C"/>
    <w:rsid w:val="00BC61DC"/>
    <w:rsid w:val="00BC6377"/>
    <w:rsid w:val="00BC655A"/>
    <w:rsid w:val="00BC65B0"/>
    <w:rsid w:val="00BC6A78"/>
    <w:rsid w:val="00BC6A7D"/>
    <w:rsid w:val="00BC766D"/>
    <w:rsid w:val="00BC7712"/>
    <w:rsid w:val="00BD0473"/>
    <w:rsid w:val="00BD0661"/>
    <w:rsid w:val="00BD06BF"/>
    <w:rsid w:val="00BD0EF0"/>
    <w:rsid w:val="00BD134C"/>
    <w:rsid w:val="00BD13C3"/>
    <w:rsid w:val="00BD1B2A"/>
    <w:rsid w:val="00BD21E0"/>
    <w:rsid w:val="00BD24C1"/>
    <w:rsid w:val="00BD25CA"/>
    <w:rsid w:val="00BD27AF"/>
    <w:rsid w:val="00BD2D63"/>
    <w:rsid w:val="00BD2F33"/>
    <w:rsid w:val="00BD3331"/>
    <w:rsid w:val="00BD389B"/>
    <w:rsid w:val="00BD39C9"/>
    <w:rsid w:val="00BD3C68"/>
    <w:rsid w:val="00BD3F2A"/>
    <w:rsid w:val="00BD43DC"/>
    <w:rsid w:val="00BD4A5A"/>
    <w:rsid w:val="00BD5592"/>
    <w:rsid w:val="00BD6277"/>
    <w:rsid w:val="00BD660D"/>
    <w:rsid w:val="00BD6C5F"/>
    <w:rsid w:val="00BD70BE"/>
    <w:rsid w:val="00BD78D9"/>
    <w:rsid w:val="00BD7AA4"/>
    <w:rsid w:val="00BD7F04"/>
    <w:rsid w:val="00BE0392"/>
    <w:rsid w:val="00BE0BD4"/>
    <w:rsid w:val="00BE18A2"/>
    <w:rsid w:val="00BE1946"/>
    <w:rsid w:val="00BE1B46"/>
    <w:rsid w:val="00BE1BC4"/>
    <w:rsid w:val="00BE24D8"/>
    <w:rsid w:val="00BE26D8"/>
    <w:rsid w:val="00BE272F"/>
    <w:rsid w:val="00BE2DF5"/>
    <w:rsid w:val="00BE30C5"/>
    <w:rsid w:val="00BE36BE"/>
    <w:rsid w:val="00BE416F"/>
    <w:rsid w:val="00BE47E6"/>
    <w:rsid w:val="00BE4BA1"/>
    <w:rsid w:val="00BE54B4"/>
    <w:rsid w:val="00BE5AF5"/>
    <w:rsid w:val="00BE5FAD"/>
    <w:rsid w:val="00BE6473"/>
    <w:rsid w:val="00BE667A"/>
    <w:rsid w:val="00BE672D"/>
    <w:rsid w:val="00BE678C"/>
    <w:rsid w:val="00BE75BB"/>
    <w:rsid w:val="00BF04A6"/>
    <w:rsid w:val="00BF0517"/>
    <w:rsid w:val="00BF06A6"/>
    <w:rsid w:val="00BF139B"/>
    <w:rsid w:val="00BF17A6"/>
    <w:rsid w:val="00BF1F50"/>
    <w:rsid w:val="00BF2024"/>
    <w:rsid w:val="00BF3037"/>
    <w:rsid w:val="00BF3080"/>
    <w:rsid w:val="00BF31B9"/>
    <w:rsid w:val="00BF3552"/>
    <w:rsid w:val="00BF3B23"/>
    <w:rsid w:val="00BF473E"/>
    <w:rsid w:val="00BF483D"/>
    <w:rsid w:val="00BF4DF3"/>
    <w:rsid w:val="00BF4F5E"/>
    <w:rsid w:val="00BF521C"/>
    <w:rsid w:val="00BF52F8"/>
    <w:rsid w:val="00BF55A9"/>
    <w:rsid w:val="00BF56E1"/>
    <w:rsid w:val="00BF5EBA"/>
    <w:rsid w:val="00BF6E90"/>
    <w:rsid w:val="00BF76E4"/>
    <w:rsid w:val="00BF79FE"/>
    <w:rsid w:val="00C00222"/>
    <w:rsid w:val="00C006FE"/>
    <w:rsid w:val="00C0095C"/>
    <w:rsid w:val="00C00D7E"/>
    <w:rsid w:val="00C01771"/>
    <w:rsid w:val="00C01D69"/>
    <w:rsid w:val="00C01DEE"/>
    <w:rsid w:val="00C021DF"/>
    <w:rsid w:val="00C02455"/>
    <w:rsid w:val="00C02BD5"/>
    <w:rsid w:val="00C02E19"/>
    <w:rsid w:val="00C037DD"/>
    <w:rsid w:val="00C0381C"/>
    <w:rsid w:val="00C03908"/>
    <w:rsid w:val="00C04130"/>
    <w:rsid w:val="00C04534"/>
    <w:rsid w:val="00C04F3D"/>
    <w:rsid w:val="00C05091"/>
    <w:rsid w:val="00C0555E"/>
    <w:rsid w:val="00C057D7"/>
    <w:rsid w:val="00C05C0E"/>
    <w:rsid w:val="00C06229"/>
    <w:rsid w:val="00C06C79"/>
    <w:rsid w:val="00C0730D"/>
    <w:rsid w:val="00C07DB5"/>
    <w:rsid w:val="00C07ED7"/>
    <w:rsid w:val="00C10CC6"/>
    <w:rsid w:val="00C118B9"/>
    <w:rsid w:val="00C11FA7"/>
    <w:rsid w:val="00C12160"/>
    <w:rsid w:val="00C1271E"/>
    <w:rsid w:val="00C12C06"/>
    <w:rsid w:val="00C12D13"/>
    <w:rsid w:val="00C12EA3"/>
    <w:rsid w:val="00C13A34"/>
    <w:rsid w:val="00C13BA4"/>
    <w:rsid w:val="00C14238"/>
    <w:rsid w:val="00C147A3"/>
    <w:rsid w:val="00C14DF1"/>
    <w:rsid w:val="00C150B7"/>
    <w:rsid w:val="00C15326"/>
    <w:rsid w:val="00C15333"/>
    <w:rsid w:val="00C15377"/>
    <w:rsid w:val="00C15744"/>
    <w:rsid w:val="00C15C05"/>
    <w:rsid w:val="00C15F44"/>
    <w:rsid w:val="00C15FE4"/>
    <w:rsid w:val="00C16546"/>
    <w:rsid w:val="00C167B7"/>
    <w:rsid w:val="00C16B3B"/>
    <w:rsid w:val="00C17968"/>
    <w:rsid w:val="00C17A4B"/>
    <w:rsid w:val="00C17EEF"/>
    <w:rsid w:val="00C201D4"/>
    <w:rsid w:val="00C205DD"/>
    <w:rsid w:val="00C20A4E"/>
    <w:rsid w:val="00C20C50"/>
    <w:rsid w:val="00C20C7D"/>
    <w:rsid w:val="00C21510"/>
    <w:rsid w:val="00C2196C"/>
    <w:rsid w:val="00C21D6A"/>
    <w:rsid w:val="00C21EFD"/>
    <w:rsid w:val="00C224DB"/>
    <w:rsid w:val="00C2250D"/>
    <w:rsid w:val="00C225AA"/>
    <w:rsid w:val="00C22D83"/>
    <w:rsid w:val="00C23157"/>
    <w:rsid w:val="00C2324A"/>
    <w:rsid w:val="00C239E0"/>
    <w:rsid w:val="00C23C8F"/>
    <w:rsid w:val="00C23F9B"/>
    <w:rsid w:val="00C248F6"/>
    <w:rsid w:val="00C24E11"/>
    <w:rsid w:val="00C252BA"/>
    <w:rsid w:val="00C255B7"/>
    <w:rsid w:val="00C255D9"/>
    <w:rsid w:val="00C25831"/>
    <w:rsid w:val="00C25FA2"/>
    <w:rsid w:val="00C260ED"/>
    <w:rsid w:val="00C260F8"/>
    <w:rsid w:val="00C26497"/>
    <w:rsid w:val="00C26ACA"/>
    <w:rsid w:val="00C27052"/>
    <w:rsid w:val="00C2728B"/>
    <w:rsid w:val="00C275B9"/>
    <w:rsid w:val="00C27CB1"/>
    <w:rsid w:val="00C30399"/>
    <w:rsid w:val="00C30927"/>
    <w:rsid w:val="00C30941"/>
    <w:rsid w:val="00C30B23"/>
    <w:rsid w:val="00C30CF0"/>
    <w:rsid w:val="00C315E6"/>
    <w:rsid w:val="00C31C04"/>
    <w:rsid w:val="00C32103"/>
    <w:rsid w:val="00C3277E"/>
    <w:rsid w:val="00C32B1F"/>
    <w:rsid w:val="00C32F7F"/>
    <w:rsid w:val="00C32FCE"/>
    <w:rsid w:val="00C331AF"/>
    <w:rsid w:val="00C33403"/>
    <w:rsid w:val="00C339E5"/>
    <w:rsid w:val="00C33AE3"/>
    <w:rsid w:val="00C33FEB"/>
    <w:rsid w:val="00C346C1"/>
    <w:rsid w:val="00C3505A"/>
    <w:rsid w:val="00C350E4"/>
    <w:rsid w:val="00C35257"/>
    <w:rsid w:val="00C3529F"/>
    <w:rsid w:val="00C3533E"/>
    <w:rsid w:val="00C35535"/>
    <w:rsid w:val="00C358FB"/>
    <w:rsid w:val="00C35B4C"/>
    <w:rsid w:val="00C36C7C"/>
    <w:rsid w:val="00C3766F"/>
    <w:rsid w:val="00C376B4"/>
    <w:rsid w:val="00C37739"/>
    <w:rsid w:val="00C37FDB"/>
    <w:rsid w:val="00C40791"/>
    <w:rsid w:val="00C40AF6"/>
    <w:rsid w:val="00C41E24"/>
    <w:rsid w:val="00C41F48"/>
    <w:rsid w:val="00C42305"/>
    <w:rsid w:val="00C4254D"/>
    <w:rsid w:val="00C4288B"/>
    <w:rsid w:val="00C429C7"/>
    <w:rsid w:val="00C43988"/>
    <w:rsid w:val="00C43C8D"/>
    <w:rsid w:val="00C43D10"/>
    <w:rsid w:val="00C43D7A"/>
    <w:rsid w:val="00C4424F"/>
    <w:rsid w:val="00C4512D"/>
    <w:rsid w:val="00C455A6"/>
    <w:rsid w:val="00C455C4"/>
    <w:rsid w:val="00C455D0"/>
    <w:rsid w:val="00C45DB4"/>
    <w:rsid w:val="00C464C5"/>
    <w:rsid w:val="00C4666A"/>
    <w:rsid w:val="00C467C7"/>
    <w:rsid w:val="00C4681D"/>
    <w:rsid w:val="00C470D6"/>
    <w:rsid w:val="00C47186"/>
    <w:rsid w:val="00C471DE"/>
    <w:rsid w:val="00C4748A"/>
    <w:rsid w:val="00C478DC"/>
    <w:rsid w:val="00C500D3"/>
    <w:rsid w:val="00C51AA8"/>
    <w:rsid w:val="00C51BDA"/>
    <w:rsid w:val="00C5214E"/>
    <w:rsid w:val="00C52221"/>
    <w:rsid w:val="00C5223E"/>
    <w:rsid w:val="00C52784"/>
    <w:rsid w:val="00C52838"/>
    <w:rsid w:val="00C52A75"/>
    <w:rsid w:val="00C52AFA"/>
    <w:rsid w:val="00C53BD9"/>
    <w:rsid w:val="00C53E1A"/>
    <w:rsid w:val="00C53F82"/>
    <w:rsid w:val="00C540D4"/>
    <w:rsid w:val="00C54112"/>
    <w:rsid w:val="00C541D7"/>
    <w:rsid w:val="00C54B27"/>
    <w:rsid w:val="00C54B36"/>
    <w:rsid w:val="00C55404"/>
    <w:rsid w:val="00C55607"/>
    <w:rsid w:val="00C56301"/>
    <w:rsid w:val="00C56437"/>
    <w:rsid w:val="00C56B5E"/>
    <w:rsid w:val="00C56BC4"/>
    <w:rsid w:val="00C5766A"/>
    <w:rsid w:val="00C5767C"/>
    <w:rsid w:val="00C576B3"/>
    <w:rsid w:val="00C57AE9"/>
    <w:rsid w:val="00C604CE"/>
    <w:rsid w:val="00C6082E"/>
    <w:rsid w:val="00C6115C"/>
    <w:rsid w:val="00C6136D"/>
    <w:rsid w:val="00C62125"/>
    <w:rsid w:val="00C6254B"/>
    <w:rsid w:val="00C62555"/>
    <w:rsid w:val="00C62765"/>
    <w:rsid w:val="00C631AD"/>
    <w:rsid w:val="00C6320E"/>
    <w:rsid w:val="00C637A6"/>
    <w:rsid w:val="00C6395C"/>
    <w:rsid w:val="00C6428F"/>
    <w:rsid w:val="00C6438F"/>
    <w:rsid w:val="00C645ED"/>
    <w:rsid w:val="00C646CF"/>
    <w:rsid w:val="00C64BEE"/>
    <w:rsid w:val="00C64ECC"/>
    <w:rsid w:val="00C653F5"/>
    <w:rsid w:val="00C662C7"/>
    <w:rsid w:val="00C66565"/>
    <w:rsid w:val="00C66BA4"/>
    <w:rsid w:val="00C66EC4"/>
    <w:rsid w:val="00C67259"/>
    <w:rsid w:val="00C676B0"/>
    <w:rsid w:val="00C67EA2"/>
    <w:rsid w:val="00C7065C"/>
    <w:rsid w:val="00C7073C"/>
    <w:rsid w:val="00C708B8"/>
    <w:rsid w:val="00C70A1D"/>
    <w:rsid w:val="00C70AC2"/>
    <w:rsid w:val="00C713E1"/>
    <w:rsid w:val="00C7177F"/>
    <w:rsid w:val="00C717F3"/>
    <w:rsid w:val="00C71BB7"/>
    <w:rsid w:val="00C72117"/>
    <w:rsid w:val="00C7214F"/>
    <w:rsid w:val="00C72206"/>
    <w:rsid w:val="00C722AB"/>
    <w:rsid w:val="00C725E2"/>
    <w:rsid w:val="00C72626"/>
    <w:rsid w:val="00C72C85"/>
    <w:rsid w:val="00C72F3B"/>
    <w:rsid w:val="00C7395F"/>
    <w:rsid w:val="00C73982"/>
    <w:rsid w:val="00C73CFE"/>
    <w:rsid w:val="00C7422A"/>
    <w:rsid w:val="00C74298"/>
    <w:rsid w:val="00C7434D"/>
    <w:rsid w:val="00C74539"/>
    <w:rsid w:val="00C74992"/>
    <w:rsid w:val="00C74C22"/>
    <w:rsid w:val="00C74EAA"/>
    <w:rsid w:val="00C75571"/>
    <w:rsid w:val="00C7561A"/>
    <w:rsid w:val="00C757CF"/>
    <w:rsid w:val="00C76597"/>
    <w:rsid w:val="00C76B08"/>
    <w:rsid w:val="00C77264"/>
    <w:rsid w:val="00C772EA"/>
    <w:rsid w:val="00C7774C"/>
    <w:rsid w:val="00C77955"/>
    <w:rsid w:val="00C77A21"/>
    <w:rsid w:val="00C77B9C"/>
    <w:rsid w:val="00C77D19"/>
    <w:rsid w:val="00C77E6A"/>
    <w:rsid w:val="00C77E91"/>
    <w:rsid w:val="00C77FA2"/>
    <w:rsid w:val="00C80356"/>
    <w:rsid w:val="00C804DC"/>
    <w:rsid w:val="00C80665"/>
    <w:rsid w:val="00C80856"/>
    <w:rsid w:val="00C8089A"/>
    <w:rsid w:val="00C80B01"/>
    <w:rsid w:val="00C80E83"/>
    <w:rsid w:val="00C80F8C"/>
    <w:rsid w:val="00C81901"/>
    <w:rsid w:val="00C81F32"/>
    <w:rsid w:val="00C824FE"/>
    <w:rsid w:val="00C827A8"/>
    <w:rsid w:val="00C8295F"/>
    <w:rsid w:val="00C82AB9"/>
    <w:rsid w:val="00C82BC1"/>
    <w:rsid w:val="00C837D4"/>
    <w:rsid w:val="00C837E8"/>
    <w:rsid w:val="00C838EE"/>
    <w:rsid w:val="00C83F83"/>
    <w:rsid w:val="00C8498C"/>
    <w:rsid w:val="00C85915"/>
    <w:rsid w:val="00C85A78"/>
    <w:rsid w:val="00C86048"/>
    <w:rsid w:val="00C86224"/>
    <w:rsid w:val="00C8647E"/>
    <w:rsid w:val="00C866E6"/>
    <w:rsid w:val="00C878C2"/>
    <w:rsid w:val="00C87F02"/>
    <w:rsid w:val="00C90177"/>
    <w:rsid w:val="00C9080C"/>
    <w:rsid w:val="00C911A8"/>
    <w:rsid w:val="00C914D7"/>
    <w:rsid w:val="00C9175F"/>
    <w:rsid w:val="00C91867"/>
    <w:rsid w:val="00C91A8F"/>
    <w:rsid w:val="00C91D6A"/>
    <w:rsid w:val="00C91E92"/>
    <w:rsid w:val="00C92CF5"/>
    <w:rsid w:val="00C92E46"/>
    <w:rsid w:val="00C92FD9"/>
    <w:rsid w:val="00C9354A"/>
    <w:rsid w:val="00C9460D"/>
    <w:rsid w:val="00C96039"/>
    <w:rsid w:val="00C9674F"/>
    <w:rsid w:val="00C97040"/>
    <w:rsid w:val="00C97057"/>
    <w:rsid w:val="00C970A2"/>
    <w:rsid w:val="00C97296"/>
    <w:rsid w:val="00C973E1"/>
    <w:rsid w:val="00C9756A"/>
    <w:rsid w:val="00C97772"/>
    <w:rsid w:val="00C97FDA"/>
    <w:rsid w:val="00CA0066"/>
    <w:rsid w:val="00CA03CC"/>
    <w:rsid w:val="00CA03FB"/>
    <w:rsid w:val="00CA0656"/>
    <w:rsid w:val="00CA07DA"/>
    <w:rsid w:val="00CA0888"/>
    <w:rsid w:val="00CA11C8"/>
    <w:rsid w:val="00CA1297"/>
    <w:rsid w:val="00CA1317"/>
    <w:rsid w:val="00CA1361"/>
    <w:rsid w:val="00CA14F6"/>
    <w:rsid w:val="00CA15BE"/>
    <w:rsid w:val="00CA1E42"/>
    <w:rsid w:val="00CA35D3"/>
    <w:rsid w:val="00CA35F6"/>
    <w:rsid w:val="00CA3826"/>
    <w:rsid w:val="00CA3B8C"/>
    <w:rsid w:val="00CA3F56"/>
    <w:rsid w:val="00CA413E"/>
    <w:rsid w:val="00CA4502"/>
    <w:rsid w:val="00CA55C2"/>
    <w:rsid w:val="00CA583D"/>
    <w:rsid w:val="00CA5C35"/>
    <w:rsid w:val="00CA65F2"/>
    <w:rsid w:val="00CA66AB"/>
    <w:rsid w:val="00CA689D"/>
    <w:rsid w:val="00CA6AFC"/>
    <w:rsid w:val="00CA74F8"/>
    <w:rsid w:val="00CA7633"/>
    <w:rsid w:val="00CA79D4"/>
    <w:rsid w:val="00CB08DC"/>
    <w:rsid w:val="00CB18E9"/>
    <w:rsid w:val="00CB1909"/>
    <w:rsid w:val="00CB24C3"/>
    <w:rsid w:val="00CB2949"/>
    <w:rsid w:val="00CB2BD5"/>
    <w:rsid w:val="00CB3897"/>
    <w:rsid w:val="00CB3E6E"/>
    <w:rsid w:val="00CB3F2B"/>
    <w:rsid w:val="00CB44D3"/>
    <w:rsid w:val="00CB55B8"/>
    <w:rsid w:val="00CB5990"/>
    <w:rsid w:val="00CB6499"/>
    <w:rsid w:val="00CB6F70"/>
    <w:rsid w:val="00CB74EB"/>
    <w:rsid w:val="00CB7664"/>
    <w:rsid w:val="00CB79A5"/>
    <w:rsid w:val="00CB7A67"/>
    <w:rsid w:val="00CB7B6B"/>
    <w:rsid w:val="00CB7EB1"/>
    <w:rsid w:val="00CB7F64"/>
    <w:rsid w:val="00CC0203"/>
    <w:rsid w:val="00CC06F2"/>
    <w:rsid w:val="00CC0EA0"/>
    <w:rsid w:val="00CC1103"/>
    <w:rsid w:val="00CC127D"/>
    <w:rsid w:val="00CC1AC4"/>
    <w:rsid w:val="00CC1BF7"/>
    <w:rsid w:val="00CC24E3"/>
    <w:rsid w:val="00CC3459"/>
    <w:rsid w:val="00CC3B81"/>
    <w:rsid w:val="00CC4235"/>
    <w:rsid w:val="00CC455D"/>
    <w:rsid w:val="00CC4826"/>
    <w:rsid w:val="00CC4884"/>
    <w:rsid w:val="00CC4973"/>
    <w:rsid w:val="00CC5020"/>
    <w:rsid w:val="00CC58D0"/>
    <w:rsid w:val="00CC640D"/>
    <w:rsid w:val="00CC6BF9"/>
    <w:rsid w:val="00CC6F0E"/>
    <w:rsid w:val="00CC6F22"/>
    <w:rsid w:val="00CC71B5"/>
    <w:rsid w:val="00CC7411"/>
    <w:rsid w:val="00CD027F"/>
    <w:rsid w:val="00CD0BBD"/>
    <w:rsid w:val="00CD0F5D"/>
    <w:rsid w:val="00CD1744"/>
    <w:rsid w:val="00CD1DB5"/>
    <w:rsid w:val="00CD2403"/>
    <w:rsid w:val="00CD246B"/>
    <w:rsid w:val="00CD2484"/>
    <w:rsid w:val="00CD2B27"/>
    <w:rsid w:val="00CD3269"/>
    <w:rsid w:val="00CD36D2"/>
    <w:rsid w:val="00CD4412"/>
    <w:rsid w:val="00CD45F4"/>
    <w:rsid w:val="00CD45FA"/>
    <w:rsid w:val="00CD4A05"/>
    <w:rsid w:val="00CD4AA8"/>
    <w:rsid w:val="00CD4B18"/>
    <w:rsid w:val="00CD4EDE"/>
    <w:rsid w:val="00CD533F"/>
    <w:rsid w:val="00CD570B"/>
    <w:rsid w:val="00CD64FB"/>
    <w:rsid w:val="00CD65B2"/>
    <w:rsid w:val="00CD6733"/>
    <w:rsid w:val="00CD71A0"/>
    <w:rsid w:val="00CD7A61"/>
    <w:rsid w:val="00CD7AEA"/>
    <w:rsid w:val="00CD7F67"/>
    <w:rsid w:val="00CD7F93"/>
    <w:rsid w:val="00CE016B"/>
    <w:rsid w:val="00CE055A"/>
    <w:rsid w:val="00CE0BFC"/>
    <w:rsid w:val="00CE12B6"/>
    <w:rsid w:val="00CE1409"/>
    <w:rsid w:val="00CE15F0"/>
    <w:rsid w:val="00CE174E"/>
    <w:rsid w:val="00CE177F"/>
    <w:rsid w:val="00CE1C92"/>
    <w:rsid w:val="00CE23BD"/>
    <w:rsid w:val="00CE2D5B"/>
    <w:rsid w:val="00CE310A"/>
    <w:rsid w:val="00CE32BE"/>
    <w:rsid w:val="00CE3499"/>
    <w:rsid w:val="00CE3533"/>
    <w:rsid w:val="00CE379B"/>
    <w:rsid w:val="00CE3ECA"/>
    <w:rsid w:val="00CE47F1"/>
    <w:rsid w:val="00CE49DB"/>
    <w:rsid w:val="00CE4F90"/>
    <w:rsid w:val="00CE540E"/>
    <w:rsid w:val="00CE5A02"/>
    <w:rsid w:val="00CE5A11"/>
    <w:rsid w:val="00CE63F2"/>
    <w:rsid w:val="00CE6704"/>
    <w:rsid w:val="00CE71FA"/>
    <w:rsid w:val="00CE7B7D"/>
    <w:rsid w:val="00CE7FA2"/>
    <w:rsid w:val="00CF02C9"/>
    <w:rsid w:val="00CF0597"/>
    <w:rsid w:val="00CF07D7"/>
    <w:rsid w:val="00CF0D9F"/>
    <w:rsid w:val="00CF11C0"/>
    <w:rsid w:val="00CF1307"/>
    <w:rsid w:val="00CF171A"/>
    <w:rsid w:val="00CF17DD"/>
    <w:rsid w:val="00CF234D"/>
    <w:rsid w:val="00CF325E"/>
    <w:rsid w:val="00CF32D3"/>
    <w:rsid w:val="00CF3D75"/>
    <w:rsid w:val="00CF41D4"/>
    <w:rsid w:val="00CF49AD"/>
    <w:rsid w:val="00CF5405"/>
    <w:rsid w:val="00CF5762"/>
    <w:rsid w:val="00CF5975"/>
    <w:rsid w:val="00CF59DC"/>
    <w:rsid w:val="00CF5AC6"/>
    <w:rsid w:val="00CF5ED8"/>
    <w:rsid w:val="00CF6396"/>
    <w:rsid w:val="00CF6671"/>
    <w:rsid w:val="00CF6B6D"/>
    <w:rsid w:val="00CF6BD3"/>
    <w:rsid w:val="00CF75B1"/>
    <w:rsid w:val="00CF7948"/>
    <w:rsid w:val="00D001EC"/>
    <w:rsid w:val="00D003CD"/>
    <w:rsid w:val="00D007AA"/>
    <w:rsid w:val="00D00835"/>
    <w:rsid w:val="00D00A52"/>
    <w:rsid w:val="00D00FF5"/>
    <w:rsid w:val="00D01B85"/>
    <w:rsid w:val="00D0263C"/>
    <w:rsid w:val="00D02B46"/>
    <w:rsid w:val="00D02F29"/>
    <w:rsid w:val="00D02FF2"/>
    <w:rsid w:val="00D03E42"/>
    <w:rsid w:val="00D04A46"/>
    <w:rsid w:val="00D04B46"/>
    <w:rsid w:val="00D05291"/>
    <w:rsid w:val="00D05A09"/>
    <w:rsid w:val="00D05ECB"/>
    <w:rsid w:val="00D0647B"/>
    <w:rsid w:val="00D06A6E"/>
    <w:rsid w:val="00D06C5F"/>
    <w:rsid w:val="00D06E37"/>
    <w:rsid w:val="00D07D2F"/>
    <w:rsid w:val="00D07EB8"/>
    <w:rsid w:val="00D115B0"/>
    <w:rsid w:val="00D11B5C"/>
    <w:rsid w:val="00D11D04"/>
    <w:rsid w:val="00D12C7D"/>
    <w:rsid w:val="00D12FF1"/>
    <w:rsid w:val="00D1346C"/>
    <w:rsid w:val="00D14A8A"/>
    <w:rsid w:val="00D15422"/>
    <w:rsid w:val="00D1545D"/>
    <w:rsid w:val="00D15CDE"/>
    <w:rsid w:val="00D168F6"/>
    <w:rsid w:val="00D16C1F"/>
    <w:rsid w:val="00D16E75"/>
    <w:rsid w:val="00D17412"/>
    <w:rsid w:val="00D17482"/>
    <w:rsid w:val="00D17B4A"/>
    <w:rsid w:val="00D20D8C"/>
    <w:rsid w:val="00D21A9E"/>
    <w:rsid w:val="00D22057"/>
    <w:rsid w:val="00D2224E"/>
    <w:rsid w:val="00D225DA"/>
    <w:rsid w:val="00D225EE"/>
    <w:rsid w:val="00D22FC1"/>
    <w:rsid w:val="00D2334C"/>
    <w:rsid w:val="00D2339D"/>
    <w:rsid w:val="00D237DE"/>
    <w:rsid w:val="00D241AB"/>
    <w:rsid w:val="00D25B00"/>
    <w:rsid w:val="00D2645F"/>
    <w:rsid w:val="00D2683C"/>
    <w:rsid w:val="00D272EA"/>
    <w:rsid w:val="00D275A5"/>
    <w:rsid w:val="00D2767B"/>
    <w:rsid w:val="00D27BC7"/>
    <w:rsid w:val="00D30483"/>
    <w:rsid w:val="00D305D0"/>
    <w:rsid w:val="00D30B0A"/>
    <w:rsid w:val="00D30D18"/>
    <w:rsid w:val="00D31349"/>
    <w:rsid w:val="00D3157D"/>
    <w:rsid w:val="00D3165C"/>
    <w:rsid w:val="00D31AF0"/>
    <w:rsid w:val="00D32829"/>
    <w:rsid w:val="00D32A4C"/>
    <w:rsid w:val="00D32FC3"/>
    <w:rsid w:val="00D33059"/>
    <w:rsid w:val="00D33357"/>
    <w:rsid w:val="00D333C5"/>
    <w:rsid w:val="00D33BB7"/>
    <w:rsid w:val="00D342E6"/>
    <w:rsid w:val="00D345DC"/>
    <w:rsid w:val="00D34D01"/>
    <w:rsid w:val="00D34D80"/>
    <w:rsid w:val="00D35E1C"/>
    <w:rsid w:val="00D36355"/>
    <w:rsid w:val="00D366FD"/>
    <w:rsid w:val="00D3695B"/>
    <w:rsid w:val="00D36D45"/>
    <w:rsid w:val="00D37BF8"/>
    <w:rsid w:val="00D40BF1"/>
    <w:rsid w:val="00D40C6E"/>
    <w:rsid w:val="00D40CD5"/>
    <w:rsid w:val="00D40EE1"/>
    <w:rsid w:val="00D4114F"/>
    <w:rsid w:val="00D41274"/>
    <w:rsid w:val="00D4171D"/>
    <w:rsid w:val="00D41A43"/>
    <w:rsid w:val="00D41DC3"/>
    <w:rsid w:val="00D41FEB"/>
    <w:rsid w:val="00D42108"/>
    <w:rsid w:val="00D42127"/>
    <w:rsid w:val="00D4214E"/>
    <w:rsid w:val="00D42BDF"/>
    <w:rsid w:val="00D42BF8"/>
    <w:rsid w:val="00D4317A"/>
    <w:rsid w:val="00D43216"/>
    <w:rsid w:val="00D43352"/>
    <w:rsid w:val="00D4358F"/>
    <w:rsid w:val="00D43CAE"/>
    <w:rsid w:val="00D446BF"/>
    <w:rsid w:val="00D449E2"/>
    <w:rsid w:val="00D44CF7"/>
    <w:rsid w:val="00D44D15"/>
    <w:rsid w:val="00D45122"/>
    <w:rsid w:val="00D451EF"/>
    <w:rsid w:val="00D45943"/>
    <w:rsid w:val="00D460BC"/>
    <w:rsid w:val="00D46384"/>
    <w:rsid w:val="00D465AC"/>
    <w:rsid w:val="00D465F3"/>
    <w:rsid w:val="00D4712D"/>
    <w:rsid w:val="00D5020A"/>
    <w:rsid w:val="00D50AB0"/>
    <w:rsid w:val="00D511C1"/>
    <w:rsid w:val="00D515F3"/>
    <w:rsid w:val="00D51677"/>
    <w:rsid w:val="00D519CD"/>
    <w:rsid w:val="00D51ACA"/>
    <w:rsid w:val="00D52F33"/>
    <w:rsid w:val="00D531CD"/>
    <w:rsid w:val="00D53439"/>
    <w:rsid w:val="00D54236"/>
    <w:rsid w:val="00D543D1"/>
    <w:rsid w:val="00D54DBA"/>
    <w:rsid w:val="00D5524F"/>
    <w:rsid w:val="00D562CA"/>
    <w:rsid w:val="00D567FB"/>
    <w:rsid w:val="00D56DC1"/>
    <w:rsid w:val="00D57289"/>
    <w:rsid w:val="00D57774"/>
    <w:rsid w:val="00D57ABC"/>
    <w:rsid w:val="00D60CA9"/>
    <w:rsid w:val="00D61032"/>
    <w:rsid w:val="00D61128"/>
    <w:rsid w:val="00D611B4"/>
    <w:rsid w:val="00D6181D"/>
    <w:rsid w:val="00D62920"/>
    <w:rsid w:val="00D6295F"/>
    <w:rsid w:val="00D6322F"/>
    <w:rsid w:val="00D6326E"/>
    <w:rsid w:val="00D63745"/>
    <w:rsid w:val="00D63842"/>
    <w:rsid w:val="00D63DC0"/>
    <w:rsid w:val="00D63EBA"/>
    <w:rsid w:val="00D64191"/>
    <w:rsid w:val="00D6519A"/>
    <w:rsid w:val="00D651F1"/>
    <w:rsid w:val="00D659F9"/>
    <w:rsid w:val="00D65DB0"/>
    <w:rsid w:val="00D65EB5"/>
    <w:rsid w:val="00D65FE8"/>
    <w:rsid w:val="00D662F0"/>
    <w:rsid w:val="00D66897"/>
    <w:rsid w:val="00D678E8"/>
    <w:rsid w:val="00D67C16"/>
    <w:rsid w:val="00D70EDF"/>
    <w:rsid w:val="00D7112F"/>
    <w:rsid w:val="00D714DA"/>
    <w:rsid w:val="00D71687"/>
    <w:rsid w:val="00D71751"/>
    <w:rsid w:val="00D718D5"/>
    <w:rsid w:val="00D725F2"/>
    <w:rsid w:val="00D73280"/>
    <w:rsid w:val="00D738FB"/>
    <w:rsid w:val="00D73BE4"/>
    <w:rsid w:val="00D73DDD"/>
    <w:rsid w:val="00D742B3"/>
    <w:rsid w:val="00D74E83"/>
    <w:rsid w:val="00D75B3E"/>
    <w:rsid w:val="00D75F79"/>
    <w:rsid w:val="00D7621F"/>
    <w:rsid w:val="00D76386"/>
    <w:rsid w:val="00D77212"/>
    <w:rsid w:val="00D77856"/>
    <w:rsid w:val="00D77E6F"/>
    <w:rsid w:val="00D804C3"/>
    <w:rsid w:val="00D810B9"/>
    <w:rsid w:val="00D81D3B"/>
    <w:rsid w:val="00D82126"/>
    <w:rsid w:val="00D822A5"/>
    <w:rsid w:val="00D82ABD"/>
    <w:rsid w:val="00D82D54"/>
    <w:rsid w:val="00D82EBA"/>
    <w:rsid w:val="00D830CC"/>
    <w:rsid w:val="00D838C6"/>
    <w:rsid w:val="00D83AF2"/>
    <w:rsid w:val="00D83C5C"/>
    <w:rsid w:val="00D840A6"/>
    <w:rsid w:val="00D845BC"/>
    <w:rsid w:val="00D85DC1"/>
    <w:rsid w:val="00D85EAC"/>
    <w:rsid w:val="00D864C5"/>
    <w:rsid w:val="00D86AB0"/>
    <w:rsid w:val="00D87069"/>
    <w:rsid w:val="00D8719E"/>
    <w:rsid w:val="00D87A65"/>
    <w:rsid w:val="00D87B7D"/>
    <w:rsid w:val="00D87BB4"/>
    <w:rsid w:val="00D9062E"/>
    <w:rsid w:val="00D90B11"/>
    <w:rsid w:val="00D9141C"/>
    <w:rsid w:val="00D91464"/>
    <w:rsid w:val="00D914A4"/>
    <w:rsid w:val="00D918C0"/>
    <w:rsid w:val="00D91B76"/>
    <w:rsid w:val="00D91F6B"/>
    <w:rsid w:val="00D9210B"/>
    <w:rsid w:val="00D9231D"/>
    <w:rsid w:val="00D9235C"/>
    <w:rsid w:val="00D928FD"/>
    <w:rsid w:val="00D93868"/>
    <w:rsid w:val="00D93C8F"/>
    <w:rsid w:val="00D9456C"/>
    <w:rsid w:val="00D94618"/>
    <w:rsid w:val="00D94D1C"/>
    <w:rsid w:val="00D9550F"/>
    <w:rsid w:val="00D95630"/>
    <w:rsid w:val="00D9594E"/>
    <w:rsid w:val="00D95ABF"/>
    <w:rsid w:val="00D96604"/>
    <w:rsid w:val="00D9750B"/>
    <w:rsid w:val="00D9778C"/>
    <w:rsid w:val="00D97914"/>
    <w:rsid w:val="00D97A02"/>
    <w:rsid w:val="00D97BC2"/>
    <w:rsid w:val="00DA0431"/>
    <w:rsid w:val="00DA09F1"/>
    <w:rsid w:val="00DA0B6E"/>
    <w:rsid w:val="00DA1D88"/>
    <w:rsid w:val="00DA1DFE"/>
    <w:rsid w:val="00DA23C5"/>
    <w:rsid w:val="00DA2649"/>
    <w:rsid w:val="00DA28A5"/>
    <w:rsid w:val="00DA2E1A"/>
    <w:rsid w:val="00DA361A"/>
    <w:rsid w:val="00DA3690"/>
    <w:rsid w:val="00DA376D"/>
    <w:rsid w:val="00DA3798"/>
    <w:rsid w:val="00DA3927"/>
    <w:rsid w:val="00DA3B0C"/>
    <w:rsid w:val="00DA3D01"/>
    <w:rsid w:val="00DA3D4F"/>
    <w:rsid w:val="00DA3FCF"/>
    <w:rsid w:val="00DA4128"/>
    <w:rsid w:val="00DA43DB"/>
    <w:rsid w:val="00DA47E2"/>
    <w:rsid w:val="00DA490D"/>
    <w:rsid w:val="00DA4C3A"/>
    <w:rsid w:val="00DA4D4A"/>
    <w:rsid w:val="00DA4F2E"/>
    <w:rsid w:val="00DA56F0"/>
    <w:rsid w:val="00DA5BE2"/>
    <w:rsid w:val="00DA676C"/>
    <w:rsid w:val="00DA6C8A"/>
    <w:rsid w:val="00DA6F8F"/>
    <w:rsid w:val="00DA7A09"/>
    <w:rsid w:val="00DA7DD4"/>
    <w:rsid w:val="00DB01DE"/>
    <w:rsid w:val="00DB01F2"/>
    <w:rsid w:val="00DB0297"/>
    <w:rsid w:val="00DB0731"/>
    <w:rsid w:val="00DB090C"/>
    <w:rsid w:val="00DB0B56"/>
    <w:rsid w:val="00DB0EE4"/>
    <w:rsid w:val="00DB16BC"/>
    <w:rsid w:val="00DB1EEC"/>
    <w:rsid w:val="00DB217F"/>
    <w:rsid w:val="00DB2426"/>
    <w:rsid w:val="00DB32A7"/>
    <w:rsid w:val="00DB3678"/>
    <w:rsid w:val="00DB4137"/>
    <w:rsid w:val="00DB428C"/>
    <w:rsid w:val="00DB4639"/>
    <w:rsid w:val="00DB4D74"/>
    <w:rsid w:val="00DB5006"/>
    <w:rsid w:val="00DB51D8"/>
    <w:rsid w:val="00DB581E"/>
    <w:rsid w:val="00DB5C6F"/>
    <w:rsid w:val="00DB6F05"/>
    <w:rsid w:val="00DB7605"/>
    <w:rsid w:val="00DC13A8"/>
    <w:rsid w:val="00DC1405"/>
    <w:rsid w:val="00DC1620"/>
    <w:rsid w:val="00DC1F0D"/>
    <w:rsid w:val="00DC1F5B"/>
    <w:rsid w:val="00DC2AC7"/>
    <w:rsid w:val="00DC2C41"/>
    <w:rsid w:val="00DC3747"/>
    <w:rsid w:val="00DC3A41"/>
    <w:rsid w:val="00DC4254"/>
    <w:rsid w:val="00DC444F"/>
    <w:rsid w:val="00DC4B35"/>
    <w:rsid w:val="00DC5DB2"/>
    <w:rsid w:val="00DC6640"/>
    <w:rsid w:val="00DC6A57"/>
    <w:rsid w:val="00DC6E3F"/>
    <w:rsid w:val="00DC6FF7"/>
    <w:rsid w:val="00DC745F"/>
    <w:rsid w:val="00DC7CD1"/>
    <w:rsid w:val="00DC7FFA"/>
    <w:rsid w:val="00DD0296"/>
    <w:rsid w:val="00DD0598"/>
    <w:rsid w:val="00DD068D"/>
    <w:rsid w:val="00DD06FF"/>
    <w:rsid w:val="00DD07A8"/>
    <w:rsid w:val="00DD0989"/>
    <w:rsid w:val="00DD0BE1"/>
    <w:rsid w:val="00DD1428"/>
    <w:rsid w:val="00DD19AC"/>
    <w:rsid w:val="00DD1F7F"/>
    <w:rsid w:val="00DD2852"/>
    <w:rsid w:val="00DD2A24"/>
    <w:rsid w:val="00DD2D26"/>
    <w:rsid w:val="00DD3A84"/>
    <w:rsid w:val="00DD411A"/>
    <w:rsid w:val="00DD4EFD"/>
    <w:rsid w:val="00DD50CC"/>
    <w:rsid w:val="00DD5740"/>
    <w:rsid w:val="00DD6ADD"/>
    <w:rsid w:val="00DD710D"/>
    <w:rsid w:val="00DD7654"/>
    <w:rsid w:val="00DD7BB7"/>
    <w:rsid w:val="00DE008D"/>
    <w:rsid w:val="00DE09C6"/>
    <w:rsid w:val="00DE0BB9"/>
    <w:rsid w:val="00DE1B35"/>
    <w:rsid w:val="00DE1DEF"/>
    <w:rsid w:val="00DE2565"/>
    <w:rsid w:val="00DE3CDB"/>
    <w:rsid w:val="00DE435D"/>
    <w:rsid w:val="00DE454F"/>
    <w:rsid w:val="00DE4A52"/>
    <w:rsid w:val="00DE5536"/>
    <w:rsid w:val="00DE5E3E"/>
    <w:rsid w:val="00DE5F59"/>
    <w:rsid w:val="00DE6050"/>
    <w:rsid w:val="00DE6A56"/>
    <w:rsid w:val="00DE6BEF"/>
    <w:rsid w:val="00DE6E39"/>
    <w:rsid w:val="00DE72D4"/>
    <w:rsid w:val="00DE76D0"/>
    <w:rsid w:val="00DE7978"/>
    <w:rsid w:val="00DF003A"/>
    <w:rsid w:val="00DF010C"/>
    <w:rsid w:val="00DF03DF"/>
    <w:rsid w:val="00DF0CCE"/>
    <w:rsid w:val="00DF1BE1"/>
    <w:rsid w:val="00DF2346"/>
    <w:rsid w:val="00DF27AB"/>
    <w:rsid w:val="00DF2976"/>
    <w:rsid w:val="00DF2CCC"/>
    <w:rsid w:val="00DF31D5"/>
    <w:rsid w:val="00DF34E4"/>
    <w:rsid w:val="00DF3EB3"/>
    <w:rsid w:val="00DF4716"/>
    <w:rsid w:val="00DF489C"/>
    <w:rsid w:val="00DF4CEF"/>
    <w:rsid w:val="00DF5221"/>
    <w:rsid w:val="00DF6631"/>
    <w:rsid w:val="00DF67EE"/>
    <w:rsid w:val="00DF7388"/>
    <w:rsid w:val="00DF7A75"/>
    <w:rsid w:val="00DF7B36"/>
    <w:rsid w:val="00DF7DC7"/>
    <w:rsid w:val="00DF7F06"/>
    <w:rsid w:val="00E00386"/>
    <w:rsid w:val="00E009D8"/>
    <w:rsid w:val="00E01FA8"/>
    <w:rsid w:val="00E022A5"/>
    <w:rsid w:val="00E0240F"/>
    <w:rsid w:val="00E0243C"/>
    <w:rsid w:val="00E0269D"/>
    <w:rsid w:val="00E02F6A"/>
    <w:rsid w:val="00E03703"/>
    <w:rsid w:val="00E03851"/>
    <w:rsid w:val="00E03D30"/>
    <w:rsid w:val="00E04E43"/>
    <w:rsid w:val="00E0501B"/>
    <w:rsid w:val="00E05454"/>
    <w:rsid w:val="00E055C3"/>
    <w:rsid w:val="00E05D16"/>
    <w:rsid w:val="00E061E3"/>
    <w:rsid w:val="00E063CB"/>
    <w:rsid w:val="00E065B5"/>
    <w:rsid w:val="00E06E7F"/>
    <w:rsid w:val="00E07776"/>
    <w:rsid w:val="00E078F7"/>
    <w:rsid w:val="00E07AF2"/>
    <w:rsid w:val="00E11166"/>
    <w:rsid w:val="00E11311"/>
    <w:rsid w:val="00E11699"/>
    <w:rsid w:val="00E116FB"/>
    <w:rsid w:val="00E118ED"/>
    <w:rsid w:val="00E11C17"/>
    <w:rsid w:val="00E11D4B"/>
    <w:rsid w:val="00E120AE"/>
    <w:rsid w:val="00E12187"/>
    <w:rsid w:val="00E1238B"/>
    <w:rsid w:val="00E12B9B"/>
    <w:rsid w:val="00E133AB"/>
    <w:rsid w:val="00E13844"/>
    <w:rsid w:val="00E13BAA"/>
    <w:rsid w:val="00E13E4A"/>
    <w:rsid w:val="00E141F1"/>
    <w:rsid w:val="00E142B8"/>
    <w:rsid w:val="00E143EF"/>
    <w:rsid w:val="00E14C4C"/>
    <w:rsid w:val="00E150D4"/>
    <w:rsid w:val="00E155B2"/>
    <w:rsid w:val="00E15AD6"/>
    <w:rsid w:val="00E16121"/>
    <w:rsid w:val="00E168B8"/>
    <w:rsid w:val="00E16E2C"/>
    <w:rsid w:val="00E16F9A"/>
    <w:rsid w:val="00E1714D"/>
    <w:rsid w:val="00E177B7"/>
    <w:rsid w:val="00E20917"/>
    <w:rsid w:val="00E20E2D"/>
    <w:rsid w:val="00E21096"/>
    <w:rsid w:val="00E210CC"/>
    <w:rsid w:val="00E21BE8"/>
    <w:rsid w:val="00E221C1"/>
    <w:rsid w:val="00E22689"/>
    <w:rsid w:val="00E227CB"/>
    <w:rsid w:val="00E2281F"/>
    <w:rsid w:val="00E22943"/>
    <w:rsid w:val="00E23B91"/>
    <w:rsid w:val="00E24103"/>
    <w:rsid w:val="00E24D70"/>
    <w:rsid w:val="00E2576B"/>
    <w:rsid w:val="00E25CF3"/>
    <w:rsid w:val="00E25ED8"/>
    <w:rsid w:val="00E263F5"/>
    <w:rsid w:val="00E265F4"/>
    <w:rsid w:val="00E267A5"/>
    <w:rsid w:val="00E26A07"/>
    <w:rsid w:val="00E26BFD"/>
    <w:rsid w:val="00E26D39"/>
    <w:rsid w:val="00E26DCB"/>
    <w:rsid w:val="00E271EF"/>
    <w:rsid w:val="00E27369"/>
    <w:rsid w:val="00E2757F"/>
    <w:rsid w:val="00E3024F"/>
    <w:rsid w:val="00E30B21"/>
    <w:rsid w:val="00E30D17"/>
    <w:rsid w:val="00E31164"/>
    <w:rsid w:val="00E311CC"/>
    <w:rsid w:val="00E313C0"/>
    <w:rsid w:val="00E320CC"/>
    <w:rsid w:val="00E323CF"/>
    <w:rsid w:val="00E32FD8"/>
    <w:rsid w:val="00E33212"/>
    <w:rsid w:val="00E33B20"/>
    <w:rsid w:val="00E34451"/>
    <w:rsid w:val="00E3498C"/>
    <w:rsid w:val="00E34DAE"/>
    <w:rsid w:val="00E358BD"/>
    <w:rsid w:val="00E36004"/>
    <w:rsid w:val="00E362FA"/>
    <w:rsid w:val="00E36707"/>
    <w:rsid w:val="00E37093"/>
    <w:rsid w:val="00E37535"/>
    <w:rsid w:val="00E37C30"/>
    <w:rsid w:val="00E40E0B"/>
    <w:rsid w:val="00E41098"/>
    <w:rsid w:val="00E4129D"/>
    <w:rsid w:val="00E41D9D"/>
    <w:rsid w:val="00E42033"/>
    <w:rsid w:val="00E4227A"/>
    <w:rsid w:val="00E422E1"/>
    <w:rsid w:val="00E427BF"/>
    <w:rsid w:val="00E43AC9"/>
    <w:rsid w:val="00E4498C"/>
    <w:rsid w:val="00E45143"/>
    <w:rsid w:val="00E45360"/>
    <w:rsid w:val="00E462AF"/>
    <w:rsid w:val="00E4675D"/>
    <w:rsid w:val="00E46786"/>
    <w:rsid w:val="00E468C2"/>
    <w:rsid w:val="00E46E52"/>
    <w:rsid w:val="00E47010"/>
    <w:rsid w:val="00E47D78"/>
    <w:rsid w:val="00E47EC1"/>
    <w:rsid w:val="00E47F04"/>
    <w:rsid w:val="00E47F1D"/>
    <w:rsid w:val="00E502C2"/>
    <w:rsid w:val="00E504F1"/>
    <w:rsid w:val="00E51C35"/>
    <w:rsid w:val="00E51EE2"/>
    <w:rsid w:val="00E521CD"/>
    <w:rsid w:val="00E53316"/>
    <w:rsid w:val="00E5355D"/>
    <w:rsid w:val="00E53560"/>
    <w:rsid w:val="00E539BA"/>
    <w:rsid w:val="00E53BB2"/>
    <w:rsid w:val="00E547CA"/>
    <w:rsid w:val="00E54BAB"/>
    <w:rsid w:val="00E54E27"/>
    <w:rsid w:val="00E551E9"/>
    <w:rsid w:val="00E5522E"/>
    <w:rsid w:val="00E55600"/>
    <w:rsid w:val="00E5592E"/>
    <w:rsid w:val="00E56DBF"/>
    <w:rsid w:val="00E57424"/>
    <w:rsid w:val="00E57AFF"/>
    <w:rsid w:val="00E57F1B"/>
    <w:rsid w:val="00E57F1D"/>
    <w:rsid w:val="00E601A4"/>
    <w:rsid w:val="00E60272"/>
    <w:rsid w:val="00E60430"/>
    <w:rsid w:val="00E604EB"/>
    <w:rsid w:val="00E61467"/>
    <w:rsid w:val="00E61917"/>
    <w:rsid w:val="00E61CF2"/>
    <w:rsid w:val="00E6262E"/>
    <w:rsid w:val="00E62747"/>
    <w:rsid w:val="00E62885"/>
    <w:rsid w:val="00E62BFE"/>
    <w:rsid w:val="00E6360F"/>
    <w:rsid w:val="00E6439F"/>
    <w:rsid w:val="00E65067"/>
    <w:rsid w:val="00E65A22"/>
    <w:rsid w:val="00E65BB3"/>
    <w:rsid w:val="00E664A5"/>
    <w:rsid w:val="00E664C3"/>
    <w:rsid w:val="00E6767F"/>
    <w:rsid w:val="00E67C89"/>
    <w:rsid w:val="00E7007C"/>
    <w:rsid w:val="00E70491"/>
    <w:rsid w:val="00E7067B"/>
    <w:rsid w:val="00E70921"/>
    <w:rsid w:val="00E713FF"/>
    <w:rsid w:val="00E71A4C"/>
    <w:rsid w:val="00E71B3B"/>
    <w:rsid w:val="00E71C0D"/>
    <w:rsid w:val="00E72403"/>
    <w:rsid w:val="00E72616"/>
    <w:rsid w:val="00E72B51"/>
    <w:rsid w:val="00E72FF8"/>
    <w:rsid w:val="00E73095"/>
    <w:rsid w:val="00E734D6"/>
    <w:rsid w:val="00E73AD9"/>
    <w:rsid w:val="00E73D7C"/>
    <w:rsid w:val="00E73EE1"/>
    <w:rsid w:val="00E74242"/>
    <w:rsid w:val="00E743C9"/>
    <w:rsid w:val="00E749EF"/>
    <w:rsid w:val="00E7569E"/>
    <w:rsid w:val="00E76633"/>
    <w:rsid w:val="00E77BAE"/>
    <w:rsid w:val="00E8043C"/>
    <w:rsid w:val="00E80679"/>
    <w:rsid w:val="00E809C5"/>
    <w:rsid w:val="00E80B7E"/>
    <w:rsid w:val="00E80D91"/>
    <w:rsid w:val="00E80EC8"/>
    <w:rsid w:val="00E812A9"/>
    <w:rsid w:val="00E81BAD"/>
    <w:rsid w:val="00E824D5"/>
    <w:rsid w:val="00E82F5F"/>
    <w:rsid w:val="00E832D8"/>
    <w:rsid w:val="00E834E3"/>
    <w:rsid w:val="00E835D8"/>
    <w:rsid w:val="00E83897"/>
    <w:rsid w:val="00E83FDD"/>
    <w:rsid w:val="00E84242"/>
    <w:rsid w:val="00E84BEE"/>
    <w:rsid w:val="00E84BF6"/>
    <w:rsid w:val="00E851B2"/>
    <w:rsid w:val="00E8581F"/>
    <w:rsid w:val="00E85C0E"/>
    <w:rsid w:val="00E86777"/>
    <w:rsid w:val="00E867DB"/>
    <w:rsid w:val="00E86E85"/>
    <w:rsid w:val="00E87074"/>
    <w:rsid w:val="00E8740C"/>
    <w:rsid w:val="00E9077A"/>
    <w:rsid w:val="00E91200"/>
    <w:rsid w:val="00E9126B"/>
    <w:rsid w:val="00E913F6"/>
    <w:rsid w:val="00E919B1"/>
    <w:rsid w:val="00E91D18"/>
    <w:rsid w:val="00E91EA2"/>
    <w:rsid w:val="00E928AC"/>
    <w:rsid w:val="00E9351E"/>
    <w:rsid w:val="00E935EA"/>
    <w:rsid w:val="00E93CA4"/>
    <w:rsid w:val="00E93EFF"/>
    <w:rsid w:val="00E94069"/>
    <w:rsid w:val="00E9411E"/>
    <w:rsid w:val="00E9435D"/>
    <w:rsid w:val="00E94402"/>
    <w:rsid w:val="00E944E4"/>
    <w:rsid w:val="00E947B6"/>
    <w:rsid w:val="00E95041"/>
    <w:rsid w:val="00E95314"/>
    <w:rsid w:val="00E9535F"/>
    <w:rsid w:val="00E95869"/>
    <w:rsid w:val="00E9598C"/>
    <w:rsid w:val="00E975D3"/>
    <w:rsid w:val="00E979C5"/>
    <w:rsid w:val="00EA01F6"/>
    <w:rsid w:val="00EA150C"/>
    <w:rsid w:val="00EA1A58"/>
    <w:rsid w:val="00EA1F73"/>
    <w:rsid w:val="00EA2832"/>
    <w:rsid w:val="00EA379B"/>
    <w:rsid w:val="00EA3B29"/>
    <w:rsid w:val="00EA3C70"/>
    <w:rsid w:val="00EA43C1"/>
    <w:rsid w:val="00EA476C"/>
    <w:rsid w:val="00EA47DD"/>
    <w:rsid w:val="00EA57AB"/>
    <w:rsid w:val="00EA61B0"/>
    <w:rsid w:val="00EA6893"/>
    <w:rsid w:val="00EA76AD"/>
    <w:rsid w:val="00EA7961"/>
    <w:rsid w:val="00EA7B1E"/>
    <w:rsid w:val="00EA7D23"/>
    <w:rsid w:val="00EB043B"/>
    <w:rsid w:val="00EB07BB"/>
    <w:rsid w:val="00EB1162"/>
    <w:rsid w:val="00EB13EE"/>
    <w:rsid w:val="00EB16DF"/>
    <w:rsid w:val="00EB1805"/>
    <w:rsid w:val="00EB22D0"/>
    <w:rsid w:val="00EB2452"/>
    <w:rsid w:val="00EB25C8"/>
    <w:rsid w:val="00EB2942"/>
    <w:rsid w:val="00EB29DE"/>
    <w:rsid w:val="00EB3195"/>
    <w:rsid w:val="00EB36EC"/>
    <w:rsid w:val="00EB3A87"/>
    <w:rsid w:val="00EB3D1E"/>
    <w:rsid w:val="00EB46D8"/>
    <w:rsid w:val="00EB4E6D"/>
    <w:rsid w:val="00EB4F42"/>
    <w:rsid w:val="00EB522B"/>
    <w:rsid w:val="00EB5823"/>
    <w:rsid w:val="00EB59F8"/>
    <w:rsid w:val="00EB5FBE"/>
    <w:rsid w:val="00EB6012"/>
    <w:rsid w:val="00EB61CA"/>
    <w:rsid w:val="00EB6475"/>
    <w:rsid w:val="00EB6A31"/>
    <w:rsid w:val="00EB6E2A"/>
    <w:rsid w:val="00EB6EDD"/>
    <w:rsid w:val="00EB74A2"/>
    <w:rsid w:val="00EB79F1"/>
    <w:rsid w:val="00EC0108"/>
    <w:rsid w:val="00EC0184"/>
    <w:rsid w:val="00EC0690"/>
    <w:rsid w:val="00EC06C0"/>
    <w:rsid w:val="00EC073D"/>
    <w:rsid w:val="00EC107B"/>
    <w:rsid w:val="00EC1083"/>
    <w:rsid w:val="00EC1685"/>
    <w:rsid w:val="00EC1AA9"/>
    <w:rsid w:val="00EC28E5"/>
    <w:rsid w:val="00EC41DB"/>
    <w:rsid w:val="00EC4248"/>
    <w:rsid w:val="00EC5AB8"/>
    <w:rsid w:val="00EC5AE5"/>
    <w:rsid w:val="00EC6234"/>
    <w:rsid w:val="00EC6574"/>
    <w:rsid w:val="00EC7505"/>
    <w:rsid w:val="00EC7B36"/>
    <w:rsid w:val="00EC7C4D"/>
    <w:rsid w:val="00ED05B3"/>
    <w:rsid w:val="00ED09F8"/>
    <w:rsid w:val="00ED123D"/>
    <w:rsid w:val="00ED1753"/>
    <w:rsid w:val="00ED206A"/>
    <w:rsid w:val="00ED236E"/>
    <w:rsid w:val="00ED2F7F"/>
    <w:rsid w:val="00ED3403"/>
    <w:rsid w:val="00ED36D1"/>
    <w:rsid w:val="00ED3DC6"/>
    <w:rsid w:val="00ED49A9"/>
    <w:rsid w:val="00ED4C8C"/>
    <w:rsid w:val="00ED52E1"/>
    <w:rsid w:val="00ED5621"/>
    <w:rsid w:val="00ED591E"/>
    <w:rsid w:val="00ED5A15"/>
    <w:rsid w:val="00ED5BDF"/>
    <w:rsid w:val="00ED684A"/>
    <w:rsid w:val="00ED68DA"/>
    <w:rsid w:val="00ED68E1"/>
    <w:rsid w:val="00ED6A37"/>
    <w:rsid w:val="00ED71C4"/>
    <w:rsid w:val="00ED7210"/>
    <w:rsid w:val="00ED7647"/>
    <w:rsid w:val="00ED794E"/>
    <w:rsid w:val="00EE0F00"/>
    <w:rsid w:val="00EE17AE"/>
    <w:rsid w:val="00EE199A"/>
    <w:rsid w:val="00EE1D5C"/>
    <w:rsid w:val="00EE2D96"/>
    <w:rsid w:val="00EE3ADB"/>
    <w:rsid w:val="00EE42F5"/>
    <w:rsid w:val="00EE4337"/>
    <w:rsid w:val="00EE4E9B"/>
    <w:rsid w:val="00EE4F7C"/>
    <w:rsid w:val="00EE5A3D"/>
    <w:rsid w:val="00EE5ADC"/>
    <w:rsid w:val="00EE5DFC"/>
    <w:rsid w:val="00EE6D01"/>
    <w:rsid w:val="00EE72FE"/>
    <w:rsid w:val="00EE755D"/>
    <w:rsid w:val="00EE79B8"/>
    <w:rsid w:val="00EE7A33"/>
    <w:rsid w:val="00EE7BD7"/>
    <w:rsid w:val="00EE7CA4"/>
    <w:rsid w:val="00EF0387"/>
    <w:rsid w:val="00EF0937"/>
    <w:rsid w:val="00EF0BC6"/>
    <w:rsid w:val="00EF1739"/>
    <w:rsid w:val="00EF1B31"/>
    <w:rsid w:val="00EF20B7"/>
    <w:rsid w:val="00EF21CA"/>
    <w:rsid w:val="00EF2402"/>
    <w:rsid w:val="00EF266B"/>
    <w:rsid w:val="00EF2802"/>
    <w:rsid w:val="00EF2893"/>
    <w:rsid w:val="00EF2A83"/>
    <w:rsid w:val="00EF2D20"/>
    <w:rsid w:val="00EF3D2C"/>
    <w:rsid w:val="00EF4D11"/>
    <w:rsid w:val="00EF5811"/>
    <w:rsid w:val="00EF59AF"/>
    <w:rsid w:val="00EF5C54"/>
    <w:rsid w:val="00EF5F38"/>
    <w:rsid w:val="00EF72B3"/>
    <w:rsid w:val="00EF72EF"/>
    <w:rsid w:val="00F00519"/>
    <w:rsid w:val="00F00A63"/>
    <w:rsid w:val="00F00ABC"/>
    <w:rsid w:val="00F00C2F"/>
    <w:rsid w:val="00F00D3E"/>
    <w:rsid w:val="00F00E04"/>
    <w:rsid w:val="00F01070"/>
    <w:rsid w:val="00F01D7A"/>
    <w:rsid w:val="00F020BB"/>
    <w:rsid w:val="00F0221C"/>
    <w:rsid w:val="00F02962"/>
    <w:rsid w:val="00F0316A"/>
    <w:rsid w:val="00F047C0"/>
    <w:rsid w:val="00F04CDE"/>
    <w:rsid w:val="00F04DA0"/>
    <w:rsid w:val="00F04E94"/>
    <w:rsid w:val="00F05FD6"/>
    <w:rsid w:val="00F07139"/>
    <w:rsid w:val="00F07337"/>
    <w:rsid w:val="00F07ED6"/>
    <w:rsid w:val="00F10084"/>
    <w:rsid w:val="00F10440"/>
    <w:rsid w:val="00F10885"/>
    <w:rsid w:val="00F10B45"/>
    <w:rsid w:val="00F11A66"/>
    <w:rsid w:val="00F126D2"/>
    <w:rsid w:val="00F13A98"/>
    <w:rsid w:val="00F13EC7"/>
    <w:rsid w:val="00F1425A"/>
    <w:rsid w:val="00F148E2"/>
    <w:rsid w:val="00F14F1A"/>
    <w:rsid w:val="00F158F0"/>
    <w:rsid w:val="00F15DAB"/>
    <w:rsid w:val="00F15E69"/>
    <w:rsid w:val="00F16741"/>
    <w:rsid w:val="00F16F4F"/>
    <w:rsid w:val="00F176C8"/>
    <w:rsid w:val="00F178B5"/>
    <w:rsid w:val="00F17EC0"/>
    <w:rsid w:val="00F17FA7"/>
    <w:rsid w:val="00F2023E"/>
    <w:rsid w:val="00F2037C"/>
    <w:rsid w:val="00F2061E"/>
    <w:rsid w:val="00F2079E"/>
    <w:rsid w:val="00F20FB5"/>
    <w:rsid w:val="00F21442"/>
    <w:rsid w:val="00F2173F"/>
    <w:rsid w:val="00F21CF9"/>
    <w:rsid w:val="00F21E07"/>
    <w:rsid w:val="00F227E1"/>
    <w:rsid w:val="00F231C9"/>
    <w:rsid w:val="00F23367"/>
    <w:rsid w:val="00F233D5"/>
    <w:rsid w:val="00F243AA"/>
    <w:rsid w:val="00F24A1C"/>
    <w:rsid w:val="00F24BB6"/>
    <w:rsid w:val="00F24CF2"/>
    <w:rsid w:val="00F25269"/>
    <w:rsid w:val="00F25B37"/>
    <w:rsid w:val="00F2626B"/>
    <w:rsid w:val="00F27868"/>
    <w:rsid w:val="00F27B19"/>
    <w:rsid w:val="00F27B66"/>
    <w:rsid w:val="00F27BF2"/>
    <w:rsid w:val="00F27F19"/>
    <w:rsid w:val="00F30713"/>
    <w:rsid w:val="00F323A9"/>
    <w:rsid w:val="00F3260A"/>
    <w:rsid w:val="00F347F0"/>
    <w:rsid w:val="00F34995"/>
    <w:rsid w:val="00F34DE6"/>
    <w:rsid w:val="00F355D2"/>
    <w:rsid w:val="00F35624"/>
    <w:rsid w:val="00F36272"/>
    <w:rsid w:val="00F363C5"/>
    <w:rsid w:val="00F369E6"/>
    <w:rsid w:val="00F36A12"/>
    <w:rsid w:val="00F36EAE"/>
    <w:rsid w:val="00F37CC6"/>
    <w:rsid w:val="00F401C0"/>
    <w:rsid w:val="00F40BE7"/>
    <w:rsid w:val="00F4124D"/>
    <w:rsid w:val="00F41FEE"/>
    <w:rsid w:val="00F4204E"/>
    <w:rsid w:val="00F42908"/>
    <w:rsid w:val="00F431D9"/>
    <w:rsid w:val="00F4371B"/>
    <w:rsid w:val="00F437CB"/>
    <w:rsid w:val="00F443B7"/>
    <w:rsid w:val="00F444E6"/>
    <w:rsid w:val="00F44D96"/>
    <w:rsid w:val="00F44FE1"/>
    <w:rsid w:val="00F46727"/>
    <w:rsid w:val="00F46A60"/>
    <w:rsid w:val="00F46E7C"/>
    <w:rsid w:val="00F46E9E"/>
    <w:rsid w:val="00F47316"/>
    <w:rsid w:val="00F47DBF"/>
    <w:rsid w:val="00F50181"/>
    <w:rsid w:val="00F501E0"/>
    <w:rsid w:val="00F50252"/>
    <w:rsid w:val="00F50CBD"/>
    <w:rsid w:val="00F50E2F"/>
    <w:rsid w:val="00F50E3D"/>
    <w:rsid w:val="00F51448"/>
    <w:rsid w:val="00F519BB"/>
    <w:rsid w:val="00F52EFC"/>
    <w:rsid w:val="00F53335"/>
    <w:rsid w:val="00F53CB9"/>
    <w:rsid w:val="00F550C4"/>
    <w:rsid w:val="00F558A7"/>
    <w:rsid w:val="00F561AE"/>
    <w:rsid w:val="00F563F8"/>
    <w:rsid w:val="00F5661A"/>
    <w:rsid w:val="00F56A80"/>
    <w:rsid w:val="00F575A7"/>
    <w:rsid w:val="00F57BB3"/>
    <w:rsid w:val="00F60100"/>
    <w:rsid w:val="00F60374"/>
    <w:rsid w:val="00F60B9C"/>
    <w:rsid w:val="00F60C1D"/>
    <w:rsid w:val="00F60C3E"/>
    <w:rsid w:val="00F61427"/>
    <w:rsid w:val="00F61AF8"/>
    <w:rsid w:val="00F61E58"/>
    <w:rsid w:val="00F621D7"/>
    <w:rsid w:val="00F6290B"/>
    <w:rsid w:val="00F6349E"/>
    <w:rsid w:val="00F63CF6"/>
    <w:rsid w:val="00F63DC8"/>
    <w:rsid w:val="00F640EC"/>
    <w:rsid w:val="00F64861"/>
    <w:rsid w:val="00F6487E"/>
    <w:rsid w:val="00F648E4"/>
    <w:rsid w:val="00F64D3A"/>
    <w:rsid w:val="00F657B4"/>
    <w:rsid w:val="00F659F5"/>
    <w:rsid w:val="00F6638D"/>
    <w:rsid w:val="00F663D8"/>
    <w:rsid w:val="00F667B6"/>
    <w:rsid w:val="00F66CB7"/>
    <w:rsid w:val="00F670D7"/>
    <w:rsid w:val="00F672FC"/>
    <w:rsid w:val="00F6732C"/>
    <w:rsid w:val="00F677E3"/>
    <w:rsid w:val="00F67891"/>
    <w:rsid w:val="00F7082A"/>
    <w:rsid w:val="00F70D3F"/>
    <w:rsid w:val="00F7102D"/>
    <w:rsid w:val="00F710A1"/>
    <w:rsid w:val="00F710E5"/>
    <w:rsid w:val="00F721AC"/>
    <w:rsid w:val="00F74953"/>
    <w:rsid w:val="00F74BCE"/>
    <w:rsid w:val="00F7501F"/>
    <w:rsid w:val="00F75628"/>
    <w:rsid w:val="00F75935"/>
    <w:rsid w:val="00F760AD"/>
    <w:rsid w:val="00F765DB"/>
    <w:rsid w:val="00F7664A"/>
    <w:rsid w:val="00F767B7"/>
    <w:rsid w:val="00F76A68"/>
    <w:rsid w:val="00F77502"/>
    <w:rsid w:val="00F80588"/>
    <w:rsid w:val="00F81210"/>
    <w:rsid w:val="00F81286"/>
    <w:rsid w:val="00F813C7"/>
    <w:rsid w:val="00F829F0"/>
    <w:rsid w:val="00F82BE0"/>
    <w:rsid w:val="00F830AB"/>
    <w:rsid w:val="00F833E5"/>
    <w:rsid w:val="00F838D4"/>
    <w:rsid w:val="00F83FCD"/>
    <w:rsid w:val="00F84270"/>
    <w:rsid w:val="00F84A54"/>
    <w:rsid w:val="00F85665"/>
    <w:rsid w:val="00F85AED"/>
    <w:rsid w:val="00F85CC7"/>
    <w:rsid w:val="00F85E51"/>
    <w:rsid w:val="00F861AA"/>
    <w:rsid w:val="00F8685B"/>
    <w:rsid w:val="00F8685D"/>
    <w:rsid w:val="00F868D1"/>
    <w:rsid w:val="00F87126"/>
    <w:rsid w:val="00F87C6E"/>
    <w:rsid w:val="00F87DF1"/>
    <w:rsid w:val="00F90193"/>
    <w:rsid w:val="00F902B8"/>
    <w:rsid w:val="00F904E9"/>
    <w:rsid w:val="00F90D23"/>
    <w:rsid w:val="00F91044"/>
    <w:rsid w:val="00F9106F"/>
    <w:rsid w:val="00F91E20"/>
    <w:rsid w:val="00F91EDD"/>
    <w:rsid w:val="00F91EEE"/>
    <w:rsid w:val="00F92792"/>
    <w:rsid w:val="00F927A6"/>
    <w:rsid w:val="00F92A8B"/>
    <w:rsid w:val="00F93EA3"/>
    <w:rsid w:val="00F93FBD"/>
    <w:rsid w:val="00F94327"/>
    <w:rsid w:val="00F94359"/>
    <w:rsid w:val="00F94782"/>
    <w:rsid w:val="00F94C63"/>
    <w:rsid w:val="00F94FD3"/>
    <w:rsid w:val="00F95061"/>
    <w:rsid w:val="00F952FD"/>
    <w:rsid w:val="00F95403"/>
    <w:rsid w:val="00F9617F"/>
    <w:rsid w:val="00F964C0"/>
    <w:rsid w:val="00F9655F"/>
    <w:rsid w:val="00F970AD"/>
    <w:rsid w:val="00F977A2"/>
    <w:rsid w:val="00F977DE"/>
    <w:rsid w:val="00F979E2"/>
    <w:rsid w:val="00FA085C"/>
    <w:rsid w:val="00FA1177"/>
    <w:rsid w:val="00FA1246"/>
    <w:rsid w:val="00FA181B"/>
    <w:rsid w:val="00FA2097"/>
    <w:rsid w:val="00FA2925"/>
    <w:rsid w:val="00FA2CBD"/>
    <w:rsid w:val="00FA2D88"/>
    <w:rsid w:val="00FA3600"/>
    <w:rsid w:val="00FA3E90"/>
    <w:rsid w:val="00FA3F39"/>
    <w:rsid w:val="00FA496B"/>
    <w:rsid w:val="00FA4E16"/>
    <w:rsid w:val="00FA4EC2"/>
    <w:rsid w:val="00FA4F47"/>
    <w:rsid w:val="00FA59D2"/>
    <w:rsid w:val="00FA60FD"/>
    <w:rsid w:val="00FA62DB"/>
    <w:rsid w:val="00FA64A1"/>
    <w:rsid w:val="00FA6BC8"/>
    <w:rsid w:val="00FA7A0C"/>
    <w:rsid w:val="00FA7D05"/>
    <w:rsid w:val="00FA7F63"/>
    <w:rsid w:val="00FB0357"/>
    <w:rsid w:val="00FB072F"/>
    <w:rsid w:val="00FB0A36"/>
    <w:rsid w:val="00FB0BFB"/>
    <w:rsid w:val="00FB255C"/>
    <w:rsid w:val="00FB26D4"/>
    <w:rsid w:val="00FB294D"/>
    <w:rsid w:val="00FB2D92"/>
    <w:rsid w:val="00FB2E90"/>
    <w:rsid w:val="00FB33E9"/>
    <w:rsid w:val="00FB3727"/>
    <w:rsid w:val="00FB3AAF"/>
    <w:rsid w:val="00FB3C1C"/>
    <w:rsid w:val="00FB4269"/>
    <w:rsid w:val="00FB4281"/>
    <w:rsid w:val="00FB4372"/>
    <w:rsid w:val="00FB47C9"/>
    <w:rsid w:val="00FB55CD"/>
    <w:rsid w:val="00FB56F2"/>
    <w:rsid w:val="00FB6264"/>
    <w:rsid w:val="00FB6549"/>
    <w:rsid w:val="00FB6665"/>
    <w:rsid w:val="00FB6DC4"/>
    <w:rsid w:val="00FB6E31"/>
    <w:rsid w:val="00FB70F1"/>
    <w:rsid w:val="00FB70F9"/>
    <w:rsid w:val="00FB775E"/>
    <w:rsid w:val="00FC07BB"/>
    <w:rsid w:val="00FC0991"/>
    <w:rsid w:val="00FC0B2F"/>
    <w:rsid w:val="00FC0C24"/>
    <w:rsid w:val="00FC1209"/>
    <w:rsid w:val="00FC17B3"/>
    <w:rsid w:val="00FC1A2B"/>
    <w:rsid w:val="00FC1D61"/>
    <w:rsid w:val="00FC2066"/>
    <w:rsid w:val="00FC2161"/>
    <w:rsid w:val="00FC2B18"/>
    <w:rsid w:val="00FC32C3"/>
    <w:rsid w:val="00FC3314"/>
    <w:rsid w:val="00FC476D"/>
    <w:rsid w:val="00FC4FD3"/>
    <w:rsid w:val="00FC510C"/>
    <w:rsid w:val="00FC5229"/>
    <w:rsid w:val="00FC58E3"/>
    <w:rsid w:val="00FC5AD5"/>
    <w:rsid w:val="00FC6808"/>
    <w:rsid w:val="00FC6F9F"/>
    <w:rsid w:val="00FC70A3"/>
    <w:rsid w:val="00FC7578"/>
    <w:rsid w:val="00FC7E0A"/>
    <w:rsid w:val="00FD0437"/>
    <w:rsid w:val="00FD0784"/>
    <w:rsid w:val="00FD0AFC"/>
    <w:rsid w:val="00FD0C50"/>
    <w:rsid w:val="00FD139C"/>
    <w:rsid w:val="00FD1488"/>
    <w:rsid w:val="00FD210B"/>
    <w:rsid w:val="00FD2DF6"/>
    <w:rsid w:val="00FD3F35"/>
    <w:rsid w:val="00FD3FF4"/>
    <w:rsid w:val="00FD44A1"/>
    <w:rsid w:val="00FD487A"/>
    <w:rsid w:val="00FD4BF2"/>
    <w:rsid w:val="00FD54A7"/>
    <w:rsid w:val="00FD60C3"/>
    <w:rsid w:val="00FD678C"/>
    <w:rsid w:val="00FD6A93"/>
    <w:rsid w:val="00FD7120"/>
    <w:rsid w:val="00FD7145"/>
    <w:rsid w:val="00FD73CA"/>
    <w:rsid w:val="00FD75D4"/>
    <w:rsid w:val="00FD794F"/>
    <w:rsid w:val="00FE017E"/>
    <w:rsid w:val="00FE01BD"/>
    <w:rsid w:val="00FE051D"/>
    <w:rsid w:val="00FE05B1"/>
    <w:rsid w:val="00FE09DB"/>
    <w:rsid w:val="00FE1072"/>
    <w:rsid w:val="00FE12D5"/>
    <w:rsid w:val="00FE1634"/>
    <w:rsid w:val="00FE202C"/>
    <w:rsid w:val="00FE21FD"/>
    <w:rsid w:val="00FE2382"/>
    <w:rsid w:val="00FE2964"/>
    <w:rsid w:val="00FE3CD5"/>
    <w:rsid w:val="00FE48B1"/>
    <w:rsid w:val="00FE52FC"/>
    <w:rsid w:val="00FE68B9"/>
    <w:rsid w:val="00FE6BD3"/>
    <w:rsid w:val="00FE6CF7"/>
    <w:rsid w:val="00FE71A7"/>
    <w:rsid w:val="00FE78B9"/>
    <w:rsid w:val="00FE7931"/>
    <w:rsid w:val="00FE79EF"/>
    <w:rsid w:val="00FF0078"/>
    <w:rsid w:val="00FF0349"/>
    <w:rsid w:val="00FF09DA"/>
    <w:rsid w:val="00FF207C"/>
    <w:rsid w:val="00FF243C"/>
    <w:rsid w:val="00FF28F3"/>
    <w:rsid w:val="00FF2ED3"/>
    <w:rsid w:val="00FF30F6"/>
    <w:rsid w:val="00FF3913"/>
    <w:rsid w:val="00FF39DC"/>
    <w:rsid w:val="00FF48AA"/>
    <w:rsid w:val="00FF4AF6"/>
    <w:rsid w:val="00FF52B8"/>
    <w:rsid w:val="00FF5567"/>
    <w:rsid w:val="00FF56CB"/>
    <w:rsid w:val="00FF56EF"/>
    <w:rsid w:val="00FF5D2B"/>
    <w:rsid w:val="00FF5D31"/>
    <w:rsid w:val="00FF663F"/>
    <w:rsid w:val="00FF6CC0"/>
    <w:rsid w:val="00FF7584"/>
    <w:rsid w:val="00FF7BFE"/>
    <w:rsid w:val="00FF7C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9A41E2"/>
  <w15:docId w15:val="{DB489CE4-843C-44FD-A48A-111B1FD77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B8B"/>
    <w:pPr>
      <w:widowControl w:val="0"/>
      <w:spacing w:before="120" w:line="360" w:lineRule="auto"/>
      <w:ind w:left="544"/>
    </w:pPr>
    <w:rPr>
      <w:snapToGrid w:val="0"/>
      <w:sz w:val="24"/>
    </w:rPr>
  </w:style>
  <w:style w:type="paragraph" w:styleId="Heading1">
    <w:name w:val="heading 1"/>
    <w:basedOn w:val="Normal"/>
    <w:next w:val="Heading2"/>
    <w:link w:val="Heading1Char"/>
    <w:qFormat/>
    <w:rsid w:val="00837A13"/>
    <w:pPr>
      <w:keepNext/>
      <w:numPr>
        <w:numId w:val="10"/>
      </w:numPr>
      <w:spacing w:before="360" w:after="240"/>
      <w:outlineLvl w:val="0"/>
    </w:pPr>
    <w:rPr>
      <w:rFonts w:ascii="Times New Roman Bold" w:hAnsi="Times New Roman Bold"/>
      <w:b/>
      <w:caps/>
      <w:kern w:val="28"/>
    </w:rPr>
  </w:style>
  <w:style w:type="paragraph" w:styleId="Heading2">
    <w:name w:val="heading 2"/>
    <w:basedOn w:val="Normal"/>
    <w:next w:val="NormalIndent"/>
    <w:link w:val="Heading2Char"/>
    <w:qFormat/>
    <w:rsid w:val="00B135E5"/>
    <w:pPr>
      <w:keepNext/>
      <w:numPr>
        <w:ilvl w:val="1"/>
        <w:numId w:val="10"/>
      </w:numPr>
      <w:spacing w:before="240" w:after="120"/>
      <w:outlineLvl w:val="1"/>
    </w:pPr>
    <w:rPr>
      <w:b/>
    </w:rPr>
  </w:style>
  <w:style w:type="paragraph" w:styleId="Heading3">
    <w:name w:val="heading 3"/>
    <w:basedOn w:val="Normal"/>
    <w:next w:val="Normal"/>
    <w:link w:val="Heading3Char"/>
    <w:qFormat/>
    <w:rsid w:val="003A75A8"/>
    <w:pPr>
      <w:keepNext/>
      <w:numPr>
        <w:ilvl w:val="2"/>
        <w:numId w:val="10"/>
      </w:numPr>
      <w:tabs>
        <w:tab w:val="left" w:pos="792"/>
      </w:tabs>
      <w:spacing w:before="240"/>
      <w:jc w:val="both"/>
      <w:outlineLvl w:val="2"/>
    </w:pPr>
    <w:rPr>
      <w:b/>
    </w:rPr>
  </w:style>
  <w:style w:type="paragraph" w:styleId="Heading4">
    <w:name w:val="heading 4"/>
    <w:basedOn w:val="Normal"/>
    <w:next w:val="Normal"/>
    <w:link w:val="Heading4Char"/>
    <w:qFormat/>
    <w:rsid w:val="008B1DDA"/>
    <w:pPr>
      <w:keepNext/>
      <w:numPr>
        <w:ilvl w:val="3"/>
        <w:numId w:val="10"/>
      </w:numPr>
      <w:spacing w:before="240" w:after="60"/>
      <w:outlineLvl w:val="3"/>
    </w:pPr>
  </w:style>
  <w:style w:type="paragraph" w:styleId="Heading5">
    <w:name w:val="heading 5"/>
    <w:basedOn w:val="Normal"/>
    <w:next w:val="Normal"/>
    <w:link w:val="Heading5Char"/>
    <w:qFormat/>
    <w:rsid w:val="001C1D25"/>
    <w:pPr>
      <w:keepNext/>
      <w:numPr>
        <w:ilvl w:val="4"/>
        <w:numId w:val="10"/>
      </w:numPr>
      <w:jc w:val="both"/>
      <w:outlineLvl w:val="4"/>
    </w:pPr>
  </w:style>
  <w:style w:type="paragraph" w:styleId="Heading6">
    <w:name w:val="heading 6"/>
    <w:basedOn w:val="Normal"/>
    <w:next w:val="Normal"/>
    <w:link w:val="Heading6Char"/>
    <w:qFormat/>
    <w:rsid w:val="004B7DEE"/>
    <w:pPr>
      <w:keepNext/>
      <w:numPr>
        <w:ilvl w:val="5"/>
        <w:numId w:val="10"/>
      </w:numPr>
      <w:outlineLvl w:val="5"/>
    </w:pPr>
    <w:rPr>
      <w:rFonts w:ascii=".VnTime" w:hAnsi=".VnTime"/>
      <w:b/>
      <w:i/>
      <w:sz w:val="22"/>
    </w:rPr>
  </w:style>
  <w:style w:type="paragraph" w:styleId="Heading7">
    <w:name w:val="heading 7"/>
    <w:basedOn w:val="Normal"/>
    <w:next w:val="Normal"/>
    <w:link w:val="Heading7Char"/>
    <w:qFormat/>
    <w:rsid w:val="004B7DEE"/>
    <w:pPr>
      <w:keepNext/>
      <w:numPr>
        <w:ilvl w:val="6"/>
        <w:numId w:val="10"/>
      </w:numPr>
      <w:spacing w:before="60" w:after="60"/>
      <w:outlineLvl w:val="6"/>
    </w:pPr>
    <w:rPr>
      <w:rFonts w:ascii=".VnTimeH" w:hAnsi=".VnTimeH"/>
      <w:b/>
      <w:color w:val="000000"/>
      <w:sz w:val="18"/>
    </w:rPr>
  </w:style>
  <w:style w:type="paragraph" w:styleId="Heading8">
    <w:name w:val="heading 8"/>
    <w:basedOn w:val="Normal"/>
    <w:next w:val="Normal"/>
    <w:link w:val="Heading8Char"/>
    <w:qFormat/>
    <w:rsid w:val="004B7DEE"/>
    <w:pPr>
      <w:keepNext/>
      <w:numPr>
        <w:ilvl w:val="7"/>
        <w:numId w:val="10"/>
      </w:numPr>
      <w:jc w:val="both"/>
      <w:outlineLvl w:val="7"/>
    </w:pPr>
    <w:rPr>
      <w:rFonts w:ascii=".VnArialH" w:hAnsi=".VnArialH"/>
      <w:b/>
    </w:rPr>
  </w:style>
  <w:style w:type="paragraph" w:styleId="Heading9">
    <w:name w:val="heading 9"/>
    <w:basedOn w:val="Normal"/>
    <w:next w:val="Normal"/>
    <w:link w:val="Heading9Char"/>
    <w:qFormat/>
    <w:rsid w:val="004B7DEE"/>
    <w:pPr>
      <w:keepNext/>
      <w:numPr>
        <w:ilvl w:val="8"/>
        <w:numId w:val="10"/>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autoRedefine/>
    <w:uiPriority w:val="99"/>
    <w:rsid w:val="00C76597"/>
    <w:pPr>
      <w:spacing w:before="0"/>
      <w:ind w:left="25" w:right="18" w:hanging="25"/>
      <w:jc w:val="both"/>
    </w:pPr>
    <w:rPr>
      <w:color w:val="000000"/>
      <w:szCs w:val="24"/>
    </w:rPr>
  </w:style>
  <w:style w:type="paragraph" w:styleId="BodyTextIndent">
    <w:name w:val="Body Text Indent"/>
    <w:basedOn w:val="Normal"/>
    <w:rsid w:val="004B7DEE"/>
    <w:rPr>
      <w:rFonts w:ascii="Arial" w:hAnsi="Arial"/>
    </w:rPr>
  </w:style>
  <w:style w:type="paragraph" w:styleId="BodyTextIndent2">
    <w:name w:val="Body Text Indent 2"/>
    <w:basedOn w:val="Normal"/>
    <w:rsid w:val="004B7DEE"/>
    <w:pPr>
      <w:widowControl/>
      <w:spacing w:before="0"/>
      <w:ind w:left="720"/>
    </w:pPr>
    <w:rPr>
      <w:rFonts w:ascii=".VnTime" w:hAnsi=".VnTime"/>
      <w:snapToGrid/>
    </w:rPr>
  </w:style>
  <w:style w:type="paragraph" w:styleId="Caption">
    <w:name w:val="caption"/>
    <w:aliases w:val="Picture"/>
    <w:basedOn w:val="Normal"/>
    <w:next w:val="Normal"/>
    <w:qFormat/>
    <w:rsid w:val="004B7DEE"/>
    <w:pPr>
      <w:spacing w:after="120"/>
      <w:ind w:left="1440"/>
      <w:jc w:val="both"/>
    </w:pPr>
    <w:rPr>
      <w:rFonts w:ascii=".VnTime" w:hAnsi=".VnTime"/>
      <w:b/>
    </w:rPr>
  </w:style>
  <w:style w:type="paragraph" w:styleId="Footer">
    <w:name w:val="footer"/>
    <w:basedOn w:val="Normal"/>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C76597"/>
    <w:pPr>
      <w:tabs>
        <w:tab w:val="left" w:pos="400"/>
        <w:tab w:val="right" w:leader="dot" w:pos="9720"/>
      </w:tabs>
      <w:spacing w:after="120"/>
      <w:ind w:left="0"/>
    </w:pPr>
    <w:rPr>
      <w:b/>
      <w:noProof/>
    </w:rPr>
  </w:style>
  <w:style w:type="paragraph" w:styleId="TOC2">
    <w:name w:val="toc 2"/>
    <w:basedOn w:val="Normal"/>
    <w:next w:val="Normal"/>
    <w:autoRedefine/>
    <w:uiPriority w:val="39"/>
    <w:rsid w:val="00C76597"/>
    <w:pPr>
      <w:tabs>
        <w:tab w:val="left" w:pos="800"/>
        <w:tab w:val="right" w:leader="dot" w:pos="9720"/>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rsid w:val="004B7DEE"/>
    <w:pPr>
      <w:spacing w:before="0"/>
      <w:ind w:left="800"/>
    </w:pPr>
    <w:rPr>
      <w:sz w:val="18"/>
    </w:rPr>
  </w:style>
  <w:style w:type="paragraph" w:styleId="TOC6">
    <w:name w:val="toc 6"/>
    <w:basedOn w:val="Normal"/>
    <w:next w:val="Normal"/>
    <w:autoRedefine/>
    <w:uiPriority w:val="39"/>
    <w:rsid w:val="004B7DEE"/>
    <w:pPr>
      <w:spacing w:before="0"/>
      <w:ind w:left="1000"/>
    </w:pPr>
    <w:rPr>
      <w:sz w:val="18"/>
    </w:rPr>
  </w:style>
  <w:style w:type="paragraph" w:styleId="TOC7">
    <w:name w:val="toc 7"/>
    <w:basedOn w:val="Normal"/>
    <w:next w:val="Normal"/>
    <w:autoRedefine/>
    <w:uiPriority w:val="39"/>
    <w:rsid w:val="004B7DEE"/>
    <w:pPr>
      <w:spacing w:before="0"/>
      <w:ind w:left="1200"/>
    </w:pPr>
    <w:rPr>
      <w:sz w:val="18"/>
    </w:rPr>
  </w:style>
  <w:style w:type="paragraph" w:styleId="TOC8">
    <w:name w:val="toc 8"/>
    <w:basedOn w:val="Normal"/>
    <w:next w:val="Normal"/>
    <w:autoRedefine/>
    <w:uiPriority w:val="39"/>
    <w:rsid w:val="004B7DEE"/>
    <w:pPr>
      <w:spacing w:before="0"/>
      <w:ind w:left="1400"/>
    </w:pPr>
    <w:rPr>
      <w:sz w:val="18"/>
    </w:rPr>
  </w:style>
  <w:style w:type="paragraph" w:styleId="TOC9">
    <w:name w:val="toc 9"/>
    <w:basedOn w:val="Normal"/>
    <w:next w:val="Normal"/>
    <w:autoRedefine/>
    <w:uiPriority w:val="39"/>
    <w:rsid w:val="004B7DEE"/>
    <w:pPr>
      <w:spacing w:before="0"/>
      <w:ind w:left="1600"/>
    </w:pPr>
    <w:rPr>
      <w:sz w:val="18"/>
    </w:rPr>
  </w:style>
  <w:style w:type="paragraph" w:styleId="BodyText">
    <w:name w:val="Body Text"/>
    <w:basedOn w:val="Normal"/>
    <w:link w:val="BodyTextChar"/>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link w:val="BodyText3Char"/>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semiHidden/>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style>
  <w:style w:type="character" w:styleId="Strong">
    <w:name w:val="Strong"/>
    <w:uiPriority w:val="22"/>
    <w:qFormat/>
    <w:rsid w:val="004B7DEE"/>
    <w:rPr>
      <w:b/>
    </w:rPr>
  </w:style>
  <w:style w:type="paragraph" w:styleId="Title">
    <w:name w:val="Title"/>
    <w:basedOn w:val="Normal"/>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rsid w:val="004B7DEE"/>
    <w:rPr>
      <w:color w:val="800080"/>
      <w:u w:val="single"/>
    </w:rPr>
  </w:style>
  <w:style w:type="paragraph" w:styleId="BodyTextIndent3">
    <w:name w:val="Body Text Indent 3"/>
    <w:basedOn w:val="Normal"/>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qFormat/>
    <w:rsid w:val="00C500D3"/>
    <w:pPr>
      <w:numPr>
        <w:numId w:val="14"/>
      </w:numPr>
      <w:spacing w:after="60"/>
      <w:ind w:left="3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qFormat/>
    <w:rsid w:val="00645930"/>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2"/>
      </w:numPr>
      <w:ind w:left="714" w:hanging="357"/>
    </w:pPr>
    <w:rPr>
      <w:snapToGrid/>
      <w:szCs w:val="24"/>
    </w:rPr>
  </w:style>
  <w:style w:type="paragraph" w:styleId="ListNumber">
    <w:name w:val="List Number"/>
    <w:rsid w:val="004B7DEE"/>
    <w:pPr>
      <w:numPr>
        <w:numId w:val="9"/>
      </w:numPr>
      <w:spacing w:before="40"/>
    </w:pPr>
  </w:style>
  <w:style w:type="character" w:customStyle="1" w:styleId="docemphroman">
    <w:name w:val="docemphroman"/>
    <w:basedOn w:val="DefaultParagraphFont"/>
    <w:rsid w:val="004B7DEE"/>
  </w:style>
  <w:style w:type="paragraph" w:styleId="DocumentMap">
    <w:name w:val="Document Map"/>
    <w:basedOn w:val="Normal"/>
    <w:link w:val="DocumentMapChar"/>
    <w:uiPriority w:val="99"/>
    <w:semiHidden/>
    <w:rsid w:val="004B7DEE"/>
    <w:pPr>
      <w:shd w:val="clear" w:color="auto" w:fill="000080"/>
    </w:pPr>
    <w:rPr>
      <w:rFonts w:ascii="Tahoma" w:hAnsi="Tahoma"/>
    </w:rPr>
  </w:style>
  <w:style w:type="paragraph" w:styleId="CommentSubject">
    <w:name w:val="annotation subject"/>
    <w:basedOn w:val="CommentText"/>
    <w:next w:val="CommentText"/>
    <w:semiHidden/>
    <w:rsid w:val="008C6AAC"/>
    <w:pPr>
      <w:widowControl w:val="0"/>
      <w:spacing w:before="120"/>
      <w:jc w:val="left"/>
    </w:pPr>
    <w:rPr>
      <w:rFonts w:ascii="Arial" w:hAnsi="Arial"/>
      <w:b/>
      <w:bCs/>
      <w:snapToGrid w:val="0"/>
    </w:rPr>
  </w:style>
  <w:style w:type="paragraph" w:styleId="BalloonText">
    <w:name w:val="Balloon Text"/>
    <w:basedOn w:val="Normal"/>
    <w:link w:val="BalloonTextChar"/>
    <w:uiPriority w:val="99"/>
    <w:semiHidden/>
    <w:rsid w:val="008C6AAC"/>
    <w:rPr>
      <w:rFonts w:ascii="Tahoma" w:hAnsi="Tahoma"/>
      <w:sz w:val="16"/>
      <w:szCs w:val="16"/>
    </w:rPr>
  </w:style>
  <w:style w:type="table" w:styleId="TableGrid">
    <w:name w:val="Table Grid"/>
    <w:basedOn w:val="TableNormal"/>
    <w:uiPriority w:val="59"/>
    <w:rsid w:val="009E797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link w:val="Heading3"/>
    <w:rsid w:val="003A75A8"/>
    <w:rPr>
      <w:b/>
      <w:snapToGrid w:val="0"/>
      <w:sz w:val="24"/>
    </w:rPr>
  </w:style>
  <w:style w:type="paragraph" w:customStyle="1" w:styleId="InfoBlue">
    <w:name w:val="InfoBlue"/>
    <w:basedOn w:val="Normal"/>
    <w:next w:val="BodyTex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rsid w:val="009A1F4E"/>
    <w:pPr>
      <w:widowControl/>
      <w:spacing w:before="100" w:beforeAutospacing="1" w:after="115" w:line="240" w:lineRule="auto"/>
      <w:ind w:left="0"/>
    </w:pPr>
    <w:rPr>
      <w:snapToGrid/>
      <w:szCs w:val="24"/>
    </w:rPr>
  </w:style>
  <w:style w:type="character" w:customStyle="1" w:styleId="HeaderChar">
    <w:name w:val="Header Char"/>
    <w:link w:val="Header"/>
    <w:uiPriority w:val="99"/>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widowControl/>
      <w:numPr>
        <w:numId w:val="11"/>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character" w:customStyle="1" w:styleId="NormalIndentChar">
    <w:name w:val="Normal Indent Char"/>
    <w:link w:val="NormalIndent"/>
    <w:uiPriority w:val="99"/>
    <w:rsid w:val="00C76597"/>
    <w:rPr>
      <w:snapToGrid w:val="0"/>
      <w:color w:val="000000"/>
      <w:sz w:val="24"/>
      <w:szCs w:val="24"/>
    </w:rPr>
  </w:style>
  <w:style w:type="character" w:customStyle="1" w:styleId="Heading2Char">
    <w:name w:val="Heading 2 Char"/>
    <w:link w:val="Heading2"/>
    <w:rsid w:val="00B135E5"/>
    <w:rPr>
      <w:b/>
      <w:snapToGrid w:val="0"/>
      <w:sz w:val="24"/>
    </w:rPr>
  </w:style>
  <w:style w:type="paragraph" w:customStyle="1" w:styleId="BodyText20">
    <w:name w:val="Body Text2"/>
    <w:basedOn w:val="NormalIndent"/>
    <w:rsid w:val="003778D3"/>
    <w:pPr>
      <w:tabs>
        <w:tab w:val="left" w:pos="1224"/>
      </w:tabs>
      <w:spacing w:before="40" w:line="300" w:lineRule="atLeast"/>
      <w:ind w:left="432"/>
    </w:pPr>
    <w:rPr>
      <w:color w:val="auto"/>
    </w:rPr>
  </w:style>
  <w:style w:type="paragraph" w:styleId="ListParagraph">
    <w:name w:val="List Paragraph"/>
    <w:basedOn w:val="Normal"/>
    <w:uiPriority w:val="34"/>
    <w:qFormat/>
    <w:rsid w:val="003778D3"/>
    <w:pPr>
      <w:widowControl/>
      <w:spacing w:before="0" w:after="200" w:line="276" w:lineRule="auto"/>
      <w:ind w:left="720"/>
      <w:contextualSpacing/>
      <w:jc w:val="both"/>
    </w:pPr>
    <w:rPr>
      <w:snapToGrid/>
      <w:szCs w:val="22"/>
    </w:rPr>
  </w:style>
  <w:style w:type="character" w:styleId="Emphasis">
    <w:name w:val="Emphasis"/>
    <w:qFormat/>
    <w:rsid w:val="003778D3"/>
    <w:rPr>
      <w:i/>
      <w:iCs/>
    </w:rPr>
  </w:style>
  <w:style w:type="character" w:customStyle="1" w:styleId="b1">
    <w:name w:val="b1"/>
    <w:rsid w:val="003778D3"/>
    <w:rPr>
      <w:rFonts w:ascii="Courier New" w:hAnsi="Courier New" w:cs="Courier New" w:hint="default"/>
      <w:b/>
      <w:bCs/>
      <w:strike w:val="0"/>
      <w:dstrike w:val="0"/>
      <w:color w:val="FF0000"/>
      <w:u w:val="none"/>
      <w:effect w:val="none"/>
    </w:rPr>
  </w:style>
  <w:style w:type="character" w:customStyle="1" w:styleId="m1">
    <w:name w:val="m1"/>
    <w:rsid w:val="003778D3"/>
    <w:rPr>
      <w:color w:val="0000FF"/>
    </w:rPr>
  </w:style>
  <w:style w:type="character" w:customStyle="1" w:styleId="pi1">
    <w:name w:val="pi1"/>
    <w:rsid w:val="003778D3"/>
    <w:rPr>
      <w:color w:val="0000FF"/>
    </w:rPr>
  </w:style>
  <w:style w:type="paragraph" w:customStyle="1" w:styleId="TableBullet2">
    <w:name w:val="Table Bullet2"/>
    <w:basedOn w:val="ListParagraph"/>
    <w:qFormat/>
    <w:rsid w:val="00552652"/>
    <w:pPr>
      <w:numPr>
        <w:numId w:val="40"/>
      </w:numPr>
      <w:spacing w:after="160" w:line="240" w:lineRule="auto"/>
      <w:ind w:left="720"/>
      <w:jc w:val="left"/>
    </w:pPr>
    <w:rPr>
      <w:szCs w:val="24"/>
    </w:rPr>
  </w:style>
  <w:style w:type="character" w:customStyle="1" w:styleId="tx1">
    <w:name w:val="tx1"/>
    <w:rsid w:val="003778D3"/>
    <w:rPr>
      <w:b/>
      <w:bCs/>
    </w:rPr>
  </w:style>
  <w:style w:type="character" w:customStyle="1" w:styleId="ns1">
    <w:name w:val="ns1"/>
    <w:rsid w:val="003778D3"/>
    <w:rPr>
      <w:color w:val="FF0000"/>
    </w:rPr>
  </w:style>
  <w:style w:type="character" w:customStyle="1" w:styleId="Heading1Char">
    <w:name w:val="Heading 1 Char"/>
    <w:link w:val="Heading1"/>
    <w:rsid w:val="00837A13"/>
    <w:rPr>
      <w:rFonts w:ascii="Times New Roman Bold" w:hAnsi="Times New Roman Bold"/>
      <w:b/>
      <w:caps/>
      <w:snapToGrid w:val="0"/>
      <w:kern w:val="28"/>
      <w:sz w:val="24"/>
    </w:rPr>
  </w:style>
  <w:style w:type="character" w:customStyle="1" w:styleId="Heading4Char">
    <w:name w:val="Heading 4 Char"/>
    <w:link w:val="Heading4"/>
    <w:rsid w:val="008B1DDA"/>
    <w:rPr>
      <w:snapToGrid w:val="0"/>
      <w:sz w:val="24"/>
    </w:rPr>
  </w:style>
  <w:style w:type="character" w:customStyle="1" w:styleId="Heading5Char">
    <w:name w:val="Heading 5 Char"/>
    <w:link w:val="Heading5"/>
    <w:rsid w:val="001C1D25"/>
    <w:rPr>
      <w:snapToGrid w:val="0"/>
      <w:sz w:val="24"/>
    </w:rPr>
  </w:style>
  <w:style w:type="character" w:customStyle="1" w:styleId="Heading6Char">
    <w:name w:val="Heading 6 Char"/>
    <w:link w:val="Heading6"/>
    <w:rsid w:val="003778D3"/>
    <w:rPr>
      <w:rFonts w:ascii=".VnTime" w:hAnsi=".VnTime"/>
      <w:b/>
      <w:i/>
      <w:snapToGrid w:val="0"/>
      <w:sz w:val="22"/>
    </w:rPr>
  </w:style>
  <w:style w:type="character" w:customStyle="1" w:styleId="Heading7Char">
    <w:name w:val="Heading 7 Char"/>
    <w:link w:val="Heading7"/>
    <w:rsid w:val="003778D3"/>
    <w:rPr>
      <w:rFonts w:ascii=".VnTimeH" w:hAnsi=".VnTimeH"/>
      <w:b/>
      <w:snapToGrid w:val="0"/>
      <w:color w:val="000000"/>
      <w:sz w:val="18"/>
    </w:rPr>
  </w:style>
  <w:style w:type="character" w:customStyle="1" w:styleId="Heading8Char">
    <w:name w:val="Heading 8 Char"/>
    <w:link w:val="Heading8"/>
    <w:rsid w:val="003778D3"/>
    <w:rPr>
      <w:rFonts w:ascii=".VnArialH" w:hAnsi=".VnArialH"/>
      <w:b/>
      <w:snapToGrid w:val="0"/>
      <w:sz w:val="24"/>
    </w:rPr>
  </w:style>
  <w:style w:type="character" w:customStyle="1" w:styleId="Heading9Char">
    <w:name w:val="Heading 9 Char"/>
    <w:link w:val="Heading9"/>
    <w:rsid w:val="003778D3"/>
    <w:rPr>
      <w:rFonts w:ascii=".VnArial" w:hAnsi=".VnArial"/>
      <w:b/>
      <w:snapToGrid w:val="0"/>
      <w:sz w:val="24"/>
    </w:rPr>
  </w:style>
  <w:style w:type="character" w:customStyle="1" w:styleId="DocumentMapChar">
    <w:name w:val="Document Map Char"/>
    <w:link w:val="DocumentMap"/>
    <w:uiPriority w:val="99"/>
    <w:semiHidden/>
    <w:rsid w:val="003778D3"/>
    <w:rPr>
      <w:rFonts w:ascii="Tahoma" w:hAnsi="Tahoma" w:cs="Tahoma"/>
      <w:snapToGrid w:val="0"/>
      <w:sz w:val="24"/>
      <w:shd w:val="clear" w:color="auto" w:fill="000080"/>
    </w:rPr>
  </w:style>
  <w:style w:type="character" w:customStyle="1" w:styleId="BodyText3Char">
    <w:name w:val="Body Text 3 Char"/>
    <w:link w:val="BodyText3"/>
    <w:rsid w:val="003778D3"/>
    <w:rPr>
      <w:rFonts w:ascii=".VnTime" w:hAnsi=".VnTime"/>
      <w:i/>
      <w:sz w:val="24"/>
    </w:rPr>
  </w:style>
  <w:style w:type="character" w:customStyle="1" w:styleId="BalloonTextChar">
    <w:name w:val="Balloon Text Char"/>
    <w:link w:val="BalloonText"/>
    <w:uiPriority w:val="99"/>
    <w:semiHidden/>
    <w:rsid w:val="003778D3"/>
    <w:rPr>
      <w:rFonts w:ascii="Tahoma" w:hAnsi="Tahoma" w:cs="Tahoma"/>
      <w:snapToGrid w:val="0"/>
      <w:sz w:val="16"/>
      <w:szCs w:val="16"/>
    </w:rPr>
  </w:style>
  <w:style w:type="paragraph" w:customStyle="1" w:styleId="BL-1">
    <w:name w:val="BL-1"/>
    <w:basedOn w:val="NormalIndent"/>
    <w:link w:val="BL-1Char"/>
    <w:qFormat/>
    <w:rsid w:val="003778D3"/>
    <w:pPr>
      <w:tabs>
        <w:tab w:val="num" w:pos="990"/>
        <w:tab w:val="num" w:pos="3240"/>
      </w:tabs>
      <w:ind w:left="990" w:right="0"/>
    </w:pPr>
    <w:rPr>
      <w:color w:val="auto"/>
      <w:szCs w:val="20"/>
    </w:rPr>
  </w:style>
  <w:style w:type="character" w:customStyle="1" w:styleId="BL-1Char">
    <w:name w:val="BL-1 Char"/>
    <w:link w:val="BL-1"/>
    <w:rsid w:val="003778D3"/>
    <w:rPr>
      <w:snapToGrid w:val="0"/>
      <w:color w:val="000000"/>
      <w:sz w:val="24"/>
      <w:szCs w:val="24"/>
    </w:rPr>
  </w:style>
  <w:style w:type="paragraph" w:styleId="Revision">
    <w:name w:val="Revision"/>
    <w:hidden/>
    <w:uiPriority w:val="99"/>
    <w:semiHidden/>
    <w:rsid w:val="00720D67"/>
    <w:rPr>
      <w:snapToGrid w:val="0"/>
      <w:sz w:val="24"/>
    </w:rPr>
  </w:style>
  <w:style w:type="paragraph" w:customStyle="1" w:styleId="Bullet3">
    <w:name w:val="Bullet3"/>
    <w:basedOn w:val="Bullet1"/>
    <w:qFormat/>
    <w:rsid w:val="00FF28F3"/>
    <w:pPr>
      <w:numPr>
        <w:numId w:val="13"/>
      </w:numPr>
    </w:pPr>
  </w:style>
  <w:style w:type="paragraph" w:customStyle="1" w:styleId="TableBody">
    <w:name w:val="Table Body"/>
    <w:basedOn w:val="NormalIndent"/>
    <w:qFormat/>
    <w:rsid w:val="008F0363"/>
    <w:pPr>
      <w:spacing w:line="276" w:lineRule="auto"/>
      <w:ind w:left="29" w:right="14" w:hanging="29"/>
    </w:pPr>
  </w:style>
  <w:style w:type="paragraph" w:customStyle="1" w:styleId="StyleBullet1Italic">
    <w:name w:val="Style Bullet1 + Italic"/>
    <w:basedOn w:val="Bullet1"/>
    <w:rsid w:val="004A526C"/>
    <w:rPr>
      <w:i/>
      <w:iCs/>
    </w:rPr>
  </w:style>
  <w:style w:type="paragraph" w:customStyle="1" w:styleId="TableBullet1">
    <w:name w:val="Table Bullet1"/>
    <w:basedOn w:val="Bullet1"/>
    <w:qFormat/>
    <w:rsid w:val="002C2FF8"/>
    <w:pPr>
      <w:numPr>
        <w:numId w:val="39"/>
      </w:numPr>
      <w:ind w:left="357" w:hanging="357"/>
    </w:pPr>
  </w:style>
  <w:style w:type="paragraph" w:customStyle="1" w:styleId="TableBullet3">
    <w:name w:val="Table Bullet3"/>
    <w:basedOn w:val="ListParagraph"/>
    <w:qFormat/>
    <w:rsid w:val="008F2ABB"/>
    <w:pPr>
      <w:numPr>
        <w:numId w:val="41"/>
      </w:numPr>
      <w:spacing w:after="60" w:line="240" w:lineRule="auto"/>
      <w:ind w:left="1080"/>
      <w:jc w:val="left"/>
    </w:pPr>
    <w:rPr>
      <w:szCs w:val="24"/>
    </w:rPr>
  </w:style>
  <w:style w:type="paragraph" w:customStyle="1" w:styleId="Bullet4">
    <w:name w:val="Bullet4"/>
    <w:basedOn w:val="ListParagraph"/>
    <w:qFormat/>
    <w:rsid w:val="00DD50CC"/>
    <w:pPr>
      <w:numPr>
        <w:numId w:val="46"/>
      </w:numPr>
      <w:spacing w:after="60"/>
      <w:ind w:left="1800"/>
    </w:pPr>
  </w:style>
  <w:style w:type="table" w:customStyle="1" w:styleId="TableGrid1">
    <w:name w:val="Table Grid1"/>
    <w:basedOn w:val="TableNormal"/>
    <w:next w:val="TableGrid"/>
    <w:uiPriority w:val="59"/>
    <w:rsid w:val="00206A27"/>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F861AA"/>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1">
    <w:name w:val="t1"/>
    <w:basedOn w:val="DefaultParagraphFont"/>
    <w:rsid w:val="00FA496B"/>
  </w:style>
  <w:style w:type="paragraph" w:customStyle="1" w:styleId="bullet20">
    <w:name w:val="bullet2"/>
    <w:basedOn w:val="Normal"/>
    <w:rsid w:val="0044666D"/>
    <w:pPr>
      <w:widowControl/>
      <w:spacing w:before="0" w:after="60" w:line="240" w:lineRule="auto"/>
      <w:ind w:left="720" w:hanging="360"/>
      <w:jc w:val="both"/>
    </w:pPr>
    <w:rPr>
      <w:rFonts w:eastAsiaTheme="minorHAnsi"/>
      <w:snapToGri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2440">
      <w:bodyDiv w:val="1"/>
      <w:marLeft w:val="0"/>
      <w:marRight w:val="0"/>
      <w:marTop w:val="0"/>
      <w:marBottom w:val="0"/>
      <w:divBdr>
        <w:top w:val="none" w:sz="0" w:space="0" w:color="auto"/>
        <w:left w:val="none" w:sz="0" w:space="0" w:color="auto"/>
        <w:bottom w:val="none" w:sz="0" w:space="0" w:color="auto"/>
        <w:right w:val="none" w:sz="0" w:space="0" w:color="auto"/>
      </w:divBdr>
    </w:div>
    <w:div w:id="65079870">
      <w:bodyDiv w:val="1"/>
      <w:marLeft w:val="0"/>
      <w:marRight w:val="0"/>
      <w:marTop w:val="0"/>
      <w:marBottom w:val="0"/>
      <w:divBdr>
        <w:top w:val="none" w:sz="0" w:space="0" w:color="auto"/>
        <w:left w:val="none" w:sz="0" w:space="0" w:color="auto"/>
        <w:bottom w:val="none" w:sz="0" w:space="0" w:color="auto"/>
        <w:right w:val="none" w:sz="0" w:space="0" w:color="auto"/>
      </w:divBdr>
    </w:div>
    <w:div w:id="69157425">
      <w:bodyDiv w:val="1"/>
      <w:marLeft w:val="0"/>
      <w:marRight w:val="0"/>
      <w:marTop w:val="0"/>
      <w:marBottom w:val="0"/>
      <w:divBdr>
        <w:top w:val="none" w:sz="0" w:space="0" w:color="auto"/>
        <w:left w:val="none" w:sz="0" w:space="0" w:color="auto"/>
        <w:bottom w:val="none" w:sz="0" w:space="0" w:color="auto"/>
        <w:right w:val="none" w:sz="0" w:space="0" w:color="auto"/>
      </w:divBdr>
    </w:div>
    <w:div w:id="351345629">
      <w:bodyDiv w:val="1"/>
      <w:marLeft w:val="0"/>
      <w:marRight w:val="0"/>
      <w:marTop w:val="0"/>
      <w:marBottom w:val="0"/>
      <w:divBdr>
        <w:top w:val="none" w:sz="0" w:space="0" w:color="auto"/>
        <w:left w:val="none" w:sz="0" w:space="0" w:color="auto"/>
        <w:bottom w:val="none" w:sz="0" w:space="0" w:color="auto"/>
        <w:right w:val="none" w:sz="0" w:space="0" w:color="auto"/>
      </w:divBdr>
    </w:div>
    <w:div w:id="424038008">
      <w:bodyDiv w:val="1"/>
      <w:marLeft w:val="0"/>
      <w:marRight w:val="0"/>
      <w:marTop w:val="0"/>
      <w:marBottom w:val="0"/>
      <w:divBdr>
        <w:top w:val="none" w:sz="0" w:space="0" w:color="auto"/>
        <w:left w:val="none" w:sz="0" w:space="0" w:color="auto"/>
        <w:bottom w:val="none" w:sz="0" w:space="0" w:color="auto"/>
        <w:right w:val="none" w:sz="0" w:space="0" w:color="auto"/>
      </w:divBdr>
    </w:div>
    <w:div w:id="457643567">
      <w:bodyDiv w:val="1"/>
      <w:marLeft w:val="0"/>
      <w:marRight w:val="0"/>
      <w:marTop w:val="0"/>
      <w:marBottom w:val="0"/>
      <w:divBdr>
        <w:top w:val="none" w:sz="0" w:space="0" w:color="auto"/>
        <w:left w:val="none" w:sz="0" w:space="0" w:color="auto"/>
        <w:bottom w:val="none" w:sz="0" w:space="0" w:color="auto"/>
        <w:right w:val="none" w:sz="0" w:space="0" w:color="auto"/>
      </w:divBdr>
    </w:div>
    <w:div w:id="467164687">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631251948">
      <w:bodyDiv w:val="1"/>
      <w:marLeft w:val="0"/>
      <w:marRight w:val="0"/>
      <w:marTop w:val="0"/>
      <w:marBottom w:val="0"/>
      <w:divBdr>
        <w:top w:val="none" w:sz="0" w:space="0" w:color="auto"/>
        <w:left w:val="none" w:sz="0" w:space="0" w:color="auto"/>
        <w:bottom w:val="none" w:sz="0" w:space="0" w:color="auto"/>
        <w:right w:val="none" w:sz="0" w:space="0" w:color="auto"/>
      </w:divBdr>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86671427">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123036171">
      <w:bodyDiv w:val="1"/>
      <w:marLeft w:val="0"/>
      <w:marRight w:val="0"/>
      <w:marTop w:val="0"/>
      <w:marBottom w:val="0"/>
      <w:divBdr>
        <w:top w:val="none" w:sz="0" w:space="0" w:color="auto"/>
        <w:left w:val="none" w:sz="0" w:space="0" w:color="auto"/>
        <w:bottom w:val="none" w:sz="0" w:space="0" w:color="auto"/>
        <w:right w:val="none" w:sz="0" w:space="0" w:color="auto"/>
      </w:divBdr>
    </w:div>
    <w:div w:id="1128429410">
      <w:bodyDiv w:val="1"/>
      <w:marLeft w:val="0"/>
      <w:marRight w:val="0"/>
      <w:marTop w:val="0"/>
      <w:marBottom w:val="0"/>
      <w:divBdr>
        <w:top w:val="none" w:sz="0" w:space="0" w:color="auto"/>
        <w:left w:val="none" w:sz="0" w:space="0" w:color="auto"/>
        <w:bottom w:val="none" w:sz="0" w:space="0" w:color="auto"/>
        <w:right w:val="none" w:sz="0" w:space="0" w:color="auto"/>
      </w:divBdr>
    </w:div>
    <w:div w:id="1187252067">
      <w:bodyDiv w:val="1"/>
      <w:marLeft w:val="0"/>
      <w:marRight w:val="0"/>
      <w:marTop w:val="0"/>
      <w:marBottom w:val="0"/>
      <w:divBdr>
        <w:top w:val="none" w:sz="0" w:space="0" w:color="auto"/>
        <w:left w:val="none" w:sz="0" w:space="0" w:color="auto"/>
        <w:bottom w:val="none" w:sz="0" w:space="0" w:color="auto"/>
        <w:right w:val="none" w:sz="0" w:space="0" w:color="auto"/>
      </w:divBdr>
    </w:div>
    <w:div w:id="1253973276">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93500958">
      <w:bodyDiv w:val="1"/>
      <w:marLeft w:val="0"/>
      <w:marRight w:val="0"/>
      <w:marTop w:val="0"/>
      <w:marBottom w:val="0"/>
      <w:divBdr>
        <w:top w:val="none" w:sz="0" w:space="0" w:color="auto"/>
        <w:left w:val="none" w:sz="0" w:space="0" w:color="auto"/>
        <w:bottom w:val="none" w:sz="0" w:space="0" w:color="auto"/>
        <w:right w:val="none" w:sz="0" w:space="0" w:color="auto"/>
      </w:divBdr>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455056344">
      <w:bodyDiv w:val="1"/>
      <w:marLeft w:val="0"/>
      <w:marRight w:val="0"/>
      <w:marTop w:val="0"/>
      <w:marBottom w:val="0"/>
      <w:divBdr>
        <w:top w:val="none" w:sz="0" w:space="0" w:color="auto"/>
        <w:left w:val="none" w:sz="0" w:space="0" w:color="auto"/>
        <w:bottom w:val="none" w:sz="0" w:space="0" w:color="auto"/>
        <w:right w:val="none" w:sz="0" w:space="0" w:color="auto"/>
      </w:divBdr>
    </w:div>
    <w:div w:id="1467118508">
      <w:bodyDiv w:val="1"/>
      <w:marLeft w:val="0"/>
      <w:marRight w:val="0"/>
      <w:marTop w:val="0"/>
      <w:marBottom w:val="0"/>
      <w:divBdr>
        <w:top w:val="none" w:sz="0" w:space="0" w:color="auto"/>
        <w:left w:val="none" w:sz="0" w:space="0" w:color="auto"/>
        <w:bottom w:val="none" w:sz="0" w:space="0" w:color="auto"/>
        <w:right w:val="none" w:sz="0" w:space="0" w:color="auto"/>
      </w:divBdr>
    </w:div>
    <w:div w:id="1478302984">
      <w:bodyDiv w:val="1"/>
      <w:marLeft w:val="0"/>
      <w:marRight w:val="0"/>
      <w:marTop w:val="0"/>
      <w:marBottom w:val="0"/>
      <w:divBdr>
        <w:top w:val="none" w:sz="0" w:space="0" w:color="auto"/>
        <w:left w:val="none" w:sz="0" w:space="0" w:color="auto"/>
        <w:bottom w:val="none" w:sz="0" w:space="0" w:color="auto"/>
        <w:right w:val="none" w:sz="0" w:space="0" w:color="auto"/>
      </w:divBdr>
    </w:div>
    <w:div w:id="1480995205">
      <w:bodyDiv w:val="1"/>
      <w:marLeft w:val="0"/>
      <w:marRight w:val="0"/>
      <w:marTop w:val="0"/>
      <w:marBottom w:val="0"/>
      <w:divBdr>
        <w:top w:val="none" w:sz="0" w:space="0" w:color="auto"/>
        <w:left w:val="none" w:sz="0" w:space="0" w:color="auto"/>
        <w:bottom w:val="none" w:sz="0" w:space="0" w:color="auto"/>
        <w:right w:val="none" w:sz="0" w:space="0" w:color="auto"/>
      </w:divBdr>
    </w:div>
    <w:div w:id="1485200255">
      <w:bodyDiv w:val="1"/>
      <w:marLeft w:val="0"/>
      <w:marRight w:val="0"/>
      <w:marTop w:val="0"/>
      <w:marBottom w:val="0"/>
      <w:divBdr>
        <w:top w:val="none" w:sz="0" w:space="0" w:color="auto"/>
        <w:left w:val="none" w:sz="0" w:space="0" w:color="auto"/>
        <w:bottom w:val="none" w:sz="0" w:space="0" w:color="auto"/>
        <w:right w:val="none" w:sz="0" w:space="0" w:color="auto"/>
      </w:divBdr>
    </w:div>
    <w:div w:id="1531071635">
      <w:bodyDiv w:val="1"/>
      <w:marLeft w:val="0"/>
      <w:marRight w:val="0"/>
      <w:marTop w:val="0"/>
      <w:marBottom w:val="0"/>
      <w:divBdr>
        <w:top w:val="none" w:sz="0" w:space="0" w:color="auto"/>
        <w:left w:val="none" w:sz="0" w:space="0" w:color="auto"/>
        <w:bottom w:val="none" w:sz="0" w:space="0" w:color="auto"/>
        <w:right w:val="none" w:sz="0" w:space="0" w:color="auto"/>
      </w:divBdr>
    </w:div>
    <w:div w:id="1661762783">
      <w:bodyDiv w:val="1"/>
      <w:marLeft w:val="0"/>
      <w:marRight w:val="0"/>
      <w:marTop w:val="0"/>
      <w:marBottom w:val="0"/>
      <w:divBdr>
        <w:top w:val="none" w:sz="0" w:space="0" w:color="auto"/>
        <w:left w:val="none" w:sz="0" w:space="0" w:color="auto"/>
        <w:bottom w:val="none" w:sz="0" w:space="0" w:color="auto"/>
        <w:right w:val="none" w:sz="0" w:space="0" w:color="auto"/>
      </w:divBdr>
    </w:div>
    <w:div w:id="1805198635">
      <w:bodyDiv w:val="1"/>
      <w:marLeft w:val="0"/>
      <w:marRight w:val="0"/>
      <w:marTop w:val="0"/>
      <w:marBottom w:val="0"/>
      <w:divBdr>
        <w:top w:val="none" w:sz="0" w:space="0" w:color="auto"/>
        <w:left w:val="none" w:sz="0" w:space="0" w:color="auto"/>
        <w:bottom w:val="none" w:sz="0" w:space="0" w:color="auto"/>
        <w:right w:val="none" w:sz="0" w:space="0" w:color="auto"/>
      </w:divBdr>
    </w:div>
    <w:div w:id="1841003688">
      <w:bodyDiv w:val="1"/>
      <w:marLeft w:val="0"/>
      <w:marRight w:val="0"/>
      <w:marTop w:val="0"/>
      <w:marBottom w:val="0"/>
      <w:divBdr>
        <w:top w:val="none" w:sz="0" w:space="0" w:color="auto"/>
        <w:left w:val="none" w:sz="0" w:space="0" w:color="auto"/>
        <w:bottom w:val="none" w:sz="0" w:space="0" w:color="auto"/>
        <w:right w:val="none" w:sz="0" w:space="0" w:color="auto"/>
      </w:divBdr>
    </w:div>
    <w:div w:id="1841188709">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18662924">
      <w:bodyDiv w:val="1"/>
      <w:marLeft w:val="0"/>
      <w:marRight w:val="0"/>
      <w:marTop w:val="0"/>
      <w:marBottom w:val="0"/>
      <w:divBdr>
        <w:top w:val="none" w:sz="0" w:space="0" w:color="auto"/>
        <w:left w:val="none" w:sz="0" w:space="0" w:color="auto"/>
        <w:bottom w:val="none" w:sz="0" w:space="0" w:color="auto"/>
        <w:right w:val="none" w:sz="0" w:space="0" w:color="auto"/>
      </w:divBdr>
    </w:div>
    <w:div w:id="1963878877">
      <w:bodyDiv w:val="1"/>
      <w:marLeft w:val="0"/>
      <w:marRight w:val="0"/>
      <w:marTop w:val="0"/>
      <w:marBottom w:val="0"/>
      <w:divBdr>
        <w:top w:val="none" w:sz="0" w:space="0" w:color="auto"/>
        <w:left w:val="none" w:sz="0" w:space="0" w:color="auto"/>
        <w:bottom w:val="none" w:sz="0" w:space="0" w:color="auto"/>
        <w:right w:val="none" w:sz="0" w:space="0" w:color="auto"/>
      </w:divBdr>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211662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image" Target="media/image8.emf"/><Relationship Id="rId42" Type="http://schemas.openxmlformats.org/officeDocument/2006/relationships/image" Target="media/image20.emf"/><Relationship Id="rId63" Type="http://schemas.openxmlformats.org/officeDocument/2006/relationships/oleObject" Target="embeddings/oleObject25.bin"/><Relationship Id="rId84" Type="http://schemas.openxmlformats.org/officeDocument/2006/relationships/image" Target="media/image41.emf"/><Relationship Id="rId138" Type="http://schemas.openxmlformats.org/officeDocument/2006/relationships/image" Target="media/image68.emf"/><Relationship Id="rId159" Type="http://schemas.openxmlformats.org/officeDocument/2006/relationships/oleObject" Target="embeddings/oleObject73.bin"/><Relationship Id="rId170" Type="http://schemas.openxmlformats.org/officeDocument/2006/relationships/image" Target="media/image84.emf"/><Relationship Id="rId191" Type="http://schemas.openxmlformats.org/officeDocument/2006/relationships/oleObject" Target="embeddings/oleObject89.bin"/><Relationship Id="rId205" Type="http://schemas.openxmlformats.org/officeDocument/2006/relationships/footer" Target="footer1.xml"/><Relationship Id="rId107" Type="http://schemas.openxmlformats.org/officeDocument/2006/relationships/oleObject" Target="embeddings/oleObject47.bin"/><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oleObject" Target="embeddings/oleObject20.bin"/><Relationship Id="rId74" Type="http://schemas.openxmlformats.org/officeDocument/2006/relationships/image" Target="media/image36.emf"/><Relationship Id="rId128" Type="http://schemas.openxmlformats.org/officeDocument/2006/relationships/image" Target="media/image63.emf"/><Relationship Id="rId149" Type="http://schemas.openxmlformats.org/officeDocument/2006/relationships/oleObject" Target="embeddings/oleObject68.bin"/><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image" Target="media/image79.emf"/><Relationship Id="rId181" Type="http://schemas.openxmlformats.org/officeDocument/2006/relationships/oleObject" Target="embeddings/oleObject84.bin"/><Relationship Id="rId22" Type="http://schemas.openxmlformats.org/officeDocument/2006/relationships/oleObject" Target="embeddings/oleObject6.bin"/><Relationship Id="rId43" Type="http://schemas.openxmlformats.org/officeDocument/2006/relationships/oleObject" Target="embeddings/oleObject15.bin"/><Relationship Id="rId64" Type="http://schemas.openxmlformats.org/officeDocument/2006/relationships/image" Target="media/image31.emf"/><Relationship Id="rId118" Type="http://schemas.openxmlformats.org/officeDocument/2006/relationships/image" Target="media/image58.emf"/><Relationship Id="rId139" Type="http://schemas.openxmlformats.org/officeDocument/2006/relationships/oleObject" Target="embeddings/oleObject63.bin"/><Relationship Id="rId85" Type="http://schemas.openxmlformats.org/officeDocument/2006/relationships/oleObject" Target="embeddings/oleObject36.bin"/><Relationship Id="rId150" Type="http://schemas.openxmlformats.org/officeDocument/2006/relationships/image" Target="media/image74.emf"/><Relationship Id="rId171" Type="http://schemas.openxmlformats.org/officeDocument/2006/relationships/oleObject" Target="embeddings/oleObject79.bin"/><Relationship Id="rId192" Type="http://schemas.openxmlformats.org/officeDocument/2006/relationships/image" Target="media/image95.emf"/><Relationship Id="rId206" Type="http://schemas.openxmlformats.org/officeDocument/2006/relationships/footer" Target="footer2.xml"/><Relationship Id="rId12" Type="http://schemas.openxmlformats.org/officeDocument/2006/relationships/oleObject" Target="embeddings/oleObject1.bin"/><Relationship Id="rId33" Type="http://schemas.openxmlformats.org/officeDocument/2006/relationships/image" Target="media/image15.png"/><Relationship Id="rId108" Type="http://schemas.openxmlformats.org/officeDocument/2006/relationships/image" Target="media/image53.emf"/><Relationship Id="rId129" Type="http://schemas.openxmlformats.org/officeDocument/2006/relationships/oleObject" Target="embeddings/oleObject58.bin"/><Relationship Id="rId54" Type="http://schemas.openxmlformats.org/officeDocument/2006/relationships/image" Target="media/image26.emf"/><Relationship Id="rId75" Type="http://schemas.openxmlformats.org/officeDocument/2006/relationships/oleObject" Target="embeddings/oleObject31.bin"/><Relationship Id="rId96" Type="http://schemas.openxmlformats.org/officeDocument/2006/relationships/image" Target="media/image47.emf"/><Relationship Id="rId140" Type="http://schemas.openxmlformats.org/officeDocument/2006/relationships/image" Target="media/image69.emf"/><Relationship Id="rId161" Type="http://schemas.openxmlformats.org/officeDocument/2006/relationships/oleObject" Target="embeddings/oleObject74.bin"/><Relationship Id="rId182" Type="http://schemas.openxmlformats.org/officeDocument/2006/relationships/image" Target="media/image90.emf"/><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oleObject" Target="embeddings/oleObject53.bin"/><Relationship Id="rId44" Type="http://schemas.openxmlformats.org/officeDocument/2006/relationships/image" Target="media/image21.emf"/><Relationship Id="rId65" Type="http://schemas.openxmlformats.org/officeDocument/2006/relationships/oleObject" Target="embeddings/oleObject26.bin"/><Relationship Id="rId86" Type="http://schemas.openxmlformats.org/officeDocument/2006/relationships/image" Target="media/image42.emf"/><Relationship Id="rId130" Type="http://schemas.openxmlformats.org/officeDocument/2006/relationships/image" Target="media/image64.emf"/><Relationship Id="rId151" Type="http://schemas.openxmlformats.org/officeDocument/2006/relationships/oleObject" Target="embeddings/oleObject69.bin"/><Relationship Id="rId172" Type="http://schemas.openxmlformats.org/officeDocument/2006/relationships/image" Target="media/image85.emf"/><Relationship Id="rId193" Type="http://schemas.openxmlformats.org/officeDocument/2006/relationships/oleObject" Target="embeddings/oleObject90.bin"/><Relationship Id="rId207" Type="http://schemas.openxmlformats.org/officeDocument/2006/relationships/fontTable" Target="fontTable.xml"/><Relationship Id="rId13" Type="http://schemas.openxmlformats.org/officeDocument/2006/relationships/image" Target="media/image4.emf"/><Relationship Id="rId109" Type="http://schemas.openxmlformats.org/officeDocument/2006/relationships/oleObject" Target="embeddings/oleObject48.bin"/><Relationship Id="rId34" Type="http://schemas.openxmlformats.org/officeDocument/2006/relationships/image" Target="media/image16.emf"/><Relationship Id="rId55" Type="http://schemas.openxmlformats.org/officeDocument/2006/relationships/oleObject" Target="embeddings/oleObject21.bin"/><Relationship Id="rId76" Type="http://schemas.openxmlformats.org/officeDocument/2006/relationships/image" Target="media/image37.emf"/><Relationship Id="rId97" Type="http://schemas.openxmlformats.org/officeDocument/2006/relationships/oleObject" Target="embeddings/oleObject42.bin"/><Relationship Id="rId120" Type="http://schemas.openxmlformats.org/officeDocument/2006/relationships/image" Target="media/image59.e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oleObject" Target="embeddings/oleObject85.bin"/><Relationship Id="rId24" Type="http://schemas.openxmlformats.org/officeDocument/2006/relationships/oleObject" Target="embeddings/oleObject7.bin"/><Relationship Id="rId40" Type="http://schemas.openxmlformats.org/officeDocument/2006/relationships/image" Target="media/image19.emf"/><Relationship Id="rId45" Type="http://schemas.openxmlformats.org/officeDocument/2006/relationships/oleObject" Target="embeddings/oleObject16.bin"/><Relationship Id="rId66" Type="http://schemas.openxmlformats.org/officeDocument/2006/relationships/image" Target="media/image32.emf"/><Relationship Id="rId87" Type="http://schemas.openxmlformats.org/officeDocument/2006/relationships/oleObject" Target="embeddings/oleObject37.bin"/><Relationship Id="rId110" Type="http://schemas.openxmlformats.org/officeDocument/2006/relationships/image" Target="media/image54.emf"/><Relationship Id="rId115" Type="http://schemas.openxmlformats.org/officeDocument/2006/relationships/oleObject" Target="embeddings/oleObject51.bin"/><Relationship Id="rId131" Type="http://schemas.openxmlformats.org/officeDocument/2006/relationships/oleObject" Target="embeddings/oleObject59.bin"/><Relationship Id="rId136" Type="http://schemas.openxmlformats.org/officeDocument/2006/relationships/image" Target="media/image67.emf"/><Relationship Id="rId157" Type="http://schemas.openxmlformats.org/officeDocument/2006/relationships/oleObject" Target="embeddings/oleObject72.bin"/><Relationship Id="rId178" Type="http://schemas.openxmlformats.org/officeDocument/2006/relationships/image" Target="media/image88.emf"/><Relationship Id="rId61" Type="http://schemas.openxmlformats.org/officeDocument/2006/relationships/oleObject" Target="embeddings/oleObject24.bin"/><Relationship Id="rId82" Type="http://schemas.openxmlformats.org/officeDocument/2006/relationships/image" Target="media/image40.emf"/><Relationship Id="rId152" Type="http://schemas.openxmlformats.org/officeDocument/2006/relationships/image" Target="media/image75.emf"/><Relationship Id="rId173" Type="http://schemas.openxmlformats.org/officeDocument/2006/relationships/oleObject" Target="embeddings/oleObject80.bin"/><Relationship Id="rId194" Type="http://schemas.openxmlformats.org/officeDocument/2006/relationships/image" Target="media/image96.emf"/><Relationship Id="rId199" Type="http://schemas.openxmlformats.org/officeDocument/2006/relationships/oleObject" Target="embeddings/oleObject93.bin"/><Relationship Id="rId203" Type="http://schemas.openxmlformats.org/officeDocument/2006/relationships/oleObject" Target="embeddings/oleObject95.bin"/><Relationship Id="rId208" Type="http://schemas.openxmlformats.org/officeDocument/2006/relationships/theme" Target="theme/theme1.xml"/><Relationship Id="rId19" Type="http://schemas.openxmlformats.org/officeDocument/2006/relationships/image" Target="media/image7.emf"/><Relationship Id="rId14" Type="http://schemas.openxmlformats.org/officeDocument/2006/relationships/oleObject" Target="embeddings/oleObject2.bin"/><Relationship Id="rId30" Type="http://schemas.openxmlformats.org/officeDocument/2006/relationships/image" Target="media/image13.emf"/><Relationship Id="rId35" Type="http://schemas.openxmlformats.org/officeDocument/2006/relationships/oleObject" Target="embeddings/oleObject11.bin"/><Relationship Id="rId56" Type="http://schemas.openxmlformats.org/officeDocument/2006/relationships/image" Target="media/image27.emf"/><Relationship Id="rId77" Type="http://schemas.openxmlformats.org/officeDocument/2006/relationships/oleObject" Target="embeddings/oleObject32.bin"/><Relationship Id="rId100" Type="http://schemas.openxmlformats.org/officeDocument/2006/relationships/image" Target="media/image49.emf"/><Relationship Id="rId105" Type="http://schemas.openxmlformats.org/officeDocument/2006/relationships/oleObject" Target="embeddings/oleObject46.bin"/><Relationship Id="rId126" Type="http://schemas.openxmlformats.org/officeDocument/2006/relationships/image" Target="media/image62.emf"/><Relationship Id="rId147" Type="http://schemas.openxmlformats.org/officeDocument/2006/relationships/oleObject" Target="embeddings/oleObject67.bin"/><Relationship Id="rId168" Type="http://schemas.openxmlformats.org/officeDocument/2006/relationships/image" Target="media/image83.emf"/><Relationship Id="rId8" Type="http://schemas.openxmlformats.org/officeDocument/2006/relationships/image" Target="media/image1.jpeg"/><Relationship Id="rId51" Type="http://schemas.openxmlformats.org/officeDocument/2006/relationships/oleObject" Target="embeddings/oleObject19.bin"/><Relationship Id="rId72" Type="http://schemas.openxmlformats.org/officeDocument/2006/relationships/image" Target="media/image35.emf"/><Relationship Id="rId93" Type="http://schemas.openxmlformats.org/officeDocument/2006/relationships/oleObject" Target="embeddings/oleObject40.bin"/><Relationship Id="rId98" Type="http://schemas.openxmlformats.org/officeDocument/2006/relationships/image" Target="media/image48.emf"/><Relationship Id="rId121" Type="http://schemas.openxmlformats.org/officeDocument/2006/relationships/oleObject" Target="embeddings/oleObject54.bin"/><Relationship Id="rId142" Type="http://schemas.openxmlformats.org/officeDocument/2006/relationships/image" Target="media/image70.emf"/><Relationship Id="rId163" Type="http://schemas.openxmlformats.org/officeDocument/2006/relationships/oleObject" Target="embeddings/oleObject75.bin"/><Relationship Id="rId184" Type="http://schemas.openxmlformats.org/officeDocument/2006/relationships/image" Target="media/image91.emf"/><Relationship Id="rId189" Type="http://schemas.openxmlformats.org/officeDocument/2006/relationships/oleObject" Target="embeddings/oleObject88.bin"/><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emf"/><Relationship Id="rId67" Type="http://schemas.openxmlformats.org/officeDocument/2006/relationships/oleObject" Target="embeddings/oleObject27.bin"/><Relationship Id="rId116" Type="http://schemas.openxmlformats.org/officeDocument/2006/relationships/image" Target="media/image57.emf"/><Relationship Id="rId137" Type="http://schemas.openxmlformats.org/officeDocument/2006/relationships/oleObject" Target="embeddings/oleObject62.bin"/><Relationship Id="rId158" Type="http://schemas.openxmlformats.org/officeDocument/2006/relationships/image" Target="media/image78.emf"/><Relationship Id="rId20" Type="http://schemas.openxmlformats.org/officeDocument/2006/relationships/oleObject" Target="embeddings/oleObject5.bin"/><Relationship Id="rId41" Type="http://schemas.openxmlformats.org/officeDocument/2006/relationships/oleObject" Target="embeddings/oleObject14.bin"/><Relationship Id="rId62" Type="http://schemas.openxmlformats.org/officeDocument/2006/relationships/image" Target="media/image30.emf"/><Relationship Id="rId83" Type="http://schemas.openxmlformats.org/officeDocument/2006/relationships/oleObject" Target="embeddings/oleObject35.bin"/><Relationship Id="rId88" Type="http://schemas.openxmlformats.org/officeDocument/2006/relationships/image" Target="media/image43.emf"/><Relationship Id="rId111" Type="http://schemas.openxmlformats.org/officeDocument/2006/relationships/oleObject" Target="embeddings/oleObject49.bin"/><Relationship Id="rId132" Type="http://schemas.openxmlformats.org/officeDocument/2006/relationships/image" Target="media/image65.emf"/><Relationship Id="rId153" Type="http://schemas.openxmlformats.org/officeDocument/2006/relationships/oleObject" Target="embeddings/oleObject70.bin"/><Relationship Id="rId174" Type="http://schemas.openxmlformats.org/officeDocument/2006/relationships/image" Target="media/image86.emf"/><Relationship Id="rId179" Type="http://schemas.openxmlformats.org/officeDocument/2006/relationships/oleObject" Target="embeddings/oleObject83.bin"/><Relationship Id="rId195" Type="http://schemas.openxmlformats.org/officeDocument/2006/relationships/oleObject" Target="embeddings/oleObject91.bin"/><Relationship Id="rId190" Type="http://schemas.openxmlformats.org/officeDocument/2006/relationships/image" Target="media/image94.emf"/><Relationship Id="rId204" Type="http://schemas.openxmlformats.org/officeDocument/2006/relationships/header" Target="header1.xml"/><Relationship Id="rId15" Type="http://schemas.openxmlformats.org/officeDocument/2006/relationships/image" Target="media/image5.emf"/><Relationship Id="rId36" Type="http://schemas.openxmlformats.org/officeDocument/2006/relationships/image" Target="media/image17.emf"/><Relationship Id="rId57" Type="http://schemas.openxmlformats.org/officeDocument/2006/relationships/oleObject" Target="embeddings/oleObject22.bin"/><Relationship Id="rId106" Type="http://schemas.openxmlformats.org/officeDocument/2006/relationships/image" Target="media/image52.emf"/><Relationship Id="rId127" Type="http://schemas.openxmlformats.org/officeDocument/2006/relationships/oleObject" Target="embeddings/oleObject57.bin"/><Relationship Id="rId10" Type="http://schemas.openxmlformats.org/officeDocument/2006/relationships/hyperlink" Target="https://doanhnghiepmoi.vn/company/CoNG-TY-TNHH-ZOTT-VIeT-NAM-49754.html" TargetMode="External"/><Relationship Id="rId31" Type="http://schemas.openxmlformats.org/officeDocument/2006/relationships/oleObject" Target="embeddings/oleObject10.bin"/><Relationship Id="rId52" Type="http://schemas.openxmlformats.org/officeDocument/2006/relationships/image" Target="media/image25.emf"/><Relationship Id="rId73" Type="http://schemas.openxmlformats.org/officeDocument/2006/relationships/oleObject" Target="embeddings/oleObject30.bin"/><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60.emf"/><Relationship Id="rId143" Type="http://schemas.openxmlformats.org/officeDocument/2006/relationships/oleObject" Target="embeddings/oleObject65.bin"/><Relationship Id="rId148" Type="http://schemas.openxmlformats.org/officeDocument/2006/relationships/image" Target="media/image73.emf"/><Relationship Id="rId164" Type="http://schemas.openxmlformats.org/officeDocument/2006/relationships/image" Target="media/image81.emf"/><Relationship Id="rId169" Type="http://schemas.openxmlformats.org/officeDocument/2006/relationships/oleObject" Target="embeddings/oleObject78.bin"/><Relationship Id="rId185" Type="http://schemas.openxmlformats.org/officeDocument/2006/relationships/oleObject" Target="embeddings/oleObject86.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9.emf"/><Relationship Id="rId26" Type="http://schemas.openxmlformats.org/officeDocument/2006/relationships/image" Target="media/image11.emf"/><Relationship Id="rId47" Type="http://schemas.openxmlformats.org/officeDocument/2006/relationships/oleObject" Target="embeddings/oleObject17.bin"/><Relationship Id="rId68" Type="http://schemas.openxmlformats.org/officeDocument/2006/relationships/image" Target="media/image33.emf"/><Relationship Id="rId89" Type="http://schemas.openxmlformats.org/officeDocument/2006/relationships/oleObject" Target="embeddings/oleObject38.bin"/><Relationship Id="rId112" Type="http://schemas.openxmlformats.org/officeDocument/2006/relationships/image" Target="media/image55.emf"/><Relationship Id="rId133" Type="http://schemas.openxmlformats.org/officeDocument/2006/relationships/oleObject" Target="embeddings/oleObject60.bin"/><Relationship Id="rId154" Type="http://schemas.openxmlformats.org/officeDocument/2006/relationships/image" Target="media/image76.emf"/><Relationship Id="rId175" Type="http://schemas.openxmlformats.org/officeDocument/2006/relationships/oleObject" Target="embeddings/oleObject81.bin"/><Relationship Id="rId196" Type="http://schemas.openxmlformats.org/officeDocument/2006/relationships/image" Target="media/image97.emf"/><Relationship Id="rId200" Type="http://schemas.openxmlformats.org/officeDocument/2006/relationships/image" Target="media/image99.emf"/><Relationship Id="rId16" Type="http://schemas.openxmlformats.org/officeDocument/2006/relationships/oleObject" Target="embeddings/oleObject3.bin"/><Relationship Id="rId37" Type="http://schemas.openxmlformats.org/officeDocument/2006/relationships/oleObject" Target="embeddings/oleObject12.bin"/><Relationship Id="rId58" Type="http://schemas.openxmlformats.org/officeDocument/2006/relationships/image" Target="media/image28.emf"/><Relationship Id="rId79" Type="http://schemas.openxmlformats.org/officeDocument/2006/relationships/oleObject" Target="embeddings/oleObject33.bin"/><Relationship Id="rId102" Type="http://schemas.openxmlformats.org/officeDocument/2006/relationships/image" Target="media/image50.emf"/><Relationship Id="rId123" Type="http://schemas.openxmlformats.org/officeDocument/2006/relationships/oleObject" Target="embeddings/oleObject55.bin"/><Relationship Id="rId144" Type="http://schemas.openxmlformats.org/officeDocument/2006/relationships/image" Target="media/image71.emf"/><Relationship Id="rId90" Type="http://schemas.openxmlformats.org/officeDocument/2006/relationships/image" Target="media/image44.emf"/><Relationship Id="rId165" Type="http://schemas.openxmlformats.org/officeDocument/2006/relationships/oleObject" Target="embeddings/oleObject76.bin"/><Relationship Id="rId186" Type="http://schemas.openxmlformats.org/officeDocument/2006/relationships/image" Target="media/image92.emf"/><Relationship Id="rId27" Type="http://schemas.openxmlformats.org/officeDocument/2006/relationships/oleObject" Target="embeddings/oleObject8.bin"/><Relationship Id="rId48" Type="http://schemas.openxmlformats.org/officeDocument/2006/relationships/image" Target="media/image23.emf"/><Relationship Id="rId69" Type="http://schemas.openxmlformats.org/officeDocument/2006/relationships/oleObject" Target="embeddings/oleObject28.bin"/><Relationship Id="rId113" Type="http://schemas.openxmlformats.org/officeDocument/2006/relationships/oleObject" Target="embeddings/oleObject50.bin"/><Relationship Id="rId134" Type="http://schemas.openxmlformats.org/officeDocument/2006/relationships/image" Target="media/image66.emf"/><Relationship Id="rId80" Type="http://schemas.openxmlformats.org/officeDocument/2006/relationships/image" Target="media/image39.emf"/><Relationship Id="rId155" Type="http://schemas.openxmlformats.org/officeDocument/2006/relationships/oleObject" Target="embeddings/oleObject71.bin"/><Relationship Id="rId176" Type="http://schemas.openxmlformats.org/officeDocument/2006/relationships/image" Target="media/image87.emf"/><Relationship Id="rId197" Type="http://schemas.openxmlformats.org/officeDocument/2006/relationships/oleObject" Target="embeddings/oleObject92.bin"/><Relationship Id="rId201" Type="http://schemas.openxmlformats.org/officeDocument/2006/relationships/oleObject" Target="embeddings/oleObject94.bin"/><Relationship Id="rId17" Type="http://schemas.openxmlformats.org/officeDocument/2006/relationships/image" Target="media/image6.emf"/><Relationship Id="rId38" Type="http://schemas.openxmlformats.org/officeDocument/2006/relationships/image" Target="media/image18.emf"/><Relationship Id="rId59" Type="http://schemas.openxmlformats.org/officeDocument/2006/relationships/oleObject" Target="embeddings/oleObject23.bin"/><Relationship Id="rId103" Type="http://schemas.openxmlformats.org/officeDocument/2006/relationships/oleObject" Target="embeddings/oleObject45.bin"/><Relationship Id="rId124" Type="http://schemas.openxmlformats.org/officeDocument/2006/relationships/image" Target="media/image61.emf"/><Relationship Id="rId70" Type="http://schemas.openxmlformats.org/officeDocument/2006/relationships/image" Target="media/image34.emf"/><Relationship Id="rId91" Type="http://schemas.openxmlformats.org/officeDocument/2006/relationships/oleObject" Target="embeddings/oleObject39.bin"/><Relationship Id="rId145" Type="http://schemas.openxmlformats.org/officeDocument/2006/relationships/oleObject" Target="embeddings/oleObject66.bin"/><Relationship Id="rId166" Type="http://schemas.openxmlformats.org/officeDocument/2006/relationships/image" Target="media/image82.emf"/><Relationship Id="rId187" Type="http://schemas.openxmlformats.org/officeDocument/2006/relationships/oleObject" Target="embeddings/oleObject87.bin"/><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oleObject" Target="embeddings/oleObject18.bin"/><Relationship Id="rId114" Type="http://schemas.openxmlformats.org/officeDocument/2006/relationships/image" Target="media/image56.emf"/><Relationship Id="rId60" Type="http://schemas.openxmlformats.org/officeDocument/2006/relationships/image" Target="media/image29.emf"/><Relationship Id="rId81" Type="http://schemas.openxmlformats.org/officeDocument/2006/relationships/oleObject" Target="embeddings/oleObject34.bin"/><Relationship Id="rId135" Type="http://schemas.openxmlformats.org/officeDocument/2006/relationships/oleObject" Target="embeddings/oleObject61.bin"/><Relationship Id="rId156" Type="http://schemas.openxmlformats.org/officeDocument/2006/relationships/image" Target="media/image77.emf"/><Relationship Id="rId177" Type="http://schemas.openxmlformats.org/officeDocument/2006/relationships/oleObject" Target="embeddings/oleObject82.bin"/><Relationship Id="rId198" Type="http://schemas.openxmlformats.org/officeDocument/2006/relationships/image" Target="media/image98.emf"/><Relationship Id="rId202" Type="http://schemas.openxmlformats.org/officeDocument/2006/relationships/image" Target="media/image100.emf"/><Relationship Id="rId18" Type="http://schemas.openxmlformats.org/officeDocument/2006/relationships/oleObject" Target="embeddings/oleObject4.bin"/><Relationship Id="rId39" Type="http://schemas.openxmlformats.org/officeDocument/2006/relationships/oleObject" Target="embeddings/oleObject13.bin"/><Relationship Id="rId50" Type="http://schemas.openxmlformats.org/officeDocument/2006/relationships/image" Target="media/image24.emf"/><Relationship Id="rId104" Type="http://schemas.openxmlformats.org/officeDocument/2006/relationships/image" Target="media/image51.emf"/><Relationship Id="rId125" Type="http://schemas.openxmlformats.org/officeDocument/2006/relationships/oleObject" Target="embeddings/oleObject56.bin"/><Relationship Id="rId146" Type="http://schemas.openxmlformats.org/officeDocument/2006/relationships/image" Target="media/image72.emf"/><Relationship Id="rId167" Type="http://schemas.openxmlformats.org/officeDocument/2006/relationships/oleObject" Target="embeddings/oleObject77.bin"/><Relationship Id="rId188" Type="http://schemas.openxmlformats.org/officeDocument/2006/relationships/image" Target="media/image93.emf"/><Relationship Id="rId71" Type="http://schemas.openxmlformats.org/officeDocument/2006/relationships/oleObject" Target="embeddings/oleObject29.bin"/><Relationship Id="rId92" Type="http://schemas.openxmlformats.org/officeDocument/2006/relationships/image" Target="media/image45.emf"/><Relationship Id="rId2" Type="http://schemas.openxmlformats.org/officeDocument/2006/relationships/numbering" Target="numbering.xml"/><Relationship Id="rId29" Type="http://schemas.openxmlformats.org/officeDocument/2006/relationships/oleObject" Target="embeddings/oleObject9.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FEF47A-D539-4903-A1F4-359AE5B43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V1.0.dot</Template>
  <TotalTime>6097</TotalTime>
  <Pages>1</Pages>
  <Words>22780</Words>
  <Characters>129847</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152323</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maint</dc:creator>
  <cp:keywords/>
  <dc:description/>
  <cp:lastModifiedBy>NganDT5</cp:lastModifiedBy>
  <cp:revision>47</cp:revision>
  <cp:lastPrinted>2017-03-03T09:34:00Z</cp:lastPrinted>
  <dcterms:created xsi:type="dcterms:W3CDTF">2018-05-24T02:26:00Z</dcterms:created>
  <dcterms:modified xsi:type="dcterms:W3CDTF">2018-07-24T10:32:00Z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