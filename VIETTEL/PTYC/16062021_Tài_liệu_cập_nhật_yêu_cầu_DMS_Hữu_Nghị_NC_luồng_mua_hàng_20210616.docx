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604B9" w14:textId="0CEEBC2D" w:rsidR="008D2158" w:rsidRPr="00460399" w:rsidRDefault="00322EC7">
      <w:pPr>
        <w:widowControl/>
        <w:spacing w:before="0"/>
        <w:ind w:left="0"/>
        <w:jc w:val="center"/>
        <w:rPr>
          <w:noProof/>
          <w:snapToGrid/>
          <w:szCs w:val="28"/>
          <w:lang w:val="vi-VN"/>
        </w:rPr>
      </w:pPr>
      <w:r>
        <w:rPr>
          <w:noProof/>
          <w:snapToGrid/>
        </w:rPr>
        <w:drawing>
          <wp:inline distT="0" distB="0" distL="0" distR="0" wp14:anchorId="2FF93543" wp14:editId="067D0EB4">
            <wp:extent cx="1932167" cy="739471"/>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648" cy="743865"/>
                    </a:xfrm>
                    <a:prstGeom prst="rect">
                      <a:avLst/>
                    </a:prstGeom>
                    <a:noFill/>
                    <a:ln>
                      <a:noFill/>
                    </a:ln>
                  </pic:spPr>
                </pic:pic>
              </a:graphicData>
            </a:graphic>
          </wp:inline>
        </w:drawing>
      </w:r>
    </w:p>
    <w:p w14:paraId="7F6FF897" w14:textId="77777777" w:rsidR="006B684F" w:rsidRPr="002D6B9D" w:rsidRDefault="006B684F" w:rsidP="006B684F">
      <w:pPr>
        <w:keepNext/>
        <w:spacing w:before="60" w:after="60"/>
        <w:ind w:left="720"/>
        <w:jc w:val="center"/>
        <w:outlineLvl w:val="6"/>
        <w:rPr>
          <w:b/>
          <w:sz w:val="26"/>
          <w:szCs w:val="26"/>
        </w:rPr>
      </w:pPr>
      <w:r w:rsidRPr="002D6B9D">
        <w:rPr>
          <w:b/>
          <w:sz w:val="26"/>
          <w:szCs w:val="26"/>
        </w:rPr>
        <w:t>TẬP ĐOÀN</w:t>
      </w:r>
      <w:r>
        <w:rPr>
          <w:b/>
          <w:sz w:val="26"/>
          <w:szCs w:val="26"/>
        </w:rPr>
        <w:t xml:space="preserve"> CÔNG NGHIỆP - </w:t>
      </w:r>
      <w:r w:rsidRPr="002D6B9D">
        <w:rPr>
          <w:b/>
          <w:sz w:val="26"/>
          <w:szCs w:val="26"/>
        </w:rPr>
        <w:t>VIỄN THÔNG QUÂN ĐỘI</w:t>
      </w:r>
    </w:p>
    <w:p w14:paraId="23C2B0AE" w14:textId="77777777" w:rsidR="008D2158" w:rsidRPr="00460399" w:rsidRDefault="008D2158">
      <w:pPr>
        <w:rPr>
          <w:noProof/>
          <w:lang w:val="vi-VN"/>
        </w:rPr>
      </w:pPr>
    </w:p>
    <w:p w14:paraId="7F00C9DD" w14:textId="77777777" w:rsidR="008D2158" w:rsidRPr="00460399" w:rsidRDefault="008D2158">
      <w:pPr>
        <w:ind w:left="0"/>
        <w:jc w:val="center"/>
        <w:rPr>
          <w:noProof/>
          <w:szCs w:val="24"/>
          <w:lang w:val="vi-VN"/>
        </w:rPr>
      </w:pPr>
    </w:p>
    <w:p w14:paraId="5C4D2E80" w14:textId="77777777" w:rsidR="008D2158" w:rsidRPr="00460399" w:rsidRDefault="008D2158">
      <w:pPr>
        <w:pStyle w:val="NormalTB"/>
        <w:rPr>
          <w:rFonts w:ascii="Times New Roman" w:hAnsi="Times New Roman"/>
          <w:noProof/>
          <w:sz w:val="24"/>
          <w:szCs w:val="24"/>
          <w:lang w:val="vi-VN"/>
        </w:rPr>
      </w:pPr>
    </w:p>
    <w:p w14:paraId="0B1EAFA5" w14:textId="296E6EDA" w:rsidR="00A05893" w:rsidRPr="000940A3" w:rsidRDefault="00A05893" w:rsidP="00A05893">
      <w:pPr>
        <w:spacing w:before="0" w:after="120" w:line="312" w:lineRule="auto"/>
        <w:ind w:left="0"/>
        <w:jc w:val="center"/>
        <w:rPr>
          <w:b/>
          <w:sz w:val="28"/>
          <w:szCs w:val="28"/>
        </w:rPr>
      </w:pPr>
      <w:r w:rsidRPr="000940A3">
        <w:rPr>
          <w:b/>
          <w:sz w:val="28"/>
          <w:szCs w:val="28"/>
        </w:rPr>
        <w:t>HỆ THỐNG QUẢN LÝ BÁN HÀNG DMS.ONE</w:t>
      </w:r>
      <w:r>
        <w:rPr>
          <w:b/>
          <w:sz w:val="28"/>
          <w:szCs w:val="28"/>
        </w:rPr>
        <w:t xml:space="preserve"> HỮU NGHỊ</w:t>
      </w:r>
    </w:p>
    <w:p w14:paraId="17FDD139" w14:textId="77777777" w:rsidR="008D2158" w:rsidRPr="00460399" w:rsidRDefault="008D2158">
      <w:pPr>
        <w:ind w:left="0"/>
        <w:jc w:val="center"/>
        <w:rPr>
          <w:noProof/>
          <w:szCs w:val="24"/>
          <w:lang w:val="vi-VN"/>
        </w:rPr>
      </w:pPr>
    </w:p>
    <w:p w14:paraId="7F5040AF" w14:textId="77777777" w:rsidR="008D2158" w:rsidRPr="00460399" w:rsidRDefault="008D2158">
      <w:pPr>
        <w:tabs>
          <w:tab w:val="left" w:pos="6698"/>
        </w:tabs>
        <w:ind w:left="0"/>
        <w:rPr>
          <w:noProof/>
          <w:szCs w:val="24"/>
          <w:lang w:val="vi-VN"/>
        </w:rPr>
      </w:pPr>
      <w:r w:rsidRPr="00460399">
        <w:rPr>
          <w:noProof/>
          <w:szCs w:val="24"/>
          <w:lang w:val="vi-VN"/>
        </w:rPr>
        <w:tab/>
      </w:r>
    </w:p>
    <w:p w14:paraId="3FA9DE79" w14:textId="77777777" w:rsidR="008D2158" w:rsidRPr="00460399" w:rsidRDefault="008D2158" w:rsidP="00F34803">
      <w:pPr>
        <w:spacing w:before="60" w:after="60"/>
        <w:ind w:left="0"/>
        <w:jc w:val="center"/>
        <w:rPr>
          <w:b/>
          <w:bCs/>
          <w:noProof/>
          <w:sz w:val="40"/>
          <w:szCs w:val="40"/>
          <w:lang w:val="vi-VN"/>
        </w:rPr>
      </w:pPr>
      <w:r w:rsidRPr="00460399">
        <w:rPr>
          <w:b/>
          <w:bCs/>
          <w:noProof/>
          <w:sz w:val="40"/>
          <w:szCs w:val="40"/>
          <w:lang w:val="vi-VN"/>
        </w:rPr>
        <w:t>TÀI LIỆU MÔ TẢ YÊU CẦU</w:t>
      </w:r>
    </w:p>
    <w:p w14:paraId="72C89594" w14:textId="77777777" w:rsidR="008D2158" w:rsidRPr="00460399" w:rsidRDefault="008D2158" w:rsidP="00F34803">
      <w:pPr>
        <w:spacing w:before="60" w:after="60"/>
        <w:ind w:left="0"/>
        <w:jc w:val="center"/>
        <w:rPr>
          <w:b/>
          <w:bCs/>
          <w:noProof/>
          <w:sz w:val="40"/>
          <w:szCs w:val="40"/>
          <w:lang w:val="vi-VN"/>
        </w:rPr>
      </w:pPr>
      <w:r w:rsidRPr="00460399">
        <w:rPr>
          <w:b/>
          <w:bCs/>
          <w:noProof/>
          <w:sz w:val="40"/>
          <w:szCs w:val="40"/>
          <w:lang w:val="vi-VN"/>
        </w:rPr>
        <w:t>THAY ĐỔI NÂNG CẤP</w:t>
      </w:r>
    </w:p>
    <w:p w14:paraId="141F55DD" w14:textId="77777777" w:rsidR="008D2158" w:rsidRPr="00460399" w:rsidRDefault="008D2158" w:rsidP="00F34803">
      <w:pPr>
        <w:ind w:left="1440"/>
        <w:jc w:val="center"/>
        <w:rPr>
          <w:b/>
          <w:noProof/>
          <w:szCs w:val="24"/>
          <w:lang w:val="vi-VN"/>
        </w:rPr>
      </w:pPr>
    </w:p>
    <w:p w14:paraId="112DC5F2" w14:textId="77777777" w:rsidR="008D2158" w:rsidRPr="00460399" w:rsidRDefault="008D2158" w:rsidP="00F34803">
      <w:pPr>
        <w:ind w:left="1440"/>
        <w:jc w:val="center"/>
        <w:rPr>
          <w:b/>
          <w:noProof/>
          <w:szCs w:val="24"/>
          <w:lang w:val="vi-VN"/>
        </w:rPr>
      </w:pPr>
    </w:p>
    <w:p w14:paraId="240F9368" w14:textId="77777777" w:rsidR="008D2158" w:rsidRPr="00460399" w:rsidRDefault="008D2158" w:rsidP="00F34803">
      <w:pPr>
        <w:ind w:left="1440"/>
        <w:jc w:val="center"/>
        <w:rPr>
          <w:b/>
          <w:noProof/>
          <w:szCs w:val="24"/>
          <w:lang w:val="vi-VN"/>
        </w:rPr>
      </w:pPr>
    </w:p>
    <w:p w14:paraId="0496C2FE" w14:textId="586EB400" w:rsidR="004C00D8" w:rsidRPr="00460399" w:rsidRDefault="004C00D8" w:rsidP="00F34803">
      <w:pPr>
        <w:ind w:left="0"/>
        <w:jc w:val="center"/>
        <w:rPr>
          <w:noProof/>
          <w:snapToGrid/>
          <w:lang w:val="vi-VN"/>
        </w:rPr>
      </w:pPr>
      <w:r w:rsidRPr="00460399">
        <w:rPr>
          <w:b/>
          <w:bCs/>
          <w:noProof/>
          <w:lang w:val="vi-VN"/>
        </w:rPr>
        <w:t xml:space="preserve">Mã hiệu dự án:  </w:t>
      </w:r>
    </w:p>
    <w:p w14:paraId="26C34552" w14:textId="72926796" w:rsidR="004C00D8" w:rsidRPr="00460399" w:rsidRDefault="004C00D8" w:rsidP="00F34803">
      <w:pPr>
        <w:ind w:left="0"/>
        <w:jc w:val="center"/>
        <w:rPr>
          <w:noProof/>
          <w:lang w:val="vi-VN"/>
        </w:rPr>
      </w:pPr>
      <w:r w:rsidRPr="00460399">
        <w:rPr>
          <w:b/>
          <w:bCs/>
          <w:noProof/>
          <w:lang w:val="vi-VN"/>
        </w:rPr>
        <w:t xml:space="preserve">Mã hiệu tài liệu: </w:t>
      </w:r>
    </w:p>
    <w:p w14:paraId="2C47135D" w14:textId="77777777" w:rsidR="008D2158" w:rsidRPr="00460399" w:rsidRDefault="008D2158">
      <w:pPr>
        <w:ind w:left="0"/>
        <w:jc w:val="center"/>
        <w:rPr>
          <w:b/>
          <w:noProof/>
          <w:szCs w:val="24"/>
          <w:lang w:val="vi-VN"/>
        </w:rPr>
      </w:pPr>
    </w:p>
    <w:p w14:paraId="3DBE8F95" w14:textId="77777777" w:rsidR="008D2158" w:rsidRPr="00460399" w:rsidRDefault="008D2158">
      <w:pPr>
        <w:ind w:left="0"/>
        <w:jc w:val="center"/>
        <w:rPr>
          <w:b/>
          <w:noProof/>
          <w:szCs w:val="24"/>
          <w:lang w:val="vi-VN"/>
        </w:rPr>
      </w:pPr>
    </w:p>
    <w:p w14:paraId="529714D4" w14:textId="77777777" w:rsidR="008D2158" w:rsidRPr="00460399" w:rsidRDefault="008D2158">
      <w:pPr>
        <w:ind w:left="0"/>
        <w:jc w:val="center"/>
        <w:rPr>
          <w:b/>
          <w:noProof/>
          <w:szCs w:val="24"/>
          <w:lang w:val="vi-VN"/>
        </w:rPr>
      </w:pPr>
    </w:p>
    <w:p w14:paraId="0906F0B8" w14:textId="77777777" w:rsidR="008D2158" w:rsidRPr="00460399" w:rsidRDefault="008D2158">
      <w:pPr>
        <w:ind w:left="0"/>
        <w:jc w:val="center"/>
        <w:rPr>
          <w:b/>
          <w:noProof/>
          <w:szCs w:val="24"/>
          <w:lang w:val="vi-VN"/>
        </w:rPr>
      </w:pPr>
    </w:p>
    <w:p w14:paraId="3AFFDF99" w14:textId="77777777" w:rsidR="008D2158" w:rsidRPr="00460399" w:rsidRDefault="008D2158">
      <w:pPr>
        <w:ind w:left="0"/>
        <w:jc w:val="center"/>
        <w:rPr>
          <w:b/>
          <w:noProof/>
          <w:szCs w:val="24"/>
          <w:lang w:val="vi-VN"/>
        </w:rPr>
      </w:pPr>
    </w:p>
    <w:p w14:paraId="0531B765" w14:textId="77777777" w:rsidR="008D2158" w:rsidRPr="00460399" w:rsidRDefault="008D2158">
      <w:pPr>
        <w:ind w:left="0"/>
        <w:jc w:val="center"/>
        <w:rPr>
          <w:b/>
          <w:noProof/>
          <w:szCs w:val="24"/>
          <w:lang w:val="vi-VN"/>
        </w:rPr>
      </w:pPr>
    </w:p>
    <w:p w14:paraId="5F5543C1" w14:textId="70B4BBA6" w:rsidR="004C00D8" w:rsidRPr="00460399" w:rsidRDefault="004C00D8" w:rsidP="004C00D8">
      <w:pPr>
        <w:widowControl/>
        <w:spacing w:before="0"/>
        <w:ind w:left="0"/>
        <w:jc w:val="center"/>
        <w:rPr>
          <w:b/>
          <w:noProof/>
          <w:snapToGrid/>
          <w:szCs w:val="24"/>
          <w:lang w:val="vi-VN"/>
        </w:rPr>
      </w:pPr>
      <w:r w:rsidRPr="00460399">
        <w:rPr>
          <w:b/>
          <w:noProof/>
          <w:szCs w:val="24"/>
          <w:lang w:val="vi-VN"/>
        </w:rPr>
        <w:t xml:space="preserve">&lt;Hà Nội, </w:t>
      </w:r>
      <w:r w:rsidR="006E59E9" w:rsidRPr="00460399">
        <w:rPr>
          <w:b/>
          <w:noProof/>
          <w:szCs w:val="24"/>
          <w:lang w:val="vi-VN"/>
        </w:rPr>
        <w:t>1</w:t>
      </w:r>
      <w:r w:rsidR="00C719B5">
        <w:rPr>
          <w:b/>
          <w:noProof/>
          <w:szCs w:val="24"/>
        </w:rPr>
        <w:t>0</w:t>
      </w:r>
      <w:r w:rsidRPr="00460399">
        <w:rPr>
          <w:b/>
          <w:noProof/>
          <w:szCs w:val="24"/>
          <w:lang w:val="vi-VN"/>
        </w:rPr>
        <w:t>/</w:t>
      </w:r>
      <w:r w:rsidR="004E6859" w:rsidRPr="00460399">
        <w:rPr>
          <w:b/>
          <w:noProof/>
          <w:szCs w:val="24"/>
          <w:lang w:val="vi-VN"/>
        </w:rPr>
        <w:t>0</w:t>
      </w:r>
      <w:r w:rsidR="00C719B5">
        <w:rPr>
          <w:b/>
          <w:noProof/>
          <w:szCs w:val="24"/>
        </w:rPr>
        <w:t>6</w:t>
      </w:r>
      <w:r w:rsidRPr="00460399">
        <w:rPr>
          <w:b/>
          <w:noProof/>
          <w:szCs w:val="24"/>
          <w:lang w:val="vi-VN"/>
        </w:rPr>
        <w:t>/202</w:t>
      </w:r>
      <w:r w:rsidR="004E6859" w:rsidRPr="00460399">
        <w:rPr>
          <w:b/>
          <w:noProof/>
          <w:szCs w:val="24"/>
          <w:lang w:val="vi-VN"/>
        </w:rPr>
        <w:t>1</w:t>
      </w:r>
      <w:r w:rsidRPr="00460399">
        <w:rPr>
          <w:b/>
          <w:noProof/>
          <w:szCs w:val="24"/>
          <w:lang w:val="vi-VN"/>
        </w:rPr>
        <w:t>&gt;</w:t>
      </w:r>
    </w:p>
    <w:p w14:paraId="65152771" w14:textId="77777777" w:rsidR="008D2158" w:rsidRPr="00460399" w:rsidRDefault="008D2158">
      <w:pPr>
        <w:widowControl/>
        <w:spacing w:before="0"/>
        <w:ind w:left="0"/>
        <w:jc w:val="center"/>
        <w:rPr>
          <w:bCs/>
          <w:noProof/>
          <w:snapToGrid/>
          <w:sz w:val="28"/>
          <w:szCs w:val="32"/>
          <w:lang w:val="vi-VN"/>
        </w:rPr>
      </w:pPr>
      <w:r w:rsidRPr="00460399">
        <w:rPr>
          <w:b/>
          <w:noProof/>
          <w:szCs w:val="24"/>
          <w:lang w:val="vi-VN"/>
        </w:rPr>
        <w:br w:type="page"/>
      </w:r>
      <w:r w:rsidRPr="00460399">
        <w:rPr>
          <w:b/>
          <w:bCs/>
          <w:noProof/>
          <w:snapToGrid/>
          <w:sz w:val="28"/>
          <w:szCs w:val="32"/>
          <w:lang w:val="vi-VN"/>
        </w:rPr>
        <w:lastRenderedPageBreak/>
        <w:t>BẢNG GHI NHẬN THAY ĐỔI</w:t>
      </w:r>
    </w:p>
    <w:p w14:paraId="7796FC34" w14:textId="77777777" w:rsidR="008D2158" w:rsidRPr="00460399" w:rsidRDefault="008D2158">
      <w:pPr>
        <w:widowControl/>
        <w:spacing w:before="0"/>
        <w:ind w:left="0" w:firstLine="720"/>
        <w:rPr>
          <w:noProof/>
          <w:snapToGrid/>
          <w:szCs w:val="28"/>
          <w:lang w:val="vi-VN"/>
        </w:rPr>
      </w:pPr>
      <w:r w:rsidRPr="00460399">
        <w:rPr>
          <w:noProof/>
          <w:snapToGrid/>
          <w:szCs w:val="28"/>
          <w:lang w:val="vi-VN"/>
        </w:rPr>
        <w:t>*A – Tạo mới, M – Sửa đổi, D – Xóa bỏ</w:t>
      </w:r>
    </w:p>
    <w:tbl>
      <w:tblPr>
        <w:tblW w:w="9000" w:type="dxa"/>
        <w:tblInd w:w="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1080"/>
        <w:gridCol w:w="1080"/>
        <w:gridCol w:w="720"/>
        <w:gridCol w:w="1440"/>
        <w:gridCol w:w="1890"/>
        <w:gridCol w:w="1710"/>
        <w:gridCol w:w="1080"/>
      </w:tblGrid>
      <w:tr w:rsidR="008D2158" w:rsidRPr="00460399" w14:paraId="073C2289" w14:textId="77777777" w:rsidTr="00F32ABF">
        <w:tc>
          <w:tcPr>
            <w:tcW w:w="1080" w:type="dxa"/>
            <w:shd w:val="clear" w:color="auto" w:fill="C0C0C0"/>
          </w:tcPr>
          <w:p w14:paraId="76565524" w14:textId="77777777" w:rsidR="008D2158" w:rsidRPr="00460399" w:rsidRDefault="008D2158">
            <w:pPr>
              <w:spacing w:before="60" w:after="60"/>
              <w:ind w:left="0"/>
              <w:jc w:val="center"/>
              <w:rPr>
                <w:b/>
                <w:noProof/>
                <w:snapToGrid/>
                <w:szCs w:val="24"/>
                <w:lang w:val="vi-VN"/>
              </w:rPr>
            </w:pPr>
            <w:r w:rsidRPr="00460399">
              <w:rPr>
                <w:b/>
                <w:noProof/>
                <w:snapToGrid/>
                <w:szCs w:val="24"/>
                <w:lang w:val="vi-VN"/>
              </w:rPr>
              <w:t>Ngày</w:t>
            </w:r>
          </w:p>
          <w:p w14:paraId="690D48D3" w14:textId="77777777" w:rsidR="008D2158" w:rsidRPr="00460399" w:rsidRDefault="008D2158">
            <w:pPr>
              <w:spacing w:before="60" w:after="60"/>
              <w:ind w:left="0"/>
              <w:jc w:val="center"/>
              <w:rPr>
                <w:b/>
                <w:noProof/>
                <w:snapToGrid/>
                <w:szCs w:val="24"/>
                <w:lang w:val="vi-VN"/>
              </w:rPr>
            </w:pPr>
            <w:r w:rsidRPr="00460399">
              <w:rPr>
                <w:b/>
                <w:noProof/>
                <w:snapToGrid/>
                <w:szCs w:val="24"/>
                <w:lang w:val="vi-VN"/>
              </w:rPr>
              <w:t>thay đổi</w:t>
            </w:r>
          </w:p>
        </w:tc>
        <w:tc>
          <w:tcPr>
            <w:tcW w:w="1080" w:type="dxa"/>
            <w:shd w:val="clear" w:color="auto" w:fill="C0C0C0"/>
          </w:tcPr>
          <w:p w14:paraId="3DAFC582" w14:textId="77777777" w:rsidR="008D2158" w:rsidRPr="00460399" w:rsidRDefault="008D2158">
            <w:pPr>
              <w:spacing w:before="60" w:after="60"/>
              <w:ind w:left="0"/>
              <w:jc w:val="center"/>
              <w:rPr>
                <w:b/>
                <w:noProof/>
                <w:szCs w:val="24"/>
                <w:lang w:val="vi-VN"/>
              </w:rPr>
            </w:pPr>
            <w:r w:rsidRPr="00460399">
              <w:rPr>
                <w:b/>
                <w:noProof/>
                <w:szCs w:val="24"/>
                <w:lang w:val="vi-VN"/>
              </w:rPr>
              <w:t>Vị trí</w:t>
            </w:r>
          </w:p>
          <w:p w14:paraId="1B38D390" w14:textId="77777777" w:rsidR="008D2158" w:rsidRPr="00460399" w:rsidRDefault="008D2158">
            <w:pPr>
              <w:spacing w:before="60" w:after="60"/>
              <w:ind w:left="0"/>
              <w:jc w:val="center"/>
              <w:rPr>
                <w:b/>
                <w:noProof/>
                <w:szCs w:val="24"/>
                <w:lang w:val="vi-VN"/>
              </w:rPr>
            </w:pPr>
            <w:r w:rsidRPr="00460399">
              <w:rPr>
                <w:b/>
                <w:noProof/>
                <w:szCs w:val="24"/>
                <w:lang w:val="vi-VN"/>
              </w:rPr>
              <w:t>thay đổi</w:t>
            </w:r>
          </w:p>
        </w:tc>
        <w:tc>
          <w:tcPr>
            <w:tcW w:w="720" w:type="dxa"/>
            <w:shd w:val="clear" w:color="auto" w:fill="C0C0C0"/>
          </w:tcPr>
          <w:p w14:paraId="6E18EBCA" w14:textId="77777777" w:rsidR="008D2158" w:rsidRPr="00460399" w:rsidRDefault="008D2158">
            <w:pPr>
              <w:spacing w:before="60" w:after="60"/>
              <w:ind w:left="0"/>
              <w:jc w:val="center"/>
              <w:rPr>
                <w:b/>
                <w:noProof/>
                <w:snapToGrid/>
                <w:szCs w:val="24"/>
                <w:lang w:val="vi-VN"/>
              </w:rPr>
            </w:pPr>
            <w:r w:rsidRPr="00460399">
              <w:rPr>
                <w:b/>
                <w:noProof/>
                <w:snapToGrid/>
                <w:szCs w:val="24"/>
                <w:lang w:val="vi-VN"/>
              </w:rPr>
              <w:t>A*</w:t>
            </w:r>
          </w:p>
          <w:p w14:paraId="4D1A923A" w14:textId="77777777" w:rsidR="008D2158" w:rsidRPr="00460399" w:rsidRDefault="008D2158">
            <w:pPr>
              <w:spacing w:before="60" w:after="60"/>
              <w:ind w:left="0"/>
              <w:jc w:val="center"/>
              <w:rPr>
                <w:b/>
                <w:noProof/>
                <w:snapToGrid/>
                <w:szCs w:val="24"/>
                <w:lang w:val="vi-VN"/>
              </w:rPr>
            </w:pPr>
            <w:r w:rsidRPr="00460399">
              <w:rPr>
                <w:b/>
                <w:noProof/>
                <w:snapToGrid/>
                <w:szCs w:val="24"/>
                <w:lang w:val="vi-VN"/>
              </w:rPr>
              <w:t>M, D</w:t>
            </w:r>
          </w:p>
        </w:tc>
        <w:tc>
          <w:tcPr>
            <w:tcW w:w="1440" w:type="dxa"/>
            <w:shd w:val="clear" w:color="auto" w:fill="C0C0C0"/>
          </w:tcPr>
          <w:p w14:paraId="0F68A001" w14:textId="77777777" w:rsidR="008D2158" w:rsidRPr="00460399" w:rsidRDefault="008D2158">
            <w:pPr>
              <w:spacing w:before="60" w:after="60"/>
              <w:ind w:left="0"/>
              <w:jc w:val="center"/>
              <w:rPr>
                <w:b/>
                <w:noProof/>
                <w:snapToGrid/>
                <w:szCs w:val="24"/>
                <w:lang w:val="vi-VN"/>
              </w:rPr>
            </w:pPr>
            <w:r w:rsidRPr="00460399">
              <w:rPr>
                <w:b/>
                <w:noProof/>
                <w:snapToGrid/>
                <w:szCs w:val="24"/>
                <w:lang w:val="vi-VN"/>
              </w:rPr>
              <w:t>Nguồn gốc</w:t>
            </w:r>
          </w:p>
        </w:tc>
        <w:tc>
          <w:tcPr>
            <w:tcW w:w="1890" w:type="dxa"/>
            <w:shd w:val="clear" w:color="auto" w:fill="C0C0C0"/>
          </w:tcPr>
          <w:p w14:paraId="3BCEED2D" w14:textId="77777777" w:rsidR="008D2158" w:rsidRPr="00460399" w:rsidRDefault="008D2158">
            <w:pPr>
              <w:spacing w:before="60" w:after="60"/>
              <w:ind w:left="0"/>
              <w:jc w:val="center"/>
              <w:rPr>
                <w:b/>
                <w:noProof/>
                <w:snapToGrid/>
                <w:szCs w:val="24"/>
                <w:lang w:val="vi-VN"/>
              </w:rPr>
            </w:pPr>
            <w:r w:rsidRPr="00460399">
              <w:rPr>
                <w:b/>
                <w:noProof/>
                <w:snapToGrid/>
                <w:szCs w:val="24"/>
                <w:lang w:val="vi-VN"/>
              </w:rPr>
              <w:t>Đầu mối KH</w:t>
            </w:r>
          </w:p>
        </w:tc>
        <w:tc>
          <w:tcPr>
            <w:tcW w:w="1710" w:type="dxa"/>
            <w:shd w:val="clear" w:color="auto" w:fill="C0C0C0"/>
          </w:tcPr>
          <w:p w14:paraId="0C6DB4A3" w14:textId="77777777" w:rsidR="008D2158" w:rsidRPr="00460399" w:rsidRDefault="008D2158">
            <w:pPr>
              <w:spacing w:before="60" w:after="60"/>
              <w:ind w:left="0"/>
              <w:jc w:val="center"/>
              <w:rPr>
                <w:b/>
                <w:noProof/>
                <w:snapToGrid/>
                <w:szCs w:val="24"/>
                <w:lang w:val="vi-VN"/>
              </w:rPr>
            </w:pPr>
            <w:r w:rsidRPr="00460399">
              <w:rPr>
                <w:b/>
                <w:noProof/>
                <w:snapToGrid/>
                <w:szCs w:val="24"/>
                <w:lang w:val="vi-VN"/>
              </w:rPr>
              <w:t>Mô tả thay đổi</w:t>
            </w:r>
          </w:p>
        </w:tc>
        <w:tc>
          <w:tcPr>
            <w:tcW w:w="1080" w:type="dxa"/>
            <w:shd w:val="clear" w:color="auto" w:fill="C0C0C0"/>
          </w:tcPr>
          <w:p w14:paraId="67B78A29" w14:textId="77777777" w:rsidR="008D2158" w:rsidRPr="00460399" w:rsidRDefault="008D2158">
            <w:pPr>
              <w:spacing w:before="60" w:after="60"/>
              <w:ind w:left="0"/>
              <w:jc w:val="center"/>
              <w:rPr>
                <w:b/>
                <w:noProof/>
                <w:snapToGrid/>
                <w:szCs w:val="24"/>
                <w:lang w:val="vi-VN"/>
              </w:rPr>
            </w:pPr>
            <w:r w:rsidRPr="00460399">
              <w:rPr>
                <w:b/>
                <w:noProof/>
                <w:snapToGrid/>
                <w:szCs w:val="24"/>
                <w:lang w:val="vi-VN"/>
              </w:rPr>
              <w:t>Ghi chú</w:t>
            </w:r>
          </w:p>
        </w:tc>
      </w:tr>
      <w:tr w:rsidR="004C00D8" w:rsidRPr="00460399" w14:paraId="011B3976" w14:textId="77777777" w:rsidTr="00F32ABF">
        <w:tc>
          <w:tcPr>
            <w:tcW w:w="1080" w:type="dxa"/>
          </w:tcPr>
          <w:p w14:paraId="29059ADE" w14:textId="2C6F2EE9" w:rsidR="004C00D8" w:rsidRPr="00C719B5" w:rsidRDefault="00C719B5" w:rsidP="004C00D8">
            <w:pPr>
              <w:spacing w:before="60" w:after="60"/>
              <w:ind w:left="0"/>
              <w:jc w:val="both"/>
              <w:rPr>
                <w:noProof/>
                <w:snapToGrid/>
                <w:szCs w:val="24"/>
              </w:rPr>
            </w:pPr>
            <w:r>
              <w:rPr>
                <w:noProof/>
                <w:snapToGrid/>
                <w:szCs w:val="24"/>
              </w:rPr>
              <w:t>10/06/2021</w:t>
            </w:r>
          </w:p>
        </w:tc>
        <w:tc>
          <w:tcPr>
            <w:tcW w:w="1080" w:type="dxa"/>
          </w:tcPr>
          <w:p w14:paraId="5712F9DC" w14:textId="32C53877" w:rsidR="004C00D8" w:rsidRPr="00460399" w:rsidRDefault="004C00D8" w:rsidP="004C00D8">
            <w:pPr>
              <w:spacing w:before="60" w:after="60"/>
              <w:ind w:left="0"/>
              <w:jc w:val="both"/>
              <w:rPr>
                <w:noProof/>
                <w:szCs w:val="24"/>
                <w:lang w:val="vi-VN"/>
              </w:rPr>
            </w:pPr>
          </w:p>
        </w:tc>
        <w:tc>
          <w:tcPr>
            <w:tcW w:w="720" w:type="dxa"/>
          </w:tcPr>
          <w:p w14:paraId="0E084424" w14:textId="35FF2956" w:rsidR="004C00D8" w:rsidRPr="00C719B5" w:rsidRDefault="00C719B5" w:rsidP="004C00D8">
            <w:pPr>
              <w:spacing w:before="60" w:after="60"/>
              <w:ind w:left="0"/>
              <w:jc w:val="both"/>
              <w:rPr>
                <w:noProof/>
                <w:szCs w:val="24"/>
              </w:rPr>
            </w:pPr>
            <w:r>
              <w:rPr>
                <w:noProof/>
                <w:szCs w:val="24"/>
              </w:rPr>
              <w:t>M</w:t>
            </w:r>
          </w:p>
        </w:tc>
        <w:tc>
          <w:tcPr>
            <w:tcW w:w="1440" w:type="dxa"/>
          </w:tcPr>
          <w:p w14:paraId="6E2ADD09" w14:textId="6FCBDAAE" w:rsidR="004C00D8" w:rsidRPr="006868C3" w:rsidRDefault="004C00D8" w:rsidP="004C00D8">
            <w:pPr>
              <w:spacing w:before="60" w:after="60"/>
              <w:ind w:left="0"/>
              <w:jc w:val="both"/>
              <w:rPr>
                <w:noProof/>
                <w:szCs w:val="24"/>
              </w:rPr>
            </w:pPr>
          </w:p>
        </w:tc>
        <w:tc>
          <w:tcPr>
            <w:tcW w:w="1890" w:type="dxa"/>
          </w:tcPr>
          <w:p w14:paraId="7D6E98CD" w14:textId="0E106FF6" w:rsidR="004C00D8" w:rsidRPr="006868C3" w:rsidRDefault="002D15E5" w:rsidP="004C00D8">
            <w:pPr>
              <w:spacing w:before="60" w:after="60"/>
              <w:ind w:left="0"/>
              <w:jc w:val="both"/>
              <w:rPr>
                <w:noProof/>
                <w:szCs w:val="24"/>
              </w:rPr>
            </w:pPr>
            <w:r>
              <w:rPr>
                <w:noProof/>
                <w:szCs w:val="24"/>
              </w:rPr>
              <w:t>Nguyễn Thị Hòa (</w:t>
            </w:r>
            <w:hyperlink r:id="rId9" w:tgtFrame="_blank" w:history="1">
              <w:r>
                <w:rPr>
                  <w:rStyle w:val="Hyperlink"/>
                  <w:rFonts w:ascii="Arial" w:hAnsi="Arial" w:cs="Arial"/>
                  <w:color w:val="336699"/>
                  <w:shd w:val="clear" w:color="auto" w:fill="FFFFFF"/>
                </w:rPr>
                <w:t>hoant2@huunghi.com.vn</w:t>
              </w:r>
            </w:hyperlink>
            <w:r>
              <w:t>)</w:t>
            </w:r>
          </w:p>
        </w:tc>
        <w:tc>
          <w:tcPr>
            <w:tcW w:w="1710" w:type="dxa"/>
          </w:tcPr>
          <w:p w14:paraId="16E8FE77" w14:textId="77777777" w:rsidR="004C00D8" w:rsidRPr="00460399" w:rsidRDefault="004C00D8" w:rsidP="004C00D8">
            <w:pPr>
              <w:spacing w:before="60" w:after="60"/>
              <w:ind w:left="0"/>
              <w:jc w:val="both"/>
              <w:rPr>
                <w:noProof/>
                <w:szCs w:val="24"/>
                <w:lang w:val="vi-VN"/>
              </w:rPr>
            </w:pPr>
          </w:p>
        </w:tc>
        <w:tc>
          <w:tcPr>
            <w:tcW w:w="1080" w:type="dxa"/>
          </w:tcPr>
          <w:p w14:paraId="0376D6CD" w14:textId="77777777" w:rsidR="004C00D8" w:rsidRPr="00460399" w:rsidRDefault="004C00D8" w:rsidP="004C00D8">
            <w:pPr>
              <w:spacing w:before="60" w:after="60"/>
              <w:ind w:left="0"/>
              <w:jc w:val="both"/>
              <w:rPr>
                <w:noProof/>
                <w:snapToGrid/>
                <w:szCs w:val="24"/>
                <w:lang w:val="vi-VN"/>
              </w:rPr>
            </w:pPr>
          </w:p>
        </w:tc>
      </w:tr>
      <w:tr w:rsidR="008D2158" w:rsidRPr="00460399" w14:paraId="34605F98" w14:textId="77777777" w:rsidTr="00F32ABF">
        <w:tc>
          <w:tcPr>
            <w:tcW w:w="1080" w:type="dxa"/>
          </w:tcPr>
          <w:p w14:paraId="0C78262F" w14:textId="77777777" w:rsidR="008D2158" w:rsidRPr="00460399" w:rsidRDefault="008D2158">
            <w:pPr>
              <w:spacing w:before="60" w:after="60"/>
              <w:ind w:left="0"/>
              <w:jc w:val="both"/>
              <w:rPr>
                <w:noProof/>
                <w:snapToGrid/>
                <w:szCs w:val="24"/>
                <w:lang w:val="vi-VN"/>
              </w:rPr>
            </w:pPr>
          </w:p>
        </w:tc>
        <w:tc>
          <w:tcPr>
            <w:tcW w:w="1080" w:type="dxa"/>
          </w:tcPr>
          <w:p w14:paraId="785D8308" w14:textId="77777777" w:rsidR="008D2158" w:rsidRPr="00460399" w:rsidRDefault="008D2158">
            <w:pPr>
              <w:spacing w:before="60" w:after="60"/>
              <w:ind w:left="0"/>
              <w:jc w:val="both"/>
              <w:rPr>
                <w:noProof/>
                <w:snapToGrid/>
                <w:szCs w:val="24"/>
                <w:lang w:val="vi-VN"/>
              </w:rPr>
            </w:pPr>
          </w:p>
        </w:tc>
        <w:tc>
          <w:tcPr>
            <w:tcW w:w="720" w:type="dxa"/>
          </w:tcPr>
          <w:p w14:paraId="3678CAD2" w14:textId="77777777" w:rsidR="008D2158" w:rsidRPr="00460399" w:rsidRDefault="008D2158">
            <w:pPr>
              <w:spacing w:before="60" w:after="60"/>
              <w:ind w:left="0"/>
              <w:jc w:val="both"/>
              <w:rPr>
                <w:noProof/>
                <w:snapToGrid/>
                <w:szCs w:val="24"/>
                <w:lang w:val="vi-VN"/>
              </w:rPr>
            </w:pPr>
          </w:p>
        </w:tc>
        <w:tc>
          <w:tcPr>
            <w:tcW w:w="1440" w:type="dxa"/>
          </w:tcPr>
          <w:p w14:paraId="5309B4BA" w14:textId="77777777" w:rsidR="008D2158" w:rsidRPr="00460399" w:rsidRDefault="008D2158">
            <w:pPr>
              <w:spacing w:before="60" w:after="60"/>
              <w:ind w:left="0"/>
              <w:jc w:val="both"/>
              <w:rPr>
                <w:noProof/>
                <w:snapToGrid/>
                <w:szCs w:val="24"/>
                <w:lang w:val="vi-VN"/>
              </w:rPr>
            </w:pPr>
          </w:p>
        </w:tc>
        <w:tc>
          <w:tcPr>
            <w:tcW w:w="1890" w:type="dxa"/>
          </w:tcPr>
          <w:p w14:paraId="366726A0" w14:textId="77777777" w:rsidR="008D2158" w:rsidRPr="00460399" w:rsidRDefault="008D2158">
            <w:pPr>
              <w:spacing w:before="60" w:after="60"/>
              <w:ind w:left="0"/>
              <w:jc w:val="both"/>
              <w:rPr>
                <w:noProof/>
                <w:snapToGrid/>
                <w:szCs w:val="24"/>
                <w:lang w:val="vi-VN"/>
              </w:rPr>
            </w:pPr>
          </w:p>
        </w:tc>
        <w:tc>
          <w:tcPr>
            <w:tcW w:w="1710" w:type="dxa"/>
          </w:tcPr>
          <w:p w14:paraId="2E41A6E9" w14:textId="77777777" w:rsidR="008D2158" w:rsidRPr="00460399" w:rsidRDefault="008D2158">
            <w:pPr>
              <w:spacing w:before="60" w:after="60"/>
              <w:ind w:left="0"/>
              <w:jc w:val="both"/>
              <w:rPr>
                <w:noProof/>
                <w:snapToGrid/>
                <w:szCs w:val="24"/>
                <w:lang w:val="vi-VN"/>
              </w:rPr>
            </w:pPr>
          </w:p>
        </w:tc>
        <w:tc>
          <w:tcPr>
            <w:tcW w:w="1080" w:type="dxa"/>
          </w:tcPr>
          <w:p w14:paraId="27AD09DE" w14:textId="77777777" w:rsidR="008D2158" w:rsidRPr="00460399" w:rsidRDefault="008D2158">
            <w:pPr>
              <w:spacing w:before="60" w:after="60"/>
              <w:ind w:left="0"/>
              <w:jc w:val="both"/>
              <w:rPr>
                <w:noProof/>
                <w:snapToGrid/>
                <w:szCs w:val="24"/>
                <w:lang w:val="vi-VN"/>
              </w:rPr>
            </w:pPr>
          </w:p>
        </w:tc>
      </w:tr>
      <w:tr w:rsidR="008D2158" w:rsidRPr="00460399" w14:paraId="41976375" w14:textId="77777777" w:rsidTr="00F32ABF">
        <w:tc>
          <w:tcPr>
            <w:tcW w:w="1080" w:type="dxa"/>
          </w:tcPr>
          <w:p w14:paraId="70400ACE" w14:textId="77777777" w:rsidR="008D2158" w:rsidRPr="00460399" w:rsidRDefault="008D2158">
            <w:pPr>
              <w:spacing w:before="60" w:after="60"/>
              <w:ind w:left="0"/>
              <w:jc w:val="both"/>
              <w:rPr>
                <w:noProof/>
                <w:snapToGrid/>
                <w:szCs w:val="24"/>
                <w:lang w:val="vi-VN"/>
              </w:rPr>
            </w:pPr>
          </w:p>
        </w:tc>
        <w:tc>
          <w:tcPr>
            <w:tcW w:w="1080" w:type="dxa"/>
          </w:tcPr>
          <w:p w14:paraId="63EB70B4" w14:textId="77777777" w:rsidR="008D2158" w:rsidRPr="00460399" w:rsidRDefault="008D2158">
            <w:pPr>
              <w:spacing w:before="60" w:after="60"/>
              <w:ind w:left="0"/>
              <w:jc w:val="both"/>
              <w:rPr>
                <w:noProof/>
                <w:snapToGrid/>
                <w:szCs w:val="24"/>
                <w:lang w:val="vi-VN"/>
              </w:rPr>
            </w:pPr>
          </w:p>
        </w:tc>
        <w:tc>
          <w:tcPr>
            <w:tcW w:w="720" w:type="dxa"/>
          </w:tcPr>
          <w:p w14:paraId="5A4F8A92" w14:textId="77777777" w:rsidR="008D2158" w:rsidRPr="00460399" w:rsidRDefault="008D2158">
            <w:pPr>
              <w:spacing w:before="60" w:after="60"/>
              <w:ind w:left="0"/>
              <w:jc w:val="both"/>
              <w:rPr>
                <w:noProof/>
                <w:snapToGrid/>
                <w:szCs w:val="24"/>
                <w:lang w:val="vi-VN"/>
              </w:rPr>
            </w:pPr>
          </w:p>
        </w:tc>
        <w:tc>
          <w:tcPr>
            <w:tcW w:w="1440" w:type="dxa"/>
          </w:tcPr>
          <w:p w14:paraId="3883F36F" w14:textId="77777777" w:rsidR="008D2158" w:rsidRPr="00460399" w:rsidRDefault="008D2158">
            <w:pPr>
              <w:spacing w:before="60" w:after="60"/>
              <w:ind w:left="0"/>
              <w:jc w:val="both"/>
              <w:rPr>
                <w:noProof/>
                <w:snapToGrid/>
                <w:szCs w:val="24"/>
                <w:lang w:val="vi-VN"/>
              </w:rPr>
            </w:pPr>
          </w:p>
        </w:tc>
        <w:tc>
          <w:tcPr>
            <w:tcW w:w="1890" w:type="dxa"/>
          </w:tcPr>
          <w:p w14:paraId="391EAE7C" w14:textId="77777777" w:rsidR="008D2158" w:rsidRPr="00460399" w:rsidRDefault="008D2158">
            <w:pPr>
              <w:spacing w:before="60" w:after="60"/>
              <w:ind w:left="0"/>
              <w:jc w:val="both"/>
              <w:rPr>
                <w:noProof/>
                <w:snapToGrid/>
                <w:szCs w:val="24"/>
                <w:lang w:val="vi-VN"/>
              </w:rPr>
            </w:pPr>
          </w:p>
        </w:tc>
        <w:tc>
          <w:tcPr>
            <w:tcW w:w="1710" w:type="dxa"/>
          </w:tcPr>
          <w:p w14:paraId="6918979F" w14:textId="77777777" w:rsidR="008D2158" w:rsidRPr="00460399" w:rsidRDefault="008D2158">
            <w:pPr>
              <w:spacing w:before="60" w:after="60"/>
              <w:ind w:left="0"/>
              <w:jc w:val="both"/>
              <w:rPr>
                <w:noProof/>
                <w:snapToGrid/>
                <w:szCs w:val="24"/>
                <w:lang w:val="vi-VN"/>
              </w:rPr>
            </w:pPr>
          </w:p>
        </w:tc>
        <w:tc>
          <w:tcPr>
            <w:tcW w:w="1080" w:type="dxa"/>
          </w:tcPr>
          <w:p w14:paraId="6F7DA106" w14:textId="77777777" w:rsidR="008D2158" w:rsidRPr="00460399" w:rsidRDefault="008D2158">
            <w:pPr>
              <w:spacing w:before="60" w:after="60"/>
              <w:ind w:left="0"/>
              <w:jc w:val="both"/>
              <w:rPr>
                <w:noProof/>
                <w:snapToGrid/>
                <w:szCs w:val="24"/>
                <w:lang w:val="vi-VN"/>
              </w:rPr>
            </w:pPr>
          </w:p>
        </w:tc>
      </w:tr>
      <w:tr w:rsidR="008D2158" w:rsidRPr="00460399" w14:paraId="6D8F9A98" w14:textId="77777777" w:rsidTr="00F32ABF">
        <w:tc>
          <w:tcPr>
            <w:tcW w:w="1080" w:type="dxa"/>
          </w:tcPr>
          <w:p w14:paraId="67CF5824" w14:textId="77777777" w:rsidR="008D2158" w:rsidRPr="00460399" w:rsidRDefault="008D2158">
            <w:pPr>
              <w:spacing w:before="60" w:after="60"/>
              <w:ind w:left="0"/>
              <w:jc w:val="both"/>
              <w:rPr>
                <w:noProof/>
                <w:snapToGrid/>
                <w:szCs w:val="24"/>
                <w:lang w:val="vi-VN"/>
              </w:rPr>
            </w:pPr>
          </w:p>
        </w:tc>
        <w:tc>
          <w:tcPr>
            <w:tcW w:w="1080" w:type="dxa"/>
          </w:tcPr>
          <w:p w14:paraId="187558B6" w14:textId="77777777" w:rsidR="008D2158" w:rsidRPr="00460399" w:rsidRDefault="008D2158">
            <w:pPr>
              <w:spacing w:before="60" w:after="60"/>
              <w:ind w:left="0"/>
              <w:jc w:val="both"/>
              <w:rPr>
                <w:noProof/>
                <w:snapToGrid/>
                <w:szCs w:val="24"/>
                <w:lang w:val="vi-VN"/>
              </w:rPr>
            </w:pPr>
          </w:p>
        </w:tc>
        <w:tc>
          <w:tcPr>
            <w:tcW w:w="720" w:type="dxa"/>
          </w:tcPr>
          <w:p w14:paraId="68D90CB7" w14:textId="77777777" w:rsidR="008D2158" w:rsidRPr="00460399" w:rsidRDefault="008D2158">
            <w:pPr>
              <w:spacing w:before="60" w:after="60"/>
              <w:ind w:left="0"/>
              <w:jc w:val="both"/>
              <w:rPr>
                <w:noProof/>
                <w:snapToGrid/>
                <w:szCs w:val="24"/>
                <w:lang w:val="vi-VN"/>
              </w:rPr>
            </w:pPr>
          </w:p>
        </w:tc>
        <w:tc>
          <w:tcPr>
            <w:tcW w:w="1440" w:type="dxa"/>
          </w:tcPr>
          <w:p w14:paraId="69C9B713" w14:textId="77777777" w:rsidR="008D2158" w:rsidRPr="00460399" w:rsidRDefault="008D2158">
            <w:pPr>
              <w:spacing w:before="60" w:after="60"/>
              <w:ind w:left="0"/>
              <w:jc w:val="both"/>
              <w:rPr>
                <w:noProof/>
                <w:snapToGrid/>
                <w:szCs w:val="24"/>
                <w:lang w:val="vi-VN"/>
              </w:rPr>
            </w:pPr>
          </w:p>
        </w:tc>
        <w:tc>
          <w:tcPr>
            <w:tcW w:w="1890" w:type="dxa"/>
          </w:tcPr>
          <w:p w14:paraId="7A8131A2" w14:textId="77777777" w:rsidR="008D2158" w:rsidRPr="00460399" w:rsidRDefault="008D2158">
            <w:pPr>
              <w:spacing w:before="60" w:after="60"/>
              <w:ind w:left="0"/>
              <w:jc w:val="both"/>
              <w:rPr>
                <w:noProof/>
                <w:snapToGrid/>
                <w:szCs w:val="24"/>
                <w:lang w:val="vi-VN"/>
              </w:rPr>
            </w:pPr>
          </w:p>
        </w:tc>
        <w:tc>
          <w:tcPr>
            <w:tcW w:w="1710" w:type="dxa"/>
          </w:tcPr>
          <w:p w14:paraId="495A1CF8" w14:textId="77777777" w:rsidR="008D2158" w:rsidRPr="00460399" w:rsidRDefault="008D2158">
            <w:pPr>
              <w:spacing w:before="60" w:after="60"/>
              <w:ind w:left="0"/>
              <w:jc w:val="both"/>
              <w:rPr>
                <w:noProof/>
                <w:snapToGrid/>
                <w:szCs w:val="24"/>
                <w:lang w:val="vi-VN"/>
              </w:rPr>
            </w:pPr>
          </w:p>
        </w:tc>
        <w:tc>
          <w:tcPr>
            <w:tcW w:w="1080" w:type="dxa"/>
          </w:tcPr>
          <w:p w14:paraId="21163F85" w14:textId="77777777" w:rsidR="008D2158" w:rsidRPr="00460399" w:rsidRDefault="008D2158">
            <w:pPr>
              <w:spacing w:before="60" w:after="60"/>
              <w:ind w:left="0"/>
              <w:jc w:val="both"/>
              <w:rPr>
                <w:noProof/>
                <w:snapToGrid/>
                <w:szCs w:val="24"/>
                <w:lang w:val="vi-VN"/>
              </w:rPr>
            </w:pPr>
          </w:p>
        </w:tc>
      </w:tr>
      <w:tr w:rsidR="008D2158" w:rsidRPr="00460399" w14:paraId="5999876A" w14:textId="77777777" w:rsidTr="00F32ABF">
        <w:tc>
          <w:tcPr>
            <w:tcW w:w="1080" w:type="dxa"/>
          </w:tcPr>
          <w:p w14:paraId="392AABC9" w14:textId="77777777" w:rsidR="008D2158" w:rsidRPr="00460399" w:rsidRDefault="008D2158">
            <w:pPr>
              <w:spacing w:before="60" w:after="60"/>
              <w:ind w:left="0"/>
              <w:jc w:val="both"/>
              <w:rPr>
                <w:noProof/>
                <w:snapToGrid/>
                <w:szCs w:val="24"/>
                <w:lang w:val="vi-VN"/>
              </w:rPr>
            </w:pPr>
          </w:p>
        </w:tc>
        <w:tc>
          <w:tcPr>
            <w:tcW w:w="1080" w:type="dxa"/>
          </w:tcPr>
          <w:p w14:paraId="350D0D85" w14:textId="77777777" w:rsidR="008D2158" w:rsidRPr="00460399" w:rsidRDefault="008D2158">
            <w:pPr>
              <w:spacing w:before="60" w:after="60"/>
              <w:ind w:left="0"/>
              <w:jc w:val="both"/>
              <w:rPr>
                <w:noProof/>
                <w:snapToGrid/>
                <w:szCs w:val="24"/>
                <w:lang w:val="vi-VN"/>
              </w:rPr>
            </w:pPr>
          </w:p>
        </w:tc>
        <w:tc>
          <w:tcPr>
            <w:tcW w:w="720" w:type="dxa"/>
          </w:tcPr>
          <w:p w14:paraId="50CC7671" w14:textId="77777777" w:rsidR="008D2158" w:rsidRPr="00460399" w:rsidRDefault="008D2158">
            <w:pPr>
              <w:spacing w:before="60" w:after="60"/>
              <w:ind w:left="0"/>
              <w:jc w:val="both"/>
              <w:rPr>
                <w:noProof/>
                <w:snapToGrid/>
                <w:szCs w:val="24"/>
                <w:lang w:val="vi-VN"/>
              </w:rPr>
            </w:pPr>
          </w:p>
        </w:tc>
        <w:tc>
          <w:tcPr>
            <w:tcW w:w="1440" w:type="dxa"/>
          </w:tcPr>
          <w:p w14:paraId="4EE89FB2" w14:textId="77777777" w:rsidR="008D2158" w:rsidRPr="00460399" w:rsidRDefault="008D2158">
            <w:pPr>
              <w:spacing w:before="60" w:after="60"/>
              <w:ind w:left="0"/>
              <w:jc w:val="both"/>
              <w:rPr>
                <w:noProof/>
                <w:snapToGrid/>
                <w:szCs w:val="24"/>
                <w:lang w:val="vi-VN"/>
              </w:rPr>
            </w:pPr>
          </w:p>
        </w:tc>
        <w:tc>
          <w:tcPr>
            <w:tcW w:w="1890" w:type="dxa"/>
          </w:tcPr>
          <w:p w14:paraId="4D4356EA" w14:textId="77777777" w:rsidR="008D2158" w:rsidRPr="00460399" w:rsidRDefault="008D2158">
            <w:pPr>
              <w:spacing w:before="60" w:after="60"/>
              <w:ind w:left="0"/>
              <w:jc w:val="both"/>
              <w:rPr>
                <w:noProof/>
                <w:snapToGrid/>
                <w:szCs w:val="24"/>
                <w:lang w:val="vi-VN"/>
              </w:rPr>
            </w:pPr>
          </w:p>
        </w:tc>
        <w:tc>
          <w:tcPr>
            <w:tcW w:w="1710" w:type="dxa"/>
          </w:tcPr>
          <w:p w14:paraId="2B6A3463" w14:textId="77777777" w:rsidR="008D2158" w:rsidRPr="00460399" w:rsidRDefault="008D2158">
            <w:pPr>
              <w:spacing w:before="60" w:after="60"/>
              <w:ind w:left="0"/>
              <w:jc w:val="both"/>
              <w:rPr>
                <w:noProof/>
                <w:snapToGrid/>
                <w:szCs w:val="24"/>
                <w:lang w:val="vi-VN"/>
              </w:rPr>
            </w:pPr>
          </w:p>
        </w:tc>
        <w:tc>
          <w:tcPr>
            <w:tcW w:w="1080" w:type="dxa"/>
          </w:tcPr>
          <w:p w14:paraId="24688A97" w14:textId="77777777" w:rsidR="008D2158" w:rsidRPr="00460399" w:rsidRDefault="008D2158">
            <w:pPr>
              <w:spacing w:before="60" w:after="60"/>
              <w:ind w:left="0"/>
              <w:jc w:val="both"/>
              <w:rPr>
                <w:noProof/>
                <w:snapToGrid/>
                <w:szCs w:val="24"/>
                <w:lang w:val="vi-VN"/>
              </w:rPr>
            </w:pPr>
          </w:p>
        </w:tc>
      </w:tr>
      <w:tr w:rsidR="008D2158" w:rsidRPr="00460399" w14:paraId="2D1B9483" w14:textId="77777777" w:rsidTr="00F32ABF">
        <w:tc>
          <w:tcPr>
            <w:tcW w:w="1080" w:type="dxa"/>
          </w:tcPr>
          <w:p w14:paraId="71ECCF10" w14:textId="77777777" w:rsidR="008D2158" w:rsidRPr="00460399" w:rsidRDefault="008D2158">
            <w:pPr>
              <w:spacing w:before="60" w:after="60"/>
              <w:ind w:left="0"/>
              <w:jc w:val="both"/>
              <w:rPr>
                <w:noProof/>
                <w:snapToGrid/>
                <w:szCs w:val="24"/>
                <w:lang w:val="vi-VN"/>
              </w:rPr>
            </w:pPr>
          </w:p>
        </w:tc>
        <w:tc>
          <w:tcPr>
            <w:tcW w:w="1080" w:type="dxa"/>
          </w:tcPr>
          <w:p w14:paraId="24D085AF" w14:textId="77777777" w:rsidR="008D2158" w:rsidRPr="00460399" w:rsidRDefault="008D2158">
            <w:pPr>
              <w:spacing w:before="60" w:after="60"/>
              <w:ind w:left="0"/>
              <w:jc w:val="both"/>
              <w:rPr>
                <w:noProof/>
                <w:snapToGrid/>
                <w:szCs w:val="24"/>
                <w:lang w:val="vi-VN"/>
              </w:rPr>
            </w:pPr>
          </w:p>
        </w:tc>
        <w:tc>
          <w:tcPr>
            <w:tcW w:w="720" w:type="dxa"/>
          </w:tcPr>
          <w:p w14:paraId="6EA56190" w14:textId="77777777" w:rsidR="008D2158" w:rsidRPr="00460399" w:rsidRDefault="008D2158">
            <w:pPr>
              <w:spacing w:before="60" w:after="60"/>
              <w:ind w:left="0"/>
              <w:jc w:val="both"/>
              <w:rPr>
                <w:noProof/>
                <w:snapToGrid/>
                <w:szCs w:val="24"/>
                <w:lang w:val="vi-VN"/>
              </w:rPr>
            </w:pPr>
          </w:p>
        </w:tc>
        <w:tc>
          <w:tcPr>
            <w:tcW w:w="1440" w:type="dxa"/>
          </w:tcPr>
          <w:p w14:paraId="599CCD18" w14:textId="77777777" w:rsidR="008D2158" w:rsidRPr="00460399" w:rsidRDefault="008D2158">
            <w:pPr>
              <w:spacing w:before="60" w:after="60"/>
              <w:ind w:left="0"/>
              <w:jc w:val="both"/>
              <w:rPr>
                <w:noProof/>
                <w:snapToGrid/>
                <w:szCs w:val="24"/>
                <w:lang w:val="vi-VN"/>
              </w:rPr>
            </w:pPr>
          </w:p>
        </w:tc>
        <w:tc>
          <w:tcPr>
            <w:tcW w:w="1890" w:type="dxa"/>
          </w:tcPr>
          <w:p w14:paraId="6F74EE41" w14:textId="77777777" w:rsidR="008D2158" w:rsidRPr="00460399" w:rsidRDefault="008D2158">
            <w:pPr>
              <w:spacing w:before="60" w:after="60"/>
              <w:ind w:left="0"/>
              <w:jc w:val="both"/>
              <w:rPr>
                <w:noProof/>
                <w:snapToGrid/>
                <w:szCs w:val="24"/>
                <w:lang w:val="vi-VN"/>
              </w:rPr>
            </w:pPr>
          </w:p>
        </w:tc>
        <w:tc>
          <w:tcPr>
            <w:tcW w:w="1710" w:type="dxa"/>
          </w:tcPr>
          <w:p w14:paraId="73E519F6" w14:textId="77777777" w:rsidR="008D2158" w:rsidRPr="00460399" w:rsidRDefault="008D2158">
            <w:pPr>
              <w:spacing w:before="60" w:after="60"/>
              <w:ind w:left="0"/>
              <w:jc w:val="both"/>
              <w:rPr>
                <w:noProof/>
                <w:snapToGrid/>
                <w:szCs w:val="24"/>
                <w:lang w:val="vi-VN"/>
              </w:rPr>
            </w:pPr>
          </w:p>
        </w:tc>
        <w:tc>
          <w:tcPr>
            <w:tcW w:w="1080" w:type="dxa"/>
          </w:tcPr>
          <w:p w14:paraId="3721F75E" w14:textId="77777777" w:rsidR="008D2158" w:rsidRPr="00460399" w:rsidRDefault="008D2158">
            <w:pPr>
              <w:spacing w:before="60" w:after="60"/>
              <w:ind w:left="0"/>
              <w:jc w:val="both"/>
              <w:rPr>
                <w:noProof/>
                <w:snapToGrid/>
                <w:szCs w:val="24"/>
                <w:lang w:val="vi-VN"/>
              </w:rPr>
            </w:pPr>
          </w:p>
        </w:tc>
      </w:tr>
      <w:tr w:rsidR="008D2158" w:rsidRPr="00460399" w14:paraId="2CCE7A31" w14:textId="77777777" w:rsidTr="00F32ABF">
        <w:tc>
          <w:tcPr>
            <w:tcW w:w="1080" w:type="dxa"/>
          </w:tcPr>
          <w:p w14:paraId="161D2462" w14:textId="77777777" w:rsidR="008D2158" w:rsidRPr="00460399" w:rsidRDefault="008D2158">
            <w:pPr>
              <w:spacing w:before="60" w:after="60"/>
              <w:ind w:left="0"/>
              <w:jc w:val="both"/>
              <w:rPr>
                <w:noProof/>
                <w:snapToGrid/>
                <w:szCs w:val="24"/>
                <w:lang w:val="vi-VN"/>
              </w:rPr>
            </w:pPr>
          </w:p>
        </w:tc>
        <w:tc>
          <w:tcPr>
            <w:tcW w:w="1080" w:type="dxa"/>
          </w:tcPr>
          <w:p w14:paraId="77097F51" w14:textId="77777777" w:rsidR="008D2158" w:rsidRPr="00460399" w:rsidRDefault="008D2158">
            <w:pPr>
              <w:spacing w:before="60" w:after="60"/>
              <w:ind w:left="0"/>
              <w:jc w:val="both"/>
              <w:rPr>
                <w:noProof/>
                <w:snapToGrid/>
                <w:szCs w:val="24"/>
                <w:lang w:val="vi-VN"/>
              </w:rPr>
            </w:pPr>
          </w:p>
        </w:tc>
        <w:tc>
          <w:tcPr>
            <w:tcW w:w="720" w:type="dxa"/>
          </w:tcPr>
          <w:p w14:paraId="42663DB6" w14:textId="77777777" w:rsidR="008D2158" w:rsidRPr="00460399" w:rsidRDefault="008D2158">
            <w:pPr>
              <w:spacing w:before="60" w:after="60"/>
              <w:ind w:left="0"/>
              <w:jc w:val="both"/>
              <w:rPr>
                <w:noProof/>
                <w:snapToGrid/>
                <w:szCs w:val="24"/>
                <w:lang w:val="vi-VN"/>
              </w:rPr>
            </w:pPr>
          </w:p>
        </w:tc>
        <w:tc>
          <w:tcPr>
            <w:tcW w:w="1440" w:type="dxa"/>
          </w:tcPr>
          <w:p w14:paraId="675A4F8C" w14:textId="77777777" w:rsidR="008D2158" w:rsidRPr="00460399" w:rsidRDefault="008D2158">
            <w:pPr>
              <w:spacing w:before="60" w:after="60"/>
              <w:ind w:left="0"/>
              <w:jc w:val="both"/>
              <w:rPr>
                <w:noProof/>
                <w:snapToGrid/>
                <w:szCs w:val="24"/>
                <w:lang w:val="vi-VN"/>
              </w:rPr>
            </w:pPr>
          </w:p>
        </w:tc>
        <w:tc>
          <w:tcPr>
            <w:tcW w:w="1890" w:type="dxa"/>
          </w:tcPr>
          <w:p w14:paraId="0EAAA54C" w14:textId="77777777" w:rsidR="008D2158" w:rsidRPr="00460399" w:rsidRDefault="008D2158">
            <w:pPr>
              <w:spacing w:before="60" w:after="60"/>
              <w:ind w:left="0"/>
              <w:jc w:val="both"/>
              <w:rPr>
                <w:noProof/>
                <w:snapToGrid/>
                <w:szCs w:val="24"/>
                <w:lang w:val="vi-VN"/>
              </w:rPr>
            </w:pPr>
          </w:p>
        </w:tc>
        <w:tc>
          <w:tcPr>
            <w:tcW w:w="1710" w:type="dxa"/>
          </w:tcPr>
          <w:p w14:paraId="43941C9E" w14:textId="77777777" w:rsidR="008D2158" w:rsidRPr="00460399" w:rsidRDefault="008D2158">
            <w:pPr>
              <w:spacing w:before="60" w:after="60"/>
              <w:ind w:left="0"/>
              <w:jc w:val="both"/>
              <w:rPr>
                <w:noProof/>
                <w:snapToGrid/>
                <w:szCs w:val="24"/>
                <w:lang w:val="vi-VN"/>
              </w:rPr>
            </w:pPr>
          </w:p>
        </w:tc>
        <w:tc>
          <w:tcPr>
            <w:tcW w:w="1080" w:type="dxa"/>
          </w:tcPr>
          <w:p w14:paraId="241AA23B" w14:textId="77777777" w:rsidR="008D2158" w:rsidRPr="00460399" w:rsidRDefault="008D2158">
            <w:pPr>
              <w:spacing w:before="60" w:after="60"/>
              <w:ind w:left="0"/>
              <w:jc w:val="both"/>
              <w:rPr>
                <w:noProof/>
                <w:snapToGrid/>
                <w:szCs w:val="24"/>
                <w:lang w:val="vi-VN"/>
              </w:rPr>
            </w:pPr>
          </w:p>
        </w:tc>
      </w:tr>
      <w:tr w:rsidR="008D2158" w:rsidRPr="00460399" w14:paraId="140FA16B" w14:textId="77777777" w:rsidTr="00F32ABF">
        <w:tc>
          <w:tcPr>
            <w:tcW w:w="1080" w:type="dxa"/>
          </w:tcPr>
          <w:p w14:paraId="08326B97" w14:textId="77777777" w:rsidR="008D2158" w:rsidRPr="00460399" w:rsidRDefault="008D2158">
            <w:pPr>
              <w:spacing w:before="60" w:after="60"/>
              <w:ind w:left="0"/>
              <w:jc w:val="both"/>
              <w:rPr>
                <w:noProof/>
                <w:snapToGrid/>
                <w:szCs w:val="24"/>
                <w:lang w:val="vi-VN"/>
              </w:rPr>
            </w:pPr>
          </w:p>
        </w:tc>
        <w:tc>
          <w:tcPr>
            <w:tcW w:w="1080" w:type="dxa"/>
          </w:tcPr>
          <w:p w14:paraId="115645C4" w14:textId="77777777" w:rsidR="008D2158" w:rsidRPr="00460399" w:rsidRDefault="008D2158">
            <w:pPr>
              <w:spacing w:before="60" w:after="60"/>
              <w:ind w:left="0"/>
              <w:jc w:val="both"/>
              <w:rPr>
                <w:noProof/>
                <w:snapToGrid/>
                <w:szCs w:val="24"/>
                <w:lang w:val="vi-VN"/>
              </w:rPr>
            </w:pPr>
          </w:p>
        </w:tc>
        <w:tc>
          <w:tcPr>
            <w:tcW w:w="720" w:type="dxa"/>
          </w:tcPr>
          <w:p w14:paraId="35BF35BD" w14:textId="77777777" w:rsidR="008D2158" w:rsidRPr="00460399" w:rsidRDefault="008D2158">
            <w:pPr>
              <w:spacing w:before="60" w:after="60"/>
              <w:ind w:left="0"/>
              <w:jc w:val="both"/>
              <w:rPr>
                <w:noProof/>
                <w:snapToGrid/>
                <w:szCs w:val="24"/>
                <w:lang w:val="vi-VN"/>
              </w:rPr>
            </w:pPr>
          </w:p>
        </w:tc>
        <w:tc>
          <w:tcPr>
            <w:tcW w:w="1440" w:type="dxa"/>
          </w:tcPr>
          <w:p w14:paraId="037D5CB8" w14:textId="77777777" w:rsidR="008D2158" w:rsidRPr="00460399" w:rsidRDefault="008D2158">
            <w:pPr>
              <w:spacing w:before="60" w:after="60"/>
              <w:ind w:left="0"/>
              <w:jc w:val="both"/>
              <w:rPr>
                <w:noProof/>
                <w:snapToGrid/>
                <w:szCs w:val="24"/>
                <w:lang w:val="vi-VN"/>
              </w:rPr>
            </w:pPr>
          </w:p>
        </w:tc>
        <w:tc>
          <w:tcPr>
            <w:tcW w:w="1890" w:type="dxa"/>
          </w:tcPr>
          <w:p w14:paraId="7B5AB623" w14:textId="77777777" w:rsidR="008D2158" w:rsidRPr="00460399" w:rsidRDefault="008D2158">
            <w:pPr>
              <w:spacing w:before="60" w:after="60"/>
              <w:ind w:left="0"/>
              <w:jc w:val="both"/>
              <w:rPr>
                <w:noProof/>
                <w:snapToGrid/>
                <w:szCs w:val="24"/>
                <w:lang w:val="vi-VN"/>
              </w:rPr>
            </w:pPr>
          </w:p>
        </w:tc>
        <w:tc>
          <w:tcPr>
            <w:tcW w:w="1710" w:type="dxa"/>
          </w:tcPr>
          <w:p w14:paraId="620A5EDD" w14:textId="77777777" w:rsidR="008D2158" w:rsidRPr="00460399" w:rsidRDefault="008D2158">
            <w:pPr>
              <w:spacing w:before="60" w:after="60"/>
              <w:ind w:left="0"/>
              <w:jc w:val="both"/>
              <w:rPr>
                <w:noProof/>
                <w:snapToGrid/>
                <w:szCs w:val="24"/>
                <w:lang w:val="vi-VN"/>
              </w:rPr>
            </w:pPr>
          </w:p>
        </w:tc>
        <w:tc>
          <w:tcPr>
            <w:tcW w:w="1080" w:type="dxa"/>
          </w:tcPr>
          <w:p w14:paraId="42E631C1" w14:textId="77777777" w:rsidR="008D2158" w:rsidRPr="00460399" w:rsidRDefault="008D2158">
            <w:pPr>
              <w:spacing w:before="60" w:after="60"/>
              <w:ind w:left="0"/>
              <w:jc w:val="both"/>
              <w:rPr>
                <w:noProof/>
                <w:snapToGrid/>
                <w:szCs w:val="24"/>
                <w:lang w:val="vi-VN"/>
              </w:rPr>
            </w:pPr>
          </w:p>
        </w:tc>
      </w:tr>
      <w:tr w:rsidR="008D2158" w:rsidRPr="00460399" w14:paraId="1EF7B8C0" w14:textId="77777777" w:rsidTr="00F32ABF">
        <w:tc>
          <w:tcPr>
            <w:tcW w:w="1080" w:type="dxa"/>
          </w:tcPr>
          <w:p w14:paraId="36B0335A" w14:textId="77777777" w:rsidR="008D2158" w:rsidRPr="00460399" w:rsidRDefault="008D2158">
            <w:pPr>
              <w:spacing w:before="60" w:after="60"/>
              <w:ind w:left="0"/>
              <w:jc w:val="both"/>
              <w:rPr>
                <w:noProof/>
                <w:snapToGrid/>
                <w:szCs w:val="24"/>
                <w:lang w:val="vi-VN"/>
              </w:rPr>
            </w:pPr>
          </w:p>
        </w:tc>
        <w:tc>
          <w:tcPr>
            <w:tcW w:w="1080" w:type="dxa"/>
          </w:tcPr>
          <w:p w14:paraId="20AEE75A" w14:textId="77777777" w:rsidR="008D2158" w:rsidRPr="00460399" w:rsidRDefault="008D2158">
            <w:pPr>
              <w:spacing w:before="60" w:after="60"/>
              <w:ind w:left="0"/>
              <w:jc w:val="both"/>
              <w:rPr>
                <w:noProof/>
                <w:snapToGrid/>
                <w:szCs w:val="24"/>
                <w:lang w:val="vi-VN"/>
              </w:rPr>
            </w:pPr>
          </w:p>
        </w:tc>
        <w:tc>
          <w:tcPr>
            <w:tcW w:w="720" w:type="dxa"/>
          </w:tcPr>
          <w:p w14:paraId="70EE317F" w14:textId="77777777" w:rsidR="008D2158" w:rsidRPr="00460399" w:rsidRDefault="008D2158">
            <w:pPr>
              <w:spacing w:before="60" w:after="60"/>
              <w:ind w:left="0"/>
              <w:jc w:val="both"/>
              <w:rPr>
                <w:noProof/>
                <w:snapToGrid/>
                <w:szCs w:val="24"/>
                <w:lang w:val="vi-VN"/>
              </w:rPr>
            </w:pPr>
          </w:p>
        </w:tc>
        <w:tc>
          <w:tcPr>
            <w:tcW w:w="1440" w:type="dxa"/>
          </w:tcPr>
          <w:p w14:paraId="7CEDD21D" w14:textId="77777777" w:rsidR="008D2158" w:rsidRPr="00460399" w:rsidRDefault="008D2158">
            <w:pPr>
              <w:spacing w:before="60" w:after="60"/>
              <w:ind w:left="0"/>
              <w:jc w:val="both"/>
              <w:rPr>
                <w:noProof/>
                <w:snapToGrid/>
                <w:szCs w:val="24"/>
                <w:lang w:val="vi-VN"/>
              </w:rPr>
            </w:pPr>
          </w:p>
        </w:tc>
        <w:tc>
          <w:tcPr>
            <w:tcW w:w="1890" w:type="dxa"/>
          </w:tcPr>
          <w:p w14:paraId="4AA2A1D7" w14:textId="77777777" w:rsidR="008D2158" w:rsidRPr="00460399" w:rsidRDefault="008D2158">
            <w:pPr>
              <w:spacing w:before="60" w:after="60"/>
              <w:ind w:left="0"/>
              <w:jc w:val="both"/>
              <w:rPr>
                <w:noProof/>
                <w:snapToGrid/>
                <w:szCs w:val="24"/>
                <w:lang w:val="vi-VN"/>
              </w:rPr>
            </w:pPr>
          </w:p>
        </w:tc>
        <w:tc>
          <w:tcPr>
            <w:tcW w:w="1710" w:type="dxa"/>
          </w:tcPr>
          <w:p w14:paraId="5C277FF5" w14:textId="77777777" w:rsidR="008D2158" w:rsidRPr="00460399" w:rsidRDefault="008D2158">
            <w:pPr>
              <w:spacing w:before="60" w:after="60"/>
              <w:ind w:left="0"/>
              <w:jc w:val="both"/>
              <w:rPr>
                <w:noProof/>
                <w:snapToGrid/>
                <w:szCs w:val="24"/>
                <w:lang w:val="vi-VN"/>
              </w:rPr>
            </w:pPr>
          </w:p>
        </w:tc>
        <w:tc>
          <w:tcPr>
            <w:tcW w:w="1080" w:type="dxa"/>
          </w:tcPr>
          <w:p w14:paraId="7264C573" w14:textId="77777777" w:rsidR="008D2158" w:rsidRPr="00460399" w:rsidRDefault="008D2158">
            <w:pPr>
              <w:spacing w:before="60" w:after="60"/>
              <w:ind w:left="0"/>
              <w:jc w:val="both"/>
              <w:rPr>
                <w:noProof/>
                <w:snapToGrid/>
                <w:szCs w:val="24"/>
                <w:lang w:val="vi-VN"/>
              </w:rPr>
            </w:pPr>
          </w:p>
        </w:tc>
      </w:tr>
      <w:tr w:rsidR="008D2158" w:rsidRPr="00460399" w14:paraId="3E2EC5CA" w14:textId="77777777" w:rsidTr="00F32ABF">
        <w:tc>
          <w:tcPr>
            <w:tcW w:w="1080" w:type="dxa"/>
          </w:tcPr>
          <w:p w14:paraId="20776DDA" w14:textId="77777777" w:rsidR="008D2158" w:rsidRPr="00460399" w:rsidRDefault="008D2158">
            <w:pPr>
              <w:spacing w:before="60" w:after="60"/>
              <w:ind w:left="0"/>
              <w:jc w:val="both"/>
              <w:rPr>
                <w:noProof/>
                <w:snapToGrid/>
                <w:szCs w:val="24"/>
                <w:lang w:val="vi-VN"/>
              </w:rPr>
            </w:pPr>
          </w:p>
        </w:tc>
        <w:tc>
          <w:tcPr>
            <w:tcW w:w="1080" w:type="dxa"/>
          </w:tcPr>
          <w:p w14:paraId="20BDFE58" w14:textId="77777777" w:rsidR="008D2158" w:rsidRPr="00460399" w:rsidRDefault="008D2158">
            <w:pPr>
              <w:spacing w:before="60" w:after="60"/>
              <w:ind w:left="0"/>
              <w:jc w:val="both"/>
              <w:rPr>
                <w:noProof/>
                <w:snapToGrid/>
                <w:szCs w:val="24"/>
                <w:lang w:val="vi-VN"/>
              </w:rPr>
            </w:pPr>
          </w:p>
        </w:tc>
        <w:tc>
          <w:tcPr>
            <w:tcW w:w="720" w:type="dxa"/>
          </w:tcPr>
          <w:p w14:paraId="33D327A6" w14:textId="77777777" w:rsidR="008D2158" w:rsidRPr="00460399" w:rsidRDefault="008D2158">
            <w:pPr>
              <w:spacing w:before="60" w:after="60"/>
              <w:ind w:left="0"/>
              <w:jc w:val="both"/>
              <w:rPr>
                <w:noProof/>
                <w:snapToGrid/>
                <w:szCs w:val="24"/>
                <w:lang w:val="vi-VN"/>
              </w:rPr>
            </w:pPr>
          </w:p>
        </w:tc>
        <w:tc>
          <w:tcPr>
            <w:tcW w:w="1440" w:type="dxa"/>
          </w:tcPr>
          <w:p w14:paraId="46A4CF31" w14:textId="77777777" w:rsidR="008D2158" w:rsidRPr="00460399" w:rsidRDefault="008D2158">
            <w:pPr>
              <w:spacing w:before="60" w:after="60"/>
              <w:ind w:left="0"/>
              <w:jc w:val="both"/>
              <w:rPr>
                <w:noProof/>
                <w:snapToGrid/>
                <w:szCs w:val="24"/>
                <w:lang w:val="vi-VN"/>
              </w:rPr>
            </w:pPr>
          </w:p>
        </w:tc>
        <w:tc>
          <w:tcPr>
            <w:tcW w:w="1890" w:type="dxa"/>
          </w:tcPr>
          <w:p w14:paraId="3BAD5402" w14:textId="77777777" w:rsidR="008D2158" w:rsidRPr="00460399" w:rsidRDefault="008D2158">
            <w:pPr>
              <w:spacing w:before="60" w:after="60"/>
              <w:ind w:left="0"/>
              <w:jc w:val="both"/>
              <w:rPr>
                <w:noProof/>
                <w:snapToGrid/>
                <w:szCs w:val="24"/>
                <w:lang w:val="vi-VN"/>
              </w:rPr>
            </w:pPr>
          </w:p>
        </w:tc>
        <w:tc>
          <w:tcPr>
            <w:tcW w:w="1710" w:type="dxa"/>
          </w:tcPr>
          <w:p w14:paraId="037C95F7" w14:textId="77777777" w:rsidR="008D2158" w:rsidRPr="00460399" w:rsidRDefault="008D2158">
            <w:pPr>
              <w:spacing w:before="60" w:after="60"/>
              <w:ind w:left="0"/>
              <w:jc w:val="both"/>
              <w:rPr>
                <w:noProof/>
                <w:snapToGrid/>
                <w:szCs w:val="24"/>
                <w:lang w:val="vi-VN"/>
              </w:rPr>
            </w:pPr>
          </w:p>
        </w:tc>
        <w:tc>
          <w:tcPr>
            <w:tcW w:w="1080" w:type="dxa"/>
          </w:tcPr>
          <w:p w14:paraId="5D91D1E9" w14:textId="77777777" w:rsidR="008D2158" w:rsidRPr="00460399" w:rsidRDefault="008D2158">
            <w:pPr>
              <w:spacing w:before="60" w:after="60"/>
              <w:ind w:left="0"/>
              <w:jc w:val="both"/>
              <w:rPr>
                <w:noProof/>
                <w:snapToGrid/>
                <w:szCs w:val="24"/>
                <w:lang w:val="vi-VN"/>
              </w:rPr>
            </w:pPr>
          </w:p>
        </w:tc>
      </w:tr>
      <w:tr w:rsidR="008D2158" w:rsidRPr="00460399" w14:paraId="719C46B1" w14:textId="77777777" w:rsidTr="00F32ABF">
        <w:tc>
          <w:tcPr>
            <w:tcW w:w="1080" w:type="dxa"/>
          </w:tcPr>
          <w:p w14:paraId="2366B0AC" w14:textId="77777777" w:rsidR="008D2158" w:rsidRPr="00460399" w:rsidRDefault="008D2158">
            <w:pPr>
              <w:spacing w:before="60" w:after="60"/>
              <w:ind w:left="0"/>
              <w:jc w:val="both"/>
              <w:rPr>
                <w:noProof/>
                <w:snapToGrid/>
                <w:szCs w:val="24"/>
                <w:lang w:val="vi-VN"/>
              </w:rPr>
            </w:pPr>
          </w:p>
        </w:tc>
        <w:tc>
          <w:tcPr>
            <w:tcW w:w="1080" w:type="dxa"/>
          </w:tcPr>
          <w:p w14:paraId="35948B9B" w14:textId="77777777" w:rsidR="008D2158" w:rsidRPr="00460399" w:rsidRDefault="008D2158">
            <w:pPr>
              <w:spacing w:before="60" w:after="60"/>
              <w:ind w:left="0"/>
              <w:jc w:val="both"/>
              <w:rPr>
                <w:noProof/>
                <w:snapToGrid/>
                <w:szCs w:val="24"/>
                <w:lang w:val="vi-VN"/>
              </w:rPr>
            </w:pPr>
          </w:p>
        </w:tc>
        <w:tc>
          <w:tcPr>
            <w:tcW w:w="720" w:type="dxa"/>
          </w:tcPr>
          <w:p w14:paraId="1EBC79F9" w14:textId="77777777" w:rsidR="008D2158" w:rsidRPr="00460399" w:rsidRDefault="008D2158">
            <w:pPr>
              <w:spacing w:before="60" w:after="60"/>
              <w:ind w:left="0"/>
              <w:jc w:val="both"/>
              <w:rPr>
                <w:noProof/>
                <w:snapToGrid/>
                <w:szCs w:val="24"/>
                <w:lang w:val="vi-VN"/>
              </w:rPr>
            </w:pPr>
          </w:p>
        </w:tc>
        <w:tc>
          <w:tcPr>
            <w:tcW w:w="1440" w:type="dxa"/>
          </w:tcPr>
          <w:p w14:paraId="3FA015EE" w14:textId="77777777" w:rsidR="008D2158" w:rsidRPr="00460399" w:rsidRDefault="008D2158">
            <w:pPr>
              <w:spacing w:before="60" w:after="60"/>
              <w:ind w:left="0"/>
              <w:jc w:val="both"/>
              <w:rPr>
                <w:noProof/>
                <w:snapToGrid/>
                <w:szCs w:val="24"/>
                <w:lang w:val="vi-VN"/>
              </w:rPr>
            </w:pPr>
          </w:p>
        </w:tc>
        <w:tc>
          <w:tcPr>
            <w:tcW w:w="1890" w:type="dxa"/>
          </w:tcPr>
          <w:p w14:paraId="7B762872" w14:textId="77777777" w:rsidR="008D2158" w:rsidRPr="00460399" w:rsidRDefault="008D2158">
            <w:pPr>
              <w:spacing w:before="60" w:after="60"/>
              <w:ind w:left="0"/>
              <w:jc w:val="both"/>
              <w:rPr>
                <w:noProof/>
                <w:snapToGrid/>
                <w:szCs w:val="24"/>
                <w:lang w:val="vi-VN"/>
              </w:rPr>
            </w:pPr>
          </w:p>
        </w:tc>
        <w:tc>
          <w:tcPr>
            <w:tcW w:w="1710" w:type="dxa"/>
          </w:tcPr>
          <w:p w14:paraId="7EFA8736" w14:textId="77777777" w:rsidR="008D2158" w:rsidRPr="00460399" w:rsidRDefault="008D2158">
            <w:pPr>
              <w:spacing w:before="60" w:after="60"/>
              <w:ind w:left="0"/>
              <w:jc w:val="both"/>
              <w:rPr>
                <w:noProof/>
                <w:snapToGrid/>
                <w:szCs w:val="24"/>
                <w:lang w:val="vi-VN"/>
              </w:rPr>
            </w:pPr>
          </w:p>
        </w:tc>
        <w:tc>
          <w:tcPr>
            <w:tcW w:w="1080" w:type="dxa"/>
          </w:tcPr>
          <w:p w14:paraId="6C220EBD" w14:textId="77777777" w:rsidR="008D2158" w:rsidRPr="00460399" w:rsidRDefault="008D2158">
            <w:pPr>
              <w:spacing w:before="60" w:after="60"/>
              <w:ind w:left="0"/>
              <w:jc w:val="both"/>
              <w:rPr>
                <w:noProof/>
                <w:snapToGrid/>
                <w:szCs w:val="24"/>
                <w:lang w:val="vi-VN"/>
              </w:rPr>
            </w:pPr>
          </w:p>
        </w:tc>
      </w:tr>
      <w:tr w:rsidR="008D2158" w:rsidRPr="00460399" w14:paraId="726348AE" w14:textId="77777777" w:rsidTr="00F32ABF">
        <w:tc>
          <w:tcPr>
            <w:tcW w:w="1080" w:type="dxa"/>
          </w:tcPr>
          <w:p w14:paraId="1350F302" w14:textId="77777777" w:rsidR="008D2158" w:rsidRPr="00460399" w:rsidRDefault="008D2158">
            <w:pPr>
              <w:spacing w:before="60" w:after="60"/>
              <w:ind w:left="0"/>
              <w:jc w:val="both"/>
              <w:rPr>
                <w:noProof/>
                <w:snapToGrid/>
                <w:szCs w:val="24"/>
                <w:lang w:val="vi-VN"/>
              </w:rPr>
            </w:pPr>
          </w:p>
        </w:tc>
        <w:tc>
          <w:tcPr>
            <w:tcW w:w="1080" w:type="dxa"/>
          </w:tcPr>
          <w:p w14:paraId="23874D33" w14:textId="77777777" w:rsidR="008D2158" w:rsidRPr="00460399" w:rsidRDefault="008D2158">
            <w:pPr>
              <w:spacing w:before="60" w:after="60"/>
              <w:ind w:left="0"/>
              <w:jc w:val="both"/>
              <w:rPr>
                <w:noProof/>
                <w:snapToGrid/>
                <w:szCs w:val="24"/>
                <w:lang w:val="vi-VN"/>
              </w:rPr>
            </w:pPr>
          </w:p>
        </w:tc>
        <w:tc>
          <w:tcPr>
            <w:tcW w:w="720" w:type="dxa"/>
          </w:tcPr>
          <w:p w14:paraId="18A95D38" w14:textId="77777777" w:rsidR="008D2158" w:rsidRPr="00460399" w:rsidRDefault="008D2158">
            <w:pPr>
              <w:spacing w:before="60" w:after="60"/>
              <w:ind w:left="0"/>
              <w:jc w:val="both"/>
              <w:rPr>
                <w:noProof/>
                <w:snapToGrid/>
                <w:szCs w:val="24"/>
                <w:lang w:val="vi-VN"/>
              </w:rPr>
            </w:pPr>
          </w:p>
        </w:tc>
        <w:tc>
          <w:tcPr>
            <w:tcW w:w="1440" w:type="dxa"/>
          </w:tcPr>
          <w:p w14:paraId="3469EFF5" w14:textId="77777777" w:rsidR="008D2158" w:rsidRPr="00460399" w:rsidRDefault="008D2158">
            <w:pPr>
              <w:spacing w:before="60" w:after="60"/>
              <w:ind w:left="0"/>
              <w:jc w:val="both"/>
              <w:rPr>
                <w:noProof/>
                <w:snapToGrid/>
                <w:szCs w:val="24"/>
                <w:lang w:val="vi-VN"/>
              </w:rPr>
            </w:pPr>
          </w:p>
        </w:tc>
        <w:tc>
          <w:tcPr>
            <w:tcW w:w="1890" w:type="dxa"/>
          </w:tcPr>
          <w:p w14:paraId="5F274FD6" w14:textId="77777777" w:rsidR="008D2158" w:rsidRPr="00460399" w:rsidRDefault="008D2158">
            <w:pPr>
              <w:spacing w:before="60" w:after="60"/>
              <w:ind w:left="0"/>
              <w:jc w:val="both"/>
              <w:rPr>
                <w:noProof/>
                <w:snapToGrid/>
                <w:szCs w:val="24"/>
                <w:lang w:val="vi-VN"/>
              </w:rPr>
            </w:pPr>
          </w:p>
        </w:tc>
        <w:tc>
          <w:tcPr>
            <w:tcW w:w="1710" w:type="dxa"/>
          </w:tcPr>
          <w:p w14:paraId="022EA9AD" w14:textId="77777777" w:rsidR="008D2158" w:rsidRPr="00460399" w:rsidRDefault="008D2158">
            <w:pPr>
              <w:spacing w:before="60" w:after="60"/>
              <w:ind w:left="0"/>
              <w:jc w:val="both"/>
              <w:rPr>
                <w:noProof/>
                <w:snapToGrid/>
                <w:szCs w:val="24"/>
                <w:lang w:val="vi-VN"/>
              </w:rPr>
            </w:pPr>
          </w:p>
        </w:tc>
        <w:tc>
          <w:tcPr>
            <w:tcW w:w="1080" w:type="dxa"/>
          </w:tcPr>
          <w:p w14:paraId="532FF8A9" w14:textId="77777777" w:rsidR="008D2158" w:rsidRPr="00460399" w:rsidRDefault="008D2158">
            <w:pPr>
              <w:spacing w:before="60" w:after="60"/>
              <w:ind w:left="0"/>
              <w:jc w:val="both"/>
              <w:rPr>
                <w:noProof/>
                <w:snapToGrid/>
                <w:szCs w:val="24"/>
                <w:lang w:val="vi-VN"/>
              </w:rPr>
            </w:pPr>
          </w:p>
        </w:tc>
      </w:tr>
      <w:tr w:rsidR="008D2158" w:rsidRPr="00460399" w14:paraId="56553947" w14:textId="77777777" w:rsidTr="00F32ABF">
        <w:tc>
          <w:tcPr>
            <w:tcW w:w="1080" w:type="dxa"/>
          </w:tcPr>
          <w:p w14:paraId="65E83185" w14:textId="77777777" w:rsidR="008D2158" w:rsidRPr="00460399" w:rsidRDefault="008D2158">
            <w:pPr>
              <w:spacing w:before="60" w:after="60"/>
              <w:ind w:left="0"/>
              <w:jc w:val="both"/>
              <w:rPr>
                <w:noProof/>
                <w:snapToGrid/>
                <w:szCs w:val="24"/>
                <w:lang w:val="vi-VN"/>
              </w:rPr>
            </w:pPr>
          </w:p>
        </w:tc>
        <w:tc>
          <w:tcPr>
            <w:tcW w:w="1080" w:type="dxa"/>
          </w:tcPr>
          <w:p w14:paraId="17C0B454" w14:textId="77777777" w:rsidR="008D2158" w:rsidRPr="00460399" w:rsidRDefault="008D2158">
            <w:pPr>
              <w:spacing w:before="60" w:after="60"/>
              <w:ind w:left="0"/>
              <w:jc w:val="both"/>
              <w:rPr>
                <w:noProof/>
                <w:snapToGrid/>
                <w:szCs w:val="24"/>
                <w:lang w:val="vi-VN"/>
              </w:rPr>
            </w:pPr>
          </w:p>
        </w:tc>
        <w:tc>
          <w:tcPr>
            <w:tcW w:w="720" w:type="dxa"/>
          </w:tcPr>
          <w:p w14:paraId="56D2BB67" w14:textId="77777777" w:rsidR="008D2158" w:rsidRPr="00460399" w:rsidRDefault="008D2158">
            <w:pPr>
              <w:spacing w:before="60" w:after="60"/>
              <w:ind w:left="0"/>
              <w:jc w:val="both"/>
              <w:rPr>
                <w:noProof/>
                <w:snapToGrid/>
                <w:szCs w:val="24"/>
                <w:lang w:val="vi-VN"/>
              </w:rPr>
            </w:pPr>
          </w:p>
        </w:tc>
        <w:tc>
          <w:tcPr>
            <w:tcW w:w="1440" w:type="dxa"/>
          </w:tcPr>
          <w:p w14:paraId="6D6C43CB" w14:textId="77777777" w:rsidR="008D2158" w:rsidRPr="00460399" w:rsidRDefault="008D2158">
            <w:pPr>
              <w:spacing w:before="60" w:after="60"/>
              <w:ind w:left="0"/>
              <w:jc w:val="both"/>
              <w:rPr>
                <w:noProof/>
                <w:snapToGrid/>
                <w:szCs w:val="24"/>
                <w:lang w:val="vi-VN"/>
              </w:rPr>
            </w:pPr>
          </w:p>
        </w:tc>
        <w:tc>
          <w:tcPr>
            <w:tcW w:w="1890" w:type="dxa"/>
          </w:tcPr>
          <w:p w14:paraId="6D71B9BB" w14:textId="77777777" w:rsidR="008D2158" w:rsidRPr="00460399" w:rsidRDefault="008D2158">
            <w:pPr>
              <w:spacing w:before="60" w:after="60"/>
              <w:ind w:left="0"/>
              <w:jc w:val="both"/>
              <w:rPr>
                <w:noProof/>
                <w:snapToGrid/>
                <w:szCs w:val="24"/>
                <w:lang w:val="vi-VN"/>
              </w:rPr>
            </w:pPr>
          </w:p>
        </w:tc>
        <w:tc>
          <w:tcPr>
            <w:tcW w:w="1710" w:type="dxa"/>
          </w:tcPr>
          <w:p w14:paraId="3EEF25DB" w14:textId="77777777" w:rsidR="008D2158" w:rsidRPr="00460399" w:rsidRDefault="008D2158">
            <w:pPr>
              <w:spacing w:before="60" w:after="60"/>
              <w:ind w:left="0"/>
              <w:jc w:val="both"/>
              <w:rPr>
                <w:noProof/>
                <w:snapToGrid/>
                <w:szCs w:val="24"/>
                <w:lang w:val="vi-VN"/>
              </w:rPr>
            </w:pPr>
          </w:p>
        </w:tc>
        <w:tc>
          <w:tcPr>
            <w:tcW w:w="1080" w:type="dxa"/>
          </w:tcPr>
          <w:p w14:paraId="778C2430" w14:textId="77777777" w:rsidR="008D2158" w:rsidRPr="00460399" w:rsidRDefault="008D2158">
            <w:pPr>
              <w:spacing w:before="60" w:after="60"/>
              <w:ind w:left="0"/>
              <w:jc w:val="both"/>
              <w:rPr>
                <w:noProof/>
                <w:snapToGrid/>
                <w:szCs w:val="24"/>
                <w:lang w:val="vi-VN"/>
              </w:rPr>
            </w:pPr>
          </w:p>
        </w:tc>
      </w:tr>
      <w:tr w:rsidR="008D2158" w:rsidRPr="00460399" w14:paraId="20B12DD9" w14:textId="77777777" w:rsidTr="00F32ABF">
        <w:tc>
          <w:tcPr>
            <w:tcW w:w="1080" w:type="dxa"/>
          </w:tcPr>
          <w:p w14:paraId="1E832BBE" w14:textId="77777777" w:rsidR="008D2158" w:rsidRPr="00460399" w:rsidRDefault="008D2158">
            <w:pPr>
              <w:spacing w:before="60" w:after="60"/>
              <w:ind w:left="0"/>
              <w:jc w:val="both"/>
              <w:rPr>
                <w:noProof/>
                <w:snapToGrid/>
                <w:szCs w:val="24"/>
                <w:lang w:val="vi-VN"/>
              </w:rPr>
            </w:pPr>
          </w:p>
        </w:tc>
        <w:tc>
          <w:tcPr>
            <w:tcW w:w="1080" w:type="dxa"/>
          </w:tcPr>
          <w:p w14:paraId="2931CE6C" w14:textId="77777777" w:rsidR="008D2158" w:rsidRPr="00460399" w:rsidRDefault="008D2158">
            <w:pPr>
              <w:spacing w:before="60" w:after="60"/>
              <w:ind w:left="0"/>
              <w:jc w:val="both"/>
              <w:rPr>
                <w:noProof/>
                <w:snapToGrid/>
                <w:szCs w:val="24"/>
                <w:lang w:val="vi-VN"/>
              </w:rPr>
            </w:pPr>
          </w:p>
        </w:tc>
        <w:tc>
          <w:tcPr>
            <w:tcW w:w="720" w:type="dxa"/>
          </w:tcPr>
          <w:p w14:paraId="76C8DA20" w14:textId="77777777" w:rsidR="008D2158" w:rsidRPr="00460399" w:rsidRDefault="008D2158">
            <w:pPr>
              <w:spacing w:before="60" w:after="60"/>
              <w:ind w:left="0"/>
              <w:jc w:val="both"/>
              <w:rPr>
                <w:noProof/>
                <w:snapToGrid/>
                <w:szCs w:val="24"/>
                <w:lang w:val="vi-VN"/>
              </w:rPr>
            </w:pPr>
          </w:p>
        </w:tc>
        <w:tc>
          <w:tcPr>
            <w:tcW w:w="1440" w:type="dxa"/>
          </w:tcPr>
          <w:p w14:paraId="1264F61D" w14:textId="77777777" w:rsidR="008D2158" w:rsidRPr="00460399" w:rsidRDefault="008D2158">
            <w:pPr>
              <w:spacing w:before="60" w:after="60"/>
              <w:ind w:left="0"/>
              <w:jc w:val="both"/>
              <w:rPr>
                <w:noProof/>
                <w:snapToGrid/>
                <w:szCs w:val="24"/>
                <w:lang w:val="vi-VN"/>
              </w:rPr>
            </w:pPr>
          </w:p>
        </w:tc>
        <w:tc>
          <w:tcPr>
            <w:tcW w:w="1890" w:type="dxa"/>
          </w:tcPr>
          <w:p w14:paraId="46426D02" w14:textId="77777777" w:rsidR="008D2158" w:rsidRPr="00460399" w:rsidRDefault="008D2158">
            <w:pPr>
              <w:spacing w:before="60" w:after="60"/>
              <w:ind w:left="0"/>
              <w:jc w:val="both"/>
              <w:rPr>
                <w:noProof/>
                <w:snapToGrid/>
                <w:szCs w:val="24"/>
                <w:lang w:val="vi-VN"/>
              </w:rPr>
            </w:pPr>
          </w:p>
        </w:tc>
        <w:tc>
          <w:tcPr>
            <w:tcW w:w="1710" w:type="dxa"/>
          </w:tcPr>
          <w:p w14:paraId="7D5CC196" w14:textId="77777777" w:rsidR="008D2158" w:rsidRPr="00460399" w:rsidRDefault="008D2158">
            <w:pPr>
              <w:spacing w:before="60" w:after="60"/>
              <w:ind w:left="0"/>
              <w:jc w:val="both"/>
              <w:rPr>
                <w:noProof/>
                <w:snapToGrid/>
                <w:szCs w:val="24"/>
                <w:lang w:val="vi-VN"/>
              </w:rPr>
            </w:pPr>
          </w:p>
        </w:tc>
        <w:tc>
          <w:tcPr>
            <w:tcW w:w="1080" w:type="dxa"/>
          </w:tcPr>
          <w:p w14:paraId="6A7B8BDB" w14:textId="77777777" w:rsidR="008D2158" w:rsidRPr="00460399" w:rsidRDefault="008D2158">
            <w:pPr>
              <w:spacing w:before="60" w:after="60"/>
              <w:ind w:left="0"/>
              <w:jc w:val="both"/>
              <w:rPr>
                <w:noProof/>
                <w:snapToGrid/>
                <w:szCs w:val="24"/>
                <w:lang w:val="vi-VN"/>
              </w:rPr>
            </w:pPr>
          </w:p>
        </w:tc>
      </w:tr>
      <w:tr w:rsidR="008D2158" w:rsidRPr="00460399" w14:paraId="7166A924" w14:textId="77777777" w:rsidTr="00F32ABF">
        <w:tc>
          <w:tcPr>
            <w:tcW w:w="1080" w:type="dxa"/>
          </w:tcPr>
          <w:p w14:paraId="483896C7" w14:textId="77777777" w:rsidR="008D2158" w:rsidRPr="00460399" w:rsidRDefault="008D2158">
            <w:pPr>
              <w:spacing w:before="60" w:after="60"/>
              <w:ind w:left="0"/>
              <w:jc w:val="both"/>
              <w:rPr>
                <w:noProof/>
                <w:snapToGrid/>
                <w:szCs w:val="24"/>
                <w:lang w:val="vi-VN"/>
              </w:rPr>
            </w:pPr>
          </w:p>
        </w:tc>
        <w:tc>
          <w:tcPr>
            <w:tcW w:w="1080" w:type="dxa"/>
          </w:tcPr>
          <w:p w14:paraId="3DFD2BEE" w14:textId="77777777" w:rsidR="008D2158" w:rsidRPr="00460399" w:rsidRDefault="008D2158">
            <w:pPr>
              <w:spacing w:before="60" w:after="60"/>
              <w:ind w:left="0"/>
              <w:jc w:val="both"/>
              <w:rPr>
                <w:noProof/>
                <w:snapToGrid/>
                <w:szCs w:val="24"/>
                <w:lang w:val="vi-VN"/>
              </w:rPr>
            </w:pPr>
          </w:p>
        </w:tc>
        <w:tc>
          <w:tcPr>
            <w:tcW w:w="720" w:type="dxa"/>
          </w:tcPr>
          <w:p w14:paraId="348B28EC" w14:textId="77777777" w:rsidR="008D2158" w:rsidRPr="00460399" w:rsidRDefault="008D2158">
            <w:pPr>
              <w:spacing w:before="60" w:after="60"/>
              <w:ind w:left="0"/>
              <w:jc w:val="both"/>
              <w:rPr>
                <w:noProof/>
                <w:snapToGrid/>
                <w:szCs w:val="24"/>
                <w:lang w:val="vi-VN"/>
              </w:rPr>
            </w:pPr>
          </w:p>
        </w:tc>
        <w:tc>
          <w:tcPr>
            <w:tcW w:w="1440" w:type="dxa"/>
          </w:tcPr>
          <w:p w14:paraId="59ADA8F2" w14:textId="77777777" w:rsidR="008D2158" w:rsidRPr="00460399" w:rsidRDefault="008D2158">
            <w:pPr>
              <w:spacing w:before="60" w:after="60"/>
              <w:ind w:left="0"/>
              <w:jc w:val="both"/>
              <w:rPr>
                <w:noProof/>
                <w:snapToGrid/>
                <w:szCs w:val="24"/>
                <w:lang w:val="vi-VN"/>
              </w:rPr>
            </w:pPr>
          </w:p>
        </w:tc>
        <w:tc>
          <w:tcPr>
            <w:tcW w:w="1890" w:type="dxa"/>
          </w:tcPr>
          <w:p w14:paraId="76372321" w14:textId="77777777" w:rsidR="008D2158" w:rsidRPr="00460399" w:rsidRDefault="008D2158">
            <w:pPr>
              <w:spacing w:before="60" w:after="60"/>
              <w:ind w:left="0"/>
              <w:jc w:val="both"/>
              <w:rPr>
                <w:noProof/>
                <w:snapToGrid/>
                <w:szCs w:val="24"/>
                <w:lang w:val="vi-VN"/>
              </w:rPr>
            </w:pPr>
          </w:p>
        </w:tc>
        <w:tc>
          <w:tcPr>
            <w:tcW w:w="1710" w:type="dxa"/>
          </w:tcPr>
          <w:p w14:paraId="3C4B9350" w14:textId="77777777" w:rsidR="008D2158" w:rsidRPr="00460399" w:rsidRDefault="008D2158">
            <w:pPr>
              <w:spacing w:before="60" w:after="60"/>
              <w:ind w:left="0"/>
              <w:jc w:val="both"/>
              <w:rPr>
                <w:noProof/>
                <w:snapToGrid/>
                <w:szCs w:val="24"/>
                <w:lang w:val="vi-VN"/>
              </w:rPr>
            </w:pPr>
          </w:p>
        </w:tc>
        <w:tc>
          <w:tcPr>
            <w:tcW w:w="1080" w:type="dxa"/>
          </w:tcPr>
          <w:p w14:paraId="3A5F3450" w14:textId="77777777" w:rsidR="008D2158" w:rsidRPr="00460399" w:rsidRDefault="008D2158">
            <w:pPr>
              <w:spacing w:before="60" w:after="60"/>
              <w:ind w:left="0"/>
              <w:jc w:val="both"/>
              <w:rPr>
                <w:noProof/>
                <w:snapToGrid/>
                <w:szCs w:val="24"/>
                <w:lang w:val="vi-VN"/>
              </w:rPr>
            </w:pPr>
          </w:p>
        </w:tc>
      </w:tr>
      <w:tr w:rsidR="008D2158" w:rsidRPr="00460399" w14:paraId="4DBF19B7" w14:textId="77777777" w:rsidTr="00F32ABF">
        <w:tc>
          <w:tcPr>
            <w:tcW w:w="1080" w:type="dxa"/>
          </w:tcPr>
          <w:p w14:paraId="0A73C03E" w14:textId="77777777" w:rsidR="008D2158" w:rsidRPr="00460399" w:rsidRDefault="008D2158">
            <w:pPr>
              <w:spacing w:before="60" w:after="60"/>
              <w:ind w:left="0"/>
              <w:jc w:val="both"/>
              <w:rPr>
                <w:noProof/>
                <w:snapToGrid/>
                <w:szCs w:val="24"/>
                <w:lang w:val="vi-VN"/>
              </w:rPr>
            </w:pPr>
          </w:p>
        </w:tc>
        <w:tc>
          <w:tcPr>
            <w:tcW w:w="1080" w:type="dxa"/>
          </w:tcPr>
          <w:p w14:paraId="15A2CF3C" w14:textId="77777777" w:rsidR="008D2158" w:rsidRPr="00460399" w:rsidRDefault="008D2158">
            <w:pPr>
              <w:spacing w:before="60" w:after="60"/>
              <w:ind w:left="0"/>
              <w:jc w:val="both"/>
              <w:rPr>
                <w:noProof/>
                <w:snapToGrid/>
                <w:szCs w:val="24"/>
                <w:lang w:val="vi-VN"/>
              </w:rPr>
            </w:pPr>
          </w:p>
        </w:tc>
        <w:tc>
          <w:tcPr>
            <w:tcW w:w="720" w:type="dxa"/>
          </w:tcPr>
          <w:p w14:paraId="21F4F9EE" w14:textId="77777777" w:rsidR="008D2158" w:rsidRPr="00460399" w:rsidRDefault="008D2158">
            <w:pPr>
              <w:spacing w:before="60" w:after="60"/>
              <w:ind w:left="0"/>
              <w:jc w:val="both"/>
              <w:rPr>
                <w:noProof/>
                <w:snapToGrid/>
                <w:szCs w:val="24"/>
                <w:lang w:val="vi-VN"/>
              </w:rPr>
            </w:pPr>
          </w:p>
        </w:tc>
        <w:tc>
          <w:tcPr>
            <w:tcW w:w="1440" w:type="dxa"/>
          </w:tcPr>
          <w:p w14:paraId="4E24DDBA" w14:textId="77777777" w:rsidR="008D2158" w:rsidRPr="00460399" w:rsidRDefault="008D2158">
            <w:pPr>
              <w:spacing w:before="60" w:after="60"/>
              <w:ind w:left="0"/>
              <w:jc w:val="both"/>
              <w:rPr>
                <w:noProof/>
                <w:snapToGrid/>
                <w:szCs w:val="24"/>
                <w:lang w:val="vi-VN"/>
              </w:rPr>
            </w:pPr>
          </w:p>
        </w:tc>
        <w:tc>
          <w:tcPr>
            <w:tcW w:w="1890" w:type="dxa"/>
          </w:tcPr>
          <w:p w14:paraId="775B003C" w14:textId="77777777" w:rsidR="008D2158" w:rsidRPr="00460399" w:rsidRDefault="008D2158">
            <w:pPr>
              <w:spacing w:before="60" w:after="60"/>
              <w:ind w:left="0"/>
              <w:jc w:val="both"/>
              <w:rPr>
                <w:noProof/>
                <w:snapToGrid/>
                <w:szCs w:val="24"/>
                <w:lang w:val="vi-VN"/>
              </w:rPr>
            </w:pPr>
          </w:p>
        </w:tc>
        <w:tc>
          <w:tcPr>
            <w:tcW w:w="1710" w:type="dxa"/>
          </w:tcPr>
          <w:p w14:paraId="7924EB90" w14:textId="77777777" w:rsidR="008D2158" w:rsidRPr="00460399" w:rsidRDefault="008D2158">
            <w:pPr>
              <w:spacing w:before="60" w:after="60"/>
              <w:ind w:left="0"/>
              <w:jc w:val="both"/>
              <w:rPr>
                <w:noProof/>
                <w:snapToGrid/>
                <w:szCs w:val="24"/>
                <w:lang w:val="vi-VN"/>
              </w:rPr>
            </w:pPr>
          </w:p>
        </w:tc>
        <w:tc>
          <w:tcPr>
            <w:tcW w:w="1080" w:type="dxa"/>
          </w:tcPr>
          <w:p w14:paraId="186DF790" w14:textId="77777777" w:rsidR="008D2158" w:rsidRPr="00460399" w:rsidRDefault="008D2158">
            <w:pPr>
              <w:spacing w:before="60" w:after="60"/>
              <w:ind w:left="0"/>
              <w:jc w:val="both"/>
              <w:rPr>
                <w:noProof/>
                <w:snapToGrid/>
                <w:szCs w:val="24"/>
                <w:lang w:val="vi-VN"/>
              </w:rPr>
            </w:pPr>
          </w:p>
        </w:tc>
      </w:tr>
    </w:tbl>
    <w:p w14:paraId="374A697B" w14:textId="0765C209" w:rsidR="004A23FD" w:rsidRDefault="004A23FD">
      <w:pPr>
        <w:widowControl/>
        <w:spacing w:before="0"/>
        <w:ind w:left="0"/>
        <w:jc w:val="center"/>
        <w:rPr>
          <w:b/>
          <w:bCs/>
          <w:noProof/>
          <w:snapToGrid/>
          <w:sz w:val="28"/>
          <w:szCs w:val="32"/>
          <w:lang w:val="vi-VN"/>
        </w:rPr>
      </w:pPr>
      <w:r>
        <w:rPr>
          <w:b/>
          <w:bCs/>
          <w:noProof/>
          <w:snapToGrid/>
          <w:sz w:val="28"/>
          <w:szCs w:val="32"/>
          <w:lang w:val="vi-VN"/>
        </w:rPr>
        <w:br/>
      </w:r>
    </w:p>
    <w:p w14:paraId="3FE9CCE2" w14:textId="48F29D41" w:rsidR="008D2158" w:rsidRPr="00460399" w:rsidRDefault="004A23FD" w:rsidP="004A23FD">
      <w:pPr>
        <w:widowControl/>
        <w:spacing w:before="0" w:line="240" w:lineRule="auto"/>
        <w:ind w:left="0"/>
        <w:rPr>
          <w:b/>
          <w:bCs/>
          <w:noProof/>
          <w:snapToGrid/>
          <w:sz w:val="28"/>
          <w:szCs w:val="32"/>
          <w:lang w:val="vi-VN"/>
        </w:rPr>
      </w:pPr>
      <w:r>
        <w:rPr>
          <w:b/>
          <w:bCs/>
          <w:noProof/>
          <w:snapToGrid/>
          <w:sz w:val="28"/>
          <w:szCs w:val="32"/>
          <w:lang w:val="vi-VN"/>
        </w:rPr>
        <w:br w:type="page"/>
      </w:r>
    </w:p>
    <w:bookmarkStart w:id="0" w:name="_Toc72062201" w:displacedByCustomXml="next"/>
    <w:sdt>
      <w:sdtPr>
        <w:rPr>
          <w:rFonts w:ascii="Times New Roman" w:eastAsia="Times New Roman" w:hAnsi="Times New Roman" w:cs="Times New Roman"/>
          <w:snapToGrid w:val="0"/>
          <w:color w:val="auto"/>
          <w:sz w:val="24"/>
          <w:szCs w:val="20"/>
        </w:rPr>
        <w:id w:val="1913040985"/>
        <w:docPartObj>
          <w:docPartGallery w:val="Table of Contents"/>
          <w:docPartUnique/>
        </w:docPartObj>
      </w:sdtPr>
      <w:sdtEndPr>
        <w:rPr>
          <w:b/>
          <w:bCs/>
          <w:noProof/>
        </w:rPr>
      </w:sdtEndPr>
      <w:sdtContent>
        <w:p w14:paraId="2ED4E6B7" w14:textId="7776F3A7" w:rsidR="004A23FD" w:rsidRPr="004A23FD" w:rsidRDefault="004A23FD" w:rsidP="004A23FD">
          <w:pPr>
            <w:pStyle w:val="TOCHeading"/>
            <w:jc w:val="center"/>
            <w:rPr>
              <w:rFonts w:ascii="Times New Roman" w:hAnsi="Times New Roman" w:cs="Times New Roman"/>
              <w:b/>
              <w:color w:val="auto"/>
            </w:rPr>
          </w:pPr>
          <w:r w:rsidRPr="004A23FD">
            <w:rPr>
              <w:rFonts w:ascii="Times New Roman" w:hAnsi="Times New Roman" w:cs="Times New Roman"/>
              <w:b/>
              <w:color w:val="auto"/>
            </w:rPr>
            <w:t>MỤC LỤC</w:t>
          </w:r>
        </w:p>
        <w:p w14:paraId="6CF27B21" w14:textId="33EA8FA7" w:rsidR="002D15E5" w:rsidRDefault="004A23FD">
          <w:pPr>
            <w:pStyle w:val="TOC1"/>
            <w:rPr>
              <w:rFonts w:asciiTheme="minorHAnsi" w:eastAsiaTheme="minorEastAsia" w:hAnsiTheme="minorHAnsi" w:cstheme="minorBidi"/>
              <w:b w:val="0"/>
              <w:snapToGrid/>
              <w:sz w:val="22"/>
              <w:szCs w:val="22"/>
            </w:rPr>
          </w:pPr>
          <w:r>
            <w:fldChar w:fldCharType="begin"/>
          </w:r>
          <w:r>
            <w:instrText xml:space="preserve"> TOC \o "1-3" \h \z \u </w:instrText>
          </w:r>
          <w:r>
            <w:fldChar w:fldCharType="separate"/>
          </w:r>
          <w:hyperlink w:anchor="_Toc74295322" w:history="1">
            <w:r w:rsidR="002D15E5" w:rsidRPr="003A4AE0">
              <w:rPr>
                <w:rStyle w:val="Hyperlink"/>
                <w:lang w:val="vi-VN"/>
              </w:rPr>
              <w:t>1</w:t>
            </w:r>
            <w:r w:rsidR="002D15E5">
              <w:rPr>
                <w:rFonts w:asciiTheme="minorHAnsi" w:eastAsiaTheme="minorEastAsia" w:hAnsiTheme="minorHAnsi" w:cstheme="minorBidi"/>
                <w:b w:val="0"/>
                <w:snapToGrid/>
                <w:sz w:val="22"/>
                <w:szCs w:val="22"/>
              </w:rPr>
              <w:tab/>
            </w:r>
            <w:r w:rsidR="002D15E5" w:rsidRPr="003A4AE0">
              <w:rPr>
                <w:rStyle w:val="Hyperlink"/>
                <w:lang w:val="vi-VN"/>
              </w:rPr>
              <w:t>NGUỒN GỐC THAY ĐỔI</w:t>
            </w:r>
            <w:r w:rsidR="002D15E5">
              <w:rPr>
                <w:webHidden/>
              </w:rPr>
              <w:tab/>
            </w:r>
            <w:r w:rsidR="002D15E5">
              <w:rPr>
                <w:webHidden/>
              </w:rPr>
              <w:fldChar w:fldCharType="begin"/>
            </w:r>
            <w:r w:rsidR="002D15E5">
              <w:rPr>
                <w:webHidden/>
              </w:rPr>
              <w:instrText xml:space="preserve"> PAGEREF _Toc74295322 \h </w:instrText>
            </w:r>
            <w:r w:rsidR="002D15E5">
              <w:rPr>
                <w:webHidden/>
              </w:rPr>
            </w:r>
            <w:r w:rsidR="002D15E5">
              <w:rPr>
                <w:webHidden/>
              </w:rPr>
              <w:fldChar w:fldCharType="separate"/>
            </w:r>
            <w:r w:rsidR="002D15E5">
              <w:rPr>
                <w:webHidden/>
              </w:rPr>
              <w:t>5</w:t>
            </w:r>
            <w:r w:rsidR="002D15E5">
              <w:rPr>
                <w:webHidden/>
              </w:rPr>
              <w:fldChar w:fldCharType="end"/>
            </w:r>
          </w:hyperlink>
        </w:p>
        <w:p w14:paraId="2D6A88C4" w14:textId="4A27AB8B" w:rsidR="002D15E5" w:rsidRDefault="00385EB6">
          <w:pPr>
            <w:pStyle w:val="TOC1"/>
            <w:rPr>
              <w:rFonts w:asciiTheme="minorHAnsi" w:eastAsiaTheme="minorEastAsia" w:hAnsiTheme="minorHAnsi" w:cstheme="minorBidi"/>
              <w:b w:val="0"/>
              <w:snapToGrid/>
              <w:sz w:val="22"/>
              <w:szCs w:val="22"/>
            </w:rPr>
          </w:pPr>
          <w:hyperlink w:anchor="_Toc74295323" w:history="1">
            <w:r w:rsidR="002D15E5" w:rsidRPr="003A4AE0">
              <w:rPr>
                <w:rStyle w:val="Hyperlink"/>
                <w:lang w:val="vi-VN"/>
              </w:rPr>
              <w:t>2</w:t>
            </w:r>
            <w:r w:rsidR="002D15E5">
              <w:rPr>
                <w:rFonts w:asciiTheme="minorHAnsi" w:eastAsiaTheme="minorEastAsia" w:hAnsiTheme="minorHAnsi" w:cstheme="minorBidi"/>
                <w:b w:val="0"/>
                <w:snapToGrid/>
                <w:sz w:val="22"/>
                <w:szCs w:val="22"/>
              </w:rPr>
              <w:tab/>
            </w:r>
            <w:r w:rsidR="002D15E5" w:rsidRPr="003A4AE0">
              <w:rPr>
                <w:rStyle w:val="Hyperlink"/>
                <w:lang w:val="vi-VN"/>
              </w:rPr>
              <w:t>NỘI DUNG THAY ĐỔI</w:t>
            </w:r>
            <w:r w:rsidR="002D15E5">
              <w:rPr>
                <w:webHidden/>
              </w:rPr>
              <w:tab/>
            </w:r>
            <w:r w:rsidR="002D15E5">
              <w:rPr>
                <w:webHidden/>
              </w:rPr>
              <w:fldChar w:fldCharType="begin"/>
            </w:r>
            <w:r w:rsidR="002D15E5">
              <w:rPr>
                <w:webHidden/>
              </w:rPr>
              <w:instrText xml:space="preserve"> PAGEREF _Toc74295323 \h </w:instrText>
            </w:r>
            <w:r w:rsidR="002D15E5">
              <w:rPr>
                <w:webHidden/>
              </w:rPr>
            </w:r>
            <w:r w:rsidR="002D15E5">
              <w:rPr>
                <w:webHidden/>
              </w:rPr>
              <w:fldChar w:fldCharType="separate"/>
            </w:r>
            <w:r w:rsidR="002D15E5">
              <w:rPr>
                <w:webHidden/>
              </w:rPr>
              <w:t>5</w:t>
            </w:r>
            <w:r w:rsidR="002D15E5">
              <w:rPr>
                <w:webHidden/>
              </w:rPr>
              <w:fldChar w:fldCharType="end"/>
            </w:r>
          </w:hyperlink>
        </w:p>
        <w:p w14:paraId="6B0D90B5" w14:textId="666E8BDC" w:rsidR="002D15E5" w:rsidRDefault="00385EB6">
          <w:pPr>
            <w:pStyle w:val="TOC2"/>
            <w:rPr>
              <w:rFonts w:asciiTheme="minorHAnsi" w:eastAsiaTheme="minorEastAsia" w:hAnsiTheme="minorHAnsi" w:cstheme="minorBidi"/>
              <w:snapToGrid/>
              <w:sz w:val="22"/>
              <w:szCs w:val="22"/>
            </w:rPr>
          </w:pPr>
          <w:hyperlink w:anchor="_Toc74295324" w:history="1">
            <w:r w:rsidR="002D15E5" w:rsidRPr="003A4AE0">
              <w:rPr>
                <w:rStyle w:val="Hyperlink"/>
                <w:lang w:val="vi-VN"/>
              </w:rPr>
              <w:t>2.1</w:t>
            </w:r>
            <w:r w:rsidR="002D15E5">
              <w:rPr>
                <w:rFonts w:asciiTheme="minorHAnsi" w:eastAsiaTheme="minorEastAsia" w:hAnsiTheme="minorHAnsi" w:cstheme="minorBidi"/>
                <w:snapToGrid/>
                <w:sz w:val="22"/>
                <w:szCs w:val="22"/>
              </w:rPr>
              <w:tab/>
            </w:r>
            <w:r w:rsidR="002D15E5" w:rsidRPr="003A4AE0">
              <w:rPr>
                <w:rStyle w:val="Hyperlink"/>
                <w:lang w:val="vi-VN"/>
              </w:rPr>
              <w:t>Mô tả chung về yêu cầu thay đổi</w:t>
            </w:r>
            <w:r w:rsidR="002D15E5">
              <w:rPr>
                <w:webHidden/>
              </w:rPr>
              <w:tab/>
            </w:r>
            <w:r w:rsidR="002D15E5">
              <w:rPr>
                <w:webHidden/>
              </w:rPr>
              <w:fldChar w:fldCharType="begin"/>
            </w:r>
            <w:r w:rsidR="002D15E5">
              <w:rPr>
                <w:webHidden/>
              </w:rPr>
              <w:instrText xml:space="preserve"> PAGEREF _Toc74295324 \h </w:instrText>
            </w:r>
            <w:r w:rsidR="002D15E5">
              <w:rPr>
                <w:webHidden/>
              </w:rPr>
            </w:r>
            <w:r w:rsidR="002D15E5">
              <w:rPr>
                <w:webHidden/>
              </w:rPr>
              <w:fldChar w:fldCharType="separate"/>
            </w:r>
            <w:r w:rsidR="002D15E5">
              <w:rPr>
                <w:webHidden/>
              </w:rPr>
              <w:t>5</w:t>
            </w:r>
            <w:r w:rsidR="002D15E5">
              <w:rPr>
                <w:webHidden/>
              </w:rPr>
              <w:fldChar w:fldCharType="end"/>
            </w:r>
          </w:hyperlink>
        </w:p>
        <w:p w14:paraId="027550DD" w14:textId="7C3E05E2" w:rsidR="002D15E5" w:rsidRDefault="00385EB6">
          <w:pPr>
            <w:pStyle w:val="TOC2"/>
            <w:rPr>
              <w:rFonts w:asciiTheme="minorHAnsi" w:eastAsiaTheme="minorEastAsia" w:hAnsiTheme="minorHAnsi" w:cstheme="minorBidi"/>
              <w:snapToGrid/>
              <w:sz w:val="22"/>
              <w:szCs w:val="22"/>
            </w:rPr>
          </w:pPr>
          <w:hyperlink w:anchor="_Toc74295325" w:history="1">
            <w:r w:rsidR="002D15E5" w:rsidRPr="003A4AE0">
              <w:rPr>
                <w:rStyle w:val="Hyperlink"/>
                <w:lang w:val="vi-VN"/>
              </w:rPr>
              <w:t>2.2</w:t>
            </w:r>
            <w:r w:rsidR="002D15E5">
              <w:rPr>
                <w:rFonts w:asciiTheme="minorHAnsi" w:eastAsiaTheme="minorEastAsia" w:hAnsiTheme="minorHAnsi" w:cstheme="minorBidi"/>
                <w:snapToGrid/>
                <w:sz w:val="22"/>
                <w:szCs w:val="22"/>
              </w:rPr>
              <w:tab/>
            </w:r>
            <w:r w:rsidR="002D15E5" w:rsidRPr="003A4AE0">
              <w:rPr>
                <w:rStyle w:val="Hyperlink"/>
                <w:lang w:val="vi-VN"/>
              </w:rPr>
              <w:t>Mô tả thay đổi về luồng nghiệp vụ</w:t>
            </w:r>
            <w:r w:rsidR="002D15E5">
              <w:rPr>
                <w:webHidden/>
              </w:rPr>
              <w:tab/>
            </w:r>
            <w:r w:rsidR="002D15E5">
              <w:rPr>
                <w:webHidden/>
              </w:rPr>
              <w:fldChar w:fldCharType="begin"/>
            </w:r>
            <w:r w:rsidR="002D15E5">
              <w:rPr>
                <w:webHidden/>
              </w:rPr>
              <w:instrText xml:space="preserve"> PAGEREF _Toc74295325 \h </w:instrText>
            </w:r>
            <w:r w:rsidR="002D15E5">
              <w:rPr>
                <w:webHidden/>
              </w:rPr>
            </w:r>
            <w:r w:rsidR="002D15E5">
              <w:rPr>
                <w:webHidden/>
              </w:rPr>
              <w:fldChar w:fldCharType="separate"/>
            </w:r>
            <w:r w:rsidR="002D15E5">
              <w:rPr>
                <w:webHidden/>
              </w:rPr>
              <w:t>5</w:t>
            </w:r>
            <w:r w:rsidR="002D15E5">
              <w:rPr>
                <w:webHidden/>
              </w:rPr>
              <w:fldChar w:fldCharType="end"/>
            </w:r>
          </w:hyperlink>
        </w:p>
        <w:p w14:paraId="69ABF158" w14:textId="5170F631" w:rsidR="002D15E5" w:rsidRDefault="00385EB6">
          <w:pPr>
            <w:pStyle w:val="TOC2"/>
            <w:rPr>
              <w:rFonts w:asciiTheme="minorHAnsi" w:eastAsiaTheme="minorEastAsia" w:hAnsiTheme="minorHAnsi" w:cstheme="minorBidi"/>
              <w:snapToGrid/>
              <w:sz w:val="22"/>
              <w:szCs w:val="22"/>
            </w:rPr>
          </w:pPr>
          <w:hyperlink w:anchor="_Toc74295326" w:history="1">
            <w:r w:rsidR="002D15E5" w:rsidRPr="003A4AE0">
              <w:rPr>
                <w:rStyle w:val="Hyperlink"/>
                <w:lang w:val="vi-VN"/>
              </w:rPr>
              <w:t>2.3</w:t>
            </w:r>
            <w:r w:rsidR="002D15E5">
              <w:rPr>
                <w:rFonts w:asciiTheme="minorHAnsi" w:eastAsiaTheme="minorEastAsia" w:hAnsiTheme="minorHAnsi" w:cstheme="minorBidi"/>
                <w:snapToGrid/>
                <w:sz w:val="22"/>
                <w:szCs w:val="22"/>
              </w:rPr>
              <w:tab/>
            </w:r>
            <w:r w:rsidR="002D15E5" w:rsidRPr="003A4AE0">
              <w:rPr>
                <w:rStyle w:val="Hyperlink"/>
                <w:lang w:val="vi-VN"/>
              </w:rPr>
              <w:t>Mô tả thay đổi về CSDL</w:t>
            </w:r>
            <w:r w:rsidR="002D15E5">
              <w:rPr>
                <w:webHidden/>
              </w:rPr>
              <w:tab/>
            </w:r>
            <w:r w:rsidR="002D15E5">
              <w:rPr>
                <w:webHidden/>
              </w:rPr>
              <w:fldChar w:fldCharType="begin"/>
            </w:r>
            <w:r w:rsidR="002D15E5">
              <w:rPr>
                <w:webHidden/>
              </w:rPr>
              <w:instrText xml:space="preserve"> PAGEREF _Toc74295326 \h </w:instrText>
            </w:r>
            <w:r w:rsidR="002D15E5">
              <w:rPr>
                <w:webHidden/>
              </w:rPr>
            </w:r>
            <w:r w:rsidR="002D15E5">
              <w:rPr>
                <w:webHidden/>
              </w:rPr>
              <w:fldChar w:fldCharType="separate"/>
            </w:r>
            <w:r w:rsidR="002D15E5">
              <w:rPr>
                <w:webHidden/>
              </w:rPr>
              <w:t>5</w:t>
            </w:r>
            <w:r w:rsidR="002D15E5">
              <w:rPr>
                <w:webHidden/>
              </w:rPr>
              <w:fldChar w:fldCharType="end"/>
            </w:r>
          </w:hyperlink>
        </w:p>
        <w:p w14:paraId="0456AC9E" w14:textId="0B64771E" w:rsidR="002D15E5" w:rsidRDefault="00385EB6">
          <w:pPr>
            <w:pStyle w:val="TOC1"/>
            <w:rPr>
              <w:rFonts w:asciiTheme="minorHAnsi" w:eastAsiaTheme="minorEastAsia" w:hAnsiTheme="minorHAnsi" w:cstheme="minorBidi"/>
              <w:b w:val="0"/>
              <w:snapToGrid/>
              <w:sz w:val="22"/>
              <w:szCs w:val="22"/>
            </w:rPr>
          </w:pPr>
          <w:hyperlink w:anchor="_Toc74295327" w:history="1">
            <w:r w:rsidR="002D15E5" w:rsidRPr="003A4AE0">
              <w:rPr>
                <w:rStyle w:val="Hyperlink"/>
                <w:lang w:val="vi-VN"/>
              </w:rPr>
              <w:t>3</w:t>
            </w:r>
            <w:r w:rsidR="002D15E5">
              <w:rPr>
                <w:rFonts w:asciiTheme="minorHAnsi" w:eastAsiaTheme="minorEastAsia" w:hAnsiTheme="minorHAnsi" w:cstheme="minorBidi"/>
                <w:b w:val="0"/>
                <w:snapToGrid/>
                <w:sz w:val="22"/>
                <w:szCs w:val="22"/>
              </w:rPr>
              <w:tab/>
            </w:r>
            <w:r w:rsidR="002D15E5" w:rsidRPr="003A4AE0">
              <w:rPr>
                <w:rStyle w:val="Hyperlink"/>
                <w:lang w:val="vi-VN"/>
              </w:rPr>
              <w:t>CHI TIẾT CÁC CHỨC NĂNG THAY ĐỔI</w:t>
            </w:r>
            <w:r w:rsidR="002D15E5">
              <w:rPr>
                <w:webHidden/>
              </w:rPr>
              <w:tab/>
            </w:r>
            <w:r w:rsidR="002D15E5">
              <w:rPr>
                <w:webHidden/>
              </w:rPr>
              <w:fldChar w:fldCharType="begin"/>
            </w:r>
            <w:r w:rsidR="002D15E5">
              <w:rPr>
                <w:webHidden/>
              </w:rPr>
              <w:instrText xml:space="preserve"> PAGEREF _Toc74295327 \h </w:instrText>
            </w:r>
            <w:r w:rsidR="002D15E5">
              <w:rPr>
                <w:webHidden/>
              </w:rPr>
            </w:r>
            <w:r w:rsidR="002D15E5">
              <w:rPr>
                <w:webHidden/>
              </w:rPr>
              <w:fldChar w:fldCharType="separate"/>
            </w:r>
            <w:r w:rsidR="002D15E5">
              <w:rPr>
                <w:webHidden/>
              </w:rPr>
              <w:t>5</w:t>
            </w:r>
            <w:r w:rsidR="002D15E5">
              <w:rPr>
                <w:webHidden/>
              </w:rPr>
              <w:fldChar w:fldCharType="end"/>
            </w:r>
          </w:hyperlink>
        </w:p>
        <w:p w14:paraId="0C28E63E" w14:textId="596BA044" w:rsidR="002D15E5" w:rsidRDefault="00385EB6">
          <w:pPr>
            <w:pStyle w:val="TOC2"/>
            <w:rPr>
              <w:rFonts w:asciiTheme="minorHAnsi" w:eastAsiaTheme="minorEastAsia" w:hAnsiTheme="minorHAnsi" w:cstheme="minorBidi"/>
              <w:snapToGrid/>
              <w:sz w:val="22"/>
              <w:szCs w:val="22"/>
            </w:rPr>
          </w:pPr>
          <w:hyperlink w:anchor="_Toc74295328" w:history="1">
            <w:r w:rsidR="002D15E5" w:rsidRPr="003A4AE0">
              <w:rPr>
                <w:rStyle w:val="Hyperlink"/>
                <w:lang w:val="vi-VN"/>
              </w:rPr>
              <w:t>3.1</w:t>
            </w:r>
            <w:r w:rsidR="002D15E5">
              <w:rPr>
                <w:rFonts w:asciiTheme="minorHAnsi" w:eastAsiaTheme="minorEastAsia" w:hAnsiTheme="minorHAnsi" w:cstheme="minorBidi"/>
                <w:snapToGrid/>
                <w:sz w:val="22"/>
                <w:szCs w:val="22"/>
              </w:rPr>
              <w:tab/>
            </w:r>
            <w:r w:rsidR="002D15E5" w:rsidRPr="003A4AE0">
              <w:rPr>
                <w:rStyle w:val="Hyperlink"/>
                <w:lang w:val="vi-VN"/>
              </w:rPr>
              <w:t xml:space="preserve">Nâng cấp chức năng </w:t>
            </w:r>
            <w:r w:rsidR="002D15E5" w:rsidRPr="003A4AE0">
              <w:rPr>
                <w:rStyle w:val="Hyperlink"/>
              </w:rPr>
              <w:t>Quản lý đơn hàng PO</w:t>
            </w:r>
            <w:r w:rsidR="002D15E5">
              <w:rPr>
                <w:webHidden/>
              </w:rPr>
              <w:tab/>
            </w:r>
            <w:r w:rsidR="002D15E5">
              <w:rPr>
                <w:webHidden/>
              </w:rPr>
              <w:fldChar w:fldCharType="begin"/>
            </w:r>
            <w:r w:rsidR="002D15E5">
              <w:rPr>
                <w:webHidden/>
              </w:rPr>
              <w:instrText xml:space="preserve"> PAGEREF _Toc74295328 \h </w:instrText>
            </w:r>
            <w:r w:rsidR="002D15E5">
              <w:rPr>
                <w:webHidden/>
              </w:rPr>
            </w:r>
            <w:r w:rsidR="002D15E5">
              <w:rPr>
                <w:webHidden/>
              </w:rPr>
              <w:fldChar w:fldCharType="separate"/>
            </w:r>
            <w:r w:rsidR="002D15E5">
              <w:rPr>
                <w:webHidden/>
              </w:rPr>
              <w:t>5</w:t>
            </w:r>
            <w:r w:rsidR="002D15E5">
              <w:rPr>
                <w:webHidden/>
              </w:rPr>
              <w:fldChar w:fldCharType="end"/>
            </w:r>
          </w:hyperlink>
        </w:p>
        <w:p w14:paraId="18159EE2" w14:textId="54CE6A1C" w:rsidR="002D15E5" w:rsidRDefault="00385EB6">
          <w:pPr>
            <w:pStyle w:val="TOC3"/>
            <w:rPr>
              <w:rFonts w:asciiTheme="minorHAnsi" w:eastAsiaTheme="minorEastAsia" w:hAnsiTheme="minorHAnsi" w:cstheme="minorBidi"/>
              <w:i w:val="0"/>
              <w:snapToGrid/>
              <w:sz w:val="22"/>
              <w:szCs w:val="22"/>
            </w:rPr>
          </w:pPr>
          <w:hyperlink w:anchor="_Toc74295329" w:history="1">
            <w:r w:rsidR="002D15E5" w:rsidRPr="003A4AE0">
              <w:rPr>
                <w:rStyle w:val="Hyperlink"/>
                <w:lang w:val="vi-VN"/>
              </w:rPr>
              <w:t>3.1.1</w:t>
            </w:r>
            <w:r w:rsidR="002D15E5">
              <w:rPr>
                <w:rFonts w:asciiTheme="minorHAnsi" w:eastAsiaTheme="minorEastAsia" w:hAnsiTheme="minorHAnsi" w:cstheme="minorBidi"/>
                <w:i w:val="0"/>
                <w:snapToGrid/>
                <w:sz w:val="22"/>
                <w:szCs w:val="22"/>
              </w:rPr>
              <w:tab/>
            </w:r>
            <w:r w:rsidR="002D15E5" w:rsidRPr="003A4AE0">
              <w:rPr>
                <w:rStyle w:val="Hyperlink"/>
                <w:lang w:val="vi-VN"/>
              </w:rPr>
              <w:t>Thông tin chung về chức năng</w:t>
            </w:r>
            <w:r w:rsidR="002D15E5">
              <w:rPr>
                <w:webHidden/>
              </w:rPr>
              <w:tab/>
            </w:r>
            <w:r w:rsidR="002D15E5">
              <w:rPr>
                <w:webHidden/>
              </w:rPr>
              <w:fldChar w:fldCharType="begin"/>
            </w:r>
            <w:r w:rsidR="002D15E5">
              <w:rPr>
                <w:webHidden/>
              </w:rPr>
              <w:instrText xml:space="preserve"> PAGEREF _Toc74295329 \h </w:instrText>
            </w:r>
            <w:r w:rsidR="002D15E5">
              <w:rPr>
                <w:webHidden/>
              </w:rPr>
            </w:r>
            <w:r w:rsidR="002D15E5">
              <w:rPr>
                <w:webHidden/>
              </w:rPr>
              <w:fldChar w:fldCharType="separate"/>
            </w:r>
            <w:r w:rsidR="002D15E5">
              <w:rPr>
                <w:webHidden/>
              </w:rPr>
              <w:t>5</w:t>
            </w:r>
            <w:r w:rsidR="002D15E5">
              <w:rPr>
                <w:webHidden/>
              </w:rPr>
              <w:fldChar w:fldCharType="end"/>
            </w:r>
          </w:hyperlink>
        </w:p>
        <w:p w14:paraId="107D0D16" w14:textId="00353793" w:rsidR="002D15E5" w:rsidRDefault="00385EB6">
          <w:pPr>
            <w:pStyle w:val="TOC3"/>
            <w:rPr>
              <w:rFonts w:asciiTheme="minorHAnsi" w:eastAsiaTheme="minorEastAsia" w:hAnsiTheme="minorHAnsi" w:cstheme="minorBidi"/>
              <w:i w:val="0"/>
              <w:snapToGrid/>
              <w:sz w:val="22"/>
              <w:szCs w:val="22"/>
            </w:rPr>
          </w:pPr>
          <w:hyperlink w:anchor="_Toc74295330" w:history="1">
            <w:r w:rsidR="002D15E5" w:rsidRPr="003A4AE0">
              <w:rPr>
                <w:rStyle w:val="Hyperlink"/>
                <w:lang w:val="vi-VN"/>
              </w:rPr>
              <w:t>3.1.2</w:t>
            </w:r>
            <w:r w:rsidR="002D15E5">
              <w:rPr>
                <w:rFonts w:asciiTheme="minorHAnsi" w:eastAsiaTheme="minorEastAsia" w:hAnsiTheme="minorHAnsi" w:cstheme="minorBidi"/>
                <w:i w:val="0"/>
                <w:snapToGrid/>
                <w:sz w:val="22"/>
                <w:szCs w:val="22"/>
              </w:rPr>
              <w:tab/>
            </w:r>
            <w:r w:rsidR="002D15E5" w:rsidRPr="003A4AE0">
              <w:rPr>
                <w:rStyle w:val="Hyperlink"/>
                <w:lang w:val="vi-VN"/>
              </w:rPr>
              <w:t>Màn hình chức năng</w:t>
            </w:r>
            <w:r w:rsidR="002D15E5">
              <w:rPr>
                <w:webHidden/>
              </w:rPr>
              <w:tab/>
            </w:r>
            <w:r w:rsidR="002D15E5">
              <w:rPr>
                <w:webHidden/>
              </w:rPr>
              <w:fldChar w:fldCharType="begin"/>
            </w:r>
            <w:r w:rsidR="002D15E5">
              <w:rPr>
                <w:webHidden/>
              </w:rPr>
              <w:instrText xml:space="preserve"> PAGEREF _Toc74295330 \h </w:instrText>
            </w:r>
            <w:r w:rsidR="002D15E5">
              <w:rPr>
                <w:webHidden/>
              </w:rPr>
            </w:r>
            <w:r w:rsidR="002D15E5">
              <w:rPr>
                <w:webHidden/>
              </w:rPr>
              <w:fldChar w:fldCharType="separate"/>
            </w:r>
            <w:r w:rsidR="002D15E5">
              <w:rPr>
                <w:webHidden/>
              </w:rPr>
              <w:t>7</w:t>
            </w:r>
            <w:r w:rsidR="002D15E5">
              <w:rPr>
                <w:webHidden/>
              </w:rPr>
              <w:fldChar w:fldCharType="end"/>
            </w:r>
          </w:hyperlink>
        </w:p>
        <w:p w14:paraId="286BB553" w14:textId="6F8781A6" w:rsidR="002D15E5" w:rsidRDefault="00385EB6">
          <w:pPr>
            <w:pStyle w:val="TOC3"/>
            <w:rPr>
              <w:rFonts w:asciiTheme="minorHAnsi" w:eastAsiaTheme="minorEastAsia" w:hAnsiTheme="minorHAnsi" w:cstheme="minorBidi"/>
              <w:i w:val="0"/>
              <w:snapToGrid/>
              <w:sz w:val="22"/>
              <w:szCs w:val="22"/>
            </w:rPr>
          </w:pPr>
          <w:hyperlink w:anchor="_Toc74295331" w:history="1">
            <w:r w:rsidR="002D15E5" w:rsidRPr="003A4AE0">
              <w:rPr>
                <w:rStyle w:val="Hyperlink"/>
                <w:lang w:val="vi-VN"/>
              </w:rPr>
              <w:t>3.1.3</w:t>
            </w:r>
            <w:r w:rsidR="002D15E5">
              <w:rPr>
                <w:rFonts w:asciiTheme="minorHAnsi" w:eastAsiaTheme="minorEastAsia" w:hAnsiTheme="minorHAnsi" w:cstheme="minorBidi"/>
                <w:i w:val="0"/>
                <w:snapToGrid/>
                <w:sz w:val="22"/>
                <w:szCs w:val="22"/>
              </w:rPr>
              <w:tab/>
            </w:r>
            <w:r w:rsidR="002D15E5" w:rsidRPr="003A4AE0">
              <w:rPr>
                <w:rStyle w:val="Hyperlink"/>
                <w:lang w:val="vi-VN"/>
              </w:rPr>
              <w:t>Luồng xử lý các sự kiện tương tác</w:t>
            </w:r>
            <w:r w:rsidR="002D15E5">
              <w:rPr>
                <w:webHidden/>
              </w:rPr>
              <w:tab/>
            </w:r>
            <w:r w:rsidR="002D15E5">
              <w:rPr>
                <w:webHidden/>
              </w:rPr>
              <w:fldChar w:fldCharType="begin"/>
            </w:r>
            <w:r w:rsidR="002D15E5">
              <w:rPr>
                <w:webHidden/>
              </w:rPr>
              <w:instrText xml:space="preserve"> PAGEREF _Toc74295331 \h </w:instrText>
            </w:r>
            <w:r w:rsidR="002D15E5">
              <w:rPr>
                <w:webHidden/>
              </w:rPr>
            </w:r>
            <w:r w:rsidR="002D15E5">
              <w:rPr>
                <w:webHidden/>
              </w:rPr>
              <w:fldChar w:fldCharType="separate"/>
            </w:r>
            <w:r w:rsidR="002D15E5">
              <w:rPr>
                <w:webHidden/>
              </w:rPr>
              <w:t>8</w:t>
            </w:r>
            <w:r w:rsidR="002D15E5">
              <w:rPr>
                <w:webHidden/>
              </w:rPr>
              <w:fldChar w:fldCharType="end"/>
            </w:r>
          </w:hyperlink>
        </w:p>
        <w:p w14:paraId="4717EAB2" w14:textId="2CE9B48B" w:rsidR="002D15E5" w:rsidRDefault="00385EB6">
          <w:pPr>
            <w:pStyle w:val="TOC2"/>
            <w:rPr>
              <w:rFonts w:asciiTheme="minorHAnsi" w:eastAsiaTheme="minorEastAsia" w:hAnsiTheme="minorHAnsi" w:cstheme="minorBidi"/>
              <w:snapToGrid/>
              <w:sz w:val="22"/>
              <w:szCs w:val="22"/>
            </w:rPr>
          </w:pPr>
          <w:hyperlink w:anchor="_Toc74295332" w:history="1">
            <w:r w:rsidR="002D15E5" w:rsidRPr="003A4AE0">
              <w:rPr>
                <w:rStyle w:val="Hyperlink"/>
                <w:lang w:val="vi-VN"/>
              </w:rPr>
              <w:t>3.2</w:t>
            </w:r>
            <w:r w:rsidR="002D15E5">
              <w:rPr>
                <w:rFonts w:asciiTheme="minorHAnsi" w:eastAsiaTheme="minorEastAsia" w:hAnsiTheme="minorHAnsi" w:cstheme="minorBidi"/>
                <w:snapToGrid/>
                <w:sz w:val="22"/>
                <w:szCs w:val="22"/>
              </w:rPr>
              <w:tab/>
            </w:r>
            <w:r w:rsidR="002D15E5" w:rsidRPr="003A4AE0">
              <w:rPr>
                <w:rStyle w:val="Hyperlink"/>
                <w:lang w:val="vi-VN"/>
              </w:rPr>
              <w:t xml:space="preserve">Nâng cấp chức năng </w:t>
            </w:r>
            <w:r w:rsidR="002D15E5" w:rsidRPr="003A4AE0">
              <w:rPr>
                <w:rStyle w:val="Hyperlink"/>
              </w:rPr>
              <w:t>Lập PO manual</w:t>
            </w:r>
            <w:r w:rsidR="002D15E5">
              <w:rPr>
                <w:webHidden/>
              </w:rPr>
              <w:tab/>
            </w:r>
            <w:r w:rsidR="002D15E5">
              <w:rPr>
                <w:webHidden/>
              </w:rPr>
              <w:fldChar w:fldCharType="begin"/>
            </w:r>
            <w:r w:rsidR="002D15E5">
              <w:rPr>
                <w:webHidden/>
              </w:rPr>
              <w:instrText xml:space="preserve"> PAGEREF _Toc74295332 \h </w:instrText>
            </w:r>
            <w:r w:rsidR="002D15E5">
              <w:rPr>
                <w:webHidden/>
              </w:rPr>
            </w:r>
            <w:r w:rsidR="002D15E5">
              <w:rPr>
                <w:webHidden/>
              </w:rPr>
              <w:fldChar w:fldCharType="separate"/>
            </w:r>
            <w:r w:rsidR="002D15E5">
              <w:rPr>
                <w:webHidden/>
              </w:rPr>
              <w:t>10</w:t>
            </w:r>
            <w:r w:rsidR="002D15E5">
              <w:rPr>
                <w:webHidden/>
              </w:rPr>
              <w:fldChar w:fldCharType="end"/>
            </w:r>
          </w:hyperlink>
        </w:p>
        <w:p w14:paraId="7B939BAE" w14:textId="7CA73667" w:rsidR="002D15E5" w:rsidRDefault="00385EB6">
          <w:pPr>
            <w:pStyle w:val="TOC3"/>
            <w:rPr>
              <w:rFonts w:asciiTheme="minorHAnsi" w:eastAsiaTheme="minorEastAsia" w:hAnsiTheme="minorHAnsi" w:cstheme="minorBidi"/>
              <w:i w:val="0"/>
              <w:snapToGrid/>
              <w:sz w:val="22"/>
              <w:szCs w:val="22"/>
            </w:rPr>
          </w:pPr>
          <w:hyperlink w:anchor="_Toc74295333" w:history="1">
            <w:r w:rsidR="002D15E5" w:rsidRPr="003A4AE0">
              <w:rPr>
                <w:rStyle w:val="Hyperlink"/>
                <w:lang w:val="vi-VN"/>
              </w:rPr>
              <w:t>3.2.1</w:t>
            </w:r>
            <w:r w:rsidR="002D15E5">
              <w:rPr>
                <w:rFonts w:asciiTheme="minorHAnsi" w:eastAsiaTheme="minorEastAsia" w:hAnsiTheme="minorHAnsi" w:cstheme="minorBidi"/>
                <w:i w:val="0"/>
                <w:snapToGrid/>
                <w:sz w:val="22"/>
                <w:szCs w:val="22"/>
              </w:rPr>
              <w:tab/>
            </w:r>
            <w:r w:rsidR="002D15E5" w:rsidRPr="003A4AE0">
              <w:rPr>
                <w:rStyle w:val="Hyperlink"/>
                <w:lang w:val="vi-VN"/>
              </w:rPr>
              <w:t>Thông tin chung về chức năng</w:t>
            </w:r>
            <w:r w:rsidR="002D15E5">
              <w:rPr>
                <w:webHidden/>
              </w:rPr>
              <w:tab/>
            </w:r>
            <w:r w:rsidR="002D15E5">
              <w:rPr>
                <w:webHidden/>
              </w:rPr>
              <w:fldChar w:fldCharType="begin"/>
            </w:r>
            <w:r w:rsidR="002D15E5">
              <w:rPr>
                <w:webHidden/>
              </w:rPr>
              <w:instrText xml:space="preserve"> PAGEREF _Toc74295333 \h </w:instrText>
            </w:r>
            <w:r w:rsidR="002D15E5">
              <w:rPr>
                <w:webHidden/>
              </w:rPr>
            </w:r>
            <w:r w:rsidR="002D15E5">
              <w:rPr>
                <w:webHidden/>
              </w:rPr>
              <w:fldChar w:fldCharType="separate"/>
            </w:r>
            <w:r w:rsidR="002D15E5">
              <w:rPr>
                <w:webHidden/>
              </w:rPr>
              <w:t>10</w:t>
            </w:r>
            <w:r w:rsidR="002D15E5">
              <w:rPr>
                <w:webHidden/>
              </w:rPr>
              <w:fldChar w:fldCharType="end"/>
            </w:r>
          </w:hyperlink>
        </w:p>
        <w:p w14:paraId="68C86D6D" w14:textId="550BE4A2" w:rsidR="002D15E5" w:rsidRDefault="00385EB6">
          <w:pPr>
            <w:pStyle w:val="TOC3"/>
            <w:rPr>
              <w:rFonts w:asciiTheme="minorHAnsi" w:eastAsiaTheme="minorEastAsia" w:hAnsiTheme="minorHAnsi" w:cstheme="minorBidi"/>
              <w:i w:val="0"/>
              <w:snapToGrid/>
              <w:sz w:val="22"/>
              <w:szCs w:val="22"/>
            </w:rPr>
          </w:pPr>
          <w:hyperlink w:anchor="_Toc74295334" w:history="1">
            <w:r w:rsidR="002D15E5" w:rsidRPr="003A4AE0">
              <w:rPr>
                <w:rStyle w:val="Hyperlink"/>
                <w:lang w:val="vi-VN"/>
              </w:rPr>
              <w:t>3.2.2</w:t>
            </w:r>
            <w:r w:rsidR="002D15E5">
              <w:rPr>
                <w:rFonts w:asciiTheme="minorHAnsi" w:eastAsiaTheme="minorEastAsia" w:hAnsiTheme="minorHAnsi" w:cstheme="minorBidi"/>
                <w:i w:val="0"/>
                <w:snapToGrid/>
                <w:sz w:val="22"/>
                <w:szCs w:val="22"/>
              </w:rPr>
              <w:tab/>
            </w:r>
            <w:r w:rsidR="002D15E5" w:rsidRPr="003A4AE0">
              <w:rPr>
                <w:rStyle w:val="Hyperlink"/>
                <w:lang w:val="vi-VN"/>
              </w:rPr>
              <w:t>Màn hình chức năng</w:t>
            </w:r>
            <w:r w:rsidR="002D15E5">
              <w:rPr>
                <w:webHidden/>
              </w:rPr>
              <w:tab/>
            </w:r>
            <w:r w:rsidR="002D15E5">
              <w:rPr>
                <w:webHidden/>
              </w:rPr>
              <w:fldChar w:fldCharType="begin"/>
            </w:r>
            <w:r w:rsidR="002D15E5">
              <w:rPr>
                <w:webHidden/>
              </w:rPr>
              <w:instrText xml:space="preserve"> PAGEREF _Toc74295334 \h </w:instrText>
            </w:r>
            <w:r w:rsidR="002D15E5">
              <w:rPr>
                <w:webHidden/>
              </w:rPr>
            </w:r>
            <w:r w:rsidR="002D15E5">
              <w:rPr>
                <w:webHidden/>
              </w:rPr>
              <w:fldChar w:fldCharType="separate"/>
            </w:r>
            <w:r w:rsidR="002D15E5">
              <w:rPr>
                <w:webHidden/>
              </w:rPr>
              <w:t>10</w:t>
            </w:r>
            <w:r w:rsidR="002D15E5">
              <w:rPr>
                <w:webHidden/>
              </w:rPr>
              <w:fldChar w:fldCharType="end"/>
            </w:r>
          </w:hyperlink>
        </w:p>
        <w:p w14:paraId="6C1ADB51" w14:textId="5E6722CE" w:rsidR="002D15E5" w:rsidRDefault="00385EB6">
          <w:pPr>
            <w:pStyle w:val="TOC3"/>
            <w:rPr>
              <w:rFonts w:asciiTheme="minorHAnsi" w:eastAsiaTheme="minorEastAsia" w:hAnsiTheme="minorHAnsi" w:cstheme="minorBidi"/>
              <w:i w:val="0"/>
              <w:snapToGrid/>
              <w:sz w:val="22"/>
              <w:szCs w:val="22"/>
            </w:rPr>
          </w:pPr>
          <w:hyperlink w:anchor="_Toc74295335" w:history="1">
            <w:r w:rsidR="002D15E5" w:rsidRPr="003A4AE0">
              <w:rPr>
                <w:rStyle w:val="Hyperlink"/>
                <w:lang w:val="vi-VN"/>
              </w:rPr>
              <w:t>3.2.3</w:t>
            </w:r>
            <w:r w:rsidR="002D15E5">
              <w:rPr>
                <w:rFonts w:asciiTheme="minorHAnsi" w:eastAsiaTheme="minorEastAsia" w:hAnsiTheme="minorHAnsi" w:cstheme="minorBidi"/>
                <w:i w:val="0"/>
                <w:snapToGrid/>
                <w:sz w:val="22"/>
                <w:szCs w:val="22"/>
              </w:rPr>
              <w:tab/>
            </w:r>
            <w:r w:rsidR="002D15E5" w:rsidRPr="003A4AE0">
              <w:rPr>
                <w:rStyle w:val="Hyperlink"/>
                <w:lang w:val="vi-VN"/>
              </w:rPr>
              <w:t>Luồng xử lý các sự kiện tương tác</w:t>
            </w:r>
            <w:r w:rsidR="002D15E5">
              <w:rPr>
                <w:webHidden/>
              </w:rPr>
              <w:tab/>
            </w:r>
            <w:r w:rsidR="002D15E5">
              <w:rPr>
                <w:webHidden/>
              </w:rPr>
              <w:fldChar w:fldCharType="begin"/>
            </w:r>
            <w:r w:rsidR="002D15E5">
              <w:rPr>
                <w:webHidden/>
              </w:rPr>
              <w:instrText xml:space="preserve"> PAGEREF _Toc74295335 \h </w:instrText>
            </w:r>
            <w:r w:rsidR="002D15E5">
              <w:rPr>
                <w:webHidden/>
              </w:rPr>
            </w:r>
            <w:r w:rsidR="002D15E5">
              <w:rPr>
                <w:webHidden/>
              </w:rPr>
              <w:fldChar w:fldCharType="separate"/>
            </w:r>
            <w:r w:rsidR="002D15E5">
              <w:rPr>
                <w:webHidden/>
              </w:rPr>
              <w:t>10</w:t>
            </w:r>
            <w:r w:rsidR="002D15E5">
              <w:rPr>
                <w:webHidden/>
              </w:rPr>
              <w:fldChar w:fldCharType="end"/>
            </w:r>
          </w:hyperlink>
        </w:p>
        <w:p w14:paraId="5D5CA1C5" w14:textId="1EA04D55" w:rsidR="002D15E5" w:rsidRDefault="00385EB6">
          <w:pPr>
            <w:pStyle w:val="TOC2"/>
            <w:rPr>
              <w:rFonts w:asciiTheme="minorHAnsi" w:eastAsiaTheme="minorEastAsia" w:hAnsiTheme="minorHAnsi" w:cstheme="minorBidi"/>
              <w:snapToGrid/>
              <w:sz w:val="22"/>
              <w:szCs w:val="22"/>
            </w:rPr>
          </w:pPr>
          <w:hyperlink w:anchor="_Toc74295336" w:history="1">
            <w:r w:rsidR="002D15E5" w:rsidRPr="003A4AE0">
              <w:rPr>
                <w:rStyle w:val="Hyperlink"/>
              </w:rPr>
              <w:t>3.3</w:t>
            </w:r>
            <w:r w:rsidR="002D15E5">
              <w:rPr>
                <w:rFonts w:asciiTheme="minorHAnsi" w:eastAsiaTheme="minorEastAsia" w:hAnsiTheme="minorHAnsi" w:cstheme="minorBidi"/>
                <w:snapToGrid/>
                <w:sz w:val="22"/>
                <w:szCs w:val="22"/>
              </w:rPr>
              <w:tab/>
            </w:r>
            <w:r w:rsidR="002D15E5" w:rsidRPr="003A4AE0">
              <w:rPr>
                <w:rStyle w:val="Hyperlink"/>
              </w:rPr>
              <w:t>Nâng cấp chức năng Nhập hàng</w:t>
            </w:r>
            <w:r w:rsidR="002D15E5">
              <w:rPr>
                <w:webHidden/>
              </w:rPr>
              <w:tab/>
            </w:r>
            <w:r w:rsidR="002D15E5">
              <w:rPr>
                <w:webHidden/>
              </w:rPr>
              <w:fldChar w:fldCharType="begin"/>
            </w:r>
            <w:r w:rsidR="002D15E5">
              <w:rPr>
                <w:webHidden/>
              </w:rPr>
              <w:instrText xml:space="preserve"> PAGEREF _Toc74295336 \h </w:instrText>
            </w:r>
            <w:r w:rsidR="002D15E5">
              <w:rPr>
                <w:webHidden/>
              </w:rPr>
            </w:r>
            <w:r w:rsidR="002D15E5">
              <w:rPr>
                <w:webHidden/>
              </w:rPr>
              <w:fldChar w:fldCharType="separate"/>
            </w:r>
            <w:r w:rsidR="002D15E5">
              <w:rPr>
                <w:webHidden/>
              </w:rPr>
              <w:t>11</w:t>
            </w:r>
            <w:r w:rsidR="002D15E5">
              <w:rPr>
                <w:webHidden/>
              </w:rPr>
              <w:fldChar w:fldCharType="end"/>
            </w:r>
          </w:hyperlink>
        </w:p>
        <w:p w14:paraId="45B6D969" w14:textId="5E3D39C1" w:rsidR="002D15E5" w:rsidRDefault="00385EB6">
          <w:pPr>
            <w:pStyle w:val="TOC3"/>
            <w:rPr>
              <w:rFonts w:asciiTheme="minorHAnsi" w:eastAsiaTheme="minorEastAsia" w:hAnsiTheme="minorHAnsi" w:cstheme="minorBidi"/>
              <w:i w:val="0"/>
              <w:snapToGrid/>
              <w:sz w:val="22"/>
              <w:szCs w:val="22"/>
            </w:rPr>
          </w:pPr>
          <w:hyperlink w:anchor="_Toc74295337" w:history="1">
            <w:r w:rsidR="002D15E5" w:rsidRPr="003A4AE0">
              <w:rPr>
                <w:rStyle w:val="Hyperlink"/>
              </w:rPr>
              <w:t>3.3.1</w:t>
            </w:r>
            <w:r w:rsidR="002D15E5">
              <w:rPr>
                <w:rFonts w:asciiTheme="minorHAnsi" w:eastAsiaTheme="minorEastAsia" w:hAnsiTheme="minorHAnsi" w:cstheme="minorBidi"/>
                <w:i w:val="0"/>
                <w:snapToGrid/>
                <w:sz w:val="22"/>
                <w:szCs w:val="22"/>
              </w:rPr>
              <w:tab/>
            </w:r>
            <w:r w:rsidR="002D15E5" w:rsidRPr="003A4AE0">
              <w:rPr>
                <w:rStyle w:val="Hyperlink"/>
              </w:rPr>
              <w:t>Thông tin chung về chức năng</w:t>
            </w:r>
            <w:r w:rsidR="002D15E5">
              <w:rPr>
                <w:webHidden/>
              </w:rPr>
              <w:tab/>
            </w:r>
            <w:r w:rsidR="002D15E5">
              <w:rPr>
                <w:webHidden/>
              </w:rPr>
              <w:fldChar w:fldCharType="begin"/>
            </w:r>
            <w:r w:rsidR="002D15E5">
              <w:rPr>
                <w:webHidden/>
              </w:rPr>
              <w:instrText xml:space="preserve"> PAGEREF _Toc74295337 \h </w:instrText>
            </w:r>
            <w:r w:rsidR="002D15E5">
              <w:rPr>
                <w:webHidden/>
              </w:rPr>
            </w:r>
            <w:r w:rsidR="002D15E5">
              <w:rPr>
                <w:webHidden/>
              </w:rPr>
              <w:fldChar w:fldCharType="separate"/>
            </w:r>
            <w:r w:rsidR="002D15E5">
              <w:rPr>
                <w:webHidden/>
              </w:rPr>
              <w:t>11</w:t>
            </w:r>
            <w:r w:rsidR="002D15E5">
              <w:rPr>
                <w:webHidden/>
              </w:rPr>
              <w:fldChar w:fldCharType="end"/>
            </w:r>
          </w:hyperlink>
        </w:p>
        <w:p w14:paraId="12BF58A1" w14:textId="3BFAE4D2" w:rsidR="002D15E5" w:rsidRDefault="00385EB6">
          <w:pPr>
            <w:pStyle w:val="TOC3"/>
            <w:rPr>
              <w:rFonts w:asciiTheme="minorHAnsi" w:eastAsiaTheme="minorEastAsia" w:hAnsiTheme="minorHAnsi" w:cstheme="minorBidi"/>
              <w:i w:val="0"/>
              <w:snapToGrid/>
              <w:sz w:val="22"/>
              <w:szCs w:val="22"/>
            </w:rPr>
          </w:pPr>
          <w:hyperlink w:anchor="_Toc74295338" w:history="1">
            <w:r w:rsidR="002D15E5" w:rsidRPr="003A4AE0">
              <w:rPr>
                <w:rStyle w:val="Hyperlink"/>
              </w:rPr>
              <w:t>3.3.2</w:t>
            </w:r>
            <w:r w:rsidR="002D15E5">
              <w:rPr>
                <w:rFonts w:asciiTheme="minorHAnsi" w:eastAsiaTheme="minorEastAsia" w:hAnsiTheme="minorHAnsi" w:cstheme="minorBidi"/>
                <w:i w:val="0"/>
                <w:snapToGrid/>
                <w:sz w:val="22"/>
                <w:szCs w:val="22"/>
              </w:rPr>
              <w:tab/>
            </w:r>
            <w:r w:rsidR="002D15E5" w:rsidRPr="003A4AE0">
              <w:rPr>
                <w:rStyle w:val="Hyperlink"/>
              </w:rPr>
              <w:t>Màn hình chức năng</w:t>
            </w:r>
            <w:r w:rsidR="002D15E5">
              <w:rPr>
                <w:webHidden/>
              </w:rPr>
              <w:tab/>
            </w:r>
            <w:r w:rsidR="002D15E5">
              <w:rPr>
                <w:webHidden/>
              </w:rPr>
              <w:fldChar w:fldCharType="begin"/>
            </w:r>
            <w:r w:rsidR="002D15E5">
              <w:rPr>
                <w:webHidden/>
              </w:rPr>
              <w:instrText xml:space="preserve"> PAGEREF _Toc74295338 \h </w:instrText>
            </w:r>
            <w:r w:rsidR="002D15E5">
              <w:rPr>
                <w:webHidden/>
              </w:rPr>
            </w:r>
            <w:r w:rsidR="002D15E5">
              <w:rPr>
                <w:webHidden/>
              </w:rPr>
              <w:fldChar w:fldCharType="separate"/>
            </w:r>
            <w:r w:rsidR="002D15E5">
              <w:rPr>
                <w:webHidden/>
              </w:rPr>
              <w:t>11</w:t>
            </w:r>
            <w:r w:rsidR="002D15E5">
              <w:rPr>
                <w:webHidden/>
              </w:rPr>
              <w:fldChar w:fldCharType="end"/>
            </w:r>
          </w:hyperlink>
        </w:p>
        <w:p w14:paraId="51B7D6E7" w14:textId="32E54984" w:rsidR="002D15E5" w:rsidRDefault="00385EB6">
          <w:pPr>
            <w:pStyle w:val="TOC3"/>
            <w:rPr>
              <w:rFonts w:asciiTheme="minorHAnsi" w:eastAsiaTheme="minorEastAsia" w:hAnsiTheme="minorHAnsi" w:cstheme="minorBidi"/>
              <w:i w:val="0"/>
              <w:snapToGrid/>
              <w:sz w:val="22"/>
              <w:szCs w:val="22"/>
            </w:rPr>
          </w:pPr>
          <w:hyperlink w:anchor="_Toc74295339" w:history="1">
            <w:r w:rsidR="002D15E5" w:rsidRPr="003A4AE0">
              <w:rPr>
                <w:rStyle w:val="Hyperlink"/>
              </w:rPr>
              <w:t>3.3.3</w:t>
            </w:r>
            <w:r w:rsidR="002D15E5">
              <w:rPr>
                <w:rFonts w:asciiTheme="minorHAnsi" w:eastAsiaTheme="minorEastAsia" w:hAnsiTheme="minorHAnsi" w:cstheme="minorBidi"/>
                <w:i w:val="0"/>
                <w:snapToGrid/>
                <w:sz w:val="22"/>
                <w:szCs w:val="22"/>
              </w:rPr>
              <w:tab/>
            </w:r>
            <w:r w:rsidR="002D15E5" w:rsidRPr="003A4AE0">
              <w:rPr>
                <w:rStyle w:val="Hyperlink"/>
              </w:rPr>
              <w:t>Luồng xử lý các xự kiện tương tác</w:t>
            </w:r>
            <w:r w:rsidR="002D15E5">
              <w:rPr>
                <w:webHidden/>
              </w:rPr>
              <w:tab/>
            </w:r>
            <w:r w:rsidR="002D15E5">
              <w:rPr>
                <w:webHidden/>
              </w:rPr>
              <w:fldChar w:fldCharType="begin"/>
            </w:r>
            <w:r w:rsidR="002D15E5">
              <w:rPr>
                <w:webHidden/>
              </w:rPr>
              <w:instrText xml:space="preserve"> PAGEREF _Toc74295339 \h </w:instrText>
            </w:r>
            <w:r w:rsidR="002D15E5">
              <w:rPr>
                <w:webHidden/>
              </w:rPr>
            </w:r>
            <w:r w:rsidR="002D15E5">
              <w:rPr>
                <w:webHidden/>
              </w:rPr>
              <w:fldChar w:fldCharType="separate"/>
            </w:r>
            <w:r w:rsidR="002D15E5">
              <w:rPr>
                <w:webHidden/>
              </w:rPr>
              <w:t>12</w:t>
            </w:r>
            <w:r w:rsidR="002D15E5">
              <w:rPr>
                <w:webHidden/>
              </w:rPr>
              <w:fldChar w:fldCharType="end"/>
            </w:r>
          </w:hyperlink>
        </w:p>
        <w:p w14:paraId="14BC4186" w14:textId="4D459287" w:rsidR="002D15E5" w:rsidRDefault="00385EB6">
          <w:pPr>
            <w:pStyle w:val="TOC2"/>
            <w:rPr>
              <w:rFonts w:asciiTheme="minorHAnsi" w:eastAsiaTheme="minorEastAsia" w:hAnsiTheme="minorHAnsi" w:cstheme="minorBidi"/>
              <w:snapToGrid/>
              <w:sz w:val="22"/>
              <w:szCs w:val="22"/>
            </w:rPr>
          </w:pPr>
          <w:hyperlink w:anchor="_Toc74295340" w:history="1">
            <w:r w:rsidR="002D15E5" w:rsidRPr="003A4AE0">
              <w:rPr>
                <w:rStyle w:val="Hyperlink"/>
              </w:rPr>
              <w:t>3.4</w:t>
            </w:r>
            <w:r w:rsidR="002D15E5">
              <w:rPr>
                <w:rFonts w:asciiTheme="minorHAnsi" w:eastAsiaTheme="minorEastAsia" w:hAnsiTheme="minorHAnsi" w:cstheme="minorBidi"/>
                <w:snapToGrid/>
                <w:sz w:val="22"/>
                <w:szCs w:val="22"/>
              </w:rPr>
              <w:tab/>
            </w:r>
            <w:r w:rsidR="002D15E5" w:rsidRPr="003A4AE0">
              <w:rPr>
                <w:rStyle w:val="Hyperlink"/>
              </w:rPr>
              <w:t>Luồng đồng bộ ERP</w:t>
            </w:r>
            <w:r w:rsidR="002D15E5">
              <w:rPr>
                <w:webHidden/>
              </w:rPr>
              <w:tab/>
            </w:r>
            <w:r w:rsidR="002D15E5">
              <w:rPr>
                <w:webHidden/>
              </w:rPr>
              <w:fldChar w:fldCharType="begin"/>
            </w:r>
            <w:r w:rsidR="002D15E5">
              <w:rPr>
                <w:webHidden/>
              </w:rPr>
              <w:instrText xml:space="preserve"> PAGEREF _Toc74295340 \h </w:instrText>
            </w:r>
            <w:r w:rsidR="002D15E5">
              <w:rPr>
                <w:webHidden/>
              </w:rPr>
            </w:r>
            <w:r w:rsidR="002D15E5">
              <w:rPr>
                <w:webHidden/>
              </w:rPr>
              <w:fldChar w:fldCharType="separate"/>
            </w:r>
            <w:r w:rsidR="002D15E5">
              <w:rPr>
                <w:webHidden/>
              </w:rPr>
              <w:t>13</w:t>
            </w:r>
            <w:r w:rsidR="002D15E5">
              <w:rPr>
                <w:webHidden/>
              </w:rPr>
              <w:fldChar w:fldCharType="end"/>
            </w:r>
          </w:hyperlink>
        </w:p>
        <w:p w14:paraId="152A70D9" w14:textId="3D448BF4" w:rsidR="002D15E5" w:rsidRDefault="00385EB6">
          <w:pPr>
            <w:pStyle w:val="TOC3"/>
            <w:rPr>
              <w:rFonts w:asciiTheme="minorHAnsi" w:eastAsiaTheme="minorEastAsia" w:hAnsiTheme="minorHAnsi" w:cstheme="minorBidi"/>
              <w:i w:val="0"/>
              <w:snapToGrid/>
              <w:sz w:val="22"/>
              <w:szCs w:val="22"/>
            </w:rPr>
          </w:pPr>
          <w:hyperlink w:anchor="_Toc74295341" w:history="1">
            <w:r w:rsidR="002D15E5" w:rsidRPr="003A4AE0">
              <w:rPr>
                <w:rStyle w:val="Hyperlink"/>
              </w:rPr>
              <w:t>3.4.1</w:t>
            </w:r>
            <w:r w:rsidR="002D15E5">
              <w:rPr>
                <w:rFonts w:asciiTheme="minorHAnsi" w:eastAsiaTheme="minorEastAsia" w:hAnsiTheme="minorHAnsi" w:cstheme="minorBidi"/>
                <w:i w:val="0"/>
                <w:snapToGrid/>
                <w:sz w:val="22"/>
                <w:szCs w:val="22"/>
              </w:rPr>
              <w:tab/>
            </w:r>
            <w:r w:rsidR="002D15E5" w:rsidRPr="003A4AE0">
              <w:rPr>
                <w:rStyle w:val="Hyperlink"/>
              </w:rPr>
              <w:t>Thông tin chung về chức năng</w:t>
            </w:r>
            <w:r w:rsidR="002D15E5">
              <w:rPr>
                <w:webHidden/>
              </w:rPr>
              <w:tab/>
            </w:r>
            <w:r w:rsidR="002D15E5">
              <w:rPr>
                <w:webHidden/>
              </w:rPr>
              <w:fldChar w:fldCharType="begin"/>
            </w:r>
            <w:r w:rsidR="002D15E5">
              <w:rPr>
                <w:webHidden/>
              </w:rPr>
              <w:instrText xml:space="preserve"> PAGEREF _Toc74295341 \h </w:instrText>
            </w:r>
            <w:r w:rsidR="002D15E5">
              <w:rPr>
                <w:webHidden/>
              </w:rPr>
            </w:r>
            <w:r w:rsidR="002D15E5">
              <w:rPr>
                <w:webHidden/>
              </w:rPr>
              <w:fldChar w:fldCharType="separate"/>
            </w:r>
            <w:r w:rsidR="002D15E5">
              <w:rPr>
                <w:webHidden/>
              </w:rPr>
              <w:t>13</w:t>
            </w:r>
            <w:r w:rsidR="002D15E5">
              <w:rPr>
                <w:webHidden/>
              </w:rPr>
              <w:fldChar w:fldCharType="end"/>
            </w:r>
          </w:hyperlink>
        </w:p>
        <w:p w14:paraId="1837ED08" w14:textId="55BA0EE4" w:rsidR="002D15E5" w:rsidRDefault="00385EB6">
          <w:pPr>
            <w:pStyle w:val="TOC3"/>
            <w:rPr>
              <w:rFonts w:asciiTheme="minorHAnsi" w:eastAsiaTheme="minorEastAsia" w:hAnsiTheme="minorHAnsi" w:cstheme="minorBidi"/>
              <w:i w:val="0"/>
              <w:snapToGrid/>
              <w:sz w:val="22"/>
              <w:szCs w:val="22"/>
            </w:rPr>
          </w:pPr>
          <w:hyperlink w:anchor="_Toc74295342" w:history="1">
            <w:r w:rsidR="002D15E5" w:rsidRPr="003A4AE0">
              <w:rPr>
                <w:rStyle w:val="Hyperlink"/>
              </w:rPr>
              <w:t>3.4.2</w:t>
            </w:r>
            <w:r w:rsidR="002D15E5">
              <w:rPr>
                <w:rFonts w:asciiTheme="minorHAnsi" w:eastAsiaTheme="minorEastAsia" w:hAnsiTheme="minorHAnsi" w:cstheme="minorBidi"/>
                <w:i w:val="0"/>
                <w:snapToGrid/>
                <w:sz w:val="22"/>
                <w:szCs w:val="22"/>
              </w:rPr>
              <w:tab/>
            </w:r>
            <w:r w:rsidR="002D15E5" w:rsidRPr="003A4AE0">
              <w:rPr>
                <w:rStyle w:val="Hyperlink"/>
              </w:rPr>
              <w:t>Màn hình chức năng</w:t>
            </w:r>
            <w:r w:rsidR="002D15E5">
              <w:rPr>
                <w:webHidden/>
              </w:rPr>
              <w:tab/>
            </w:r>
            <w:r w:rsidR="002D15E5">
              <w:rPr>
                <w:webHidden/>
              </w:rPr>
              <w:fldChar w:fldCharType="begin"/>
            </w:r>
            <w:r w:rsidR="002D15E5">
              <w:rPr>
                <w:webHidden/>
              </w:rPr>
              <w:instrText xml:space="preserve"> PAGEREF _Toc74295342 \h </w:instrText>
            </w:r>
            <w:r w:rsidR="002D15E5">
              <w:rPr>
                <w:webHidden/>
              </w:rPr>
            </w:r>
            <w:r w:rsidR="002D15E5">
              <w:rPr>
                <w:webHidden/>
              </w:rPr>
              <w:fldChar w:fldCharType="separate"/>
            </w:r>
            <w:r w:rsidR="002D15E5">
              <w:rPr>
                <w:webHidden/>
              </w:rPr>
              <w:t>13</w:t>
            </w:r>
            <w:r w:rsidR="002D15E5">
              <w:rPr>
                <w:webHidden/>
              </w:rPr>
              <w:fldChar w:fldCharType="end"/>
            </w:r>
          </w:hyperlink>
        </w:p>
        <w:p w14:paraId="348D0839" w14:textId="1C2AC068" w:rsidR="002D15E5" w:rsidRDefault="00385EB6">
          <w:pPr>
            <w:pStyle w:val="TOC3"/>
            <w:rPr>
              <w:rFonts w:asciiTheme="minorHAnsi" w:eastAsiaTheme="minorEastAsia" w:hAnsiTheme="minorHAnsi" w:cstheme="minorBidi"/>
              <w:i w:val="0"/>
              <w:snapToGrid/>
              <w:sz w:val="22"/>
              <w:szCs w:val="22"/>
            </w:rPr>
          </w:pPr>
          <w:hyperlink w:anchor="_Toc74295343" w:history="1">
            <w:r w:rsidR="002D15E5" w:rsidRPr="003A4AE0">
              <w:rPr>
                <w:rStyle w:val="Hyperlink"/>
              </w:rPr>
              <w:t>3.4.3</w:t>
            </w:r>
            <w:r w:rsidR="002D15E5">
              <w:rPr>
                <w:rFonts w:asciiTheme="minorHAnsi" w:eastAsiaTheme="minorEastAsia" w:hAnsiTheme="minorHAnsi" w:cstheme="minorBidi"/>
                <w:i w:val="0"/>
                <w:snapToGrid/>
                <w:sz w:val="22"/>
                <w:szCs w:val="22"/>
              </w:rPr>
              <w:tab/>
            </w:r>
            <w:r w:rsidR="002D15E5" w:rsidRPr="003A4AE0">
              <w:rPr>
                <w:rStyle w:val="Hyperlink"/>
              </w:rPr>
              <w:t>Luồng xử lý các xự kiện tương tác</w:t>
            </w:r>
            <w:r w:rsidR="002D15E5">
              <w:rPr>
                <w:webHidden/>
              </w:rPr>
              <w:tab/>
            </w:r>
            <w:r w:rsidR="002D15E5">
              <w:rPr>
                <w:webHidden/>
              </w:rPr>
              <w:fldChar w:fldCharType="begin"/>
            </w:r>
            <w:r w:rsidR="002D15E5">
              <w:rPr>
                <w:webHidden/>
              </w:rPr>
              <w:instrText xml:space="preserve"> PAGEREF _Toc74295343 \h </w:instrText>
            </w:r>
            <w:r w:rsidR="002D15E5">
              <w:rPr>
                <w:webHidden/>
              </w:rPr>
            </w:r>
            <w:r w:rsidR="002D15E5">
              <w:rPr>
                <w:webHidden/>
              </w:rPr>
              <w:fldChar w:fldCharType="separate"/>
            </w:r>
            <w:r w:rsidR="002D15E5">
              <w:rPr>
                <w:webHidden/>
              </w:rPr>
              <w:t>13</w:t>
            </w:r>
            <w:r w:rsidR="002D15E5">
              <w:rPr>
                <w:webHidden/>
              </w:rPr>
              <w:fldChar w:fldCharType="end"/>
            </w:r>
          </w:hyperlink>
        </w:p>
        <w:p w14:paraId="21815504" w14:textId="383002A2" w:rsidR="002D15E5" w:rsidRDefault="00385EB6">
          <w:pPr>
            <w:pStyle w:val="TOC1"/>
            <w:rPr>
              <w:rFonts w:asciiTheme="minorHAnsi" w:eastAsiaTheme="minorEastAsia" w:hAnsiTheme="minorHAnsi" w:cstheme="minorBidi"/>
              <w:b w:val="0"/>
              <w:snapToGrid/>
              <w:sz w:val="22"/>
              <w:szCs w:val="22"/>
            </w:rPr>
          </w:pPr>
          <w:hyperlink w:anchor="_Toc74295344" w:history="1">
            <w:r w:rsidR="002D15E5" w:rsidRPr="003A4AE0">
              <w:rPr>
                <w:rStyle w:val="Hyperlink"/>
                <w:lang w:val="vi-VN"/>
              </w:rPr>
              <w:t>4</w:t>
            </w:r>
            <w:r w:rsidR="002D15E5">
              <w:rPr>
                <w:rFonts w:asciiTheme="minorHAnsi" w:eastAsiaTheme="minorEastAsia" w:hAnsiTheme="minorHAnsi" w:cstheme="minorBidi"/>
                <w:b w:val="0"/>
                <w:snapToGrid/>
                <w:sz w:val="22"/>
                <w:szCs w:val="22"/>
              </w:rPr>
              <w:tab/>
            </w:r>
            <w:r w:rsidR="002D15E5" w:rsidRPr="003A4AE0">
              <w:rPr>
                <w:rStyle w:val="Hyperlink"/>
                <w:lang w:val="vi-VN"/>
              </w:rPr>
              <w:t>CHI TIẾT CÁC NGHIỆP VỤ ẢNH HƯỞNG</w:t>
            </w:r>
            <w:r w:rsidR="002D15E5">
              <w:rPr>
                <w:webHidden/>
              </w:rPr>
              <w:tab/>
            </w:r>
            <w:r w:rsidR="002D15E5">
              <w:rPr>
                <w:webHidden/>
              </w:rPr>
              <w:fldChar w:fldCharType="begin"/>
            </w:r>
            <w:r w:rsidR="002D15E5">
              <w:rPr>
                <w:webHidden/>
              </w:rPr>
              <w:instrText xml:space="preserve"> PAGEREF _Toc74295344 \h </w:instrText>
            </w:r>
            <w:r w:rsidR="002D15E5">
              <w:rPr>
                <w:webHidden/>
              </w:rPr>
            </w:r>
            <w:r w:rsidR="002D15E5">
              <w:rPr>
                <w:webHidden/>
              </w:rPr>
              <w:fldChar w:fldCharType="separate"/>
            </w:r>
            <w:r w:rsidR="002D15E5">
              <w:rPr>
                <w:webHidden/>
              </w:rPr>
              <w:t>14</w:t>
            </w:r>
            <w:r w:rsidR="002D15E5">
              <w:rPr>
                <w:webHidden/>
              </w:rPr>
              <w:fldChar w:fldCharType="end"/>
            </w:r>
          </w:hyperlink>
        </w:p>
        <w:p w14:paraId="79A739EA" w14:textId="417DB1BD" w:rsidR="002D15E5" w:rsidRDefault="00385EB6">
          <w:pPr>
            <w:pStyle w:val="TOC2"/>
            <w:rPr>
              <w:rFonts w:asciiTheme="minorHAnsi" w:eastAsiaTheme="minorEastAsia" w:hAnsiTheme="minorHAnsi" w:cstheme="minorBidi"/>
              <w:snapToGrid/>
              <w:sz w:val="22"/>
              <w:szCs w:val="22"/>
            </w:rPr>
          </w:pPr>
          <w:hyperlink w:anchor="_Toc74295345" w:history="1">
            <w:r w:rsidR="002D15E5" w:rsidRPr="003A4AE0">
              <w:rPr>
                <w:rStyle w:val="Hyperlink"/>
                <w:lang w:val="vi-VN"/>
              </w:rPr>
              <w:t>4.1</w:t>
            </w:r>
            <w:r w:rsidR="002D15E5">
              <w:rPr>
                <w:rFonts w:asciiTheme="minorHAnsi" w:eastAsiaTheme="minorEastAsia" w:hAnsiTheme="minorHAnsi" w:cstheme="minorBidi"/>
                <w:snapToGrid/>
                <w:sz w:val="22"/>
                <w:szCs w:val="22"/>
              </w:rPr>
              <w:tab/>
            </w:r>
            <w:r w:rsidR="002D15E5" w:rsidRPr="003A4AE0">
              <w:rPr>
                <w:rStyle w:val="Hyperlink"/>
                <w:lang w:val="vi-VN"/>
              </w:rPr>
              <w:t>Các nghiệp vụ trong cùng hệ thống</w:t>
            </w:r>
            <w:r w:rsidR="002D15E5">
              <w:rPr>
                <w:webHidden/>
              </w:rPr>
              <w:tab/>
            </w:r>
            <w:r w:rsidR="002D15E5">
              <w:rPr>
                <w:webHidden/>
              </w:rPr>
              <w:fldChar w:fldCharType="begin"/>
            </w:r>
            <w:r w:rsidR="002D15E5">
              <w:rPr>
                <w:webHidden/>
              </w:rPr>
              <w:instrText xml:space="preserve"> PAGEREF _Toc74295345 \h </w:instrText>
            </w:r>
            <w:r w:rsidR="002D15E5">
              <w:rPr>
                <w:webHidden/>
              </w:rPr>
            </w:r>
            <w:r w:rsidR="002D15E5">
              <w:rPr>
                <w:webHidden/>
              </w:rPr>
              <w:fldChar w:fldCharType="separate"/>
            </w:r>
            <w:r w:rsidR="002D15E5">
              <w:rPr>
                <w:webHidden/>
              </w:rPr>
              <w:t>14</w:t>
            </w:r>
            <w:r w:rsidR="002D15E5">
              <w:rPr>
                <w:webHidden/>
              </w:rPr>
              <w:fldChar w:fldCharType="end"/>
            </w:r>
          </w:hyperlink>
        </w:p>
        <w:p w14:paraId="1F65C071" w14:textId="41CDBB66" w:rsidR="002D15E5" w:rsidRDefault="00385EB6">
          <w:pPr>
            <w:pStyle w:val="TOC2"/>
            <w:rPr>
              <w:rFonts w:asciiTheme="minorHAnsi" w:eastAsiaTheme="minorEastAsia" w:hAnsiTheme="minorHAnsi" w:cstheme="minorBidi"/>
              <w:snapToGrid/>
              <w:sz w:val="22"/>
              <w:szCs w:val="22"/>
            </w:rPr>
          </w:pPr>
          <w:hyperlink w:anchor="_Toc74295346" w:history="1">
            <w:r w:rsidR="002D15E5" w:rsidRPr="003A4AE0">
              <w:rPr>
                <w:rStyle w:val="Hyperlink"/>
                <w:lang w:val="vi-VN"/>
              </w:rPr>
              <w:t>4.2</w:t>
            </w:r>
            <w:r w:rsidR="002D15E5">
              <w:rPr>
                <w:rFonts w:asciiTheme="minorHAnsi" w:eastAsiaTheme="minorEastAsia" w:hAnsiTheme="minorHAnsi" w:cstheme="minorBidi"/>
                <w:snapToGrid/>
                <w:sz w:val="22"/>
                <w:szCs w:val="22"/>
              </w:rPr>
              <w:tab/>
            </w:r>
            <w:r w:rsidR="002D15E5" w:rsidRPr="003A4AE0">
              <w:rPr>
                <w:rStyle w:val="Hyperlink"/>
                <w:lang w:val="vi-VN"/>
              </w:rPr>
              <w:t>Chức năng của hệ thống khác</w:t>
            </w:r>
            <w:r w:rsidR="002D15E5">
              <w:rPr>
                <w:webHidden/>
              </w:rPr>
              <w:tab/>
            </w:r>
            <w:r w:rsidR="002D15E5">
              <w:rPr>
                <w:webHidden/>
              </w:rPr>
              <w:fldChar w:fldCharType="begin"/>
            </w:r>
            <w:r w:rsidR="002D15E5">
              <w:rPr>
                <w:webHidden/>
              </w:rPr>
              <w:instrText xml:space="preserve"> PAGEREF _Toc74295346 \h </w:instrText>
            </w:r>
            <w:r w:rsidR="002D15E5">
              <w:rPr>
                <w:webHidden/>
              </w:rPr>
            </w:r>
            <w:r w:rsidR="002D15E5">
              <w:rPr>
                <w:webHidden/>
              </w:rPr>
              <w:fldChar w:fldCharType="separate"/>
            </w:r>
            <w:r w:rsidR="002D15E5">
              <w:rPr>
                <w:webHidden/>
              </w:rPr>
              <w:t>14</w:t>
            </w:r>
            <w:r w:rsidR="002D15E5">
              <w:rPr>
                <w:webHidden/>
              </w:rPr>
              <w:fldChar w:fldCharType="end"/>
            </w:r>
          </w:hyperlink>
        </w:p>
        <w:p w14:paraId="1D948166" w14:textId="62AB5DEE" w:rsidR="002D15E5" w:rsidRDefault="00385EB6">
          <w:pPr>
            <w:pStyle w:val="TOC1"/>
            <w:rPr>
              <w:rFonts w:asciiTheme="minorHAnsi" w:eastAsiaTheme="minorEastAsia" w:hAnsiTheme="minorHAnsi" w:cstheme="minorBidi"/>
              <w:b w:val="0"/>
              <w:snapToGrid/>
              <w:sz w:val="22"/>
              <w:szCs w:val="22"/>
            </w:rPr>
          </w:pPr>
          <w:hyperlink w:anchor="_Toc74295347" w:history="1">
            <w:r w:rsidR="002D15E5" w:rsidRPr="003A4AE0">
              <w:rPr>
                <w:rStyle w:val="Hyperlink"/>
                <w:lang w:val="vi-VN"/>
              </w:rPr>
              <w:t>5</w:t>
            </w:r>
            <w:r w:rsidR="002D15E5">
              <w:rPr>
                <w:rFonts w:asciiTheme="minorHAnsi" w:eastAsiaTheme="minorEastAsia" w:hAnsiTheme="minorHAnsi" w:cstheme="minorBidi"/>
                <w:b w:val="0"/>
                <w:snapToGrid/>
                <w:sz w:val="22"/>
                <w:szCs w:val="22"/>
              </w:rPr>
              <w:tab/>
            </w:r>
            <w:r w:rsidR="002D15E5" w:rsidRPr="003A4AE0">
              <w:rPr>
                <w:rStyle w:val="Hyperlink"/>
                <w:lang w:val="vi-VN"/>
              </w:rPr>
              <w:t>PHỤ LỤC</w:t>
            </w:r>
            <w:r w:rsidR="002D15E5">
              <w:rPr>
                <w:webHidden/>
              </w:rPr>
              <w:tab/>
            </w:r>
            <w:r w:rsidR="002D15E5">
              <w:rPr>
                <w:webHidden/>
              </w:rPr>
              <w:fldChar w:fldCharType="begin"/>
            </w:r>
            <w:r w:rsidR="002D15E5">
              <w:rPr>
                <w:webHidden/>
              </w:rPr>
              <w:instrText xml:space="preserve"> PAGEREF _Toc74295347 \h </w:instrText>
            </w:r>
            <w:r w:rsidR="002D15E5">
              <w:rPr>
                <w:webHidden/>
              </w:rPr>
            </w:r>
            <w:r w:rsidR="002D15E5">
              <w:rPr>
                <w:webHidden/>
              </w:rPr>
              <w:fldChar w:fldCharType="separate"/>
            </w:r>
            <w:r w:rsidR="002D15E5">
              <w:rPr>
                <w:webHidden/>
              </w:rPr>
              <w:t>14</w:t>
            </w:r>
            <w:r w:rsidR="002D15E5">
              <w:rPr>
                <w:webHidden/>
              </w:rPr>
              <w:fldChar w:fldCharType="end"/>
            </w:r>
          </w:hyperlink>
        </w:p>
        <w:p w14:paraId="6534F16E" w14:textId="0899001C" w:rsidR="002D15E5" w:rsidRDefault="00385EB6">
          <w:pPr>
            <w:pStyle w:val="TOC2"/>
            <w:rPr>
              <w:rFonts w:asciiTheme="minorHAnsi" w:eastAsiaTheme="minorEastAsia" w:hAnsiTheme="minorHAnsi" w:cstheme="minorBidi"/>
              <w:snapToGrid/>
              <w:sz w:val="22"/>
              <w:szCs w:val="22"/>
            </w:rPr>
          </w:pPr>
          <w:hyperlink w:anchor="_Toc74295348" w:history="1">
            <w:r w:rsidR="002D15E5" w:rsidRPr="003A4AE0">
              <w:rPr>
                <w:rStyle w:val="Hyperlink"/>
                <w:lang w:val="vi-VN"/>
              </w:rPr>
              <w:t>5.1</w:t>
            </w:r>
            <w:r w:rsidR="002D15E5">
              <w:rPr>
                <w:rFonts w:asciiTheme="minorHAnsi" w:eastAsiaTheme="minorEastAsia" w:hAnsiTheme="minorHAnsi" w:cstheme="minorBidi"/>
                <w:snapToGrid/>
                <w:sz w:val="22"/>
                <w:szCs w:val="22"/>
              </w:rPr>
              <w:tab/>
            </w:r>
            <w:r w:rsidR="002D15E5" w:rsidRPr="003A4AE0">
              <w:rPr>
                <w:rStyle w:val="Hyperlink"/>
                <w:lang w:val="vi-VN"/>
              </w:rPr>
              <w:t>Các ws tham chiếu</w:t>
            </w:r>
            <w:r w:rsidR="002D15E5">
              <w:rPr>
                <w:webHidden/>
              </w:rPr>
              <w:tab/>
            </w:r>
            <w:r w:rsidR="002D15E5">
              <w:rPr>
                <w:webHidden/>
              </w:rPr>
              <w:fldChar w:fldCharType="begin"/>
            </w:r>
            <w:r w:rsidR="002D15E5">
              <w:rPr>
                <w:webHidden/>
              </w:rPr>
              <w:instrText xml:space="preserve"> PAGEREF _Toc74295348 \h </w:instrText>
            </w:r>
            <w:r w:rsidR="002D15E5">
              <w:rPr>
                <w:webHidden/>
              </w:rPr>
            </w:r>
            <w:r w:rsidR="002D15E5">
              <w:rPr>
                <w:webHidden/>
              </w:rPr>
              <w:fldChar w:fldCharType="separate"/>
            </w:r>
            <w:r w:rsidR="002D15E5">
              <w:rPr>
                <w:webHidden/>
              </w:rPr>
              <w:t>14</w:t>
            </w:r>
            <w:r w:rsidR="002D15E5">
              <w:rPr>
                <w:webHidden/>
              </w:rPr>
              <w:fldChar w:fldCharType="end"/>
            </w:r>
          </w:hyperlink>
        </w:p>
        <w:p w14:paraId="38A3D5BE" w14:textId="625EE134" w:rsidR="004A23FD" w:rsidRDefault="004A23FD">
          <w:r>
            <w:rPr>
              <w:b/>
              <w:bCs/>
              <w:noProof/>
            </w:rPr>
            <w:fldChar w:fldCharType="end"/>
          </w:r>
        </w:p>
      </w:sdtContent>
    </w:sdt>
    <w:p w14:paraId="6A4123A4" w14:textId="77777777" w:rsidR="009D50A4" w:rsidRPr="00460399" w:rsidRDefault="008D2158">
      <w:pPr>
        <w:widowControl/>
        <w:spacing w:before="0"/>
        <w:ind w:left="0"/>
        <w:jc w:val="center"/>
        <w:rPr>
          <w:noProof/>
          <w:szCs w:val="24"/>
          <w:lang w:val="vi-VN"/>
        </w:rPr>
      </w:pPr>
      <w:r w:rsidRPr="00460399">
        <w:rPr>
          <w:noProof/>
          <w:szCs w:val="24"/>
          <w:lang w:val="vi-VN"/>
        </w:rPr>
        <w:br w:type="page"/>
      </w:r>
      <w:bookmarkEnd w:id="0"/>
    </w:p>
    <w:p w14:paraId="60014383" w14:textId="77777777" w:rsidR="008D2158" w:rsidRPr="00460399" w:rsidRDefault="008D2158">
      <w:pPr>
        <w:widowControl/>
        <w:spacing w:before="0"/>
        <w:ind w:left="0"/>
        <w:jc w:val="center"/>
        <w:rPr>
          <w:b/>
          <w:bCs/>
          <w:noProof/>
          <w:snapToGrid/>
          <w:sz w:val="28"/>
          <w:szCs w:val="32"/>
          <w:lang w:val="vi-VN"/>
        </w:rPr>
      </w:pPr>
      <w:r w:rsidRPr="00460399">
        <w:rPr>
          <w:b/>
          <w:bCs/>
          <w:noProof/>
          <w:snapToGrid/>
          <w:sz w:val="28"/>
          <w:szCs w:val="32"/>
          <w:lang w:val="vi-VN"/>
        </w:rPr>
        <w:lastRenderedPageBreak/>
        <w:t>TRANG KÝ</w:t>
      </w:r>
    </w:p>
    <w:p w14:paraId="2B87D8E0" w14:textId="77777777" w:rsidR="008D2158" w:rsidRPr="00460399" w:rsidRDefault="008D2158">
      <w:pPr>
        <w:widowControl/>
        <w:tabs>
          <w:tab w:val="left" w:pos="2160"/>
          <w:tab w:val="right" w:pos="5040"/>
          <w:tab w:val="left" w:pos="5760"/>
          <w:tab w:val="right" w:pos="8640"/>
        </w:tabs>
        <w:spacing w:before="0"/>
        <w:ind w:left="0"/>
        <w:rPr>
          <w:noProof/>
          <w:snapToGrid/>
          <w:szCs w:val="24"/>
          <w:lang w:val="vi-VN"/>
        </w:rPr>
      </w:pPr>
    </w:p>
    <w:p w14:paraId="1597CC83" w14:textId="77777777" w:rsidR="008D2158" w:rsidRPr="00460399" w:rsidRDefault="008D2158">
      <w:pPr>
        <w:widowControl/>
        <w:tabs>
          <w:tab w:val="left" w:pos="2160"/>
          <w:tab w:val="right" w:pos="5040"/>
          <w:tab w:val="left" w:pos="5760"/>
          <w:tab w:val="right" w:pos="8640"/>
        </w:tabs>
        <w:spacing w:before="0"/>
        <w:ind w:left="0"/>
        <w:rPr>
          <w:noProof/>
          <w:snapToGrid/>
          <w:szCs w:val="24"/>
          <w:lang w:val="vi-VN"/>
        </w:rPr>
      </w:pPr>
    </w:p>
    <w:p w14:paraId="7B8D8DD6" w14:textId="36EF5220" w:rsidR="00E42B87" w:rsidRPr="00460399" w:rsidRDefault="008D2158" w:rsidP="00E42B87">
      <w:pPr>
        <w:widowControl/>
        <w:tabs>
          <w:tab w:val="left" w:pos="2160"/>
          <w:tab w:val="right" w:pos="5040"/>
          <w:tab w:val="left" w:pos="5760"/>
          <w:tab w:val="right" w:pos="8640"/>
        </w:tabs>
        <w:spacing w:before="0"/>
        <w:ind w:left="0"/>
        <w:rPr>
          <w:noProof/>
          <w:snapToGrid/>
          <w:szCs w:val="24"/>
          <w:lang w:val="vi-VN"/>
        </w:rPr>
      </w:pPr>
      <w:r w:rsidRPr="00460399">
        <w:rPr>
          <w:noProof/>
          <w:snapToGrid/>
          <w:szCs w:val="24"/>
          <w:lang w:val="vi-VN"/>
        </w:rPr>
        <w:t>Người lập:</w:t>
      </w:r>
      <w:r w:rsidRPr="00460399">
        <w:rPr>
          <w:noProof/>
          <w:snapToGrid/>
          <w:szCs w:val="24"/>
          <w:lang w:val="vi-VN"/>
        </w:rPr>
        <w:tab/>
      </w:r>
      <w:r w:rsidR="00E42B87" w:rsidRPr="00460399">
        <w:rPr>
          <w:noProof/>
          <w:szCs w:val="24"/>
          <w:u w:val="single"/>
          <w:lang w:val="vi-VN"/>
        </w:rPr>
        <w:tab/>
      </w:r>
      <w:r w:rsidR="00E42B87" w:rsidRPr="00460399">
        <w:rPr>
          <w:noProof/>
          <w:szCs w:val="24"/>
          <w:lang w:val="vi-VN"/>
        </w:rPr>
        <w:tab/>
        <w:t xml:space="preserve">&lt;Ngày&gt; </w:t>
      </w:r>
      <w:r w:rsidR="00822E02" w:rsidRPr="00460399">
        <w:rPr>
          <w:noProof/>
          <w:szCs w:val="24"/>
          <w:lang w:val="vi-VN"/>
        </w:rPr>
        <w:t>1</w:t>
      </w:r>
      <w:r w:rsidR="0054418E">
        <w:rPr>
          <w:noProof/>
          <w:szCs w:val="24"/>
        </w:rPr>
        <w:t>1</w:t>
      </w:r>
      <w:r w:rsidR="00822E02" w:rsidRPr="00460399">
        <w:rPr>
          <w:noProof/>
          <w:szCs w:val="24"/>
          <w:lang w:val="vi-VN"/>
        </w:rPr>
        <w:t>/0</w:t>
      </w:r>
      <w:r w:rsidR="0054418E">
        <w:rPr>
          <w:noProof/>
          <w:szCs w:val="24"/>
        </w:rPr>
        <w:t>3</w:t>
      </w:r>
      <w:r w:rsidR="00822E02" w:rsidRPr="00460399">
        <w:rPr>
          <w:noProof/>
          <w:szCs w:val="24"/>
          <w:lang w:val="vi-VN"/>
        </w:rPr>
        <w:t>/2021</w:t>
      </w:r>
      <w:r w:rsidR="00E42B87" w:rsidRPr="00460399">
        <w:rPr>
          <w:noProof/>
          <w:szCs w:val="24"/>
          <w:u w:val="single"/>
          <w:lang w:val="vi-VN"/>
        </w:rPr>
        <w:tab/>
      </w:r>
    </w:p>
    <w:p w14:paraId="00873931" w14:textId="6282C13A" w:rsidR="008D2158" w:rsidRPr="00460399" w:rsidRDefault="0052571A" w:rsidP="00E42B87">
      <w:pPr>
        <w:widowControl/>
        <w:tabs>
          <w:tab w:val="left" w:pos="2160"/>
          <w:tab w:val="right" w:pos="5040"/>
          <w:tab w:val="left" w:pos="5760"/>
          <w:tab w:val="right" w:pos="8640"/>
        </w:tabs>
        <w:spacing w:before="0"/>
        <w:ind w:left="0"/>
        <w:rPr>
          <w:noProof/>
          <w:snapToGrid/>
          <w:szCs w:val="24"/>
          <w:lang w:val="vi-VN"/>
        </w:rPr>
      </w:pPr>
      <w:r>
        <w:rPr>
          <w:noProof/>
          <w:szCs w:val="24"/>
          <w:lang w:val="vi-VN"/>
        </w:rPr>
        <w:tab/>
      </w:r>
      <w:r w:rsidR="008D2158" w:rsidRPr="00460399">
        <w:rPr>
          <w:noProof/>
          <w:snapToGrid/>
          <w:szCs w:val="24"/>
          <w:lang w:val="vi-VN"/>
        </w:rPr>
        <w:tab/>
      </w:r>
    </w:p>
    <w:p w14:paraId="5EA9B662" w14:textId="77777777" w:rsidR="008D2158" w:rsidRPr="00460399" w:rsidRDefault="008D2158">
      <w:pPr>
        <w:widowControl/>
        <w:tabs>
          <w:tab w:val="left" w:pos="2160"/>
          <w:tab w:val="right" w:pos="5040"/>
          <w:tab w:val="left" w:pos="5760"/>
          <w:tab w:val="right" w:pos="8640"/>
        </w:tabs>
        <w:spacing w:before="0"/>
        <w:ind w:left="0"/>
        <w:rPr>
          <w:noProof/>
          <w:snapToGrid/>
          <w:szCs w:val="24"/>
          <w:lang w:val="vi-VN"/>
        </w:rPr>
      </w:pPr>
    </w:p>
    <w:p w14:paraId="2FC6C68A" w14:textId="77777777" w:rsidR="008D2158" w:rsidRPr="00460399" w:rsidRDefault="008D2158">
      <w:pPr>
        <w:widowControl/>
        <w:tabs>
          <w:tab w:val="left" w:pos="2160"/>
          <w:tab w:val="right" w:pos="5040"/>
          <w:tab w:val="left" w:pos="5760"/>
          <w:tab w:val="right" w:pos="8640"/>
        </w:tabs>
        <w:spacing w:before="0"/>
        <w:ind w:left="0"/>
        <w:rPr>
          <w:noProof/>
          <w:snapToGrid/>
          <w:szCs w:val="24"/>
          <w:lang w:val="vi-VN"/>
        </w:rPr>
      </w:pPr>
    </w:p>
    <w:p w14:paraId="77BB6183" w14:textId="77777777" w:rsidR="008D2158" w:rsidRPr="00460399" w:rsidRDefault="008D2158">
      <w:pPr>
        <w:widowControl/>
        <w:tabs>
          <w:tab w:val="left" w:pos="2160"/>
          <w:tab w:val="right" w:pos="5040"/>
          <w:tab w:val="left" w:pos="5760"/>
          <w:tab w:val="right" w:pos="8640"/>
        </w:tabs>
        <w:spacing w:before="0"/>
        <w:ind w:left="0"/>
        <w:rPr>
          <w:noProof/>
          <w:snapToGrid/>
          <w:szCs w:val="24"/>
          <w:lang w:val="vi-VN"/>
        </w:rPr>
      </w:pPr>
    </w:p>
    <w:p w14:paraId="6A98E66F" w14:textId="77777777" w:rsidR="008D2158" w:rsidRPr="00460399" w:rsidRDefault="008D2158">
      <w:pPr>
        <w:widowControl/>
        <w:tabs>
          <w:tab w:val="left" w:pos="2160"/>
          <w:tab w:val="right" w:pos="5040"/>
          <w:tab w:val="left" w:pos="5760"/>
          <w:tab w:val="right" w:pos="8640"/>
        </w:tabs>
        <w:spacing w:before="0"/>
        <w:ind w:left="0"/>
        <w:rPr>
          <w:noProof/>
          <w:snapToGrid/>
          <w:szCs w:val="24"/>
          <w:lang w:val="vi-VN"/>
        </w:rPr>
      </w:pPr>
      <w:r w:rsidRPr="00460399">
        <w:rPr>
          <w:noProof/>
          <w:snapToGrid/>
          <w:szCs w:val="24"/>
          <w:lang w:val="vi-VN"/>
        </w:rPr>
        <w:t>Người xem xét:</w:t>
      </w:r>
      <w:r w:rsidRPr="00460399">
        <w:rPr>
          <w:noProof/>
          <w:snapToGrid/>
          <w:szCs w:val="24"/>
          <w:lang w:val="vi-VN"/>
        </w:rPr>
        <w:tab/>
      </w:r>
      <w:r w:rsidRPr="00460399">
        <w:rPr>
          <w:noProof/>
          <w:snapToGrid/>
          <w:szCs w:val="24"/>
          <w:u w:val="single"/>
          <w:lang w:val="vi-VN"/>
        </w:rPr>
        <w:tab/>
      </w:r>
      <w:r w:rsidRPr="00460399">
        <w:rPr>
          <w:noProof/>
          <w:snapToGrid/>
          <w:szCs w:val="24"/>
          <w:lang w:val="vi-VN"/>
        </w:rPr>
        <w:tab/>
        <w:t>&lt;Ngày&gt;</w:t>
      </w:r>
      <w:r w:rsidRPr="00460399">
        <w:rPr>
          <w:noProof/>
          <w:snapToGrid/>
          <w:szCs w:val="24"/>
          <w:u w:val="single"/>
          <w:lang w:val="vi-VN"/>
        </w:rPr>
        <w:tab/>
      </w:r>
    </w:p>
    <w:p w14:paraId="06CD164E" w14:textId="77777777" w:rsidR="008D2158" w:rsidRPr="00460399" w:rsidRDefault="008D2158">
      <w:pPr>
        <w:widowControl/>
        <w:tabs>
          <w:tab w:val="left" w:pos="2160"/>
          <w:tab w:val="left" w:pos="5840"/>
        </w:tabs>
        <w:spacing w:before="0"/>
        <w:ind w:left="0"/>
        <w:rPr>
          <w:noProof/>
          <w:snapToGrid/>
          <w:szCs w:val="24"/>
          <w:lang w:val="vi-VN"/>
        </w:rPr>
      </w:pPr>
      <w:r w:rsidRPr="00460399">
        <w:rPr>
          <w:noProof/>
          <w:snapToGrid/>
          <w:szCs w:val="24"/>
          <w:lang w:val="vi-VN"/>
        </w:rPr>
        <w:tab/>
        <w:t>&lt;Chức danh&gt;</w:t>
      </w:r>
      <w:r w:rsidRPr="00460399">
        <w:rPr>
          <w:noProof/>
          <w:snapToGrid/>
          <w:szCs w:val="24"/>
          <w:lang w:val="vi-VN"/>
        </w:rPr>
        <w:tab/>
      </w:r>
    </w:p>
    <w:p w14:paraId="04DD69FC" w14:textId="77777777" w:rsidR="008D2158" w:rsidRPr="00460399" w:rsidRDefault="008D2158">
      <w:pPr>
        <w:widowControl/>
        <w:tabs>
          <w:tab w:val="left" w:pos="2160"/>
          <w:tab w:val="left" w:pos="5840"/>
        </w:tabs>
        <w:spacing w:before="0"/>
        <w:ind w:left="0"/>
        <w:rPr>
          <w:noProof/>
          <w:snapToGrid/>
          <w:szCs w:val="24"/>
          <w:lang w:val="vi-VN"/>
        </w:rPr>
      </w:pPr>
    </w:p>
    <w:p w14:paraId="3D378C23" w14:textId="77777777" w:rsidR="008D2158" w:rsidRPr="00460399" w:rsidRDefault="008D2158">
      <w:pPr>
        <w:widowControl/>
        <w:tabs>
          <w:tab w:val="left" w:pos="2160"/>
          <w:tab w:val="left" w:pos="5840"/>
        </w:tabs>
        <w:spacing w:before="0"/>
        <w:ind w:left="0"/>
        <w:rPr>
          <w:noProof/>
          <w:snapToGrid/>
          <w:szCs w:val="24"/>
          <w:lang w:val="vi-VN"/>
        </w:rPr>
      </w:pPr>
    </w:p>
    <w:p w14:paraId="1707FF45" w14:textId="77777777" w:rsidR="008D2158" w:rsidRPr="00460399" w:rsidRDefault="008D2158">
      <w:pPr>
        <w:widowControl/>
        <w:tabs>
          <w:tab w:val="left" w:pos="2160"/>
          <w:tab w:val="left" w:pos="5840"/>
        </w:tabs>
        <w:spacing w:before="0"/>
        <w:ind w:left="0"/>
        <w:rPr>
          <w:noProof/>
          <w:snapToGrid/>
          <w:szCs w:val="24"/>
          <w:lang w:val="vi-VN"/>
        </w:rPr>
      </w:pPr>
    </w:p>
    <w:p w14:paraId="28D8CAC4" w14:textId="77777777" w:rsidR="008D2158" w:rsidRPr="00460399" w:rsidRDefault="008D2158">
      <w:pPr>
        <w:widowControl/>
        <w:tabs>
          <w:tab w:val="left" w:pos="2160"/>
          <w:tab w:val="right" w:pos="5040"/>
          <w:tab w:val="left" w:pos="5760"/>
          <w:tab w:val="right" w:pos="8640"/>
        </w:tabs>
        <w:spacing w:before="0"/>
        <w:ind w:left="0"/>
        <w:rPr>
          <w:noProof/>
          <w:snapToGrid/>
          <w:szCs w:val="24"/>
          <w:lang w:val="vi-VN"/>
        </w:rPr>
      </w:pPr>
      <w:r w:rsidRPr="00460399">
        <w:rPr>
          <w:noProof/>
          <w:snapToGrid/>
          <w:szCs w:val="24"/>
          <w:lang w:val="vi-VN"/>
        </w:rPr>
        <w:t>Người xem xét:</w:t>
      </w:r>
      <w:r w:rsidRPr="00460399">
        <w:rPr>
          <w:noProof/>
          <w:snapToGrid/>
          <w:szCs w:val="24"/>
          <w:lang w:val="vi-VN"/>
        </w:rPr>
        <w:tab/>
      </w:r>
      <w:r w:rsidRPr="00460399">
        <w:rPr>
          <w:noProof/>
          <w:snapToGrid/>
          <w:szCs w:val="24"/>
          <w:u w:val="single"/>
          <w:lang w:val="vi-VN"/>
        </w:rPr>
        <w:tab/>
      </w:r>
      <w:r w:rsidRPr="00460399">
        <w:rPr>
          <w:noProof/>
          <w:snapToGrid/>
          <w:szCs w:val="24"/>
          <w:lang w:val="vi-VN"/>
        </w:rPr>
        <w:tab/>
        <w:t>&lt;Ngày&gt;</w:t>
      </w:r>
      <w:r w:rsidRPr="00460399">
        <w:rPr>
          <w:noProof/>
          <w:snapToGrid/>
          <w:szCs w:val="24"/>
          <w:u w:val="single"/>
          <w:lang w:val="vi-VN"/>
        </w:rPr>
        <w:tab/>
      </w:r>
    </w:p>
    <w:p w14:paraId="1FE78CBC" w14:textId="77777777" w:rsidR="008D2158" w:rsidRPr="00460399" w:rsidRDefault="008D2158">
      <w:pPr>
        <w:widowControl/>
        <w:tabs>
          <w:tab w:val="left" w:pos="2160"/>
          <w:tab w:val="left" w:pos="5840"/>
        </w:tabs>
        <w:spacing w:before="0"/>
        <w:ind w:left="0"/>
        <w:rPr>
          <w:noProof/>
          <w:snapToGrid/>
          <w:szCs w:val="24"/>
          <w:lang w:val="vi-VN"/>
        </w:rPr>
      </w:pPr>
      <w:r w:rsidRPr="00460399">
        <w:rPr>
          <w:noProof/>
          <w:snapToGrid/>
          <w:szCs w:val="24"/>
          <w:lang w:val="vi-VN"/>
        </w:rPr>
        <w:tab/>
        <w:t>&lt;Chức danh&gt;</w:t>
      </w:r>
    </w:p>
    <w:p w14:paraId="110EBF5F" w14:textId="77777777" w:rsidR="008D2158" w:rsidRPr="00460399" w:rsidRDefault="008D2158">
      <w:pPr>
        <w:widowControl/>
        <w:tabs>
          <w:tab w:val="left" w:pos="2160"/>
          <w:tab w:val="left" w:pos="5840"/>
        </w:tabs>
        <w:spacing w:before="0"/>
        <w:ind w:left="0"/>
        <w:rPr>
          <w:noProof/>
          <w:snapToGrid/>
          <w:szCs w:val="24"/>
          <w:lang w:val="vi-VN"/>
        </w:rPr>
      </w:pPr>
    </w:p>
    <w:p w14:paraId="7DD06664" w14:textId="77777777" w:rsidR="008D2158" w:rsidRPr="00460399" w:rsidRDefault="008D2158">
      <w:pPr>
        <w:widowControl/>
        <w:tabs>
          <w:tab w:val="left" w:pos="2160"/>
          <w:tab w:val="left" w:pos="5840"/>
        </w:tabs>
        <w:spacing w:before="0"/>
        <w:ind w:left="0"/>
        <w:rPr>
          <w:noProof/>
          <w:snapToGrid/>
          <w:szCs w:val="24"/>
          <w:lang w:val="vi-VN"/>
        </w:rPr>
      </w:pPr>
    </w:p>
    <w:p w14:paraId="3EF50416" w14:textId="77777777" w:rsidR="008D2158" w:rsidRPr="00460399" w:rsidRDefault="008D2158">
      <w:pPr>
        <w:widowControl/>
        <w:tabs>
          <w:tab w:val="left" w:pos="2160"/>
          <w:tab w:val="left" w:pos="5840"/>
        </w:tabs>
        <w:spacing w:before="0"/>
        <w:ind w:left="0"/>
        <w:rPr>
          <w:noProof/>
          <w:snapToGrid/>
          <w:szCs w:val="24"/>
          <w:lang w:val="vi-VN"/>
        </w:rPr>
      </w:pPr>
    </w:p>
    <w:p w14:paraId="58AAA046" w14:textId="77777777" w:rsidR="008D2158" w:rsidRPr="00460399" w:rsidRDefault="008D2158">
      <w:pPr>
        <w:widowControl/>
        <w:tabs>
          <w:tab w:val="left" w:pos="2160"/>
          <w:tab w:val="right" w:pos="5040"/>
          <w:tab w:val="left" w:pos="5760"/>
          <w:tab w:val="right" w:pos="8640"/>
        </w:tabs>
        <w:spacing w:before="0"/>
        <w:ind w:left="0"/>
        <w:rPr>
          <w:noProof/>
          <w:snapToGrid/>
          <w:szCs w:val="24"/>
          <w:lang w:val="vi-VN"/>
        </w:rPr>
      </w:pPr>
      <w:r w:rsidRPr="00460399">
        <w:rPr>
          <w:noProof/>
          <w:snapToGrid/>
          <w:szCs w:val="24"/>
          <w:lang w:val="vi-VN"/>
        </w:rPr>
        <w:t>Người phê duyệt:</w:t>
      </w:r>
      <w:r w:rsidRPr="00460399">
        <w:rPr>
          <w:noProof/>
          <w:snapToGrid/>
          <w:szCs w:val="24"/>
          <w:lang w:val="vi-VN"/>
        </w:rPr>
        <w:tab/>
      </w:r>
      <w:r w:rsidRPr="00460399">
        <w:rPr>
          <w:noProof/>
          <w:snapToGrid/>
          <w:szCs w:val="24"/>
          <w:u w:val="single"/>
          <w:lang w:val="vi-VN"/>
        </w:rPr>
        <w:tab/>
      </w:r>
      <w:r w:rsidRPr="00460399">
        <w:rPr>
          <w:noProof/>
          <w:snapToGrid/>
          <w:szCs w:val="24"/>
          <w:lang w:val="vi-VN"/>
        </w:rPr>
        <w:tab/>
        <w:t>&lt;Ngày&gt;</w:t>
      </w:r>
      <w:r w:rsidRPr="00460399">
        <w:rPr>
          <w:noProof/>
          <w:snapToGrid/>
          <w:szCs w:val="24"/>
          <w:u w:val="single"/>
          <w:lang w:val="vi-VN"/>
        </w:rPr>
        <w:tab/>
      </w:r>
    </w:p>
    <w:p w14:paraId="24D386EE" w14:textId="77777777" w:rsidR="008D2158" w:rsidRPr="00460399" w:rsidRDefault="008D2158">
      <w:pPr>
        <w:tabs>
          <w:tab w:val="left" w:pos="2160"/>
          <w:tab w:val="right" w:pos="5040"/>
          <w:tab w:val="left" w:pos="5760"/>
          <w:tab w:val="right" w:pos="8640"/>
        </w:tabs>
        <w:ind w:left="0"/>
        <w:rPr>
          <w:noProof/>
          <w:szCs w:val="24"/>
          <w:lang w:val="vi-VN"/>
        </w:rPr>
      </w:pPr>
      <w:r w:rsidRPr="00460399">
        <w:rPr>
          <w:noProof/>
          <w:snapToGrid/>
          <w:szCs w:val="24"/>
          <w:lang w:val="vi-VN"/>
        </w:rPr>
        <w:tab/>
        <w:t>&lt;Chức danh&gt;</w:t>
      </w:r>
    </w:p>
    <w:p w14:paraId="3BE29633" w14:textId="225CDA39" w:rsidR="003C3D15" w:rsidRPr="00C719B5" w:rsidRDefault="008D2158" w:rsidP="00C719B5">
      <w:pPr>
        <w:pStyle w:val="Heading1"/>
        <w:spacing w:before="120" w:after="120"/>
        <w:rPr>
          <w:noProof/>
          <w:szCs w:val="24"/>
          <w:lang w:val="vi-VN"/>
        </w:rPr>
      </w:pPr>
      <w:r w:rsidRPr="00460399">
        <w:rPr>
          <w:noProof/>
          <w:szCs w:val="24"/>
          <w:lang w:val="vi-VN"/>
        </w:rPr>
        <w:br w:type="page"/>
      </w:r>
      <w:bookmarkStart w:id="1" w:name="_Toc66465841"/>
      <w:bookmarkStart w:id="2" w:name="_Toc74295322"/>
      <w:r w:rsidRPr="00460399">
        <w:rPr>
          <w:noProof/>
          <w:szCs w:val="24"/>
          <w:lang w:val="vi-VN"/>
        </w:rPr>
        <w:lastRenderedPageBreak/>
        <w:t>NGUỒN GỐC THAY ĐỔI</w:t>
      </w:r>
      <w:bookmarkEnd w:id="1"/>
      <w:bookmarkEnd w:id="2"/>
    </w:p>
    <w:p w14:paraId="7EA8F253" w14:textId="4726CCEC" w:rsidR="008D2158" w:rsidRPr="00460399" w:rsidRDefault="008D2158">
      <w:pPr>
        <w:pStyle w:val="Heading1"/>
        <w:spacing w:before="120" w:after="120"/>
        <w:rPr>
          <w:noProof/>
          <w:szCs w:val="24"/>
          <w:lang w:val="vi-VN"/>
        </w:rPr>
      </w:pPr>
      <w:bookmarkStart w:id="3" w:name="_Toc66465842"/>
      <w:bookmarkStart w:id="4" w:name="_Toc74295323"/>
      <w:r w:rsidRPr="00460399">
        <w:rPr>
          <w:noProof/>
          <w:szCs w:val="24"/>
          <w:lang w:val="vi-VN"/>
        </w:rPr>
        <w:t>NỘI DUNG THAY ĐỔI</w:t>
      </w:r>
      <w:bookmarkEnd w:id="3"/>
      <w:bookmarkEnd w:id="4"/>
    </w:p>
    <w:p w14:paraId="32654527" w14:textId="77777777" w:rsidR="008D2158" w:rsidRPr="00460399" w:rsidRDefault="008D2158" w:rsidP="00D02D80">
      <w:pPr>
        <w:pStyle w:val="Heading2"/>
        <w:spacing w:after="0"/>
        <w:rPr>
          <w:noProof/>
          <w:lang w:val="vi-VN"/>
        </w:rPr>
      </w:pPr>
      <w:bookmarkStart w:id="5" w:name="_Toc66465843"/>
      <w:bookmarkStart w:id="6" w:name="_Toc74295324"/>
      <w:r w:rsidRPr="00460399">
        <w:rPr>
          <w:noProof/>
          <w:lang w:val="vi-VN"/>
        </w:rPr>
        <w:t>Mô tả chung về yêu cầu thay đổi</w:t>
      </w:r>
      <w:bookmarkEnd w:id="5"/>
      <w:bookmarkEnd w:id="6"/>
    </w:p>
    <w:p w14:paraId="721AAB54" w14:textId="4861A956" w:rsidR="0018112C" w:rsidRPr="00460399" w:rsidRDefault="0018112C" w:rsidP="002316A0">
      <w:pPr>
        <w:pStyle w:val="NormalIndent"/>
        <w:numPr>
          <w:ilvl w:val="0"/>
          <w:numId w:val="11"/>
        </w:numPr>
        <w:rPr>
          <w:noProof/>
          <w:snapToGrid/>
          <w:lang w:val="vi-VN"/>
        </w:rPr>
      </w:pPr>
      <w:r w:rsidRPr="00460399">
        <w:rPr>
          <w:noProof/>
          <w:lang w:val="vi-VN"/>
        </w:rPr>
        <w:t>Nâng cấp chức năng</w:t>
      </w:r>
      <w:r w:rsidR="002A4AFD" w:rsidRPr="00460399">
        <w:rPr>
          <w:noProof/>
          <w:lang w:val="vi-VN"/>
        </w:rPr>
        <w:t xml:space="preserve"> </w:t>
      </w:r>
      <w:r w:rsidR="00C719B5">
        <w:rPr>
          <w:noProof/>
        </w:rPr>
        <w:t>Quản lý đơn hàng PO</w:t>
      </w:r>
      <w:r w:rsidR="00010B24">
        <w:rPr>
          <w:noProof/>
        </w:rPr>
        <w:t>:</w:t>
      </w:r>
      <w:r w:rsidR="00865E02" w:rsidRPr="00460399">
        <w:rPr>
          <w:noProof/>
          <w:lang w:val="vi-VN"/>
        </w:rPr>
        <w:t xml:space="preserve"> </w:t>
      </w:r>
    </w:p>
    <w:p w14:paraId="042B9E45" w14:textId="2C2055F6" w:rsidR="0018112C" w:rsidRPr="00C719B5" w:rsidRDefault="00C719B5" w:rsidP="002316A0">
      <w:pPr>
        <w:pStyle w:val="NormalIndent"/>
        <w:numPr>
          <w:ilvl w:val="1"/>
          <w:numId w:val="11"/>
        </w:numPr>
        <w:rPr>
          <w:noProof/>
          <w:lang w:val="vi-VN"/>
        </w:rPr>
      </w:pPr>
      <w:r>
        <w:rPr>
          <w:noProof/>
        </w:rPr>
        <w:t>Thay đổi chọn cây đơn vị bằng popup Chọn đơn vị</w:t>
      </w:r>
    </w:p>
    <w:p w14:paraId="6F8E7716" w14:textId="4F694A1C" w:rsidR="00C719B5" w:rsidRPr="00C719B5" w:rsidRDefault="00C719B5" w:rsidP="002316A0">
      <w:pPr>
        <w:pStyle w:val="NormalIndent"/>
        <w:numPr>
          <w:ilvl w:val="1"/>
          <w:numId w:val="11"/>
        </w:numPr>
        <w:rPr>
          <w:noProof/>
          <w:lang w:val="vi-VN"/>
        </w:rPr>
      </w:pPr>
      <w:r>
        <w:rPr>
          <w:noProof/>
        </w:rPr>
        <w:t>Bổ sung thông tin ngày yêu cầu giao hàng, kho nhập hàng</w:t>
      </w:r>
    </w:p>
    <w:p w14:paraId="154CEC71" w14:textId="4AF3B66A" w:rsidR="00C719B5" w:rsidRPr="008D2C8E" w:rsidRDefault="00C719B5" w:rsidP="002316A0">
      <w:pPr>
        <w:pStyle w:val="NormalIndent"/>
        <w:numPr>
          <w:ilvl w:val="1"/>
          <w:numId w:val="11"/>
        </w:numPr>
        <w:rPr>
          <w:noProof/>
          <w:lang w:val="vi-VN"/>
        </w:rPr>
      </w:pPr>
      <w:r>
        <w:rPr>
          <w:noProof/>
        </w:rPr>
        <w:t>Bổ sung chi tiết đơn hàng: Tính tổng chi tiết PO và DO</w:t>
      </w:r>
    </w:p>
    <w:p w14:paraId="4C8CA8F2" w14:textId="501CA660" w:rsidR="00C719B5" w:rsidRPr="00C719B5" w:rsidRDefault="008D2C8E" w:rsidP="002316A0">
      <w:pPr>
        <w:pStyle w:val="NormalIndent"/>
        <w:numPr>
          <w:ilvl w:val="0"/>
          <w:numId w:val="11"/>
        </w:numPr>
        <w:rPr>
          <w:noProof/>
          <w:lang w:val="vi-VN"/>
        </w:rPr>
      </w:pPr>
      <w:r>
        <w:rPr>
          <w:noProof/>
        </w:rPr>
        <w:t xml:space="preserve">Nâng cấp chức năng Tạo </w:t>
      </w:r>
      <w:r w:rsidR="00C719B5">
        <w:rPr>
          <w:noProof/>
        </w:rPr>
        <w:t>đơn hàng:</w:t>
      </w:r>
    </w:p>
    <w:p w14:paraId="79514F93" w14:textId="3C85B0E9" w:rsidR="008D2C8E" w:rsidRPr="008D1311" w:rsidRDefault="008D1311" w:rsidP="002316A0">
      <w:pPr>
        <w:pStyle w:val="NormalIndent"/>
        <w:numPr>
          <w:ilvl w:val="1"/>
          <w:numId w:val="11"/>
        </w:numPr>
        <w:rPr>
          <w:noProof/>
          <w:lang w:val="vi-VN"/>
        </w:rPr>
      </w:pPr>
      <w:r>
        <w:rPr>
          <w:noProof/>
        </w:rPr>
        <w:t>Validate bắt buộc chọn Kho và ngày giao hàng (không để mặc định)</w:t>
      </w:r>
    </w:p>
    <w:p w14:paraId="183470F0" w14:textId="22B35739" w:rsidR="008D1311" w:rsidRDefault="008D1311" w:rsidP="002316A0">
      <w:pPr>
        <w:pStyle w:val="NormalIndent"/>
        <w:numPr>
          <w:ilvl w:val="1"/>
          <w:numId w:val="11"/>
        </w:numPr>
        <w:rPr>
          <w:noProof/>
          <w:lang w:val="vi-VN"/>
        </w:rPr>
      </w:pPr>
      <w:r>
        <w:rPr>
          <w:noProof/>
        </w:rPr>
        <w:t>Đơn vị mặc định lấy theo đơn vị đóng gói</w:t>
      </w:r>
    </w:p>
    <w:p w14:paraId="5525E0D3" w14:textId="3EA5C4D8" w:rsidR="008D1311" w:rsidRDefault="008D1311" w:rsidP="008D1311">
      <w:pPr>
        <w:pStyle w:val="NormalIndent"/>
        <w:rPr>
          <w:noProof/>
        </w:rPr>
      </w:pPr>
      <w:r>
        <w:rPr>
          <w:noProof/>
        </w:rPr>
        <w:t>Đồng bộ ERP:</w:t>
      </w:r>
    </w:p>
    <w:p w14:paraId="787D7106" w14:textId="4733E789" w:rsidR="008D1311" w:rsidRDefault="008D1311" w:rsidP="002316A0">
      <w:pPr>
        <w:pStyle w:val="NormalIndent"/>
        <w:numPr>
          <w:ilvl w:val="0"/>
          <w:numId w:val="15"/>
        </w:numPr>
        <w:rPr>
          <w:noProof/>
        </w:rPr>
      </w:pPr>
      <w:r>
        <w:rPr>
          <w:noProof/>
        </w:rPr>
        <w:t>Đồng bộ trạng thái DO, SO</w:t>
      </w:r>
    </w:p>
    <w:p w14:paraId="2D465F7E" w14:textId="0BCE174B" w:rsidR="008D1311" w:rsidRDefault="008D1311" w:rsidP="002316A0">
      <w:pPr>
        <w:pStyle w:val="NormalIndent"/>
        <w:numPr>
          <w:ilvl w:val="0"/>
          <w:numId w:val="15"/>
        </w:numPr>
        <w:rPr>
          <w:noProof/>
        </w:rPr>
      </w:pPr>
      <w:r>
        <w:rPr>
          <w:noProof/>
        </w:rPr>
        <w:t>Đồng bộ thông tin điều chỉnh đơn hàng từ ERP</w:t>
      </w:r>
    </w:p>
    <w:p w14:paraId="7C6048F2" w14:textId="745CCE8B" w:rsidR="008D1311" w:rsidRPr="008D1311" w:rsidRDefault="008D1311" w:rsidP="008D1311">
      <w:pPr>
        <w:pStyle w:val="NormalIndent"/>
        <w:rPr>
          <w:noProof/>
        </w:rPr>
      </w:pPr>
      <w:r>
        <w:rPr>
          <w:noProof/>
        </w:rPr>
        <w:t>Nhập hàng: bổ sung xem lại đơn hàng đã nhập</w:t>
      </w:r>
    </w:p>
    <w:p w14:paraId="18636E26" w14:textId="77777777" w:rsidR="00E97F59" w:rsidRPr="00460399" w:rsidRDefault="00E97F59" w:rsidP="00E97F59">
      <w:pPr>
        <w:pStyle w:val="Heading2"/>
        <w:rPr>
          <w:noProof/>
          <w:lang w:val="vi-VN"/>
        </w:rPr>
      </w:pPr>
      <w:bookmarkStart w:id="7" w:name="_Toc37951015"/>
      <w:bookmarkStart w:id="8" w:name="_Toc66465844"/>
      <w:bookmarkStart w:id="9" w:name="_Toc74295325"/>
      <w:bookmarkStart w:id="10" w:name="_Hlk38613622"/>
      <w:r w:rsidRPr="00460399">
        <w:rPr>
          <w:noProof/>
          <w:lang w:val="vi-VN"/>
        </w:rPr>
        <w:t>Mô tả thay đổi về luồng nghiệp vụ</w:t>
      </w:r>
      <w:bookmarkEnd w:id="7"/>
      <w:bookmarkEnd w:id="8"/>
      <w:bookmarkEnd w:id="9"/>
    </w:p>
    <w:p w14:paraId="39855A4F" w14:textId="2E4EDDFA" w:rsidR="00D4029C" w:rsidRPr="00460399" w:rsidRDefault="00387F28" w:rsidP="002316A0">
      <w:pPr>
        <w:pStyle w:val="NormalIndent"/>
        <w:numPr>
          <w:ilvl w:val="0"/>
          <w:numId w:val="12"/>
        </w:numPr>
        <w:rPr>
          <w:noProof/>
          <w:lang w:val="vi-VN"/>
        </w:rPr>
      </w:pPr>
      <w:r w:rsidRPr="00460399">
        <w:rPr>
          <w:noProof/>
          <w:lang w:val="vi-VN"/>
        </w:rPr>
        <w:t>N/A</w:t>
      </w:r>
    </w:p>
    <w:p w14:paraId="4BE64C82" w14:textId="16088F03" w:rsidR="008D2158" w:rsidRPr="00460399" w:rsidRDefault="008D2158" w:rsidP="00446872">
      <w:pPr>
        <w:pStyle w:val="Heading2"/>
        <w:spacing w:after="0"/>
        <w:rPr>
          <w:noProof/>
          <w:lang w:val="vi-VN"/>
        </w:rPr>
      </w:pPr>
      <w:bookmarkStart w:id="11" w:name="_Toc66465845"/>
      <w:bookmarkStart w:id="12" w:name="_Toc74295326"/>
      <w:bookmarkEnd w:id="10"/>
      <w:r w:rsidRPr="00460399">
        <w:rPr>
          <w:noProof/>
          <w:lang w:val="vi-VN"/>
        </w:rPr>
        <w:t>Mô tả thay đổi về CSDL</w:t>
      </w:r>
      <w:bookmarkEnd w:id="11"/>
      <w:bookmarkEnd w:id="12"/>
    </w:p>
    <w:p w14:paraId="74E4E1CA" w14:textId="73AE7E07" w:rsidR="0022548A" w:rsidRPr="006E1883" w:rsidRDefault="006E1883" w:rsidP="002316A0">
      <w:pPr>
        <w:pStyle w:val="NormalIndent"/>
        <w:numPr>
          <w:ilvl w:val="0"/>
          <w:numId w:val="12"/>
        </w:numPr>
        <w:rPr>
          <w:noProof/>
        </w:rPr>
      </w:pPr>
      <w:r>
        <w:rPr>
          <w:noProof/>
        </w:rPr>
        <w:t>N/A</w:t>
      </w:r>
    </w:p>
    <w:p w14:paraId="16903160" w14:textId="3041FD05" w:rsidR="008D2158" w:rsidRPr="00460399" w:rsidRDefault="008D2158">
      <w:pPr>
        <w:pStyle w:val="Heading1"/>
        <w:spacing w:before="120" w:after="120"/>
        <w:rPr>
          <w:noProof/>
          <w:lang w:val="vi-VN"/>
        </w:rPr>
      </w:pPr>
      <w:bookmarkStart w:id="13" w:name="_Toc66465846"/>
      <w:bookmarkStart w:id="14" w:name="_Toc74295327"/>
      <w:r w:rsidRPr="00460399">
        <w:rPr>
          <w:noProof/>
          <w:lang w:val="vi-VN"/>
        </w:rPr>
        <w:t>CHI TIẾT CÁC CHỨC NĂNG THAY ĐỔI</w:t>
      </w:r>
      <w:bookmarkEnd w:id="13"/>
      <w:bookmarkEnd w:id="14"/>
    </w:p>
    <w:p w14:paraId="5654ECDE" w14:textId="14D7160C" w:rsidR="00387F28" w:rsidRPr="00460399" w:rsidRDefault="00387F28" w:rsidP="00387F28">
      <w:pPr>
        <w:pStyle w:val="Heading2"/>
        <w:rPr>
          <w:noProof/>
          <w:lang w:val="vi-VN"/>
        </w:rPr>
      </w:pPr>
      <w:bookmarkStart w:id="15" w:name="_Toc66465847"/>
      <w:bookmarkStart w:id="16" w:name="_Toc74295328"/>
      <w:bookmarkStart w:id="17" w:name="_Toc34915718"/>
      <w:r w:rsidRPr="00460399">
        <w:rPr>
          <w:noProof/>
          <w:lang w:val="vi-VN"/>
        </w:rPr>
        <w:t xml:space="preserve">Nâng cấp chức năng </w:t>
      </w:r>
      <w:bookmarkEnd w:id="15"/>
      <w:r w:rsidR="008D1311">
        <w:rPr>
          <w:noProof/>
        </w:rPr>
        <w:t>Quản lý đơn hàng PO</w:t>
      </w:r>
      <w:bookmarkEnd w:id="16"/>
    </w:p>
    <w:p w14:paraId="130FEFC5" w14:textId="4B14A145" w:rsidR="00387F28" w:rsidRDefault="00387F28" w:rsidP="00387F28">
      <w:pPr>
        <w:pStyle w:val="Heading3"/>
        <w:rPr>
          <w:noProof/>
          <w:lang w:val="vi-VN"/>
        </w:rPr>
      </w:pPr>
      <w:bookmarkStart w:id="18" w:name="_Toc66465848"/>
      <w:bookmarkStart w:id="19" w:name="_Toc74295329"/>
      <w:r w:rsidRPr="00460399">
        <w:rPr>
          <w:noProof/>
          <w:lang w:val="vi-VN"/>
        </w:rPr>
        <w:t>Thông tin chung về chức năng</w:t>
      </w:r>
      <w:bookmarkEnd w:id="18"/>
      <w:bookmarkEnd w:id="19"/>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863"/>
        <w:gridCol w:w="6139"/>
      </w:tblGrid>
      <w:tr w:rsidR="00413345" w:rsidRPr="000940A3" w14:paraId="12950019" w14:textId="77777777" w:rsidTr="0091539A">
        <w:trPr>
          <w:trHeight w:val="284"/>
          <w:jc w:val="center"/>
        </w:trPr>
        <w:tc>
          <w:tcPr>
            <w:tcW w:w="1590" w:type="pct"/>
            <w:tcBorders>
              <w:top w:val="single" w:sz="18" w:space="0" w:color="808080"/>
              <w:left w:val="single" w:sz="18" w:space="0" w:color="808080"/>
            </w:tcBorders>
            <w:shd w:val="clear" w:color="auto" w:fill="F3F3F3"/>
            <w:vAlign w:val="center"/>
          </w:tcPr>
          <w:p w14:paraId="7CD0903A" w14:textId="77777777" w:rsidR="00413345" w:rsidRPr="000940A3" w:rsidRDefault="00413345" w:rsidP="0091539A">
            <w:pPr>
              <w:ind w:left="142"/>
              <w:rPr>
                <w:sz w:val="28"/>
                <w:szCs w:val="28"/>
              </w:rPr>
            </w:pPr>
            <w:r w:rsidRPr="000940A3">
              <w:rPr>
                <w:b/>
                <w:sz w:val="28"/>
                <w:szCs w:val="28"/>
              </w:rPr>
              <w:t>Tên chức năng</w:t>
            </w:r>
          </w:p>
        </w:tc>
        <w:tc>
          <w:tcPr>
            <w:tcW w:w="3410" w:type="pct"/>
            <w:tcBorders>
              <w:top w:val="single" w:sz="18" w:space="0" w:color="808080"/>
              <w:right w:val="single" w:sz="18" w:space="0" w:color="808080"/>
            </w:tcBorders>
            <w:vAlign w:val="center"/>
          </w:tcPr>
          <w:p w14:paraId="6839F5BB" w14:textId="45E17A41" w:rsidR="00413345" w:rsidRPr="000940A3" w:rsidRDefault="00413345" w:rsidP="00413345">
            <w:pPr>
              <w:pStyle w:val="BodyText"/>
              <w:ind w:left="0"/>
              <w:rPr>
                <w:color w:val="984806"/>
                <w:sz w:val="28"/>
                <w:szCs w:val="28"/>
                <w:lang w:eastAsia="ar-SA"/>
              </w:rPr>
            </w:pPr>
            <w:r w:rsidRPr="000940A3">
              <w:rPr>
                <w:color w:val="984806"/>
                <w:sz w:val="28"/>
                <w:szCs w:val="28"/>
                <w:lang w:eastAsia="ar-SA"/>
              </w:rPr>
              <w:t xml:space="preserve">Quản lý </w:t>
            </w:r>
            <w:r>
              <w:rPr>
                <w:color w:val="984806"/>
                <w:sz w:val="28"/>
                <w:szCs w:val="28"/>
                <w:lang w:eastAsia="ar-SA"/>
              </w:rPr>
              <w:t>đơn hàng PO</w:t>
            </w:r>
          </w:p>
        </w:tc>
      </w:tr>
      <w:tr w:rsidR="00413345" w:rsidRPr="000940A3" w14:paraId="742BD2FE" w14:textId="77777777" w:rsidTr="0091539A">
        <w:trPr>
          <w:trHeight w:val="284"/>
          <w:jc w:val="center"/>
        </w:trPr>
        <w:tc>
          <w:tcPr>
            <w:tcW w:w="1590" w:type="pct"/>
            <w:tcBorders>
              <w:left w:val="single" w:sz="18" w:space="0" w:color="808080"/>
            </w:tcBorders>
            <w:shd w:val="clear" w:color="auto" w:fill="F3F3F3"/>
            <w:vAlign w:val="center"/>
          </w:tcPr>
          <w:p w14:paraId="7931678A" w14:textId="77777777" w:rsidR="00413345" w:rsidRPr="000940A3" w:rsidRDefault="00413345" w:rsidP="0091539A">
            <w:pPr>
              <w:ind w:left="142"/>
              <w:rPr>
                <w:b/>
                <w:sz w:val="28"/>
                <w:szCs w:val="28"/>
              </w:rPr>
            </w:pPr>
            <w:r w:rsidRPr="000940A3">
              <w:rPr>
                <w:b/>
                <w:sz w:val="28"/>
                <w:szCs w:val="28"/>
              </w:rPr>
              <w:t>Mô tả</w:t>
            </w:r>
          </w:p>
        </w:tc>
        <w:tc>
          <w:tcPr>
            <w:tcW w:w="3410" w:type="pct"/>
            <w:tcBorders>
              <w:right w:val="single" w:sz="18" w:space="0" w:color="808080"/>
            </w:tcBorders>
            <w:vAlign w:val="center"/>
          </w:tcPr>
          <w:p w14:paraId="775E1CA1" w14:textId="77777777" w:rsidR="00413345" w:rsidRPr="000940A3" w:rsidRDefault="00413345" w:rsidP="0091539A">
            <w:pPr>
              <w:pStyle w:val="BodyText"/>
              <w:ind w:left="0"/>
              <w:rPr>
                <w:color w:val="984806"/>
                <w:sz w:val="28"/>
                <w:szCs w:val="28"/>
                <w:lang w:eastAsia="ar-SA"/>
              </w:rPr>
            </w:pPr>
            <w:r w:rsidRPr="000940A3">
              <w:rPr>
                <w:color w:val="984806"/>
                <w:sz w:val="28"/>
                <w:szCs w:val="28"/>
                <w:lang w:eastAsia="ar-SA"/>
              </w:rPr>
              <w:t>Chức năng này cho phép:</w:t>
            </w:r>
          </w:p>
          <w:p w14:paraId="079912F0" w14:textId="77777777" w:rsidR="00413345" w:rsidRDefault="001F68B6" w:rsidP="002316A0">
            <w:pPr>
              <w:pStyle w:val="BodyText"/>
              <w:numPr>
                <w:ilvl w:val="0"/>
                <w:numId w:val="17"/>
              </w:numPr>
              <w:rPr>
                <w:color w:val="984806"/>
                <w:sz w:val="28"/>
                <w:szCs w:val="28"/>
                <w:lang w:eastAsia="ar-SA"/>
              </w:rPr>
            </w:pPr>
            <w:r>
              <w:rPr>
                <w:color w:val="984806"/>
                <w:sz w:val="28"/>
                <w:szCs w:val="28"/>
                <w:lang w:eastAsia="ar-SA"/>
              </w:rPr>
              <w:t>Xem danh sách đơn hàng PO</w:t>
            </w:r>
          </w:p>
          <w:p w14:paraId="7CFFDA97" w14:textId="77777777" w:rsidR="001F68B6" w:rsidRDefault="001F68B6" w:rsidP="002316A0">
            <w:pPr>
              <w:pStyle w:val="BodyText"/>
              <w:numPr>
                <w:ilvl w:val="0"/>
                <w:numId w:val="17"/>
              </w:numPr>
              <w:rPr>
                <w:color w:val="984806"/>
                <w:sz w:val="28"/>
                <w:szCs w:val="28"/>
                <w:lang w:eastAsia="ar-SA"/>
              </w:rPr>
            </w:pPr>
            <w:r>
              <w:rPr>
                <w:color w:val="984806"/>
                <w:sz w:val="28"/>
                <w:szCs w:val="28"/>
                <w:lang w:eastAsia="ar-SA"/>
              </w:rPr>
              <w:t>Lập đơn PO</w:t>
            </w:r>
          </w:p>
          <w:p w14:paraId="7BA5BFBD" w14:textId="77777777" w:rsidR="001F68B6" w:rsidRDefault="001F68B6" w:rsidP="002316A0">
            <w:pPr>
              <w:pStyle w:val="BodyText"/>
              <w:numPr>
                <w:ilvl w:val="0"/>
                <w:numId w:val="17"/>
              </w:numPr>
              <w:rPr>
                <w:color w:val="984806"/>
                <w:sz w:val="28"/>
                <w:szCs w:val="28"/>
                <w:lang w:eastAsia="ar-SA"/>
              </w:rPr>
            </w:pPr>
            <w:r>
              <w:rPr>
                <w:color w:val="984806"/>
                <w:sz w:val="28"/>
                <w:szCs w:val="28"/>
                <w:lang w:eastAsia="ar-SA"/>
              </w:rPr>
              <w:t>Chỉnh sửa đơn PO</w:t>
            </w:r>
          </w:p>
          <w:p w14:paraId="724FA2F7" w14:textId="2CCADB25" w:rsidR="001F68B6" w:rsidRPr="000940A3" w:rsidRDefault="001F68B6" w:rsidP="002316A0">
            <w:pPr>
              <w:pStyle w:val="BodyText"/>
              <w:numPr>
                <w:ilvl w:val="0"/>
                <w:numId w:val="17"/>
              </w:numPr>
              <w:rPr>
                <w:color w:val="984806"/>
                <w:sz w:val="28"/>
                <w:szCs w:val="28"/>
                <w:lang w:eastAsia="ar-SA"/>
              </w:rPr>
            </w:pPr>
            <w:r>
              <w:rPr>
                <w:color w:val="984806"/>
                <w:sz w:val="28"/>
                <w:szCs w:val="28"/>
                <w:lang w:eastAsia="ar-SA"/>
              </w:rPr>
              <w:lastRenderedPageBreak/>
              <w:t>Xuất báo cáo</w:t>
            </w:r>
          </w:p>
        </w:tc>
      </w:tr>
      <w:tr w:rsidR="00413345" w:rsidRPr="000940A3" w14:paraId="0D2BD56E" w14:textId="77777777" w:rsidTr="0091539A">
        <w:trPr>
          <w:trHeight w:val="395"/>
          <w:jc w:val="center"/>
        </w:trPr>
        <w:tc>
          <w:tcPr>
            <w:tcW w:w="1590" w:type="pct"/>
            <w:tcBorders>
              <w:left w:val="single" w:sz="18" w:space="0" w:color="808080"/>
            </w:tcBorders>
            <w:shd w:val="clear" w:color="auto" w:fill="F3F3F3"/>
            <w:vAlign w:val="center"/>
          </w:tcPr>
          <w:p w14:paraId="504A3E74" w14:textId="77777777" w:rsidR="00413345" w:rsidRPr="000940A3" w:rsidRDefault="00413345" w:rsidP="0091539A">
            <w:pPr>
              <w:ind w:left="142"/>
              <w:rPr>
                <w:b/>
                <w:sz w:val="28"/>
                <w:szCs w:val="28"/>
              </w:rPr>
            </w:pPr>
            <w:r w:rsidRPr="000940A3">
              <w:rPr>
                <w:b/>
                <w:sz w:val="28"/>
                <w:szCs w:val="28"/>
              </w:rPr>
              <w:lastRenderedPageBreak/>
              <w:t>Tác nhân</w:t>
            </w:r>
          </w:p>
        </w:tc>
        <w:tc>
          <w:tcPr>
            <w:tcW w:w="3410" w:type="pct"/>
            <w:tcBorders>
              <w:right w:val="single" w:sz="18" w:space="0" w:color="808080"/>
            </w:tcBorders>
            <w:vAlign w:val="center"/>
          </w:tcPr>
          <w:p w14:paraId="4B4ABC6F" w14:textId="613DD46F" w:rsidR="00413345" w:rsidRPr="000940A3" w:rsidRDefault="00413345" w:rsidP="004D4B0C">
            <w:pPr>
              <w:ind w:left="0"/>
              <w:rPr>
                <w:sz w:val="28"/>
                <w:szCs w:val="28"/>
              </w:rPr>
            </w:pPr>
            <w:r w:rsidRPr="000940A3">
              <w:rPr>
                <w:color w:val="984806"/>
                <w:sz w:val="28"/>
                <w:szCs w:val="28"/>
              </w:rPr>
              <w:t xml:space="preserve">- </w:t>
            </w:r>
            <w:r w:rsidR="004D4B0C" w:rsidRPr="004D4B0C">
              <w:rPr>
                <w:snapToGrid/>
                <w:color w:val="984806"/>
                <w:sz w:val="28"/>
                <w:szCs w:val="28"/>
                <w:lang w:eastAsia="ar-SA"/>
              </w:rPr>
              <w:t>ADMIN, RSM, ASM, SUP, KT NPP</w:t>
            </w:r>
          </w:p>
        </w:tc>
      </w:tr>
      <w:tr w:rsidR="00413345" w:rsidRPr="000940A3" w14:paraId="1E10874D" w14:textId="77777777" w:rsidTr="0091539A">
        <w:trPr>
          <w:trHeight w:val="740"/>
          <w:jc w:val="center"/>
        </w:trPr>
        <w:tc>
          <w:tcPr>
            <w:tcW w:w="1590" w:type="pct"/>
            <w:tcBorders>
              <w:left w:val="single" w:sz="18" w:space="0" w:color="808080"/>
            </w:tcBorders>
            <w:shd w:val="clear" w:color="auto" w:fill="F3F3F3"/>
            <w:vAlign w:val="center"/>
          </w:tcPr>
          <w:p w14:paraId="65A78E09" w14:textId="77777777" w:rsidR="00413345" w:rsidRPr="000940A3" w:rsidRDefault="00413345" w:rsidP="0091539A">
            <w:pPr>
              <w:ind w:left="142"/>
              <w:rPr>
                <w:b/>
                <w:sz w:val="28"/>
                <w:szCs w:val="28"/>
              </w:rPr>
            </w:pPr>
            <w:r w:rsidRPr="000940A3">
              <w:rPr>
                <w:b/>
                <w:sz w:val="28"/>
                <w:szCs w:val="28"/>
              </w:rPr>
              <w:t xml:space="preserve">Điều kiện trước </w:t>
            </w:r>
          </w:p>
        </w:tc>
        <w:tc>
          <w:tcPr>
            <w:tcW w:w="3410" w:type="pct"/>
            <w:tcBorders>
              <w:right w:val="single" w:sz="18" w:space="0" w:color="808080"/>
            </w:tcBorders>
            <w:vAlign w:val="center"/>
          </w:tcPr>
          <w:p w14:paraId="6800EE7F" w14:textId="77777777" w:rsidR="00413345" w:rsidRPr="000940A3" w:rsidRDefault="00413345" w:rsidP="0091539A">
            <w:pPr>
              <w:pStyle w:val="BodyText"/>
              <w:ind w:left="0"/>
              <w:rPr>
                <w:color w:val="984806"/>
                <w:sz w:val="28"/>
                <w:szCs w:val="28"/>
                <w:lang w:eastAsia="ar-SA"/>
              </w:rPr>
            </w:pPr>
            <w:r w:rsidRPr="000940A3">
              <w:rPr>
                <w:color w:val="984806"/>
                <w:sz w:val="28"/>
                <w:szCs w:val="28"/>
                <w:lang w:eastAsia="ar-SA"/>
              </w:rPr>
              <w:t>- Người sử dụng đăng nhập vào hệ thống</w:t>
            </w:r>
          </w:p>
          <w:p w14:paraId="06CA6850" w14:textId="77777777" w:rsidR="00413345" w:rsidRPr="000940A3" w:rsidRDefault="00413345" w:rsidP="0091539A">
            <w:pPr>
              <w:pStyle w:val="BodyText"/>
              <w:ind w:left="0"/>
              <w:rPr>
                <w:sz w:val="28"/>
                <w:szCs w:val="28"/>
              </w:rPr>
            </w:pPr>
            <w:r w:rsidRPr="000940A3">
              <w:rPr>
                <w:color w:val="984806"/>
                <w:sz w:val="28"/>
                <w:szCs w:val="28"/>
                <w:lang w:eastAsia="ar-SA"/>
              </w:rPr>
              <w:t>- Có quyền vào chức năng</w:t>
            </w:r>
          </w:p>
        </w:tc>
      </w:tr>
      <w:tr w:rsidR="00413345" w:rsidRPr="000940A3" w14:paraId="26231E64" w14:textId="77777777" w:rsidTr="0091539A">
        <w:trPr>
          <w:trHeight w:val="530"/>
          <w:jc w:val="center"/>
        </w:trPr>
        <w:tc>
          <w:tcPr>
            <w:tcW w:w="1590" w:type="pct"/>
            <w:tcBorders>
              <w:left w:val="single" w:sz="18" w:space="0" w:color="808080"/>
              <w:bottom w:val="single" w:sz="8" w:space="0" w:color="808080"/>
            </w:tcBorders>
            <w:shd w:val="clear" w:color="auto" w:fill="F3F3F3"/>
            <w:vAlign w:val="center"/>
          </w:tcPr>
          <w:p w14:paraId="7B235E53" w14:textId="77777777" w:rsidR="00413345" w:rsidRPr="000940A3" w:rsidRDefault="00413345" w:rsidP="0091539A">
            <w:pPr>
              <w:ind w:left="142"/>
              <w:rPr>
                <w:b/>
                <w:sz w:val="28"/>
                <w:szCs w:val="28"/>
              </w:rPr>
            </w:pPr>
            <w:r w:rsidRPr="000940A3">
              <w:rPr>
                <w:b/>
                <w:sz w:val="28"/>
                <w:szCs w:val="28"/>
              </w:rPr>
              <w:t>Điều kiện sau</w:t>
            </w:r>
          </w:p>
        </w:tc>
        <w:tc>
          <w:tcPr>
            <w:tcW w:w="3410" w:type="pct"/>
            <w:tcBorders>
              <w:bottom w:val="single" w:sz="8" w:space="0" w:color="808080"/>
              <w:right w:val="single" w:sz="18" w:space="0" w:color="808080"/>
            </w:tcBorders>
            <w:vAlign w:val="center"/>
          </w:tcPr>
          <w:p w14:paraId="16E68FB0" w14:textId="3D50EC52" w:rsidR="00413345" w:rsidRPr="000940A3" w:rsidRDefault="00413345" w:rsidP="00413345">
            <w:pPr>
              <w:pStyle w:val="BodyText"/>
              <w:ind w:left="0"/>
              <w:rPr>
                <w:sz w:val="28"/>
                <w:szCs w:val="28"/>
                <w:lang w:eastAsia="ar-SA"/>
              </w:rPr>
            </w:pPr>
          </w:p>
        </w:tc>
      </w:tr>
      <w:tr w:rsidR="00413345" w:rsidRPr="000940A3" w14:paraId="52A16C8E" w14:textId="77777777" w:rsidTr="0091539A">
        <w:trPr>
          <w:trHeight w:val="284"/>
          <w:jc w:val="center"/>
        </w:trPr>
        <w:tc>
          <w:tcPr>
            <w:tcW w:w="1590" w:type="pct"/>
            <w:tcBorders>
              <w:left w:val="single" w:sz="18" w:space="0" w:color="808080"/>
              <w:bottom w:val="single" w:sz="4" w:space="0" w:color="808080"/>
            </w:tcBorders>
            <w:shd w:val="clear" w:color="auto" w:fill="F3F3F3"/>
            <w:vAlign w:val="center"/>
          </w:tcPr>
          <w:p w14:paraId="2C51B8CC" w14:textId="77777777" w:rsidR="00413345" w:rsidRPr="000940A3" w:rsidRDefault="00413345" w:rsidP="0091539A">
            <w:pPr>
              <w:ind w:left="142"/>
              <w:rPr>
                <w:b/>
                <w:sz w:val="28"/>
                <w:szCs w:val="28"/>
              </w:rPr>
            </w:pPr>
            <w:r w:rsidRPr="000940A3">
              <w:rPr>
                <w:b/>
                <w:sz w:val="28"/>
                <w:szCs w:val="28"/>
              </w:rPr>
              <w:t>Ngoại lệ</w:t>
            </w:r>
          </w:p>
        </w:tc>
        <w:tc>
          <w:tcPr>
            <w:tcW w:w="3410" w:type="pct"/>
            <w:tcBorders>
              <w:bottom w:val="single" w:sz="4" w:space="0" w:color="808080"/>
              <w:right w:val="single" w:sz="18" w:space="0" w:color="808080"/>
            </w:tcBorders>
            <w:vAlign w:val="center"/>
          </w:tcPr>
          <w:p w14:paraId="562B351D" w14:textId="77777777" w:rsidR="00413345" w:rsidRPr="000940A3" w:rsidRDefault="00413345" w:rsidP="0091539A">
            <w:pPr>
              <w:pStyle w:val="BodyText"/>
              <w:ind w:left="0"/>
              <w:rPr>
                <w:sz w:val="28"/>
                <w:szCs w:val="28"/>
                <w:lang w:eastAsia="ar-SA"/>
              </w:rPr>
            </w:pPr>
            <w:r w:rsidRPr="000940A3">
              <w:rPr>
                <w:sz w:val="28"/>
                <w:szCs w:val="28"/>
                <w:lang w:eastAsia="ar-SA"/>
              </w:rPr>
              <w:t>-N/A</w:t>
            </w:r>
          </w:p>
        </w:tc>
      </w:tr>
      <w:tr w:rsidR="00413345" w:rsidRPr="000940A3" w14:paraId="0176FA07" w14:textId="77777777" w:rsidTr="0091539A">
        <w:trPr>
          <w:trHeight w:val="284"/>
          <w:jc w:val="center"/>
        </w:trPr>
        <w:tc>
          <w:tcPr>
            <w:tcW w:w="1590" w:type="pct"/>
            <w:tcBorders>
              <w:left w:val="single" w:sz="18" w:space="0" w:color="808080"/>
              <w:bottom w:val="single" w:sz="18" w:space="0" w:color="808080"/>
            </w:tcBorders>
            <w:shd w:val="clear" w:color="auto" w:fill="F3F3F3"/>
            <w:vAlign w:val="center"/>
          </w:tcPr>
          <w:p w14:paraId="15CE6752" w14:textId="77777777" w:rsidR="00413345" w:rsidRPr="000940A3" w:rsidRDefault="00413345" w:rsidP="0091539A">
            <w:pPr>
              <w:ind w:left="142"/>
              <w:rPr>
                <w:b/>
                <w:sz w:val="28"/>
                <w:szCs w:val="28"/>
              </w:rPr>
            </w:pPr>
            <w:r w:rsidRPr="000940A3">
              <w:rPr>
                <w:b/>
                <w:sz w:val="28"/>
                <w:szCs w:val="28"/>
              </w:rPr>
              <w:t>Các yêu cầu đặc biệt</w:t>
            </w:r>
          </w:p>
        </w:tc>
        <w:tc>
          <w:tcPr>
            <w:tcW w:w="3410" w:type="pct"/>
            <w:tcBorders>
              <w:bottom w:val="single" w:sz="18" w:space="0" w:color="808080"/>
              <w:right w:val="single" w:sz="18" w:space="0" w:color="808080"/>
            </w:tcBorders>
            <w:vAlign w:val="center"/>
          </w:tcPr>
          <w:p w14:paraId="2A5E5F33" w14:textId="77777777" w:rsidR="00413345" w:rsidRPr="000940A3" w:rsidRDefault="00413345" w:rsidP="0091539A">
            <w:pPr>
              <w:pStyle w:val="BodyText"/>
              <w:ind w:left="0"/>
              <w:rPr>
                <w:sz w:val="28"/>
                <w:szCs w:val="28"/>
              </w:rPr>
            </w:pPr>
            <w:r w:rsidRPr="000940A3">
              <w:rPr>
                <w:sz w:val="28"/>
                <w:szCs w:val="28"/>
                <w:lang w:eastAsia="ar-SA"/>
              </w:rPr>
              <w:t>-N/A</w:t>
            </w:r>
          </w:p>
        </w:tc>
      </w:tr>
    </w:tbl>
    <w:p w14:paraId="717BBED6" w14:textId="77777777" w:rsidR="00413345" w:rsidRPr="00413345" w:rsidRDefault="00413345" w:rsidP="00413345">
      <w:pPr>
        <w:rPr>
          <w:lang w:val="vi-VN"/>
        </w:rPr>
      </w:pPr>
    </w:p>
    <w:p w14:paraId="7F6954C3" w14:textId="0532BBAF" w:rsidR="00D80847" w:rsidRPr="00460399" w:rsidRDefault="00387F28" w:rsidP="00D80847">
      <w:pPr>
        <w:pStyle w:val="Heading3"/>
        <w:rPr>
          <w:noProof/>
          <w:lang w:val="vi-VN"/>
        </w:rPr>
      </w:pPr>
      <w:r w:rsidRPr="00460399">
        <w:rPr>
          <w:noProof/>
          <w:lang w:val="vi-VN"/>
        </w:rPr>
        <w:br w:type="page"/>
      </w:r>
      <w:bookmarkStart w:id="20" w:name="_Toc66465849"/>
      <w:bookmarkStart w:id="21" w:name="_Toc74295330"/>
      <w:r w:rsidRPr="00460399">
        <w:rPr>
          <w:noProof/>
          <w:lang w:val="vi-VN"/>
        </w:rPr>
        <w:lastRenderedPageBreak/>
        <w:t>Màn hình chức năng</w:t>
      </w:r>
      <w:bookmarkEnd w:id="20"/>
      <w:bookmarkEnd w:id="21"/>
    </w:p>
    <w:p w14:paraId="5830DEF1" w14:textId="327A7FA6" w:rsidR="00D80847" w:rsidRDefault="00CD6152" w:rsidP="00D36905">
      <w:pPr>
        <w:spacing w:before="0"/>
        <w:ind w:left="0"/>
        <w:jc w:val="center"/>
        <w:rPr>
          <w:noProof/>
          <w:lang w:val="vi-VN"/>
        </w:rPr>
      </w:pPr>
      <w:r>
        <w:rPr>
          <w:noProof/>
          <w:snapToGrid/>
        </w:rPr>
        <w:drawing>
          <wp:inline distT="0" distB="0" distL="0" distR="0" wp14:anchorId="207FD235" wp14:editId="01F68796">
            <wp:extent cx="5916295" cy="205994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l đơn hà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16295" cy="2059940"/>
                    </a:xfrm>
                    <a:prstGeom prst="rect">
                      <a:avLst/>
                    </a:prstGeom>
                  </pic:spPr>
                </pic:pic>
              </a:graphicData>
            </a:graphic>
          </wp:inline>
        </w:drawing>
      </w:r>
    </w:p>
    <w:p w14:paraId="067EA38D" w14:textId="15C7EB1F" w:rsidR="001F68B6" w:rsidRDefault="001F68B6" w:rsidP="001F68B6">
      <w:pPr>
        <w:pStyle w:val="Caption"/>
        <w:jc w:val="center"/>
      </w:pPr>
      <w:r>
        <w:t xml:space="preserve">Hình </w:t>
      </w:r>
      <w:fldSimple w:instr=" SEQ Hình \* ARABIC ">
        <w:r w:rsidR="002D15E5">
          <w:rPr>
            <w:noProof/>
          </w:rPr>
          <w:t>1</w:t>
        </w:r>
      </w:fldSimple>
      <w:r>
        <w:t xml:space="preserve"> Danh sách đơn hàng</w:t>
      </w:r>
    </w:p>
    <w:p w14:paraId="1DCFFEC0" w14:textId="607A9BEA" w:rsidR="001F68B6" w:rsidRDefault="001F68B6" w:rsidP="001F68B6">
      <w:r>
        <w:rPr>
          <w:noProof/>
          <w:snapToGrid/>
        </w:rPr>
        <w:drawing>
          <wp:inline distT="0" distB="0" distL="0" distR="0" wp14:anchorId="5ABC4AEE" wp14:editId="04936E06">
            <wp:extent cx="5753100" cy="4762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3100" cy="4762500"/>
                    </a:xfrm>
                    <a:prstGeom prst="rect">
                      <a:avLst/>
                    </a:prstGeom>
                  </pic:spPr>
                </pic:pic>
              </a:graphicData>
            </a:graphic>
          </wp:inline>
        </w:drawing>
      </w:r>
    </w:p>
    <w:p w14:paraId="74C99FD6" w14:textId="627C8F6A" w:rsidR="001F68B6" w:rsidRPr="001F68B6" w:rsidRDefault="001F68B6" w:rsidP="001F68B6">
      <w:pPr>
        <w:pStyle w:val="Caption"/>
        <w:jc w:val="center"/>
      </w:pPr>
      <w:r>
        <w:t xml:space="preserve">Hình </w:t>
      </w:r>
      <w:fldSimple w:instr=" SEQ Hình \* ARABIC ">
        <w:r w:rsidR="002D15E5">
          <w:rPr>
            <w:noProof/>
          </w:rPr>
          <w:t>2</w:t>
        </w:r>
      </w:fldSimple>
      <w:r>
        <w:t xml:space="preserve"> Chọn đơn vị</w:t>
      </w:r>
    </w:p>
    <w:p w14:paraId="30D21BB9" w14:textId="4CE3CDD4" w:rsidR="008D1311" w:rsidRDefault="008D1311" w:rsidP="009B709A">
      <w:pPr>
        <w:spacing w:before="0"/>
        <w:ind w:left="0"/>
        <w:rPr>
          <w:noProof/>
          <w:lang w:val="vi-VN"/>
        </w:rPr>
      </w:pPr>
    </w:p>
    <w:p w14:paraId="5A5C233E" w14:textId="29AA0082" w:rsidR="001F68B6" w:rsidRDefault="00346D4B" w:rsidP="009B709A">
      <w:pPr>
        <w:spacing w:before="0"/>
        <w:ind w:left="0"/>
        <w:rPr>
          <w:noProof/>
          <w:lang w:val="vi-VN"/>
        </w:rPr>
      </w:pPr>
      <w:r>
        <w:rPr>
          <w:noProof/>
          <w:snapToGrid/>
        </w:rPr>
        <w:lastRenderedPageBreak/>
        <w:drawing>
          <wp:inline distT="0" distB="0" distL="0" distR="0" wp14:anchorId="79E24660" wp14:editId="1C624DA2">
            <wp:extent cx="5916295" cy="147256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i tiết PO.png"/>
                    <pic:cNvPicPr/>
                  </pic:nvPicPr>
                  <pic:blipFill>
                    <a:blip r:embed="rId12">
                      <a:extLst>
                        <a:ext uri="{28A0092B-C50C-407E-A947-70E740481C1C}">
                          <a14:useLocalDpi xmlns:a14="http://schemas.microsoft.com/office/drawing/2010/main" val="0"/>
                        </a:ext>
                      </a:extLst>
                    </a:blip>
                    <a:stretch>
                      <a:fillRect/>
                    </a:stretch>
                  </pic:blipFill>
                  <pic:spPr>
                    <a:xfrm>
                      <a:off x="0" y="0"/>
                      <a:ext cx="5916295" cy="1472565"/>
                    </a:xfrm>
                    <a:prstGeom prst="rect">
                      <a:avLst/>
                    </a:prstGeom>
                  </pic:spPr>
                </pic:pic>
              </a:graphicData>
            </a:graphic>
          </wp:inline>
        </w:drawing>
      </w:r>
    </w:p>
    <w:p w14:paraId="41C433B7" w14:textId="7CE52D2A" w:rsidR="00556764" w:rsidRDefault="00556764" w:rsidP="00556764">
      <w:pPr>
        <w:pStyle w:val="Caption"/>
        <w:jc w:val="center"/>
      </w:pPr>
      <w:r>
        <w:t xml:space="preserve">Hình </w:t>
      </w:r>
      <w:fldSimple w:instr=" SEQ Hình \* ARABIC ">
        <w:r w:rsidR="002D15E5">
          <w:rPr>
            <w:noProof/>
          </w:rPr>
          <w:t>3</w:t>
        </w:r>
      </w:fldSimple>
      <w:r>
        <w:t xml:space="preserve"> Chi tiết đơn hàng PO</w:t>
      </w:r>
    </w:p>
    <w:p w14:paraId="7DF3B444" w14:textId="77777777" w:rsidR="00556764" w:rsidRPr="00556764" w:rsidRDefault="00556764" w:rsidP="00556764"/>
    <w:p w14:paraId="110A7DE1" w14:textId="0AA16C4F" w:rsidR="008D1311" w:rsidRDefault="00346D4B" w:rsidP="009B709A">
      <w:pPr>
        <w:spacing w:before="0"/>
        <w:ind w:left="0"/>
        <w:rPr>
          <w:noProof/>
          <w:lang w:val="vi-VN"/>
        </w:rPr>
      </w:pPr>
      <w:r>
        <w:rPr>
          <w:noProof/>
        </w:rPr>
        <w:drawing>
          <wp:inline distT="0" distB="0" distL="0" distR="0" wp14:anchorId="163CD1A6" wp14:editId="3F1B0527">
            <wp:extent cx="5914390" cy="2082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4390" cy="2082800"/>
                    </a:xfrm>
                    <a:prstGeom prst="rect">
                      <a:avLst/>
                    </a:prstGeom>
                    <a:noFill/>
                    <a:ln>
                      <a:noFill/>
                    </a:ln>
                  </pic:spPr>
                </pic:pic>
              </a:graphicData>
            </a:graphic>
          </wp:inline>
        </w:drawing>
      </w:r>
    </w:p>
    <w:p w14:paraId="734D580A" w14:textId="0390F567" w:rsidR="00951223" w:rsidRDefault="00951223" w:rsidP="00951223">
      <w:pPr>
        <w:pStyle w:val="Caption"/>
        <w:jc w:val="center"/>
        <w:rPr>
          <w:noProof/>
          <w:lang w:val="vi-VN"/>
        </w:rPr>
      </w:pPr>
      <w:r>
        <w:t xml:space="preserve">Hình </w:t>
      </w:r>
      <w:fldSimple w:instr=" SEQ Hình \* ARABIC ">
        <w:r w:rsidR="002D15E5">
          <w:rPr>
            <w:noProof/>
          </w:rPr>
          <w:t>4</w:t>
        </w:r>
      </w:fldSimple>
      <w:r>
        <w:t xml:space="preserve"> Chi tiết DO</w:t>
      </w:r>
    </w:p>
    <w:p w14:paraId="60EA93B8" w14:textId="1ED4C7FD" w:rsidR="008D1311" w:rsidRDefault="008D1311" w:rsidP="009B709A">
      <w:pPr>
        <w:spacing w:before="0"/>
        <w:ind w:left="0"/>
        <w:rPr>
          <w:noProof/>
          <w:lang w:val="vi-VN"/>
        </w:rPr>
      </w:pPr>
    </w:p>
    <w:p w14:paraId="64090A8D" w14:textId="77777777" w:rsidR="008D1311" w:rsidRPr="00460399" w:rsidRDefault="008D1311" w:rsidP="009B709A">
      <w:pPr>
        <w:spacing w:before="0"/>
        <w:ind w:left="0"/>
        <w:rPr>
          <w:noProof/>
          <w:lang w:val="vi-VN"/>
        </w:rPr>
      </w:pPr>
    </w:p>
    <w:p w14:paraId="13DB1A52" w14:textId="0C35D306" w:rsidR="00387F28" w:rsidRDefault="00387F28" w:rsidP="009B709A">
      <w:pPr>
        <w:pStyle w:val="Heading3"/>
        <w:spacing w:before="0"/>
        <w:rPr>
          <w:noProof/>
          <w:lang w:val="vi-VN"/>
        </w:rPr>
      </w:pPr>
      <w:bookmarkStart w:id="22" w:name="_Toc66465850"/>
      <w:bookmarkStart w:id="23" w:name="_Toc74295331"/>
      <w:r w:rsidRPr="00460399">
        <w:rPr>
          <w:noProof/>
          <w:lang w:val="vi-VN"/>
        </w:rPr>
        <w:t>Luồng xử lý các sự kiện tương tác</w:t>
      </w:r>
      <w:bookmarkEnd w:id="22"/>
      <w:bookmarkEnd w:id="23"/>
    </w:p>
    <w:tbl>
      <w:tblPr>
        <w:tblW w:w="9471" w:type="dxa"/>
        <w:tblInd w:w="-11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000" w:firstRow="0" w:lastRow="0" w:firstColumn="0" w:lastColumn="0" w:noHBand="0" w:noVBand="0"/>
      </w:tblPr>
      <w:tblGrid>
        <w:gridCol w:w="1252"/>
        <w:gridCol w:w="8219"/>
      </w:tblGrid>
      <w:tr w:rsidR="003712DE" w:rsidRPr="00460399" w14:paraId="3AF82CC5" w14:textId="77777777" w:rsidTr="00997D71">
        <w:trPr>
          <w:trHeight w:val="253"/>
          <w:tblHeader/>
        </w:trPr>
        <w:tc>
          <w:tcPr>
            <w:tcW w:w="1252" w:type="dxa"/>
            <w:tcBorders>
              <w:top w:val="single" w:sz="4" w:space="0" w:color="4F81BD"/>
              <w:left w:val="single" w:sz="4" w:space="0" w:color="4F81BD"/>
              <w:bottom w:val="single" w:sz="4" w:space="0" w:color="4F81BD"/>
              <w:right w:val="nil"/>
            </w:tcBorders>
            <w:shd w:val="clear" w:color="auto" w:fill="4F81BD"/>
          </w:tcPr>
          <w:p w14:paraId="6C0DBC06" w14:textId="77777777" w:rsidR="003712DE" w:rsidRPr="00460399" w:rsidRDefault="003712DE" w:rsidP="00997D71">
            <w:pPr>
              <w:pStyle w:val="TableHeader"/>
              <w:ind w:left="0"/>
              <w:rPr>
                <w:b/>
                <w:bCs/>
                <w:noProof/>
                <w:lang w:val="vi-VN"/>
              </w:rPr>
            </w:pPr>
            <w:r w:rsidRPr="00460399">
              <w:rPr>
                <w:b/>
                <w:bCs/>
                <w:noProof/>
                <w:lang w:val="vi-VN"/>
              </w:rPr>
              <w:t>Bước</w:t>
            </w:r>
          </w:p>
        </w:tc>
        <w:tc>
          <w:tcPr>
            <w:tcW w:w="8219" w:type="dxa"/>
            <w:tcBorders>
              <w:top w:val="single" w:sz="4" w:space="0" w:color="4F81BD"/>
              <w:bottom w:val="single" w:sz="4" w:space="0" w:color="4F81BD"/>
              <w:right w:val="single" w:sz="4" w:space="0" w:color="4F81BD"/>
            </w:tcBorders>
            <w:shd w:val="clear" w:color="auto" w:fill="4F81BD"/>
          </w:tcPr>
          <w:p w14:paraId="65F31EF9" w14:textId="77777777" w:rsidR="003712DE" w:rsidRPr="00460399" w:rsidRDefault="003712DE" w:rsidP="00997D71">
            <w:pPr>
              <w:pStyle w:val="TableHeader"/>
              <w:ind w:left="0"/>
              <w:rPr>
                <w:b/>
                <w:bCs/>
                <w:noProof/>
                <w:lang w:val="vi-VN"/>
              </w:rPr>
            </w:pPr>
            <w:r w:rsidRPr="00460399">
              <w:rPr>
                <w:b/>
                <w:bCs/>
                <w:noProof/>
                <w:lang w:val="vi-VN"/>
              </w:rPr>
              <w:t>Mô tả</w:t>
            </w:r>
          </w:p>
        </w:tc>
      </w:tr>
      <w:tr w:rsidR="003712DE" w:rsidRPr="00460399" w14:paraId="387E8C8C" w14:textId="77777777" w:rsidTr="00997D71">
        <w:trPr>
          <w:trHeight w:val="253"/>
        </w:trPr>
        <w:tc>
          <w:tcPr>
            <w:tcW w:w="1252" w:type="dxa"/>
            <w:shd w:val="clear" w:color="auto" w:fill="DBE5F1"/>
          </w:tcPr>
          <w:p w14:paraId="5DDA5423" w14:textId="77777777" w:rsidR="003712DE" w:rsidRPr="00E96964" w:rsidRDefault="003712DE" w:rsidP="00997D71">
            <w:pPr>
              <w:ind w:left="0"/>
              <w:rPr>
                <w:rFonts w:eastAsia="SimSun"/>
                <w:bCs/>
                <w:noProof/>
              </w:rPr>
            </w:pPr>
            <w:r w:rsidRPr="00460399">
              <w:rPr>
                <w:rFonts w:eastAsia="SimSun"/>
                <w:bCs/>
                <w:noProof/>
                <w:lang w:val="vi-VN"/>
              </w:rPr>
              <w:t>(</w:t>
            </w:r>
            <w:r>
              <w:rPr>
                <w:rFonts w:eastAsia="SimSun"/>
                <w:bCs/>
                <w:noProof/>
              </w:rPr>
              <w:t>1)</w:t>
            </w:r>
          </w:p>
        </w:tc>
        <w:tc>
          <w:tcPr>
            <w:tcW w:w="8219" w:type="dxa"/>
            <w:shd w:val="clear" w:color="auto" w:fill="DBE5F1"/>
          </w:tcPr>
          <w:p w14:paraId="1BDAA300" w14:textId="55CD7C2D" w:rsidR="003712DE" w:rsidRPr="003712DE" w:rsidRDefault="003712DE" w:rsidP="00997D71">
            <w:pPr>
              <w:pStyle w:val="ListParagraph"/>
              <w:numPr>
                <w:ilvl w:val="0"/>
                <w:numId w:val="11"/>
              </w:numPr>
              <w:rPr>
                <w:rFonts w:eastAsia="SimSun"/>
                <w:noProof/>
                <w:lang w:val="vi-VN"/>
              </w:rPr>
            </w:pPr>
            <w:r>
              <w:rPr>
                <w:rFonts w:eastAsia="SimSun"/>
                <w:noProof/>
              </w:rPr>
              <w:t xml:space="preserve">Luồng </w:t>
            </w:r>
            <w:r w:rsidRPr="00AB30A0">
              <w:rPr>
                <w:noProof/>
                <w:lang w:val="vi-VN"/>
              </w:rPr>
              <w:t>hiện</w:t>
            </w:r>
            <w:r>
              <w:rPr>
                <w:rFonts w:eastAsia="SimSun"/>
                <w:noProof/>
              </w:rPr>
              <w:t xml:space="preserve"> tại: </w:t>
            </w:r>
          </w:p>
          <w:p w14:paraId="4721A982" w14:textId="2C400700" w:rsidR="003712DE" w:rsidRDefault="003712DE" w:rsidP="003712DE">
            <w:pPr>
              <w:pStyle w:val="ListParagraph"/>
              <w:ind w:left="360"/>
              <w:rPr>
                <w:rFonts w:eastAsia="SimSun"/>
                <w:noProof/>
              </w:rPr>
            </w:pPr>
            <w:r>
              <w:rPr>
                <w:rFonts w:eastAsia="SimSun"/>
                <w:noProof/>
              </w:rPr>
              <w:t>- Trường đơn vị đang cho phép người dùng chọn theo cây đơn vị</w:t>
            </w:r>
          </w:p>
          <w:p w14:paraId="2F596630" w14:textId="6756AD0A" w:rsidR="003712DE" w:rsidRPr="00B31FCB" w:rsidRDefault="003712DE" w:rsidP="003712DE">
            <w:pPr>
              <w:pStyle w:val="ListParagraph"/>
              <w:ind w:left="360"/>
              <w:rPr>
                <w:rFonts w:eastAsia="SimSun"/>
                <w:noProof/>
                <w:lang w:val="vi-VN"/>
              </w:rPr>
            </w:pPr>
            <w:r>
              <w:rPr>
                <w:rFonts w:eastAsia="SimSun"/>
                <w:noProof/>
              </w:rPr>
              <w:t>- Thông tin đơn hàng chưa có thông tin kho nhập hàng, ngày yêu cầu giao hàng</w:t>
            </w:r>
          </w:p>
          <w:p w14:paraId="786E2BCF" w14:textId="5AD36C0D" w:rsidR="003712DE" w:rsidRDefault="003712DE" w:rsidP="00997D71">
            <w:pPr>
              <w:ind w:left="0"/>
              <w:rPr>
                <w:rFonts w:eastAsia="SimSun"/>
                <w:noProof/>
                <w:lang w:val="vi-VN"/>
              </w:rPr>
            </w:pPr>
            <w:r w:rsidRPr="006A3A49">
              <w:rPr>
                <w:rFonts w:eastAsia="SimSun"/>
                <w:noProof/>
              </w:rPr>
              <w:sym w:font="Wingdings" w:char="F0E8"/>
            </w:r>
            <w:r w:rsidRPr="00B31FCB">
              <w:rPr>
                <w:rFonts w:eastAsia="SimSun"/>
                <w:noProof/>
              </w:rPr>
              <w:t xml:space="preserve"> </w:t>
            </w:r>
            <w:r w:rsidR="00EA6C3F">
              <w:rPr>
                <w:rFonts w:eastAsia="SimSun"/>
                <w:b/>
                <w:noProof/>
                <w:color w:val="FF0000"/>
              </w:rPr>
              <w:t>Thay đổi như sau:</w:t>
            </w:r>
          </w:p>
          <w:p w14:paraId="049D05E7" w14:textId="788ED508" w:rsidR="003712DE" w:rsidRPr="00EA6C3F" w:rsidRDefault="003712DE" w:rsidP="00997D71">
            <w:pPr>
              <w:pStyle w:val="ListParagraph"/>
              <w:numPr>
                <w:ilvl w:val="0"/>
                <w:numId w:val="21"/>
              </w:numPr>
              <w:rPr>
                <w:rFonts w:eastAsia="SimSun"/>
                <w:noProof/>
                <w:color w:val="FF0000"/>
                <w:lang w:val="vi-VN"/>
              </w:rPr>
            </w:pPr>
            <w:r w:rsidRPr="00EA6C3F">
              <w:rPr>
                <w:rFonts w:eastAsia="SimSun"/>
                <w:noProof/>
                <w:color w:val="FF0000"/>
              </w:rPr>
              <w:t>Trường đơn vị cho phép người dùng nhấn F9 để hiển thị popup tìm kiếm đơn vị như hình 2. Người dùng có thể chọn đơn vị theo cấp NPP, Vùng, Kênh, Miền với user admin. User ASM, RSM, SUP, KTNPP thuộc đơn vị nào chỉ cho phép chọn đơn vị từ cấp đó trở xuống.</w:t>
            </w:r>
            <w:r w:rsidR="00EA6C3F">
              <w:rPr>
                <w:rFonts w:eastAsia="SimSun"/>
                <w:noProof/>
                <w:color w:val="FF0000"/>
              </w:rPr>
              <w:t xml:space="preserve"> (Cây đơn vị này tham khảo bên màn hình nhập hàng)</w:t>
            </w:r>
          </w:p>
          <w:p w14:paraId="15035C86" w14:textId="328EB291" w:rsidR="003712DE" w:rsidRPr="00EA6C3F" w:rsidRDefault="003712DE" w:rsidP="003712DE">
            <w:pPr>
              <w:pStyle w:val="Sothutu-1so"/>
              <w:numPr>
                <w:ilvl w:val="0"/>
                <w:numId w:val="21"/>
              </w:numPr>
              <w:rPr>
                <w:color w:val="FF0000"/>
                <w:szCs w:val="24"/>
              </w:rPr>
            </w:pPr>
            <w:r w:rsidRPr="00EA6C3F">
              <w:rPr>
                <w:rFonts w:eastAsia="SimSun"/>
                <w:noProof/>
                <w:color w:val="FF0000"/>
              </w:rPr>
              <w:t xml:space="preserve">Danh sách đơn hàng </w:t>
            </w:r>
            <w:r w:rsidRPr="00EA6C3F">
              <w:rPr>
                <w:color w:val="FF0000"/>
                <w:szCs w:val="24"/>
              </w:rPr>
              <w:t xml:space="preserve">bổ sung 2 cột: </w:t>
            </w:r>
            <w:r w:rsidR="00EA6C3F">
              <w:rPr>
                <w:color w:val="FF0000"/>
                <w:szCs w:val="24"/>
              </w:rPr>
              <w:t>“</w:t>
            </w:r>
            <w:r w:rsidRPr="00EA6C3F">
              <w:rPr>
                <w:color w:val="FF0000"/>
                <w:szCs w:val="24"/>
              </w:rPr>
              <w:t>Kho</w:t>
            </w:r>
            <w:r w:rsidR="00EA6C3F">
              <w:rPr>
                <w:color w:val="FF0000"/>
                <w:szCs w:val="24"/>
              </w:rPr>
              <w:t>”</w:t>
            </w:r>
            <w:r w:rsidRPr="00EA6C3F">
              <w:rPr>
                <w:color w:val="FF0000"/>
                <w:szCs w:val="24"/>
              </w:rPr>
              <w:t xml:space="preserve">, </w:t>
            </w:r>
            <w:r w:rsidR="00EA6C3F">
              <w:rPr>
                <w:color w:val="FF0000"/>
                <w:szCs w:val="24"/>
              </w:rPr>
              <w:t>“</w:t>
            </w:r>
            <w:r w:rsidRPr="00EA6C3F">
              <w:rPr>
                <w:color w:val="FF0000"/>
                <w:szCs w:val="24"/>
              </w:rPr>
              <w:t xml:space="preserve">Ngày </w:t>
            </w:r>
            <w:r w:rsidR="00EA6C3F">
              <w:rPr>
                <w:color w:val="FF0000"/>
                <w:szCs w:val="24"/>
              </w:rPr>
              <w:t xml:space="preserve">y/c </w:t>
            </w:r>
            <w:r w:rsidRPr="00EA6C3F">
              <w:rPr>
                <w:color w:val="FF0000"/>
                <w:szCs w:val="24"/>
              </w:rPr>
              <w:t>giao hàng</w:t>
            </w:r>
            <w:r w:rsidR="00EA6C3F">
              <w:rPr>
                <w:color w:val="FF0000"/>
                <w:szCs w:val="24"/>
              </w:rPr>
              <w:t>”</w:t>
            </w:r>
            <w:r w:rsidRPr="00EA6C3F">
              <w:rPr>
                <w:color w:val="FF0000"/>
                <w:szCs w:val="24"/>
              </w:rPr>
              <w:t xml:space="preserve"> như hình 1.</w:t>
            </w:r>
          </w:p>
          <w:p w14:paraId="40D27C09" w14:textId="77777777" w:rsidR="003712DE" w:rsidRPr="00EA6C3F" w:rsidRDefault="003712DE" w:rsidP="00997D71">
            <w:pPr>
              <w:pStyle w:val="ListParagraph"/>
              <w:numPr>
                <w:ilvl w:val="0"/>
                <w:numId w:val="21"/>
              </w:numPr>
              <w:rPr>
                <w:rFonts w:eastAsia="SimSun"/>
                <w:noProof/>
                <w:color w:val="FF0000"/>
                <w:lang w:val="vi-VN"/>
              </w:rPr>
            </w:pPr>
            <w:r w:rsidRPr="00EA6C3F">
              <w:rPr>
                <w:color w:val="FF0000"/>
                <w:szCs w:val="24"/>
              </w:rPr>
              <w:lastRenderedPageBreak/>
              <w:t>Chi tiết đơn hàng PO:</w:t>
            </w:r>
          </w:p>
          <w:p w14:paraId="4CDA95BC" w14:textId="3BEDAE93" w:rsidR="003712DE" w:rsidRPr="00EA6C3F" w:rsidRDefault="003712DE" w:rsidP="003712DE">
            <w:pPr>
              <w:pStyle w:val="ListParagraph"/>
              <w:rPr>
                <w:color w:val="FF0000"/>
                <w:szCs w:val="24"/>
              </w:rPr>
            </w:pPr>
            <w:r w:rsidRPr="00EA6C3F">
              <w:rPr>
                <w:color w:val="FF0000"/>
                <w:szCs w:val="24"/>
              </w:rPr>
              <w:t xml:space="preserve">   + </w:t>
            </w:r>
            <w:r w:rsidR="00EA6C3F" w:rsidRPr="00EA6C3F">
              <w:rPr>
                <w:color w:val="FF0000"/>
                <w:szCs w:val="24"/>
              </w:rPr>
              <w:t>Sửa label</w:t>
            </w:r>
            <w:r w:rsidRPr="00EA6C3F">
              <w:rPr>
                <w:color w:val="FF0000"/>
                <w:szCs w:val="24"/>
              </w:rPr>
              <w:t xml:space="preserve"> </w:t>
            </w:r>
            <w:r w:rsidR="00EA6C3F" w:rsidRPr="00EA6C3F">
              <w:rPr>
                <w:color w:val="FF0000"/>
                <w:szCs w:val="24"/>
              </w:rPr>
              <w:t>“N</w:t>
            </w:r>
            <w:r w:rsidRPr="00EA6C3F">
              <w:rPr>
                <w:color w:val="FF0000"/>
                <w:szCs w:val="24"/>
              </w:rPr>
              <w:t>gày xuất</w:t>
            </w:r>
            <w:r w:rsidR="00EA6C3F" w:rsidRPr="00EA6C3F">
              <w:rPr>
                <w:color w:val="FF0000"/>
                <w:szCs w:val="24"/>
              </w:rPr>
              <w:t>”</w:t>
            </w:r>
            <w:r w:rsidRPr="00EA6C3F">
              <w:rPr>
                <w:color w:val="FF0000"/>
                <w:szCs w:val="24"/>
              </w:rPr>
              <w:t xml:space="preserve"> thành </w:t>
            </w:r>
            <w:r w:rsidR="00EA6C3F" w:rsidRPr="00EA6C3F">
              <w:rPr>
                <w:color w:val="FF0000"/>
                <w:szCs w:val="24"/>
              </w:rPr>
              <w:t>“</w:t>
            </w:r>
            <w:r w:rsidRPr="00EA6C3F">
              <w:rPr>
                <w:color w:val="FF0000"/>
                <w:szCs w:val="24"/>
              </w:rPr>
              <w:t xml:space="preserve">Ngày </w:t>
            </w:r>
            <w:r w:rsidR="00EA6C3F" w:rsidRPr="00EA6C3F">
              <w:rPr>
                <w:color w:val="FF0000"/>
                <w:szCs w:val="24"/>
              </w:rPr>
              <w:t>y/c</w:t>
            </w:r>
            <w:r w:rsidRPr="00EA6C3F">
              <w:rPr>
                <w:color w:val="FF0000"/>
                <w:szCs w:val="24"/>
              </w:rPr>
              <w:t xml:space="preserve"> giao hàng</w:t>
            </w:r>
            <w:r w:rsidR="00EA6C3F" w:rsidRPr="00EA6C3F">
              <w:rPr>
                <w:color w:val="FF0000"/>
                <w:szCs w:val="24"/>
              </w:rPr>
              <w:t>”</w:t>
            </w:r>
          </w:p>
          <w:p w14:paraId="388C910F" w14:textId="2D38BC78" w:rsidR="003712DE" w:rsidRPr="00EA6C3F" w:rsidRDefault="003712DE" w:rsidP="003712DE">
            <w:pPr>
              <w:pStyle w:val="ListParagraph"/>
              <w:rPr>
                <w:color w:val="FF0000"/>
                <w:szCs w:val="24"/>
              </w:rPr>
            </w:pPr>
            <w:r w:rsidRPr="00EA6C3F">
              <w:rPr>
                <w:color w:val="FF0000"/>
                <w:szCs w:val="24"/>
              </w:rPr>
              <w:t xml:space="preserve">   + Thay label </w:t>
            </w:r>
            <w:r w:rsidR="00EA6C3F" w:rsidRPr="00EA6C3F">
              <w:rPr>
                <w:color w:val="FF0000"/>
                <w:szCs w:val="24"/>
              </w:rPr>
              <w:t>“</w:t>
            </w:r>
            <w:r w:rsidRPr="00EA6C3F">
              <w:rPr>
                <w:color w:val="FF0000"/>
                <w:szCs w:val="24"/>
              </w:rPr>
              <w:t>địa chỉ</w:t>
            </w:r>
            <w:r w:rsidR="00EA6C3F" w:rsidRPr="00EA6C3F">
              <w:rPr>
                <w:color w:val="FF0000"/>
                <w:szCs w:val="24"/>
              </w:rPr>
              <w:t>”</w:t>
            </w:r>
            <w:r w:rsidRPr="00EA6C3F">
              <w:rPr>
                <w:color w:val="FF0000"/>
                <w:szCs w:val="24"/>
              </w:rPr>
              <w:t xml:space="preserve"> thành </w:t>
            </w:r>
            <w:r w:rsidR="00EA6C3F">
              <w:rPr>
                <w:color w:val="FF0000"/>
                <w:szCs w:val="24"/>
              </w:rPr>
              <w:t>“</w:t>
            </w:r>
            <w:r w:rsidRPr="00EA6C3F">
              <w:rPr>
                <w:color w:val="FF0000"/>
                <w:szCs w:val="24"/>
              </w:rPr>
              <w:t>Kho</w:t>
            </w:r>
            <w:r w:rsidR="00EA6C3F">
              <w:rPr>
                <w:color w:val="FF0000"/>
                <w:szCs w:val="24"/>
              </w:rPr>
              <w:t>”</w:t>
            </w:r>
          </w:p>
          <w:p w14:paraId="2CFC6266" w14:textId="2A040AB5" w:rsidR="00EA6C3F" w:rsidRDefault="003712DE" w:rsidP="00DE1E91">
            <w:pPr>
              <w:pStyle w:val="Sothutu-1so"/>
              <w:numPr>
                <w:ilvl w:val="0"/>
                <w:numId w:val="0"/>
              </w:numPr>
              <w:ind w:left="916" w:hanging="540"/>
              <w:rPr>
                <w:color w:val="FF0000"/>
                <w:szCs w:val="24"/>
              </w:rPr>
            </w:pPr>
            <w:r w:rsidRPr="00EA6C3F">
              <w:rPr>
                <w:color w:val="FF0000"/>
                <w:szCs w:val="24"/>
              </w:rPr>
              <w:t xml:space="preserve">   </w:t>
            </w:r>
            <w:r w:rsidR="00DE1E91" w:rsidRPr="00EA6C3F">
              <w:rPr>
                <w:color w:val="FF0000"/>
                <w:szCs w:val="24"/>
              </w:rPr>
              <w:t xml:space="preserve">      </w:t>
            </w:r>
            <w:r w:rsidRPr="00EA6C3F">
              <w:rPr>
                <w:color w:val="FF0000"/>
                <w:szCs w:val="24"/>
              </w:rPr>
              <w:t xml:space="preserve">+ </w:t>
            </w:r>
            <w:r w:rsidR="00DE1E91" w:rsidRPr="00EA6C3F">
              <w:rPr>
                <w:color w:val="FF0000"/>
                <w:szCs w:val="24"/>
              </w:rPr>
              <w:t xml:space="preserve">Bảng danh sách sản phẩm thuộc đơn hàng PO : </w:t>
            </w:r>
          </w:p>
          <w:p w14:paraId="2F3B138A" w14:textId="1692508A" w:rsidR="00EA6C3F" w:rsidRPr="00EA6C3F" w:rsidRDefault="00EA6C3F" w:rsidP="00EA6C3F">
            <w:pPr>
              <w:pStyle w:val="Sothutu-1so"/>
              <w:numPr>
                <w:ilvl w:val="0"/>
                <w:numId w:val="0"/>
              </w:numPr>
              <w:ind w:left="360" w:hanging="360"/>
              <w:rPr>
                <w:color w:val="FF0000"/>
                <w:szCs w:val="24"/>
              </w:rPr>
            </w:pPr>
            <w:r>
              <w:rPr>
                <w:color w:val="FF0000"/>
                <w:szCs w:val="24"/>
              </w:rPr>
              <w:t xml:space="preserve">                     Bổ sung cột: “Đ</w:t>
            </w:r>
            <w:r w:rsidRPr="00EA6C3F">
              <w:rPr>
                <w:color w:val="FF0000"/>
                <w:szCs w:val="24"/>
              </w:rPr>
              <w:t>ơn vị duyệt</w:t>
            </w:r>
            <w:r>
              <w:rPr>
                <w:color w:val="FF0000"/>
                <w:szCs w:val="24"/>
              </w:rPr>
              <w:t>”</w:t>
            </w:r>
            <w:r w:rsidRPr="00EA6C3F">
              <w:rPr>
                <w:color w:val="FF0000"/>
                <w:szCs w:val="24"/>
              </w:rPr>
              <w:t xml:space="preserve"> </w:t>
            </w:r>
          </w:p>
          <w:p w14:paraId="5088C540" w14:textId="404B023E" w:rsidR="00EA6C3F" w:rsidRDefault="00EA6C3F" w:rsidP="00EA6C3F">
            <w:pPr>
              <w:pStyle w:val="Sothutu-1so"/>
              <w:numPr>
                <w:ilvl w:val="0"/>
                <w:numId w:val="0"/>
              </w:numPr>
              <w:ind w:left="360" w:hanging="360"/>
              <w:rPr>
                <w:color w:val="FF0000"/>
                <w:szCs w:val="24"/>
              </w:rPr>
            </w:pPr>
            <w:r>
              <w:rPr>
                <w:color w:val="FF0000"/>
                <w:szCs w:val="24"/>
              </w:rPr>
              <w:t xml:space="preserve">                     </w:t>
            </w:r>
            <w:r w:rsidR="00DE1E91" w:rsidRPr="00EA6C3F">
              <w:rPr>
                <w:color w:val="FF0000"/>
                <w:szCs w:val="24"/>
              </w:rPr>
              <w:t xml:space="preserve">Bổ sung cột tổng bên dưới cho các cột số lượng, tiền; </w:t>
            </w:r>
            <w:r>
              <w:rPr>
                <w:color w:val="FF0000"/>
                <w:szCs w:val="24"/>
              </w:rPr>
              <w:t>(Cột tổng này bôi đậm)</w:t>
            </w:r>
          </w:p>
          <w:p w14:paraId="43B95855" w14:textId="749327B9" w:rsidR="003712DE" w:rsidRPr="00DE1E91" w:rsidRDefault="00DE1E91" w:rsidP="00DE1E91">
            <w:pPr>
              <w:pStyle w:val="Sothutu-1so"/>
              <w:numPr>
                <w:ilvl w:val="0"/>
                <w:numId w:val="0"/>
              </w:numPr>
              <w:ind w:left="916" w:hanging="540"/>
              <w:rPr>
                <w:szCs w:val="24"/>
              </w:rPr>
            </w:pPr>
            <w:r w:rsidRPr="00EA6C3F">
              <w:rPr>
                <w:color w:val="FF0000"/>
                <w:szCs w:val="24"/>
              </w:rPr>
              <w:t xml:space="preserve">         (hình 2)</w:t>
            </w:r>
          </w:p>
        </w:tc>
      </w:tr>
      <w:tr w:rsidR="00EA6C3F" w:rsidRPr="00460399" w14:paraId="490C6475" w14:textId="77777777" w:rsidTr="00997D71">
        <w:trPr>
          <w:trHeight w:val="253"/>
        </w:trPr>
        <w:tc>
          <w:tcPr>
            <w:tcW w:w="1252" w:type="dxa"/>
            <w:shd w:val="clear" w:color="auto" w:fill="DBE5F1"/>
          </w:tcPr>
          <w:p w14:paraId="68A68669" w14:textId="77777777" w:rsidR="00EA6C3F" w:rsidRPr="00460399" w:rsidRDefault="00EA6C3F" w:rsidP="00997D71">
            <w:pPr>
              <w:ind w:left="0"/>
              <w:rPr>
                <w:rFonts w:eastAsia="SimSun"/>
                <w:bCs/>
                <w:noProof/>
                <w:lang w:val="vi-VN"/>
              </w:rPr>
            </w:pPr>
          </w:p>
        </w:tc>
        <w:tc>
          <w:tcPr>
            <w:tcW w:w="8219" w:type="dxa"/>
            <w:shd w:val="clear" w:color="auto" w:fill="DBE5F1"/>
          </w:tcPr>
          <w:p w14:paraId="577F487A" w14:textId="77777777" w:rsidR="00EA6C3F" w:rsidRDefault="00EA6C3F" w:rsidP="00997D71">
            <w:pPr>
              <w:pStyle w:val="ListParagraph"/>
              <w:numPr>
                <w:ilvl w:val="0"/>
                <w:numId w:val="11"/>
              </w:numPr>
              <w:rPr>
                <w:rFonts w:eastAsia="SimSun"/>
                <w:noProof/>
              </w:rPr>
            </w:pPr>
          </w:p>
        </w:tc>
      </w:tr>
    </w:tbl>
    <w:p w14:paraId="320D8247" w14:textId="30326D83" w:rsidR="00303387" w:rsidRPr="00303387" w:rsidRDefault="00303387" w:rsidP="00654C93">
      <w:pPr>
        <w:ind w:left="0"/>
        <w:rPr>
          <w:lang w:val="vi-VN"/>
        </w:rPr>
      </w:pPr>
    </w:p>
    <w:p w14:paraId="60B4E4ED" w14:textId="1CB6D499" w:rsidR="00823170" w:rsidRPr="00460399" w:rsidRDefault="00823170" w:rsidP="002416BC">
      <w:pPr>
        <w:pStyle w:val="Heading2"/>
        <w:spacing w:after="0"/>
        <w:rPr>
          <w:noProof/>
          <w:lang w:val="vi-VN"/>
        </w:rPr>
      </w:pPr>
      <w:bookmarkStart w:id="24" w:name="_WS_lấy_danh"/>
      <w:bookmarkStart w:id="25" w:name="_WS_submit_đăng"/>
      <w:bookmarkStart w:id="26" w:name="_WS_submit_đổi"/>
      <w:bookmarkStart w:id="27" w:name="_Toc66465851"/>
      <w:bookmarkStart w:id="28" w:name="_Toc74295332"/>
      <w:bookmarkEnd w:id="17"/>
      <w:bookmarkEnd w:id="24"/>
      <w:bookmarkEnd w:id="25"/>
      <w:bookmarkEnd w:id="26"/>
      <w:r w:rsidRPr="00460399">
        <w:rPr>
          <w:noProof/>
          <w:lang w:val="vi-VN"/>
        </w:rPr>
        <w:t xml:space="preserve">Nâng cấp chức năng </w:t>
      </w:r>
      <w:bookmarkEnd w:id="27"/>
      <w:r w:rsidR="00B31FCB">
        <w:rPr>
          <w:noProof/>
        </w:rPr>
        <w:t>Lập PO manual</w:t>
      </w:r>
      <w:bookmarkEnd w:id="28"/>
      <w:r w:rsidR="00E80DC4">
        <w:rPr>
          <w:noProof/>
        </w:rPr>
        <w:t xml:space="preserve"> </w:t>
      </w:r>
    </w:p>
    <w:p w14:paraId="16BF413A" w14:textId="4657DD37" w:rsidR="00823170" w:rsidRDefault="00823170" w:rsidP="002416BC">
      <w:pPr>
        <w:pStyle w:val="Heading3"/>
        <w:spacing w:before="120"/>
        <w:rPr>
          <w:noProof/>
          <w:lang w:val="vi-VN"/>
        </w:rPr>
      </w:pPr>
      <w:bookmarkStart w:id="29" w:name="_Toc66465852"/>
      <w:bookmarkStart w:id="30" w:name="_Toc74295333"/>
      <w:r w:rsidRPr="00460399">
        <w:rPr>
          <w:noProof/>
          <w:lang w:val="vi-VN"/>
        </w:rPr>
        <w:t>Thông tin chung về chức năng</w:t>
      </w:r>
      <w:bookmarkEnd w:id="29"/>
      <w:bookmarkEnd w:id="30"/>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863"/>
        <w:gridCol w:w="6139"/>
      </w:tblGrid>
      <w:tr w:rsidR="00B31FCB" w:rsidRPr="000940A3" w14:paraId="1F35885E" w14:textId="77777777" w:rsidTr="0091539A">
        <w:trPr>
          <w:trHeight w:val="284"/>
          <w:jc w:val="center"/>
        </w:trPr>
        <w:tc>
          <w:tcPr>
            <w:tcW w:w="1590" w:type="pct"/>
            <w:tcBorders>
              <w:top w:val="single" w:sz="18" w:space="0" w:color="808080"/>
              <w:left w:val="single" w:sz="18" w:space="0" w:color="808080"/>
            </w:tcBorders>
            <w:shd w:val="clear" w:color="auto" w:fill="F3F3F3"/>
            <w:vAlign w:val="center"/>
          </w:tcPr>
          <w:p w14:paraId="74DFE204" w14:textId="77777777" w:rsidR="00B31FCB" w:rsidRPr="000940A3" w:rsidRDefault="00B31FCB" w:rsidP="0091539A">
            <w:pPr>
              <w:ind w:left="142"/>
              <w:rPr>
                <w:sz w:val="28"/>
                <w:szCs w:val="28"/>
              </w:rPr>
            </w:pPr>
            <w:r w:rsidRPr="000940A3">
              <w:rPr>
                <w:b/>
                <w:sz w:val="28"/>
                <w:szCs w:val="28"/>
              </w:rPr>
              <w:t>Tên chức năng</w:t>
            </w:r>
          </w:p>
        </w:tc>
        <w:tc>
          <w:tcPr>
            <w:tcW w:w="3410" w:type="pct"/>
            <w:tcBorders>
              <w:top w:val="single" w:sz="18" w:space="0" w:color="808080"/>
              <w:right w:val="single" w:sz="18" w:space="0" w:color="808080"/>
            </w:tcBorders>
            <w:vAlign w:val="center"/>
          </w:tcPr>
          <w:p w14:paraId="4BEEB228" w14:textId="362BD032" w:rsidR="00B31FCB" w:rsidRPr="000940A3" w:rsidRDefault="00B31FCB" w:rsidP="0091539A">
            <w:pPr>
              <w:pStyle w:val="BodyText"/>
              <w:ind w:left="0"/>
              <w:rPr>
                <w:color w:val="984806"/>
                <w:sz w:val="28"/>
                <w:szCs w:val="28"/>
                <w:lang w:eastAsia="ar-SA"/>
              </w:rPr>
            </w:pPr>
            <w:r>
              <w:rPr>
                <w:color w:val="984806"/>
                <w:sz w:val="28"/>
                <w:szCs w:val="28"/>
                <w:lang w:eastAsia="ar-SA"/>
              </w:rPr>
              <w:t>Lập PO manual</w:t>
            </w:r>
          </w:p>
        </w:tc>
      </w:tr>
      <w:tr w:rsidR="00B31FCB" w:rsidRPr="000940A3" w14:paraId="47F53A0C" w14:textId="77777777" w:rsidTr="0091539A">
        <w:trPr>
          <w:trHeight w:val="284"/>
          <w:jc w:val="center"/>
        </w:trPr>
        <w:tc>
          <w:tcPr>
            <w:tcW w:w="1590" w:type="pct"/>
            <w:tcBorders>
              <w:left w:val="single" w:sz="18" w:space="0" w:color="808080"/>
            </w:tcBorders>
            <w:shd w:val="clear" w:color="auto" w:fill="F3F3F3"/>
            <w:vAlign w:val="center"/>
          </w:tcPr>
          <w:p w14:paraId="63BD3DD6" w14:textId="77777777" w:rsidR="00B31FCB" w:rsidRPr="000940A3" w:rsidRDefault="00B31FCB" w:rsidP="0091539A">
            <w:pPr>
              <w:ind w:left="142"/>
              <w:rPr>
                <w:b/>
                <w:sz w:val="28"/>
                <w:szCs w:val="28"/>
              </w:rPr>
            </w:pPr>
            <w:r w:rsidRPr="000940A3">
              <w:rPr>
                <w:b/>
                <w:sz w:val="28"/>
                <w:szCs w:val="28"/>
              </w:rPr>
              <w:t>Mô tả</w:t>
            </w:r>
          </w:p>
        </w:tc>
        <w:tc>
          <w:tcPr>
            <w:tcW w:w="3410" w:type="pct"/>
            <w:tcBorders>
              <w:right w:val="single" w:sz="18" w:space="0" w:color="808080"/>
            </w:tcBorders>
            <w:vAlign w:val="center"/>
          </w:tcPr>
          <w:p w14:paraId="6DFA23B7" w14:textId="77777777" w:rsidR="00B31FCB" w:rsidRPr="000940A3" w:rsidRDefault="00B31FCB" w:rsidP="0091539A">
            <w:pPr>
              <w:pStyle w:val="BodyText"/>
              <w:ind w:left="0"/>
              <w:rPr>
                <w:color w:val="984806"/>
                <w:sz w:val="28"/>
                <w:szCs w:val="28"/>
                <w:lang w:eastAsia="ar-SA"/>
              </w:rPr>
            </w:pPr>
            <w:r w:rsidRPr="000940A3">
              <w:rPr>
                <w:color w:val="984806"/>
                <w:sz w:val="28"/>
                <w:szCs w:val="28"/>
                <w:lang w:eastAsia="ar-SA"/>
              </w:rPr>
              <w:t>Chức năng này cho phép:</w:t>
            </w:r>
          </w:p>
          <w:p w14:paraId="17D0FFE2" w14:textId="0ED352C3" w:rsidR="00B31FCB" w:rsidRPr="000940A3" w:rsidRDefault="00B31FCB" w:rsidP="002316A0">
            <w:pPr>
              <w:pStyle w:val="BodyText"/>
              <w:numPr>
                <w:ilvl w:val="0"/>
                <w:numId w:val="17"/>
              </w:numPr>
              <w:rPr>
                <w:color w:val="984806"/>
                <w:sz w:val="28"/>
                <w:szCs w:val="28"/>
                <w:lang w:eastAsia="ar-SA"/>
              </w:rPr>
            </w:pPr>
            <w:r>
              <w:rPr>
                <w:color w:val="984806"/>
                <w:sz w:val="28"/>
                <w:szCs w:val="28"/>
                <w:lang w:eastAsia="ar-SA"/>
              </w:rPr>
              <w:t>Tạo đơn đặt hàng từ NPP tới NCC</w:t>
            </w:r>
          </w:p>
        </w:tc>
      </w:tr>
      <w:tr w:rsidR="00B31FCB" w:rsidRPr="000940A3" w14:paraId="05C9C14C" w14:textId="77777777" w:rsidTr="0091539A">
        <w:trPr>
          <w:trHeight w:val="395"/>
          <w:jc w:val="center"/>
        </w:trPr>
        <w:tc>
          <w:tcPr>
            <w:tcW w:w="1590" w:type="pct"/>
            <w:tcBorders>
              <w:left w:val="single" w:sz="18" w:space="0" w:color="808080"/>
            </w:tcBorders>
            <w:shd w:val="clear" w:color="auto" w:fill="F3F3F3"/>
            <w:vAlign w:val="center"/>
          </w:tcPr>
          <w:p w14:paraId="25C0BA00" w14:textId="77777777" w:rsidR="00B31FCB" w:rsidRPr="000940A3" w:rsidRDefault="00B31FCB" w:rsidP="0091539A">
            <w:pPr>
              <w:ind w:left="142"/>
              <w:rPr>
                <w:b/>
                <w:sz w:val="28"/>
                <w:szCs w:val="28"/>
              </w:rPr>
            </w:pPr>
            <w:r w:rsidRPr="000940A3">
              <w:rPr>
                <w:b/>
                <w:sz w:val="28"/>
                <w:szCs w:val="28"/>
              </w:rPr>
              <w:t>Tác nhân</w:t>
            </w:r>
          </w:p>
        </w:tc>
        <w:tc>
          <w:tcPr>
            <w:tcW w:w="3410" w:type="pct"/>
            <w:tcBorders>
              <w:right w:val="single" w:sz="18" w:space="0" w:color="808080"/>
            </w:tcBorders>
            <w:vAlign w:val="center"/>
          </w:tcPr>
          <w:p w14:paraId="6DAC4B18" w14:textId="2CC42CB9" w:rsidR="00B31FCB" w:rsidRPr="000940A3" w:rsidRDefault="00B31FCB" w:rsidP="00132CCE">
            <w:pPr>
              <w:ind w:left="0"/>
              <w:rPr>
                <w:sz w:val="28"/>
                <w:szCs w:val="28"/>
              </w:rPr>
            </w:pPr>
            <w:r w:rsidRPr="000940A3">
              <w:rPr>
                <w:color w:val="984806"/>
                <w:sz w:val="28"/>
                <w:szCs w:val="28"/>
              </w:rPr>
              <w:t xml:space="preserve">- </w:t>
            </w:r>
            <w:r w:rsidR="004D4B0C">
              <w:rPr>
                <w:color w:val="984806"/>
                <w:sz w:val="28"/>
                <w:szCs w:val="28"/>
              </w:rPr>
              <w:t>ADMIN, KT NPP</w:t>
            </w:r>
          </w:p>
        </w:tc>
      </w:tr>
      <w:tr w:rsidR="00B31FCB" w:rsidRPr="000940A3" w14:paraId="550BC923" w14:textId="77777777" w:rsidTr="0091539A">
        <w:trPr>
          <w:trHeight w:val="740"/>
          <w:jc w:val="center"/>
        </w:trPr>
        <w:tc>
          <w:tcPr>
            <w:tcW w:w="1590" w:type="pct"/>
            <w:tcBorders>
              <w:left w:val="single" w:sz="18" w:space="0" w:color="808080"/>
            </w:tcBorders>
            <w:shd w:val="clear" w:color="auto" w:fill="F3F3F3"/>
            <w:vAlign w:val="center"/>
          </w:tcPr>
          <w:p w14:paraId="2809318A" w14:textId="77777777" w:rsidR="00B31FCB" w:rsidRPr="000940A3" w:rsidRDefault="00B31FCB" w:rsidP="0091539A">
            <w:pPr>
              <w:ind w:left="142"/>
              <w:rPr>
                <w:b/>
                <w:sz w:val="28"/>
                <w:szCs w:val="28"/>
              </w:rPr>
            </w:pPr>
            <w:r w:rsidRPr="000940A3">
              <w:rPr>
                <w:b/>
                <w:sz w:val="28"/>
                <w:szCs w:val="28"/>
              </w:rPr>
              <w:t xml:space="preserve">Điều kiện trước </w:t>
            </w:r>
          </w:p>
        </w:tc>
        <w:tc>
          <w:tcPr>
            <w:tcW w:w="3410" w:type="pct"/>
            <w:tcBorders>
              <w:right w:val="single" w:sz="18" w:space="0" w:color="808080"/>
            </w:tcBorders>
            <w:vAlign w:val="center"/>
          </w:tcPr>
          <w:p w14:paraId="03BE4611" w14:textId="77777777" w:rsidR="00B31FCB" w:rsidRPr="000940A3" w:rsidRDefault="00B31FCB" w:rsidP="0091539A">
            <w:pPr>
              <w:pStyle w:val="BodyText"/>
              <w:ind w:left="0"/>
              <w:rPr>
                <w:color w:val="984806"/>
                <w:sz w:val="28"/>
                <w:szCs w:val="28"/>
                <w:lang w:eastAsia="ar-SA"/>
              </w:rPr>
            </w:pPr>
            <w:r w:rsidRPr="000940A3">
              <w:rPr>
                <w:color w:val="984806"/>
                <w:sz w:val="28"/>
                <w:szCs w:val="28"/>
                <w:lang w:eastAsia="ar-SA"/>
              </w:rPr>
              <w:t>- Người sử dụng đăng nhập vào hệ thống</w:t>
            </w:r>
          </w:p>
          <w:p w14:paraId="35929FDE" w14:textId="77777777" w:rsidR="00B31FCB" w:rsidRPr="000940A3" w:rsidRDefault="00B31FCB" w:rsidP="0091539A">
            <w:pPr>
              <w:pStyle w:val="BodyText"/>
              <w:ind w:left="0"/>
              <w:rPr>
                <w:sz w:val="28"/>
                <w:szCs w:val="28"/>
              </w:rPr>
            </w:pPr>
            <w:r w:rsidRPr="000940A3">
              <w:rPr>
                <w:color w:val="984806"/>
                <w:sz w:val="28"/>
                <w:szCs w:val="28"/>
                <w:lang w:eastAsia="ar-SA"/>
              </w:rPr>
              <w:t>- Có quyền vào chức năng</w:t>
            </w:r>
          </w:p>
        </w:tc>
      </w:tr>
      <w:tr w:rsidR="00B31FCB" w:rsidRPr="000940A3" w14:paraId="4DB77924" w14:textId="77777777" w:rsidTr="0091539A">
        <w:trPr>
          <w:trHeight w:val="530"/>
          <w:jc w:val="center"/>
        </w:trPr>
        <w:tc>
          <w:tcPr>
            <w:tcW w:w="1590" w:type="pct"/>
            <w:tcBorders>
              <w:left w:val="single" w:sz="18" w:space="0" w:color="808080"/>
              <w:bottom w:val="single" w:sz="8" w:space="0" w:color="808080"/>
            </w:tcBorders>
            <w:shd w:val="clear" w:color="auto" w:fill="F3F3F3"/>
            <w:vAlign w:val="center"/>
          </w:tcPr>
          <w:p w14:paraId="4030141D" w14:textId="77777777" w:rsidR="00B31FCB" w:rsidRPr="000940A3" w:rsidRDefault="00B31FCB" w:rsidP="0091539A">
            <w:pPr>
              <w:ind w:left="142"/>
              <w:rPr>
                <w:b/>
                <w:sz w:val="28"/>
                <w:szCs w:val="28"/>
              </w:rPr>
            </w:pPr>
            <w:r w:rsidRPr="000940A3">
              <w:rPr>
                <w:b/>
                <w:sz w:val="28"/>
                <w:szCs w:val="28"/>
              </w:rPr>
              <w:t>Điều kiện sau</w:t>
            </w:r>
          </w:p>
        </w:tc>
        <w:tc>
          <w:tcPr>
            <w:tcW w:w="3410" w:type="pct"/>
            <w:tcBorders>
              <w:bottom w:val="single" w:sz="8" w:space="0" w:color="808080"/>
              <w:right w:val="single" w:sz="18" w:space="0" w:color="808080"/>
            </w:tcBorders>
            <w:vAlign w:val="center"/>
          </w:tcPr>
          <w:p w14:paraId="0F80728E" w14:textId="77777777" w:rsidR="00B31FCB" w:rsidRPr="000940A3" w:rsidRDefault="00B31FCB" w:rsidP="0091539A">
            <w:pPr>
              <w:pStyle w:val="BodyText"/>
              <w:ind w:left="0"/>
              <w:rPr>
                <w:sz w:val="28"/>
                <w:szCs w:val="28"/>
                <w:lang w:eastAsia="ar-SA"/>
              </w:rPr>
            </w:pPr>
          </w:p>
        </w:tc>
      </w:tr>
      <w:tr w:rsidR="00B31FCB" w:rsidRPr="000940A3" w14:paraId="21CAAB42" w14:textId="77777777" w:rsidTr="0091539A">
        <w:trPr>
          <w:trHeight w:val="284"/>
          <w:jc w:val="center"/>
        </w:trPr>
        <w:tc>
          <w:tcPr>
            <w:tcW w:w="1590" w:type="pct"/>
            <w:tcBorders>
              <w:left w:val="single" w:sz="18" w:space="0" w:color="808080"/>
              <w:bottom w:val="single" w:sz="4" w:space="0" w:color="808080"/>
            </w:tcBorders>
            <w:shd w:val="clear" w:color="auto" w:fill="F3F3F3"/>
            <w:vAlign w:val="center"/>
          </w:tcPr>
          <w:p w14:paraId="12AF45D4" w14:textId="77777777" w:rsidR="00B31FCB" w:rsidRPr="000940A3" w:rsidRDefault="00B31FCB" w:rsidP="0091539A">
            <w:pPr>
              <w:ind w:left="142"/>
              <w:rPr>
                <w:b/>
                <w:sz w:val="28"/>
                <w:szCs w:val="28"/>
              </w:rPr>
            </w:pPr>
            <w:r w:rsidRPr="000940A3">
              <w:rPr>
                <w:b/>
                <w:sz w:val="28"/>
                <w:szCs w:val="28"/>
              </w:rPr>
              <w:t>Ngoại lệ</w:t>
            </w:r>
          </w:p>
        </w:tc>
        <w:tc>
          <w:tcPr>
            <w:tcW w:w="3410" w:type="pct"/>
            <w:tcBorders>
              <w:bottom w:val="single" w:sz="4" w:space="0" w:color="808080"/>
              <w:right w:val="single" w:sz="18" w:space="0" w:color="808080"/>
            </w:tcBorders>
            <w:vAlign w:val="center"/>
          </w:tcPr>
          <w:p w14:paraId="69169122" w14:textId="77777777" w:rsidR="00B31FCB" w:rsidRPr="000940A3" w:rsidRDefault="00B31FCB" w:rsidP="0091539A">
            <w:pPr>
              <w:pStyle w:val="BodyText"/>
              <w:ind w:left="0"/>
              <w:rPr>
                <w:sz w:val="28"/>
                <w:szCs w:val="28"/>
                <w:lang w:eastAsia="ar-SA"/>
              </w:rPr>
            </w:pPr>
            <w:r w:rsidRPr="000940A3">
              <w:rPr>
                <w:sz w:val="28"/>
                <w:szCs w:val="28"/>
                <w:lang w:eastAsia="ar-SA"/>
              </w:rPr>
              <w:t>-N/A</w:t>
            </w:r>
          </w:p>
        </w:tc>
      </w:tr>
      <w:tr w:rsidR="00B31FCB" w:rsidRPr="000940A3" w14:paraId="5FE2105A" w14:textId="77777777" w:rsidTr="0091539A">
        <w:trPr>
          <w:trHeight w:val="284"/>
          <w:jc w:val="center"/>
        </w:trPr>
        <w:tc>
          <w:tcPr>
            <w:tcW w:w="1590" w:type="pct"/>
            <w:tcBorders>
              <w:left w:val="single" w:sz="18" w:space="0" w:color="808080"/>
              <w:bottom w:val="single" w:sz="18" w:space="0" w:color="808080"/>
            </w:tcBorders>
            <w:shd w:val="clear" w:color="auto" w:fill="F3F3F3"/>
            <w:vAlign w:val="center"/>
          </w:tcPr>
          <w:p w14:paraId="7718B7A6" w14:textId="77777777" w:rsidR="00B31FCB" w:rsidRPr="000940A3" w:rsidRDefault="00B31FCB" w:rsidP="0091539A">
            <w:pPr>
              <w:ind w:left="142"/>
              <w:rPr>
                <w:b/>
                <w:sz w:val="28"/>
                <w:szCs w:val="28"/>
              </w:rPr>
            </w:pPr>
            <w:r w:rsidRPr="000940A3">
              <w:rPr>
                <w:b/>
                <w:sz w:val="28"/>
                <w:szCs w:val="28"/>
              </w:rPr>
              <w:t>Các yêu cầu đặc biệt</w:t>
            </w:r>
          </w:p>
        </w:tc>
        <w:tc>
          <w:tcPr>
            <w:tcW w:w="3410" w:type="pct"/>
            <w:tcBorders>
              <w:bottom w:val="single" w:sz="18" w:space="0" w:color="808080"/>
              <w:right w:val="single" w:sz="18" w:space="0" w:color="808080"/>
            </w:tcBorders>
            <w:vAlign w:val="center"/>
          </w:tcPr>
          <w:p w14:paraId="0A4A4FBF" w14:textId="77777777" w:rsidR="00B31FCB" w:rsidRPr="000940A3" w:rsidRDefault="00B31FCB" w:rsidP="0091539A">
            <w:pPr>
              <w:pStyle w:val="BodyText"/>
              <w:ind w:left="0"/>
              <w:rPr>
                <w:sz w:val="28"/>
                <w:szCs w:val="28"/>
              </w:rPr>
            </w:pPr>
            <w:r w:rsidRPr="000940A3">
              <w:rPr>
                <w:sz w:val="28"/>
                <w:szCs w:val="28"/>
                <w:lang w:eastAsia="ar-SA"/>
              </w:rPr>
              <w:t>-N/A</w:t>
            </w:r>
          </w:p>
        </w:tc>
      </w:tr>
    </w:tbl>
    <w:p w14:paraId="33CE640B" w14:textId="77777777" w:rsidR="00B31FCB" w:rsidRPr="00B31FCB" w:rsidRDefault="00B31FCB" w:rsidP="00B31FCB">
      <w:pPr>
        <w:rPr>
          <w:lang w:val="vi-VN"/>
        </w:rPr>
      </w:pPr>
    </w:p>
    <w:p w14:paraId="308C9EA7" w14:textId="6B628A63" w:rsidR="00823170" w:rsidRPr="00460399" w:rsidRDefault="00823170" w:rsidP="00B16772">
      <w:pPr>
        <w:pStyle w:val="Heading3"/>
        <w:spacing w:before="120"/>
        <w:rPr>
          <w:noProof/>
          <w:lang w:val="vi-VN"/>
        </w:rPr>
      </w:pPr>
      <w:bookmarkStart w:id="31" w:name="_Toc66465853"/>
      <w:bookmarkStart w:id="32" w:name="_Toc74295334"/>
      <w:r w:rsidRPr="00460399">
        <w:rPr>
          <w:noProof/>
          <w:lang w:val="vi-VN"/>
        </w:rPr>
        <w:lastRenderedPageBreak/>
        <w:t>Màn hình chức năng</w:t>
      </w:r>
      <w:bookmarkEnd w:id="31"/>
      <w:bookmarkEnd w:id="32"/>
    </w:p>
    <w:p w14:paraId="1DAF42EA" w14:textId="15814DD2" w:rsidR="00823170" w:rsidRPr="00460399" w:rsidRDefault="00B31FCB" w:rsidP="00823170">
      <w:pPr>
        <w:spacing w:before="0"/>
        <w:ind w:left="0"/>
        <w:rPr>
          <w:noProof/>
          <w:lang w:val="vi-VN"/>
        </w:rPr>
      </w:pPr>
      <w:r>
        <w:rPr>
          <w:noProof/>
        </w:rPr>
        <w:drawing>
          <wp:inline distT="0" distB="0" distL="0" distR="0" wp14:anchorId="6CE2E92A" wp14:editId="0D12638A">
            <wp:extent cx="5905500" cy="2085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0" cy="2085975"/>
                    </a:xfrm>
                    <a:prstGeom prst="rect">
                      <a:avLst/>
                    </a:prstGeom>
                    <a:noFill/>
                    <a:ln>
                      <a:noFill/>
                    </a:ln>
                  </pic:spPr>
                </pic:pic>
              </a:graphicData>
            </a:graphic>
          </wp:inline>
        </w:drawing>
      </w:r>
      <w:r w:rsidR="00823170" w:rsidRPr="00460399">
        <w:rPr>
          <w:noProof/>
          <w:lang w:val="vi-VN"/>
        </w:rPr>
        <w:t xml:space="preserve">  </w:t>
      </w:r>
    </w:p>
    <w:p w14:paraId="67A6C11B" w14:textId="77777777" w:rsidR="00823170" w:rsidRPr="00460399" w:rsidRDefault="00823170" w:rsidP="00823170">
      <w:pPr>
        <w:pStyle w:val="Heading3"/>
        <w:spacing w:before="0"/>
        <w:rPr>
          <w:noProof/>
          <w:lang w:val="vi-VN"/>
        </w:rPr>
      </w:pPr>
      <w:bookmarkStart w:id="33" w:name="_Toc66465854"/>
      <w:bookmarkStart w:id="34" w:name="_Toc74295335"/>
      <w:r w:rsidRPr="00460399">
        <w:rPr>
          <w:noProof/>
          <w:lang w:val="vi-VN"/>
        </w:rPr>
        <w:t>Luồng xử lý các sự kiện tương tác</w:t>
      </w:r>
      <w:bookmarkEnd w:id="33"/>
      <w:bookmarkEnd w:id="34"/>
    </w:p>
    <w:tbl>
      <w:tblPr>
        <w:tblW w:w="9471" w:type="dxa"/>
        <w:tblInd w:w="-11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000" w:firstRow="0" w:lastRow="0" w:firstColumn="0" w:lastColumn="0" w:noHBand="0" w:noVBand="0"/>
      </w:tblPr>
      <w:tblGrid>
        <w:gridCol w:w="1252"/>
        <w:gridCol w:w="8219"/>
      </w:tblGrid>
      <w:tr w:rsidR="00823170" w:rsidRPr="00460399" w14:paraId="64E2CB1F" w14:textId="77777777" w:rsidTr="0091539A">
        <w:trPr>
          <w:trHeight w:val="253"/>
          <w:tblHeader/>
        </w:trPr>
        <w:tc>
          <w:tcPr>
            <w:tcW w:w="1252" w:type="dxa"/>
            <w:tcBorders>
              <w:top w:val="single" w:sz="4" w:space="0" w:color="4F81BD"/>
              <w:left w:val="single" w:sz="4" w:space="0" w:color="4F81BD"/>
              <w:bottom w:val="single" w:sz="4" w:space="0" w:color="4F81BD"/>
              <w:right w:val="nil"/>
            </w:tcBorders>
            <w:shd w:val="clear" w:color="auto" w:fill="4F81BD"/>
          </w:tcPr>
          <w:p w14:paraId="034B0832" w14:textId="77777777" w:rsidR="00823170" w:rsidRPr="00460399" w:rsidRDefault="00823170" w:rsidP="0091539A">
            <w:pPr>
              <w:pStyle w:val="TableHeader"/>
              <w:ind w:left="0"/>
              <w:rPr>
                <w:b/>
                <w:bCs/>
                <w:noProof/>
                <w:lang w:val="vi-VN"/>
              </w:rPr>
            </w:pPr>
            <w:r w:rsidRPr="00460399">
              <w:rPr>
                <w:b/>
                <w:bCs/>
                <w:noProof/>
                <w:lang w:val="vi-VN"/>
              </w:rPr>
              <w:t>Bước</w:t>
            </w:r>
          </w:p>
        </w:tc>
        <w:tc>
          <w:tcPr>
            <w:tcW w:w="8219" w:type="dxa"/>
            <w:tcBorders>
              <w:top w:val="single" w:sz="4" w:space="0" w:color="4F81BD"/>
              <w:bottom w:val="single" w:sz="4" w:space="0" w:color="4F81BD"/>
              <w:right w:val="single" w:sz="4" w:space="0" w:color="4F81BD"/>
            </w:tcBorders>
            <w:shd w:val="clear" w:color="auto" w:fill="4F81BD"/>
          </w:tcPr>
          <w:p w14:paraId="70862267" w14:textId="77777777" w:rsidR="00823170" w:rsidRPr="00460399" w:rsidRDefault="00823170" w:rsidP="0091539A">
            <w:pPr>
              <w:pStyle w:val="TableHeader"/>
              <w:ind w:left="0"/>
              <w:rPr>
                <w:b/>
                <w:bCs/>
                <w:noProof/>
                <w:lang w:val="vi-VN"/>
              </w:rPr>
            </w:pPr>
            <w:r w:rsidRPr="00460399">
              <w:rPr>
                <w:b/>
                <w:bCs/>
                <w:noProof/>
                <w:lang w:val="vi-VN"/>
              </w:rPr>
              <w:t>Mô tả</w:t>
            </w:r>
          </w:p>
        </w:tc>
      </w:tr>
      <w:tr w:rsidR="00823170" w:rsidRPr="00460399" w14:paraId="5A5EBA54" w14:textId="77777777" w:rsidTr="0091539A">
        <w:trPr>
          <w:trHeight w:val="253"/>
        </w:trPr>
        <w:tc>
          <w:tcPr>
            <w:tcW w:w="1252" w:type="dxa"/>
            <w:shd w:val="clear" w:color="auto" w:fill="DBE5F1"/>
          </w:tcPr>
          <w:p w14:paraId="6B973ED9" w14:textId="77777777" w:rsidR="00823170" w:rsidRPr="00E96964" w:rsidRDefault="00823170" w:rsidP="0091539A">
            <w:pPr>
              <w:ind w:left="0"/>
              <w:rPr>
                <w:rFonts w:eastAsia="SimSun"/>
                <w:bCs/>
                <w:noProof/>
              </w:rPr>
            </w:pPr>
            <w:r w:rsidRPr="00460399">
              <w:rPr>
                <w:rFonts w:eastAsia="SimSun"/>
                <w:bCs/>
                <w:noProof/>
                <w:lang w:val="vi-VN"/>
              </w:rPr>
              <w:t>(</w:t>
            </w:r>
            <w:r>
              <w:rPr>
                <w:rFonts w:eastAsia="SimSun"/>
                <w:bCs/>
                <w:noProof/>
              </w:rPr>
              <w:t>1)</w:t>
            </w:r>
          </w:p>
        </w:tc>
        <w:tc>
          <w:tcPr>
            <w:tcW w:w="8219" w:type="dxa"/>
            <w:shd w:val="clear" w:color="auto" w:fill="DBE5F1"/>
          </w:tcPr>
          <w:p w14:paraId="2E39AD37" w14:textId="77777777" w:rsidR="00B31FCB" w:rsidRPr="00B31FCB" w:rsidRDefault="00823170" w:rsidP="002316A0">
            <w:pPr>
              <w:pStyle w:val="ListParagraph"/>
              <w:numPr>
                <w:ilvl w:val="0"/>
                <w:numId w:val="11"/>
              </w:numPr>
              <w:rPr>
                <w:rFonts w:eastAsia="SimSun"/>
                <w:noProof/>
                <w:lang w:val="vi-VN"/>
              </w:rPr>
            </w:pPr>
            <w:r>
              <w:rPr>
                <w:rFonts w:eastAsia="SimSun"/>
                <w:noProof/>
              </w:rPr>
              <w:t xml:space="preserve">Luồng </w:t>
            </w:r>
            <w:r w:rsidRPr="00AB30A0">
              <w:rPr>
                <w:noProof/>
                <w:lang w:val="vi-VN"/>
              </w:rPr>
              <w:t>hiện</w:t>
            </w:r>
            <w:r>
              <w:rPr>
                <w:rFonts w:eastAsia="SimSun"/>
                <w:noProof/>
              </w:rPr>
              <w:t xml:space="preserve"> tạ</w:t>
            </w:r>
            <w:r w:rsidR="00B31FCB">
              <w:rPr>
                <w:rFonts w:eastAsia="SimSun"/>
                <w:noProof/>
              </w:rPr>
              <w:t xml:space="preserve">i: </w:t>
            </w:r>
          </w:p>
          <w:p w14:paraId="5BB5D985" w14:textId="2C7801B0" w:rsidR="00B31FCB" w:rsidRPr="00B31FCB" w:rsidRDefault="006A3A49" w:rsidP="002316A0">
            <w:pPr>
              <w:pStyle w:val="ListParagraph"/>
              <w:numPr>
                <w:ilvl w:val="0"/>
                <w:numId w:val="20"/>
              </w:numPr>
              <w:rPr>
                <w:rFonts w:eastAsia="SimSun"/>
                <w:noProof/>
                <w:lang w:val="vi-VN"/>
              </w:rPr>
            </w:pPr>
            <w:r>
              <w:rPr>
                <w:rFonts w:eastAsia="SimSun"/>
                <w:noProof/>
              </w:rPr>
              <w:t>T</w:t>
            </w:r>
            <w:r w:rsidR="00B31FCB" w:rsidRPr="00B31FCB">
              <w:rPr>
                <w:rFonts w:eastAsia="SimSun"/>
                <w:noProof/>
              </w:rPr>
              <w:t>rườ</w:t>
            </w:r>
            <w:r w:rsidR="00B31FCB">
              <w:rPr>
                <w:rFonts w:eastAsia="SimSun"/>
                <w:noProof/>
              </w:rPr>
              <w:t>ng kho và ngày giao hàng đang để giá trị mặc định</w:t>
            </w:r>
          </w:p>
          <w:p w14:paraId="42EF3B4B" w14:textId="77777777" w:rsidR="00B31FCB" w:rsidRPr="00B31FCB" w:rsidRDefault="00B31FCB" w:rsidP="002316A0">
            <w:pPr>
              <w:pStyle w:val="ListParagraph"/>
              <w:numPr>
                <w:ilvl w:val="0"/>
                <w:numId w:val="20"/>
              </w:numPr>
              <w:rPr>
                <w:rFonts w:eastAsia="SimSun"/>
                <w:noProof/>
                <w:lang w:val="vi-VN"/>
              </w:rPr>
            </w:pPr>
            <w:r>
              <w:rPr>
                <w:rFonts w:eastAsia="SimSun"/>
                <w:noProof/>
              </w:rPr>
              <w:t>Đơn vị tính trong bảng danh sách sản phẩm đang mặc định = null cho người dùng chọn</w:t>
            </w:r>
          </w:p>
          <w:p w14:paraId="6C1AE3E0" w14:textId="3448F408" w:rsidR="00823170" w:rsidRPr="00654C93" w:rsidRDefault="006A3A49" w:rsidP="006A3A49">
            <w:pPr>
              <w:ind w:left="0"/>
              <w:rPr>
                <w:rFonts w:eastAsia="SimSun"/>
                <w:b/>
                <w:noProof/>
                <w:color w:val="FF0000"/>
                <w:lang w:val="vi-VN"/>
              </w:rPr>
            </w:pPr>
            <w:r w:rsidRPr="006A3A49">
              <w:rPr>
                <w:rFonts w:eastAsia="SimSun"/>
                <w:noProof/>
              </w:rPr>
              <w:sym w:font="Wingdings" w:char="F0E8"/>
            </w:r>
            <w:r w:rsidR="0078286F" w:rsidRPr="00B31FCB">
              <w:rPr>
                <w:rFonts w:eastAsia="SimSun"/>
                <w:noProof/>
              </w:rPr>
              <w:t xml:space="preserve"> </w:t>
            </w:r>
            <w:r w:rsidR="00EA6C3F">
              <w:rPr>
                <w:rFonts w:eastAsia="SimSun"/>
                <w:b/>
                <w:noProof/>
                <w:color w:val="FF0000"/>
              </w:rPr>
              <w:t>Sửa lại như sau:</w:t>
            </w:r>
          </w:p>
          <w:p w14:paraId="2A21834C" w14:textId="7332132D" w:rsidR="006A3A49" w:rsidRPr="00EA6C3F" w:rsidRDefault="006A3A49" w:rsidP="002316A0">
            <w:pPr>
              <w:pStyle w:val="ListParagraph"/>
              <w:numPr>
                <w:ilvl w:val="0"/>
                <w:numId w:val="21"/>
              </w:numPr>
              <w:rPr>
                <w:rFonts w:eastAsia="SimSun"/>
                <w:noProof/>
                <w:color w:val="FF0000"/>
                <w:lang w:val="vi-VN"/>
              </w:rPr>
            </w:pPr>
            <w:r w:rsidRPr="00EA6C3F">
              <w:rPr>
                <w:rFonts w:eastAsia="SimSun"/>
                <w:noProof/>
                <w:color w:val="FF0000"/>
              </w:rPr>
              <w:t>Trường kho và ngày giao hàng mặc định =null, yêu cầu người dùng bắt buộc phải chọn</w:t>
            </w:r>
            <w:r w:rsidR="004D4B0C" w:rsidRPr="00EA6C3F">
              <w:rPr>
                <w:rFonts w:eastAsia="SimSun"/>
                <w:noProof/>
                <w:color w:val="FF0000"/>
              </w:rPr>
              <w:t xml:space="preserve"> (có dấu * cuối label)</w:t>
            </w:r>
            <w:r w:rsidRPr="00EA6C3F">
              <w:rPr>
                <w:rFonts w:eastAsia="SimSun"/>
                <w:noProof/>
                <w:color w:val="FF0000"/>
              </w:rPr>
              <w:t>.</w:t>
            </w:r>
          </w:p>
          <w:p w14:paraId="63168B9F" w14:textId="5776C0F0" w:rsidR="004D4B0C" w:rsidRPr="00EA6C3F" w:rsidRDefault="004D4B0C" w:rsidP="004D4B0C">
            <w:pPr>
              <w:pStyle w:val="ListParagraph"/>
              <w:rPr>
                <w:rFonts w:eastAsia="SimSun"/>
                <w:noProof/>
                <w:color w:val="FF0000"/>
              </w:rPr>
            </w:pPr>
            <w:r w:rsidRPr="00EA6C3F">
              <w:rPr>
                <w:rFonts w:eastAsia="SimSun"/>
                <w:noProof/>
                <w:color w:val="FF0000"/>
              </w:rPr>
              <w:t xml:space="preserve">   + Nếu người dùng không chọn </w:t>
            </w:r>
            <w:r w:rsidRPr="00EA6C3F">
              <w:rPr>
                <w:rFonts w:eastAsia="SimSun"/>
                <w:b/>
                <w:i/>
                <w:noProof/>
                <w:color w:val="FF0000"/>
              </w:rPr>
              <w:t>Kho</w:t>
            </w:r>
            <w:r w:rsidRPr="00EA6C3F">
              <w:rPr>
                <w:rFonts w:eastAsia="SimSun"/>
                <w:noProof/>
                <w:color w:val="FF0000"/>
              </w:rPr>
              <w:t xml:space="preserve"> hiển thị cảnh báo : “Kho bắt buộc chọn”</w:t>
            </w:r>
          </w:p>
          <w:p w14:paraId="01D4A0D7" w14:textId="27A863CC" w:rsidR="004D4B0C" w:rsidRPr="00EA6C3F" w:rsidRDefault="004D4B0C" w:rsidP="004D4B0C">
            <w:pPr>
              <w:pStyle w:val="ListParagraph"/>
              <w:rPr>
                <w:rFonts w:eastAsia="SimSun"/>
                <w:noProof/>
                <w:color w:val="FF0000"/>
                <w:lang w:val="vi-VN"/>
              </w:rPr>
            </w:pPr>
            <w:r w:rsidRPr="00EA6C3F">
              <w:rPr>
                <w:rFonts w:eastAsia="SimSun"/>
                <w:noProof/>
                <w:color w:val="FF0000"/>
              </w:rPr>
              <w:t xml:space="preserve">   + Nếu người dùng không chọn </w:t>
            </w:r>
            <w:r w:rsidRPr="00EA6C3F">
              <w:rPr>
                <w:rFonts w:eastAsia="SimSun"/>
                <w:b/>
                <w:i/>
                <w:noProof/>
                <w:color w:val="FF0000"/>
              </w:rPr>
              <w:t>Ngày yêu cầu giao hàng</w:t>
            </w:r>
            <w:r w:rsidRPr="00EA6C3F">
              <w:rPr>
                <w:rFonts w:eastAsia="SimSun"/>
                <w:noProof/>
                <w:color w:val="FF0000"/>
              </w:rPr>
              <w:t xml:space="preserve"> hiển thị cảnh báo: “Ngày yêu cầu giao hàng bắt buộc chọn”</w:t>
            </w:r>
          </w:p>
          <w:p w14:paraId="2DA62824" w14:textId="59830880" w:rsidR="006A3A49" w:rsidRPr="006A3A49" w:rsidRDefault="006A3A49" w:rsidP="002316A0">
            <w:pPr>
              <w:pStyle w:val="ListParagraph"/>
              <w:numPr>
                <w:ilvl w:val="0"/>
                <w:numId w:val="21"/>
              </w:numPr>
              <w:rPr>
                <w:rFonts w:eastAsia="SimSun"/>
                <w:noProof/>
                <w:lang w:val="vi-VN"/>
              </w:rPr>
            </w:pPr>
            <w:r w:rsidRPr="00EA6C3F">
              <w:rPr>
                <w:rFonts w:eastAsia="SimSun"/>
                <w:noProof/>
                <w:color w:val="FF0000"/>
              </w:rPr>
              <w:t>Đơn vị tính trong danh sách sản phẩm để giá trị mặc định là đơn vị đóng gói theo danh mục sản phẩm.</w:t>
            </w:r>
          </w:p>
        </w:tc>
      </w:tr>
    </w:tbl>
    <w:p w14:paraId="25DBF751" w14:textId="1D06B1CB" w:rsidR="00324E18" w:rsidRDefault="00324E18" w:rsidP="00324E18">
      <w:pPr>
        <w:pStyle w:val="Heading2"/>
        <w:rPr>
          <w:noProof/>
        </w:rPr>
      </w:pPr>
      <w:bookmarkStart w:id="35" w:name="_Toc74295336"/>
      <w:bookmarkStart w:id="36" w:name="_Toc66465855"/>
      <w:r>
        <w:rPr>
          <w:noProof/>
        </w:rPr>
        <w:t>Nâng cấp chức năng Nhập hàng</w:t>
      </w:r>
      <w:bookmarkEnd w:id="35"/>
    </w:p>
    <w:p w14:paraId="24DF83E7" w14:textId="7E49AF29" w:rsidR="00324E18" w:rsidRDefault="00324E18" w:rsidP="00324E18">
      <w:pPr>
        <w:pStyle w:val="Heading3"/>
      </w:pPr>
      <w:bookmarkStart w:id="37" w:name="_Toc74295337"/>
      <w:r>
        <w:t>Thông tin chung về chức năng</w:t>
      </w:r>
      <w:bookmarkEnd w:id="37"/>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863"/>
        <w:gridCol w:w="6139"/>
      </w:tblGrid>
      <w:tr w:rsidR="00324E18" w:rsidRPr="000940A3" w14:paraId="54D4CE8F" w14:textId="77777777" w:rsidTr="0091539A">
        <w:trPr>
          <w:trHeight w:val="284"/>
          <w:jc w:val="center"/>
        </w:trPr>
        <w:tc>
          <w:tcPr>
            <w:tcW w:w="1590" w:type="pct"/>
            <w:tcBorders>
              <w:top w:val="single" w:sz="18" w:space="0" w:color="808080"/>
              <w:left w:val="single" w:sz="18" w:space="0" w:color="808080"/>
            </w:tcBorders>
            <w:shd w:val="clear" w:color="auto" w:fill="F3F3F3"/>
            <w:vAlign w:val="center"/>
          </w:tcPr>
          <w:p w14:paraId="0AF24B30" w14:textId="77777777" w:rsidR="00324E18" w:rsidRPr="000940A3" w:rsidRDefault="00324E18" w:rsidP="0091539A">
            <w:pPr>
              <w:ind w:left="142"/>
              <w:rPr>
                <w:sz w:val="28"/>
                <w:szCs w:val="28"/>
              </w:rPr>
            </w:pPr>
            <w:r w:rsidRPr="000940A3">
              <w:rPr>
                <w:b/>
                <w:sz w:val="28"/>
                <w:szCs w:val="28"/>
              </w:rPr>
              <w:t>Tên chức năng</w:t>
            </w:r>
          </w:p>
        </w:tc>
        <w:tc>
          <w:tcPr>
            <w:tcW w:w="3410" w:type="pct"/>
            <w:tcBorders>
              <w:top w:val="single" w:sz="18" w:space="0" w:color="808080"/>
              <w:right w:val="single" w:sz="18" w:space="0" w:color="808080"/>
            </w:tcBorders>
            <w:vAlign w:val="center"/>
          </w:tcPr>
          <w:p w14:paraId="0C3B2A5C" w14:textId="4DB3DCE5" w:rsidR="00324E18" w:rsidRPr="000940A3" w:rsidRDefault="00324E18" w:rsidP="0091539A">
            <w:pPr>
              <w:pStyle w:val="BodyText"/>
              <w:ind w:left="0"/>
              <w:rPr>
                <w:color w:val="984806"/>
                <w:sz w:val="28"/>
                <w:szCs w:val="28"/>
                <w:lang w:eastAsia="ar-SA"/>
              </w:rPr>
            </w:pPr>
            <w:r>
              <w:rPr>
                <w:color w:val="984806"/>
                <w:sz w:val="28"/>
                <w:szCs w:val="28"/>
                <w:lang w:eastAsia="ar-SA"/>
              </w:rPr>
              <w:t>Nhập hàng</w:t>
            </w:r>
          </w:p>
        </w:tc>
      </w:tr>
      <w:tr w:rsidR="00324E18" w:rsidRPr="000940A3" w14:paraId="43E29D98" w14:textId="77777777" w:rsidTr="0091539A">
        <w:trPr>
          <w:trHeight w:val="284"/>
          <w:jc w:val="center"/>
        </w:trPr>
        <w:tc>
          <w:tcPr>
            <w:tcW w:w="1590" w:type="pct"/>
            <w:tcBorders>
              <w:left w:val="single" w:sz="18" w:space="0" w:color="808080"/>
            </w:tcBorders>
            <w:shd w:val="clear" w:color="auto" w:fill="F3F3F3"/>
            <w:vAlign w:val="center"/>
          </w:tcPr>
          <w:p w14:paraId="03051434" w14:textId="77777777" w:rsidR="00324E18" w:rsidRPr="000940A3" w:rsidRDefault="00324E18" w:rsidP="0091539A">
            <w:pPr>
              <w:ind w:left="142"/>
              <w:rPr>
                <w:b/>
                <w:sz w:val="28"/>
                <w:szCs w:val="28"/>
              </w:rPr>
            </w:pPr>
            <w:r w:rsidRPr="000940A3">
              <w:rPr>
                <w:b/>
                <w:sz w:val="28"/>
                <w:szCs w:val="28"/>
              </w:rPr>
              <w:t>Mô tả</w:t>
            </w:r>
          </w:p>
        </w:tc>
        <w:tc>
          <w:tcPr>
            <w:tcW w:w="3410" w:type="pct"/>
            <w:tcBorders>
              <w:right w:val="single" w:sz="18" w:space="0" w:color="808080"/>
            </w:tcBorders>
            <w:vAlign w:val="center"/>
          </w:tcPr>
          <w:p w14:paraId="74E4B09B" w14:textId="77777777" w:rsidR="00324E18" w:rsidRPr="000940A3" w:rsidRDefault="00324E18" w:rsidP="0091539A">
            <w:pPr>
              <w:pStyle w:val="BodyText"/>
              <w:ind w:left="0"/>
              <w:rPr>
                <w:color w:val="984806"/>
                <w:sz w:val="28"/>
                <w:szCs w:val="28"/>
                <w:lang w:eastAsia="ar-SA"/>
              </w:rPr>
            </w:pPr>
            <w:r w:rsidRPr="000940A3">
              <w:rPr>
                <w:color w:val="984806"/>
                <w:sz w:val="28"/>
                <w:szCs w:val="28"/>
                <w:lang w:eastAsia="ar-SA"/>
              </w:rPr>
              <w:t>Chức năng này cho phép:</w:t>
            </w:r>
          </w:p>
          <w:p w14:paraId="0458207A" w14:textId="18130BFA" w:rsidR="00324E18" w:rsidRPr="000940A3" w:rsidRDefault="00324E18" w:rsidP="002316A0">
            <w:pPr>
              <w:pStyle w:val="BodyText"/>
              <w:numPr>
                <w:ilvl w:val="0"/>
                <w:numId w:val="17"/>
              </w:numPr>
              <w:rPr>
                <w:color w:val="984806"/>
                <w:sz w:val="28"/>
                <w:szCs w:val="28"/>
                <w:lang w:eastAsia="ar-SA"/>
              </w:rPr>
            </w:pPr>
            <w:r>
              <w:rPr>
                <w:color w:val="984806"/>
                <w:sz w:val="28"/>
                <w:szCs w:val="28"/>
                <w:lang w:eastAsia="ar-SA"/>
              </w:rPr>
              <w:t>Xem và xác nhận nhập hàng từ NCC tới NPP</w:t>
            </w:r>
          </w:p>
        </w:tc>
      </w:tr>
      <w:tr w:rsidR="00324E18" w:rsidRPr="000940A3" w14:paraId="7B9D2B73" w14:textId="77777777" w:rsidTr="0091539A">
        <w:trPr>
          <w:trHeight w:val="395"/>
          <w:jc w:val="center"/>
        </w:trPr>
        <w:tc>
          <w:tcPr>
            <w:tcW w:w="1590" w:type="pct"/>
            <w:tcBorders>
              <w:left w:val="single" w:sz="18" w:space="0" w:color="808080"/>
            </w:tcBorders>
            <w:shd w:val="clear" w:color="auto" w:fill="F3F3F3"/>
            <w:vAlign w:val="center"/>
          </w:tcPr>
          <w:p w14:paraId="67C4AFAD" w14:textId="77777777" w:rsidR="00324E18" w:rsidRPr="000940A3" w:rsidRDefault="00324E18" w:rsidP="0091539A">
            <w:pPr>
              <w:ind w:left="142"/>
              <w:rPr>
                <w:b/>
                <w:sz w:val="28"/>
                <w:szCs w:val="28"/>
              </w:rPr>
            </w:pPr>
            <w:r w:rsidRPr="000940A3">
              <w:rPr>
                <w:b/>
                <w:sz w:val="28"/>
                <w:szCs w:val="28"/>
              </w:rPr>
              <w:t>Tác nhân</w:t>
            </w:r>
          </w:p>
        </w:tc>
        <w:tc>
          <w:tcPr>
            <w:tcW w:w="3410" w:type="pct"/>
            <w:tcBorders>
              <w:right w:val="single" w:sz="18" w:space="0" w:color="808080"/>
            </w:tcBorders>
            <w:vAlign w:val="center"/>
          </w:tcPr>
          <w:p w14:paraId="7F94696B" w14:textId="4332618F" w:rsidR="00324E18" w:rsidRPr="000940A3" w:rsidRDefault="003B6E16" w:rsidP="003B6E16">
            <w:pPr>
              <w:ind w:left="0"/>
              <w:rPr>
                <w:sz w:val="28"/>
                <w:szCs w:val="28"/>
              </w:rPr>
            </w:pPr>
            <w:r>
              <w:rPr>
                <w:color w:val="984806"/>
                <w:sz w:val="28"/>
                <w:szCs w:val="28"/>
              </w:rPr>
              <w:t>-</w:t>
            </w:r>
            <w:r w:rsidR="004D4B0C">
              <w:rPr>
                <w:color w:val="984806"/>
                <w:sz w:val="28"/>
                <w:szCs w:val="28"/>
              </w:rPr>
              <w:t xml:space="preserve"> </w:t>
            </w:r>
            <w:r w:rsidR="001629B1" w:rsidRPr="004D4B0C">
              <w:rPr>
                <w:snapToGrid/>
                <w:color w:val="984806"/>
                <w:sz w:val="28"/>
                <w:szCs w:val="28"/>
                <w:lang w:eastAsia="ar-SA"/>
              </w:rPr>
              <w:t>ADMIN, RSM, ASM, SUP, KT NPP</w:t>
            </w:r>
          </w:p>
        </w:tc>
      </w:tr>
      <w:tr w:rsidR="00324E18" w:rsidRPr="000940A3" w14:paraId="6359892F" w14:textId="77777777" w:rsidTr="0091539A">
        <w:trPr>
          <w:trHeight w:val="740"/>
          <w:jc w:val="center"/>
        </w:trPr>
        <w:tc>
          <w:tcPr>
            <w:tcW w:w="1590" w:type="pct"/>
            <w:tcBorders>
              <w:left w:val="single" w:sz="18" w:space="0" w:color="808080"/>
            </w:tcBorders>
            <w:shd w:val="clear" w:color="auto" w:fill="F3F3F3"/>
            <w:vAlign w:val="center"/>
          </w:tcPr>
          <w:p w14:paraId="5798C519" w14:textId="77777777" w:rsidR="00324E18" w:rsidRPr="000940A3" w:rsidRDefault="00324E18" w:rsidP="0091539A">
            <w:pPr>
              <w:ind w:left="142"/>
              <w:rPr>
                <w:b/>
                <w:sz w:val="28"/>
                <w:szCs w:val="28"/>
              </w:rPr>
            </w:pPr>
            <w:r w:rsidRPr="000940A3">
              <w:rPr>
                <w:b/>
                <w:sz w:val="28"/>
                <w:szCs w:val="28"/>
              </w:rPr>
              <w:lastRenderedPageBreak/>
              <w:t xml:space="preserve">Điều kiện trước </w:t>
            </w:r>
          </w:p>
        </w:tc>
        <w:tc>
          <w:tcPr>
            <w:tcW w:w="3410" w:type="pct"/>
            <w:tcBorders>
              <w:right w:val="single" w:sz="18" w:space="0" w:color="808080"/>
            </w:tcBorders>
            <w:vAlign w:val="center"/>
          </w:tcPr>
          <w:p w14:paraId="1ACE46B2" w14:textId="77777777" w:rsidR="00324E18" w:rsidRPr="000940A3" w:rsidRDefault="00324E18" w:rsidP="0091539A">
            <w:pPr>
              <w:pStyle w:val="BodyText"/>
              <w:ind w:left="0"/>
              <w:rPr>
                <w:color w:val="984806"/>
                <w:sz w:val="28"/>
                <w:szCs w:val="28"/>
                <w:lang w:eastAsia="ar-SA"/>
              </w:rPr>
            </w:pPr>
            <w:r w:rsidRPr="000940A3">
              <w:rPr>
                <w:color w:val="984806"/>
                <w:sz w:val="28"/>
                <w:szCs w:val="28"/>
                <w:lang w:eastAsia="ar-SA"/>
              </w:rPr>
              <w:t>- Người sử dụng đăng nhập vào hệ thống</w:t>
            </w:r>
          </w:p>
          <w:p w14:paraId="767AE2BE" w14:textId="77777777" w:rsidR="00324E18" w:rsidRPr="000940A3" w:rsidRDefault="00324E18" w:rsidP="0091539A">
            <w:pPr>
              <w:pStyle w:val="BodyText"/>
              <w:ind w:left="0"/>
              <w:rPr>
                <w:sz w:val="28"/>
                <w:szCs w:val="28"/>
              </w:rPr>
            </w:pPr>
            <w:r w:rsidRPr="000940A3">
              <w:rPr>
                <w:color w:val="984806"/>
                <w:sz w:val="28"/>
                <w:szCs w:val="28"/>
                <w:lang w:eastAsia="ar-SA"/>
              </w:rPr>
              <w:t>- Có quyền vào chức năng</w:t>
            </w:r>
          </w:p>
        </w:tc>
      </w:tr>
      <w:tr w:rsidR="00324E18" w:rsidRPr="000940A3" w14:paraId="0714DA75" w14:textId="77777777" w:rsidTr="0091539A">
        <w:trPr>
          <w:trHeight w:val="530"/>
          <w:jc w:val="center"/>
        </w:trPr>
        <w:tc>
          <w:tcPr>
            <w:tcW w:w="1590" w:type="pct"/>
            <w:tcBorders>
              <w:left w:val="single" w:sz="18" w:space="0" w:color="808080"/>
              <w:bottom w:val="single" w:sz="8" w:space="0" w:color="808080"/>
            </w:tcBorders>
            <w:shd w:val="clear" w:color="auto" w:fill="F3F3F3"/>
            <w:vAlign w:val="center"/>
          </w:tcPr>
          <w:p w14:paraId="7CF0BB25" w14:textId="77777777" w:rsidR="00324E18" w:rsidRPr="000940A3" w:rsidRDefault="00324E18" w:rsidP="0091539A">
            <w:pPr>
              <w:ind w:left="142"/>
              <w:rPr>
                <w:b/>
                <w:sz w:val="28"/>
                <w:szCs w:val="28"/>
              </w:rPr>
            </w:pPr>
            <w:r w:rsidRPr="000940A3">
              <w:rPr>
                <w:b/>
                <w:sz w:val="28"/>
                <w:szCs w:val="28"/>
              </w:rPr>
              <w:t>Điều kiện sau</w:t>
            </w:r>
          </w:p>
        </w:tc>
        <w:tc>
          <w:tcPr>
            <w:tcW w:w="3410" w:type="pct"/>
            <w:tcBorders>
              <w:bottom w:val="single" w:sz="8" w:space="0" w:color="808080"/>
              <w:right w:val="single" w:sz="18" w:space="0" w:color="808080"/>
            </w:tcBorders>
            <w:vAlign w:val="center"/>
          </w:tcPr>
          <w:p w14:paraId="3A4869EF" w14:textId="77777777" w:rsidR="00324E18" w:rsidRPr="000940A3" w:rsidRDefault="00324E18" w:rsidP="0091539A">
            <w:pPr>
              <w:pStyle w:val="BodyText"/>
              <w:ind w:left="0"/>
              <w:rPr>
                <w:sz w:val="28"/>
                <w:szCs w:val="28"/>
                <w:lang w:eastAsia="ar-SA"/>
              </w:rPr>
            </w:pPr>
          </w:p>
        </w:tc>
      </w:tr>
      <w:tr w:rsidR="00324E18" w:rsidRPr="000940A3" w14:paraId="37DD371F" w14:textId="77777777" w:rsidTr="0091539A">
        <w:trPr>
          <w:trHeight w:val="284"/>
          <w:jc w:val="center"/>
        </w:trPr>
        <w:tc>
          <w:tcPr>
            <w:tcW w:w="1590" w:type="pct"/>
            <w:tcBorders>
              <w:left w:val="single" w:sz="18" w:space="0" w:color="808080"/>
              <w:bottom w:val="single" w:sz="4" w:space="0" w:color="808080"/>
            </w:tcBorders>
            <w:shd w:val="clear" w:color="auto" w:fill="F3F3F3"/>
            <w:vAlign w:val="center"/>
          </w:tcPr>
          <w:p w14:paraId="460D6BCF" w14:textId="77777777" w:rsidR="00324E18" w:rsidRPr="000940A3" w:rsidRDefault="00324E18" w:rsidP="0091539A">
            <w:pPr>
              <w:ind w:left="142"/>
              <w:rPr>
                <w:b/>
                <w:sz w:val="28"/>
                <w:szCs w:val="28"/>
              </w:rPr>
            </w:pPr>
            <w:r w:rsidRPr="000940A3">
              <w:rPr>
                <w:b/>
                <w:sz w:val="28"/>
                <w:szCs w:val="28"/>
              </w:rPr>
              <w:t>Ngoại lệ</w:t>
            </w:r>
          </w:p>
        </w:tc>
        <w:tc>
          <w:tcPr>
            <w:tcW w:w="3410" w:type="pct"/>
            <w:tcBorders>
              <w:bottom w:val="single" w:sz="4" w:space="0" w:color="808080"/>
              <w:right w:val="single" w:sz="18" w:space="0" w:color="808080"/>
            </w:tcBorders>
            <w:vAlign w:val="center"/>
          </w:tcPr>
          <w:p w14:paraId="0BEDAB9C" w14:textId="77777777" w:rsidR="00324E18" w:rsidRPr="000940A3" w:rsidRDefault="00324E18" w:rsidP="0091539A">
            <w:pPr>
              <w:pStyle w:val="BodyText"/>
              <w:ind w:left="0"/>
              <w:rPr>
                <w:sz w:val="28"/>
                <w:szCs w:val="28"/>
                <w:lang w:eastAsia="ar-SA"/>
              </w:rPr>
            </w:pPr>
            <w:r w:rsidRPr="000940A3">
              <w:rPr>
                <w:sz w:val="28"/>
                <w:szCs w:val="28"/>
                <w:lang w:eastAsia="ar-SA"/>
              </w:rPr>
              <w:t>-N/A</w:t>
            </w:r>
          </w:p>
        </w:tc>
      </w:tr>
      <w:tr w:rsidR="00324E18" w:rsidRPr="000940A3" w14:paraId="5C938616" w14:textId="77777777" w:rsidTr="0091539A">
        <w:trPr>
          <w:trHeight w:val="284"/>
          <w:jc w:val="center"/>
        </w:trPr>
        <w:tc>
          <w:tcPr>
            <w:tcW w:w="1590" w:type="pct"/>
            <w:tcBorders>
              <w:left w:val="single" w:sz="18" w:space="0" w:color="808080"/>
              <w:bottom w:val="single" w:sz="18" w:space="0" w:color="808080"/>
            </w:tcBorders>
            <w:shd w:val="clear" w:color="auto" w:fill="F3F3F3"/>
            <w:vAlign w:val="center"/>
          </w:tcPr>
          <w:p w14:paraId="3C98639F" w14:textId="77777777" w:rsidR="00324E18" w:rsidRPr="000940A3" w:rsidRDefault="00324E18" w:rsidP="0091539A">
            <w:pPr>
              <w:ind w:left="142"/>
              <w:rPr>
                <w:b/>
                <w:sz w:val="28"/>
                <w:szCs w:val="28"/>
              </w:rPr>
            </w:pPr>
            <w:r w:rsidRPr="000940A3">
              <w:rPr>
                <w:b/>
                <w:sz w:val="28"/>
                <w:szCs w:val="28"/>
              </w:rPr>
              <w:t>Các yêu cầu đặc biệt</w:t>
            </w:r>
          </w:p>
        </w:tc>
        <w:tc>
          <w:tcPr>
            <w:tcW w:w="3410" w:type="pct"/>
            <w:tcBorders>
              <w:bottom w:val="single" w:sz="18" w:space="0" w:color="808080"/>
              <w:right w:val="single" w:sz="18" w:space="0" w:color="808080"/>
            </w:tcBorders>
            <w:vAlign w:val="center"/>
          </w:tcPr>
          <w:p w14:paraId="3D32AFEA" w14:textId="77777777" w:rsidR="00324E18" w:rsidRPr="000940A3" w:rsidRDefault="00324E18" w:rsidP="0091539A">
            <w:pPr>
              <w:pStyle w:val="BodyText"/>
              <w:ind w:left="0"/>
              <w:rPr>
                <w:sz w:val="28"/>
                <w:szCs w:val="28"/>
              </w:rPr>
            </w:pPr>
            <w:r w:rsidRPr="000940A3">
              <w:rPr>
                <w:sz w:val="28"/>
                <w:szCs w:val="28"/>
                <w:lang w:eastAsia="ar-SA"/>
              </w:rPr>
              <w:t>-N/A</w:t>
            </w:r>
          </w:p>
        </w:tc>
      </w:tr>
    </w:tbl>
    <w:p w14:paraId="6BD1AD74" w14:textId="77777777" w:rsidR="00324E18" w:rsidRPr="00324E18" w:rsidRDefault="00324E18" w:rsidP="00324E18">
      <w:pPr>
        <w:ind w:left="0"/>
      </w:pPr>
    </w:p>
    <w:p w14:paraId="5FEE7C1C" w14:textId="25299CE6" w:rsidR="00324E18" w:rsidRDefault="00324E18" w:rsidP="00324E18">
      <w:pPr>
        <w:pStyle w:val="Heading3"/>
      </w:pPr>
      <w:bookmarkStart w:id="38" w:name="_Toc74295338"/>
      <w:r>
        <w:t>Màn hình chức năng</w:t>
      </w:r>
      <w:bookmarkEnd w:id="38"/>
    </w:p>
    <w:p w14:paraId="00213474" w14:textId="326F1E2A" w:rsidR="007F45F3" w:rsidRDefault="001306CC" w:rsidP="007F45F3">
      <w:pPr>
        <w:keepNext/>
      </w:pPr>
      <w:r>
        <w:rPr>
          <w:noProof/>
          <w:snapToGrid/>
        </w:rPr>
        <w:drawing>
          <wp:inline distT="0" distB="0" distL="0" distR="0" wp14:anchorId="6BE511EA" wp14:editId="62F7B559">
            <wp:extent cx="5916295" cy="181864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hap ha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16295" cy="1818640"/>
                    </a:xfrm>
                    <a:prstGeom prst="rect">
                      <a:avLst/>
                    </a:prstGeom>
                  </pic:spPr>
                </pic:pic>
              </a:graphicData>
            </a:graphic>
          </wp:inline>
        </w:drawing>
      </w:r>
    </w:p>
    <w:p w14:paraId="128D575B" w14:textId="77777777" w:rsidR="007F45F3" w:rsidRDefault="007F45F3" w:rsidP="001306CC">
      <w:pPr>
        <w:keepNext/>
        <w:ind w:left="0"/>
      </w:pPr>
    </w:p>
    <w:p w14:paraId="4874ECFC" w14:textId="31641D37" w:rsidR="00324E18" w:rsidRDefault="007F45F3" w:rsidP="007F45F3">
      <w:pPr>
        <w:pStyle w:val="Caption"/>
        <w:jc w:val="center"/>
      </w:pPr>
      <w:r>
        <w:t>H</w:t>
      </w:r>
      <w:r w:rsidR="00EA6C3F">
        <w:t>ì</w:t>
      </w:r>
      <w:r>
        <w:t xml:space="preserve">nh </w:t>
      </w:r>
      <w:fldSimple w:instr=" SEQ Hình \* ARABIC ">
        <w:r w:rsidR="002D15E5">
          <w:rPr>
            <w:noProof/>
          </w:rPr>
          <w:t>5</w:t>
        </w:r>
      </w:fldSimple>
      <w:r>
        <w:t xml:space="preserve"> Danh sách đơn hàng</w:t>
      </w:r>
    </w:p>
    <w:p w14:paraId="077A951F" w14:textId="3148DA70" w:rsidR="007F45F3" w:rsidRDefault="001306CC" w:rsidP="007F45F3">
      <w:r>
        <w:rPr>
          <w:noProof/>
        </w:rPr>
        <w:drawing>
          <wp:inline distT="0" distB="0" distL="0" distR="0" wp14:anchorId="4C38A2D3" wp14:editId="0B32A74D">
            <wp:extent cx="5905500" cy="1628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5500" cy="1628775"/>
                    </a:xfrm>
                    <a:prstGeom prst="rect">
                      <a:avLst/>
                    </a:prstGeom>
                    <a:noFill/>
                    <a:ln>
                      <a:noFill/>
                    </a:ln>
                  </pic:spPr>
                </pic:pic>
              </a:graphicData>
            </a:graphic>
          </wp:inline>
        </w:drawing>
      </w:r>
    </w:p>
    <w:p w14:paraId="22832F42" w14:textId="779D7325" w:rsidR="007F45F3" w:rsidRPr="007F45F3" w:rsidRDefault="007F45F3" w:rsidP="007F45F3">
      <w:pPr>
        <w:pStyle w:val="Caption"/>
        <w:jc w:val="center"/>
      </w:pPr>
      <w:r>
        <w:t xml:space="preserve">Hình </w:t>
      </w:r>
      <w:fldSimple w:instr=" SEQ Hình \* ARABIC ">
        <w:r w:rsidR="002D15E5">
          <w:rPr>
            <w:noProof/>
          </w:rPr>
          <w:t>6</w:t>
        </w:r>
      </w:fldSimple>
      <w:r>
        <w:t xml:space="preserve"> Chi tiết đơn hàng đã nhập</w:t>
      </w:r>
    </w:p>
    <w:p w14:paraId="183F361C" w14:textId="42605F0C" w:rsidR="00324E18" w:rsidRDefault="00324E18" w:rsidP="00324E18">
      <w:pPr>
        <w:pStyle w:val="Heading3"/>
      </w:pPr>
      <w:bookmarkStart w:id="39" w:name="_Toc74295339"/>
      <w:r>
        <w:t>Luồng xử lý các xự kiện tương tác</w:t>
      </w:r>
      <w:bookmarkEnd w:id="39"/>
    </w:p>
    <w:tbl>
      <w:tblPr>
        <w:tblW w:w="9471" w:type="dxa"/>
        <w:tblInd w:w="-11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000" w:firstRow="0" w:lastRow="0" w:firstColumn="0" w:lastColumn="0" w:noHBand="0" w:noVBand="0"/>
      </w:tblPr>
      <w:tblGrid>
        <w:gridCol w:w="1252"/>
        <w:gridCol w:w="8219"/>
      </w:tblGrid>
      <w:tr w:rsidR="007F45F3" w:rsidRPr="00460399" w14:paraId="2E0F8065" w14:textId="77777777" w:rsidTr="0091539A">
        <w:trPr>
          <w:trHeight w:val="253"/>
          <w:tblHeader/>
        </w:trPr>
        <w:tc>
          <w:tcPr>
            <w:tcW w:w="1252" w:type="dxa"/>
            <w:tcBorders>
              <w:top w:val="single" w:sz="4" w:space="0" w:color="4F81BD"/>
              <w:left w:val="single" w:sz="4" w:space="0" w:color="4F81BD"/>
              <w:bottom w:val="single" w:sz="4" w:space="0" w:color="4F81BD"/>
              <w:right w:val="nil"/>
            </w:tcBorders>
            <w:shd w:val="clear" w:color="auto" w:fill="4F81BD"/>
          </w:tcPr>
          <w:p w14:paraId="4FB2F21A" w14:textId="77777777" w:rsidR="007F45F3" w:rsidRPr="00460399" w:rsidRDefault="007F45F3" w:rsidP="0091539A">
            <w:pPr>
              <w:pStyle w:val="TableHeader"/>
              <w:ind w:left="0"/>
              <w:rPr>
                <w:b/>
                <w:bCs/>
                <w:noProof/>
                <w:lang w:val="vi-VN"/>
              </w:rPr>
            </w:pPr>
            <w:r w:rsidRPr="00460399">
              <w:rPr>
                <w:b/>
                <w:bCs/>
                <w:noProof/>
                <w:lang w:val="vi-VN"/>
              </w:rPr>
              <w:t>Bước</w:t>
            </w:r>
          </w:p>
        </w:tc>
        <w:tc>
          <w:tcPr>
            <w:tcW w:w="8219" w:type="dxa"/>
            <w:tcBorders>
              <w:top w:val="single" w:sz="4" w:space="0" w:color="4F81BD"/>
              <w:bottom w:val="single" w:sz="4" w:space="0" w:color="4F81BD"/>
              <w:right w:val="single" w:sz="4" w:space="0" w:color="4F81BD"/>
            </w:tcBorders>
            <w:shd w:val="clear" w:color="auto" w:fill="4F81BD"/>
          </w:tcPr>
          <w:p w14:paraId="1EFEBFC4" w14:textId="77777777" w:rsidR="007F45F3" w:rsidRPr="00460399" w:rsidRDefault="007F45F3" w:rsidP="0091539A">
            <w:pPr>
              <w:pStyle w:val="TableHeader"/>
              <w:ind w:left="0"/>
              <w:rPr>
                <w:b/>
                <w:bCs/>
                <w:noProof/>
                <w:lang w:val="vi-VN"/>
              </w:rPr>
            </w:pPr>
            <w:r w:rsidRPr="00460399">
              <w:rPr>
                <w:b/>
                <w:bCs/>
                <w:noProof/>
                <w:lang w:val="vi-VN"/>
              </w:rPr>
              <w:t>Mô tả</w:t>
            </w:r>
          </w:p>
        </w:tc>
      </w:tr>
      <w:tr w:rsidR="007F45F3" w:rsidRPr="00460399" w14:paraId="0870F3F2" w14:textId="77777777" w:rsidTr="0091539A">
        <w:trPr>
          <w:trHeight w:val="253"/>
        </w:trPr>
        <w:tc>
          <w:tcPr>
            <w:tcW w:w="1252" w:type="dxa"/>
            <w:shd w:val="clear" w:color="auto" w:fill="DBE5F1"/>
          </w:tcPr>
          <w:p w14:paraId="23BD7364" w14:textId="77777777" w:rsidR="007F45F3" w:rsidRPr="00E96964" w:rsidRDefault="007F45F3" w:rsidP="0091539A">
            <w:pPr>
              <w:ind w:left="0"/>
              <w:rPr>
                <w:rFonts w:eastAsia="SimSun"/>
                <w:bCs/>
                <w:noProof/>
              </w:rPr>
            </w:pPr>
            <w:r w:rsidRPr="00460399">
              <w:rPr>
                <w:rFonts w:eastAsia="SimSun"/>
                <w:bCs/>
                <w:noProof/>
                <w:lang w:val="vi-VN"/>
              </w:rPr>
              <w:t>(</w:t>
            </w:r>
            <w:r>
              <w:rPr>
                <w:rFonts w:eastAsia="SimSun"/>
                <w:bCs/>
                <w:noProof/>
              </w:rPr>
              <w:t>1)</w:t>
            </w:r>
          </w:p>
        </w:tc>
        <w:tc>
          <w:tcPr>
            <w:tcW w:w="8219" w:type="dxa"/>
            <w:shd w:val="clear" w:color="auto" w:fill="DBE5F1"/>
          </w:tcPr>
          <w:p w14:paraId="5DA7937D" w14:textId="161CF36A" w:rsidR="007F45F3" w:rsidRDefault="00654C93" w:rsidP="007F45F3">
            <w:pPr>
              <w:ind w:left="0"/>
              <w:rPr>
                <w:rFonts w:eastAsia="SimSun"/>
                <w:noProof/>
              </w:rPr>
            </w:pPr>
            <w:r>
              <w:rPr>
                <w:rFonts w:eastAsia="SimSun"/>
                <w:noProof/>
              </w:rPr>
              <w:t>- Luồng hiện tại:</w:t>
            </w:r>
          </w:p>
          <w:p w14:paraId="6FB2E659" w14:textId="436B6841" w:rsidR="00654C93" w:rsidRDefault="00654C93" w:rsidP="007F45F3">
            <w:pPr>
              <w:ind w:left="0"/>
              <w:rPr>
                <w:rFonts w:eastAsia="SimSun"/>
                <w:noProof/>
              </w:rPr>
            </w:pPr>
            <w:r>
              <w:rPr>
                <w:rFonts w:eastAsia="SimSun"/>
                <w:noProof/>
              </w:rPr>
              <w:t xml:space="preserve">     + Chi tiết đơn hàng không có thông tin kho nhập hàng</w:t>
            </w:r>
          </w:p>
          <w:p w14:paraId="0A8B4E5F" w14:textId="1B7B468B" w:rsidR="00654C93" w:rsidRDefault="00654C93" w:rsidP="007F45F3">
            <w:pPr>
              <w:ind w:left="0"/>
              <w:rPr>
                <w:rFonts w:eastAsia="SimSun"/>
                <w:noProof/>
              </w:rPr>
            </w:pPr>
            <w:r>
              <w:rPr>
                <w:rFonts w:eastAsia="SimSun"/>
                <w:noProof/>
              </w:rPr>
              <w:t xml:space="preserve">     + Đơn hàng ở trạng thái đã nhập không có icon xem chi tiết</w:t>
            </w:r>
          </w:p>
          <w:p w14:paraId="634DFA64" w14:textId="2E7FFEF0" w:rsidR="00654C93" w:rsidRPr="00654C93" w:rsidRDefault="00654C93" w:rsidP="007F45F3">
            <w:pPr>
              <w:ind w:left="0"/>
              <w:rPr>
                <w:rFonts w:eastAsia="SimSun"/>
                <w:b/>
                <w:noProof/>
                <w:color w:val="FF0000"/>
              </w:rPr>
            </w:pPr>
            <w:r w:rsidRPr="00654C93">
              <w:rPr>
                <w:rFonts w:eastAsia="SimSun"/>
                <w:noProof/>
              </w:rPr>
              <w:lastRenderedPageBreak/>
              <w:sym w:font="Wingdings" w:char="F0E8"/>
            </w:r>
            <w:r>
              <w:rPr>
                <w:rFonts w:eastAsia="SimSun"/>
                <w:noProof/>
              </w:rPr>
              <w:t xml:space="preserve"> </w:t>
            </w:r>
            <w:r w:rsidRPr="00654C93">
              <w:rPr>
                <w:rFonts w:eastAsia="SimSun"/>
                <w:b/>
                <w:noProof/>
                <w:color w:val="FF0000"/>
              </w:rPr>
              <w:t>Client bổ sung như sau:</w:t>
            </w:r>
          </w:p>
          <w:p w14:paraId="4589C248" w14:textId="0A2D2D8F" w:rsidR="007F45F3" w:rsidRPr="00EA6C3F" w:rsidRDefault="00C63E55" w:rsidP="007F45F3">
            <w:pPr>
              <w:ind w:left="0"/>
              <w:rPr>
                <w:rFonts w:eastAsia="SimSun"/>
                <w:noProof/>
                <w:color w:val="FF0000"/>
              </w:rPr>
            </w:pPr>
            <w:r w:rsidRPr="00EA6C3F">
              <w:rPr>
                <w:rFonts w:eastAsia="SimSun"/>
                <w:noProof/>
                <w:color w:val="FF0000"/>
              </w:rPr>
              <w:t xml:space="preserve">            + Bổ</w:t>
            </w:r>
            <w:r w:rsidR="00654C93" w:rsidRPr="00EA6C3F">
              <w:rPr>
                <w:rFonts w:eastAsia="SimSun"/>
                <w:noProof/>
                <w:color w:val="FF0000"/>
              </w:rPr>
              <w:t xml:space="preserve"> sung </w:t>
            </w:r>
            <w:r w:rsidRPr="00EA6C3F">
              <w:rPr>
                <w:rFonts w:eastAsia="SimSun"/>
                <w:noProof/>
                <w:color w:val="FF0000"/>
              </w:rPr>
              <w:t xml:space="preserve"> </w:t>
            </w:r>
            <w:r w:rsidR="00EA6C3F" w:rsidRPr="00EA6C3F">
              <w:rPr>
                <w:rFonts w:eastAsia="SimSun"/>
                <w:noProof/>
                <w:color w:val="FF0000"/>
              </w:rPr>
              <w:t>“</w:t>
            </w:r>
            <w:r w:rsidRPr="00EA6C3F">
              <w:rPr>
                <w:rFonts w:eastAsia="SimSun"/>
                <w:noProof/>
                <w:color w:val="FF0000"/>
              </w:rPr>
              <w:t>Kho</w:t>
            </w:r>
            <w:r w:rsidR="00EA6C3F" w:rsidRPr="00EA6C3F">
              <w:rPr>
                <w:rFonts w:eastAsia="SimSun"/>
                <w:noProof/>
                <w:color w:val="FF0000"/>
              </w:rPr>
              <w:t>”</w:t>
            </w:r>
            <w:r w:rsidRPr="00EA6C3F">
              <w:rPr>
                <w:rFonts w:eastAsia="SimSun"/>
                <w:noProof/>
                <w:color w:val="FF0000"/>
              </w:rPr>
              <w:t xml:space="preserve"> </w:t>
            </w:r>
            <w:r w:rsidR="00EA6C3F" w:rsidRPr="00EA6C3F">
              <w:rPr>
                <w:rFonts w:eastAsia="SimSun"/>
                <w:noProof/>
                <w:color w:val="FF0000"/>
              </w:rPr>
              <w:t>trên</w:t>
            </w:r>
            <w:r w:rsidR="00654C93" w:rsidRPr="00EA6C3F">
              <w:rPr>
                <w:rFonts w:eastAsia="SimSun"/>
                <w:noProof/>
                <w:color w:val="FF0000"/>
              </w:rPr>
              <w:t xml:space="preserve"> danh sách đơn hàng</w:t>
            </w:r>
            <w:r w:rsidR="00EA6C3F" w:rsidRPr="00EA6C3F">
              <w:rPr>
                <w:rFonts w:eastAsia="SimSun"/>
                <w:noProof/>
                <w:color w:val="FF0000"/>
              </w:rPr>
              <w:t xml:space="preserve"> nhập”</w:t>
            </w:r>
            <w:r w:rsidR="00654C93" w:rsidRPr="00EA6C3F">
              <w:rPr>
                <w:rFonts w:eastAsia="SimSun"/>
                <w:noProof/>
                <w:color w:val="FF0000"/>
              </w:rPr>
              <w:t xml:space="preserve"> </w:t>
            </w:r>
            <w:r w:rsidRPr="00EA6C3F">
              <w:rPr>
                <w:rFonts w:eastAsia="SimSun"/>
                <w:noProof/>
                <w:color w:val="FF0000"/>
              </w:rPr>
              <w:t>.</w:t>
            </w:r>
          </w:p>
          <w:p w14:paraId="1DAC7ED7" w14:textId="576B73A7" w:rsidR="00C63E55" w:rsidRPr="00EA6C3F" w:rsidRDefault="00C63E55" w:rsidP="00C63E55">
            <w:pPr>
              <w:ind w:left="0"/>
              <w:rPr>
                <w:rFonts w:eastAsia="SimSun"/>
                <w:noProof/>
                <w:color w:val="FF0000"/>
              </w:rPr>
            </w:pPr>
            <w:r w:rsidRPr="00EA6C3F">
              <w:rPr>
                <w:rFonts w:eastAsia="SimSun"/>
                <w:noProof/>
                <w:color w:val="FF0000"/>
              </w:rPr>
              <w:t xml:space="preserve">            + </w:t>
            </w:r>
            <w:r w:rsidR="006B684F" w:rsidRPr="00EA6C3F">
              <w:rPr>
                <w:rFonts w:eastAsia="SimSun"/>
                <w:noProof/>
                <w:color w:val="FF0000"/>
              </w:rPr>
              <w:t>H</w:t>
            </w:r>
            <w:r w:rsidR="007F45F3" w:rsidRPr="00EA6C3F">
              <w:rPr>
                <w:rFonts w:eastAsia="SimSun"/>
                <w:noProof/>
                <w:color w:val="FF0000"/>
              </w:rPr>
              <w:t xml:space="preserve">iển thị icon </w:t>
            </w:r>
            <w:r w:rsidR="007F45F3" w:rsidRPr="00EA6C3F">
              <w:rPr>
                <w:noProof/>
                <w:snapToGrid/>
                <w:color w:val="FF0000"/>
              </w:rPr>
              <w:drawing>
                <wp:inline distT="0" distB="0" distL="0" distR="0" wp14:anchorId="39E46E29" wp14:editId="0B62FB8E">
                  <wp:extent cx="190500" cy="190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0500" cy="190500"/>
                          </a:xfrm>
                          <a:prstGeom prst="rect">
                            <a:avLst/>
                          </a:prstGeom>
                        </pic:spPr>
                      </pic:pic>
                    </a:graphicData>
                  </a:graphic>
                </wp:inline>
              </w:drawing>
            </w:r>
            <w:r w:rsidR="007F45F3" w:rsidRPr="00EA6C3F">
              <w:rPr>
                <w:rFonts w:eastAsia="SimSun"/>
                <w:noProof/>
                <w:color w:val="FF0000"/>
              </w:rPr>
              <w:t xml:space="preserve"> cho phép người dùng xem chi tiế</w:t>
            </w:r>
            <w:r w:rsidRPr="00EA6C3F">
              <w:rPr>
                <w:rFonts w:eastAsia="SimSun"/>
                <w:noProof/>
                <w:color w:val="FF0000"/>
              </w:rPr>
              <w:t>t đơn hàng gồm các thông tin</w:t>
            </w:r>
            <w:r w:rsidR="007D6447" w:rsidRPr="00EA6C3F">
              <w:rPr>
                <w:rFonts w:eastAsia="SimSun"/>
                <w:noProof/>
                <w:color w:val="FF0000"/>
              </w:rPr>
              <w:t>(disable)</w:t>
            </w:r>
            <w:r w:rsidRPr="00EA6C3F">
              <w:rPr>
                <w:rFonts w:eastAsia="SimSun"/>
                <w:noProof/>
                <w:color w:val="FF0000"/>
              </w:rPr>
              <w:t>:</w:t>
            </w:r>
          </w:p>
          <w:p w14:paraId="0DD07592" w14:textId="1ECE9EDB" w:rsidR="00C63E55" w:rsidRPr="00EA6C3F" w:rsidRDefault="00C63E55" w:rsidP="00C63E55">
            <w:pPr>
              <w:pStyle w:val="ListParagraph"/>
              <w:numPr>
                <w:ilvl w:val="0"/>
                <w:numId w:val="17"/>
              </w:numPr>
              <w:ind w:left="1546"/>
              <w:rPr>
                <w:rFonts w:eastAsia="SimSun"/>
                <w:noProof/>
                <w:color w:val="FF0000"/>
                <w:lang w:val="vi-VN"/>
              </w:rPr>
            </w:pPr>
            <w:r w:rsidRPr="00EA6C3F">
              <w:rPr>
                <w:rFonts w:eastAsia="SimSun"/>
                <w:noProof/>
                <w:color w:val="FF0000"/>
              </w:rPr>
              <w:t>Số chứng từ*</w:t>
            </w:r>
          </w:p>
          <w:p w14:paraId="012505B6" w14:textId="0646EB27" w:rsidR="00C63E55" w:rsidRPr="00EA6C3F" w:rsidRDefault="00C63E55" w:rsidP="00C63E55">
            <w:pPr>
              <w:pStyle w:val="ListParagraph"/>
              <w:numPr>
                <w:ilvl w:val="0"/>
                <w:numId w:val="17"/>
              </w:numPr>
              <w:ind w:left="1546"/>
              <w:rPr>
                <w:rFonts w:eastAsia="SimSun"/>
                <w:noProof/>
                <w:color w:val="FF0000"/>
                <w:lang w:val="vi-VN"/>
              </w:rPr>
            </w:pPr>
            <w:r w:rsidRPr="00EA6C3F">
              <w:rPr>
                <w:rFonts w:eastAsia="SimSun"/>
                <w:noProof/>
                <w:color w:val="FF0000"/>
              </w:rPr>
              <w:t>Ngày chứng từ</w:t>
            </w:r>
          </w:p>
          <w:p w14:paraId="69B7ECF7" w14:textId="525FF576" w:rsidR="007D6447" w:rsidRPr="00EA6C3F" w:rsidRDefault="007D6447" w:rsidP="00C63E55">
            <w:pPr>
              <w:pStyle w:val="ListParagraph"/>
              <w:numPr>
                <w:ilvl w:val="0"/>
                <w:numId w:val="17"/>
              </w:numPr>
              <w:ind w:left="1546"/>
              <w:rPr>
                <w:rFonts w:eastAsia="SimSun"/>
                <w:noProof/>
                <w:color w:val="FF0000"/>
                <w:lang w:val="vi-VN"/>
              </w:rPr>
            </w:pPr>
            <w:r w:rsidRPr="00EA6C3F">
              <w:rPr>
                <w:rFonts w:eastAsia="SimSun"/>
                <w:noProof/>
                <w:color w:val="FF0000"/>
              </w:rPr>
              <w:t>Số lượng KS*</w:t>
            </w:r>
          </w:p>
          <w:p w14:paraId="169FFD0F" w14:textId="3246B494" w:rsidR="007D6447" w:rsidRPr="00EA6C3F" w:rsidRDefault="007D6447" w:rsidP="00C63E55">
            <w:pPr>
              <w:pStyle w:val="ListParagraph"/>
              <w:numPr>
                <w:ilvl w:val="0"/>
                <w:numId w:val="17"/>
              </w:numPr>
              <w:ind w:left="1546"/>
              <w:rPr>
                <w:rFonts w:eastAsia="SimSun"/>
                <w:noProof/>
                <w:color w:val="FF0000"/>
                <w:lang w:val="vi-VN"/>
              </w:rPr>
            </w:pPr>
            <w:r w:rsidRPr="00EA6C3F">
              <w:rPr>
                <w:rFonts w:eastAsia="SimSun"/>
                <w:noProof/>
                <w:color w:val="FF0000"/>
              </w:rPr>
              <w:t>Giá trị KS*</w:t>
            </w:r>
          </w:p>
          <w:p w14:paraId="4F9472F2" w14:textId="24CE7081" w:rsidR="007D6447" w:rsidRPr="00EA6C3F" w:rsidRDefault="007D6447" w:rsidP="00C63E55">
            <w:pPr>
              <w:pStyle w:val="ListParagraph"/>
              <w:numPr>
                <w:ilvl w:val="0"/>
                <w:numId w:val="17"/>
              </w:numPr>
              <w:ind w:left="1546"/>
              <w:rPr>
                <w:rFonts w:eastAsia="SimSun"/>
                <w:noProof/>
                <w:color w:val="FF0000"/>
                <w:lang w:val="vi-VN"/>
              </w:rPr>
            </w:pPr>
            <w:r w:rsidRPr="00EA6C3F">
              <w:rPr>
                <w:rFonts w:eastAsia="SimSun"/>
                <w:noProof/>
                <w:color w:val="FF0000"/>
              </w:rPr>
              <w:t>Kho Nhập hàng</w:t>
            </w:r>
          </w:p>
          <w:p w14:paraId="6BBA44EE" w14:textId="77777777" w:rsidR="001629B1" w:rsidRPr="00EA6C3F" w:rsidRDefault="007D6447" w:rsidP="001629B1">
            <w:pPr>
              <w:rPr>
                <w:rFonts w:eastAsia="SimSun"/>
                <w:noProof/>
                <w:color w:val="FF0000"/>
              </w:rPr>
            </w:pPr>
            <w:r w:rsidRPr="00EA6C3F">
              <w:rPr>
                <w:rFonts w:eastAsia="SimSun"/>
                <w:noProof/>
                <w:color w:val="FF0000"/>
              </w:rPr>
              <w:t xml:space="preserve">           Và bảng danh sách sản phẩm</w:t>
            </w:r>
          </w:p>
          <w:p w14:paraId="421DFD6F" w14:textId="77777777" w:rsidR="001629B1" w:rsidRPr="00EA6C3F" w:rsidRDefault="001629B1" w:rsidP="001629B1">
            <w:pPr>
              <w:rPr>
                <w:rFonts w:eastAsia="SimSun"/>
                <w:noProof/>
                <w:color w:val="FF0000"/>
              </w:rPr>
            </w:pPr>
            <w:r w:rsidRPr="00EA6C3F">
              <w:rPr>
                <w:rFonts w:eastAsia="SimSun"/>
                <w:noProof/>
                <w:color w:val="FF0000"/>
              </w:rPr>
              <w:t>Phân quyền</w:t>
            </w:r>
            <w:r w:rsidR="006B684F" w:rsidRPr="00EA6C3F">
              <w:rPr>
                <w:rFonts w:eastAsia="SimSun"/>
                <w:noProof/>
                <w:color w:val="FF0000"/>
              </w:rPr>
              <w:t>:</w:t>
            </w:r>
          </w:p>
          <w:p w14:paraId="4744DE7F" w14:textId="49B0CB1B" w:rsidR="001629B1" w:rsidRPr="00EA6C3F" w:rsidRDefault="001629B1" w:rsidP="001629B1">
            <w:pPr>
              <w:rPr>
                <w:rFonts w:eastAsia="SimSun"/>
                <w:noProof/>
                <w:color w:val="FF0000"/>
              </w:rPr>
            </w:pPr>
            <w:r w:rsidRPr="00EA6C3F">
              <w:rPr>
                <w:rFonts w:eastAsia="SimSun"/>
                <w:noProof/>
                <w:color w:val="FF0000"/>
              </w:rPr>
              <w:t xml:space="preserve">    +</w:t>
            </w:r>
            <w:r w:rsidR="006B684F" w:rsidRPr="00EA6C3F">
              <w:rPr>
                <w:rFonts w:eastAsia="SimSun"/>
                <w:noProof/>
                <w:color w:val="FF0000"/>
              </w:rPr>
              <w:t xml:space="preserve"> ADMIN, ASM, RSM, </w:t>
            </w:r>
            <w:r w:rsidRPr="00EA6C3F">
              <w:rPr>
                <w:rFonts w:eastAsia="SimSun"/>
                <w:noProof/>
                <w:color w:val="FF0000"/>
              </w:rPr>
              <w:t xml:space="preserve">SUP hiển thị nút xem chi tiết với tất cả các đơn hàng, không cho phép nhập hàng; </w:t>
            </w:r>
          </w:p>
          <w:p w14:paraId="12E19CB7" w14:textId="1B5538C5" w:rsidR="006B684F" w:rsidRPr="001D096E" w:rsidRDefault="001629B1" w:rsidP="001629B1">
            <w:pPr>
              <w:rPr>
                <w:rFonts w:eastAsia="SimSun"/>
                <w:noProof/>
                <w:color w:val="FF0000"/>
              </w:rPr>
            </w:pPr>
            <w:r w:rsidRPr="001D096E">
              <w:rPr>
                <w:rFonts w:eastAsia="SimSun"/>
                <w:noProof/>
                <w:color w:val="FF0000"/>
              </w:rPr>
              <w:t xml:space="preserve">   + KT NPP hiển thị icon xem chi tiết với đơn hàng đã nhập, icon Nhập hàng với đơn hàng chưa nhập</w:t>
            </w:r>
            <w:r w:rsidR="00EA6C3F" w:rsidRPr="001D096E">
              <w:rPr>
                <w:rFonts w:eastAsia="SimSun"/>
                <w:noProof/>
                <w:color w:val="FF0000"/>
              </w:rPr>
              <w:t xml:space="preserve"> (Vẫn như cũ)</w:t>
            </w:r>
          </w:p>
          <w:p w14:paraId="103EBEB1" w14:textId="77777777" w:rsidR="007F45F3" w:rsidRPr="001D096E" w:rsidRDefault="007F45F3" w:rsidP="007D6447">
            <w:pPr>
              <w:rPr>
                <w:rFonts w:eastAsia="SimSun"/>
                <w:noProof/>
                <w:color w:val="FF0000"/>
              </w:rPr>
            </w:pPr>
            <w:r w:rsidRPr="001D096E">
              <w:rPr>
                <w:rFonts w:eastAsia="SimSun"/>
                <w:noProof/>
                <w:color w:val="FF0000"/>
              </w:rPr>
              <w:t>(hình 6)</w:t>
            </w:r>
          </w:p>
          <w:p w14:paraId="52264ADD" w14:textId="11D9535C" w:rsidR="001D096E" w:rsidRPr="001D096E" w:rsidRDefault="001D096E" w:rsidP="001D096E">
            <w:pPr>
              <w:pStyle w:val="CommentText"/>
              <w:ind w:left="0"/>
              <w:rPr>
                <w:rFonts w:ascii="Times New Roman" w:hAnsi="Times New Roman"/>
                <w:color w:val="FF0000"/>
              </w:rPr>
            </w:pPr>
            <w:commentRangeStart w:id="40"/>
            <w:r>
              <w:rPr>
                <w:rFonts w:ascii="Times New Roman" w:hAnsi="Times New Roman"/>
                <w:color w:val="FF0000"/>
              </w:rPr>
              <w:t xml:space="preserve">    + </w:t>
            </w:r>
            <w:r w:rsidRPr="001D096E">
              <w:rPr>
                <w:rFonts w:ascii="Times New Roman" w:hAnsi="Times New Roman"/>
                <w:color w:val="FF0000"/>
              </w:rPr>
              <w:t xml:space="preserve"> </w:t>
            </w:r>
            <w:r>
              <w:rPr>
                <w:rFonts w:ascii="Times New Roman" w:hAnsi="Times New Roman"/>
                <w:color w:val="FF0000"/>
              </w:rPr>
              <w:t xml:space="preserve">Bổ sung cập nhật trạng thái Po khi nhập hàng: </w:t>
            </w:r>
            <w:r w:rsidRPr="001D096E">
              <w:rPr>
                <w:rFonts w:ascii="Times New Roman" w:hAnsi="Times New Roman"/>
                <w:color w:val="FF0000"/>
              </w:rPr>
              <w:t xml:space="preserve">KT NPP Nhập hàng thực hiện lưu thông tin nhập hàng như cũ, ngoài ra kiểm tra : </w:t>
            </w:r>
          </w:p>
          <w:p w14:paraId="2212F3D4" w14:textId="717F0581" w:rsidR="001D096E" w:rsidRDefault="001D096E" w:rsidP="001D096E">
            <w:pPr>
              <w:pStyle w:val="CommentText"/>
              <w:ind w:left="0"/>
              <w:rPr>
                <w:rFonts w:ascii="Times New Roman" w:hAnsi="Times New Roman"/>
                <w:color w:val="FF0000"/>
              </w:rPr>
            </w:pPr>
            <w:r w:rsidRPr="001D096E">
              <w:rPr>
                <w:rFonts w:ascii="Times New Roman" w:hAnsi="Times New Roman"/>
                <w:color w:val="FF0000"/>
              </w:rPr>
              <w:t>Số lượng nhập của PO = số lượng duyệt của ERP thì cập nhật PO về trạng thái đã hoàn thành.</w:t>
            </w:r>
            <w:commentRangeEnd w:id="40"/>
            <w:r w:rsidR="00BB22B4">
              <w:rPr>
                <w:rStyle w:val="CommentReference"/>
              </w:rPr>
              <w:commentReference w:id="40"/>
            </w:r>
          </w:p>
          <w:p w14:paraId="31030A7E" w14:textId="5CB65B83" w:rsidR="001D096E" w:rsidRDefault="001D096E" w:rsidP="001D096E">
            <w:pPr>
              <w:pStyle w:val="CommentText"/>
              <w:ind w:left="0"/>
              <w:rPr>
                <w:rFonts w:ascii="Times New Roman" w:hAnsi="Times New Roman"/>
                <w:color w:val="FF0000"/>
              </w:rPr>
            </w:pPr>
          </w:p>
          <w:p w14:paraId="0A5B95DD" w14:textId="74633EA8" w:rsidR="001D096E" w:rsidRDefault="001D096E" w:rsidP="001D096E">
            <w:pPr>
              <w:pStyle w:val="CommentText"/>
              <w:ind w:left="0"/>
              <w:rPr>
                <w:rFonts w:ascii="Times New Roman" w:hAnsi="Times New Roman"/>
                <w:color w:val="FF0000"/>
              </w:rPr>
            </w:pPr>
            <w:r w:rsidRPr="001D096E">
              <w:rPr>
                <w:rFonts w:ascii="Times New Roman" w:hAnsi="Times New Roman"/>
                <w:color w:val="FF0000"/>
                <w:highlight w:val="yellow"/>
              </w:rPr>
              <w:t>Check lại nội dung này.</w:t>
            </w:r>
          </w:p>
          <w:p w14:paraId="1E6B7008" w14:textId="780EB2A9" w:rsidR="001D096E" w:rsidRPr="001D096E" w:rsidRDefault="001D096E" w:rsidP="001D096E">
            <w:pPr>
              <w:pStyle w:val="CommentText"/>
              <w:rPr>
                <w:rFonts w:ascii="Times New Roman" w:hAnsi="Times New Roman"/>
                <w:color w:val="FF0000"/>
                <w:highlight w:val="yellow"/>
              </w:rPr>
            </w:pPr>
            <w:r w:rsidRPr="00C94F6D">
              <w:rPr>
                <w:rFonts w:ascii="Times New Roman" w:hAnsi="Times New Roman"/>
                <w:color w:val="FF0000"/>
              </w:rPr>
              <w:t xml:space="preserve">     </w:t>
            </w:r>
            <w:r w:rsidRPr="001D096E">
              <w:rPr>
                <w:rFonts w:ascii="Times New Roman" w:hAnsi="Times New Roman"/>
                <w:color w:val="FF0000"/>
                <w:highlight w:val="yellow"/>
              </w:rPr>
              <w:t>+ Trên màn hình chi tiết nhập hàng, đơn vị tính lấy theo đơn vị duyệt (Đơn vị ERP trả về).</w:t>
            </w:r>
          </w:p>
          <w:p w14:paraId="1AB5A718" w14:textId="77777777" w:rsidR="001D096E" w:rsidRPr="00C94F6D" w:rsidRDefault="001D096E" w:rsidP="001D096E">
            <w:pPr>
              <w:pStyle w:val="CommentText"/>
              <w:rPr>
                <w:rFonts w:ascii="Times New Roman" w:hAnsi="Times New Roman"/>
                <w:color w:val="FF0000"/>
              </w:rPr>
            </w:pPr>
            <w:r w:rsidRPr="001D096E">
              <w:rPr>
                <w:rFonts w:ascii="Times New Roman" w:hAnsi="Times New Roman"/>
                <w:color w:val="FF0000"/>
                <w:highlight w:val="yellow"/>
              </w:rPr>
              <w:t xml:space="preserve">     + Khi nhập hàng lấy theo đơn vị ERP gửi để nhập hàng và lưu kho chuyển về đơn vị lẻ, dựa vào đơn vị tính của ERP.</w:t>
            </w:r>
          </w:p>
          <w:p w14:paraId="0BC1A1DE" w14:textId="09D2A7E0" w:rsidR="001D096E" w:rsidRPr="001D096E" w:rsidRDefault="001D096E" w:rsidP="001D096E">
            <w:pPr>
              <w:pStyle w:val="CommentText"/>
              <w:rPr>
                <w:rFonts w:ascii="Times New Roman" w:hAnsi="Times New Roman"/>
                <w:color w:val="FF0000"/>
              </w:rPr>
            </w:pPr>
            <w:r w:rsidRPr="00C94F6D">
              <w:rPr>
                <w:rFonts w:ascii="Times New Roman" w:hAnsi="Times New Roman"/>
                <w:color w:val="FF0000"/>
              </w:rPr>
              <w:t xml:space="preserve">     </w:t>
            </w:r>
          </w:p>
          <w:p w14:paraId="09471EB0" w14:textId="3EF9FAE2" w:rsidR="001D096E" w:rsidRPr="007D6447" w:rsidRDefault="001D096E" w:rsidP="007D6447">
            <w:pPr>
              <w:rPr>
                <w:rFonts w:eastAsia="SimSun"/>
                <w:noProof/>
                <w:lang w:val="vi-VN"/>
              </w:rPr>
            </w:pPr>
          </w:p>
        </w:tc>
      </w:tr>
    </w:tbl>
    <w:p w14:paraId="0F17C77C" w14:textId="075D6AEF" w:rsidR="00C722E1" w:rsidRPr="00460399" w:rsidRDefault="00FC7EFF" w:rsidP="00C722E1">
      <w:pPr>
        <w:pStyle w:val="Heading1"/>
        <w:spacing w:before="120" w:after="120"/>
        <w:rPr>
          <w:noProof/>
          <w:lang w:val="vi-VN"/>
        </w:rPr>
      </w:pPr>
      <w:bookmarkStart w:id="41" w:name="_Toc74295344"/>
      <w:r w:rsidRPr="00460399">
        <w:rPr>
          <w:noProof/>
          <w:lang w:val="vi-VN"/>
        </w:rPr>
        <w:lastRenderedPageBreak/>
        <w:t>CHI TIẾT CÁC NGHIỆP VỤ ẢNH HƯỞNG</w:t>
      </w:r>
      <w:bookmarkEnd w:id="36"/>
      <w:bookmarkEnd w:id="41"/>
    </w:p>
    <w:p w14:paraId="1E4C91CD" w14:textId="77777777" w:rsidR="00C722E1" w:rsidRPr="00460399" w:rsidRDefault="00C722E1" w:rsidP="00C722E1">
      <w:pPr>
        <w:pStyle w:val="Heading2"/>
        <w:rPr>
          <w:noProof/>
          <w:lang w:val="vi-VN"/>
        </w:rPr>
      </w:pPr>
      <w:bookmarkStart w:id="42" w:name="_Toc66465856"/>
      <w:bookmarkStart w:id="43" w:name="_Toc74295345"/>
      <w:r w:rsidRPr="00460399">
        <w:rPr>
          <w:noProof/>
          <w:lang w:val="vi-VN"/>
        </w:rPr>
        <w:t>C</w:t>
      </w:r>
      <w:r w:rsidR="007D5F0E" w:rsidRPr="00460399">
        <w:rPr>
          <w:noProof/>
          <w:lang w:val="vi-VN"/>
        </w:rPr>
        <w:t>ác nghiệp vụ trong cùng hệ thống</w:t>
      </w:r>
      <w:bookmarkEnd w:id="42"/>
      <w:bookmarkEnd w:id="43"/>
    </w:p>
    <w:p w14:paraId="6F84CB99" w14:textId="0C146608" w:rsidR="00C722E1" w:rsidRPr="00460399" w:rsidRDefault="00C722E1" w:rsidP="00C722E1">
      <w:pPr>
        <w:pStyle w:val="Heading2"/>
        <w:rPr>
          <w:noProof/>
          <w:lang w:val="vi-VN"/>
        </w:rPr>
      </w:pPr>
      <w:bookmarkStart w:id="44" w:name="_Toc66465857"/>
      <w:bookmarkStart w:id="45" w:name="_Toc74295346"/>
      <w:r w:rsidRPr="00460399">
        <w:rPr>
          <w:noProof/>
          <w:lang w:val="vi-VN"/>
        </w:rPr>
        <w:t xml:space="preserve">Chức năng </w:t>
      </w:r>
      <w:r w:rsidR="00D46403" w:rsidRPr="00460399">
        <w:rPr>
          <w:noProof/>
          <w:lang w:val="vi-VN"/>
        </w:rPr>
        <w:t>của</w:t>
      </w:r>
      <w:r w:rsidRPr="00460399">
        <w:rPr>
          <w:noProof/>
          <w:lang w:val="vi-VN"/>
        </w:rPr>
        <w:t xml:space="preserve"> hệ thống khác</w:t>
      </w:r>
      <w:bookmarkEnd w:id="44"/>
      <w:bookmarkEnd w:id="45"/>
    </w:p>
    <w:p w14:paraId="57860F6D" w14:textId="3CF92E84" w:rsidR="008D2158" w:rsidRPr="00460399" w:rsidRDefault="008D2158">
      <w:pPr>
        <w:pStyle w:val="Heading1"/>
        <w:rPr>
          <w:noProof/>
          <w:lang w:val="vi-VN"/>
        </w:rPr>
      </w:pPr>
      <w:bookmarkStart w:id="46" w:name="_Toc66465858"/>
      <w:bookmarkStart w:id="47" w:name="_Toc74295347"/>
      <w:r w:rsidRPr="00460399">
        <w:rPr>
          <w:noProof/>
          <w:lang w:val="vi-VN"/>
        </w:rPr>
        <w:t>PHỤ LỤC</w:t>
      </w:r>
      <w:bookmarkEnd w:id="46"/>
      <w:bookmarkEnd w:id="47"/>
    </w:p>
    <w:p w14:paraId="4D06CE6F" w14:textId="12439EEC" w:rsidR="009458AA" w:rsidRPr="00460399" w:rsidRDefault="0081467F" w:rsidP="00A85877">
      <w:pPr>
        <w:pStyle w:val="Heading2"/>
        <w:rPr>
          <w:noProof/>
          <w:lang w:val="vi-VN"/>
        </w:rPr>
      </w:pPr>
      <w:bookmarkStart w:id="48" w:name="_Toc66465859"/>
      <w:bookmarkStart w:id="49" w:name="_Toc74295348"/>
      <w:r w:rsidRPr="00460399">
        <w:rPr>
          <w:noProof/>
          <w:lang w:val="vi-VN"/>
        </w:rPr>
        <w:t>Các ws tham chiếu</w:t>
      </w:r>
      <w:bookmarkEnd w:id="48"/>
      <w:bookmarkEnd w:id="49"/>
    </w:p>
    <w:sectPr w:rsidR="009458AA" w:rsidRPr="00460399">
      <w:headerReference w:type="even" r:id="rId22"/>
      <w:footerReference w:type="even" r:id="rId23"/>
      <w:footerReference w:type="default" r:id="rId24"/>
      <w:headerReference w:type="first" r:id="rId25"/>
      <w:pgSz w:w="11909" w:h="16834" w:code="9"/>
      <w:pgMar w:top="1152" w:right="1152" w:bottom="1238" w:left="1440" w:header="432" w:footer="432" w:gutter="0"/>
      <w:pgNumType w:start="1"/>
      <w:cols w:space="709"/>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0" w:author="Trâm Anh Nguyễn" w:date="2021-06-17T10:21:00Z" w:initials="TAN">
    <w:p w14:paraId="2F9E5FE3" w14:textId="69D16652" w:rsidR="00BB22B4" w:rsidRDefault="00BB22B4">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9E5F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5A095" w16cex:dateUtc="2021-06-17T0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9E5FE3" w16cid:durableId="2475A0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F24D5" w14:textId="77777777" w:rsidR="00132977" w:rsidRDefault="00132977">
      <w:r>
        <w:separator/>
      </w:r>
    </w:p>
  </w:endnote>
  <w:endnote w:type="continuationSeparator" w:id="0">
    <w:p w14:paraId="378AEF15" w14:textId="77777777" w:rsidR="00132977" w:rsidRDefault="00132977">
      <w:r>
        <w:continuationSeparator/>
      </w:r>
    </w:p>
  </w:endnote>
  <w:endnote w:type="continuationNotice" w:id="1">
    <w:p w14:paraId="4E14E57E" w14:textId="77777777" w:rsidR="00132977" w:rsidRDefault="0013297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H">
    <w:altName w:val="Courier New"/>
    <w:charset w:val="00"/>
    <w:family w:val="swiss"/>
    <w:pitch w:val="variable"/>
    <w:sig w:usb0="00000003" w:usb1="00000000" w:usb2="00000000" w:usb3="00000000" w:csb0="00000001" w:csb1="00000000"/>
  </w:font>
  <w:font w:name=".VnArialH">
    <w:altName w:val="Times New Roman"/>
    <w:charset w:val="00"/>
    <w:family w:val="swiss"/>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11" w:csb1="00000000"/>
  </w:font>
  <w:font w:name=".VnHelvetI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1E0AA" w14:textId="77777777" w:rsidR="0091539A" w:rsidRDefault="009153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F49481" w14:textId="77777777" w:rsidR="0091539A" w:rsidRDefault="0091539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EDC60" w14:textId="2A721EEE" w:rsidR="0091539A" w:rsidRPr="004A4A84" w:rsidRDefault="0091539A">
    <w:pPr>
      <w:pStyle w:val="Footer"/>
      <w:tabs>
        <w:tab w:val="clear" w:pos="8640"/>
        <w:tab w:val="right" w:pos="9214"/>
      </w:tabs>
      <w:ind w:right="360"/>
      <w:rPr>
        <w:noProof/>
        <w:sz w:val="22"/>
        <w:szCs w:val="22"/>
        <w:lang w:val="vi-VN"/>
      </w:rPr>
    </w:pPr>
    <w:r w:rsidRPr="004A4A84">
      <w:rPr>
        <w:noProof/>
        <w:sz w:val="22"/>
        <w:szCs w:val="22"/>
        <w:lang w:val="vi-VN"/>
      </w:rPr>
      <w:tab/>
    </w:r>
    <w:r w:rsidRPr="004A4A84">
      <w:rPr>
        <w:noProof/>
        <w:sz w:val="22"/>
        <w:szCs w:val="22"/>
        <w:lang w:val="vi-VN"/>
      </w:rPr>
      <w:tab/>
    </w:r>
    <w:r w:rsidRPr="004A4A84">
      <w:rPr>
        <w:rStyle w:val="PageNumber"/>
        <w:noProof/>
        <w:lang w:val="vi-VN"/>
      </w:rPr>
      <w:fldChar w:fldCharType="begin"/>
    </w:r>
    <w:r w:rsidRPr="004A4A84">
      <w:rPr>
        <w:rStyle w:val="PageNumber"/>
        <w:noProof/>
        <w:lang w:val="vi-VN"/>
      </w:rPr>
      <w:instrText xml:space="preserve"> PAGE </w:instrText>
    </w:r>
    <w:r w:rsidRPr="004A4A84">
      <w:rPr>
        <w:rStyle w:val="PageNumber"/>
        <w:noProof/>
        <w:lang w:val="vi-VN"/>
      </w:rPr>
      <w:fldChar w:fldCharType="separate"/>
    </w:r>
    <w:r w:rsidR="00C94F6D">
      <w:rPr>
        <w:rStyle w:val="PageNumber"/>
        <w:noProof/>
        <w:lang w:val="vi-VN"/>
      </w:rPr>
      <w:t>13</w:t>
    </w:r>
    <w:r w:rsidRPr="004A4A84">
      <w:rPr>
        <w:rStyle w:val="PageNumber"/>
        <w:noProof/>
        <w:lang w:val="vi-VN"/>
      </w:rPr>
      <w:fldChar w:fldCharType="end"/>
    </w:r>
    <w:r w:rsidRPr="004A4A84">
      <w:rPr>
        <w:rStyle w:val="PageNumber"/>
        <w:noProof/>
        <w:lang w:val="vi-VN"/>
      </w:rPr>
      <w:t>/</w:t>
    </w:r>
    <w:r w:rsidRPr="004A4A84">
      <w:rPr>
        <w:rStyle w:val="PageNumber"/>
        <w:noProof/>
        <w:lang w:val="vi-VN"/>
      </w:rPr>
      <w:fldChar w:fldCharType="begin"/>
    </w:r>
    <w:r w:rsidRPr="004A4A84">
      <w:rPr>
        <w:rStyle w:val="PageNumber"/>
        <w:noProof/>
        <w:lang w:val="vi-VN"/>
      </w:rPr>
      <w:instrText xml:space="preserve"> NUMPAGES </w:instrText>
    </w:r>
    <w:r w:rsidRPr="004A4A84">
      <w:rPr>
        <w:rStyle w:val="PageNumber"/>
        <w:noProof/>
        <w:lang w:val="vi-VN"/>
      </w:rPr>
      <w:fldChar w:fldCharType="separate"/>
    </w:r>
    <w:r w:rsidR="00C94F6D">
      <w:rPr>
        <w:rStyle w:val="PageNumber"/>
        <w:noProof/>
        <w:lang w:val="vi-VN"/>
      </w:rPr>
      <w:t>13</w:t>
    </w:r>
    <w:r w:rsidRPr="004A4A84">
      <w:rPr>
        <w:rStyle w:val="PageNumber"/>
        <w:noProof/>
        <w:lang w:val="vi-V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37898" w14:textId="77777777" w:rsidR="00132977" w:rsidRDefault="00132977">
      <w:r>
        <w:separator/>
      </w:r>
    </w:p>
  </w:footnote>
  <w:footnote w:type="continuationSeparator" w:id="0">
    <w:p w14:paraId="4CC4D799" w14:textId="77777777" w:rsidR="00132977" w:rsidRDefault="00132977">
      <w:r>
        <w:continuationSeparator/>
      </w:r>
    </w:p>
  </w:footnote>
  <w:footnote w:type="continuationNotice" w:id="1">
    <w:p w14:paraId="46FFB126" w14:textId="77777777" w:rsidR="00132977" w:rsidRDefault="00132977">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899CE" w14:textId="77777777" w:rsidR="0091539A" w:rsidRDefault="00385EB6">
    <w:pPr>
      <w:pStyle w:val="Header"/>
    </w:pPr>
    <w:r>
      <w:rPr>
        <w:noProof/>
      </w:rPr>
      <w:pict w14:anchorId="6285CC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750pt;height:60pt;rotation:315;z-index:-251658239;mso-wrap-edited:f;mso-position-horizontal:center;mso-position-horizontal-relative:margin;mso-position-vertical:center;mso-position-vertical-relative:margin" o:allowincell="f" fillcolor="silver" stroked="f">
          <v:fill opacity=".5"/>
          <v:textpath style="font-family:&quot;.VNTIME&quot;;font-size:54pt" string="VIETTELSOFT CONFIDENTI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05B79" w14:textId="77777777" w:rsidR="0091539A" w:rsidRDefault="00385EB6">
    <w:pPr>
      <w:pStyle w:val="Header"/>
    </w:pPr>
    <w:r>
      <w:rPr>
        <w:noProof/>
      </w:rPr>
      <w:pict w14:anchorId="421149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750pt;height:60pt;rotation:315;z-index:-251658240;mso-wrap-edited:f;mso-position-horizontal:center;mso-position-horizontal-relative:margin;mso-position-vertical:center;mso-position-vertical-relative:margin" o:allowincell="f" fillcolor="silver" stroked="f">
          <v:fill opacity=".5"/>
          <v:textpath style="font-family:&quot;.VNTIME&quot;;font-size:54pt" string="VIETTELSOFT CONFIDENTI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3B38"/>
    <w:multiLevelType w:val="hybridMultilevel"/>
    <w:tmpl w:val="74FEA2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2" w15:restartNumberingAfterBreak="0">
    <w:nsid w:val="09081944"/>
    <w:multiLevelType w:val="singleLevel"/>
    <w:tmpl w:val="E94C8798"/>
    <w:name w:val="5222222"/>
    <w:lvl w:ilvl="0">
      <w:start w:val="1"/>
      <w:numFmt w:val="decimal"/>
      <w:lvlText w:val="%1."/>
      <w:lvlJc w:val="left"/>
      <w:pPr>
        <w:tabs>
          <w:tab w:val="num" w:pos="360"/>
        </w:tabs>
        <w:ind w:left="360" w:hanging="360"/>
      </w:pPr>
      <w:rPr>
        <w:rFonts w:ascii=".VnTime" w:hAnsi=".VnTime" w:hint="default"/>
      </w:rPr>
    </w:lvl>
  </w:abstractNum>
  <w:abstractNum w:abstractNumId="3"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4" w15:restartNumberingAfterBreak="0">
    <w:nsid w:val="1214362C"/>
    <w:multiLevelType w:val="hybridMultilevel"/>
    <w:tmpl w:val="48822408"/>
    <w:lvl w:ilvl="0" w:tplc="49D4B28C">
      <w:start w:val="1"/>
      <w:numFmt w:val="decimal"/>
      <w:pStyle w:val="Sothutu-1so"/>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6"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7" w15:restartNumberingAfterBreak="0">
    <w:nsid w:val="1B6C3271"/>
    <w:multiLevelType w:val="multilevel"/>
    <w:tmpl w:val="2F66CE2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sz w:val="24"/>
        <w:szCs w:val="24"/>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1DFB5EAC"/>
    <w:multiLevelType w:val="hybridMultilevel"/>
    <w:tmpl w:val="84309544"/>
    <w:lvl w:ilvl="0" w:tplc="6C2E7F4E">
      <w:start w:val="1"/>
      <w:numFmt w:val="bullet"/>
      <w:pStyle w:val="Bullet1"/>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0"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1"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2" w15:restartNumberingAfterBreak="0">
    <w:nsid w:val="2E9B345B"/>
    <w:multiLevelType w:val="multilevel"/>
    <w:tmpl w:val="6088CBBA"/>
    <w:numStyleLink w:val="StyleNew"/>
  </w:abstractNum>
  <w:abstractNum w:abstractNumId="13" w15:restartNumberingAfterBreak="0">
    <w:nsid w:val="37805FCD"/>
    <w:multiLevelType w:val="singleLevel"/>
    <w:tmpl w:val="0409000F"/>
    <w:lvl w:ilvl="0">
      <w:start w:val="1"/>
      <w:numFmt w:val="decimal"/>
      <w:pStyle w:val="ListNumber"/>
      <w:lvlText w:val="%1."/>
      <w:lvlJc w:val="left"/>
      <w:pPr>
        <w:tabs>
          <w:tab w:val="num" w:pos="360"/>
        </w:tabs>
        <w:ind w:left="360" w:hanging="360"/>
      </w:pPr>
    </w:lvl>
  </w:abstractNum>
  <w:abstractNum w:abstractNumId="14" w15:restartNumberingAfterBreak="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5" w15:restartNumberingAfterBreak="0">
    <w:nsid w:val="3CAB32BA"/>
    <w:multiLevelType w:val="hybridMultilevel"/>
    <w:tmpl w:val="A370949C"/>
    <w:lvl w:ilvl="0" w:tplc="E24AE3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hint="default"/>
      </w:rPr>
    </w:lvl>
  </w:abstractNum>
  <w:abstractNum w:abstractNumId="17" w15:restartNumberingAfterBreak="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8" w15:restartNumberingAfterBreak="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19" w15:restartNumberingAfterBreak="0">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20" w15:restartNumberingAfterBreak="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21" w15:restartNumberingAfterBreak="0">
    <w:nsid w:val="4ACA6FC4"/>
    <w:multiLevelType w:val="multilevel"/>
    <w:tmpl w:val="11DA519C"/>
    <w:lvl w:ilvl="0">
      <w:start w:val="1"/>
      <w:numFmt w:val="decimal"/>
      <w:pStyle w:val="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533737A9"/>
    <w:multiLevelType w:val="hybridMultilevel"/>
    <w:tmpl w:val="17F8D106"/>
    <w:lvl w:ilvl="0" w:tplc="CE4251C6">
      <w:start w:val="1"/>
      <w:numFmt w:val="bullet"/>
      <w:pStyle w:val="Bullet2"/>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54713F05"/>
    <w:multiLevelType w:val="multilevel"/>
    <w:tmpl w:val="6088CBBA"/>
    <w:styleLink w:val="StyleNew"/>
    <w:lvl w:ilvl="0">
      <w:numFmt w:val="bullet"/>
      <w:lvlText w:val="-"/>
      <w:lvlJc w:val="left"/>
      <w:pPr>
        <w:ind w:left="360" w:hanging="360"/>
      </w:pPr>
      <w:rPr>
        <w:rFonts w:ascii="Times New Roman" w:eastAsia="Times New Roman"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15:restartNumberingAfterBreak="0">
    <w:nsid w:val="55432404"/>
    <w:multiLevelType w:val="hybridMultilevel"/>
    <w:tmpl w:val="D018BE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6" w15:restartNumberingAfterBreak="0">
    <w:nsid w:val="5F4F366A"/>
    <w:multiLevelType w:val="singleLevel"/>
    <w:tmpl w:val="45203704"/>
    <w:lvl w:ilvl="0">
      <w:start w:val="1"/>
      <w:numFmt w:val="decimal"/>
      <w:pStyle w:val="Table"/>
      <w:lvlText w:val="B¶ng %1:"/>
      <w:lvlJc w:val="left"/>
      <w:pPr>
        <w:tabs>
          <w:tab w:val="num" w:pos="1080"/>
        </w:tabs>
        <w:ind w:left="0" w:firstLine="0"/>
      </w:pPr>
      <w:rPr>
        <w:rFonts w:ascii=".VnTime" w:hAnsi=".VnTime" w:hint="default"/>
        <w:sz w:val="24"/>
      </w:rPr>
    </w:lvl>
  </w:abstractNum>
  <w:abstractNum w:abstractNumId="27" w15:restartNumberingAfterBreak="0">
    <w:nsid w:val="637B24B2"/>
    <w:multiLevelType w:val="hybridMultilevel"/>
    <w:tmpl w:val="9378F88E"/>
    <w:lvl w:ilvl="0" w:tplc="2110AD3E">
      <w:start w:val="1"/>
      <w:numFmt w:val="bullet"/>
      <w:pStyle w:val="NormalInden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29" w15:restartNumberingAfterBreak="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30" w15:restartNumberingAfterBreak="0">
    <w:nsid w:val="69DE2537"/>
    <w:multiLevelType w:val="singleLevel"/>
    <w:tmpl w:val="A2B453D0"/>
    <w:name w:val="52222"/>
    <w:lvl w:ilvl="0">
      <w:start w:val="1"/>
      <w:numFmt w:val="decimal"/>
      <w:lvlText w:val="%1."/>
      <w:lvlJc w:val="left"/>
      <w:pPr>
        <w:tabs>
          <w:tab w:val="num" w:pos="360"/>
        </w:tabs>
        <w:ind w:left="216" w:hanging="216"/>
      </w:pPr>
    </w:lvl>
  </w:abstractNum>
  <w:abstractNum w:abstractNumId="31" w15:restartNumberingAfterBreak="0">
    <w:nsid w:val="6B916681"/>
    <w:multiLevelType w:val="hybridMultilevel"/>
    <w:tmpl w:val="551EBF3C"/>
    <w:lvl w:ilvl="0" w:tplc="EC6451B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D6E48806">
      <w:numFmt w:val="bullet"/>
      <w:lvlText w:val=""/>
      <w:lvlJc w:val="left"/>
      <w:pPr>
        <w:ind w:left="2160" w:hanging="360"/>
      </w:pPr>
      <w:rPr>
        <w:rFonts w:ascii="Wingdings" w:eastAsia="Times New Roman"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AE2D27"/>
    <w:multiLevelType w:val="singleLevel"/>
    <w:tmpl w:val="A2B453D0"/>
    <w:name w:val="522222"/>
    <w:lvl w:ilvl="0">
      <w:start w:val="1"/>
      <w:numFmt w:val="decimal"/>
      <w:lvlText w:val="%1."/>
      <w:lvlJc w:val="left"/>
      <w:pPr>
        <w:tabs>
          <w:tab w:val="num" w:pos="360"/>
        </w:tabs>
        <w:ind w:left="216" w:hanging="216"/>
      </w:pPr>
    </w:lvl>
  </w:abstractNum>
  <w:abstractNum w:abstractNumId="33" w15:restartNumberingAfterBreak="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34" w15:restartNumberingAfterBreak="0">
    <w:nsid w:val="6F4D3F79"/>
    <w:multiLevelType w:val="hybridMultilevel"/>
    <w:tmpl w:val="780E2DE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F554E85"/>
    <w:multiLevelType w:val="singleLevel"/>
    <w:tmpl w:val="A2B453D0"/>
    <w:name w:val="5"/>
    <w:lvl w:ilvl="0">
      <w:start w:val="1"/>
      <w:numFmt w:val="decimal"/>
      <w:lvlText w:val="%1."/>
      <w:lvlJc w:val="left"/>
      <w:pPr>
        <w:tabs>
          <w:tab w:val="num" w:pos="360"/>
        </w:tabs>
        <w:ind w:left="216" w:hanging="216"/>
      </w:pPr>
    </w:lvl>
  </w:abstractNum>
  <w:abstractNum w:abstractNumId="36" w15:restartNumberingAfterBreak="0">
    <w:nsid w:val="703A2D81"/>
    <w:multiLevelType w:val="singleLevel"/>
    <w:tmpl w:val="A2B453D0"/>
    <w:name w:val="5222"/>
    <w:lvl w:ilvl="0">
      <w:start w:val="1"/>
      <w:numFmt w:val="decimal"/>
      <w:lvlText w:val="%1."/>
      <w:lvlJc w:val="left"/>
      <w:pPr>
        <w:tabs>
          <w:tab w:val="num" w:pos="360"/>
        </w:tabs>
        <w:ind w:left="216" w:hanging="216"/>
      </w:pPr>
    </w:lvl>
  </w:abstractNum>
  <w:abstractNum w:abstractNumId="37" w15:restartNumberingAfterBreak="0">
    <w:nsid w:val="71BB7563"/>
    <w:multiLevelType w:val="singleLevel"/>
    <w:tmpl w:val="876EF2CC"/>
    <w:lvl w:ilvl="0">
      <w:start w:val="1"/>
      <w:numFmt w:val="decimal"/>
      <w:pStyle w:val="TableTitle"/>
      <w:lvlText w:val="B¶ng %1:"/>
      <w:lvlJc w:val="left"/>
      <w:pPr>
        <w:tabs>
          <w:tab w:val="num" w:pos="1080"/>
        </w:tabs>
      </w:pPr>
    </w:lvl>
  </w:abstractNum>
  <w:abstractNum w:abstractNumId="38" w15:restartNumberingAfterBreak="0">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39" w15:restartNumberingAfterBreak="0">
    <w:nsid w:val="76F56127"/>
    <w:multiLevelType w:val="hybridMultilevel"/>
    <w:tmpl w:val="A0DC9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hint="default"/>
      </w:rPr>
    </w:lvl>
  </w:abstractNum>
  <w:num w:numId="1">
    <w:abstractNumId w:val="16"/>
  </w:num>
  <w:num w:numId="2">
    <w:abstractNumId w:val="11"/>
  </w:num>
  <w:num w:numId="3">
    <w:abstractNumId w:val="25"/>
  </w:num>
  <w:num w:numId="4">
    <w:abstractNumId w:val="40"/>
  </w:num>
  <w:num w:numId="5">
    <w:abstractNumId w:val="37"/>
  </w:num>
  <w:num w:numId="6">
    <w:abstractNumId w:val="26"/>
  </w:num>
  <w:num w:numId="7">
    <w:abstractNumId w:val="8"/>
  </w:num>
  <w:num w:numId="8">
    <w:abstractNumId w:val="22"/>
  </w:num>
  <w:num w:numId="9">
    <w:abstractNumId w:val="13"/>
  </w:num>
  <w:num w:numId="10">
    <w:abstractNumId w:val="7"/>
  </w:num>
  <w:num w:numId="11">
    <w:abstractNumId w:val="12"/>
  </w:num>
  <w:num w:numId="12">
    <w:abstractNumId w:val="31"/>
  </w:num>
  <w:num w:numId="13">
    <w:abstractNumId w:val="21"/>
  </w:num>
  <w:num w:numId="14">
    <w:abstractNumId w:val="23"/>
  </w:num>
  <w:num w:numId="15">
    <w:abstractNumId w:val="34"/>
  </w:num>
  <w:num w:numId="16">
    <w:abstractNumId w:val="27"/>
  </w:num>
  <w:num w:numId="17">
    <w:abstractNumId w:val="39"/>
  </w:num>
  <w:num w:numId="18">
    <w:abstractNumId w:val="4"/>
  </w:num>
  <w:num w:numId="19">
    <w:abstractNumId w:val="15"/>
  </w:num>
  <w:num w:numId="20">
    <w:abstractNumId w:val="24"/>
  </w:num>
  <w:num w:numId="21">
    <w:abstractNumId w:val="0"/>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râm Anh Nguyễn">
    <w15:presenceInfo w15:providerId="Windows Live" w15:userId="7e47b44eddc2cc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activeWritingStyle w:appName="MSWord" w:lang="en-US"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2E1"/>
    <w:rsid w:val="0000208F"/>
    <w:rsid w:val="0000220C"/>
    <w:rsid w:val="0000449A"/>
    <w:rsid w:val="00006038"/>
    <w:rsid w:val="000103DF"/>
    <w:rsid w:val="00010B24"/>
    <w:rsid w:val="00011A25"/>
    <w:rsid w:val="00013758"/>
    <w:rsid w:val="00013931"/>
    <w:rsid w:val="00014144"/>
    <w:rsid w:val="00015321"/>
    <w:rsid w:val="00015A0C"/>
    <w:rsid w:val="00016D86"/>
    <w:rsid w:val="000200EE"/>
    <w:rsid w:val="00020E42"/>
    <w:rsid w:val="000220B0"/>
    <w:rsid w:val="00025A49"/>
    <w:rsid w:val="00025FBF"/>
    <w:rsid w:val="00026BE1"/>
    <w:rsid w:val="00027756"/>
    <w:rsid w:val="00030B78"/>
    <w:rsid w:val="0003227C"/>
    <w:rsid w:val="000336B6"/>
    <w:rsid w:val="00034132"/>
    <w:rsid w:val="000347B6"/>
    <w:rsid w:val="00034D4B"/>
    <w:rsid w:val="000358FD"/>
    <w:rsid w:val="0003659D"/>
    <w:rsid w:val="00036783"/>
    <w:rsid w:val="0003697A"/>
    <w:rsid w:val="00041CDA"/>
    <w:rsid w:val="00042449"/>
    <w:rsid w:val="00044133"/>
    <w:rsid w:val="00045A90"/>
    <w:rsid w:val="000461DE"/>
    <w:rsid w:val="00046473"/>
    <w:rsid w:val="000471B1"/>
    <w:rsid w:val="000476A0"/>
    <w:rsid w:val="000527EA"/>
    <w:rsid w:val="0005379E"/>
    <w:rsid w:val="00060452"/>
    <w:rsid w:val="00061AAE"/>
    <w:rsid w:val="00061BCB"/>
    <w:rsid w:val="00064435"/>
    <w:rsid w:val="0006514F"/>
    <w:rsid w:val="00066B9E"/>
    <w:rsid w:val="00071C02"/>
    <w:rsid w:val="00076AA6"/>
    <w:rsid w:val="000770C5"/>
    <w:rsid w:val="0007755B"/>
    <w:rsid w:val="00080481"/>
    <w:rsid w:val="000811DC"/>
    <w:rsid w:val="00082B8A"/>
    <w:rsid w:val="00086C88"/>
    <w:rsid w:val="0008704A"/>
    <w:rsid w:val="0009057F"/>
    <w:rsid w:val="00092BC9"/>
    <w:rsid w:val="00095ADF"/>
    <w:rsid w:val="000975E4"/>
    <w:rsid w:val="000977E8"/>
    <w:rsid w:val="000979FB"/>
    <w:rsid w:val="00097A53"/>
    <w:rsid w:val="000A021B"/>
    <w:rsid w:val="000A0558"/>
    <w:rsid w:val="000A1E17"/>
    <w:rsid w:val="000A4087"/>
    <w:rsid w:val="000A5079"/>
    <w:rsid w:val="000A718B"/>
    <w:rsid w:val="000B08E3"/>
    <w:rsid w:val="000C0B02"/>
    <w:rsid w:val="000C5948"/>
    <w:rsid w:val="000C6223"/>
    <w:rsid w:val="000C713E"/>
    <w:rsid w:val="000D0EF7"/>
    <w:rsid w:val="000D1299"/>
    <w:rsid w:val="000D2DC6"/>
    <w:rsid w:val="000D37A1"/>
    <w:rsid w:val="000D4CD0"/>
    <w:rsid w:val="000D4DCF"/>
    <w:rsid w:val="000D5833"/>
    <w:rsid w:val="000D7D4D"/>
    <w:rsid w:val="000E2D72"/>
    <w:rsid w:val="000E3017"/>
    <w:rsid w:val="000E3ADF"/>
    <w:rsid w:val="000E4B00"/>
    <w:rsid w:val="000E695F"/>
    <w:rsid w:val="000E7DAC"/>
    <w:rsid w:val="000F4F4E"/>
    <w:rsid w:val="000F5429"/>
    <w:rsid w:val="000F5DE2"/>
    <w:rsid w:val="000F6156"/>
    <w:rsid w:val="000F6DFE"/>
    <w:rsid w:val="000F6E41"/>
    <w:rsid w:val="000F7EC7"/>
    <w:rsid w:val="0010296C"/>
    <w:rsid w:val="00104720"/>
    <w:rsid w:val="00105E19"/>
    <w:rsid w:val="00106430"/>
    <w:rsid w:val="00107E93"/>
    <w:rsid w:val="00110921"/>
    <w:rsid w:val="00112A0E"/>
    <w:rsid w:val="00115650"/>
    <w:rsid w:val="0011696A"/>
    <w:rsid w:val="00116E33"/>
    <w:rsid w:val="00117990"/>
    <w:rsid w:val="00117E3D"/>
    <w:rsid w:val="0012357C"/>
    <w:rsid w:val="0012719B"/>
    <w:rsid w:val="00127E51"/>
    <w:rsid w:val="001306CC"/>
    <w:rsid w:val="001325A1"/>
    <w:rsid w:val="00132977"/>
    <w:rsid w:val="00132CCE"/>
    <w:rsid w:val="00132EEA"/>
    <w:rsid w:val="00140CCA"/>
    <w:rsid w:val="00142D98"/>
    <w:rsid w:val="00144D9F"/>
    <w:rsid w:val="00146968"/>
    <w:rsid w:val="0015059A"/>
    <w:rsid w:val="001514DF"/>
    <w:rsid w:val="00152BBF"/>
    <w:rsid w:val="00153077"/>
    <w:rsid w:val="00154471"/>
    <w:rsid w:val="0015529B"/>
    <w:rsid w:val="00160054"/>
    <w:rsid w:val="001614BD"/>
    <w:rsid w:val="001629B1"/>
    <w:rsid w:val="0016310F"/>
    <w:rsid w:val="0016315E"/>
    <w:rsid w:val="00163B3B"/>
    <w:rsid w:val="0016531C"/>
    <w:rsid w:val="00170AF4"/>
    <w:rsid w:val="0017106E"/>
    <w:rsid w:val="00173320"/>
    <w:rsid w:val="001756CE"/>
    <w:rsid w:val="0017735C"/>
    <w:rsid w:val="001773B8"/>
    <w:rsid w:val="001801FE"/>
    <w:rsid w:val="0018112C"/>
    <w:rsid w:val="001834AE"/>
    <w:rsid w:val="00183DE4"/>
    <w:rsid w:val="001852E0"/>
    <w:rsid w:val="001854AC"/>
    <w:rsid w:val="00185738"/>
    <w:rsid w:val="001866EC"/>
    <w:rsid w:val="001870ED"/>
    <w:rsid w:val="00187401"/>
    <w:rsid w:val="001874A8"/>
    <w:rsid w:val="00192EDE"/>
    <w:rsid w:val="001937BB"/>
    <w:rsid w:val="00194424"/>
    <w:rsid w:val="001961D7"/>
    <w:rsid w:val="00196C9F"/>
    <w:rsid w:val="001A15D3"/>
    <w:rsid w:val="001A3FD2"/>
    <w:rsid w:val="001B0467"/>
    <w:rsid w:val="001B421F"/>
    <w:rsid w:val="001B47B0"/>
    <w:rsid w:val="001B4896"/>
    <w:rsid w:val="001B5EEC"/>
    <w:rsid w:val="001B6A7E"/>
    <w:rsid w:val="001C115A"/>
    <w:rsid w:val="001C1B59"/>
    <w:rsid w:val="001C20CF"/>
    <w:rsid w:val="001C2A70"/>
    <w:rsid w:val="001C33FB"/>
    <w:rsid w:val="001C5457"/>
    <w:rsid w:val="001D096E"/>
    <w:rsid w:val="001D517C"/>
    <w:rsid w:val="001E03F6"/>
    <w:rsid w:val="001E21C0"/>
    <w:rsid w:val="001E2C51"/>
    <w:rsid w:val="001E6815"/>
    <w:rsid w:val="001E6A2C"/>
    <w:rsid w:val="001E6A4E"/>
    <w:rsid w:val="001F0291"/>
    <w:rsid w:val="001F2998"/>
    <w:rsid w:val="001F34FF"/>
    <w:rsid w:val="001F650D"/>
    <w:rsid w:val="001F68B6"/>
    <w:rsid w:val="00202D75"/>
    <w:rsid w:val="00203855"/>
    <w:rsid w:val="00207F3E"/>
    <w:rsid w:val="00210503"/>
    <w:rsid w:val="00211D50"/>
    <w:rsid w:val="0021678E"/>
    <w:rsid w:val="002168ED"/>
    <w:rsid w:val="002200F1"/>
    <w:rsid w:val="00221D9C"/>
    <w:rsid w:val="0022548A"/>
    <w:rsid w:val="002316A0"/>
    <w:rsid w:val="002319F3"/>
    <w:rsid w:val="00232105"/>
    <w:rsid w:val="00237008"/>
    <w:rsid w:val="00237188"/>
    <w:rsid w:val="00240AF4"/>
    <w:rsid w:val="002416BC"/>
    <w:rsid w:val="00241C27"/>
    <w:rsid w:val="00241EAA"/>
    <w:rsid w:val="002425E4"/>
    <w:rsid w:val="00243736"/>
    <w:rsid w:val="00243813"/>
    <w:rsid w:val="00243830"/>
    <w:rsid w:val="00245BD2"/>
    <w:rsid w:val="00247281"/>
    <w:rsid w:val="0025026D"/>
    <w:rsid w:val="002531C4"/>
    <w:rsid w:val="002546AB"/>
    <w:rsid w:val="00254C70"/>
    <w:rsid w:val="002554AD"/>
    <w:rsid w:val="0026082C"/>
    <w:rsid w:val="00263CB8"/>
    <w:rsid w:val="002642A4"/>
    <w:rsid w:val="00270543"/>
    <w:rsid w:val="002756FD"/>
    <w:rsid w:val="00276FD4"/>
    <w:rsid w:val="00277309"/>
    <w:rsid w:val="00280CD7"/>
    <w:rsid w:val="002864C6"/>
    <w:rsid w:val="00286E83"/>
    <w:rsid w:val="00287B8B"/>
    <w:rsid w:val="00291F6F"/>
    <w:rsid w:val="0029214D"/>
    <w:rsid w:val="0029383A"/>
    <w:rsid w:val="002A28ED"/>
    <w:rsid w:val="002A2B0B"/>
    <w:rsid w:val="002A4AFD"/>
    <w:rsid w:val="002A5F5C"/>
    <w:rsid w:val="002A6636"/>
    <w:rsid w:val="002A68B8"/>
    <w:rsid w:val="002A6FB0"/>
    <w:rsid w:val="002A7262"/>
    <w:rsid w:val="002B0F3F"/>
    <w:rsid w:val="002B15DD"/>
    <w:rsid w:val="002B2050"/>
    <w:rsid w:val="002B4B72"/>
    <w:rsid w:val="002B55C2"/>
    <w:rsid w:val="002B5D9D"/>
    <w:rsid w:val="002B7FB9"/>
    <w:rsid w:val="002C17EB"/>
    <w:rsid w:val="002C20E5"/>
    <w:rsid w:val="002C347B"/>
    <w:rsid w:val="002C4DC3"/>
    <w:rsid w:val="002C4F14"/>
    <w:rsid w:val="002C515F"/>
    <w:rsid w:val="002C58E3"/>
    <w:rsid w:val="002C7017"/>
    <w:rsid w:val="002C7483"/>
    <w:rsid w:val="002C7BB7"/>
    <w:rsid w:val="002D15E5"/>
    <w:rsid w:val="002D262F"/>
    <w:rsid w:val="002D27A2"/>
    <w:rsid w:val="002D28C4"/>
    <w:rsid w:val="002D3BB1"/>
    <w:rsid w:val="002D3BBA"/>
    <w:rsid w:val="002D6F77"/>
    <w:rsid w:val="002E00C7"/>
    <w:rsid w:val="002E101A"/>
    <w:rsid w:val="002E3562"/>
    <w:rsid w:val="002E53C5"/>
    <w:rsid w:val="002F0131"/>
    <w:rsid w:val="002F0C91"/>
    <w:rsid w:val="002F5151"/>
    <w:rsid w:val="002F5E31"/>
    <w:rsid w:val="002F78B9"/>
    <w:rsid w:val="002F796A"/>
    <w:rsid w:val="00302768"/>
    <w:rsid w:val="00303387"/>
    <w:rsid w:val="003104F6"/>
    <w:rsid w:val="003105B4"/>
    <w:rsid w:val="00313713"/>
    <w:rsid w:val="00315F1D"/>
    <w:rsid w:val="003165A4"/>
    <w:rsid w:val="00321B88"/>
    <w:rsid w:val="00322044"/>
    <w:rsid w:val="00322EC7"/>
    <w:rsid w:val="003238AF"/>
    <w:rsid w:val="00324E18"/>
    <w:rsid w:val="00325434"/>
    <w:rsid w:val="00326257"/>
    <w:rsid w:val="003272AE"/>
    <w:rsid w:val="00330489"/>
    <w:rsid w:val="00330913"/>
    <w:rsid w:val="00330B27"/>
    <w:rsid w:val="00330C07"/>
    <w:rsid w:val="00330D29"/>
    <w:rsid w:val="00331989"/>
    <w:rsid w:val="00331DF3"/>
    <w:rsid w:val="003328DE"/>
    <w:rsid w:val="00335357"/>
    <w:rsid w:val="00337019"/>
    <w:rsid w:val="0034149C"/>
    <w:rsid w:val="003448A5"/>
    <w:rsid w:val="003451BE"/>
    <w:rsid w:val="00346D4B"/>
    <w:rsid w:val="00347FEF"/>
    <w:rsid w:val="0035123D"/>
    <w:rsid w:val="0035157E"/>
    <w:rsid w:val="00351912"/>
    <w:rsid w:val="003525F3"/>
    <w:rsid w:val="00354F93"/>
    <w:rsid w:val="00355F3E"/>
    <w:rsid w:val="00357681"/>
    <w:rsid w:val="00363A12"/>
    <w:rsid w:val="003654A7"/>
    <w:rsid w:val="0036721C"/>
    <w:rsid w:val="00370DAE"/>
    <w:rsid w:val="003712DE"/>
    <w:rsid w:val="003736B2"/>
    <w:rsid w:val="00375258"/>
    <w:rsid w:val="00375C4B"/>
    <w:rsid w:val="00376294"/>
    <w:rsid w:val="00376321"/>
    <w:rsid w:val="0037669B"/>
    <w:rsid w:val="00382BAA"/>
    <w:rsid w:val="003837A5"/>
    <w:rsid w:val="00384C36"/>
    <w:rsid w:val="00385EB6"/>
    <w:rsid w:val="00386A94"/>
    <w:rsid w:val="00387F28"/>
    <w:rsid w:val="00387FB8"/>
    <w:rsid w:val="00392376"/>
    <w:rsid w:val="003926B1"/>
    <w:rsid w:val="0039458E"/>
    <w:rsid w:val="00396292"/>
    <w:rsid w:val="00396D4D"/>
    <w:rsid w:val="0039717E"/>
    <w:rsid w:val="00397E5F"/>
    <w:rsid w:val="003A0759"/>
    <w:rsid w:val="003A5474"/>
    <w:rsid w:val="003A56CF"/>
    <w:rsid w:val="003A6852"/>
    <w:rsid w:val="003A7AF9"/>
    <w:rsid w:val="003B219A"/>
    <w:rsid w:val="003B2A5B"/>
    <w:rsid w:val="003B6E16"/>
    <w:rsid w:val="003C1B32"/>
    <w:rsid w:val="003C3D15"/>
    <w:rsid w:val="003C436E"/>
    <w:rsid w:val="003C6878"/>
    <w:rsid w:val="003C792E"/>
    <w:rsid w:val="003C7CAE"/>
    <w:rsid w:val="003C7D5F"/>
    <w:rsid w:val="003D16EB"/>
    <w:rsid w:val="003D3F85"/>
    <w:rsid w:val="003D58D8"/>
    <w:rsid w:val="003D76B1"/>
    <w:rsid w:val="003D7EF1"/>
    <w:rsid w:val="003E15EC"/>
    <w:rsid w:val="003E384D"/>
    <w:rsid w:val="003E40DE"/>
    <w:rsid w:val="003E41E9"/>
    <w:rsid w:val="003E5C25"/>
    <w:rsid w:val="003E61AF"/>
    <w:rsid w:val="003E65A8"/>
    <w:rsid w:val="003E6724"/>
    <w:rsid w:val="003E6A49"/>
    <w:rsid w:val="003E6D0C"/>
    <w:rsid w:val="003E7C3C"/>
    <w:rsid w:val="003F0A57"/>
    <w:rsid w:val="003F0BB5"/>
    <w:rsid w:val="003F1A8F"/>
    <w:rsid w:val="003F28B4"/>
    <w:rsid w:val="0040090A"/>
    <w:rsid w:val="00404103"/>
    <w:rsid w:val="00407716"/>
    <w:rsid w:val="00413345"/>
    <w:rsid w:val="00414105"/>
    <w:rsid w:val="004156EC"/>
    <w:rsid w:val="00420645"/>
    <w:rsid w:val="00421235"/>
    <w:rsid w:val="00422C27"/>
    <w:rsid w:val="00424F60"/>
    <w:rsid w:val="00431D1B"/>
    <w:rsid w:val="00434A0F"/>
    <w:rsid w:val="00434AEA"/>
    <w:rsid w:val="00434CF1"/>
    <w:rsid w:val="00436B2C"/>
    <w:rsid w:val="00440B81"/>
    <w:rsid w:val="00442BCC"/>
    <w:rsid w:val="00445A56"/>
    <w:rsid w:val="00445B51"/>
    <w:rsid w:val="00445B7B"/>
    <w:rsid w:val="004461BC"/>
    <w:rsid w:val="00446872"/>
    <w:rsid w:val="00447444"/>
    <w:rsid w:val="004508E1"/>
    <w:rsid w:val="0045172B"/>
    <w:rsid w:val="00454D44"/>
    <w:rsid w:val="00456D0B"/>
    <w:rsid w:val="00460399"/>
    <w:rsid w:val="00461116"/>
    <w:rsid w:val="004632DA"/>
    <w:rsid w:val="004633A4"/>
    <w:rsid w:val="004634E4"/>
    <w:rsid w:val="00467385"/>
    <w:rsid w:val="00472AAE"/>
    <w:rsid w:val="00473CC2"/>
    <w:rsid w:val="0047516E"/>
    <w:rsid w:val="004751FF"/>
    <w:rsid w:val="0047554E"/>
    <w:rsid w:val="0048016A"/>
    <w:rsid w:val="00482A45"/>
    <w:rsid w:val="00483800"/>
    <w:rsid w:val="004847FB"/>
    <w:rsid w:val="00484FE9"/>
    <w:rsid w:val="00486C0E"/>
    <w:rsid w:val="004874E7"/>
    <w:rsid w:val="00487660"/>
    <w:rsid w:val="00492C3E"/>
    <w:rsid w:val="00492CFB"/>
    <w:rsid w:val="004947C6"/>
    <w:rsid w:val="004952F0"/>
    <w:rsid w:val="00495E3C"/>
    <w:rsid w:val="0049792F"/>
    <w:rsid w:val="00497998"/>
    <w:rsid w:val="004A1005"/>
    <w:rsid w:val="004A23FD"/>
    <w:rsid w:val="004A2E83"/>
    <w:rsid w:val="004A339E"/>
    <w:rsid w:val="004A4A84"/>
    <w:rsid w:val="004A4B9B"/>
    <w:rsid w:val="004A52A1"/>
    <w:rsid w:val="004A55D6"/>
    <w:rsid w:val="004B0A40"/>
    <w:rsid w:val="004B3477"/>
    <w:rsid w:val="004B5B96"/>
    <w:rsid w:val="004C00D8"/>
    <w:rsid w:val="004C0FC5"/>
    <w:rsid w:val="004C11D5"/>
    <w:rsid w:val="004C24C7"/>
    <w:rsid w:val="004C3142"/>
    <w:rsid w:val="004C3722"/>
    <w:rsid w:val="004C6F92"/>
    <w:rsid w:val="004C7A94"/>
    <w:rsid w:val="004D305B"/>
    <w:rsid w:val="004D3410"/>
    <w:rsid w:val="004D4B0C"/>
    <w:rsid w:val="004D6FAE"/>
    <w:rsid w:val="004D76DA"/>
    <w:rsid w:val="004D7F9E"/>
    <w:rsid w:val="004E022D"/>
    <w:rsid w:val="004E46F2"/>
    <w:rsid w:val="004E4B07"/>
    <w:rsid w:val="004E5106"/>
    <w:rsid w:val="004E6859"/>
    <w:rsid w:val="004E79FA"/>
    <w:rsid w:val="004E7A8B"/>
    <w:rsid w:val="004F0CF9"/>
    <w:rsid w:val="004F3FE7"/>
    <w:rsid w:val="004F4163"/>
    <w:rsid w:val="004F496D"/>
    <w:rsid w:val="004F65AA"/>
    <w:rsid w:val="0050254A"/>
    <w:rsid w:val="005069DC"/>
    <w:rsid w:val="005079B9"/>
    <w:rsid w:val="005106A2"/>
    <w:rsid w:val="005111F4"/>
    <w:rsid w:val="00511D48"/>
    <w:rsid w:val="00511FE2"/>
    <w:rsid w:val="00514F1B"/>
    <w:rsid w:val="0051687A"/>
    <w:rsid w:val="00520D4B"/>
    <w:rsid w:val="00522CA4"/>
    <w:rsid w:val="00523A4B"/>
    <w:rsid w:val="0052571A"/>
    <w:rsid w:val="00526C8A"/>
    <w:rsid w:val="005278DD"/>
    <w:rsid w:val="00531A2B"/>
    <w:rsid w:val="005325E9"/>
    <w:rsid w:val="005330F5"/>
    <w:rsid w:val="00533136"/>
    <w:rsid w:val="00533830"/>
    <w:rsid w:val="005375B1"/>
    <w:rsid w:val="00537E6D"/>
    <w:rsid w:val="00541BDB"/>
    <w:rsid w:val="00543552"/>
    <w:rsid w:val="0054418E"/>
    <w:rsid w:val="00545310"/>
    <w:rsid w:val="005463C3"/>
    <w:rsid w:val="00547383"/>
    <w:rsid w:val="00547782"/>
    <w:rsid w:val="00553A37"/>
    <w:rsid w:val="00553EBD"/>
    <w:rsid w:val="00556764"/>
    <w:rsid w:val="005578C1"/>
    <w:rsid w:val="005606A4"/>
    <w:rsid w:val="0056079E"/>
    <w:rsid w:val="0056446E"/>
    <w:rsid w:val="005664D0"/>
    <w:rsid w:val="00566E5F"/>
    <w:rsid w:val="00570E6C"/>
    <w:rsid w:val="005720EC"/>
    <w:rsid w:val="00575334"/>
    <w:rsid w:val="00575DAD"/>
    <w:rsid w:val="0058405B"/>
    <w:rsid w:val="00584163"/>
    <w:rsid w:val="005847C8"/>
    <w:rsid w:val="00584853"/>
    <w:rsid w:val="0059297D"/>
    <w:rsid w:val="0059344B"/>
    <w:rsid w:val="00593A85"/>
    <w:rsid w:val="00594EF3"/>
    <w:rsid w:val="0059524A"/>
    <w:rsid w:val="00596B7E"/>
    <w:rsid w:val="005A14E7"/>
    <w:rsid w:val="005A15DE"/>
    <w:rsid w:val="005A2FFD"/>
    <w:rsid w:val="005A5529"/>
    <w:rsid w:val="005A6C0B"/>
    <w:rsid w:val="005A6D38"/>
    <w:rsid w:val="005B3355"/>
    <w:rsid w:val="005B43DE"/>
    <w:rsid w:val="005B6D8D"/>
    <w:rsid w:val="005C0186"/>
    <w:rsid w:val="005C26D2"/>
    <w:rsid w:val="005C28CF"/>
    <w:rsid w:val="005C3991"/>
    <w:rsid w:val="005C4288"/>
    <w:rsid w:val="005C4AF3"/>
    <w:rsid w:val="005C61DA"/>
    <w:rsid w:val="005C7C7B"/>
    <w:rsid w:val="005D0C92"/>
    <w:rsid w:val="005D5BDF"/>
    <w:rsid w:val="005D6355"/>
    <w:rsid w:val="005E0C81"/>
    <w:rsid w:val="005E2E64"/>
    <w:rsid w:val="005F4894"/>
    <w:rsid w:val="005F60E4"/>
    <w:rsid w:val="005F7E45"/>
    <w:rsid w:val="00600562"/>
    <w:rsid w:val="006006F6"/>
    <w:rsid w:val="00600E2B"/>
    <w:rsid w:val="00607305"/>
    <w:rsid w:val="00607EA4"/>
    <w:rsid w:val="0061071C"/>
    <w:rsid w:val="00611F5F"/>
    <w:rsid w:val="00613F9B"/>
    <w:rsid w:val="00614E51"/>
    <w:rsid w:val="00615A3B"/>
    <w:rsid w:val="00615B50"/>
    <w:rsid w:val="00616F86"/>
    <w:rsid w:val="0062135F"/>
    <w:rsid w:val="00622A70"/>
    <w:rsid w:val="00623DC2"/>
    <w:rsid w:val="00623F37"/>
    <w:rsid w:val="0063189B"/>
    <w:rsid w:val="00631978"/>
    <w:rsid w:val="00632DAD"/>
    <w:rsid w:val="00633DE9"/>
    <w:rsid w:val="00634166"/>
    <w:rsid w:val="00643702"/>
    <w:rsid w:val="00644157"/>
    <w:rsid w:val="00647614"/>
    <w:rsid w:val="00647B8F"/>
    <w:rsid w:val="00647EFF"/>
    <w:rsid w:val="006545FE"/>
    <w:rsid w:val="00654969"/>
    <w:rsid w:val="00654C93"/>
    <w:rsid w:val="00656F3A"/>
    <w:rsid w:val="00657AD3"/>
    <w:rsid w:val="00662D3A"/>
    <w:rsid w:val="00663844"/>
    <w:rsid w:val="006639AC"/>
    <w:rsid w:val="00663B46"/>
    <w:rsid w:val="00664CCA"/>
    <w:rsid w:val="006654F4"/>
    <w:rsid w:val="00665B87"/>
    <w:rsid w:val="00672E3D"/>
    <w:rsid w:val="00672F83"/>
    <w:rsid w:val="006733BC"/>
    <w:rsid w:val="006736A6"/>
    <w:rsid w:val="00673F8E"/>
    <w:rsid w:val="0067484D"/>
    <w:rsid w:val="00680ABF"/>
    <w:rsid w:val="0068317B"/>
    <w:rsid w:val="006868C3"/>
    <w:rsid w:val="00686ADC"/>
    <w:rsid w:val="00687A87"/>
    <w:rsid w:val="00690568"/>
    <w:rsid w:val="006921DA"/>
    <w:rsid w:val="0069245B"/>
    <w:rsid w:val="006930C6"/>
    <w:rsid w:val="0069324D"/>
    <w:rsid w:val="00694FA7"/>
    <w:rsid w:val="006A0A3F"/>
    <w:rsid w:val="006A1A64"/>
    <w:rsid w:val="006A1B8F"/>
    <w:rsid w:val="006A1D22"/>
    <w:rsid w:val="006A3A49"/>
    <w:rsid w:val="006A3C97"/>
    <w:rsid w:val="006A62E4"/>
    <w:rsid w:val="006A7F9A"/>
    <w:rsid w:val="006B2D4B"/>
    <w:rsid w:val="006B6589"/>
    <w:rsid w:val="006B684F"/>
    <w:rsid w:val="006C1FE7"/>
    <w:rsid w:val="006C50B0"/>
    <w:rsid w:val="006C539E"/>
    <w:rsid w:val="006C613C"/>
    <w:rsid w:val="006C7C44"/>
    <w:rsid w:val="006D0015"/>
    <w:rsid w:val="006D0525"/>
    <w:rsid w:val="006D258A"/>
    <w:rsid w:val="006D7DA2"/>
    <w:rsid w:val="006E1883"/>
    <w:rsid w:val="006E1F41"/>
    <w:rsid w:val="006E2059"/>
    <w:rsid w:val="006E208E"/>
    <w:rsid w:val="006E2BD8"/>
    <w:rsid w:val="006E3988"/>
    <w:rsid w:val="006E511D"/>
    <w:rsid w:val="006E59E9"/>
    <w:rsid w:val="006E6BE2"/>
    <w:rsid w:val="006F005E"/>
    <w:rsid w:val="006F04CB"/>
    <w:rsid w:val="006F318C"/>
    <w:rsid w:val="006F3E3F"/>
    <w:rsid w:val="006F4502"/>
    <w:rsid w:val="0070046B"/>
    <w:rsid w:val="00702502"/>
    <w:rsid w:val="007035FC"/>
    <w:rsid w:val="0070515E"/>
    <w:rsid w:val="00706345"/>
    <w:rsid w:val="00707AC2"/>
    <w:rsid w:val="00710F3A"/>
    <w:rsid w:val="00711243"/>
    <w:rsid w:val="00712D03"/>
    <w:rsid w:val="0072172C"/>
    <w:rsid w:val="0072241C"/>
    <w:rsid w:val="0072359C"/>
    <w:rsid w:val="00724D00"/>
    <w:rsid w:val="00725BA8"/>
    <w:rsid w:val="00726832"/>
    <w:rsid w:val="00726F08"/>
    <w:rsid w:val="00731CF3"/>
    <w:rsid w:val="00733444"/>
    <w:rsid w:val="00733D38"/>
    <w:rsid w:val="00734BD3"/>
    <w:rsid w:val="00736015"/>
    <w:rsid w:val="00737F2B"/>
    <w:rsid w:val="00740748"/>
    <w:rsid w:val="00740C21"/>
    <w:rsid w:val="007439F5"/>
    <w:rsid w:val="00746018"/>
    <w:rsid w:val="0074655E"/>
    <w:rsid w:val="00751D71"/>
    <w:rsid w:val="007526FF"/>
    <w:rsid w:val="00752A82"/>
    <w:rsid w:val="00752C6F"/>
    <w:rsid w:val="00754DF5"/>
    <w:rsid w:val="00755E25"/>
    <w:rsid w:val="0075625B"/>
    <w:rsid w:val="0075725E"/>
    <w:rsid w:val="007575DC"/>
    <w:rsid w:val="00757BEA"/>
    <w:rsid w:val="00757D1D"/>
    <w:rsid w:val="007640B4"/>
    <w:rsid w:val="00765A36"/>
    <w:rsid w:val="007671CE"/>
    <w:rsid w:val="0076746A"/>
    <w:rsid w:val="0076785D"/>
    <w:rsid w:val="0077006C"/>
    <w:rsid w:val="00770D9D"/>
    <w:rsid w:val="00772ACB"/>
    <w:rsid w:val="007733DD"/>
    <w:rsid w:val="00775152"/>
    <w:rsid w:val="00776758"/>
    <w:rsid w:val="0077692D"/>
    <w:rsid w:val="00776F4B"/>
    <w:rsid w:val="0078243C"/>
    <w:rsid w:val="0078286F"/>
    <w:rsid w:val="00783000"/>
    <w:rsid w:val="00783304"/>
    <w:rsid w:val="007853AB"/>
    <w:rsid w:val="007915C5"/>
    <w:rsid w:val="00794A82"/>
    <w:rsid w:val="00795D87"/>
    <w:rsid w:val="00797AD0"/>
    <w:rsid w:val="007A0658"/>
    <w:rsid w:val="007A2272"/>
    <w:rsid w:val="007A2F8C"/>
    <w:rsid w:val="007A432B"/>
    <w:rsid w:val="007A4AC8"/>
    <w:rsid w:val="007A53DE"/>
    <w:rsid w:val="007A5CAF"/>
    <w:rsid w:val="007A6479"/>
    <w:rsid w:val="007B0968"/>
    <w:rsid w:val="007B0F0B"/>
    <w:rsid w:val="007B1930"/>
    <w:rsid w:val="007B221E"/>
    <w:rsid w:val="007C06DC"/>
    <w:rsid w:val="007C42EE"/>
    <w:rsid w:val="007C483A"/>
    <w:rsid w:val="007C4A0C"/>
    <w:rsid w:val="007C6726"/>
    <w:rsid w:val="007C7382"/>
    <w:rsid w:val="007C7C93"/>
    <w:rsid w:val="007D0AE6"/>
    <w:rsid w:val="007D35F9"/>
    <w:rsid w:val="007D3854"/>
    <w:rsid w:val="007D3EC4"/>
    <w:rsid w:val="007D4BD1"/>
    <w:rsid w:val="007D4E9B"/>
    <w:rsid w:val="007D5F0E"/>
    <w:rsid w:val="007D6447"/>
    <w:rsid w:val="007D64FF"/>
    <w:rsid w:val="007D6AC7"/>
    <w:rsid w:val="007D7FBA"/>
    <w:rsid w:val="007E192A"/>
    <w:rsid w:val="007E2221"/>
    <w:rsid w:val="007E2C80"/>
    <w:rsid w:val="007E3712"/>
    <w:rsid w:val="007E5E41"/>
    <w:rsid w:val="007E663C"/>
    <w:rsid w:val="007F42F0"/>
    <w:rsid w:val="007F45F3"/>
    <w:rsid w:val="007F60D3"/>
    <w:rsid w:val="007F6BCC"/>
    <w:rsid w:val="0080284F"/>
    <w:rsid w:val="00803CBA"/>
    <w:rsid w:val="00805453"/>
    <w:rsid w:val="00812E9B"/>
    <w:rsid w:val="0081467F"/>
    <w:rsid w:val="00815287"/>
    <w:rsid w:val="00815880"/>
    <w:rsid w:val="00817762"/>
    <w:rsid w:val="008179ED"/>
    <w:rsid w:val="0082103E"/>
    <w:rsid w:val="00821946"/>
    <w:rsid w:val="00822005"/>
    <w:rsid w:val="008225F4"/>
    <w:rsid w:val="00822E02"/>
    <w:rsid w:val="00823170"/>
    <w:rsid w:val="00824844"/>
    <w:rsid w:val="00824F52"/>
    <w:rsid w:val="008252BB"/>
    <w:rsid w:val="00826B15"/>
    <w:rsid w:val="00833B2C"/>
    <w:rsid w:val="008342EB"/>
    <w:rsid w:val="00834326"/>
    <w:rsid w:val="00836E7E"/>
    <w:rsid w:val="008372D3"/>
    <w:rsid w:val="00840069"/>
    <w:rsid w:val="00841250"/>
    <w:rsid w:val="00842FCE"/>
    <w:rsid w:val="008466D0"/>
    <w:rsid w:val="00847A3F"/>
    <w:rsid w:val="008504DC"/>
    <w:rsid w:val="00852277"/>
    <w:rsid w:val="0085272F"/>
    <w:rsid w:val="00855669"/>
    <w:rsid w:val="00860523"/>
    <w:rsid w:val="008613AB"/>
    <w:rsid w:val="008633C7"/>
    <w:rsid w:val="00864F39"/>
    <w:rsid w:val="00865E02"/>
    <w:rsid w:val="008668EA"/>
    <w:rsid w:val="008705BC"/>
    <w:rsid w:val="008735AC"/>
    <w:rsid w:val="00873B21"/>
    <w:rsid w:val="008801FB"/>
    <w:rsid w:val="00880F4E"/>
    <w:rsid w:val="00881EF1"/>
    <w:rsid w:val="008828B8"/>
    <w:rsid w:val="00882E05"/>
    <w:rsid w:val="00883396"/>
    <w:rsid w:val="00885098"/>
    <w:rsid w:val="00886DEC"/>
    <w:rsid w:val="00887C65"/>
    <w:rsid w:val="00891378"/>
    <w:rsid w:val="008913B9"/>
    <w:rsid w:val="00892605"/>
    <w:rsid w:val="00893EED"/>
    <w:rsid w:val="0089419E"/>
    <w:rsid w:val="00895626"/>
    <w:rsid w:val="00897B53"/>
    <w:rsid w:val="008A1BD2"/>
    <w:rsid w:val="008A3BC8"/>
    <w:rsid w:val="008A40FA"/>
    <w:rsid w:val="008A415E"/>
    <w:rsid w:val="008A6C42"/>
    <w:rsid w:val="008B13E1"/>
    <w:rsid w:val="008B2861"/>
    <w:rsid w:val="008B2C07"/>
    <w:rsid w:val="008B5899"/>
    <w:rsid w:val="008B6AA2"/>
    <w:rsid w:val="008B7269"/>
    <w:rsid w:val="008C0AA2"/>
    <w:rsid w:val="008C70D6"/>
    <w:rsid w:val="008C71A4"/>
    <w:rsid w:val="008D1311"/>
    <w:rsid w:val="008D1681"/>
    <w:rsid w:val="008D17D8"/>
    <w:rsid w:val="008D2158"/>
    <w:rsid w:val="008D2C8E"/>
    <w:rsid w:val="008D3041"/>
    <w:rsid w:val="008D5A8B"/>
    <w:rsid w:val="008D7436"/>
    <w:rsid w:val="008E303B"/>
    <w:rsid w:val="008E4DA6"/>
    <w:rsid w:val="008E6454"/>
    <w:rsid w:val="008E6B1E"/>
    <w:rsid w:val="008E77BB"/>
    <w:rsid w:val="008F0C32"/>
    <w:rsid w:val="008F19E5"/>
    <w:rsid w:val="008F2BFB"/>
    <w:rsid w:val="008F3273"/>
    <w:rsid w:val="008F3A21"/>
    <w:rsid w:val="008F5136"/>
    <w:rsid w:val="00900EDE"/>
    <w:rsid w:val="009021E6"/>
    <w:rsid w:val="0090240A"/>
    <w:rsid w:val="00903868"/>
    <w:rsid w:val="0090498A"/>
    <w:rsid w:val="00904D86"/>
    <w:rsid w:val="009055C3"/>
    <w:rsid w:val="00905BA0"/>
    <w:rsid w:val="00906A0C"/>
    <w:rsid w:val="00906A2B"/>
    <w:rsid w:val="00910119"/>
    <w:rsid w:val="00910C79"/>
    <w:rsid w:val="009129CC"/>
    <w:rsid w:val="0091539A"/>
    <w:rsid w:val="00915DFE"/>
    <w:rsid w:val="00916875"/>
    <w:rsid w:val="00916F5C"/>
    <w:rsid w:val="00917149"/>
    <w:rsid w:val="0091751A"/>
    <w:rsid w:val="00917D04"/>
    <w:rsid w:val="00920E83"/>
    <w:rsid w:val="00921575"/>
    <w:rsid w:val="00922E04"/>
    <w:rsid w:val="0092364E"/>
    <w:rsid w:val="00923CD4"/>
    <w:rsid w:val="009267AC"/>
    <w:rsid w:val="00927F18"/>
    <w:rsid w:val="00932063"/>
    <w:rsid w:val="009321AA"/>
    <w:rsid w:val="0093312D"/>
    <w:rsid w:val="00933368"/>
    <w:rsid w:val="00933E0E"/>
    <w:rsid w:val="009350C8"/>
    <w:rsid w:val="0093646A"/>
    <w:rsid w:val="009400E3"/>
    <w:rsid w:val="00941515"/>
    <w:rsid w:val="00941D68"/>
    <w:rsid w:val="0094351A"/>
    <w:rsid w:val="009436D2"/>
    <w:rsid w:val="00943ADB"/>
    <w:rsid w:val="009458AA"/>
    <w:rsid w:val="009464DC"/>
    <w:rsid w:val="0094705A"/>
    <w:rsid w:val="00947095"/>
    <w:rsid w:val="00951223"/>
    <w:rsid w:val="00952590"/>
    <w:rsid w:val="00953052"/>
    <w:rsid w:val="00953C25"/>
    <w:rsid w:val="00955A82"/>
    <w:rsid w:val="0096470A"/>
    <w:rsid w:val="00965296"/>
    <w:rsid w:val="00970EFE"/>
    <w:rsid w:val="009718A5"/>
    <w:rsid w:val="009719C7"/>
    <w:rsid w:val="00972B27"/>
    <w:rsid w:val="00973C80"/>
    <w:rsid w:val="00974F9B"/>
    <w:rsid w:val="00975231"/>
    <w:rsid w:val="00980EE9"/>
    <w:rsid w:val="0098151B"/>
    <w:rsid w:val="00982304"/>
    <w:rsid w:val="00983804"/>
    <w:rsid w:val="00984EEB"/>
    <w:rsid w:val="009857A6"/>
    <w:rsid w:val="00986201"/>
    <w:rsid w:val="00990445"/>
    <w:rsid w:val="009915E9"/>
    <w:rsid w:val="00991E5D"/>
    <w:rsid w:val="00991FAC"/>
    <w:rsid w:val="009937C0"/>
    <w:rsid w:val="00993A29"/>
    <w:rsid w:val="0099514F"/>
    <w:rsid w:val="009A075C"/>
    <w:rsid w:val="009A39AF"/>
    <w:rsid w:val="009A4199"/>
    <w:rsid w:val="009A5AC2"/>
    <w:rsid w:val="009A6BE3"/>
    <w:rsid w:val="009A79FF"/>
    <w:rsid w:val="009B002F"/>
    <w:rsid w:val="009B0098"/>
    <w:rsid w:val="009B0E1D"/>
    <w:rsid w:val="009B1C05"/>
    <w:rsid w:val="009B1E95"/>
    <w:rsid w:val="009B3645"/>
    <w:rsid w:val="009B4643"/>
    <w:rsid w:val="009B4E09"/>
    <w:rsid w:val="009B709A"/>
    <w:rsid w:val="009B7A16"/>
    <w:rsid w:val="009C04EA"/>
    <w:rsid w:val="009C093D"/>
    <w:rsid w:val="009C13AA"/>
    <w:rsid w:val="009C34D1"/>
    <w:rsid w:val="009C43E2"/>
    <w:rsid w:val="009C5E0D"/>
    <w:rsid w:val="009D00F3"/>
    <w:rsid w:val="009D09E9"/>
    <w:rsid w:val="009D1739"/>
    <w:rsid w:val="009D37FC"/>
    <w:rsid w:val="009D3AEA"/>
    <w:rsid w:val="009D3D5B"/>
    <w:rsid w:val="009D488F"/>
    <w:rsid w:val="009D50A4"/>
    <w:rsid w:val="009D73F0"/>
    <w:rsid w:val="009D7638"/>
    <w:rsid w:val="009D79C0"/>
    <w:rsid w:val="009E0F31"/>
    <w:rsid w:val="009E1620"/>
    <w:rsid w:val="009E1CC0"/>
    <w:rsid w:val="009E3983"/>
    <w:rsid w:val="009E4CFB"/>
    <w:rsid w:val="009E5EA2"/>
    <w:rsid w:val="009E6349"/>
    <w:rsid w:val="009E6C47"/>
    <w:rsid w:val="009F04AD"/>
    <w:rsid w:val="009F160D"/>
    <w:rsid w:val="009F2218"/>
    <w:rsid w:val="009F2E3C"/>
    <w:rsid w:val="009F33C9"/>
    <w:rsid w:val="009F35D0"/>
    <w:rsid w:val="009F370A"/>
    <w:rsid w:val="009F3D38"/>
    <w:rsid w:val="009F3D52"/>
    <w:rsid w:val="009F53C0"/>
    <w:rsid w:val="009F54A3"/>
    <w:rsid w:val="009F619E"/>
    <w:rsid w:val="009F6292"/>
    <w:rsid w:val="009F6776"/>
    <w:rsid w:val="00A00EC8"/>
    <w:rsid w:val="00A02228"/>
    <w:rsid w:val="00A02F29"/>
    <w:rsid w:val="00A04230"/>
    <w:rsid w:val="00A0551E"/>
    <w:rsid w:val="00A05893"/>
    <w:rsid w:val="00A06C79"/>
    <w:rsid w:val="00A10786"/>
    <w:rsid w:val="00A12608"/>
    <w:rsid w:val="00A146DB"/>
    <w:rsid w:val="00A1478D"/>
    <w:rsid w:val="00A16598"/>
    <w:rsid w:val="00A16A75"/>
    <w:rsid w:val="00A23083"/>
    <w:rsid w:val="00A247D9"/>
    <w:rsid w:val="00A24E1A"/>
    <w:rsid w:val="00A253FA"/>
    <w:rsid w:val="00A26897"/>
    <w:rsid w:val="00A26F4F"/>
    <w:rsid w:val="00A31027"/>
    <w:rsid w:val="00A31473"/>
    <w:rsid w:val="00A3264C"/>
    <w:rsid w:val="00A326B5"/>
    <w:rsid w:val="00A33ACA"/>
    <w:rsid w:val="00A35C7F"/>
    <w:rsid w:val="00A35FF2"/>
    <w:rsid w:val="00A37830"/>
    <w:rsid w:val="00A41F3D"/>
    <w:rsid w:val="00A42B61"/>
    <w:rsid w:val="00A441CF"/>
    <w:rsid w:val="00A46BB9"/>
    <w:rsid w:val="00A527E9"/>
    <w:rsid w:val="00A54E9E"/>
    <w:rsid w:val="00A55640"/>
    <w:rsid w:val="00A568F4"/>
    <w:rsid w:val="00A577EB"/>
    <w:rsid w:val="00A57D1C"/>
    <w:rsid w:val="00A60677"/>
    <w:rsid w:val="00A61CBA"/>
    <w:rsid w:val="00A66F1B"/>
    <w:rsid w:val="00A6741B"/>
    <w:rsid w:val="00A7057A"/>
    <w:rsid w:val="00A71A10"/>
    <w:rsid w:val="00A71D16"/>
    <w:rsid w:val="00A736C7"/>
    <w:rsid w:val="00A75703"/>
    <w:rsid w:val="00A76604"/>
    <w:rsid w:val="00A766B7"/>
    <w:rsid w:val="00A779E5"/>
    <w:rsid w:val="00A803D9"/>
    <w:rsid w:val="00A8148C"/>
    <w:rsid w:val="00A835F3"/>
    <w:rsid w:val="00A84A47"/>
    <w:rsid w:val="00A8574B"/>
    <w:rsid w:val="00A85877"/>
    <w:rsid w:val="00A85907"/>
    <w:rsid w:val="00A85DC7"/>
    <w:rsid w:val="00A85FF4"/>
    <w:rsid w:val="00A90B6A"/>
    <w:rsid w:val="00A91A30"/>
    <w:rsid w:val="00A95E6F"/>
    <w:rsid w:val="00AA004B"/>
    <w:rsid w:val="00AA0FC5"/>
    <w:rsid w:val="00AA1CCE"/>
    <w:rsid w:val="00AA3147"/>
    <w:rsid w:val="00AA3641"/>
    <w:rsid w:val="00AA3EB6"/>
    <w:rsid w:val="00AA6759"/>
    <w:rsid w:val="00AB106F"/>
    <w:rsid w:val="00AB1B37"/>
    <w:rsid w:val="00AB30A0"/>
    <w:rsid w:val="00AB4716"/>
    <w:rsid w:val="00AC20A3"/>
    <w:rsid w:val="00AC2676"/>
    <w:rsid w:val="00AC2EDD"/>
    <w:rsid w:val="00AC304B"/>
    <w:rsid w:val="00AC6001"/>
    <w:rsid w:val="00AD1BFA"/>
    <w:rsid w:val="00AD206D"/>
    <w:rsid w:val="00AD552A"/>
    <w:rsid w:val="00AD604A"/>
    <w:rsid w:val="00AD674E"/>
    <w:rsid w:val="00AD72BB"/>
    <w:rsid w:val="00AD7992"/>
    <w:rsid w:val="00AE03F9"/>
    <w:rsid w:val="00AE2217"/>
    <w:rsid w:val="00AE31E1"/>
    <w:rsid w:val="00AE52AE"/>
    <w:rsid w:val="00AE6363"/>
    <w:rsid w:val="00AF155C"/>
    <w:rsid w:val="00AF2B6C"/>
    <w:rsid w:val="00AF3034"/>
    <w:rsid w:val="00AF46A2"/>
    <w:rsid w:val="00AF6647"/>
    <w:rsid w:val="00B0244F"/>
    <w:rsid w:val="00B03702"/>
    <w:rsid w:val="00B04D92"/>
    <w:rsid w:val="00B04DAB"/>
    <w:rsid w:val="00B06B38"/>
    <w:rsid w:val="00B07A30"/>
    <w:rsid w:val="00B1037D"/>
    <w:rsid w:val="00B10564"/>
    <w:rsid w:val="00B13750"/>
    <w:rsid w:val="00B1433B"/>
    <w:rsid w:val="00B14AA9"/>
    <w:rsid w:val="00B15AFE"/>
    <w:rsid w:val="00B16772"/>
    <w:rsid w:val="00B202D7"/>
    <w:rsid w:val="00B204FD"/>
    <w:rsid w:val="00B22669"/>
    <w:rsid w:val="00B22710"/>
    <w:rsid w:val="00B231A7"/>
    <w:rsid w:val="00B237E2"/>
    <w:rsid w:val="00B251E1"/>
    <w:rsid w:val="00B25F08"/>
    <w:rsid w:val="00B260DA"/>
    <w:rsid w:val="00B27105"/>
    <w:rsid w:val="00B2767B"/>
    <w:rsid w:val="00B31FCB"/>
    <w:rsid w:val="00B32305"/>
    <w:rsid w:val="00B335A1"/>
    <w:rsid w:val="00B34F6D"/>
    <w:rsid w:val="00B36F52"/>
    <w:rsid w:val="00B42D6D"/>
    <w:rsid w:val="00B44899"/>
    <w:rsid w:val="00B467F0"/>
    <w:rsid w:val="00B47E47"/>
    <w:rsid w:val="00B50699"/>
    <w:rsid w:val="00B50B56"/>
    <w:rsid w:val="00B55FA4"/>
    <w:rsid w:val="00B55FAE"/>
    <w:rsid w:val="00B613AF"/>
    <w:rsid w:val="00B61667"/>
    <w:rsid w:val="00B6212E"/>
    <w:rsid w:val="00B669B3"/>
    <w:rsid w:val="00B7243B"/>
    <w:rsid w:val="00B72CAE"/>
    <w:rsid w:val="00B7572A"/>
    <w:rsid w:val="00B77DD6"/>
    <w:rsid w:val="00B836C2"/>
    <w:rsid w:val="00B8408C"/>
    <w:rsid w:val="00B851AA"/>
    <w:rsid w:val="00B858CA"/>
    <w:rsid w:val="00B858F0"/>
    <w:rsid w:val="00B85A4F"/>
    <w:rsid w:val="00B87927"/>
    <w:rsid w:val="00B90B9D"/>
    <w:rsid w:val="00B91DA8"/>
    <w:rsid w:val="00B92CA9"/>
    <w:rsid w:val="00B94CC4"/>
    <w:rsid w:val="00B95E78"/>
    <w:rsid w:val="00B96192"/>
    <w:rsid w:val="00B967A1"/>
    <w:rsid w:val="00B96934"/>
    <w:rsid w:val="00B97BE7"/>
    <w:rsid w:val="00BA0190"/>
    <w:rsid w:val="00BA166E"/>
    <w:rsid w:val="00BA1873"/>
    <w:rsid w:val="00BA4571"/>
    <w:rsid w:val="00BA62D6"/>
    <w:rsid w:val="00BA64C1"/>
    <w:rsid w:val="00BA723F"/>
    <w:rsid w:val="00BB0FD0"/>
    <w:rsid w:val="00BB22B4"/>
    <w:rsid w:val="00BB28A4"/>
    <w:rsid w:val="00BB34F0"/>
    <w:rsid w:val="00BB3C5D"/>
    <w:rsid w:val="00BB4CB3"/>
    <w:rsid w:val="00BB5F8C"/>
    <w:rsid w:val="00BC01ED"/>
    <w:rsid w:val="00BC099C"/>
    <w:rsid w:val="00BC3622"/>
    <w:rsid w:val="00BC3D67"/>
    <w:rsid w:val="00BC4DF1"/>
    <w:rsid w:val="00BC57B8"/>
    <w:rsid w:val="00BC78E8"/>
    <w:rsid w:val="00BD08F3"/>
    <w:rsid w:val="00BE2EC6"/>
    <w:rsid w:val="00BE4202"/>
    <w:rsid w:val="00BE4393"/>
    <w:rsid w:val="00BE4FAF"/>
    <w:rsid w:val="00BE6C7A"/>
    <w:rsid w:val="00BF1D62"/>
    <w:rsid w:val="00BF1DB1"/>
    <w:rsid w:val="00BF383D"/>
    <w:rsid w:val="00BF5E52"/>
    <w:rsid w:val="00BF6192"/>
    <w:rsid w:val="00C0050D"/>
    <w:rsid w:val="00C0152A"/>
    <w:rsid w:val="00C0266F"/>
    <w:rsid w:val="00C03784"/>
    <w:rsid w:val="00C043BA"/>
    <w:rsid w:val="00C0450A"/>
    <w:rsid w:val="00C0646C"/>
    <w:rsid w:val="00C10E17"/>
    <w:rsid w:val="00C13834"/>
    <w:rsid w:val="00C1684A"/>
    <w:rsid w:val="00C203EE"/>
    <w:rsid w:val="00C20E6C"/>
    <w:rsid w:val="00C22593"/>
    <w:rsid w:val="00C22717"/>
    <w:rsid w:val="00C24026"/>
    <w:rsid w:val="00C252E1"/>
    <w:rsid w:val="00C253B2"/>
    <w:rsid w:val="00C25BD9"/>
    <w:rsid w:val="00C27911"/>
    <w:rsid w:val="00C3088B"/>
    <w:rsid w:val="00C318EB"/>
    <w:rsid w:val="00C32771"/>
    <w:rsid w:val="00C32D09"/>
    <w:rsid w:val="00C3430B"/>
    <w:rsid w:val="00C37A36"/>
    <w:rsid w:val="00C400FD"/>
    <w:rsid w:val="00C42A76"/>
    <w:rsid w:val="00C431B2"/>
    <w:rsid w:val="00C44071"/>
    <w:rsid w:val="00C441DA"/>
    <w:rsid w:val="00C46EAC"/>
    <w:rsid w:val="00C5274E"/>
    <w:rsid w:val="00C542C4"/>
    <w:rsid w:val="00C547F6"/>
    <w:rsid w:val="00C57C38"/>
    <w:rsid w:val="00C57D24"/>
    <w:rsid w:val="00C61050"/>
    <w:rsid w:val="00C61FD5"/>
    <w:rsid w:val="00C63E55"/>
    <w:rsid w:val="00C642E4"/>
    <w:rsid w:val="00C6540A"/>
    <w:rsid w:val="00C65575"/>
    <w:rsid w:val="00C6624E"/>
    <w:rsid w:val="00C719B5"/>
    <w:rsid w:val="00C722E1"/>
    <w:rsid w:val="00C72A46"/>
    <w:rsid w:val="00C72E61"/>
    <w:rsid w:val="00C73260"/>
    <w:rsid w:val="00C736A9"/>
    <w:rsid w:val="00C805EF"/>
    <w:rsid w:val="00C8119D"/>
    <w:rsid w:val="00C81D7A"/>
    <w:rsid w:val="00C81E6D"/>
    <w:rsid w:val="00C8343C"/>
    <w:rsid w:val="00C8567D"/>
    <w:rsid w:val="00C90C20"/>
    <w:rsid w:val="00C90DE2"/>
    <w:rsid w:val="00C93A82"/>
    <w:rsid w:val="00C943B1"/>
    <w:rsid w:val="00C94F6D"/>
    <w:rsid w:val="00C954EA"/>
    <w:rsid w:val="00C9556B"/>
    <w:rsid w:val="00C96EE1"/>
    <w:rsid w:val="00C97148"/>
    <w:rsid w:val="00CA4C0B"/>
    <w:rsid w:val="00CA4C61"/>
    <w:rsid w:val="00CA72E4"/>
    <w:rsid w:val="00CB07F9"/>
    <w:rsid w:val="00CB1DA2"/>
    <w:rsid w:val="00CB42F5"/>
    <w:rsid w:val="00CB51E4"/>
    <w:rsid w:val="00CB5E3A"/>
    <w:rsid w:val="00CB5F7F"/>
    <w:rsid w:val="00CB6470"/>
    <w:rsid w:val="00CB6928"/>
    <w:rsid w:val="00CB6932"/>
    <w:rsid w:val="00CB77D6"/>
    <w:rsid w:val="00CB7BF8"/>
    <w:rsid w:val="00CC0D03"/>
    <w:rsid w:val="00CC0EB8"/>
    <w:rsid w:val="00CC3039"/>
    <w:rsid w:val="00CC3083"/>
    <w:rsid w:val="00CC4813"/>
    <w:rsid w:val="00CC487B"/>
    <w:rsid w:val="00CC6B7E"/>
    <w:rsid w:val="00CC7230"/>
    <w:rsid w:val="00CD1730"/>
    <w:rsid w:val="00CD1BEF"/>
    <w:rsid w:val="00CD2808"/>
    <w:rsid w:val="00CD5A81"/>
    <w:rsid w:val="00CD6152"/>
    <w:rsid w:val="00CE0706"/>
    <w:rsid w:val="00CE0E4D"/>
    <w:rsid w:val="00CE0F5F"/>
    <w:rsid w:val="00CE21E6"/>
    <w:rsid w:val="00CE2CB9"/>
    <w:rsid w:val="00CE4485"/>
    <w:rsid w:val="00CE60D2"/>
    <w:rsid w:val="00CE65D7"/>
    <w:rsid w:val="00CE6CFF"/>
    <w:rsid w:val="00CF00CF"/>
    <w:rsid w:val="00CF0781"/>
    <w:rsid w:val="00CF4138"/>
    <w:rsid w:val="00CF47A8"/>
    <w:rsid w:val="00D0077D"/>
    <w:rsid w:val="00D01206"/>
    <w:rsid w:val="00D0191B"/>
    <w:rsid w:val="00D02D80"/>
    <w:rsid w:val="00D03597"/>
    <w:rsid w:val="00D05593"/>
    <w:rsid w:val="00D05B8E"/>
    <w:rsid w:val="00D06694"/>
    <w:rsid w:val="00D06F41"/>
    <w:rsid w:val="00D07816"/>
    <w:rsid w:val="00D113B1"/>
    <w:rsid w:val="00D12B1D"/>
    <w:rsid w:val="00D12C03"/>
    <w:rsid w:val="00D16724"/>
    <w:rsid w:val="00D16A78"/>
    <w:rsid w:val="00D2014A"/>
    <w:rsid w:val="00D20572"/>
    <w:rsid w:val="00D21392"/>
    <w:rsid w:val="00D216A6"/>
    <w:rsid w:val="00D22639"/>
    <w:rsid w:val="00D24F08"/>
    <w:rsid w:val="00D3082A"/>
    <w:rsid w:val="00D3307E"/>
    <w:rsid w:val="00D34E50"/>
    <w:rsid w:val="00D36905"/>
    <w:rsid w:val="00D37D31"/>
    <w:rsid w:val="00D4029C"/>
    <w:rsid w:val="00D407A3"/>
    <w:rsid w:val="00D40862"/>
    <w:rsid w:val="00D42DB0"/>
    <w:rsid w:val="00D4585E"/>
    <w:rsid w:val="00D46403"/>
    <w:rsid w:val="00D50520"/>
    <w:rsid w:val="00D505AA"/>
    <w:rsid w:val="00D505DF"/>
    <w:rsid w:val="00D50B19"/>
    <w:rsid w:val="00D513D9"/>
    <w:rsid w:val="00D526B2"/>
    <w:rsid w:val="00D53741"/>
    <w:rsid w:val="00D565B6"/>
    <w:rsid w:val="00D5682C"/>
    <w:rsid w:val="00D6175E"/>
    <w:rsid w:val="00D618E5"/>
    <w:rsid w:val="00D62B15"/>
    <w:rsid w:val="00D630F3"/>
    <w:rsid w:val="00D64BA5"/>
    <w:rsid w:val="00D6588F"/>
    <w:rsid w:val="00D672E3"/>
    <w:rsid w:val="00D7259F"/>
    <w:rsid w:val="00D72E04"/>
    <w:rsid w:val="00D74AF9"/>
    <w:rsid w:val="00D76504"/>
    <w:rsid w:val="00D802CA"/>
    <w:rsid w:val="00D80847"/>
    <w:rsid w:val="00D81825"/>
    <w:rsid w:val="00D825C3"/>
    <w:rsid w:val="00D8343E"/>
    <w:rsid w:val="00D8420A"/>
    <w:rsid w:val="00D8475A"/>
    <w:rsid w:val="00D86DCC"/>
    <w:rsid w:val="00D87838"/>
    <w:rsid w:val="00D91847"/>
    <w:rsid w:val="00D92E97"/>
    <w:rsid w:val="00D95911"/>
    <w:rsid w:val="00D97BEE"/>
    <w:rsid w:val="00DA03AC"/>
    <w:rsid w:val="00DA062E"/>
    <w:rsid w:val="00DA190D"/>
    <w:rsid w:val="00DA1FDE"/>
    <w:rsid w:val="00DA68AA"/>
    <w:rsid w:val="00DA6932"/>
    <w:rsid w:val="00DA6C5C"/>
    <w:rsid w:val="00DA75EC"/>
    <w:rsid w:val="00DB0CB4"/>
    <w:rsid w:val="00DB2FB5"/>
    <w:rsid w:val="00DB34A6"/>
    <w:rsid w:val="00DB7B3E"/>
    <w:rsid w:val="00DC1FA3"/>
    <w:rsid w:val="00DC2160"/>
    <w:rsid w:val="00DC2613"/>
    <w:rsid w:val="00DC6101"/>
    <w:rsid w:val="00DC6764"/>
    <w:rsid w:val="00DC7F92"/>
    <w:rsid w:val="00DD3AFF"/>
    <w:rsid w:val="00DD7497"/>
    <w:rsid w:val="00DE1E91"/>
    <w:rsid w:val="00DE232E"/>
    <w:rsid w:val="00DE2366"/>
    <w:rsid w:val="00DE6271"/>
    <w:rsid w:val="00DE638F"/>
    <w:rsid w:val="00DE6940"/>
    <w:rsid w:val="00DE779B"/>
    <w:rsid w:val="00DF2DE7"/>
    <w:rsid w:val="00DF7E1E"/>
    <w:rsid w:val="00E00826"/>
    <w:rsid w:val="00E01770"/>
    <w:rsid w:val="00E01CCA"/>
    <w:rsid w:val="00E057AD"/>
    <w:rsid w:val="00E05B72"/>
    <w:rsid w:val="00E07C41"/>
    <w:rsid w:val="00E11A68"/>
    <w:rsid w:val="00E12A7C"/>
    <w:rsid w:val="00E12CA6"/>
    <w:rsid w:val="00E1347D"/>
    <w:rsid w:val="00E161E9"/>
    <w:rsid w:val="00E17257"/>
    <w:rsid w:val="00E17297"/>
    <w:rsid w:val="00E173A8"/>
    <w:rsid w:val="00E17D71"/>
    <w:rsid w:val="00E17FED"/>
    <w:rsid w:val="00E2060C"/>
    <w:rsid w:val="00E20A11"/>
    <w:rsid w:val="00E22952"/>
    <w:rsid w:val="00E22D5B"/>
    <w:rsid w:val="00E27332"/>
    <w:rsid w:val="00E27836"/>
    <w:rsid w:val="00E32558"/>
    <w:rsid w:val="00E32C21"/>
    <w:rsid w:val="00E33AC8"/>
    <w:rsid w:val="00E33C49"/>
    <w:rsid w:val="00E34D21"/>
    <w:rsid w:val="00E35381"/>
    <w:rsid w:val="00E35F38"/>
    <w:rsid w:val="00E36A21"/>
    <w:rsid w:val="00E37C17"/>
    <w:rsid w:val="00E40FF2"/>
    <w:rsid w:val="00E4276A"/>
    <w:rsid w:val="00E42B87"/>
    <w:rsid w:val="00E43C71"/>
    <w:rsid w:val="00E447F8"/>
    <w:rsid w:val="00E44C26"/>
    <w:rsid w:val="00E4562A"/>
    <w:rsid w:val="00E45841"/>
    <w:rsid w:val="00E53241"/>
    <w:rsid w:val="00E57239"/>
    <w:rsid w:val="00E57299"/>
    <w:rsid w:val="00E574B1"/>
    <w:rsid w:val="00E60191"/>
    <w:rsid w:val="00E605AD"/>
    <w:rsid w:val="00E61AE1"/>
    <w:rsid w:val="00E61CB9"/>
    <w:rsid w:val="00E6258C"/>
    <w:rsid w:val="00E6282D"/>
    <w:rsid w:val="00E64DFE"/>
    <w:rsid w:val="00E659A4"/>
    <w:rsid w:val="00E6790A"/>
    <w:rsid w:val="00E70461"/>
    <w:rsid w:val="00E706C0"/>
    <w:rsid w:val="00E70EF0"/>
    <w:rsid w:val="00E71098"/>
    <w:rsid w:val="00E7271F"/>
    <w:rsid w:val="00E754EE"/>
    <w:rsid w:val="00E7648F"/>
    <w:rsid w:val="00E77B9D"/>
    <w:rsid w:val="00E80DC4"/>
    <w:rsid w:val="00E81563"/>
    <w:rsid w:val="00E82D71"/>
    <w:rsid w:val="00E84C46"/>
    <w:rsid w:val="00E8599D"/>
    <w:rsid w:val="00E91939"/>
    <w:rsid w:val="00E91CFB"/>
    <w:rsid w:val="00E91F8D"/>
    <w:rsid w:val="00E9248F"/>
    <w:rsid w:val="00E931CA"/>
    <w:rsid w:val="00E94436"/>
    <w:rsid w:val="00E952E8"/>
    <w:rsid w:val="00E96964"/>
    <w:rsid w:val="00E97F59"/>
    <w:rsid w:val="00EA00AE"/>
    <w:rsid w:val="00EA1DD8"/>
    <w:rsid w:val="00EA2077"/>
    <w:rsid w:val="00EA2351"/>
    <w:rsid w:val="00EA28C2"/>
    <w:rsid w:val="00EA4A74"/>
    <w:rsid w:val="00EA583B"/>
    <w:rsid w:val="00EA6C3F"/>
    <w:rsid w:val="00EB0981"/>
    <w:rsid w:val="00EB13DA"/>
    <w:rsid w:val="00EB340A"/>
    <w:rsid w:val="00EB367E"/>
    <w:rsid w:val="00EB4541"/>
    <w:rsid w:val="00EB45D4"/>
    <w:rsid w:val="00EB646A"/>
    <w:rsid w:val="00EB68A2"/>
    <w:rsid w:val="00EB7000"/>
    <w:rsid w:val="00EC01B9"/>
    <w:rsid w:val="00EC13FB"/>
    <w:rsid w:val="00EC716D"/>
    <w:rsid w:val="00EC7984"/>
    <w:rsid w:val="00ED03FA"/>
    <w:rsid w:val="00ED0529"/>
    <w:rsid w:val="00ED0774"/>
    <w:rsid w:val="00ED0C94"/>
    <w:rsid w:val="00ED479A"/>
    <w:rsid w:val="00ED6538"/>
    <w:rsid w:val="00ED75F7"/>
    <w:rsid w:val="00EE17F0"/>
    <w:rsid w:val="00EE20EE"/>
    <w:rsid w:val="00EE2448"/>
    <w:rsid w:val="00EE3703"/>
    <w:rsid w:val="00EE6633"/>
    <w:rsid w:val="00EE6B3B"/>
    <w:rsid w:val="00EF028E"/>
    <w:rsid w:val="00EF1E07"/>
    <w:rsid w:val="00EF2434"/>
    <w:rsid w:val="00EF3647"/>
    <w:rsid w:val="00EF4012"/>
    <w:rsid w:val="00EF4476"/>
    <w:rsid w:val="00EF542F"/>
    <w:rsid w:val="00EF5C64"/>
    <w:rsid w:val="00F017BD"/>
    <w:rsid w:val="00F0714E"/>
    <w:rsid w:val="00F11C04"/>
    <w:rsid w:val="00F13A58"/>
    <w:rsid w:val="00F144AA"/>
    <w:rsid w:val="00F1476C"/>
    <w:rsid w:val="00F150AA"/>
    <w:rsid w:val="00F15BDA"/>
    <w:rsid w:val="00F16AF0"/>
    <w:rsid w:val="00F16C31"/>
    <w:rsid w:val="00F16D9F"/>
    <w:rsid w:val="00F206AE"/>
    <w:rsid w:val="00F21334"/>
    <w:rsid w:val="00F228B9"/>
    <w:rsid w:val="00F22D0A"/>
    <w:rsid w:val="00F23863"/>
    <w:rsid w:val="00F24987"/>
    <w:rsid w:val="00F24B2D"/>
    <w:rsid w:val="00F25455"/>
    <w:rsid w:val="00F25544"/>
    <w:rsid w:val="00F25AB2"/>
    <w:rsid w:val="00F272A1"/>
    <w:rsid w:val="00F27805"/>
    <w:rsid w:val="00F30EAE"/>
    <w:rsid w:val="00F31AA5"/>
    <w:rsid w:val="00F32ABF"/>
    <w:rsid w:val="00F34803"/>
    <w:rsid w:val="00F35228"/>
    <w:rsid w:val="00F378B7"/>
    <w:rsid w:val="00F4049B"/>
    <w:rsid w:val="00F458B2"/>
    <w:rsid w:val="00F47887"/>
    <w:rsid w:val="00F5122D"/>
    <w:rsid w:val="00F5149E"/>
    <w:rsid w:val="00F51FFD"/>
    <w:rsid w:val="00F544D1"/>
    <w:rsid w:val="00F57840"/>
    <w:rsid w:val="00F60CCC"/>
    <w:rsid w:val="00F6109E"/>
    <w:rsid w:val="00F62F47"/>
    <w:rsid w:val="00F630D1"/>
    <w:rsid w:val="00F66DDA"/>
    <w:rsid w:val="00F7012B"/>
    <w:rsid w:val="00F72537"/>
    <w:rsid w:val="00F75A63"/>
    <w:rsid w:val="00F764CD"/>
    <w:rsid w:val="00F76CC5"/>
    <w:rsid w:val="00F7743C"/>
    <w:rsid w:val="00F802B4"/>
    <w:rsid w:val="00F810D1"/>
    <w:rsid w:val="00F81A42"/>
    <w:rsid w:val="00F81F25"/>
    <w:rsid w:val="00F834EC"/>
    <w:rsid w:val="00F8563F"/>
    <w:rsid w:val="00F85840"/>
    <w:rsid w:val="00F86080"/>
    <w:rsid w:val="00F8617B"/>
    <w:rsid w:val="00F862BB"/>
    <w:rsid w:val="00F90161"/>
    <w:rsid w:val="00F907F9"/>
    <w:rsid w:val="00F90931"/>
    <w:rsid w:val="00F92836"/>
    <w:rsid w:val="00F93ACA"/>
    <w:rsid w:val="00F948E0"/>
    <w:rsid w:val="00F95448"/>
    <w:rsid w:val="00F96229"/>
    <w:rsid w:val="00FA16ED"/>
    <w:rsid w:val="00FA1A5D"/>
    <w:rsid w:val="00FA272C"/>
    <w:rsid w:val="00FA3DC5"/>
    <w:rsid w:val="00FA5081"/>
    <w:rsid w:val="00FA5BE2"/>
    <w:rsid w:val="00FA5E59"/>
    <w:rsid w:val="00FB0707"/>
    <w:rsid w:val="00FB1449"/>
    <w:rsid w:val="00FB1D2A"/>
    <w:rsid w:val="00FB24B1"/>
    <w:rsid w:val="00FB4DF1"/>
    <w:rsid w:val="00FB78E4"/>
    <w:rsid w:val="00FC060C"/>
    <w:rsid w:val="00FC2899"/>
    <w:rsid w:val="00FC382F"/>
    <w:rsid w:val="00FC4727"/>
    <w:rsid w:val="00FC4C57"/>
    <w:rsid w:val="00FC6A26"/>
    <w:rsid w:val="00FC6F93"/>
    <w:rsid w:val="00FC7EFF"/>
    <w:rsid w:val="00FD01D4"/>
    <w:rsid w:val="00FD0354"/>
    <w:rsid w:val="00FD2519"/>
    <w:rsid w:val="00FD2C18"/>
    <w:rsid w:val="00FD67C8"/>
    <w:rsid w:val="00FD6EE0"/>
    <w:rsid w:val="00FD7510"/>
    <w:rsid w:val="00FD76CC"/>
    <w:rsid w:val="00FE4156"/>
    <w:rsid w:val="00FE5D5E"/>
    <w:rsid w:val="00FE709A"/>
    <w:rsid w:val="00FE7AE8"/>
    <w:rsid w:val="00FF24DE"/>
    <w:rsid w:val="00FF36CD"/>
    <w:rsid w:val="00FF3C00"/>
    <w:rsid w:val="00FF6013"/>
    <w:rsid w:val="00FF64F1"/>
    <w:rsid w:val="00FF7211"/>
    <w:rsid w:val="00FF7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1715E60B"/>
  <w15:chartTrackingRefBased/>
  <w15:docId w15:val="{F07F480F-0D14-4FDE-BBF3-A2F95F14D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Normal Indent" w:qFormat="1"/>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before="120" w:line="360" w:lineRule="auto"/>
      <w:ind w:left="544"/>
    </w:pPr>
    <w:rPr>
      <w:snapToGrid w:val="0"/>
      <w:sz w:val="24"/>
    </w:rPr>
  </w:style>
  <w:style w:type="paragraph" w:styleId="Heading1">
    <w:name w:val="heading 1"/>
    <w:aliases w:val="Heading 1(Report Only),Chapter,Heading 1(Report Only)1,Chapter1"/>
    <w:basedOn w:val="Normal"/>
    <w:next w:val="Heading2"/>
    <w:qFormat/>
    <w:pPr>
      <w:keepNext/>
      <w:numPr>
        <w:numId w:val="10"/>
      </w:numPr>
      <w:spacing w:before="360" w:after="240"/>
      <w:outlineLvl w:val="0"/>
    </w:pPr>
    <w:rPr>
      <w:b/>
      <w:kern w:val="28"/>
    </w:rPr>
  </w:style>
  <w:style w:type="paragraph" w:styleId="Heading2">
    <w:name w:val="heading 2"/>
    <w:aliases w:val="l2,H2,h21"/>
    <w:basedOn w:val="Normal"/>
    <w:next w:val="NormalIndent"/>
    <w:qFormat/>
    <w:pPr>
      <w:keepNext/>
      <w:numPr>
        <w:ilvl w:val="1"/>
        <w:numId w:val="10"/>
      </w:numPr>
      <w:spacing w:before="240" w:after="120"/>
      <w:outlineLvl w:val="1"/>
    </w:pPr>
    <w:rPr>
      <w:rFonts w:ascii="Arial" w:hAnsi="Arial"/>
      <w:b/>
    </w:rPr>
  </w:style>
  <w:style w:type="paragraph" w:styleId="Heading3">
    <w:name w:val="heading 3"/>
    <w:aliases w:val="h3,h31,h31 Char"/>
    <w:basedOn w:val="Normal"/>
    <w:next w:val="Normal"/>
    <w:link w:val="Heading3Char"/>
    <w:qFormat/>
    <w:pPr>
      <w:keepNext/>
      <w:numPr>
        <w:ilvl w:val="2"/>
        <w:numId w:val="10"/>
      </w:numPr>
      <w:tabs>
        <w:tab w:val="left" w:pos="792"/>
      </w:tabs>
      <w:spacing w:before="240"/>
      <w:jc w:val="both"/>
      <w:outlineLvl w:val="2"/>
    </w:pPr>
    <w:rPr>
      <w:rFonts w:ascii="Arial" w:hAnsi="Arial"/>
      <w:b/>
      <w:i/>
    </w:rPr>
  </w:style>
  <w:style w:type="paragraph" w:styleId="Heading4">
    <w:name w:val="heading 4"/>
    <w:aliases w:val="h4,h41,h41 + Before:  6 pt,Line spacing:  Multiple 1.3 li,标题 4 Char,heading 4,ZZZ,heading 4 Char,标题 4 Char Char Char,标题 4 Char Char Char Char Char Char Char Char Char,标题 41,ZZZ1,heading 4 Char1,heading 4 Char Char1,heading 41,标题 42,Z"/>
    <w:basedOn w:val="Normal"/>
    <w:next w:val="Normal"/>
    <w:qFormat/>
    <w:pPr>
      <w:keepNext/>
      <w:numPr>
        <w:ilvl w:val="3"/>
        <w:numId w:val="10"/>
      </w:numPr>
      <w:spacing w:before="240" w:after="60"/>
      <w:outlineLvl w:val="3"/>
    </w:pPr>
    <w:rPr>
      <w:rFonts w:ascii="Arial" w:hAnsi="Arial"/>
      <w:i/>
    </w:rPr>
  </w:style>
  <w:style w:type="paragraph" w:styleId="Heading5">
    <w:name w:val="heading 5"/>
    <w:basedOn w:val="Normal"/>
    <w:next w:val="Normal"/>
    <w:qFormat/>
    <w:pPr>
      <w:keepNext/>
      <w:numPr>
        <w:ilvl w:val="4"/>
        <w:numId w:val="10"/>
      </w:numPr>
      <w:jc w:val="both"/>
      <w:outlineLvl w:val="4"/>
    </w:pPr>
    <w:rPr>
      <w:b/>
    </w:rPr>
  </w:style>
  <w:style w:type="paragraph" w:styleId="Heading6">
    <w:name w:val="heading 6"/>
    <w:basedOn w:val="Normal"/>
    <w:next w:val="Normal"/>
    <w:qFormat/>
    <w:pPr>
      <w:keepNext/>
      <w:numPr>
        <w:ilvl w:val="5"/>
        <w:numId w:val="10"/>
      </w:numPr>
      <w:outlineLvl w:val="5"/>
    </w:pPr>
    <w:rPr>
      <w:rFonts w:ascii=".VnTime" w:hAnsi=".VnTime"/>
      <w:b/>
      <w:i/>
      <w:sz w:val="22"/>
    </w:rPr>
  </w:style>
  <w:style w:type="paragraph" w:styleId="Heading7">
    <w:name w:val="heading 7"/>
    <w:basedOn w:val="Normal"/>
    <w:next w:val="Normal"/>
    <w:qFormat/>
    <w:pPr>
      <w:keepNext/>
      <w:numPr>
        <w:ilvl w:val="6"/>
        <w:numId w:val="10"/>
      </w:numPr>
      <w:spacing w:before="60" w:after="60"/>
      <w:outlineLvl w:val="6"/>
    </w:pPr>
    <w:rPr>
      <w:rFonts w:ascii=".VnTimeH" w:hAnsi=".VnTimeH"/>
      <w:b/>
      <w:color w:val="000000"/>
      <w:sz w:val="18"/>
    </w:rPr>
  </w:style>
  <w:style w:type="paragraph" w:styleId="Heading8">
    <w:name w:val="heading 8"/>
    <w:basedOn w:val="Normal"/>
    <w:next w:val="Normal"/>
    <w:qFormat/>
    <w:pPr>
      <w:keepNext/>
      <w:numPr>
        <w:ilvl w:val="7"/>
        <w:numId w:val="10"/>
      </w:numPr>
      <w:jc w:val="both"/>
      <w:outlineLvl w:val="7"/>
    </w:pPr>
    <w:rPr>
      <w:rFonts w:ascii=".VnArialH" w:hAnsi=".VnArialH"/>
      <w:b/>
    </w:rPr>
  </w:style>
  <w:style w:type="paragraph" w:styleId="Heading9">
    <w:name w:val="heading 9"/>
    <w:basedOn w:val="Normal"/>
    <w:next w:val="Normal"/>
    <w:qFormat/>
    <w:pPr>
      <w:keepNext/>
      <w:numPr>
        <w:ilvl w:val="8"/>
        <w:numId w:val="10"/>
      </w:numPr>
      <w:outlineLvl w:val="8"/>
    </w:pPr>
    <w:rPr>
      <w:rFonts w:ascii=".VnArial" w:hAnsi=".Vn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autoRedefine/>
    <w:qFormat/>
    <w:rsid w:val="008D1311"/>
    <w:pPr>
      <w:numPr>
        <w:numId w:val="16"/>
      </w:numPr>
      <w:tabs>
        <w:tab w:val="left" w:pos="1170"/>
      </w:tabs>
      <w:snapToGrid w:val="0"/>
      <w:ind w:left="360" w:right="14"/>
    </w:pPr>
    <w:rPr>
      <w:szCs w:val="24"/>
    </w:rPr>
  </w:style>
  <w:style w:type="paragraph" w:styleId="BodyTextIndent">
    <w:name w:val="Body Text Indent"/>
    <w:basedOn w:val="Normal"/>
    <w:rPr>
      <w:rFonts w:ascii="Arial" w:hAnsi="Arial"/>
    </w:rPr>
  </w:style>
  <w:style w:type="paragraph" w:styleId="BodyTextIndent2">
    <w:name w:val="Body Text Indent 2"/>
    <w:basedOn w:val="Normal"/>
    <w:pPr>
      <w:widowControl/>
      <w:spacing w:before="0"/>
      <w:ind w:left="720"/>
    </w:pPr>
    <w:rPr>
      <w:rFonts w:ascii=".VnTime" w:hAnsi=".VnTime"/>
      <w:snapToGrid/>
    </w:rPr>
  </w:style>
  <w:style w:type="paragraph" w:styleId="Caption">
    <w:name w:val="caption"/>
    <w:aliases w:val="Picture"/>
    <w:basedOn w:val="Normal"/>
    <w:next w:val="Normal"/>
    <w:qFormat/>
    <w:pPr>
      <w:spacing w:after="120"/>
      <w:ind w:left="1440"/>
      <w:jc w:val="both"/>
    </w:pPr>
    <w:rPr>
      <w:rFonts w:ascii=".VnTime" w:hAnsi=".VnTime"/>
      <w:b/>
    </w:rPr>
  </w:style>
  <w:style w:type="paragraph" w:styleId="Footer">
    <w:name w:val="footer"/>
    <w:basedOn w:val="Normal"/>
    <w:pPr>
      <w:tabs>
        <w:tab w:val="center" w:pos="4320"/>
        <w:tab w:val="right" w:pos="8640"/>
      </w:tabs>
      <w:ind w:left="0"/>
    </w:pPr>
  </w:style>
  <w:style w:type="paragraph" w:styleId="Header">
    <w:name w:val="header"/>
    <w:basedOn w:val="Normal"/>
    <w:pPr>
      <w:tabs>
        <w:tab w:val="center" w:pos="4320"/>
        <w:tab w:val="right" w:pos="8640"/>
      </w:tabs>
      <w:ind w:left="0"/>
    </w:pPr>
  </w:style>
  <w:style w:type="character" w:styleId="Hyperlink">
    <w:name w:val="Hyperlink"/>
    <w:uiPriority w:val="99"/>
    <w:rPr>
      <w:color w:val="0000FF"/>
      <w:sz w:val="20"/>
      <w:u w:val="single"/>
    </w:rPr>
  </w:style>
  <w:style w:type="paragraph" w:customStyle="1" w:styleId="NormalCaption">
    <w:name w:val="NormalCaption"/>
    <w:basedOn w:val="Normal"/>
    <w:pPr>
      <w:spacing w:after="120"/>
    </w:pPr>
    <w:rPr>
      <w:b/>
    </w:rPr>
  </w:style>
  <w:style w:type="paragraph" w:customStyle="1" w:styleId="NormalIndent0">
    <w:name w:val="NormalIndent"/>
    <w:basedOn w:val="Normal"/>
    <w:pPr>
      <w:widowControl/>
      <w:ind w:left="720"/>
    </w:pPr>
    <w:rPr>
      <w:rFonts w:ascii=".VnArial" w:hAnsi=".VnArial"/>
      <w:snapToGrid/>
    </w:rPr>
  </w:style>
  <w:style w:type="paragraph" w:customStyle="1" w:styleId="NormalIndex">
    <w:name w:val="NormalIndex"/>
    <w:basedOn w:val="NormalIndent0"/>
    <w:pPr>
      <w:tabs>
        <w:tab w:val="left" w:pos="360"/>
        <w:tab w:val="left" w:pos="450"/>
      </w:tabs>
      <w:spacing w:before="60" w:after="60"/>
      <w:ind w:hanging="360"/>
    </w:pPr>
  </w:style>
  <w:style w:type="character" w:styleId="PageNumber">
    <w:name w:val="page number"/>
    <w:basedOn w:val="DefaultParagraphFont"/>
  </w:style>
  <w:style w:type="paragraph" w:styleId="TOC1">
    <w:name w:val="toc 1"/>
    <w:basedOn w:val="Normal"/>
    <w:next w:val="Normal"/>
    <w:autoRedefine/>
    <w:uiPriority w:val="39"/>
    <w:pPr>
      <w:tabs>
        <w:tab w:val="left" w:pos="400"/>
        <w:tab w:val="right" w:leader="dot" w:pos="9356"/>
      </w:tabs>
      <w:spacing w:after="120"/>
      <w:ind w:left="0"/>
    </w:pPr>
    <w:rPr>
      <w:b/>
      <w:noProof/>
    </w:rPr>
  </w:style>
  <w:style w:type="paragraph" w:styleId="TOC2">
    <w:name w:val="toc 2"/>
    <w:basedOn w:val="Normal"/>
    <w:next w:val="Normal"/>
    <w:autoRedefine/>
    <w:uiPriority w:val="39"/>
    <w:pPr>
      <w:tabs>
        <w:tab w:val="left" w:pos="800"/>
        <w:tab w:val="right" w:leader="dot" w:pos="9356"/>
      </w:tabs>
      <w:spacing w:before="20" w:after="20"/>
      <w:ind w:left="202"/>
    </w:pPr>
    <w:rPr>
      <w:noProof/>
    </w:rPr>
  </w:style>
  <w:style w:type="paragraph" w:styleId="TOC3">
    <w:name w:val="toc 3"/>
    <w:basedOn w:val="Normal"/>
    <w:next w:val="Normal"/>
    <w:autoRedefine/>
    <w:uiPriority w:val="39"/>
    <w:rsid w:val="004F4163"/>
    <w:pPr>
      <w:tabs>
        <w:tab w:val="left" w:pos="1200"/>
        <w:tab w:val="right" w:leader="dot" w:pos="9270"/>
      </w:tabs>
      <w:spacing w:before="20" w:after="20"/>
      <w:ind w:left="403"/>
    </w:pPr>
    <w:rPr>
      <w:i/>
      <w:noProof/>
    </w:rPr>
  </w:style>
  <w:style w:type="paragraph" w:customStyle="1" w:styleId="NH-1">
    <w:name w:val="NH-1"/>
    <w:basedOn w:val="Normal"/>
    <w:next w:val="NH-2"/>
    <w:pPr>
      <w:keepNext/>
      <w:tabs>
        <w:tab w:val="left" w:pos="360"/>
      </w:tabs>
      <w:ind w:left="360" w:hanging="360"/>
    </w:pPr>
    <w:rPr>
      <w:rFonts w:ascii=".VnArial" w:hAnsi=".VnArial"/>
      <w:b/>
    </w:rPr>
  </w:style>
  <w:style w:type="paragraph" w:customStyle="1" w:styleId="NH-2">
    <w:name w:val="NH-2"/>
    <w:basedOn w:val="Normal"/>
    <w:next w:val="NormalIndent"/>
    <w:pPr>
      <w:keepNext/>
      <w:tabs>
        <w:tab w:val="left" w:pos="720"/>
      </w:tabs>
      <w:ind w:left="360" w:hanging="360"/>
    </w:pPr>
    <w:rPr>
      <w:rFonts w:ascii=".VnArial" w:hAnsi=".VnArial"/>
      <w:b/>
    </w:rPr>
  </w:style>
  <w:style w:type="paragraph" w:customStyle="1" w:styleId="NormalText">
    <w:name w:val="NormalText"/>
    <w:basedOn w:val="Normal"/>
    <w:pPr>
      <w:ind w:left="720"/>
      <w:jc w:val="both"/>
    </w:pPr>
  </w:style>
  <w:style w:type="paragraph" w:customStyle="1" w:styleId="H5">
    <w:name w:val="H5"/>
    <w:basedOn w:val="NormalIndent"/>
    <w:next w:val="Normal"/>
    <w:pPr>
      <w:keepNext/>
    </w:pPr>
    <w:rPr>
      <w:rFonts w:ascii=".VnTime" w:hAnsi=".VnTime"/>
      <w:b/>
      <w:i/>
      <w:color w:val="800080"/>
    </w:rPr>
  </w:style>
  <w:style w:type="paragraph" w:customStyle="1" w:styleId="NormalFD">
    <w:name w:val="NormalFD"/>
    <w:basedOn w:val="Normal"/>
    <w:pPr>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styleId="FootnoteText">
    <w:name w:val="footnote text"/>
    <w:basedOn w:val="Normal"/>
    <w:semiHidden/>
    <w:pPr>
      <w:spacing w:before="0"/>
      <w:ind w:left="360" w:hanging="360"/>
    </w:pPr>
    <w:rPr>
      <w:sz w:val="18"/>
    </w:rPr>
  </w:style>
  <w:style w:type="character" w:styleId="FootnoteReference">
    <w:name w:val="footnote reference"/>
    <w:semiHidden/>
    <w:rPr>
      <w:vertAlign w:val="superscript"/>
    </w:rPr>
  </w:style>
  <w:style w:type="paragraph" w:customStyle="1" w:styleId="Normal2">
    <w:name w:val="Normal 2"/>
    <w:basedOn w:val="Normal"/>
    <w:pPr>
      <w:tabs>
        <w:tab w:val="left" w:pos="360"/>
      </w:tabs>
      <w:ind w:left="360" w:hanging="360"/>
    </w:pPr>
  </w:style>
  <w:style w:type="paragraph" w:styleId="BlockText">
    <w:name w:val="Block Text"/>
    <w:basedOn w:val="Normal"/>
    <w:pPr>
      <w:tabs>
        <w:tab w:val="left" w:pos="8820"/>
      </w:tabs>
      <w:spacing w:before="0"/>
      <w:ind w:left="720" w:right="22"/>
      <w:jc w:val="both"/>
    </w:pPr>
    <w:rPr>
      <w:rFonts w:ascii=".VnTime" w:hAnsi=".VnTime"/>
    </w:rPr>
  </w:style>
  <w:style w:type="paragraph" w:styleId="TOC4">
    <w:name w:val="toc 4"/>
    <w:basedOn w:val="Normal"/>
    <w:next w:val="Normal"/>
    <w:autoRedefine/>
    <w:semiHidden/>
    <w:pPr>
      <w:tabs>
        <w:tab w:val="left" w:pos="1600"/>
        <w:tab w:val="right" w:leader="dot" w:pos="8280"/>
      </w:tabs>
      <w:spacing w:before="20" w:after="20"/>
      <w:ind w:left="576"/>
    </w:pPr>
    <w:rPr>
      <w:i/>
      <w:noProof/>
    </w:rPr>
  </w:style>
  <w:style w:type="paragraph" w:styleId="TOC5">
    <w:name w:val="toc 5"/>
    <w:basedOn w:val="Normal"/>
    <w:next w:val="Normal"/>
    <w:autoRedefine/>
    <w:semiHidden/>
    <w:pPr>
      <w:spacing w:before="0"/>
      <w:ind w:left="800"/>
    </w:pPr>
    <w:rPr>
      <w:sz w:val="18"/>
    </w:rPr>
  </w:style>
  <w:style w:type="paragraph" w:styleId="TOC6">
    <w:name w:val="toc 6"/>
    <w:basedOn w:val="Normal"/>
    <w:next w:val="Normal"/>
    <w:autoRedefine/>
    <w:semiHidden/>
    <w:pPr>
      <w:spacing w:before="0"/>
      <w:ind w:left="1000"/>
    </w:pPr>
    <w:rPr>
      <w:sz w:val="18"/>
    </w:rPr>
  </w:style>
  <w:style w:type="paragraph" w:styleId="TOC7">
    <w:name w:val="toc 7"/>
    <w:basedOn w:val="Normal"/>
    <w:next w:val="Normal"/>
    <w:autoRedefine/>
    <w:semiHidden/>
    <w:pPr>
      <w:spacing w:before="0"/>
      <w:ind w:left="1200"/>
    </w:pPr>
    <w:rPr>
      <w:sz w:val="18"/>
    </w:rPr>
  </w:style>
  <w:style w:type="paragraph" w:styleId="TOC8">
    <w:name w:val="toc 8"/>
    <w:basedOn w:val="Normal"/>
    <w:next w:val="Normal"/>
    <w:autoRedefine/>
    <w:semiHidden/>
    <w:pPr>
      <w:spacing w:before="0"/>
      <w:ind w:left="1400"/>
    </w:pPr>
    <w:rPr>
      <w:sz w:val="18"/>
    </w:rPr>
  </w:style>
  <w:style w:type="paragraph" w:styleId="TOC9">
    <w:name w:val="toc 9"/>
    <w:basedOn w:val="Normal"/>
    <w:next w:val="Normal"/>
    <w:autoRedefine/>
    <w:semiHidden/>
    <w:pPr>
      <w:spacing w:before="0"/>
      <w:ind w:left="1600"/>
    </w:pPr>
    <w:rPr>
      <w:sz w:val="18"/>
    </w:rPr>
  </w:style>
  <w:style w:type="paragraph" w:styleId="BodyText">
    <w:name w:val="Body Text"/>
    <w:basedOn w:val="Normal"/>
    <w:pPr>
      <w:keepLines/>
      <w:spacing w:before="0" w:after="120" w:line="240" w:lineRule="atLeast"/>
      <w:ind w:left="720"/>
      <w:jc w:val="both"/>
    </w:pPr>
    <w:rPr>
      <w:snapToGrid/>
      <w:szCs w:val="24"/>
    </w:rPr>
  </w:style>
  <w:style w:type="paragraph" w:customStyle="1" w:styleId="NormalTB">
    <w:name w:val="NormalTB"/>
    <w:pPr>
      <w:widowControl w:val="0"/>
      <w:spacing w:before="120"/>
      <w:jc w:val="center"/>
    </w:pPr>
    <w:rPr>
      <w:rFonts w:ascii=".VnTime" w:hAnsi=".VnTime"/>
      <w:b/>
      <w:snapToGrid w:val="0"/>
      <w:sz w:val="22"/>
    </w:rPr>
  </w:style>
  <w:style w:type="paragraph" w:customStyle="1" w:styleId="Vidu">
    <w:name w:val="Vidu"/>
    <w:basedOn w:val="Normal"/>
    <w:pPr>
      <w:widowControl/>
      <w:numPr>
        <w:numId w:val="4"/>
      </w:numPr>
      <w:spacing w:before="0"/>
      <w:jc w:val="both"/>
    </w:pPr>
    <w:rPr>
      <w:snapToGrid/>
    </w:rPr>
  </w:style>
  <w:style w:type="paragraph" w:customStyle="1" w:styleId="Mucvidu">
    <w:name w:val="Mucvidu"/>
    <w:basedOn w:val="Vidu"/>
    <w:pPr>
      <w:numPr>
        <w:numId w:val="1"/>
      </w:numPr>
      <w:tabs>
        <w:tab w:val="clear" w:pos="360"/>
      </w:tabs>
      <w:ind w:left="1080"/>
    </w:pPr>
  </w:style>
  <w:style w:type="paragraph" w:customStyle="1" w:styleId="Tailieu">
    <w:name w:val="Tailieu"/>
    <w:basedOn w:val="Refer"/>
    <w:pPr>
      <w:numPr>
        <w:numId w:val="3"/>
      </w:numPr>
    </w:pPr>
    <w:rPr>
      <w:sz w:val="28"/>
    </w:rPr>
  </w:style>
  <w:style w:type="paragraph" w:customStyle="1" w:styleId="Refer">
    <w:name w:val="Refer"/>
    <w:basedOn w:val="Normal"/>
    <w:pPr>
      <w:widowControl/>
      <w:spacing w:before="0" w:after="120"/>
      <w:ind w:firstLine="720"/>
      <w:jc w:val="both"/>
    </w:pPr>
    <w:rPr>
      <w:snapToGrid/>
    </w:rPr>
  </w:style>
  <w:style w:type="paragraph" w:customStyle="1" w:styleId="Point">
    <w:name w:val="Point"/>
    <w:basedOn w:val="Header"/>
    <w:pPr>
      <w:widowControl/>
      <w:numPr>
        <w:numId w:val="2"/>
      </w:numPr>
      <w:tabs>
        <w:tab w:val="clear" w:pos="4320"/>
        <w:tab w:val="clear" w:pos="8640"/>
      </w:tabs>
      <w:spacing w:before="0"/>
      <w:jc w:val="both"/>
    </w:pPr>
    <w:rPr>
      <w:snapToGrid/>
    </w:rPr>
  </w:style>
  <w:style w:type="character" w:styleId="CommentReference">
    <w:name w:val="annotation reference"/>
    <w:semiHidden/>
    <w:rPr>
      <w:sz w:val="16"/>
    </w:rPr>
  </w:style>
  <w:style w:type="paragraph" w:styleId="CommentText">
    <w:name w:val="annotation text"/>
    <w:basedOn w:val="Normal"/>
    <w:semiHidden/>
    <w:pPr>
      <w:widowControl/>
      <w:spacing w:before="0"/>
      <w:jc w:val="both"/>
    </w:pPr>
    <w:rPr>
      <w:rFonts w:ascii=".VnTime" w:hAnsi=".VnTime"/>
      <w:snapToGrid/>
    </w:rPr>
  </w:style>
  <w:style w:type="paragraph" w:customStyle="1" w:styleId="Bang">
    <w:name w:val="Bang"/>
    <w:basedOn w:val="Normal"/>
    <w:pPr>
      <w:spacing w:before="60" w:after="60"/>
      <w:ind w:left="0"/>
      <w:jc w:val="both"/>
    </w:pPr>
    <w:rPr>
      <w:snapToGrid/>
      <w:sz w:val="18"/>
    </w:rPr>
  </w:style>
  <w:style w:type="paragraph" w:styleId="BodyText3">
    <w:name w:val="Body Text 3"/>
    <w:basedOn w:val="Normal"/>
    <w:pPr>
      <w:widowControl/>
      <w:spacing w:before="0"/>
    </w:pPr>
    <w:rPr>
      <w:rFonts w:ascii=".VnTime" w:hAnsi=".VnTime"/>
      <w:i/>
      <w:snapToGrid/>
    </w:rPr>
  </w:style>
  <w:style w:type="paragraph" w:customStyle="1" w:styleId="Content">
    <w:name w:val="Content"/>
    <w:basedOn w:val="Normal"/>
    <w:pPr>
      <w:widowControl/>
      <w:ind w:firstLine="720"/>
      <w:jc w:val="both"/>
    </w:pPr>
    <w:rPr>
      <w:rFonts w:ascii=".VnTime" w:hAnsi=".VnTime"/>
      <w:snapToGrid/>
    </w:rPr>
  </w:style>
  <w:style w:type="paragraph" w:styleId="TableofFigures">
    <w:name w:val="table of figures"/>
    <w:basedOn w:val="Normal"/>
    <w:next w:val="Normal"/>
    <w:semiHidden/>
    <w:pPr>
      <w:tabs>
        <w:tab w:val="right" w:leader="dot" w:pos="8642"/>
      </w:tabs>
      <w:spacing w:before="0"/>
      <w:ind w:left="480" w:hanging="480"/>
    </w:pPr>
    <w:rPr>
      <w:smallCaps/>
      <w:snapToGrid/>
    </w:rPr>
  </w:style>
  <w:style w:type="paragraph" w:customStyle="1" w:styleId="NormalH">
    <w:name w:val="NormalH"/>
    <w:basedOn w:val="Normal"/>
    <w:pPr>
      <w:pageBreakBefore/>
      <w:widowControl/>
      <w:tabs>
        <w:tab w:val="left" w:pos="2160"/>
        <w:tab w:val="right" w:pos="5040"/>
        <w:tab w:val="left" w:pos="5760"/>
        <w:tab w:val="right" w:pos="8640"/>
      </w:tabs>
      <w:spacing w:before="0"/>
    </w:pPr>
    <w:rPr>
      <w:rFonts w:ascii=".VnHelvetIns" w:hAnsi=".VnHelvetIns"/>
      <w:snapToGrid/>
      <w:sz w:val="32"/>
    </w:rPr>
  </w:style>
  <w:style w:type="paragraph" w:customStyle="1" w:styleId="TableCaption">
    <w:name w:val="TableCaption"/>
    <w:basedOn w:val="NormalIndent"/>
    <w:rPr>
      <w:b/>
    </w:rPr>
  </w:style>
  <w:style w:type="character" w:styleId="Strong">
    <w:name w:val="Strong"/>
    <w:qFormat/>
    <w:rPr>
      <w:b/>
    </w:rPr>
  </w:style>
  <w:style w:type="paragraph" w:styleId="Title">
    <w:name w:val="Title"/>
    <w:basedOn w:val="Normal"/>
    <w:qFormat/>
    <w:pPr>
      <w:spacing w:before="240" w:after="60"/>
      <w:jc w:val="center"/>
      <w:outlineLvl w:val="0"/>
    </w:pPr>
    <w:rPr>
      <w:b/>
      <w:kern w:val="28"/>
      <w:sz w:val="32"/>
    </w:rPr>
  </w:style>
  <w:style w:type="paragraph" w:customStyle="1" w:styleId="TableTitle">
    <w:name w:val="Table Title"/>
    <w:basedOn w:val="NormalIndent"/>
    <w:autoRedefine/>
    <w:pPr>
      <w:keepNext/>
      <w:numPr>
        <w:numId w:val="5"/>
      </w:numPr>
      <w:ind w:left="0" w:right="29"/>
      <w:jc w:val="right"/>
    </w:pPr>
  </w:style>
  <w:style w:type="paragraph" w:customStyle="1" w:styleId="Arial">
    <w:name w:val="Arial"/>
    <w:basedOn w:val="NormalIndent"/>
  </w:style>
  <w:style w:type="paragraph" w:styleId="BodyText2">
    <w:name w:val="Body Text 2"/>
    <w:basedOn w:val="Normal"/>
    <w:pPr>
      <w:ind w:left="0"/>
    </w:pPr>
  </w:style>
  <w:style w:type="paragraph" w:customStyle="1" w:styleId="NormalNV">
    <w:name w:val="NormalNV"/>
    <w:basedOn w:val="Normal"/>
    <w:pPr>
      <w:widowControl/>
      <w:tabs>
        <w:tab w:val="left" w:pos="720"/>
        <w:tab w:val="left" w:pos="2160"/>
        <w:tab w:val="right" w:leader="dot" w:pos="8640"/>
      </w:tabs>
      <w:ind w:left="0"/>
    </w:pPr>
    <w:rPr>
      <w:rFonts w:ascii=".VnTime" w:hAnsi=".VnTime"/>
      <w:lang w:val="en-GB"/>
    </w:rPr>
  </w:style>
  <w:style w:type="paragraph" w:customStyle="1" w:styleId="TableText">
    <w:name w:val="Table Text"/>
    <w:basedOn w:val="Normal"/>
    <w:pPr>
      <w:widowControl/>
      <w:spacing w:before="60" w:after="60" w:line="480" w:lineRule="auto"/>
      <w:ind w:left="0"/>
    </w:pPr>
    <w:rPr>
      <w:snapToGrid/>
    </w:rPr>
  </w:style>
  <w:style w:type="character" w:styleId="FollowedHyperlink">
    <w:name w:val="FollowedHyperlink"/>
    <w:rPr>
      <w:color w:val="800080"/>
      <w:u w:val="single"/>
    </w:rPr>
  </w:style>
  <w:style w:type="paragraph" w:styleId="BodyTextIndent3">
    <w:name w:val="Body Text Indent 3"/>
    <w:basedOn w:val="Normal"/>
    <w:pPr>
      <w:jc w:val="both"/>
    </w:pPr>
  </w:style>
  <w:style w:type="paragraph" w:customStyle="1" w:styleId="Table">
    <w:name w:val="Table"/>
    <w:pPr>
      <w:numPr>
        <w:numId w:val="6"/>
      </w:numPr>
      <w:tabs>
        <w:tab w:val="left" w:pos="1080"/>
      </w:tabs>
      <w:spacing w:before="60" w:after="60"/>
      <w:jc w:val="center"/>
    </w:pPr>
    <w:rPr>
      <w:noProof/>
      <w:sz w:val="24"/>
    </w:rPr>
  </w:style>
  <w:style w:type="paragraph" w:customStyle="1" w:styleId="Name">
    <w:name w:val="Name"/>
    <w:basedOn w:val="Normal"/>
    <w:pPr>
      <w:widowControl/>
      <w:ind w:left="0" w:firstLine="720"/>
      <w:jc w:val="both"/>
    </w:pPr>
    <w:rPr>
      <w:rFonts w:ascii=".VnTimeH" w:hAnsi=".VnTimeH"/>
      <w:snapToGrid/>
    </w:rPr>
  </w:style>
  <w:style w:type="paragraph" w:customStyle="1" w:styleId="Bullet1">
    <w:name w:val="Bullet1"/>
    <w:pPr>
      <w:numPr>
        <w:numId w:val="7"/>
      </w:numPr>
      <w:spacing w:after="60"/>
      <w:jc w:val="both"/>
    </w:pPr>
    <w:rPr>
      <w:noProof/>
      <w:sz w:val="24"/>
    </w:rPr>
  </w:style>
  <w:style w:type="paragraph" w:customStyle="1" w:styleId="BodyText1">
    <w:name w:val="Body Text1"/>
    <w:basedOn w:val="NormalIndent"/>
    <w:pPr>
      <w:tabs>
        <w:tab w:val="left" w:pos="1224"/>
      </w:tabs>
      <w:spacing w:before="40" w:line="300" w:lineRule="atLeast"/>
      <w:ind w:left="432"/>
    </w:pPr>
  </w:style>
  <w:style w:type="paragraph" w:customStyle="1" w:styleId="Bullet2">
    <w:name w:val="Bullet2"/>
    <w:pPr>
      <w:numPr>
        <w:numId w:val="8"/>
      </w:numPr>
      <w:spacing w:after="60"/>
      <w:jc w:val="both"/>
    </w:pPr>
    <w:rPr>
      <w:noProof/>
      <w:sz w:val="24"/>
    </w:rPr>
  </w:style>
  <w:style w:type="paragraph" w:customStyle="1" w:styleId="Tabletext0">
    <w:name w:val="Tabletext"/>
    <w:basedOn w:val="Normal"/>
    <w:pPr>
      <w:keepLines/>
      <w:spacing w:before="0" w:after="120" w:line="240" w:lineRule="atLeast"/>
      <w:ind w:left="0"/>
    </w:pPr>
    <w:rPr>
      <w:snapToGrid/>
    </w:rPr>
  </w:style>
  <w:style w:type="paragraph" w:customStyle="1" w:styleId="requirement">
    <w:name w:val="requirement"/>
    <w:basedOn w:val="Normal"/>
    <w:autoRedefine/>
    <w:pPr>
      <w:widowControl/>
      <w:tabs>
        <w:tab w:val="left" w:pos="720"/>
        <w:tab w:val="left" w:pos="1440"/>
      </w:tabs>
      <w:spacing w:before="240"/>
      <w:ind w:left="2160" w:hanging="1440"/>
      <w:jc w:val="both"/>
    </w:pPr>
    <w:rPr>
      <w:snapToGrid/>
      <w:szCs w:val="24"/>
    </w:rPr>
  </w:style>
  <w:style w:type="paragraph" w:styleId="List">
    <w:name w:val="List"/>
    <w:basedOn w:val="Normal"/>
    <w:pPr>
      <w:widowControl/>
      <w:numPr>
        <w:numId w:val="13"/>
      </w:numPr>
      <w:ind w:left="714" w:hanging="357"/>
    </w:pPr>
    <w:rPr>
      <w:snapToGrid/>
      <w:szCs w:val="24"/>
    </w:rPr>
  </w:style>
  <w:style w:type="paragraph" w:styleId="ListNumber">
    <w:name w:val="List Number"/>
    <w:pPr>
      <w:numPr>
        <w:numId w:val="9"/>
      </w:numPr>
      <w:spacing w:before="40"/>
    </w:pPr>
  </w:style>
  <w:style w:type="character" w:customStyle="1" w:styleId="docemphroman">
    <w:name w:val="docemphroman"/>
    <w:basedOn w:val="DefaultParagraphFont"/>
  </w:style>
  <w:style w:type="paragraph" w:styleId="DocumentMap">
    <w:name w:val="Document Map"/>
    <w:basedOn w:val="Normal"/>
    <w:semiHidden/>
    <w:pPr>
      <w:shd w:val="clear" w:color="auto" w:fill="000080"/>
    </w:pPr>
    <w:rPr>
      <w:rFonts w:ascii="Tahoma" w:hAnsi="Tahoma" w:cs="Tahoma"/>
    </w:rPr>
  </w:style>
  <w:style w:type="paragraph" w:styleId="CommentSubject">
    <w:name w:val="annotation subject"/>
    <w:basedOn w:val="CommentText"/>
    <w:next w:val="CommentText"/>
    <w:semiHidden/>
    <w:pPr>
      <w:widowControl w:val="0"/>
      <w:spacing w:before="120"/>
      <w:jc w:val="left"/>
    </w:pPr>
    <w:rPr>
      <w:rFonts w:ascii="Arial" w:hAnsi="Arial"/>
      <w:b/>
      <w:bCs/>
      <w:snapToGrid w:val="0"/>
    </w:rPr>
  </w:style>
  <w:style w:type="paragraph" w:styleId="BalloonText">
    <w:name w:val="Balloon Text"/>
    <w:basedOn w:val="Normal"/>
    <w:semiHidden/>
    <w:rPr>
      <w:rFonts w:ascii="Tahoma" w:hAnsi="Tahoma" w:cs="Tahoma"/>
      <w:sz w:val="16"/>
      <w:szCs w:val="16"/>
    </w:rPr>
  </w:style>
  <w:style w:type="paragraph" w:customStyle="1" w:styleId="TableData12">
    <w:name w:val="TableData12"/>
    <w:basedOn w:val="Normal"/>
    <w:pPr>
      <w:spacing w:line="312" w:lineRule="auto"/>
      <w:ind w:left="0" w:right="11"/>
      <w:jc w:val="both"/>
    </w:pPr>
    <w:rPr>
      <w:rFonts w:ascii="Verdana" w:hAnsi="Verdana"/>
      <w:sz w:val="20"/>
    </w:rPr>
  </w:style>
  <w:style w:type="character" w:customStyle="1" w:styleId="Heading3Char">
    <w:name w:val="Heading 3 Char"/>
    <w:aliases w:val="h3 Char,h31 Char1,h31 Char Char"/>
    <w:link w:val="Heading3"/>
    <w:rPr>
      <w:rFonts w:ascii="Arial" w:hAnsi="Arial"/>
      <w:b/>
      <w:i/>
      <w:snapToGrid w:val="0"/>
      <w:sz w:val="24"/>
    </w:rPr>
  </w:style>
  <w:style w:type="paragraph" w:customStyle="1" w:styleId="BulletList1">
    <w:name w:val="Bullet List 1"/>
    <w:basedOn w:val="Normal"/>
    <w:qFormat/>
    <w:pPr>
      <w:tabs>
        <w:tab w:val="num" w:pos="1080"/>
      </w:tabs>
      <w:spacing w:line="276" w:lineRule="auto"/>
      <w:ind w:right="28"/>
    </w:pPr>
    <w:rPr>
      <w:rFonts w:eastAsia="Calibri"/>
      <w:szCs w:val="22"/>
    </w:rPr>
  </w:style>
  <w:style w:type="paragraph" w:customStyle="1" w:styleId="TableHeader">
    <w:name w:val="Table Header"/>
    <w:basedOn w:val="Normal"/>
    <w:qFormat/>
    <w:pPr>
      <w:spacing w:before="0" w:line="240" w:lineRule="auto"/>
    </w:pPr>
    <w:rPr>
      <w:rFonts w:ascii="Calibri" w:eastAsia="SimSun" w:hAnsi="Calibri"/>
      <w:color w:val="FCFCFC"/>
      <w:sz w:val="22"/>
      <w:szCs w:val="22"/>
    </w:rPr>
  </w:style>
  <w:style w:type="table" w:customStyle="1" w:styleId="GridTable4-Accent11">
    <w:name w:val="Grid Table 4 - Accent 11"/>
    <w:basedOn w:val="TableNormal"/>
    <w:uiPriority w:val="49"/>
    <w:qFormat/>
    <w:rPr>
      <w:rFonts w:eastAsia="SimSun"/>
    </w:rPr>
    <w:tblPr>
      <w:tblInd w:w="0" w:type="nil"/>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CFCFC"/>
      </w:rPr>
      <w:tblPr/>
      <w:tcPr>
        <w:tcBorders>
          <w:top w:val="single" w:sz="4" w:space="0" w:color="4F81BD"/>
          <w:left w:val="single" w:sz="4" w:space="0" w:color="4F81BD"/>
          <w:bottom w:val="single" w:sz="4" w:space="0" w:color="4F81BD"/>
          <w:right w:val="single" w:sz="4" w:space="0" w:color="4F81BD"/>
          <w:insideH w:val="nil"/>
          <w:insideV w:val="nil"/>
          <w:tl2br w:val="nil"/>
          <w:tr2bl w:val="nil"/>
        </w:tcBorders>
        <w:shd w:val="clear" w:color="auto" w:fill="4F81BD"/>
      </w:tcPr>
    </w:tblStylePr>
    <w:tblStylePr w:type="lastRow">
      <w:rPr>
        <w:b/>
        <w:bCs/>
      </w:rPr>
      <w:tblPr/>
      <w:tcPr>
        <w:tcBorders>
          <w:top w:val="double" w:sz="4" w:space="0" w:color="4F81BD"/>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TableGrid">
    <w:name w:val="Table Grid"/>
    <w:basedOn w:val="TableNormal"/>
    <w:rsid w:val="008850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9C093D"/>
    <w:rPr>
      <w:color w:val="605E5C"/>
      <w:shd w:val="clear" w:color="auto" w:fill="E1DFDD"/>
    </w:rPr>
  </w:style>
  <w:style w:type="paragraph" w:styleId="ListParagraph">
    <w:name w:val="List Paragraph"/>
    <w:aliases w:val="Norm,abc,Paragraph,List Paragraph1,Đoạn của Danh sách,Đoạn c𞹺Danh sách,List Paragraph11,List Paragraph111,Nga 3,List Paragraph2,Colorful List - Accent 11,List Paragraph21,Ðoạn c𞹺Danh sách,Ðoạn cDanh sách,List Paragraph3,Đoạn cDanh sách"/>
    <w:basedOn w:val="Normal"/>
    <w:link w:val="ListParagraphChar"/>
    <w:uiPriority w:val="34"/>
    <w:qFormat/>
    <w:rsid w:val="00D01206"/>
    <w:pPr>
      <w:ind w:left="720"/>
      <w:contextualSpacing/>
    </w:pPr>
  </w:style>
  <w:style w:type="character" w:customStyle="1" w:styleId="ListParagraphChar">
    <w:name w:val="List Paragraph Char"/>
    <w:aliases w:val="Norm Char,abc Char,Paragraph Char,List Paragraph1 Char,Đoạn của Danh sách Char,Đoạn c𞹺Danh sách Char,List Paragraph11 Char,List Paragraph111 Char,Nga 3 Char,List Paragraph2 Char,Colorful List - Accent 11 Char,List Paragraph21 Char"/>
    <w:link w:val="ListParagraph"/>
    <w:uiPriority w:val="34"/>
    <w:qFormat/>
    <w:rsid w:val="009458AA"/>
    <w:rPr>
      <w:snapToGrid w:val="0"/>
      <w:sz w:val="24"/>
    </w:rPr>
  </w:style>
  <w:style w:type="character" w:customStyle="1" w:styleId="HTMLPreformattedChar">
    <w:name w:val="HTML Preformatted Char"/>
    <w:link w:val="HTMLPreformatted"/>
    <w:uiPriority w:val="99"/>
    <w:rsid w:val="009458AA"/>
    <w:rPr>
      <w:rFonts w:ascii="SimSun" w:hAnsi="SimSun"/>
      <w:sz w:val="24"/>
      <w:szCs w:val="24"/>
      <w:lang w:eastAsia="zh-CN"/>
    </w:rPr>
  </w:style>
  <w:style w:type="paragraph" w:styleId="HTMLPreformatted">
    <w:name w:val="HTML Preformatted"/>
    <w:link w:val="HTMLPreformattedChar"/>
    <w:uiPriority w:val="99"/>
    <w:rsid w:val="00945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sz w:val="24"/>
      <w:szCs w:val="24"/>
      <w:lang w:eastAsia="zh-CN"/>
    </w:rPr>
  </w:style>
  <w:style w:type="character" w:customStyle="1" w:styleId="HTMLPreformattedChar1">
    <w:name w:val="HTML Preformatted Char1"/>
    <w:basedOn w:val="DefaultParagraphFont"/>
    <w:rsid w:val="009458AA"/>
    <w:rPr>
      <w:rFonts w:ascii="Consolas" w:hAnsi="Consolas"/>
      <w:snapToGrid w:val="0"/>
    </w:rPr>
  </w:style>
  <w:style w:type="numbering" w:customStyle="1" w:styleId="StyleNew">
    <w:name w:val="StyleNew"/>
    <w:uiPriority w:val="99"/>
    <w:rsid w:val="00D07816"/>
    <w:pPr>
      <w:numPr>
        <w:numId w:val="14"/>
      </w:numPr>
    </w:pPr>
  </w:style>
  <w:style w:type="paragraph" w:customStyle="1" w:styleId="Sothutu-1so">
    <w:name w:val="Sothutu-1so"/>
    <w:basedOn w:val="Normal"/>
    <w:rsid w:val="00303387"/>
    <w:pPr>
      <w:widowControl/>
      <w:numPr>
        <w:numId w:val="18"/>
      </w:numPr>
      <w:spacing w:before="80" w:line="312" w:lineRule="auto"/>
      <w:jc w:val="both"/>
    </w:pPr>
    <w:rPr>
      <w:snapToGrid/>
      <w:szCs w:val="26"/>
    </w:rPr>
  </w:style>
  <w:style w:type="paragraph" w:styleId="TOCHeading">
    <w:name w:val="TOC Heading"/>
    <w:basedOn w:val="Heading1"/>
    <w:next w:val="Normal"/>
    <w:uiPriority w:val="39"/>
    <w:unhideWhenUsed/>
    <w:qFormat/>
    <w:rsid w:val="004A23FD"/>
    <w:pPr>
      <w:keepLines/>
      <w:widowControl/>
      <w:numPr>
        <w:numId w:val="0"/>
      </w:numPr>
      <w:spacing w:before="240" w:after="0" w:line="259" w:lineRule="auto"/>
      <w:outlineLvl w:val="9"/>
    </w:pPr>
    <w:rPr>
      <w:rFonts w:asciiTheme="majorHAnsi" w:eastAsiaTheme="majorEastAsia" w:hAnsiTheme="majorHAnsi" w:cstheme="majorBidi"/>
      <w:b w:val="0"/>
      <w:snapToGrid/>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64346">
      <w:bodyDiv w:val="1"/>
      <w:marLeft w:val="0"/>
      <w:marRight w:val="0"/>
      <w:marTop w:val="0"/>
      <w:marBottom w:val="0"/>
      <w:divBdr>
        <w:top w:val="none" w:sz="0" w:space="0" w:color="auto"/>
        <w:left w:val="none" w:sz="0" w:space="0" w:color="auto"/>
        <w:bottom w:val="none" w:sz="0" w:space="0" w:color="auto"/>
        <w:right w:val="none" w:sz="0" w:space="0" w:color="auto"/>
      </w:divBdr>
    </w:div>
    <w:div w:id="476994596">
      <w:bodyDiv w:val="1"/>
      <w:marLeft w:val="0"/>
      <w:marRight w:val="0"/>
      <w:marTop w:val="0"/>
      <w:marBottom w:val="0"/>
      <w:divBdr>
        <w:top w:val="none" w:sz="0" w:space="0" w:color="auto"/>
        <w:left w:val="none" w:sz="0" w:space="0" w:color="auto"/>
        <w:bottom w:val="none" w:sz="0" w:space="0" w:color="auto"/>
        <w:right w:val="none" w:sz="0" w:space="0" w:color="auto"/>
      </w:divBdr>
    </w:div>
    <w:div w:id="528568972">
      <w:bodyDiv w:val="1"/>
      <w:marLeft w:val="0"/>
      <w:marRight w:val="0"/>
      <w:marTop w:val="0"/>
      <w:marBottom w:val="0"/>
      <w:divBdr>
        <w:top w:val="none" w:sz="0" w:space="0" w:color="auto"/>
        <w:left w:val="none" w:sz="0" w:space="0" w:color="auto"/>
        <w:bottom w:val="none" w:sz="0" w:space="0" w:color="auto"/>
        <w:right w:val="none" w:sz="0" w:space="0" w:color="auto"/>
      </w:divBdr>
    </w:div>
    <w:div w:id="635524699">
      <w:bodyDiv w:val="1"/>
      <w:marLeft w:val="0"/>
      <w:marRight w:val="0"/>
      <w:marTop w:val="0"/>
      <w:marBottom w:val="0"/>
      <w:divBdr>
        <w:top w:val="none" w:sz="0" w:space="0" w:color="auto"/>
        <w:left w:val="none" w:sz="0" w:space="0" w:color="auto"/>
        <w:bottom w:val="none" w:sz="0" w:space="0" w:color="auto"/>
        <w:right w:val="none" w:sz="0" w:space="0" w:color="auto"/>
      </w:divBdr>
    </w:div>
    <w:div w:id="1112162914">
      <w:bodyDiv w:val="1"/>
      <w:marLeft w:val="0"/>
      <w:marRight w:val="0"/>
      <w:marTop w:val="0"/>
      <w:marBottom w:val="0"/>
      <w:divBdr>
        <w:top w:val="none" w:sz="0" w:space="0" w:color="auto"/>
        <w:left w:val="none" w:sz="0" w:space="0" w:color="auto"/>
        <w:bottom w:val="none" w:sz="0" w:space="0" w:color="auto"/>
        <w:right w:val="none" w:sz="0" w:space="0" w:color="auto"/>
      </w:divBdr>
    </w:div>
    <w:div w:id="1206792751">
      <w:bodyDiv w:val="1"/>
      <w:marLeft w:val="0"/>
      <w:marRight w:val="0"/>
      <w:marTop w:val="0"/>
      <w:marBottom w:val="0"/>
      <w:divBdr>
        <w:top w:val="none" w:sz="0" w:space="0" w:color="auto"/>
        <w:left w:val="none" w:sz="0" w:space="0" w:color="auto"/>
        <w:bottom w:val="none" w:sz="0" w:space="0" w:color="auto"/>
        <w:right w:val="none" w:sz="0" w:space="0" w:color="auto"/>
      </w:divBdr>
    </w:div>
    <w:div w:id="1294679103">
      <w:bodyDiv w:val="1"/>
      <w:marLeft w:val="0"/>
      <w:marRight w:val="0"/>
      <w:marTop w:val="0"/>
      <w:marBottom w:val="0"/>
      <w:divBdr>
        <w:top w:val="none" w:sz="0" w:space="0" w:color="auto"/>
        <w:left w:val="none" w:sz="0" w:space="0" w:color="auto"/>
        <w:bottom w:val="none" w:sz="0" w:space="0" w:color="auto"/>
        <w:right w:val="none" w:sz="0" w:space="0" w:color="auto"/>
      </w:divBdr>
    </w:div>
    <w:div w:id="1482387987">
      <w:bodyDiv w:val="1"/>
      <w:marLeft w:val="0"/>
      <w:marRight w:val="0"/>
      <w:marTop w:val="0"/>
      <w:marBottom w:val="0"/>
      <w:divBdr>
        <w:top w:val="none" w:sz="0" w:space="0" w:color="auto"/>
        <w:left w:val="none" w:sz="0" w:space="0" w:color="auto"/>
        <w:bottom w:val="none" w:sz="0" w:space="0" w:color="auto"/>
        <w:right w:val="none" w:sz="0" w:space="0" w:color="auto"/>
      </w:divBdr>
    </w:div>
    <w:div w:id="1619799070">
      <w:bodyDiv w:val="1"/>
      <w:marLeft w:val="0"/>
      <w:marRight w:val="0"/>
      <w:marTop w:val="0"/>
      <w:marBottom w:val="0"/>
      <w:divBdr>
        <w:top w:val="none" w:sz="0" w:space="0" w:color="auto"/>
        <w:left w:val="none" w:sz="0" w:space="0" w:color="auto"/>
        <w:bottom w:val="none" w:sz="0" w:space="0" w:color="auto"/>
        <w:right w:val="none" w:sz="0" w:space="0" w:color="auto"/>
      </w:divBdr>
    </w:div>
    <w:div w:id="1876235817">
      <w:bodyDiv w:val="1"/>
      <w:marLeft w:val="0"/>
      <w:marRight w:val="0"/>
      <w:marTop w:val="0"/>
      <w:marBottom w:val="0"/>
      <w:divBdr>
        <w:top w:val="none" w:sz="0" w:space="0" w:color="auto"/>
        <w:left w:val="none" w:sz="0" w:space="0" w:color="auto"/>
        <w:bottom w:val="none" w:sz="0" w:space="0" w:color="auto"/>
        <w:right w:val="none" w:sz="0" w:space="0" w:color="auto"/>
      </w:divBdr>
    </w:div>
    <w:div w:id="209932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comments" Target="comments.xml"/><Relationship Id="rId26" Type="http://schemas.openxmlformats.org/officeDocument/2006/relationships/fontTable" Target="fontTable.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mailto:hoant2@huunghi.com.vn" TargetMode="External"/><Relationship Id="rId14" Type="http://schemas.openxmlformats.org/officeDocument/2006/relationships/image" Target="media/image6.png"/><Relationship Id="rId22" Type="http://schemas.openxmlformats.org/officeDocument/2006/relationships/header" Target="header1.xml"/><Relationship Id="rId2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Desktop\BTC-QLNS%20-%20Tai%20lieu%20phan%20tich%20yeu%20cau%20he%20thong%20V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D7EBC-FD45-4DBE-9ADF-28F17C31A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BTC-QLNS - Tai lieu phan tich yeu cau he thong V1.0</Template>
  <TotalTime>151</TotalTime>
  <Pages>13</Pages>
  <Words>1391</Words>
  <Characters>6889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8264</CharactersWithSpaces>
  <SharedDoc>false</SharedDoc>
  <HLinks>
    <vt:vector size="168" baseType="variant">
      <vt:variant>
        <vt:i4>503455386</vt:i4>
      </vt:variant>
      <vt:variant>
        <vt:i4>153</vt:i4>
      </vt:variant>
      <vt:variant>
        <vt:i4>0</vt:i4>
      </vt:variant>
      <vt:variant>
        <vt:i4>5</vt:i4>
      </vt:variant>
      <vt:variant>
        <vt:lpwstr/>
      </vt:variant>
      <vt:variant>
        <vt:lpwstr>_Xử_lý_luồng</vt:lpwstr>
      </vt:variant>
      <vt:variant>
        <vt:i4>2818119</vt:i4>
      </vt:variant>
      <vt:variant>
        <vt:i4>150</vt:i4>
      </vt:variant>
      <vt:variant>
        <vt:i4>0</vt:i4>
      </vt:variant>
      <vt:variant>
        <vt:i4>5</vt:i4>
      </vt:variant>
      <vt:variant>
        <vt:lpwstr>http://10.60.109.224:9102/SALE_SERVICE/bpm/sale/externalSystem/InterfaceSaleMBCCS?wsdl</vt:lpwstr>
      </vt:variant>
      <vt:variant>
        <vt:lpwstr/>
      </vt:variant>
      <vt:variant>
        <vt:i4>2818119</vt:i4>
      </vt:variant>
      <vt:variant>
        <vt:i4>147</vt:i4>
      </vt:variant>
      <vt:variant>
        <vt:i4>0</vt:i4>
      </vt:variant>
      <vt:variant>
        <vt:i4>5</vt:i4>
      </vt:variant>
      <vt:variant>
        <vt:lpwstr>http://10.60.109.224:9102/SALE_SERVICE/bpm/sale/externalSystem/InterfaceSaleMBCCS?wsdl</vt:lpwstr>
      </vt:variant>
      <vt:variant>
        <vt:lpwstr/>
      </vt:variant>
      <vt:variant>
        <vt:i4>15990870</vt:i4>
      </vt:variant>
      <vt:variant>
        <vt:i4>144</vt:i4>
      </vt:variant>
      <vt:variant>
        <vt:i4>0</vt:i4>
      </vt:variant>
      <vt:variant>
        <vt:i4>5</vt:i4>
      </vt:variant>
      <vt:variant>
        <vt:lpwstr/>
      </vt:variant>
      <vt:variant>
        <vt:lpwstr>_(phần_xử_lý</vt:lpwstr>
      </vt:variant>
      <vt:variant>
        <vt:i4>2818119</vt:i4>
      </vt:variant>
      <vt:variant>
        <vt:i4>141</vt:i4>
      </vt:variant>
      <vt:variant>
        <vt:i4>0</vt:i4>
      </vt:variant>
      <vt:variant>
        <vt:i4>5</vt:i4>
      </vt:variant>
      <vt:variant>
        <vt:lpwstr>http://10.60.109.224:9102/SALE_SERVICE/bpm/sale/externalSystem/InterfaceSaleMBCCS?wsdl</vt:lpwstr>
      </vt:variant>
      <vt:variant>
        <vt:lpwstr/>
      </vt:variant>
      <vt:variant>
        <vt:i4>1048631</vt:i4>
      </vt:variant>
      <vt:variant>
        <vt:i4>134</vt:i4>
      </vt:variant>
      <vt:variant>
        <vt:i4>0</vt:i4>
      </vt:variant>
      <vt:variant>
        <vt:i4>5</vt:i4>
      </vt:variant>
      <vt:variant>
        <vt:lpwstr/>
      </vt:variant>
      <vt:variant>
        <vt:lpwstr>_Toc42523453</vt:lpwstr>
      </vt:variant>
      <vt:variant>
        <vt:i4>1114167</vt:i4>
      </vt:variant>
      <vt:variant>
        <vt:i4>128</vt:i4>
      </vt:variant>
      <vt:variant>
        <vt:i4>0</vt:i4>
      </vt:variant>
      <vt:variant>
        <vt:i4>5</vt:i4>
      </vt:variant>
      <vt:variant>
        <vt:lpwstr/>
      </vt:variant>
      <vt:variant>
        <vt:lpwstr>_Toc42523452</vt:lpwstr>
      </vt:variant>
      <vt:variant>
        <vt:i4>1179703</vt:i4>
      </vt:variant>
      <vt:variant>
        <vt:i4>122</vt:i4>
      </vt:variant>
      <vt:variant>
        <vt:i4>0</vt:i4>
      </vt:variant>
      <vt:variant>
        <vt:i4>5</vt:i4>
      </vt:variant>
      <vt:variant>
        <vt:lpwstr/>
      </vt:variant>
      <vt:variant>
        <vt:lpwstr>_Toc42523451</vt:lpwstr>
      </vt:variant>
      <vt:variant>
        <vt:i4>1245239</vt:i4>
      </vt:variant>
      <vt:variant>
        <vt:i4>116</vt:i4>
      </vt:variant>
      <vt:variant>
        <vt:i4>0</vt:i4>
      </vt:variant>
      <vt:variant>
        <vt:i4>5</vt:i4>
      </vt:variant>
      <vt:variant>
        <vt:lpwstr/>
      </vt:variant>
      <vt:variant>
        <vt:lpwstr>_Toc42523450</vt:lpwstr>
      </vt:variant>
      <vt:variant>
        <vt:i4>1703990</vt:i4>
      </vt:variant>
      <vt:variant>
        <vt:i4>110</vt:i4>
      </vt:variant>
      <vt:variant>
        <vt:i4>0</vt:i4>
      </vt:variant>
      <vt:variant>
        <vt:i4>5</vt:i4>
      </vt:variant>
      <vt:variant>
        <vt:lpwstr/>
      </vt:variant>
      <vt:variant>
        <vt:lpwstr>_Toc42523449</vt:lpwstr>
      </vt:variant>
      <vt:variant>
        <vt:i4>1769526</vt:i4>
      </vt:variant>
      <vt:variant>
        <vt:i4>104</vt:i4>
      </vt:variant>
      <vt:variant>
        <vt:i4>0</vt:i4>
      </vt:variant>
      <vt:variant>
        <vt:i4>5</vt:i4>
      </vt:variant>
      <vt:variant>
        <vt:lpwstr/>
      </vt:variant>
      <vt:variant>
        <vt:lpwstr>_Toc42523448</vt:lpwstr>
      </vt:variant>
      <vt:variant>
        <vt:i4>1310774</vt:i4>
      </vt:variant>
      <vt:variant>
        <vt:i4>98</vt:i4>
      </vt:variant>
      <vt:variant>
        <vt:i4>0</vt:i4>
      </vt:variant>
      <vt:variant>
        <vt:i4>5</vt:i4>
      </vt:variant>
      <vt:variant>
        <vt:lpwstr/>
      </vt:variant>
      <vt:variant>
        <vt:lpwstr>_Toc42523447</vt:lpwstr>
      </vt:variant>
      <vt:variant>
        <vt:i4>1376310</vt:i4>
      </vt:variant>
      <vt:variant>
        <vt:i4>92</vt:i4>
      </vt:variant>
      <vt:variant>
        <vt:i4>0</vt:i4>
      </vt:variant>
      <vt:variant>
        <vt:i4>5</vt:i4>
      </vt:variant>
      <vt:variant>
        <vt:lpwstr/>
      </vt:variant>
      <vt:variant>
        <vt:lpwstr>_Toc42523446</vt:lpwstr>
      </vt:variant>
      <vt:variant>
        <vt:i4>1441846</vt:i4>
      </vt:variant>
      <vt:variant>
        <vt:i4>86</vt:i4>
      </vt:variant>
      <vt:variant>
        <vt:i4>0</vt:i4>
      </vt:variant>
      <vt:variant>
        <vt:i4>5</vt:i4>
      </vt:variant>
      <vt:variant>
        <vt:lpwstr/>
      </vt:variant>
      <vt:variant>
        <vt:lpwstr>_Toc42523445</vt:lpwstr>
      </vt:variant>
      <vt:variant>
        <vt:i4>1507382</vt:i4>
      </vt:variant>
      <vt:variant>
        <vt:i4>80</vt:i4>
      </vt:variant>
      <vt:variant>
        <vt:i4>0</vt:i4>
      </vt:variant>
      <vt:variant>
        <vt:i4>5</vt:i4>
      </vt:variant>
      <vt:variant>
        <vt:lpwstr/>
      </vt:variant>
      <vt:variant>
        <vt:lpwstr>_Toc42523444</vt:lpwstr>
      </vt:variant>
      <vt:variant>
        <vt:i4>1048630</vt:i4>
      </vt:variant>
      <vt:variant>
        <vt:i4>74</vt:i4>
      </vt:variant>
      <vt:variant>
        <vt:i4>0</vt:i4>
      </vt:variant>
      <vt:variant>
        <vt:i4>5</vt:i4>
      </vt:variant>
      <vt:variant>
        <vt:lpwstr/>
      </vt:variant>
      <vt:variant>
        <vt:lpwstr>_Toc42523443</vt:lpwstr>
      </vt:variant>
      <vt:variant>
        <vt:i4>1114166</vt:i4>
      </vt:variant>
      <vt:variant>
        <vt:i4>68</vt:i4>
      </vt:variant>
      <vt:variant>
        <vt:i4>0</vt:i4>
      </vt:variant>
      <vt:variant>
        <vt:i4>5</vt:i4>
      </vt:variant>
      <vt:variant>
        <vt:lpwstr/>
      </vt:variant>
      <vt:variant>
        <vt:lpwstr>_Toc42523442</vt:lpwstr>
      </vt:variant>
      <vt:variant>
        <vt:i4>1179702</vt:i4>
      </vt:variant>
      <vt:variant>
        <vt:i4>62</vt:i4>
      </vt:variant>
      <vt:variant>
        <vt:i4>0</vt:i4>
      </vt:variant>
      <vt:variant>
        <vt:i4>5</vt:i4>
      </vt:variant>
      <vt:variant>
        <vt:lpwstr/>
      </vt:variant>
      <vt:variant>
        <vt:lpwstr>_Toc42523441</vt:lpwstr>
      </vt:variant>
      <vt:variant>
        <vt:i4>1245238</vt:i4>
      </vt:variant>
      <vt:variant>
        <vt:i4>56</vt:i4>
      </vt:variant>
      <vt:variant>
        <vt:i4>0</vt:i4>
      </vt:variant>
      <vt:variant>
        <vt:i4>5</vt:i4>
      </vt:variant>
      <vt:variant>
        <vt:lpwstr/>
      </vt:variant>
      <vt:variant>
        <vt:lpwstr>_Toc42523440</vt:lpwstr>
      </vt:variant>
      <vt:variant>
        <vt:i4>1703985</vt:i4>
      </vt:variant>
      <vt:variant>
        <vt:i4>50</vt:i4>
      </vt:variant>
      <vt:variant>
        <vt:i4>0</vt:i4>
      </vt:variant>
      <vt:variant>
        <vt:i4>5</vt:i4>
      </vt:variant>
      <vt:variant>
        <vt:lpwstr/>
      </vt:variant>
      <vt:variant>
        <vt:lpwstr>_Toc42523439</vt:lpwstr>
      </vt:variant>
      <vt:variant>
        <vt:i4>1769521</vt:i4>
      </vt:variant>
      <vt:variant>
        <vt:i4>44</vt:i4>
      </vt:variant>
      <vt:variant>
        <vt:i4>0</vt:i4>
      </vt:variant>
      <vt:variant>
        <vt:i4>5</vt:i4>
      </vt:variant>
      <vt:variant>
        <vt:lpwstr/>
      </vt:variant>
      <vt:variant>
        <vt:lpwstr>_Toc42523438</vt:lpwstr>
      </vt:variant>
      <vt:variant>
        <vt:i4>1310769</vt:i4>
      </vt:variant>
      <vt:variant>
        <vt:i4>38</vt:i4>
      </vt:variant>
      <vt:variant>
        <vt:i4>0</vt:i4>
      </vt:variant>
      <vt:variant>
        <vt:i4>5</vt:i4>
      </vt:variant>
      <vt:variant>
        <vt:lpwstr/>
      </vt:variant>
      <vt:variant>
        <vt:lpwstr>_Toc42523437</vt:lpwstr>
      </vt:variant>
      <vt:variant>
        <vt:i4>1376305</vt:i4>
      </vt:variant>
      <vt:variant>
        <vt:i4>32</vt:i4>
      </vt:variant>
      <vt:variant>
        <vt:i4>0</vt:i4>
      </vt:variant>
      <vt:variant>
        <vt:i4>5</vt:i4>
      </vt:variant>
      <vt:variant>
        <vt:lpwstr/>
      </vt:variant>
      <vt:variant>
        <vt:lpwstr>_Toc42523436</vt:lpwstr>
      </vt:variant>
      <vt:variant>
        <vt:i4>1441841</vt:i4>
      </vt:variant>
      <vt:variant>
        <vt:i4>26</vt:i4>
      </vt:variant>
      <vt:variant>
        <vt:i4>0</vt:i4>
      </vt:variant>
      <vt:variant>
        <vt:i4>5</vt:i4>
      </vt:variant>
      <vt:variant>
        <vt:lpwstr/>
      </vt:variant>
      <vt:variant>
        <vt:lpwstr>_Toc42523435</vt:lpwstr>
      </vt:variant>
      <vt:variant>
        <vt:i4>1507377</vt:i4>
      </vt:variant>
      <vt:variant>
        <vt:i4>20</vt:i4>
      </vt:variant>
      <vt:variant>
        <vt:i4>0</vt:i4>
      </vt:variant>
      <vt:variant>
        <vt:i4>5</vt:i4>
      </vt:variant>
      <vt:variant>
        <vt:lpwstr/>
      </vt:variant>
      <vt:variant>
        <vt:lpwstr>_Toc42523434</vt:lpwstr>
      </vt:variant>
      <vt:variant>
        <vt:i4>1048625</vt:i4>
      </vt:variant>
      <vt:variant>
        <vt:i4>14</vt:i4>
      </vt:variant>
      <vt:variant>
        <vt:i4>0</vt:i4>
      </vt:variant>
      <vt:variant>
        <vt:i4>5</vt:i4>
      </vt:variant>
      <vt:variant>
        <vt:lpwstr/>
      </vt:variant>
      <vt:variant>
        <vt:lpwstr>_Toc42523433</vt:lpwstr>
      </vt:variant>
      <vt:variant>
        <vt:i4>1114161</vt:i4>
      </vt:variant>
      <vt:variant>
        <vt:i4>8</vt:i4>
      </vt:variant>
      <vt:variant>
        <vt:i4>0</vt:i4>
      </vt:variant>
      <vt:variant>
        <vt:i4>5</vt:i4>
      </vt:variant>
      <vt:variant>
        <vt:lpwstr/>
      </vt:variant>
      <vt:variant>
        <vt:lpwstr>_Toc42523432</vt:lpwstr>
      </vt:variant>
      <vt:variant>
        <vt:i4>1179697</vt:i4>
      </vt:variant>
      <vt:variant>
        <vt:i4>2</vt:i4>
      </vt:variant>
      <vt:variant>
        <vt:i4>0</vt:i4>
      </vt:variant>
      <vt:variant>
        <vt:i4>5</vt:i4>
      </vt:variant>
      <vt:variant>
        <vt:lpwstr/>
      </vt:variant>
      <vt:variant>
        <vt:lpwstr>_Toc42523431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Lynk4</dc:creator>
  <cp:keywords/>
  <cp:lastModifiedBy>Trâm Anh Nguyễn</cp:lastModifiedBy>
  <cp:revision>3</cp:revision>
  <cp:lastPrinted>2009-09-12T05:02:00Z</cp:lastPrinted>
  <dcterms:created xsi:type="dcterms:W3CDTF">2021-06-16T08:18:00Z</dcterms:created>
  <dcterms:modified xsi:type="dcterms:W3CDTF">2021-06-17T03:45:00Z</dcterms:modified>
</cp:coreProperties>
</file>